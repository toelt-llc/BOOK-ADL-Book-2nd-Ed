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0B70441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rsidR="005B06BE">
        <w:rPr>
          <w:noProof/>
          <w:lang w:val="en-GB" w:eastAsia="zh-CN"/>
        </w:rPr>
        <w:t>Optimizers</w:t>
      </w:r>
    </w:p>
    <w:p w14:paraId="2DC2AE98" w14:textId="34BFE392" w:rsidR="00C85BB5" w:rsidRDefault="002E654F" w:rsidP="00C85BB5">
      <w:pPr>
        <w:pStyle w:val="BodyTextFirst"/>
      </w:pPr>
      <w:r>
        <w:t>In this chapter</w:t>
      </w:r>
      <w:r w:rsidR="00366C6D">
        <w:t>,</w:t>
      </w:r>
      <w:r>
        <w:t xml:space="preserve"> we will look at </w:t>
      </w:r>
      <w:r w:rsidR="005B792A">
        <w:t>optimizers</w:t>
      </w:r>
      <w:r w:rsidR="00B1525B">
        <w:t xml:space="preserve">. </w:t>
      </w:r>
      <w:r w:rsidR="00C85BB5">
        <w:t xml:space="preserve">We will look at different optimizers as Momentum, </w:t>
      </w:r>
      <w:proofErr w:type="spellStart"/>
      <w:r w:rsidR="00C85BB5">
        <w:t>RMSProp</w:t>
      </w:r>
      <w:proofErr w:type="spellEnd"/>
      <w:r w:rsidR="00C85BB5">
        <w:t xml:space="preserve"> and Adam. We will look at the mathematics behind those and then at how to implement and use them in Keras.</w:t>
      </w:r>
    </w:p>
    <w:p w14:paraId="0AB49825" w14:textId="01227986" w:rsidR="00990DC3" w:rsidRDefault="00990DC3" w:rsidP="00990DC3">
      <w:pPr>
        <w:pStyle w:val="BodyTextFirst"/>
      </w:pPr>
    </w:p>
    <w:p w14:paraId="738C8DDD" w14:textId="77777777" w:rsidR="00872FF2" w:rsidRDefault="00872FF2" w:rsidP="00872FF2">
      <w:pPr>
        <w:pStyle w:val="Heading1"/>
      </w:pPr>
      <w:r>
        <w:t>Common optimizers</w:t>
      </w:r>
    </w:p>
    <w:p w14:paraId="549BE878" w14:textId="77777777" w:rsidR="00A62D18" w:rsidRDefault="00872FF2" w:rsidP="00872FF2">
      <w:pPr>
        <w:pStyle w:val="BodyTextFirst"/>
      </w:pPr>
      <w:r>
        <w:t xml:space="preserve">Until now we have used gradient descent to minimize our cost function. That is not the most efficient way of doing that, and there are some modifications to the algorithm that can make it much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and </w:t>
      </w:r>
      <w:r w:rsidR="00D47411">
        <w:t>most used</w:t>
      </w:r>
      <w:r>
        <w:t xml:space="preserve"> ones: Momentum, </w:t>
      </w:r>
      <w:proofErr w:type="spellStart"/>
      <w:r>
        <w:t>RMSProp</w:t>
      </w:r>
      <w:proofErr w:type="spellEnd"/>
      <w:r>
        <w:t xml:space="preserve"> and Adam. </w:t>
      </w:r>
    </w:p>
    <w:p w14:paraId="722B4ABF" w14:textId="3E6F7302" w:rsidR="00872FF2" w:rsidRDefault="00872FF2" w:rsidP="00872FF2">
      <w:pPr>
        <w:pStyle w:val="BodyTextFirst"/>
      </w:pPr>
      <w:r>
        <w:t xml:space="preserve">Additional material that you can read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9"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14:paraId="2C210028" w14:textId="77777777" w:rsidR="00A62D18" w:rsidRDefault="00A62D18" w:rsidP="00A62D18">
      <w:pPr>
        <w:pStyle w:val="BodyTextCont"/>
        <w:ind w:firstLine="0"/>
      </w:pPr>
    </w:p>
    <w:p w14:paraId="01DF7E25" w14:textId="0DC6BF25" w:rsidR="00872FF2" w:rsidRDefault="00872FF2" w:rsidP="00A62D18">
      <w:pPr>
        <w:pStyle w:val="BodyTextCont"/>
        <w:ind w:firstLine="0"/>
      </w:pPr>
      <w:r>
        <w:t xml:space="preserve">To understand the basic idea of Momentum (and partially also of </w:t>
      </w:r>
      <w:proofErr w:type="spellStart"/>
      <w:r>
        <w:t>RMSProp</w:t>
      </w:r>
      <w:proofErr w:type="spellEnd"/>
      <w:r>
        <w:t xml:space="preserve"> and Adam) you first need to understand what exponentially weighted averages are. </w:t>
      </w:r>
      <w:r w:rsidR="00206BF8">
        <w:t>So,</w:t>
      </w:r>
      <w:r w:rsidR="00715B33">
        <w:t xml:space="preserve"> let’s start.</w:t>
      </w:r>
    </w:p>
    <w:p w14:paraId="75F7158C" w14:textId="77777777" w:rsidR="00872FF2" w:rsidRDefault="00872FF2" w:rsidP="00872FF2">
      <w:pPr>
        <w:pStyle w:val="Heading2"/>
      </w:pPr>
      <w:r>
        <w:t>Exponentially weighted averages</w:t>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Now bear with me if at the beginning does not make much sense, but let's define recur</w:t>
      </w:r>
      <w:proofErr w:type="spellStart"/>
      <w:r>
        <w:t>sively</w:t>
      </w:r>
      <w:proofErr w:type="spellEnd"/>
      <w:r>
        <w:t xml:space="preserve">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872FF2"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10099D14"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as</w:t>
      </w:r>
    </w:p>
    <w:p w14:paraId="5BDBB3CC" w14:textId="77777777" w:rsidR="002B5F5F" w:rsidRDefault="002B5F5F" w:rsidP="00872FF2">
      <w:pPr>
        <w:pStyle w:val="BodyTextFirst"/>
        <w:rPr>
          <w:rFonts w:eastAsiaTheme="minorEastAsia"/>
        </w:rPr>
      </w:pPr>
    </w:p>
    <w:p w14:paraId="590C09CB" w14:textId="168D8768" w:rsidR="00872FF2" w:rsidRPr="002B5F5F" w:rsidRDefault="00872FF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872FF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872FF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872FF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872FF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872FF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872FF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4F1D7C67"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will have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872FF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872FF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872FF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77777777"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4-19). </w:t>
      </w:r>
    </w:p>
    <w:p w14:paraId="3EC1E137" w14:textId="77777777" w:rsidR="00872FF2" w:rsidRDefault="00872FF2" w:rsidP="00872FF2">
      <w:pPr>
        <w:pStyle w:val="FigureCaption"/>
      </w:pPr>
      <w:r>
        <w:t xml:space="preserve">Figure 4-19: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77777777" w:rsidR="00872FF2" w:rsidRDefault="00872FF2" w:rsidP="00872FF2">
      <w:pPr>
        <w:pStyle w:val="BodyTextCont"/>
        <w:ind w:firstLine="0"/>
      </w:pPr>
      <w:r>
        <w:t>Let's discuss briefly Figure 4-19.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872FF2"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872FF2"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lastRenderedPageBreak/>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77777777"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4-20,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15A20C8C" w14:textId="77777777" w:rsidR="00872FF2" w:rsidRDefault="00872FF2" w:rsidP="00872FF2">
      <w:pPr>
        <w:pStyle w:val="FigureCaption"/>
      </w:pPr>
      <w:r>
        <w:t xml:space="preserve">Figure 4-20: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17A333DA" w:rsidR="00872FF2" w:rsidRPr="00553886" w:rsidRDefault="00872FF2"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77777777" w:rsidR="00872FF2" w:rsidRDefault="00872FF2" w:rsidP="00872FF2">
      <w:pPr>
        <w:pStyle w:val="BodyTextFirst"/>
      </w:pPr>
      <w:r>
        <w:t>The idea behind the momentum optimizer is to use exponentially weighted averages of the corrections of the gradient and then use them for the weight updates. More mathematically we calculate</w:t>
      </w:r>
    </w:p>
    <w:p w14:paraId="626AEDBF" w14:textId="50C9F8DC" w:rsidR="00872FF2" w:rsidRPr="00553886" w:rsidRDefault="00872FF2"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5D1B9182" w:rsidR="00872FF2" w:rsidRDefault="00872FF2" w:rsidP="00872FF2">
      <w:pPr>
        <w:pStyle w:val="BodyTextFirst"/>
      </w:pPr>
      <w:r>
        <w:t>And we will then perform the updates with the equations</w:t>
      </w:r>
    </w:p>
    <w:p w14:paraId="05AA04C4" w14:textId="77777777" w:rsidR="00553886" w:rsidRDefault="00553886" w:rsidP="00872FF2">
      <w:pPr>
        <w:pStyle w:val="BodyTextFirst"/>
      </w:pPr>
    </w:p>
    <w:p w14:paraId="22380DCC" w14:textId="66859331" w:rsidR="00872FF2" w:rsidRPr="00553886" w:rsidRDefault="00872FF2"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the past behavior is considered.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77777777" w:rsidR="00872FF2" w:rsidRPr="00065F37" w:rsidRDefault="00872FF2"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8331EDC"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proofErr w:type="spellStart"/>
      <w:r>
        <w:t>tensorflow</w:t>
      </w:r>
      <w:proofErr w:type="spellEnd"/>
      <w:r>
        <w:t xml:space="preserve"> uses) is</w:t>
      </w:r>
    </w:p>
    <w:p w14:paraId="5C33C360" w14:textId="77777777" w:rsidR="00553886" w:rsidRDefault="00553886" w:rsidP="00872FF2">
      <w:pPr>
        <w:pStyle w:val="BodyTextCont"/>
        <w:ind w:firstLine="0"/>
      </w:pPr>
    </w:p>
    <w:p w14:paraId="59E02B8F" w14:textId="77777777" w:rsidR="00872FF2" w:rsidRPr="005407DF" w:rsidRDefault="00872FF2"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77777777"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tensorflow). In this formulation the weight update assumes the form</w:t>
      </w:r>
    </w:p>
    <w:p w14:paraId="6FAED7D2" w14:textId="77777777" w:rsidR="00872FF2" w:rsidRPr="00B460B5" w:rsidRDefault="00872FF2" w:rsidP="00872FF2">
      <w:pPr>
        <w:pStyle w:val="BodyTextCont"/>
        <w:ind w:firstLine="0"/>
      </w:pPr>
    </w:p>
    <w:p w14:paraId="219A7BBE" w14:textId="77777777" w:rsidR="00872FF2" w:rsidRPr="00F62F0D" w:rsidRDefault="00872FF2"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7777777" w:rsidR="00872FF2" w:rsidRPr="00BD0D94" w:rsidRDefault="00872FF2"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7777777" w:rsidR="00872FF2" w:rsidRDefault="00872FF2" w:rsidP="00872FF2">
      <w:pPr>
        <w:pStyle w:val="BodyTextCont"/>
        <w:ind w:firstLine="0"/>
      </w:pPr>
      <w:r>
        <w:lastRenderedPageBreak/>
        <w:t xml:space="preserve">The </w:t>
      </w:r>
      <w:proofErr w:type="spellStart"/>
      <w:r>
        <w:t>tensorflow</w:t>
      </w:r>
      <w:proofErr w:type="spellEnd"/>
      <w:r>
        <w:t xml:space="preserve"> formulation and the one we discussed at the beginning are equivalent if we choose</w:t>
      </w:r>
    </w:p>
    <w:p w14:paraId="419BC493" w14:textId="77777777" w:rsidR="00872FF2" w:rsidRPr="00A55CA8" w:rsidRDefault="00872FF2"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003A8DA0"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proofErr w:type="spellStart"/>
      <w:r>
        <w:t>tensorflow</w:t>
      </w:r>
      <w:proofErr w:type="spellEnd"/>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7D8D3D21" w14:textId="77777777" w:rsidR="00872FF2" w:rsidRDefault="00872FF2" w:rsidP="00872FF2">
      <w:pPr>
        <w:pStyle w:val="BodyTextCont"/>
        <w:ind w:firstLine="0"/>
        <w:rPr>
          <w:rFonts w:eastAsiaTheme="minorEastAsia"/>
        </w:rPr>
      </w:pPr>
      <w:r>
        <w:t xml:space="preserve">In Figure 4-21 you can see the cost function for the problem we have discussed in the previous section for plain gradient descent (with </w:t>
      </w:r>
      <m:oMath>
        <m:r>
          <w:rPr>
            <w:rFonts w:ascii="Cambria Math" w:hAnsi="Cambria Math"/>
          </w:rPr>
          <m:t>γ=0.05</m:t>
        </m:r>
      </m:oMath>
      <w:r>
        <w:t xml:space="preserve">) and for Momentum (with </w:t>
      </w:r>
      <m:oMath>
        <m:r>
          <w:rPr>
            <w:rFonts w:ascii="Cambria Math" w:hAnsi="Cambria Math"/>
          </w:rPr>
          <m:t>γ=0.05</m:t>
        </m:r>
      </m:oMath>
      <w:r>
        <w:t xml:space="preserve"> and </w:t>
      </w:r>
      <m:oMath>
        <m:r>
          <w:rPr>
            <w:rFonts w:ascii="Cambria Math" w:hAnsi="Cambria Math"/>
          </w:rPr>
          <m:t>η=0.9</m:t>
        </m:r>
      </m:oMath>
      <w:r>
        <w:t xml:space="preserve">). You can see how the Momentum optimizer oscillates around the minimum. What is difficult to see on the y-scale, is that with Momentum </w:t>
      </w:r>
      <m:oMath>
        <m:r>
          <w:rPr>
            <w:rFonts w:ascii="Cambria Math" w:hAnsi="Cambria Math"/>
          </w:rPr>
          <m:t>J</m:t>
        </m:r>
      </m:oMath>
      <w:r>
        <w:t xml:space="preserve"> reaches a much lower value.</w:t>
      </w:r>
    </w:p>
    <w:p w14:paraId="2E6F10C7" w14:textId="77777777" w:rsidR="00872FF2" w:rsidRPr="00BF6CC9" w:rsidRDefault="00872FF2" w:rsidP="00872FF2">
      <w:pPr>
        <w:pStyle w:val="FigureCaption"/>
        <w:rPr>
          <w:rFonts w:eastAsiaTheme="minorEastAsia"/>
        </w:rPr>
      </w:pPr>
      <w:r>
        <w:t>Figure 4-21: the cost function vs. the number of epochs f</w:t>
      </w:r>
      <w:r w:rsidRPr="00BF6CC9">
        <w:t xml:space="preserve">or plain gradient descent (with </w:t>
      </w:r>
      <m:oMath>
        <m:r>
          <w:rPr>
            <w:rFonts w:ascii="Cambria Math" w:hAnsi="Cambria Math"/>
          </w:rPr>
          <m:t>γ=0.05</m:t>
        </m:r>
      </m:oMath>
      <w:r w:rsidRPr="00BF6CC9">
        <w:t xml:space="preserve">) and for Momentum (with </w:t>
      </w:r>
      <m:oMath>
        <m:r>
          <w:rPr>
            <w:rFonts w:ascii="Cambria Math" w:hAnsi="Cambria Math"/>
          </w:rPr>
          <m:t>γ=0.05</m:t>
        </m:r>
      </m:oMath>
      <w:r w:rsidRPr="00BF6CC9">
        <w:t xml:space="preserve"> and </w:t>
      </w:r>
      <m:oMath>
        <m:r>
          <w:rPr>
            <w:rFonts w:ascii="Cambria Math" w:hAnsi="Cambria Math"/>
          </w:rPr>
          <m:t>η=0.9</m:t>
        </m:r>
      </m:oMath>
      <w:r w:rsidRPr="00BF6CC9">
        <w:t>). You can see how the Momentum optimizer oscillates a bit around the minimum</w:t>
      </w:r>
      <w:r>
        <w:t>.</w:t>
      </w:r>
    </w:p>
    <w:p w14:paraId="75E36A72" w14:textId="77777777" w:rsidR="00872FF2" w:rsidRDefault="00872FF2" w:rsidP="00872FF2">
      <w:pPr>
        <w:pStyle w:val="Figure"/>
      </w:pPr>
      <w:r>
        <w:rPr>
          <w:noProof/>
        </w:rPr>
        <w:drawing>
          <wp:inline distT="0" distB="0" distL="0" distR="0" wp14:anchorId="20E6C70A" wp14:editId="506E8779">
            <wp:extent cx="5483860" cy="2584450"/>
            <wp:effectExtent l="0" t="0" r="2540" b="635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860" cy="2584450"/>
                    </a:xfrm>
                    <a:prstGeom prst="rect">
                      <a:avLst/>
                    </a:prstGeom>
                    <a:noFill/>
                    <a:ln>
                      <a:noFill/>
                    </a:ln>
                  </pic:spPr>
                </pic:pic>
              </a:graphicData>
            </a:graphic>
          </wp:inline>
        </w:drawing>
      </w:r>
    </w:p>
    <w:p w14:paraId="3077948C" w14:textId="77777777" w:rsidR="00872FF2" w:rsidRDefault="00872FF2" w:rsidP="00872FF2">
      <w:pPr>
        <w:pStyle w:val="BodyTextCont"/>
      </w:pPr>
      <w:r>
        <w:t xml:space="preserve">More interesting is to check how the Momentum optimizer chooses its path along the cost function surface. In Figure 4-22 you can see a 3D surface plot of the cost function. The continuous line is the path that the Gradient Descent optimizer chooses, along the maximum </w:t>
      </w:r>
      <w:r>
        <w:lastRenderedPageBreak/>
        <w:t>steepness as expected. The dashed line is the one that the Momentum optimizers chooses as it oscillates around the minimum.</w:t>
      </w:r>
    </w:p>
    <w:p w14:paraId="768A7F85" w14:textId="77777777" w:rsidR="00872FF2" w:rsidRDefault="00872FF2" w:rsidP="00872FF2">
      <w:pPr>
        <w:pStyle w:val="FigureCaption"/>
      </w:pPr>
      <w:r>
        <w:t xml:space="preserve">Figure 4-22: a 3D surface plot of the cost function </w:t>
      </w:r>
      <m:oMath>
        <m:r>
          <w:rPr>
            <w:rFonts w:ascii="Cambria Math" w:hAnsi="Cambria Math"/>
          </w:rPr>
          <m:t>J</m:t>
        </m:r>
      </m:oMath>
      <w:r>
        <w:t>. The continuous line is the path that the Gradient Descent optimizer chooses, along the maximum steepness as expected. The dashed line is the one that the Momentum optimizers chooses as it oscillates around the minimum.</w:t>
      </w:r>
    </w:p>
    <w:p w14:paraId="6B849D4D" w14:textId="77777777" w:rsidR="00872FF2" w:rsidRDefault="00872FF2" w:rsidP="00872FF2">
      <w:pPr>
        <w:pStyle w:val="BodyTextCont"/>
      </w:pPr>
      <w:r>
        <w:t>I want to convince you that Momentum is faster and better at converging. To do that let's check in the weights plane how the two optimizers behave. In Figure 4-23 you can see the path that the two optimizers have chosen. On the right plot you can see a zoom around the minimum. You can see how Gradient descent after 100 epochs does not manage to reach the minimum, although it seems to choose a more direct path toward the minimum. It gets very close, but not close enough. The Momentum optimizer oscillates around the minimum, and very efficiently it reaches it.</w:t>
      </w:r>
    </w:p>
    <w:p w14:paraId="59938AB5" w14:textId="77777777" w:rsidR="00872FF2" w:rsidRDefault="00872FF2" w:rsidP="00872FF2">
      <w:pPr>
        <w:pStyle w:val="FigureCaption"/>
      </w:pPr>
      <w:r>
        <w:t>Figure 4-23: the path that the two optimizers have chosen. On the right plot you can see a zoom around the minimum. You can see how Momentum reaches the minimum after oscillating around it, while GD does not manage to reach it in 100 epochs.</w:t>
      </w:r>
    </w:p>
    <w:p w14:paraId="0C3D25C9" w14:textId="77777777" w:rsidR="00872FF2" w:rsidRPr="004C2EA3" w:rsidRDefault="00872FF2" w:rsidP="00872FF2">
      <w:pPr>
        <w:pStyle w:val="Figure"/>
      </w:pPr>
      <w:r>
        <w:rPr>
          <w:noProof/>
        </w:rPr>
        <w:drawing>
          <wp:inline distT="0" distB="0" distL="0" distR="0" wp14:anchorId="1832BB7F" wp14:editId="6D4FB0AE">
            <wp:extent cx="5483860" cy="1760220"/>
            <wp:effectExtent l="0" t="0" r="254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860" cy="1760220"/>
                    </a:xfrm>
                    <a:prstGeom prst="rect">
                      <a:avLst/>
                    </a:prstGeom>
                    <a:noFill/>
                    <a:ln>
                      <a:noFill/>
                    </a:ln>
                  </pic:spPr>
                </pic:pic>
              </a:graphicData>
            </a:graphic>
          </wp:inline>
        </w:drawing>
      </w:r>
    </w:p>
    <w:p w14:paraId="20DF564E" w14:textId="77777777" w:rsidR="00872FF2" w:rsidRDefault="00872FF2" w:rsidP="00872FF2">
      <w:pPr>
        <w:pStyle w:val="Heading2"/>
      </w:pPr>
      <w:proofErr w:type="spellStart"/>
      <w:r>
        <w:t>RMSProp</w:t>
      </w:r>
      <w:proofErr w:type="spellEnd"/>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5C4426B3" w:rsidR="00872FF2" w:rsidRPr="002663A6" w:rsidRDefault="00872FF2"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3CB0F8E3" w:rsidR="00872FF2" w:rsidRPr="002663A6" w:rsidRDefault="00872FF2"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0BC6B43"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proofErr w:type="spellStart"/>
      <w:r>
        <w:t>tensorflow</w:t>
      </w:r>
      <w:proofErr w:type="spellEnd"/>
      <w:r>
        <w:t xml:space="preserve"> is </w:t>
      </w:r>
      <w:proofErr w:type="gramStart"/>
      <w:r>
        <w:t>particular easy</w:t>
      </w:r>
      <w:proofErr w:type="gramEnd"/>
      <w:r>
        <w:t xml:space="preserve"> to use it simply with the code</w:t>
      </w:r>
    </w:p>
    <w:p w14:paraId="2911A04F" w14:textId="347E079D" w:rsidR="00872FF2" w:rsidRPr="00CF6995" w:rsidRDefault="00872FF2" w:rsidP="00872FF2">
      <w:pPr>
        <w:pStyle w:val="Code"/>
        <w:rPr>
          <w:lang w:val="en-CH"/>
        </w:rPr>
      </w:pPr>
      <w:r w:rsidRPr="00A71A41">
        <w:t xml:space="preserve">optimizer = </w:t>
      </w:r>
      <w:r w:rsidR="00CF6995" w:rsidRPr="00CF6995">
        <w:t>tf.keras.optimizers.RMSprop(learning_rate=0.1)</w:t>
      </w:r>
    </w:p>
    <w:p w14:paraId="243FC3BA" w14:textId="77777777" w:rsidR="00872FF2" w:rsidRDefault="00872FF2" w:rsidP="00872FF2">
      <w:pPr>
        <w:pStyle w:val="BodyTextCont"/>
      </w:pPr>
      <w:r>
        <w:t xml:space="preserve">Let's check what path this optimizer chooses. In Figure 4-24 you can see that </w:t>
      </w:r>
      <w:proofErr w:type="spellStart"/>
      <w:r>
        <w:t>RMSProp</w:t>
      </w:r>
      <w:proofErr w:type="spellEnd"/>
      <w:r>
        <w:t xml:space="preserve"> oscillating around the minimum. While the GD does not reach it, the </w:t>
      </w:r>
      <w:proofErr w:type="spellStart"/>
      <w:r>
        <w:t>RMSProp</w:t>
      </w:r>
      <w:proofErr w:type="spellEnd"/>
      <w:r>
        <w:t xml:space="preserve"> algorithm has the time of doing several loops around it before reaching it.</w:t>
      </w:r>
    </w:p>
    <w:p w14:paraId="3D4485EB" w14:textId="77777777" w:rsidR="00872FF2" w:rsidRDefault="00872FF2" w:rsidP="00872FF2">
      <w:pPr>
        <w:pStyle w:val="FigureCaption"/>
      </w:pPr>
      <w:r>
        <w:t>Figure 4-24: The path chosen toward the cost function minimum by plain Gradient Descent and RMSProp. The latter make loops around the minimum and then reaches it. In the same number of epochs the GD does not even gets that close. Note the scale on the plot on the right. The zoom level is very high, we are looking at an extreme closeup (the GD path is not even visible on this scale) around the minimum.</w:t>
      </w:r>
    </w:p>
    <w:p w14:paraId="08D26FED" w14:textId="77777777" w:rsidR="00872FF2" w:rsidRDefault="00872FF2" w:rsidP="00872FF2">
      <w:r>
        <w:rPr>
          <w:noProof/>
        </w:rPr>
        <w:drawing>
          <wp:inline distT="0" distB="0" distL="0" distR="0" wp14:anchorId="2539F03C" wp14:editId="3AC1EC5D">
            <wp:extent cx="5478145" cy="1776730"/>
            <wp:effectExtent l="0" t="0" r="8255"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8145" cy="1776730"/>
                    </a:xfrm>
                    <a:prstGeom prst="rect">
                      <a:avLst/>
                    </a:prstGeom>
                    <a:noFill/>
                    <a:ln>
                      <a:noFill/>
                    </a:ln>
                  </pic:spPr>
                </pic:pic>
              </a:graphicData>
            </a:graphic>
          </wp:inline>
        </w:drawing>
      </w:r>
    </w:p>
    <w:p w14:paraId="400E5CE0" w14:textId="77777777" w:rsidR="00872FF2" w:rsidRDefault="00872FF2" w:rsidP="00872FF2">
      <w:pPr>
        <w:pStyle w:val="FigureCaption"/>
      </w:pPr>
      <w:r>
        <w:t>Figure 4-26: the path toward the minimum choosen by GD, RMSProp and Momentum.</w:t>
      </w:r>
      <w:r w:rsidRPr="006F613B">
        <w:t xml:space="preserve"> </w:t>
      </w:r>
      <w:r>
        <w:t>You can see how RMSProp path is much more direct toward the minimum. It gets around it very quickly and then oscillating gets closer and closer.</w:t>
      </w:r>
    </w:p>
    <w:p w14:paraId="020DDBCA" w14:textId="77777777" w:rsidR="00872FF2" w:rsidRPr="001A7E16" w:rsidRDefault="00872FF2" w:rsidP="00FA793A">
      <w:pPr>
        <w:pStyle w:val="BodyTextCont"/>
        <w:jc w:val="center"/>
      </w:pPr>
      <w:r>
        <w:rPr>
          <w:noProof/>
        </w:rPr>
        <w:lastRenderedPageBreak/>
        <w:drawing>
          <wp:inline distT="0" distB="0" distL="0" distR="0" wp14:anchorId="50C5AFFA" wp14:editId="47AD9F9C">
            <wp:extent cx="4640161" cy="2221754"/>
            <wp:effectExtent l="0" t="0" r="0" b="127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5657" cy="2224386"/>
                    </a:xfrm>
                    <a:prstGeom prst="rect">
                      <a:avLst/>
                    </a:prstGeom>
                    <a:noFill/>
                    <a:ln>
                      <a:noFill/>
                    </a:ln>
                  </pic:spPr>
                </pic:pic>
              </a:graphicData>
            </a:graphic>
          </wp:inline>
        </w:drawing>
      </w:r>
    </w:p>
    <w:p w14:paraId="68B582C3" w14:textId="77777777" w:rsidR="00872FF2" w:rsidRDefault="00872FF2" w:rsidP="00872FF2">
      <w:pPr>
        <w:pStyle w:val="Heading2"/>
      </w:pPr>
      <w:r>
        <w:t xml:space="preserve"> Adam</w:t>
      </w:r>
    </w:p>
    <w:p w14:paraId="16665D65" w14:textId="77777777" w:rsidR="00872FF2" w:rsidRDefault="00872FF2" w:rsidP="00872FF2">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70199B0B" w14:textId="42DA53BA" w:rsidR="00872FF2" w:rsidRDefault="00872FF2" w:rsidP="00872FF2">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872FF2"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872FF2"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w:t>
      </w:r>
      <w:proofErr w:type="spellStart"/>
      <w:r>
        <w:t>RMSProp</w:t>
      </w:r>
      <w:proofErr w:type="spellEnd"/>
      <w:r>
        <w:t>,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872FF2"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77777777" w:rsidR="00872FF2" w:rsidRDefault="00872FF2" w:rsidP="00872FF2">
      <w:pPr>
        <w:pStyle w:val="BodyTextCont"/>
        <w:ind w:firstLine="0"/>
      </w:pPr>
      <w:proofErr w:type="spellStart"/>
      <w:r>
        <w:t>Tensorflow</w:t>
      </w:r>
      <w:proofErr w:type="spellEnd"/>
      <w:r>
        <w:t xml:space="preserve"> does everything for us if we simply use the following line</w:t>
      </w:r>
    </w:p>
    <w:p w14:paraId="568687E4" w14:textId="4223F12D" w:rsidR="00872FF2" w:rsidRPr="008B1403" w:rsidRDefault="00872FF2" w:rsidP="00872FF2">
      <w:pPr>
        <w:pStyle w:val="Code"/>
        <w:rPr>
          <w:lang w:val="en-CH"/>
        </w:rPr>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7F9093E" w:rsidR="00872FF2" w:rsidRDefault="00872FF2" w:rsidP="00872FF2">
      <w:pPr>
        <w:pStyle w:val="BodyTextCont"/>
        <w:ind w:firstLine="0"/>
      </w:pPr>
      <w:r>
        <w:t xml:space="preserve">where in this case the typical values for the parameters </w:t>
      </w:r>
      <w:proofErr w:type="gramStart"/>
      <w:r>
        <w:t>has</w:t>
      </w:r>
      <w:proofErr w:type="gramEnd"/>
      <w:r>
        <w:t xml:space="preserve"> been chosen: </w:t>
      </w:r>
      <m:oMath>
        <m:r>
          <w:rPr>
            <w:rFonts w:ascii="Cambria Math" w:hAnsi="Cambria Math"/>
          </w:rPr>
          <m:t>γ=0.</m:t>
        </m:r>
        <m:r>
          <w:rPr>
            <w:rFonts w:ascii="Cambria Math" w:hAnsi="Cambria Math"/>
          </w:rPr>
          <m:t>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70A4FEB6" w14:textId="77777777" w:rsidR="00872FF2" w:rsidRDefault="00872FF2" w:rsidP="00872FF2">
      <w:pPr>
        <w:pStyle w:val="BodyTextCont"/>
        <w:ind w:firstLine="0"/>
      </w:pPr>
      <w:r>
        <w:t xml:space="preserve">In Figure 4-27 you can see the path chosen by GD and Adam optimizer around the minimum. Adam oscillates too around the minimum, but it reaches it without problems. On the right plot (a zoom around the minimum) you can see how the algorithm gets very close to the minimum. To give you an idea of how good the optimizer is, after just 200 epochs the weights and bias gets to </w:t>
      </w:r>
      <w:r w:rsidRPr="00523CA2">
        <w:t>0.499983, 2.000047</w:t>
      </w:r>
      <w:r>
        <w:t xml:space="preserve">, that is really close to the minimum (remember the minimum is at </w:t>
      </w:r>
      <m:oMath>
        <m:r>
          <w:rPr>
            <w:rFonts w:ascii="Cambria Math" w:hAnsi="Cambria Math"/>
          </w:rPr>
          <m:t>w=0.5</m:t>
        </m:r>
      </m:oMath>
      <w:r>
        <w:t xml:space="preserve"> and </w:t>
      </w:r>
      <m:oMath>
        <m:r>
          <w:rPr>
            <w:rFonts w:ascii="Cambria Math" w:hAnsi="Cambria Math"/>
          </w:rPr>
          <m:t>b=2.0</m:t>
        </m:r>
      </m:oMath>
      <w:r>
        <w:t>.</w:t>
      </w:r>
    </w:p>
    <w:p w14:paraId="04CC8A01" w14:textId="77777777" w:rsidR="00872FF2" w:rsidRDefault="00872FF2" w:rsidP="00872FF2">
      <w:pPr>
        <w:pStyle w:val="FigureCaption"/>
      </w:pPr>
      <w:r>
        <w:t>Figure 4-27:  The path that GD and Adam optimizers choose after 200 epochs. Note the amount of loops that Adam does around the minimum. Regardless the opimizer is really efficient with comparison with the plain GD.</w:t>
      </w:r>
    </w:p>
    <w:p w14:paraId="35D6F28D" w14:textId="77777777" w:rsidR="00872FF2" w:rsidRDefault="00872FF2" w:rsidP="00872FF2">
      <w:pPr>
        <w:pStyle w:val="BodyTextCont"/>
        <w:ind w:firstLine="0"/>
      </w:pPr>
      <w:r>
        <w:rPr>
          <w:noProof/>
        </w:rPr>
        <w:drawing>
          <wp:inline distT="0" distB="0" distL="0" distR="0" wp14:anchorId="62FB98F6" wp14:editId="6927FEF0">
            <wp:extent cx="5480685" cy="1678305"/>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685" cy="1678305"/>
                    </a:xfrm>
                    <a:prstGeom prst="rect">
                      <a:avLst/>
                    </a:prstGeom>
                    <a:noFill/>
                    <a:ln>
                      <a:noFill/>
                    </a:ln>
                  </pic:spPr>
                </pic:pic>
              </a:graphicData>
            </a:graphic>
          </wp:inline>
        </w:drawing>
      </w:r>
    </w:p>
    <w:p w14:paraId="1223C8D1" w14:textId="77777777" w:rsidR="00872FF2" w:rsidRDefault="00872FF2" w:rsidP="00872FF2">
      <w:pPr>
        <w:pStyle w:val="BodyTextCont"/>
        <w:ind w:firstLine="0"/>
      </w:pPr>
      <w:r>
        <w:t>I don’t show you all optimizers together since you would see a lot of loops and it would not teach you anything really.</w:t>
      </w:r>
    </w:p>
    <w:p w14:paraId="01DBB93F" w14:textId="77777777"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proofErr w:type="gramStart"/>
      <w:r w:rsidR="00A97659">
        <w:t>start</w:t>
      </w:r>
      <w:proofErr w:type="gramEnd"/>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w:t>
      </w:r>
      <w:r>
        <w:lastRenderedPageBreak/>
        <w:t xml:space="preserve">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77777777" w:rsidR="00872FF2" w:rsidRDefault="00872FF2" w:rsidP="00872FF2">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17E9A1E8" w14:textId="77777777" w:rsidR="00872FF2" w:rsidRDefault="00872FF2" w:rsidP="00872FF2">
      <w:pPr>
        <w:pStyle w:val="Heading1"/>
      </w:pPr>
      <w:r>
        <w:t>Example of self-developed optimizer</w:t>
      </w:r>
    </w:p>
    <w:p w14:paraId="409106B6" w14:textId="11C5C9F1" w:rsidR="00872FF2" w:rsidRDefault="005866D8" w:rsidP="005866D8">
      <w:pPr>
        <w:pStyle w:val="BodyTextFirst"/>
      </w:pPr>
      <w:r>
        <w:t>To understand how to develop your own optimizer, we first need to understand how Keras and TensorFlow implements auto</w:t>
      </w:r>
      <w:r w:rsidR="00EB08CC">
        <w:t xml:space="preserve">matic </w:t>
      </w:r>
      <w:r>
        <w:t>different</w:t>
      </w:r>
      <w:r w:rsidR="00EB08CC">
        <w:t>i</w:t>
      </w:r>
      <w:r>
        <w:t>ation</w:t>
      </w:r>
      <w:r w:rsidR="00004F32">
        <w:t xml:space="preserve">. Automatic differentiation is simply the ability of TensorFlow to compute the gradient of a computation (for example your network function) with respect to some inputs as the name says automatically. </w:t>
      </w:r>
      <w:r w:rsidR="000E2F0E">
        <w:t xml:space="preserve">To do this TensorFlow offers the </w:t>
      </w:r>
      <w:r w:rsidR="000E2F0E" w:rsidRPr="000E2F0E">
        <w:rPr>
          <w:rStyle w:val="CodeChar"/>
        </w:rPr>
        <w:t>tf.GradientTape</w:t>
      </w:r>
      <w:r w:rsidR="000E2F0E">
        <w:t xml:space="preserve"> API. </w:t>
      </w:r>
      <w:r w:rsidR="001F2440">
        <w:t>Let’s look at some very easy examples.</w:t>
      </w:r>
    </w:p>
    <w:p w14:paraId="6BE0D13B" w14:textId="3E7A5263" w:rsidR="001F2440" w:rsidRDefault="00EC0CF9" w:rsidP="005866D8">
      <w:pPr>
        <w:pStyle w:val="BodyTextFirst"/>
      </w:pPr>
      <w:r>
        <w:t xml:space="preserve">Suppose we want to evaluate the derivative of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at the point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=3</m:t>
        </m:r>
      </m:oMath>
      <w:r>
        <w:t>. From calculus we know that</w:t>
      </w:r>
    </w:p>
    <w:p w14:paraId="75B76977" w14:textId="185601B4" w:rsidR="00EC0CF9" w:rsidRDefault="00EC0CF9" w:rsidP="005866D8">
      <w:pPr>
        <w:pStyle w:val="BodyTextFirst"/>
      </w:pPr>
    </w:p>
    <w:p w14:paraId="368C1974" w14:textId="506B8471" w:rsidR="00EC0CF9" w:rsidRPr="00EC0CF9" w:rsidRDefault="00EC0CF9" w:rsidP="005866D8">
      <w:pPr>
        <w:pStyle w:val="BodyTextFirst"/>
      </w:pPr>
      <m:oMathPara>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=2x    →      </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 xml:space="preserve"> </m:t>
              </m:r>
            </m:e>
            <m: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sub>
          </m:sSub>
          <m:r>
            <w:rPr>
              <w:rFonts w:ascii="Cambria Math" w:hAnsi="Cambria Math"/>
            </w:rPr>
            <m:t>=6</m:t>
          </m:r>
        </m:oMath>
      </m:oMathPara>
    </w:p>
    <w:p w14:paraId="47C4C38F" w14:textId="628F1CFD" w:rsidR="00EC0CF9" w:rsidRDefault="00EC0CF9" w:rsidP="005866D8">
      <w:pPr>
        <w:pStyle w:val="BodyTextFirst"/>
      </w:pPr>
    </w:p>
    <w:p w14:paraId="27580029" w14:textId="52CEEF07" w:rsidR="00EC0CF9" w:rsidRDefault="00EC0CF9" w:rsidP="005866D8">
      <w:pPr>
        <w:pStyle w:val="BodyTextFirst"/>
      </w:pPr>
      <w:r>
        <w:t>We can do it without calculating anything in TensorFlow with</w:t>
      </w:r>
    </w:p>
    <w:p w14:paraId="67B4B569" w14:textId="1AA05D21" w:rsidR="00EC0CF9" w:rsidRDefault="00EC0CF9" w:rsidP="005866D8">
      <w:pPr>
        <w:pStyle w:val="BodyTextFirst"/>
      </w:pPr>
    </w:p>
    <w:p w14:paraId="02EC529F" w14:textId="77777777" w:rsidR="00EC0CF9" w:rsidRPr="00EC0CF9" w:rsidRDefault="00EC0CF9" w:rsidP="00EC0CF9">
      <w:pPr>
        <w:pStyle w:val="Code"/>
        <w:rPr>
          <w:sz w:val="18"/>
          <w:szCs w:val="21"/>
        </w:rPr>
      </w:pPr>
      <w:r w:rsidRPr="00EC0CF9">
        <w:rPr>
          <w:sz w:val="18"/>
          <w:szCs w:val="21"/>
        </w:rPr>
        <w:t>x = tf.Variable(3.0)</w:t>
      </w:r>
    </w:p>
    <w:p w14:paraId="3F2A54D6" w14:textId="77777777" w:rsidR="00EC0CF9" w:rsidRPr="00EC0CF9" w:rsidRDefault="00EC0CF9" w:rsidP="00EC0CF9">
      <w:pPr>
        <w:pStyle w:val="Code"/>
        <w:rPr>
          <w:sz w:val="18"/>
          <w:szCs w:val="21"/>
        </w:rPr>
      </w:pPr>
    </w:p>
    <w:p w14:paraId="56055CA0" w14:textId="77777777" w:rsidR="00EC0CF9" w:rsidRPr="00EC0CF9" w:rsidRDefault="00EC0CF9" w:rsidP="00EC0CF9">
      <w:pPr>
        <w:pStyle w:val="Code"/>
        <w:rPr>
          <w:sz w:val="18"/>
          <w:szCs w:val="21"/>
        </w:rPr>
      </w:pPr>
      <w:r w:rsidRPr="00EC0CF9">
        <w:rPr>
          <w:sz w:val="18"/>
          <w:szCs w:val="21"/>
        </w:rPr>
        <w:t>with tf.GradientTape() as tape:</w:t>
      </w:r>
    </w:p>
    <w:p w14:paraId="26BF5086" w14:textId="77777777" w:rsidR="00EC0CF9" w:rsidRPr="00EC0CF9" w:rsidRDefault="00EC0CF9" w:rsidP="00EC0CF9">
      <w:pPr>
        <w:pStyle w:val="Code"/>
        <w:rPr>
          <w:sz w:val="18"/>
          <w:szCs w:val="21"/>
        </w:rPr>
      </w:pPr>
      <w:r w:rsidRPr="00EC0CF9">
        <w:rPr>
          <w:sz w:val="18"/>
          <w:szCs w:val="21"/>
        </w:rPr>
        <w:t xml:space="preserve">  y = x**2</w:t>
      </w:r>
    </w:p>
    <w:p w14:paraId="1480FBD3" w14:textId="77777777" w:rsidR="00EC0CF9" w:rsidRPr="00EC0CF9" w:rsidRDefault="00EC0CF9" w:rsidP="00EC0CF9">
      <w:pPr>
        <w:pStyle w:val="Code"/>
        <w:rPr>
          <w:sz w:val="18"/>
          <w:szCs w:val="21"/>
        </w:rPr>
      </w:pPr>
    </w:p>
    <w:p w14:paraId="33498AA5" w14:textId="77777777" w:rsidR="00EC0CF9" w:rsidRPr="00EC0CF9" w:rsidRDefault="00EC0CF9" w:rsidP="00EC0CF9">
      <w:pPr>
        <w:pStyle w:val="Code"/>
        <w:rPr>
          <w:sz w:val="18"/>
          <w:szCs w:val="21"/>
        </w:rPr>
      </w:pPr>
      <w:r w:rsidRPr="00EC0CF9">
        <w:rPr>
          <w:sz w:val="18"/>
          <w:szCs w:val="21"/>
        </w:rPr>
        <w:t xml:space="preserve">  # dy = 2x * dx</w:t>
      </w:r>
    </w:p>
    <w:p w14:paraId="2758B03D" w14:textId="77777777" w:rsidR="00EC0CF9" w:rsidRPr="00EC0CF9" w:rsidRDefault="00EC0CF9" w:rsidP="00EC0CF9">
      <w:pPr>
        <w:pStyle w:val="Code"/>
        <w:rPr>
          <w:sz w:val="18"/>
          <w:szCs w:val="21"/>
        </w:rPr>
      </w:pPr>
      <w:r w:rsidRPr="00EC0CF9">
        <w:rPr>
          <w:sz w:val="18"/>
          <w:szCs w:val="21"/>
        </w:rPr>
        <w:t xml:space="preserve">  dy_dx = tape.gradient(y, x)</w:t>
      </w:r>
    </w:p>
    <w:p w14:paraId="106DD4E7" w14:textId="25FF9677" w:rsidR="00EC0CF9" w:rsidRPr="00EC0CF9" w:rsidRDefault="00EC0CF9" w:rsidP="00EC0CF9">
      <w:pPr>
        <w:pStyle w:val="Code"/>
        <w:rPr>
          <w:sz w:val="18"/>
          <w:szCs w:val="21"/>
        </w:rPr>
      </w:pPr>
      <w:r w:rsidRPr="00EC0CF9">
        <w:rPr>
          <w:sz w:val="18"/>
          <w:szCs w:val="21"/>
        </w:rPr>
        <w:t xml:space="preserve">  dy_dx</w:t>
      </w:r>
    </w:p>
    <w:p w14:paraId="608D52FF" w14:textId="77777777" w:rsidR="00EC0CF9" w:rsidRPr="00EC0CF9" w:rsidRDefault="00EC0CF9" w:rsidP="00EC0CF9">
      <w:pPr>
        <w:pStyle w:val="Code"/>
        <w:rPr>
          <w:sz w:val="18"/>
          <w:szCs w:val="21"/>
        </w:rPr>
      </w:pPr>
    </w:p>
    <w:p w14:paraId="28B5D981" w14:textId="593C207B" w:rsidR="00EC0CF9" w:rsidRPr="00EC0CF9" w:rsidRDefault="00EC0CF9" w:rsidP="00EC0CF9">
      <w:pPr>
        <w:pStyle w:val="Code"/>
        <w:rPr>
          <w:sz w:val="18"/>
          <w:szCs w:val="21"/>
        </w:rPr>
      </w:pPr>
      <w:r w:rsidRPr="00EC0CF9">
        <w:rPr>
          <w:sz w:val="18"/>
          <w:szCs w:val="21"/>
        </w:rPr>
        <w:t>print(dy_dx.numpy())</w:t>
      </w:r>
    </w:p>
    <w:p w14:paraId="1521889E" w14:textId="115E77E7" w:rsidR="00EC0CF9" w:rsidRDefault="00EC0CF9" w:rsidP="005866D8">
      <w:pPr>
        <w:pStyle w:val="BodyTextFirst"/>
      </w:pPr>
      <w:r>
        <w:t xml:space="preserve">that will get you the result 6.0 as expected. </w:t>
      </w:r>
      <w:r w:rsidR="0038133F">
        <w:t xml:space="preserve">To completely understand how this works, we would need to understand many complex concepts as for example </w:t>
      </w:r>
      <w:r w:rsidR="003B09DB">
        <w:t xml:space="preserve">backpropagation </w:t>
      </w:r>
      <w:r w:rsidR="006B40FA">
        <w:t>and how</w:t>
      </w:r>
      <w:r w:rsidR="0038133F">
        <w:t xml:space="preserve"> TensorFlow builds the computational graph of the operations in the </w:t>
      </w:r>
      <w:r w:rsidR="0038133F" w:rsidRPr="0038133F">
        <w:rPr>
          <w:rStyle w:val="CodeChar"/>
        </w:rPr>
        <w:t>tf.GradentTape()</w:t>
      </w:r>
      <w:r w:rsidR="0038133F">
        <w:t xml:space="preserve"> context, but that would go beyond the scope of this book, therefore we will concentrate here on the use of the API.</w:t>
      </w:r>
    </w:p>
    <w:p w14:paraId="702A9EE6" w14:textId="211F8E55" w:rsidR="009E6010" w:rsidRDefault="009E6010" w:rsidP="005866D8">
      <w:pPr>
        <w:pStyle w:val="BodyTextFirst"/>
      </w:pPr>
      <w:r>
        <w:t>What we really need in practical applications, is the gradient of a loss function with respect to the trainable parameters. Here is a very compact example that show how this works.</w:t>
      </w:r>
    </w:p>
    <w:p w14:paraId="72C895D0" w14:textId="6EFC2581" w:rsidR="0073173F" w:rsidRPr="0073173F" w:rsidRDefault="0073173F" w:rsidP="0073173F">
      <w:pPr>
        <w:pStyle w:val="Code"/>
        <w:rPr>
          <w:sz w:val="18"/>
          <w:szCs w:val="21"/>
        </w:rPr>
      </w:pPr>
      <w:r w:rsidRPr="0073173F">
        <w:rPr>
          <w:rStyle w:val="pln"/>
          <w:sz w:val="18"/>
          <w:szCs w:val="21"/>
        </w:rPr>
        <w:t xml:space="preserve">layer </w:t>
      </w:r>
      <w:r w:rsidRPr="0073173F">
        <w:rPr>
          <w:rStyle w:val="pun"/>
          <w:sz w:val="18"/>
          <w:szCs w:val="21"/>
        </w:rPr>
        <w:t>=</w:t>
      </w:r>
      <w:r w:rsidRPr="0073173F">
        <w:rPr>
          <w:rStyle w:val="pln"/>
          <w:sz w:val="18"/>
          <w:szCs w:val="21"/>
        </w:rPr>
        <w:t xml:space="preserve"> tf</w:t>
      </w:r>
      <w:r w:rsidRPr="0073173F">
        <w:rPr>
          <w:rStyle w:val="pun"/>
          <w:sz w:val="18"/>
          <w:szCs w:val="21"/>
        </w:rPr>
        <w:t>.</w:t>
      </w:r>
      <w:r w:rsidRPr="0073173F">
        <w:rPr>
          <w:rStyle w:val="pln"/>
          <w:sz w:val="18"/>
          <w:szCs w:val="21"/>
        </w:rPr>
        <w:t>keras</w:t>
      </w:r>
      <w:r w:rsidRPr="0073173F">
        <w:rPr>
          <w:rStyle w:val="pun"/>
          <w:sz w:val="18"/>
          <w:szCs w:val="21"/>
        </w:rPr>
        <w:t>.</w:t>
      </w:r>
      <w:r w:rsidRPr="0073173F">
        <w:rPr>
          <w:rStyle w:val="pln"/>
          <w:sz w:val="18"/>
          <w:szCs w:val="21"/>
        </w:rPr>
        <w:t>layers</w:t>
      </w:r>
      <w:r w:rsidRPr="0073173F">
        <w:rPr>
          <w:rStyle w:val="pun"/>
          <w:sz w:val="18"/>
          <w:szCs w:val="21"/>
        </w:rPr>
        <w:t>.</w:t>
      </w:r>
      <w:r w:rsidRPr="0073173F">
        <w:rPr>
          <w:rStyle w:val="typ"/>
          <w:sz w:val="18"/>
          <w:szCs w:val="21"/>
        </w:rPr>
        <w:t>Dense</w:t>
      </w:r>
      <w:r w:rsidRPr="0073173F">
        <w:rPr>
          <w:rStyle w:val="pun"/>
          <w:sz w:val="18"/>
          <w:szCs w:val="21"/>
        </w:rPr>
        <w:t>(</w:t>
      </w:r>
      <w:r w:rsidRPr="0073173F">
        <w:rPr>
          <w:rStyle w:val="lit"/>
          <w:sz w:val="18"/>
          <w:szCs w:val="21"/>
        </w:rPr>
        <w:t>2</w:t>
      </w:r>
      <w:r w:rsidRPr="0073173F">
        <w:rPr>
          <w:rStyle w:val="pun"/>
          <w:sz w:val="18"/>
          <w:szCs w:val="21"/>
        </w:rPr>
        <w:t>,</w:t>
      </w:r>
      <w:r w:rsidRPr="0073173F">
        <w:rPr>
          <w:rStyle w:val="pln"/>
          <w:sz w:val="18"/>
          <w:szCs w:val="21"/>
        </w:rPr>
        <w:t xml:space="preserve"> activation</w:t>
      </w:r>
      <w:r w:rsidRPr="0073173F">
        <w:rPr>
          <w:rStyle w:val="pun"/>
          <w:sz w:val="18"/>
          <w:szCs w:val="21"/>
        </w:rPr>
        <w:t>=</w:t>
      </w:r>
      <w:r w:rsidRPr="0073173F">
        <w:rPr>
          <w:rStyle w:val="str"/>
          <w:sz w:val="18"/>
          <w:szCs w:val="21"/>
        </w:rPr>
        <w:t>'relu'</w:t>
      </w:r>
      <w:r w:rsidRPr="0073173F">
        <w:rPr>
          <w:rStyle w:val="pun"/>
          <w:sz w:val="18"/>
          <w:szCs w:val="21"/>
        </w:rPr>
        <w:t>)</w:t>
      </w:r>
      <w:r w:rsidRPr="0073173F">
        <w:rPr>
          <w:sz w:val="18"/>
          <w:szCs w:val="21"/>
        </w:rPr>
        <w:br/>
      </w:r>
      <w:r w:rsidRPr="0073173F">
        <w:rPr>
          <w:rStyle w:val="pln"/>
          <w:sz w:val="18"/>
          <w:szCs w:val="21"/>
        </w:rPr>
        <w:t xml:space="preserve">x </w:t>
      </w:r>
      <w:r w:rsidRPr="0073173F">
        <w:rPr>
          <w:rStyle w:val="pun"/>
          <w:sz w:val="18"/>
          <w:szCs w:val="21"/>
        </w:rPr>
        <w:t>=</w:t>
      </w:r>
      <w:r w:rsidRPr="0073173F">
        <w:rPr>
          <w:rStyle w:val="pln"/>
          <w:sz w:val="18"/>
          <w:szCs w:val="21"/>
        </w:rPr>
        <w:t xml:space="preserve"> tf</w:t>
      </w:r>
      <w:r w:rsidRPr="0073173F">
        <w:rPr>
          <w:rStyle w:val="pun"/>
          <w:sz w:val="18"/>
          <w:szCs w:val="21"/>
        </w:rPr>
        <w:t>.</w:t>
      </w:r>
      <w:r w:rsidRPr="0073173F">
        <w:rPr>
          <w:rStyle w:val="pln"/>
          <w:sz w:val="18"/>
          <w:szCs w:val="21"/>
        </w:rPr>
        <w:t>constant</w:t>
      </w:r>
      <w:r w:rsidRPr="0073173F">
        <w:rPr>
          <w:rStyle w:val="pun"/>
          <w:sz w:val="18"/>
          <w:szCs w:val="21"/>
        </w:rPr>
        <w:t>([[</w:t>
      </w:r>
      <w:r w:rsidRPr="0073173F">
        <w:rPr>
          <w:rStyle w:val="lit"/>
          <w:sz w:val="18"/>
          <w:szCs w:val="21"/>
        </w:rPr>
        <w:t>1.</w:t>
      </w:r>
      <w:r w:rsidRPr="0073173F">
        <w:rPr>
          <w:rStyle w:val="pun"/>
          <w:sz w:val="18"/>
          <w:szCs w:val="21"/>
        </w:rPr>
        <w:t>,</w:t>
      </w:r>
      <w:r w:rsidRPr="0073173F">
        <w:rPr>
          <w:rStyle w:val="pln"/>
          <w:sz w:val="18"/>
          <w:szCs w:val="21"/>
        </w:rPr>
        <w:t xml:space="preserve"> </w:t>
      </w:r>
      <w:r w:rsidRPr="0073173F">
        <w:rPr>
          <w:rStyle w:val="lit"/>
          <w:sz w:val="18"/>
          <w:szCs w:val="21"/>
        </w:rPr>
        <w:t>2.</w:t>
      </w:r>
      <w:r w:rsidRPr="0073173F">
        <w:rPr>
          <w:rStyle w:val="pun"/>
          <w:sz w:val="18"/>
          <w:szCs w:val="21"/>
        </w:rPr>
        <w:t>,</w:t>
      </w:r>
      <w:r w:rsidRPr="0073173F">
        <w:rPr>
          <w:rStyle w:val="pln"/>
          <w:sz w:val="18"/>
          <w:szCs w:val="21"/>
        </w:rPr>
        <w:t xml:space="preserve"> </w:t>
      </w:r>
      <w:r w:rsidRPr="0073173F">
        <w:rPr>
          <w:rStyle w:val="lit"/>
          <w:sz w:val="18"/>
          <w:szCs w:val="21"/>
        </w:rPr>
        <w:t>3.</w:t>
      </w:r>
      <w:r w:rsidRPr="0073173F">
        <w:rPr>
          <w:rStyle w:val="pun"/>
          <w:sz w:val="18"/>
          <w:szCs w:val="21"/>
        </w:rPr>
        <w:t>]])</w:t>
      </w:r>
      <w:r w:rsidRPr="0073173F">
        <w:rPr>
          <w:sz w:val="18"/>
          <w:szCs w:val="21"/>
        </w:rPr>
        <w:br/>
      </w:r>
      <w:r w:rsidRPr="0073173F">
        <w:rPr>
          <w:sz w:val="18"/>
          <w:szCs w:val="21"/>
        </w:rPr>
        <w:br/>
      </w:r>
      <w:r w:rsidRPr="0073173F">
        <w:rPr>
          <w:rStyle w:val="kwd"/>
          <w:sz w:val="18"/>
          <w:szCs w:val="21"/>
        </w:rPr>
        <w:t>with</w:t>
      </w:r>
      <w:r w:rsidRPr="0073173F">
        <w:rPr>
          <w:rStyle w:val="pln"/>
          <w:sz w:val="18"/>
          <w:szCs w:val="21"/>
        </w:rPr>
        <w:t xml:space="preserve"> tf</w:t>
      </w:r>
      <w:r w:rsidRPr="0073173F">
        <w:rPr>
          <w:rStyle w:val="pun"/>
          <w:sz w:val="18"/>
          <w:szCs w:val="21"/>
        </w:rPr>
        <w:t>.</w:t>
      </w:r>
      <w:r w:rsidRPr="0073173F">
        <w:rPr>
          <w:rStyle w:val="typ"/>
          <w:sz w:val="18"/>
          <w:szCs w:val="21"/>
        </w:rPr>
        <w:t>GradientTape</w:t>
      </w:r>
      <w:r w:rsidRPr="0073173F">
        <w:rPr>
          <w:rStyle w:val="pun"/>
          <w:sz w:val="18"/>
          <w:szCs w:val="21"/>
        </w:rPr>
        <w:t>()</w:t>
      </w:r>
      <w:r w:rsidRPr="0073173F">
        <w:rPr>
          <w:rStyle w:val="pln"/>
          <w:sz w:val="18"/>
          <w:szCs w:val="21"/>
        </w:rPr>
        <w:t xml:space="preserve"> </w:t>
      </w:r>
      <w:r w:rsidRPr="0073173F">
        <w:rPr>
          <w:rStyle w:val="kwd"/>
          <w:sz w:val="18"/>
          <w:szCs w:val="21"/>
        </w:rPr>
        <w:t>as</w:t>
      </w:r>
      <w:r w:rsidRPr="0073173F">
        <w:rPr>
          <w:rStyle w:val="pln"/>
          <w:sz w:val="18"/>
          <w:szCs w:val="21"/>
        </w:rPr>
        <w:t xml:space="preserve"> tape</w:t>
      </w:r>
      <w:r w:rsidRPr="0073173F">
        <w:rPr>
          <w:rStyle w:val="pun"/>
          <w:sz w:val="18"/>
          <w:szCs w:val="21"/>
        </w:rPr>
        <w:t>:</w:t>
      </w:r>
      <w:r w:rsidRPr="0073173F">
        <w:rPr>
          <w:sz w:val="18"/>
          <w:szCs w:val="21"/>
        </w:rPr>
        <w:br/>
      </w:r>
      <w:r w:rsidRPr="0073173F">
        <w:rPr>
          <w:rStyle w:val="pln"/>
          <w:sz w:val="18"/>
          <w:szCs w:val="21"/>
        </w:rPr>
        <w:t> </w:t>
      </w:r>
      <w:r>
        <w:rPr>
          <w:rStyle w:val="pln"/>
          <w:sz w:val="18"/>
          <w:szCs w:val="21"/>
        </w:rPr>
        <w:t xml:space="preserve"> </w:t>
      </w:r>
      <w:r w:rsidRPr="0073173F">
        <w:rPr>
          <w:rStyle w:val="pln"/>
          <w:sz w:val="18"/>
          <w:szCs w:val="21"/>
        </w:rPr>
        <w:t xml:space="preserve">y </w:t>
      </w:r>
      <w:r w:rsidRPr="0073173F">
        <w:rPr>
          <w:rStyle w:val="pun"/>
          <w:sz w:val="18"/>
          <w:szCs w:val="21"/>
        </w:rPr>
        <w:t>=</w:t>
      </w:r>
      <w:r w:rsidRPr="0073173F">
        <w:rPr>
          <w:rStyle w:val="pln"/>
          <w:sz w:val="18"/>
          <w:szCs w:val="21"/>
        </w:rPr>
        <w:t xml:space="preserve"> layer</w:t>
      </w:r>
      <w:r w:rsidRPr="0073173F">
        <w:rPr>
          <w:rStyle w:val="pun"/>
          <w:sz w:val="18"/>
          <w:szCs w:val="21"/>
        </w:rPr>
        <w:t>(</w:t>
      </w:r>
      <w:r w:rsidRPr="0073173F">
        <w:rPr>
          <w:rStyle w:val="pln"/>
          <w:sz w:val="18"/>
          <w:szCs w:val="21"/>
        </w:rPr>
        <w:t>x</w:t>
      </w:r>
      <w:r w:rsidRPr="0073173F">
        <w:rPr>
          <w:rStyle w:val="pun"/>
          <w:sz w:val="18"/>
          <w:szCs w:val="21"/>
        </w:rPr>
        <w:t>)</w:t>
      </w:r>
      <w:r w:rsidRPr="0073173F">
        <w:rPr>
          <w:sz w:val="18"/>
          <w:szCs w:val="21"/>
        </w:rPr>
        <w:br/>
      </w:r>
      <w:r w:rsidRPr="0073173F">
        <w:rPr>
          <w:rStyle w:val="pln"/>
          <w:sz w:val="18"/>
          <w:szCs w:val="21"/>
        </w:rPr>
        <w:t xml:space="preserve">  loss </w:t>
      </w:r>
      <w:r w:rsidRPr="0073173F">
        <w:rPr>
          <w:rStyle w:val="pun"/>
          <w:sz w:val="18"/>
          <w:szCs w:val="21"/>
        </w:rPr>
        <w:t>=</w:t>
      </w:r>
      <w:r w:rsidRPr="0073173F">
        <w:rPr>
          <w:rStyle w:val="pln"/>
          <w:sz w:val="18"/>
          <w:szCs w:val="21"/>
        </w:rPr>
        <w:t xml:space="preserve"> tf</w:t>
      </w:r>
      <w:r w:rsidRPr="0073173F">
        <w:rPr>
          <w:rStyle w:val="pun"/>
          <w:sz w:val="18"/>
          <w:szCs w:val="21"/>
        </w:rPr>
        <w:t>.</w:t>
      </w:r>
      <w:r w:rsidRPr="0073173F">
        <w:rPr>
          <w:rStyle w:val="pln"/>
          <w:sz w:val="18"/>
          <w:szCs w:val="21"/>
        </w:rPr>
        <w:t>reduce_mean</w:t>
      </w:r>
      <w:r w:rsidRPr="0073173F">
        <w:rPr>
          <w:rStyle w:val="pun"/>
          <w:sz w:val="18"/>
          <w:szCs w:val="21"/>
        </w:rPr>
        <w:t>(</w:t>
      </w:r>
      <w:r w:rsidRPr="0073173F">
        <w:rPr>
          <w:rStyle w:val="pln"/>
          <w:sz w:val="18"/>
          <w:szCs w:val="21"/>
        </w:rPr>
        <w:t>y</w:t>
      </w:r>
      <w:r w:rsidRPr="0073173F">
        <w:rPr>
          <w:rStyle w:val="pun"/>
          <w:sz w:val="18"/>
          <w:szCs w:val="21"/>
        </w:rPr>
        <w:t>**</w:t>
      </w:r>
      <w:r w:rsidRPr="0073173F">
        <w:rPr>
          <w:rStyle w:val="lit"/>
          <w:sz w:val="18"/>
          <w:szCs w:val="21"/>
        </w:rPr>
        <w:t>2</w:t>
      </w:r>
      <w:r w:rsidRPr="0073173F">
        <w:rPr>
          <w:rStyle w:val="pun"/>
          <w:sz w:val="18"/>
          <w:szCs w:val="21"/>
        </w:rPr>
        <w:t>)</w:t>
      </w:r>
      <w:r w:rsidRPr="0073173F">
        <w:rPr>
          <w:sz w:val="18"/>
          <w:szCs w:val="21"/>
        </w:rPr>
        <w:br/>
      </w:r>
      <w:r w:rsidRPr="0073173F">
        <w:rPr>
          <w:sz w:val="18"/>
          <w:szCs w:val="21"/>
        </w:rPr>
        <w:br/>
      </w:r>
      <w:r w:rsidRPr="0073173F">
        <w:rPr>
          <w:rStyle w:val="com"/>
          <w:sz w:val="18"/>
          <w:szCs w:val="21"/>
        </w:rPr>
        <w:t># Calculate gradients with respect to every trainable variable</w:t>
      </w:r>
      <w:r w:rsidRPr="0073173F">
        <w:rPr>
          <w:sz w:val="18"/>
          <w:szCs w:val="21"/>
        </w:rPr>
        <w:br/>
      </w:r>
      <w:r w:rsidRPr="0073173F">
        <w:rPr>
          <w:rStyle w:val="pln"/>
          <w:sz w:val="18"/>
          <w:szCs w:val="21"/>
        </w:rPr>
        <w:t xml:space="preserve">grad </w:t>
      </w:r>
      <w:r w:rsidRPr="0073173F">
        <w:rPr>
          <w:rStyle w:val="pun"/>
          <w:sz w:val="18"/>
          <w:szCs w:val="21"/>
        </w:rPr>
        <w:t>=</w:t>
      </w:r>
      <w:r w:rsidRPr="0073173F">
        <w:rPr>
          <w:rStyle w:val="pln"/>
          <w:sz w:val="18"/>
          <w:szCs w:val="21"/>
        </w:rPr>
        <w:t xml:space="preserve"> tape</w:t>
      </w:r>
      <w:r w:rsidRPr="0073173F">
        <w:rPr>
          <w:rStyle w:val="pun"/>
          <w:sz w:val="18"/>
          <w:szCs w:val="21"/>
        </w:rPr>
        <w:t>.</w:t>
      </w:r>
      <w:r w:rsidRPr="0073173F">
        <w:rPr>
          <w:rStyle w:val="pln"/>
          <w:sz w:val="18"/>
          <w:szCs w:val="21"/>
        </w:rPr>
        <w:t>gradient</w:t>
      </w:r>
      <w:r w:rsidRPr="0073173F">
        <w:rPr>
          <w:rStyle w:val="pun"/>
          <w:sz w:val="18"/>
          <w:szCs w:val="21"/>
        </w:rPr>
        <w:t>(</w:t>
      </w:r>
      <w:r w:rsidRPr="0073173F">
        <w:rPr>
          <w:rStyle w:val="pln"/>
          <w:sz w:val="18"/>
          <w:szCs w:val="21"/>
        </w:rPr>
        <w:t>loss</w:t>
      </w:r>
      <w:r w:rsidRPr="0073173F">
        <w:rPr>
          <w:rStyle w:val="pun"/>
          <w:sz w:val="18"/>
          <w:szCs w:val="21"/>
        </w:rPr>
        <w:t>,</w:t>
      </w:r>
      <w:r w:rsidRPr="0073173F">
        <w:rPr>
          <w:rStyle w:val="pln"/>
          <w:sz w:val="18"/>
          <w:szCs w:val="21"/>
        </w:rPr>
        <w:t xml:space="preserve"> layer</w:t>
      </w:r>
      <w:r w:rsidRPr="0073173F">
        <w:rPr>
          <w:rStyle w:val="pun"/>
          <w:sz w:val="18"/>
          <w:szCs w:val="21"/>
        </w:rPr>
        <w:t>.</w:t>
      </w:r>
      <w:r w:rsidRPr="0073173F">
        <w:rPr>
          <w:rStyle w:val="pln"/>
          <w:sz w:val="18"/>
          <w:szCs w:val="21"/>
        </w:rPr>
        <w:t>trainable_variables</w:t>
      </w:r>
      <w:r w:rsidRPr="0073173F">
        <w:rPr>
          <w:rStyle w:val="pun"/>
          <w:sz w:val="18"/>
          <w:szCs w:val="21"/>
        </w:rPr>
        <w:t>)</w:t>
      </w:r>
    </w:p>
    <w:p w14:paraId="52A4217A" w14:textId="7A7F3B37" w:rsidR="009E6010" w:rsidRPr="005E4575" w:rsidRDefault="005E4575" w:rsidP="005E4575">
      <w:pPr>
        <w:pStyle w:val="BodyTextFirst"/>
      </w:pPr>
      <w:r w:rsidRPr="005E4575">
        <w:t xml:space="preserve">as you can see the line </w:t>
      </w:r>
      <w:r w:rsidRPr="005E4575">
        <w:rPr>
          <w:rStyle w:val="CodeChar"/>
        </w:rPr>
        <w:t>tape.gradient(loss, layer.trainable_variables)</w:t>
      </w:r>
      <w:r w:rsidRPr="005E4575">
        <w:rPr>
          <w:rStyle w:val="pun"/>
          <w:rFonts w:eastAsia="PMingLiU"/>
        </w:rPr>
        <w:t xml:space="preserve"> needs as input the function you want to calculate the gradient of, and the list of variables that you want to derive the function with respect to.</w:t>
      </w:r>
    </w:p>
    <w:p w14:paraId="2F553986" w14:textId="77777777" w:rsidR="00872FF2" w:rsidRPr="00AC1E8B" w:rsidRDefault="00872FF2" w:rsidP="005B06BE">
      <w:pPr>
        <w:pStyle w:val="BodyTextFirst"/>
      </w:pP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lastRenderedPageBreak/>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AB044D" w:rsidP="005821A8">
      <w:pPr>
        <w:pStyle w:val="BodyTextFirst"/>
      </w:pPr>
      <w:hyperlink r:id="rId18"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AB044D" w:rsidP="005821A8">
      <w:pPr>
        <w:pStyle w:val="BodyTextFirst"/>
      </w:pPr>
      <w:hyperlink r:id="rId19"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AB044D" w:rsidP="005821A8">
      <w:pPr>
        <w:pStyle w:val="BodyTextFirst"/>
      </w:pPr>
      <w:hyperlink r:id="rId20"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AB044D" w:rsidP="005821A8">
      <w:pPr>
        <w:pStyle w:val="BodyTextFirst"/>
      </w:pPr>
      <w:hyperlink r:id="rId21"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AB044D" w:rsidP="005821A8">
      <w:pPr>
        <w:pStyle w:val="BodyTextFirst"/>
      </w:pPr>
      <w:hyperlink r:id="rId22"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23"/>
      <w:headerReference w:type="default" r:id="rId24"/>
      <w:footerReference w:type="even" r:id="rId25"/>
      <w:footerReference w:type="default" r:id="rId26"/>
      <w:headerReference w:type="first" r:id="rId27"/>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75969" w14:textId="77777777" w:rsidR="00AB044D" w:rsidRDefault="00AB044D">
      <w:r>
        <w:separator/>
      </w:r>
    </w:p>
  </w:endnote>
  <w:endnote w:type="continuationSeparator" w:id="0">
    <w:p w14:paraId="230CD349" w14:textId="77777777" w:rsidR="00AB044D" w:rsidRDefault="00AB0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D9DC8B1-EA91-0345-91FE-E60E0D0AA3DE}"/>
  </w:font>
  <w:font w:name="Times New Roman">
    <w:panose1 w:val="02020603050405020304"/>
    <w:charset w:val="00"/>
    <w:family w:val="roman"/>
    <w:pitch w:val="variable"/>
    <w:sig w:usb0="E0002EFF" w:usb1="C000785B" w:usb2="00000009" w:usb3="00000000" w:csb0="000001FF" w:csb1="00000000"/>
    <w:embedRegular r:id="rId2" w:fontKey="{7FA6F6CA-111E-EF45-8708-C0D7C183F5E7}"/>
    <w:embedBold r:id="rId3" w:fontKey="{1209F680-719F-4F4F-8B1B-B8594EB342A4}"/>
    <w:embedItalic r:id="rId4" w:fontKey="{3C4A438E-FA93-5F40-AD94-6DA65CFB91C5}"/>
    <w:embedBoldItalic r:id="rId5" w:fontKey="{135CBD72-4A15-B444-B73C-52279E7A3BA0}"/>
  </w:font>
  <w:font w:name="Courier New">
    <w:panose1 w:val="02070309020205020404"/>
    <w:charset w:val="00"/>
    <w:family w:val="modern"/>
    <w:pitch w:val="fixed"/>
    <w:sig w:usb0="E0002EFF" w:usb1="C0007843" w:usb2="00000009" w:usb3="00000000" w:csb0="000001FF" w:csb1="00000000"/>
    <w:embedRegular r:id="rId6" w:fontKey="{F728D247-7D9F-3E44-A394-29144282A0EF}"/>
  </w:font>
  <w:font w:name="Wingdings">
    <w:panose1 w:val="05000000000000000000"/>
    <w:charset w:val="02"/>
    <w:family w:val="decorative"/>
    <w:pitch w:val="variable"/>
    <w:sig w:usb0="00000003" w:usb1="10000000" w:usb2="00000000" w:usb3="00000000" w:csb0="80000001" w:csb1="00000000"/>
    <w:embedRegular r:id="rId7" w:fontKey="{878475AB-CE07-A54D-BD26-958508D194ED}"/>
  </w:font>
  <w:font w:name="Calibri">
    <w:panose1 w:val="020F0502020204030204"/>
    <w:charset w:val="00"/>
    <w:family w:val="swiss"/>
    <w:pitch w:val="variable"/>
    <w:sig w:usb0="E0002AFF" w:usb1="C000247B" w:usb2="00000009" w:usb3="00000000" w:csb0="000001FF" w:csb1="00000000"/>
    <w:embedRegular r:id="rId8" w:fontKey="{7C85321A-7A17-9E44-9BE3-88F42F77FE8C}"/>
    <w:embedBold r:id="rId9" w:fontKey="{BECFBE48-D759-8F4A-9B1B-F4FA7FFCA942}"/>
    <w:embedItalic r:id="rId10" w:fontKey="{D2830E97-F3E4-7344-9180-F74D6580BF06}"/>
    <w:embedBoldItalic r:id="rId11" w:fontKey="{AA5E4A84-E050-974B-A04C-3CDA1DDBC05F}"/>
  </w:font>
  <w:font w:name="HelveticaNeue Condensed">
    <w:altName w:val="Arial"/>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4" w:fontKey="{A49D31AF-FFD5-1849-BA48-541D4A8AFCE6}"/>
    <w:embedItalic r:id="rId15" w:fontKey="{A0C38396-8A73-444B-B627-1BFB0A1F5021}"/>
  </w:font>
  <w:font w:name="Arial">
    <w:panose1 w:val="020B0604020202020204"/>
    <w:charset w:val="00"/>
    <w:family w:val="swiss"/>
    <w:pitch w:val="variable"/>
    <w:sig w:usb0="E0002EFF" w:usb1="C000785B" w:usb2="00000009" w:usb3="00000000" w:csb0="000001FF" w:csb1="00000000"/>
    <w:embedRegular r:id="rId16" w:fontKey="{C4CEAFE8-7093-124B-811F-89B6ED2E4791}"/>
    <w:embedBold r:id="rId17" w:fontKey="{82D67AA1-A8E8-8D45-9D0D-C0B8A2C58854}"/>
    <w:embedItalic r:id="rId18" w:fontKey="{2C94132C-8610-FE44-8976-81CE435193F3}"/>
  </w:font>
  <w:font w:name="TheSansMonoConBlack">
    <w:altName w:val="﷽﷽﷽﷽﷽﷽﷽﷽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19" w:fontKey="{ADC446EC-B85A-2046-9AA3-E1DD6B8E966B}"/>
    <w:embedBold r:id="rId20" w:fontKey="{FB8E26CA-CA52-2041-883A-E8985AC5AEAE}"/>
    <w:embedItalic r:id="rId21" w:fontKey="{7D5E18C8-7E6D-7D41-9008-5AE61685884C}"/>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8D474C78-F253-3D42-85FB-52AE71158143}"/>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侀ᜓ覻"/>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6" w:fontKey="{1F858005-FDE0-9148-8BA3-675B42EF51D8}"/>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 MS"/>
    <w:panose1 w:val="020B0603020202020204"/>
    <w:charset w:val="00"/>
    <w:family w:val="swiss"/>
    <w:pitch w:val="variable"/>
    <w:sig w:usb0="00000003" w:usb1="00000000" w:usb2="00000000" w:usb3="00000000" w:csb0="00000001" w:csb1="00000000"/>
    <w:embedBold r:id="rId31" w:fontKey="{A4BACEC5-82FE-9544-BCA9-53CBB91081A2}"/>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2" w:fontKey="{6315DED1-0316-E44F-8C56-04C979EC9EF6}"/>
  </w:font>
  <w:font w:name="Cambria Math">
    <w:panose1 w:val="02040503050406030204"/>
    <w:charset w:val="00"/>
    <w:family w:val="roman"/>
    <w:pitch w:val="variable"/>
    <w:sig w:usb0="E00006FF" w:usb1="420024FF" w:usb2="02000000" w:usb3="00000000" w:csb0="0000019F" w:csb1="00000000"/>
    <w:embedRegular r:id="rId33" w:fontKey="{53FF16D4-B62E-884F-9FF3-6CA56B50EF55}"/>
    <w:embedBold r:id="rId34" w:fontKey="{9C2A9F48-AFA2-8444-A506-4E915F82E53B}"/>
    <w:embedItalic r:id="rId35" w:fontKey="{74B0FA30-FBFB-7847-9A4E-C4B23BB4CEDC}"/>
    <w:embedBoldItalic r:id="rId36" w:fontKey="{2A7D3A88-F71B-274C-B6E0-010C702DD6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A281D" w14:textId="77777777" w:rsidR="00AB044D" w:rsidRDefault="00AB044D">
      <w:r>
        <w:separator/>
      </w:r>
    </w:p>
  </w:footnote>
  <w:footnote w:type="continuationSeparator" w:id="0">
    <w:p w14:paraId="4BAEB61E" w14:textId="77777777" w:rsidR="00AB044D" w:rsidRDefault="00AB044D">
      <w:r>
        <w:continuationSeparator/>
      </w:r>
    </w:p>
  </w:footnote>
  <w:footnote w:id="1">
    <w:p w14:paraId="79E8377F" w14:textId="77777777" w:rsidR="00872FF2" w:rsidRDefault="00872FF2" w:rsidP="00872FF2">
      <w:r>
        <w:footnoteRef/>
      </w:r>
      <w:r>
        <w:t xml:space="preserve"> Generally </w:t>
      </w:r>
      <w:proofErr w:type="gramStart"/>
      <w:r>
        <w:t>speaking</w:t>
      </w:r>
      <w:proofErr w:type="gramEnd"/>
      <w:r>
        <w:t xml:space="preserve">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1FB46CB5"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62B60D36"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0A57F005"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1"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8"/>
  </w:num>
  <w:num w:numId="2">
    <w:abstractNumId w:val="1"/>
  </w:num>
  <w:num w:numId="3">
    <w:abstractNumId w:val="10"/>
  </w:num>
  <w:num w:numId="4">
    <w:abstractNumId w:val="4"/>
  </w:num>
  <w:num w:numId="5">
    <w:abstractNumId w:val="6"/>
  </w:num>
  <w:num w:numId="6">
    <w:abstractNumId w:val="3"/>
  </w:num>
  <w:num w:numId="7">
    <w:abstractNumId w:val="7"/>
  </w:num>
  <w:num w:numId="8">
    <w:abstractNumId w:val="9"/>
  </w:num>
  <w:num w:numId="9">
    <w:abstractNumId w:val="5"/>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133F"/>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A793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pPr>
    <w:rPr>
      <w:rFonts w:ascii="HelveticaNeue Condensed" w:eastAsiaTheme="minorHAnsi" w:hAnsi="HelveticaNeue Condensed" w:cstheme="minorBidi"/>
      <w:sz w:val="60"/>
    </w:rPr>
  </w:style>
  <w:style w:type="paragraph" w:styleId="Subtitle">
    <w:name w:val="Subtitle"/>
    <w:basedOn w:val="Normal"/>
    <w:next w:val="Normal"/>
    <w:link w:val="SubtitleChar"/>
    <w:qFormat/>
    <w:locked/>
    <w:rsid w:val="00872FF2"/>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pPr>
    <w:rPr>
      <w:rFonts w:asciiTheme="minorHAnsi" w:eastAsiaTheme="minorHAnsi" w:hAnsiTheme="minorHAnsi" w:cstheme="minorBidi"/>
    </w:rPr>
  </w:style>
  <w:style w:type="paragraph" w:customStyle="1" w:styleId="PartTextCont">
    <w:name w:val="Part Text Cont."/>
    <w:basedOn w:val="Normal"/>
    <w:qFormat/>
    <w:locked/>
    <w:rsid w:val="00872FF2"/>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ufldl.stanford.edu/tutorial/unsupervised/Autoencoders/"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arxiv.org/abs/2003.0599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tensorflow.org/tutorials/generative/autoencod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blog.keras.io/building-autoencoders-in-keras.html" TargetMode="External"/><Relationship Id="rId4" Type="http://schemas.openxmlformats.org/officeDocument/2006/relationships/settings" Target="settings.xml"/><Relationship Id="rId9" Type="http://schemas.openxmlformats.org/officeDocument/2006/relationships/hyperlink" Target="https://goo.gl/KgKVgG" TargetMode="External"/><Relationship Id="rId14" Type="http://schemas.openxmlformats.org/officeDocument/2006/relationships/image" Target="media/image6.png"/><Relationship Id="rId22" Type="http://schemas.openxmlformats.org/officeDocument/2006/relationships/hyperlink" Target="http://www.cs.toronto.edu/~rgrosse/courses/csc321_2017/slides/lec20.pdf" TargetMode="External"/><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88</TotalTime>
  <Pages>13</Pages>
  <Words>3254</Words>
  <Characters>18549</Characters>
  <Application>Microsoft Office Word</Application>
  <DocSecurity>0</DocSecurity>
  <Lines>154</Lines>
  <Paragraphs>43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21760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110</cp:revision>
  <cp:lastPrinted>2021-08-30T11:26:00Z</cp:lastPrinted>
  <dcterms:created xsi:type="dcterms:W3CDTF">2020-11-27T07:52:00Z</dcterms:created>
  <dcterms:modified xsi:type="dcterms:W3CDTF">2021-08-30T12:49:00Z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