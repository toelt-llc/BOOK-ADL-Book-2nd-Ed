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846935" w14:textId="0017452D" w:rsidR="00171712" w:rsidRDefault="006F19E2" w:rsidP="00025216">
      <w:pPr>
        <w:pStyle w:val="ChapterTitle"/>
      </w:pPr>
      <w:r>
        <w:t>Tensor</w:t>
      </w:r>
      <w:r w:rsidR="000F07D8">
        <w:t>F</w:t>
      </w:r>
      <w:r>
        <w:t>low</w:t>
      </w:r>
      <w:r w:rsidR="00C37D07">
        <w:t>:</w:t>
      </w:r>
      <w:r>
        <w:t xml:space="preserve"> advanced topics </w:t>
      </w:r>
    </w:p>
    <w:p w14:paraId="4782EF7C" w14:textId="5A506239" w:rsidR="008D01D6" w:rsidRDefault="00B46E43" w:rsidP="00B46E43">
      <w:pPr>
        <w:pStyle w:val="BodyTextFirst"/>
      </w:pPr>
      <w:r>
        <w:t xml:space="preserve">The </w:t>
      </w:r>
      <w:r w:rsidR="007F5E80">
        <w:t xml:space="preserve">TensorFlow </w:t>
      </w:r>
      <w:r>
        <w:t xml:space="preserve">library has come a long way from its first appearance. </w:t>
      </w:r>
      <w:r w:rsidR="007F5E80">
        <w:t>Especially in</w:t>
      </w:r>
      <w:r w:rsidR="005D05D4">
        <w:t xml:space="preserve"> </w:t>
      </w:r>
      <w:r w:rsidR="007F5E80">
        <w:t>the</w:t>
      </w:r>
      <w:r>
        <w:t xml:space="preserve"> last </w:t>
      </w:r>
      <w:r w:rsidRPr="00B46E43">
        <w:rPr>
          <w:noProof/>
        </w:rPr>
        <w:t>year</w:t>
      </w:r>
      <w:r>
        <w:rPr>
          <w:noProof/>
        </w:rPr>
        <w:t>,</w:t>
      </w:r>
      <w:r>
        <w:t xml:space="preserve"> many more features have become available that </w:t>
      </w:r>
      <w:r w:rsidR="00854D8B">
        <w:t xml:space="preserve">can </w:t>
      </w:r>
      <w:r>
        <w:t xml:space="preserve">make the life of </w:t>
      </w:r>
      <w:r w:rsidRPr="00B46E43">
        <w:rPr>
          <w:noProof/>
        </w:rPr>
        <w:t>researcher</w:t>
      </w:r>
      <w:r>
        <w:t xml:space="preserve">s a lot easier. Things like Eager execution and </w:t>
      </w:r>
      <w:proofErr w:type="spellStart"/>
      <w:r>
        <w:t>Keras</w:t>
      </w:r>
      <w:proofErr w:type="spellEnd"/>
      <w:r>
        <w:t xml:space="preserve"> allows scientists to test and experiment much faster and debug models in ways that were not possible before. It is </w:t>
      </w:r>
      <w:r>
        <w:rPr>
          <w:noProof/>
        </w:rPr>
        <w:t>essential</w:t>
      </w:r>
      <w:r>
        <w:t xml:space="preserve"> for any researcher to know those methods and know when it makes sense to use them. In this chapter we </w:t>
      </w:r>
      <w:r w:rsidRPr="00B46E43">
        <w:rPr>
          <w:noProof/>
        </w:rPr>
        <w:t>will look</w:t>
      </w:r>
      <w:r>
        <w:t xml:space="preserve"> at </w:t>
      </w:r>
      <w:r w:rsidR="005244D1">
        <w:t xml:space="preserve">few of them: </w:t>
      </w:r>
      <w:r>
        <w:t xml:space="preserve">eager execution, </w:t>
      </w:r>
      <w:r>
        <w:rPr>
          <w:noProof/>
        </w:rPr>
        <w:t>GPU</w:t>
      </w:r>
      <w:r>
        <w:t xml:space="preserve"> acceleration, </w:t>
      </w:r>
      <w:proofErr w:type="spellStart"/>
      <w:r>
        <w:t>Keras</w:t>
      </w:r>
      <w:proofErr w:type="spellEnd"/>
      <w:r>
        <w:t>, how to freeze parts of a network and train only specific part (used very often especially in transfer learning and image recognition), and finally how to save and restore models already trained.</w:t>
      </w:r>
      <w:r w:rsidR="00854D8B">
        <w:t xml:space="preserve"> Those technical skills will be very useful, not only to study this book, but in real life research projects.</w:t>
      </w:r>
      <w:r w:rsidR="005D05D4">
        <w:t xml:space="preserve"> </w:t>
      </w:r>
    </w:p>
    <w:p w14:paraId="07F4F6E2" w14:textId="5E8BD2DF" w:rsidR="006F0E58" w:rsidRDefault="005D05D4" w:rsidP="005D05D4">
      <w:pPr>
        <w:pStyle w:val="BodyTextFirst"/>
      </w:pPr>
      <w:r>
        <w:t xml:space="preserve">The goal of this chapter is not to teach you how to use </w:t>
      </w:r>
      <w:proofErr w:type="spellStart"/>
      <w:r>
        <w:t>Keras</w:t>
      </w:r>
      <w:proofErr w:type="spellEnd"/>
      <w:r>
        <w:t xml:space="preserve"> from the ground up, </w:t>
      </w:r>
      <w:r w:rsidR="00914F53">
        <w:t xml:space="preserve">or to teach you all the intricacies of the methods, </w:t>
      </w:r>
      <w:r>
        <w:t xml:space="preserve">but to show you some advanced techniques to solve some specific problems. </w:t>
      </w:r>
      <w:r w:rsidR="006F0E58">
        <w:t xml:space="preserve">Consider the different sections as hints. Remember that is always a good idea to study the official documentation, since methods and functions change very often. </w:t>
      </w:r>
      <w:r w:rsidR="00BF285E">
        <w:t>I</w:t>
      </w:r>
      <w:r w:rsidR="006F0E58">
        <w:t xml:space="preserve">n this chapter I will avoid copying the official documentation, and </w:t>
      </w:r>
      <w:r w:rsidR="00747884">
        <w:t>instead</w:t>
      </w:r>
      <w:r w:rsidR="006F0E58">
        <w:t xml:space="preserve"> give you few advanced examples of techniques that are very useful and are used very often. To go deeper (pun intended) you should study the official TensorFlow documentation that can be found here </w:t>
      </w:r>
      <w:r w:rsidR="006F0E58" w:rsidRPr="006F0E58">
        <w:rPr>
          <w:rStyle w:val="SmartHyperlink"/>
        </w:rPr>
        <w:t>https://www.tensorflow.org/</w:t>
      </w:r>
      <w:r w:rsidR="006F0E58">
        <w:t>.</w:t>
      </w:r>
    </w:p>
    <w:p w14:paraId="78DB7F54" w14:textId="2AD27B4C" w:rsidR="00847D67" w:rsidRDefault="006F0E58" w:rsidP="005D05D4">
      <w:pPr>
        <w:pStyle w:val="BodyTextFirst"/>
      </w:pPr>
      <w:r>
        <w:t>To study and understand advanced topics a</w:t>
      </w:r>
      <w:r w:rsidR="005D05D4">
        <w:t xml:space="preserve"> good basis in Tensorflow and </w:t>
      </w:r>
      <w:proofErr w:type="spellStart"/>
      <w:r w:rsidR="005D05D4">
        <w:t>Keras</w:t>
      </w:r>
      <w:proofErr w:type="spellEnd"/>
      <w:r w:rsidR="005D05D4">
        <w:t xml:space="preserve"> is required. A very good resource to get up to speed with </w:t>
      </w:r>
      <w:proofErr w:type="spellStart"/>
      <w:r w:rsidR="005D05D4">
        <w:t>Keras</w:t>
      </w:r>
      <w:proofErr w:type="spellEnd"/>
      <w:r w:rsidR="005D05D4">
        <w:t xml:space="preserve"> is the book </w:t>
      </w:r>
      <w:r w:rsidR="005D05D4" w:rsidRPr="005D05D4">
        <w:rPr>
          <w:rStyle w:val="Emphasis"/>
        </w:rPr>
        <w:t xml:space="preserve">Learn </w:t>
      </w:r>
      <w:proofErr w:type="spellStart"/>
      <w:r w:rsidR="005D05D4" w:rsidRPr="005D05D4">
        <w:rPr>
          <w:rStyle w:val="Emphasis"/>
        </w:rPr>
        <w:t>Keras</w:t>
      </w:r>
      <w:proofErr w:type="spellEnd"/>
      <w:r w:rsidR="005D05D4" w:rsidRPr="005D05D4">
        <w:rPr>
          <w:rStyle w:val="Emphasis"/>
        </w:rPr>
        <w:t xml:space="preserve"> for Deep Neural Networks - A Fast-Track Approach to Modern Deep Learning with Python</w:t>
      </w:r>
      <w:r w:rsidR="005D05D4">
        <w:t xml:space="preserve"> from </w:t>
      </w:r>
      <w:proofErr w:type="spellStart"/>
      <w:r w:rsidR="005D05D4">
        <w:t>Jojo</w:t>
      </w:r>
      <w:proofErr w:type="spellEnd"/>
      <w:r w:rsidR="005D05D4">
        <w:t xml:space="preserve"> John </w:t>
      </w:r>
      <w:proofErr w:type="spellStart"/>
      <w:r w:rsidR="005D05D4">
        <w:t>Moolayil</w:t>
      </w:r>
      <w:proofErr w:type="spellEnd"/>
      <w:r w:rsidR="005D05D4">
        <w:t xml:space="preserve"> (</w:t>
      </w:r>
      <w:r w:rsidR="005D05D4" w:rsidRPr="005D05D4">
        <w:t>https://goo.gl/mW4Ubg</w:t>
      </w:r>
      <w:r w:rsidR="005D05D4">
        <w:t xml:space="preserve">). </w:t>
      </w:r>
      <w:r w:rsidR="00112F19">
        <w:t>I</w:t>
      </w:r>
      <w:r w:rsidR="007439FA">
        <w:t xml:space="preserve">f you </w:t>
      </w:r>
      <w:r w:rsidR="00112F19">
        <w:t xml:space="preserve">don't </w:t>
      </w:r>
      <w:r w:rsidR="007439FA">
        <w:t xml:space="preserve">have much </w:t>
      </w:r>
      <w:r w:rsidR="00695103">
        <w:t>experience,</w:t>
      </w:r>
      <w:r w:rsidR="007439FA">
        <w:t xml:space="preserve"> I suggest you </w:t>
      </w:r>
      <w:r w:rsidR="006E0259">
        <w:t>get</w:t>
      </w:r>
      <w:r w:rsidR="007439FA">
        <w:t xml:space="preserve"> this book</w:t>
      </w:r>
      <w:r w:rsidR="00112F19">
        <w:t>,</w:t>
      </w:r>
      <w:r w:rsidR="007439FA">
        <w:t xml:space="preserve"> and study it before starting this one.</w:t>
      </w:r>
    </w:p>
    <w:p w14:paraId="42032991" w14:textId="4841070D" w:rsidR="008D01D6" w:rsidRDefault="001A1BA4" w:rsidP="009B3B35">
      <w:pPr>
        <w:pStyle w:val="Heading1"/>
      </w:pPr>
      <w:r>
        <w:t>Tensorflow e</w:t>
      </w:r>
      <w:r w:rsidR="00E1317F">
        <w:t>ager execution</w:t>
      </w:r>
    </w:p>
    <w:p w14:paraId="3BC88B87" w14:textId="6FB24620" w:rsidR="00C9733C" w:rsidRDefault="00143502" w:rsidP="00143502">
      <w:pPr>
        <w:pStyle w:val="BodyTextFirst"/>
      </w:pPr>
      <w:r>
        <w:t>TensorFlow's eager execution is an imperative programming environment</w:t>
      </w:r>
      <w:r>
        <w:footnoteReference w:id="1"/>
      </w:r>
      <w:r>
        <w:t xml:space="preserve">. That, loosely formulated, means that the commands are evaluated immediately. That </w:t>
      </w:r>
      <w:r w:rsidR="00BC2765">
        <w:t xml:space="preserve">also </w:t>
      </w:r>
      <w:r>
        <w:t>means that no graph is built. Operations return immediately concrete values instead of having first to construct a computational graph, open a session and then run it.</w:t>
      </w:r>
      <w:r w:rsidR="00C9733C">
        <w:t xml:space="preserve"> This makes very easy to start with TensorFlow, since it resembles classical Python programming. Eager execution provides the following advantages</w:t>
      </w:r>
    </w:p>
    <w:p w14:paraId="58759855" w14:textId="253921DB" w:rsidR="00C9733C" w:rsidRDefault="00C9733C" w:rsidP="00C9733C">
      <w:pPr>
        <w:pStyle w:val="Bullet"/>
      </w:pPr>
      <w:r>
        <w:t>Easier debugging: you can debug your models with classical Python debugging tools for immediate checks</w:t>
      </w:r>
    </w:p>
    <w:p w14:paraId="685768C4" w14:textId="531DBDB8" w:rsidR="00C9733C" w:rsidRDefault="00C9733C" w:rsidP="00C9733C">
      <w:pPr>
        <w:pStyle w:val="Bullet"/>
      </w:pPr>
      <w:r>
        <w:lastRenderedPageBreak/>
        <w:t>Intuitive interface: you can structure your code naturally, as you would do in a classical Python program</w:t>
      </w:r>
    </w:p>
    <w:p w14:paraId="37042113" w14:textId="3D9EFA6C" w:rsidR="00C9733C" w:rsidRDefault="00C9733C" w:rsidP="00C9733C">
      <w:pPr>
        <w:pStyle w:val="Bullet"/>
      </w:pPr>
      <w:r>
        <w:t>GPU acceleration is supported</w:t>
      </w:r>
    </w:p>
    <w:p w14:paraId="62570379" w14:textId="04A52168" w:rsidR="00E1317F" w:rsidRDefault="00C9733C" w:rsidP="00C9733C">
      <w:pPr>
        <w:pStyle w:val="BodyTextFirst"/>
      </w:pPr>
      <w:r>
        <w:t xml:space="preserve">To be able to use </w:t>
      </w:r>
      <w:r w:rsidR="00831A3C">
        <w:t xml:space="preserve">this execution mode </w:t>
      </w:r>
      <w:r>
        <w:t>you will need the latest version of TensorFlow. If you have not yet installed</w:t>
      </w:r>
      <w:r w:rsidR="00831A3C">
        <w:t xml:space="preserve"> it</w:t>
      </w:r>
      <w:r>
        <w:t xml:space="preserve">, check Chapter 1 to see </w:t>
      </w:r>
      <w:r w:rsidR="00831A3C">
        <w:t>how to do it</w:t>
      </w:r>
      <w:r>
        <w:t>.</w:t>
      </w:r>
    </w:p>
    <w:p w14:paraId="18D6660E" w14:textId="4DBBD73B" w:rsidR="00C9733C" w:rsidRDefault="00C9733C" w:rsidP="00C9733C">
      <w:pPr>
        <w:pStyle w:val="Heading2"/>
      </w:pPr>
      <w:r>
        <w:t>Enabling eager execution</w:t>
      </w:r>
    </w:p>
    <w:p w14:paraId="3A3CC228" w14:textId="1418FEB8" w:rsidR="00C9733C" w:rsidRDefault="00AE7B1B" w:rsidP="00AE7B1B">
      <w:pPr>
        <w:pStyle w:val="BodyTextFirst"/>
      </w:pPr>
      <w:r>
        <w:t xml:space="preserve">To enable eager </w:t>
      </w:r>
      <w:r w:rsidR="000F4F1D">
        <w:t>execution,</w:t>
      </w:r>
      <w:r>
        <w:t xml:space="preserve"> you can use the following code</w:t>
      </w:r>
    </w:p>
    <w:p w14:paraId="3E879F3F" w14:textId="4F056092" w:rsidR="00AE7B1B" w:rsidRDefault="00AE7B1B" w:rsidP="000F4F1D">
      <w:pPr>
        <w:pStyle w:val="Code"/>
      </w:pPr>
      <w:r>
        <w:t>import tensorflow as tf</w:t>
      </w:r>
    </w:p>
    <w:p w14:paraId="63F0BFC5" w14:textId="1DF08521" w:rsidR="00AE7B1B" w:rsidRDefault="00AE7B1B" w:rsidP="000F4F1D">
      <w:pPr>
        <w:pStyle w:val="Code"/>
      </w:pPr>
      <w:r>
        <w:t>tf.enable_eager_execution()</w:t>
      </w:r>
    </w:p>
    <w:p w14:paraId="248F1038" w14:textId="35AFAE94" w:rsidR="00C33CF9" w:rsidRDefault="00C33CF9" w:rsidP="00AE7B1B">
      <w:pPr>
        <w:pStyle w:val="BodyTextFirst"/>
      </w:pPr>
      <w:r>
        <w:t xml:space="preserve">Remember that you need to do that right at the beginning after the imports and before any other command. Otherwise you will get an error message. If that is the </w:t>
      </w:r>
      <w:r w:rsidR="001F42C3">
        <w:t>case,</w:t>
      </w:r>
      <w:r>
        <w:t xml:space="preserve"> you can simply restart the kernel of the notebook. </w:t>
      </w:r>
    </w:p>
    <w:p w14:paraId="2F3003E1" w14:textId="11452452" w:rsidR="000F4F1D" w:rsidRDefault="00C33CF9" w:rsidP="00AE7B1B">
      <w:pPr>
        <w:pStyle w:val="BodyTextFirst"/>
      </w:pPr>
      <w:r>
        <w:t>F</w:t>
      </w:r>
      <w:r w:rsidR="00C170A8">
        <w:t xml:space="preserve">or example, you can easily add two tensors </w:t>
      </w:r>
    </w:p>
    <w:p w14:paraId="511A81FE" w14:textId="533D4950" w:rsidR="00C170A8" w:rsidRDefault="00C170A8" w:rsidP="00C170A8">
      <w:pPr>
        <w:pStyle w:val="Code"/>
      </w:pPr>
      <w:r w:rsidRPr="00C170A8">
        <w:t>print(tf.add(1, 2))</w:t>
      </w:r>
    </w:p>
    <w:p w14:paraId="71326C15" w14:textId="2D8ADFE8" w:rsidR="00C170A8" w:rsidRDefault="00C170A8" w:rsidP="00AE7B1B">
      <w:pPr>
        <w:pStyle w:val="BodyTextFirst"/>
      </w:pPr>
      <w:r>
        <w:t>and get immediately the result</w:t>
      </w:r>
    </w:p>
    <w:p w14:paraId="0DE52A40" w14:textId="77777777" w:rsidR="00C170A8" w:rsidRPr="00C170A8" w:rsidRDefault="00C170A8" w:rsidP="00C170A8">
      <w:pPr>
        <w:pStyle w:val="Code"/>
      </w:pPr>
      <w:r w:rsidRPr="00C170A8">
        <w:t>tf.Tensor(3, shape=(), dtype=int32)</w:t>
      </w:r>
    </w:p>
    <w:p w14:paraId="43BC8685" w14:textId="23324FBC" w:rsidR="00C170A8" w:rsidRDefault="00A170BA" w:rsidP="00C170A8">
      <w:pPr>
        <w:pStyle w:val="BodyTextFirst"/>
      </w:pPr>
      <w:r>
        <w:t xml:space="preserve">If you don't enable eager execution and try again the print command given </w:t>
      </w:r>
      <w:r w:rsidR="00F6412B">
        <w:t>above,</w:t>
      </w:r>
      <w:r>
        <w:t xml:space="preserve"> you will get this result</w:t>
      </w:r>
    </w:p>
    <w:p w14:paraId="455D2C3F" w14:textId="77777777" w:rsidR="00A170BA" w:rsidRPr="00A170BA" w:rsidRDefault="00A170BA" w:rsidP="00F6412B">
      <w:pPr>
        <w:pStyle w:val="Code"/>
      </w:pPr>
      <w:r w:rsidRPr="00A170BA">
        <w:t>Tensor("Add:0", shape=(), dtype=int32)</w:t>
      </w:r>
    </w:p>
    <w:p w14:paraId="0E0AA41A" w14:textId="0A087B37" w:rsidR="00A170BA" w:rsidRDefault="00A170BA" w:rsidP="00A170BA">
      <w:pPr>
        <w:pStyle w:val="BodyTextFirst"/>
      </w:pPr>
      <w:r>
        <w:t>since TensorFlow does not evaluate yet the node. You would need the following code to get the result</w:t>
      </w:r>
    </w:p>
    <w:p w14:paraId="3A5609FB" w14:textId="77777777" w:rsidR="00A170BA" w:rsidRPr="00A170BA" w:rsidRDefault="00A170BA" w:rsidP="00302495">
      <w:pPr>
        <w:pStyle w:val="Code"/>
      </w:pPr>
      <w:r w:rsidRPr="00A170BA">
        <w:t>sess = tf.Session()</w:t>
      </w:r>
    </w:p>
    <w:p w14:paraId="11C9C864" w14:textId="77777777" w:rsidR="00A170BA" w:rsidRPr="00A170BA" w:rsidRDefault="00A170BA" w:rsidP="00302495">
      <w:pPr>
        <w:pStyle w:val="Code"/>
      </w:pPr>
      <w:r w:rsidRPr="00A170BA">
        <w:t>print(sess.run(tf.add(1,2)))</w:t>
      </w:r>
    </w:p>
    <w:p w14:paraId="026B9226" w14:textId="36E5DB8C" w:rsidR="00A170BA" w:rsidRDefault="00A170BA" w:rsidP="00302495">
      <w:pPr>
        <w:pStyle w:val="Code"/>
      </w:pPr>
      <w:r w:rsidRPr="00A170BA">
        <w:t>sess.close()</w:t>
      </w:r>
    </w:p>
    <w:p w14:paraId="2B24492D" w14:textId="027E7259" w:rsidR="00A170BA" w:rsidRDefault="00A170BA" w:rsidP="00A170BA">
      <w:pPr>
        <w:pStyle w:val="BodyTextFirst"/>
      </w:pPr>
      <w:r>
        <w:t xml:space="preserve">the result will be, of course, 3. </w:t>
      </w:r>
      <w:r w:rsidR="00302495">
        <w:t>This second version of the code creates a graph, then open a session and then evaluate</w:t>
      </w:r>
      <w:r w:rsidR="008B1BC9">
        <w:t>s</w:t>
      </w:r>
      <w:r w:rsidR="00302495">
        <w:t xml:space="preserve"> it. With eager you get the result immediately.</w:t>
      </w:r>
      <w:r w:rsidR="00DB5399">
        <w:t xml:space="preserve"> You can easily check if you have enabled eager execution with</w:t>
      </w:r>
    </w:p>
    <w:p w14:paraId="5740D6FA" w14:textId="77777777" w:rsidR="00DB5399" w:rsidRDefault="00DB5399" w:rsidP="00DB5399">
      <w:pPr>
        <w:pStyle w:val="Code"/>
      </w:pPr>
      <w:r w:rsidRPr="00DB5399">
        <w:t xml:space="preserve">tf.executing_eagerly() </w:t>
      </w:r>
    </w:p>
    <w:p w14:paraId="47F56CB0" w14:textId="7D8FB4CF" w:rsidR="00DB5399" w:rsidRDefault="00DB5399" w:rsidP="00A170BA">
      <w:pPr>
        <w:pStyle w:val="BodyTextFirst"/>
      </w:pPr>
      <w:r>
        <w:t xml:space="preserve">that should return </w:t>
      </w:r>
      <w:r w:rsidRPr="00695103">
        <w:rPr>
          <w:rStyle w:val="CodeInline"/>
        </w:rPr>
        <w:t>True</w:t>
      </w:r>
      <w:r>
        <w:t xml:space="preserve"> or </w:t>
      </w:r>
      <w:r w:rsidRPr="00695103">
        <w:rPr>
          <w:rStyle w:val="CodeInline"/>
        </w:rPr>
        <w:t>False</w:t>
      </w:r>
      <w:r>
        <w:t xml:space="preserve"> depending if you have enabled it or not.</w:t>
      </w:r>
    </w:p>
    <w:p w14:paraId="0D185DF1" w14:textId="5D2F7F2F" w:rsidR="004362E7" w:rsidRDefault="004362E7" w:rsidP="004362E7">
      <w:pPr>
        <w:pStyle w:val="Heading2"/>
      </w:pPr>
      <w:r>
        <w:t>Po</w:t>
      </w:r>
      <w:r w:rsidR="0003601A">
        <w:t>l</w:t>
      </w:r>
      <w:r>
        <w:t>ynomial fitting with eager execution</w:t>
      </w:r>
    </w:p>
    <w:p w14:paraId="7A51FC61" w14:textId="364C1B10" w:rsidR="00D467EB" w:rsidRDefault="00E828E6" w:rsidP="00A170BA">
      <w:pPr>
        <w:pStyle w:val="BodyTextFirst"/>
      </w:pPr>
      <w:r>
        <w:t>Let's check how eager execution is working in a practical example</w:t>
      </w:r>
      <w:r w:rsidR="00D467EB">
        <w:footnoteReference w:id="2"/>
      </w:r>
      <w:r>
        <w:t xml:space="preserve">. </w:t>
      </w:r>
    </w:p>
    <w:p w14:paraId="65999953" w14:textId="0F4C39CC" w:rsidR="004362E7" w:rsidRDefault="00D467EB" w:rsidP="00A170BA">
      <w:pPr>
        <w:pStyle w:val="BodyTextFirst"/>
      </w:pPr>
      <w:r>
        <w:lastRenderedPageBreak/>
        <w:t>Keep in mind you need the following imports</w:t>
      </w:r>
    </w:p>
    <w:p w14:paraId="0D2AD125" w14:textId="77777777" w:rsidR="00D467EB" w:rsidRPr="00D467EB" w:rsidRDefault="00D467EB" w:rsidP="00D467EB">
      <w:pPr>
        <w:pStyle w:val="Code"/>
      </w:pPr>
      <w:r w:rsidRPr="00D467EB">
        <w:t>import tensorflow as tf</w:t>
      </w:r>
    </w:p>
    <w:p w14:paraId="3EA63403" w14:textId="77777777" w:rsidR="00D467EB" w:rsidRPr="00D467EB" w:rsidRDefault="00D467EB" w:rsidP="00D467EB">
      <w:pPr>
        <w:pStyle w:val="Code"/>
      </w:pPr>
      <w:r w:rsidRPr="00D467EB">
        <w:t>import numpy as np</w:t>
      </w:r>
    </w:p>
    <w:p w14:paraId="7C9E8516" w14:textId="1D5FD67A" w:rsidR="00D467EB" w:rsidRPr="00D467EB" w:rsidRDefault="00D467EB" w:rsidP="00D467EB">
      <w:pPr>
        <w:pStyle w:val="Code"/>
      </w:pPr>
      <w:r w:rsidRPr="00D467EB">
        <w:t>import matplotlib.pyplot as plt</w:t>
      </w:r>
    </w:p>
    <w:p w14:paraId="7682AA6A" w14:textId="5F216C67" w:rsidR="00D467EB" w:rsidRPr="00D467EB" w:rsidRDefault="00D467EB" w:rsidP="00D467EB">
      <w:pPr>
        <w:pStyle w:val="Code"/>
      </w:pPr>
      <w:r w:rsidRPr="00D467EB">
        <w:t>import tensorflow.contrib.eager as tfe</w:t>
      </w:r>
    </w:p>
    <w:p w14:paraId="29448BCE" w14:textId="20488B2E" w:rsidR="00D467EB" w:rsidRDefault="00D467EB" w:rsidP="00D467EB">
      <w:pPr>
        <w:pStyle w:val="Code"/>
      </w:pPr>
      <w:r w:rsidRPr="00D467EB">
        <w:t>tf.enable_eager_execution()</w:t>
      </w:r>
    </w:p>
    <w:p w14:paraId="1A101C6F" w14:textId="6E91AF3D" w:rsidR="00D467EB" w:rsidRDefault="00D467EB" w:rsidP="00D467EB">
      <w:pPr>
        <w:pStyle w:val="BodyTextFirst"/>
      </w:pPr>
      <w:r>
        <w:t xml:space="preserve">Let's generate some fake data </w:t>
      </w:r>
      <w:r w:rsidR="001F42C3">
        <w:t>for</w:t>
      </w:r>
      <w:r>
        <w:t xml:space="preserve"> the function</w:t>
      </w:r>
    </w:p>
    <w:p w14:paraId="4DF7CE7E" w14:textId="6DFFE364" w:rsidR="00D467EB" w:rsidRDefault="00D467EB" w:rsidP="00D467EB">
      <w:pPr>
        <w:pStyle w:val="BodyTextFirst"/>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-2x+2</m:t>
          </m:r>
        </m:oMath>
      </m:oMathPara>
    </w:p>
    <w:p w14:paraId="4E81DAF5" w14:textId="088C64E2" w:rsidR="008B359E" w:rsidRDefault="00D467EB" w:rsidP="008B359E">
      <w:pPr>
        <w:pStyle w:val="Figure"/>
      </w:pPr>
      <w:r>
        <w:t>with the code</w:t>
      </w:r>
    </w:p>
    <w:p w14:paraId="547291CF" w14:textId="77777777" w:rsidR="00D467EB" w:rsidRPr="00D467EB" w:rsidRDefault="00D467EB" w:rsidP="00D467EB">
      <w:pPr>
        <w:pStyle w:val="Code"/>
      </w:pPr>
      <w:r w:rsidRPr="00D467EB">
        <w:t>x = np.arange(0, 5, 0.1)</w:t>
      </w:r>
    </w:p>
    <w:p w14:paraId="4A5097A7" w14:textId="77777777" w:rsidR="00D467EB" w:rsidRPr="00D467EB" w:rsidRDefault="00D467EB" w:rsidP="00D467EB">
      <w:pPr>
        <w:pStyle w:val="Code"/>
      </w:pPr>
      <w:r w:rsidRPr="00D467EB">
        <w:t>y = x**3 - 4*x**2 - 2*x + 2</w:t>
      </w:r>
    </w:p>
    <w:p w14:paraId="0D06E847" w14:textId="188DFFC8" w:rsidR="00D467EB" w:rsidRDefault="00D467EB" w:rsidP="00D467EB">
      <w:pPr>
        <w:pStyle w:val="Code"/>
      </w:pPr>
      <w:r w:rsidRPr="00D467EB">
        <w:t>y_noise = y + np.random.normal(0, 1.5, size=(len(x),))</w:t>
      </w:r>
    </w:p>
    <w:p w14:paraId="1A9A573A" w14:textId="094157A6" w:rsidR="00D467EB" w:rsidRDefault="00D467EB" w:rsidP="00D467EB">
      <w:pPr>
        <w:pStyle w:val="BodyTextCont"/>
      </w:pPr>
      <w:r>
        <w:t xml:space="preserve">with the code we have created two </w:t>
      </w:r>
      <w:r w:rsidR="003E7170">
        <w:t>N</w:t>
      </w:r>
      <w:r>
        <w:t>um</w:t>
      </w:r>
      <w:r w:rsidR="003E7170">
        <w:t>P</w:t>
      </w:r>
      <w:r>
        <w:t xml:space="preserve">y arrays: </w:t>
      </w:r>
      <w:r w:rsidRPr="00633B01">
        <w:rPr>
          <w:rStyle w:val="CodeInline"/>
        </w:rPr>
        <w:t>y</w:t>
      </w:r>
      <w:r>
        <w:t xml:space="preserve"> that contains the function evaluated over the array </w:t>
      </w:r>
      <w:r w:rsidRPr="00D467EB">
        <w:rPr>
          <w:rStyle w:val="CodeInline"/>
        </w:rPr>
        <w:t>x</w:t>
      </w:r>
      <w:r>
        <w:t xml:space="preserve">, and </w:t>
      </w:r>
      <w:proofErr w:type="spellStart"/>
      <w:r w:rsidRPr="00D467EB">
        <w:rPr>
          <w:rStyle w:val="CodeInline"/>
        </w:rPr>
        <w:t>y_noise</w:t>
      </w:r>
      <w:proofErr w:type="spellEnd"/>
      <w:r>
        <w:t xml:space="preserve"> that contains </w:t>
      </w:r>
      <w:r w:rsidRPr="00D467EB">
        <w:rPr>
          <w:rStyle w:val="CodeInline"/>
        </w:rPr>
        <w:t>y</w:t>
      </w:r>
      <w:r>
        <w:t xml:space="preserve"> with added some noise.</w:t>
      </w:r>
      <w:r w:rsidR="00904506">
        <w:t xml:space="preserve"> You can see how the data looks like in Figure 1.</w:t>
      </w:r>
    </w:p>
    <w:p w14:paraId="0FD7B371" w14:textId="001A070F" w:rsidR="00904506" w:rsidRDefault="006034A9" w:rsidP="006034A9">
      <w:pPr>
        <w:pStyle w:val="Figure"/>
      </w:pPr>
      <w:r>
        <w:rPr>
          <w:noProof/>
        </w:rPr>
        <w:drawing>
          <wp:inline distT="0" distB="0" distL="0" distR="0" wp14:anchorId="5B22EDEA" wp14:editId="3D4200EE">
            <wp:extent cx="5481955" cy="33782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1955" cy="3378200"/>
                    </a:xfrm>
                    <a:prstGeom prst="rect">
                      <a:avLst/>
                    </a:prstGeom>
                    <a:noFill/>
                    <a:ln>
                      <a:noFill/>
                    </a:ln>
                  </pic:spPr>
                </pic:pic>
              </a:graphicData>
            </a:graphic>
          </wp:inline>
        </w:drawing>
      </w:r>
    </w:p>
    <w:p w14:paraId="018D6820" w14:textId="5C51C312" w:rsidR="006034A9" w:rsidRDefault="006034A9" w:rsidP="006034A9">
      <w:pPr>
        <w:pStyle w:val="FigureCaption"/>
      </w:pPr>
      <w:r>
        <w:t>Figure 1: the plot shows the two numpy arrays y (Ground Truth) and y_noise (Ground truth + noise).</w:t>
      </w:r>
    </w:p>
    <w:p w14:paraId="47B56E64" w14:textId="32F76CAA" w:rsidR="006034A9" w:rsidRDefault="00EC3093" w:rsidP="002A6DCD">
      <w:pPr>
        <w:pStyle w:val="BodyTextCont"/>
      </w:pPr>
      <w:r>
        <w:lastRenderedPageBreak/>
        <w:t xml:space="preserve">Now we need to define a model that we want to </w:t>
      </w:r>
      <w:r w:rsidR="00A45C8A">
        <w:t>fit and</w:t>
      </w:r>
      <w:r>
        <w:t xml:space="preserve"> define our </w:t>
      </w:r>
      <w:r w:rsidR="00D1671E">
        <w:t>loss</w:t>
      </w:r>
      <w:r>
        <w:t xml:space="preserve"> function (the one we want to minimize with TensorFlow). Remember we are facing a regression problem so we will use the Mean Squared error (MSE) as our loss function. The functions we need are</w:t>
      </w:r>
    </w:p>
    <w:p w14:paraId="48D0BAD5" w14:textId="572FF74C" w:rsidR="00EC3093" w:rsidRPr="00EC3093" w:rsidRDefault="00EC3093" w:rsidP="00EC3093">
      <w:pPr>
        <w:pStyle w:val="Code"/>
      </w:pPr>
      <w:r w:rsidRPr="00EC3093">
        <w:t>class Model(object):</w:t>
      </w:r>
    </w:p>
    <w:p w14:paraId="0A9C63E2" w14:textId="77777777" w:rsidR="00EC3093" w:rsidRPr="00EC3093" w:rsidRDefault="00EC3093" w:rsidP="00EC3093">
      <w:pPr>
        <w:pStyle w:val="Code"/>
      </w:pPr>
      <w:r w:rsidRPr="00EC3093">
        <w:t xml:space="preserve">  def __init__(self):</w:t>
      </w:r>
    </w:p>
    <w:p w14:paraId="2CB09B29" w14:textId="77777777" w:rsidR="00EC3093" w:rsidRPr="00EC3093" w:rsidRDefault="00EC3093" w:rsidP="00EC3093">
      <w:pPr>
        <w:pStyle w:val="Code"/>
      </w:pPr>
      <w:r w:rsidRPr="00EC3093">
        <w:t xml:space="preserve">    self.w = tfe.Variable(tf.random_normal([4])) # The 4 parameters</w:t>
      </w:r>
    </w:p>
    <w:p w14:paraId="0E3D475E" w14:textId="77777777" w:rsidR="00EC3093" w:rsidRPr="00EC3093" w:rsidRDefault="00EC3093" w:rsidP="00EC3093">
      <w:pPr>
        <w:pStyle w:val="Code"/>
      </w:pPr>
      <w:r w:rsidRPr="00EC3093">
        <w:t xml:space="preserve">    </w:t>
      </w:r>
    </w:p>
    <w:p w14:paraId="5FE7A1F6" w14:textId="77777777" w:rsidR="00EC3093" w:rsidRPr="00EC3093" w:rsidRDefault="00EC3093" w:rsidP="00EC3093">
      <w:pPr>
        <w:pStyle w:val="Code"/>
      </w:pPr>
      <w:r w:rsidRPr="00EC3093">
        <w:t xml:space="preserve">  def f(self, x):</w:t>
      </w:r>
    </w:p>
    <w:p w14:paraId="60C61581" w14:textId="4BB7FF09" w:rsidR="00EC3093" w:rsidRDefault="00EC3093" w:rsidP="00EC3093">
      <w:pPr>
        <w:pStyle w:val="Code"/>
      </w:pPr>
      <w:r w:rsidRPr="00EC3093">
        <w:t xml:space="preserve">    return self.w[0] * x ** 3 + self.w[1] * x ** 2 + self.w[2] * x + self.w[3]</w:t>
      </w:r>
    </w:p>
    <w:p w14:paraId="6CBFE6D1" w14:textId="3DF964BC" w:rsidR="00EC3093" w:rsidRDefault="00EC3093" w:rsidP="00EC3093">
      <w:pPr>
        <w:pStyle w:val="BodyTextCont"/>
      </w:pPr>
      <w:r>
        <w:t>and</w:t>
      </w:r>
    </w:p>
    <w:p w14:paraId="28F2CB4A" w14:textId="77777777" w:rsidR="00EC3093" w:rsidRPr="00EC3093" w:rsidRDefault="00EC3093" w:rsidP="00EC3093">
      <w:pPr>
        <w:pStyle w:val="Code"/>
      </w:pPr>
      <w:r w:rsidRPr="00EC3093">
        <w:t>def loss(model, x, y):</w:t>
      </w:r>
    </w:p>
    <w:p w14:paraId="056D8BFC" w14:textId="77777777" w:rsidR="00EC3093" w:rsidRPr="00EC3093" w:rsidRDefault="00EC3093" w:rsidP="00EC3093">
      <w:pPr>
        <w:pStyle w:val="Code"/>
      </w:pPr>
      <w:r w:rsidRPr="00EC3093">
        <w:t xml:space="preserve">    err = model.f(x) - y</w:t>
      </w:r>
    </w:p>
    <w:p w14:paraId="239A5558" w14:textId="5282CC48" w:rsidR="00EC3093" w:rsidRDefault="00EC3093" w:rsidP="00EC3093">
      <w:pPr>
        <w:pStyle w:val="Code"/>
      </w:pPr>
      <w:r w:rsidRPr="00EC3093">
        <w:t xml:space="preserve">    return tf.reduce_mean(tf.square(err))</w:t>
      </w:r>
    </w:p>
    <w:p w14:paraId="7EE3C17E" w14:textId="59A2D771" w:rsidR="00EC3093" w:rsidRDefault="00EC3093" w:rsidP="00EC3093">
      <w:pPr>
        <w:pStyle w:val="BodyTextCont"/>
        <w:ind w:firstLine="0"/>
      </w:pPr>
      <w:r>
        <w:t xml:space="preserve">Now is </w:t>
      </w:r>
      <w:r w:rsidR="00A45C8A">
        <w:t>easy</w:t>
      </w:r>
      <w:r>
        <w:t xml:space="preserve"> to minimize the loss function. First let's define some variables we will need</w:t>
      </w:r>
    </w:p>
    <w:p w14:paraId="7ACC75EF" w14:textId="662EF201" w:rsidR="00EC3093" w:rsidRPr="00EC3093" w:rsidRDefault="00EC3093" w:rsidP="00EC3093">
      <w:pPr>
        <w:pStyle w:val="Code"/>
      </w:pPr>
      <w:r w:rsidRPr="00EC3093">
        <w:t>model = Model()</w:t>
      </w:r>
    </w:p>
    <w:p w14:paraId="10D55062" w14:textId="77777777" w:rsidR="00EC3093" w:rsidRPr="00EC3093" w:rsidRDefault="00EC3093" w:rsidP="00EC3093">
      <w:pPr>
        <w:pStyle w:val="Code"/>
      </w:pPr>
      <w:r w:rsidRPr="00EC3093">
        <w:t>grad = tfe.implicit_gradients(loss)</w:t>
      </w:r>
    </w:p>
    <w:p w14:paraId="3474F2B5" w14:textId="670FE5A5" w:rsidR="00EC3093" w:rsidRDefault="00EC3093" w:rsidP="00EC3093">
      <w:pPr>
        <w:pStyle w:val="Code"/>
      </w:pPr>
      <w:r w:rsidRPr="00EC3093">
        <w:t>optimizer = tf.train.AdamOptimizer()</w:t>
      </w:r>
    </w:p>
    <w:p w14:paraId="67E9D32A" w14:textId="3B38A4D3" w:rsidR="00EC3093" w:rsidRDefault="00EC3093" w:rsidP="00EC3093">
      <w:pPr>
        <w:pStyle w:val="BodyTextCont"/>
        <w:ind w:firstLine="0"/>
      </w:pPr>
      <w:r>
        <w:t>and then let's, with a for loop, minimize the loss function</w:t>
      </w:r>
    </w:p>
    <w:p w14:paraId="16DDD96F" w14:textId="77777777" w:rsidR="00EC3093" w:rsidRPr="00EC3093" w:rsidRDefault="00EC3093" w:rsidP="00EC3093">
      <w:pPr>
        <w:pStyle w:val="Code"/>
      </w:pPr>
      <w:r w:rsidRPr="00EC3093">
        <w:t>iters = 20000</w:t>
      </w:r>
    </w:p>
    <w:p w14:paraId="57EB27A7" w14:textId="77777777" w:rsidR="00EC3093" w:rsidRPr="00EC3093" w:rsidRDefault="00EC3093" w:rsidP="00EC3093">
      <w:pPr>
        <w:pStyle w:val="Code"/>
      </w:pPr>
      <w:r w:rsidRPr="00EC3093">
        <w:t>for i in range(iters):</w:t>
      </w:r>
    </w:p>
    <w:p w14:paraId="735D1193" w14:textId="77777777" w:rsidR="00EC3093" w:rsidRPr="00EC3093" w:rsidRDefault="00EC3093" w:rsidP="00EC3093">
      <w:pPr>
        <w:pStyle w:val="Code"/>
      </w:pPr>
      <w:r w:rsidRPr="00EC3093">
        <w:t xml:space="preserve">  optimizer.apply_gradients(grad(model, x, y))</w:t>
      </w:r>
    </w:p>
    <w:p w14:paraId="5478216C" w14:textId="77777777" w:rsidR="00EC3093" w:rsidRPr="00EC3093" w:rsidRDefault="00EC3093" w:rsidP="00EC3093">
      <w:pPr>
        <w:pStyle w:val="Code"/>
      </w:pPr>
      <w:r w:rsidRPr="00EC3093">
        <w:t xml:space="preserve">  if i % 1000 == 0:</w:t>
      </w:r>
    </w:p>
    <w:p w14:paraId="0717FF28" w14:textId="1FA7112A" w:rsidR="00EC3093" w:rsidRDefault="00EC3093" w:rsidP="00EC3093">
      <w:pPr>
        <w:pStyle w:val="Code"/>
      </w:pPr>
      <w:r w:rsidRPr="00EC3093">
        <w:t xml:space="preserve">        print("Iteration {}, loss: {}".format(i+1, loss(model, x, y).numpy()))</w:t>
      </w:r>
    </w:p>
    <w:p w14:paraId="47E830FE" w14:textId="3C7A72E1" w:rsidR="00EC3093" w:rsidRDefault="009E60D6" w:rsidP="00EC3093">
      <w:pPr>
        <w:pStyle w:val="BodyTextCont"/>
        <w:ind w:firstLine="0"/>
      </w:pPr>
      <w:r>
        <w:t xml:space="preserve">This code will produce some outputs showing you the value for the loss function each 1000 iterations. Note that we </w:t>
      </w:r>
      <w:r w:rsidR="00627827">
        <w:t>are feeding</w:t>
      </w:r>
      <w:r>
        <w:t xml:space="preserve"> all the data in one batch to the optimizer (since we have only 50 datapoints we don't really need to use mini-batches).</w:t>
      </w:r>
    </w:p>
    <w:p w14:paraId="60E9AEE3" w14:textId="25FA42F0" w:rsidR="009E60D6" w:rsidRDefault="009E60D6" w:rsidP="00EC3093">
      <w:pPr>
        <w:pStyle w:val="BodyTextCont"/>
        <w:ind w:firstLine="0"/>
      </w:pPr>
      <w:r>
        <w:t>You should see several output lines that are like this one</w:t>
      </w:r>
    </w:p>
    <w:p w14:paraId="0CE6A664" w14:textId="661731B4" w:rsidR="009E60D6" w:rsidRDefault="009E60D6" w:rsidP="0019464C">
      <w:pPr>
        <w:pStyle w:val="Code"/>
      </w:pPr>
      <w:r w:rsidRPr="009E60D6">
        <w:t>Iteration 20000, loss: 0.004939439240843058</w:t>
      </w:r>
    </w:p>
    <w:p w14:paraId="22DAAC38" w14:textId="10D29C9F" w:rsidR="009E60D6" w:rsidRDefault="009E60D6" w:rsidP="00EC3093">
      <w:pPr>
        <w:pStyle w:val="BodyTextCont"/>
        <w:ind w:firstLine="0"/>
      </w:pPr>
      <w:r>
        <w:t>The loss function plot vs. the number of the iterations can be seen in Fig.</w:t>
      </w:r>
      <w:r w:rsidR="00B34EFF">
        <w:t>2 and</w:t>
      </w:r>
      <w:r>
        <w:t xml:space="preserve"> is decreasing constantly as expected.</w:t>
      </w:r>
    </w:p>
    <w:p w14:paraId="083A882F" w14:textId="63A23940" w:rsidR="009E60D6" w:rsidRDefault="001B0E5C" w:rsidP="00EC3093">
      <w:pPr>
        <w:pStyle w:val="BodyTextCont"/>
        <w:ind w:firstLine="0"/>
      </w:pPr>
      <w:r>
        <w:rPr>
          <w:noProof/>
        </w:rPr>
        <w:lastRenderedPageBreak/>
        <w:drawing>
          <wp:inline distT="0" distB="0" distL="0" distR="0" wp14:anchorId="1500BC01" wp14:editId="517A833E">
            <wp:extent cx="5481955" cy="324294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1955" cy="3242945"/>
                    </a:xfrm>
                    <a:prstGeom prst="rect">
                      <a:avLst/>
                    </a:prstGeom>
                    <a:noFill/>
                    <a:ln>
                      <a:noFill/>
                    </a:ln>
                  </pic:spPr>
                </pic:pic>
              </a:graphicData>
            </a:graphic>
          </wp:inline>
        </w:drawing>
      </w:r>
    </w:p>
    <w:p w14:paraId="617B3154" w14:textId="7ACF4897" w:rsidR="001B0E5C" w:rsidRDefault="001B0E5C" w:rsidP="001B0E5C">
      <w:pPr>
        <w:pStyle w:val="FigureCaption"/>
      </w:pPr>
      <w:r>
        <w:t>Figure 2: the loss function (MSE) vs. the iteration number is decreasing as expected. That shows clearly that the optimizer is doing a good job in finding the best weights to minimize the loss function.</w:t>
      </w:r>
    </w:p>
    <w:p w14:paraId="7D20B7F9" w14:textId="70597E80" w:rsidR="00B34EFF" w:rsidRDefault="00B34EFF" w:rsidP="00B34EFF">
      <w:pPr>
        <w:pStyle w:val="BodyTextFirst"/>
      </w:pPr>
      <w:r>
        <w:t>In Fig. 3 you can see what is the function that the optimizer was able to find, by minimizing the weights.</w:t>
      </w:r>
    </w:p>
    <w:p w14:paraId="3456D562" w14:textId="4F3C2DBC" w:rsidR="00B34EFF" w:rsidRDefault="00B34EFF" w:rsidP="00B34EFF">
      <w:pPr>
        <w:pStyle w:val="BodyTextFirst"/>
      </w:pPr>
      <w:commentRangeStart w:id="0"/>
      <w:r>
        <w:rPr>
          <w:noProof/>
        </w:rPr>
        <w:lastRenderedPageBreak/>
        <w:drawing>
          <wp:inline distT="0" distB="0" distL="0" distR="0" wp14:anchorId="58F3409E" wp14:editId="59C76EA3">
            <wp:extent cx="5481955" cy="33782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1955" cy="3378200"/>
                    </a:xfrm>
                    <a:prstGeom prst="rect">
                      <a:avLst/>
                    </a:prstGeom>
                    <a:noFill/>
                    <a:ln>
                      <a:noFill/>
                    </a:ln>
                  </pic:spPr>
                </pic:pic>
              </a:graphicData>
            </a:graphic>
          </wp:inline>
        </w:drawing>
      </w:r>
      <w:commentRangeEnd w:id="0"/>
      <w:r w:rsidR="00442110">
        <w:rPr>
          <w:rFonts w:asciiTheme="minorHAnsi" w:hAnsiTheme="minorHAnsi"/>
          <w:sz w:val="22"/>
        </w:rPr>
        <w:commentReference w:id="0"/>
      </w:r>
    </w:p>
    <w:p w14:paraId="52B36EB8" w14:textId="715A32C6" w:rsidR="00B34EFF" w:rsidRDefault="00B34EFF" w:rsidP="00B34EFF">
      <w:pPr>
        <w:pStyle w:val="FigureCaption"/>
      </w:pPr>
      <w:r>
        <w:t>Figure 3: the red dashed line is the function obtained by minimizing the loss function with the Adam optimizer. The method worked perfectly and found the right function efficiently.</w:t>
      </w:r>
    </w:p>
    <w:p w14:paraId="2C5AD7EF" w14:textId="7DF6FD07" w:rsidR="00B34EFF" w:rsidRDefault="002E668A" w:rsidP="002E668A">
      <w:pPr>
        <w:pStyle w:val="BodyTextCont"/>
      </w:pPr>
      <w:r>
        <w:t xml:space="preserve">What you should note is that we have not created first a </w:t>
      </w:r>
      <w:r w:rsidR="00627827">
        <w:t xml:space="preserve">computational </w:t>
      </w:r>
      <w:r>
        <w:t xml:space="preserve">graph and then evaluated it in a session. We simply used the commands as we would with any Python code. For </w:t>
      </w:r>
      <w:r w:rsidR="00A84980">
        <w:t>example,</w:t>
      </w:r>
      <w:r>
        <w:t xml:space="preserve"> in the code</w:t>
      </w:r>
    </w:p>
    <w:p w14:paraId="770B290E" w14:textId="77777777" w:rsidR="002E668A" w:rsidRPr="002E668A" w:rsidRDefault="002E668A" w:rsidP="002E668A">
      <w:pPr>
        <w:pStyle w:val="Code"/>
      </w:pPr>
      <w:r w:rsidRPr="002E668A">
        <w:t>for i in range(iters):</w:t>
      </w:r>
    </w:p>
    <w:p w14:paraId="0232E56B" w14:textId="77777777" w:rsidR="002E668A" w:rsidRPr="002E668A" w:rsidRDefault="002E668A" w:rsidP="002E668A">
      <w:pPr>
        <w:pStyle w:val="Code"/>
      </w:pPr>
      <w:r w:rsidRPr="002E668A">
        <w:t xml:space="preserve">  optimizer.apply_gradients(grad(model, x, y))</w:t>
      </w:r>
    </w:p>
    <w:p w14:paraId="5D826326" w14:textId="5F23C642" w:rsidR="002E668A" w:rsidRPr="002E668A" w:rsidRDefault="002E668A" w:rsidP="002E668A">
      <w:pPr>
        <w:pStyle w:val="BodyTextCont"/>
      </w:pPr>
      <w:r>
        <w:t>we simply call a tensorflow operation in a loop</w:t>
      </w:r>
      <w:r w:rsidR="00D07EF3">
        <w:t xml:space="preserve"> without the need of a session</w:t>
      </w:r>
      <w:r>
        <w:t xml:space="preserve">. With eager execution is </w:t>
      </w:r>
      <w:r w:rsidR="00627827">
        <w:t>easy</w:t>
      </w:r>
      <w:r>
        <w:t xml:space="preserve"> to start using TensorFlow operations quickly without too much overhead.</w:t>
      </w:r>
    </w:p>
    <w:p w14:paraId="6144C4A3" w14:textId="2D110BBA" w:rsidR="004362E7" w:rsidRDefault="004362E7" w:rsidP="004362E7">
      <w:pPr>
        <w:pStyle w:val="Heading2"/>
      </w:pPr>
      <w:r>
        <w:t>MNIST classification with eager execution</w:t>
      </w:r>
    </w:p>
    <w:p w14:paraId="74152372" w14:textId="2BB91235" w:rsidR="00DB5399" w:rsidRDefault="00097A78" w:rsidP="00A170BA">
      <w:pPr>
        <w:pStyle w:val="BodyTextFirst"/>
      </w:pPr>
      <w:r>
        <w:t>To give you an</w:t>
      </w:r>
      <w:r w:rsidR="008F0FFC">
        <w:t>other</w:t>
      </w:r>
      <w:r>
        <w:t xml:space="preserve"> example on how you could build a model with eager execution, </w:t>
      </w:r>
      <w:r w:rsidR="006E6CFA">
        <w:t xml:space="preserve">let's build a classifier for the famous MNIST dataset. </w:t>
      </w:r>
      <w:r w:rsidR="005D356B">
        <w:t xml:space="preserve">This is a dataset containing 60000 images of handwritten digits (from 0 to 9), each with a dimension of 28x28 in gray levels (each pixel has a value ranging from 0 to 255). If you have never seen the MNIST dataset, I suggest you check the original website </w:t>
      </w:r>
      <w:hyperlink r:id="rId17" w:history="1">
        <w:r w:rsidR="00474BAB" w:rsidRPr="00474BAB">
          <w:rPr>
            <w:rStyle w:val="SmartHyperlink"/>
          </w:rPr>
          <w:t>https://goo.gl/yF0yH</w:t>
        </w:r>
      </w:hyperlink>
      <w:r w:rsidR="00474BAB">
        <w:t xml:space="preserve"> </w:t>
      </w:r>
      <w:r w:rsidR="005D356B">
        <w:t xml:space="preserve">where you will find all information. </w:t>
      </w:r>
      <w:r w:rsidR="006E6CFA">
        <w:t>We will implement the following steps</w:t>
      </w:r>
    </w:p>
    <w:p w14:paraId="76E0D996" w14:textId="603D05D4" w:rsidR="006E6CFA" w:rsidRDefault="006E6CFA" w:rsidP="006E6CFA">
      <w:pPr>
        <w:pStyle w:val="Bullet"/>
      </w:pPr>
      <w:r>
        <w:t>Load the dataset</w:t>
      </w:r>
    </w:p>
    <w:p w14:paraId="20158CB4" w14:textId="4462E0CF" w:rsidR="006E6CFA" w:rsidRDefault="006E6CFA" w:rsidP="006E6CFA">
      <w:pPr>
        <w:pStyle w:val="Bullet"/>
      </w:pPr>
      <w:r>
        <w:t>Normalize the features and one-hot encode the labels</w:t>
      </w:r>
    </w:p>
    <w:p w14:paraId="20572CE8" w14:textId="0D05D189" w:rsidR="006E6CFA" w:rsidRDefault="006E6CFA" w:rsidP="006E6CFA">
      <w:pPr>
        <w:pStyle w:val="Bullet"/>
      </w:pPr>
      <w:r>
        <w:lastRenderedPageBreak/>
        <w:t xml:space="preserve">Convert the data in a </w:t>
      </w:r>
      <w:proofErr w:type="spellStart"/>
      <w:r w:rsidRPr="006E6CFA">
        <w:rPr>
          <w:rStyle w:val="CodeInline"/>
        </w:rPr>
        <w:t>tf.</w:t>
      </w:r>
      <w:proofErr w:type="gramStart"/>
      <w:r w:rsidRPr="006E6CFA">
        <w:rPr>
          <w:rStyle w:val="CodeInline"/>
        </w:rPr>
        <w:t>data.Dataset</w:t>
      </w:r>
      <w:proofErr w:type="spellEnd"/>
      <w:proofErr w:type="gramEnd"/>
      <w:r>
        <w:t xml:space="preserve"> object</w:t>
      </w:r>
    </w:p>
    <w:p w14:paraId="33443AE7" w14:textId="0E937522" w:rsidR="006E6CFA" w:rsidRDefault="006E6CFA" w:rsidP="006E6CFA">
      <w:pPr>
        <w:pStyle w:val="Bullet"/>
      </w:pPr>
      <w:r>
        <w:t xml:space="preserve">Build a </w:t>
      </w:r>
      <w:proofErr w:type="spellStart"/>
      <w:r>
        <w:t>Keras</w:t>
      </w:r>
      <w:proofErr w:type="spellEnd"/>
      <w:r>
        <w:t xml:space="preserve"> model with two layers, each with 1024 neurons</w:t>
      </w:r>
    </w:p>
    <w:p w14:paraId="4A01500D" w14:textId="56C8896C" w:rsidR="006E6CFA" w:rsidRDefault="006E6CFA" w:rsidP="006E6CFA">
      <w:pPr>
        <w:pStyle w:val="Bullet"/>
      </w:pPr>
      <w:r>
        <w:t>Define the optimizer and the loss function</w:t>
      </w:r>
    </w:p>
    <w:p w14:paraId="664CE825" w14:textId="41288A18" w:rsidR="006E6CFA" w:rsidRDefault="006E6CFA" w:rsidP="006E6CFA">
      <w:pPr>
        <w:pStyle w:val="Bullet"/>
      </w:pPr>
      <w:r>
        <w:t>Minimize the loss function using the gradients and the optimizer directly</w:t>
      </w:r>
    </w:p>
    <w:p w14:paraId="4B469E86" w14:textId="4CFF5ED9" w:rsidR="006E6CFA" w:rsidRDefault="006E6CFA" w:rsidP="00A170BA">
      <w:pPr>
        <w:pStyle w:val="BodyTextFirst"/>
      </w:pPr>
      <w:r>
        <w:t>Let's start.</w:t>
      </w:r>
    </w:p>
    <w:p w14:paraId="7BE69BF8" w14:textId="5B4E3825" w:rsidR="006E6CFA" w:rsidRDefault="006E6CFA" w:rsidP="00A170BA">
      <w:pPr>
        <w:pStyle w:val="BodyTextFirst"/>
      </w:pPr>
      <w:r>
        <w:t>While following the code</w:t>
      </w:r>
      <w:r w:rsidR="00B16E8D">
        <w:t>,</w:t>
      </w:r>
      <w:r>
        <w:t xml:space="preserve"> note how we implement each piece as we would do with plain </w:t>
      </w:r>
      <w:r w:rsidR="008F0FFC">
        <w:t>N</w:t>
      </w:r>
      <w:r>
        <w:t>um</w:t>
      </w:r>
      <w:r w:rsidR="008F0FFC">
        <w:t>P</w:t>
      </w:r>
      <w:r>
        <w:t>y</w:t>
      </w:r>
      <w:r w:rsidR="00B16E8D">
        <w:t>, m</w:t>
      </w:r>
      <w:r>
        <w:t>eaning without the need of creating a graph or open</w:t>
      </w:r>
      <w:r w:rsidR="003B0F35">
        <w:t>ing</w:t>
      </w:r>
      <w:r>
        <w:t xml:space="preserve"> a </w:t>
      </w:r>
      <w:r w:rsidR="00B16E8D">
        <w:t>TensorFlo</w:t>
      </w:r>
      <w:r w:rsidR="00D71E15">
        <w:t xml:space="preserve">w </w:t>
      </w:r>
      <w:r>
        <w:t>session.</w:t>
      </w:r>
    </w:p>
    <w:p w14:paraId="40F210A9" w14:textId="25D9893E" w:rsidR="006E6CFA" w:rsidRDefault="006E6CFA" w:rsidP="00A170BA">
      <w:pPr>
        <w:pStyle w:val="BodyTextFirst"/>
      </w:pPr>
      <w:r>
        <w:t xml:space="preserve">So first let's load the MNIST dataset using the </w:t>
      </w:r>
      <w:proofErr w:type="spellStart"/>
      <w:proofErr w:type="gramStart"/>
      <w:r w:rsidRPr="006E6CFA">
        <w:rPr>
          <w:rStyle w:val="CodeInline"/>
        </w:rPr>
        <w:t>keras.datasets</w:t>
      </w:r>
      <w:proofErr w:type="gramEnd"/>
      <w:r w:rsidRPr="006E6CFA">
        <w:rPr>
          <w:rStyle w:val="CodeInline"/>
        </w:rPr>
        <w:t>.mnist</w:t>
      </w:r>
      <w:proofErr w:type="spellEnd"/>
      <w:r>
        <w:t xml:space="preserve"> package</w:t>
      </w:r>
      <w:r w:rsidR="00B42D3A">
        <w:t>, reshape it and one-hot encode the labels.</w:t>
      </w:r>
    </w:p>
    <w:p w14:paraId="035AB8BD" w14:textId="77777777" w:rsidR="006E6CFA" w:rsidRPr="006E6CFA" w:rsidRDefault="006E6CFA" w:rsidP="006E6CFA">
      <w:pPr>
        <w:pStyle w:val="Code"/>
      </w:pPr>
      <w:r w:rsidRPr="006E6CFA">
        <w:t>num_classes = 10</w:t>
      </w:r>
    </w:p>
    <w:p w14:paraId="4A6DD272" w14:textId="77777777" w:rsidR="006E6CFA" w:rsidRPr="006E6CFA" w:rsidRDefault="006E6CFA" w:rsidP="006E6CFA">
      <w:pPr>
        <w:pStyle w:val="Code"/>
      </w:pPr>
    </w:p>
    <w:p w14:paraId="722F4A8F" w14:textId="77777777" w:rsidR="006E6CFA" w:rsidRPr="006E6CFA" w:rsidRDefault="006E6CFA" w:rsidP="006E6CFA">
      <w:pPr>
        <w:pStyle w:val="Code"/>
      </w:pPr>
      <w:r w:rsidRPr="006E6CFA">
        <w:t>mnist = tf.keras.datasets.mnist</w:t>
      </w:r>
    </w:p>
    <w:p w14:paraId="1B4C466A" w14:textId="77777777" w:rsidR="006E6CFA" w:rsidRPr="006E6CFA" w:rsidRDefault="006E6CFA" w:rsidP="006E6CFA">
      <w:pPr>
        <w:pStyle w:val="Code"/>
      </w:pPr>
      <w:r w:rsidRPr="006E6CFA">
        <w:t>(x_train, y_train), (x_test, y_test) = mnist.load_data()</w:t>
      </w:r>
    </w:p>
    <w:p w14:paraId="58360ABA" w14:textId="77777777" w:rsidR="006E6CFA" w:rsidRPr="006E6CFA" w:rsidRDefault="006E6CFA" w:rsidP="006E6CFA">
      <w:pPr>
        <w:pStyle w:val="Code"/>
      </w:pPr>
    </w:p>
    <w:p w14:paraId="2C466095" w14:textId="77777777" w:rsidR="006E6CFA" w:rsidRPr="006E6CFA" w:rsidRDefault="006E6CFA" w:rsidP="006E6CFA">
      <w:pPr>
        <w:pStyle w:val="Code"/>
      </w:pPr>
      <w:r w:rsidRPr="006E6CFA">
        <w:t>image_vector_size = 28*28</w:t>
      </w:r>
    </w:p>
    <w:p w14:paraId="22F3F3E5" w14:textId="77777777" w:rsidR="006E6CFA" w:rsidRPr="006E6CFA" w:rsidRDefault="006E6CFA" w:rsidP="006E6CFA">
      <w:pPr>
        <w:pStyle w:val="Code"/>
      </w:pPr>
      <w:r w:rsidRPr="006E6CFA">
        <w:t>x_train = x_train.reshape(x_train.shape[0], image_vector_size)</w:t>
      </w:r>
    </w:p>
    <w:p w14:paraId="03E061C6" w14:textId="77777777" w:rsidR="006E6CFA" w:rsidRPr="006E6CFA" w:rsidRDefault="006E6CFA" w:rsidP="006E6CFA">
      <w:pPr>
        <w:pStyle w:val="Code"/>
      </w:pPr>
      <w:r w:rsidRPr="006E6CFA">
        <w:t>x_test = x_test.reshape(x_test.shape[0], image_vector_size)</w:t>
      </w:r>
    </w:p>
    <w:p w14:paraId="5213AAA4" w14:textId="77777777" w:rsidR="006E6CFA" w:rsidRPr="006E6CFA" w:rsidRDefault="006E6CFA" w:rsidP="006E6CFA">
      <w:pPr>
        <w:pStyle w:val="Code"/>
      </w:pPr>
    </w:p>
    <w:p w14:paraId="57863AE1" w14:textId="77777777" w:rsidR="006E6CFA" w:rsidRPr="006E6CFA" w:rsidRDefault="006E6CFA" w:rsidP="006E6CFA">
      <w:pPr>
        <w:pStyle w:val="Code"/>
      </w:pPr>
      <w:r w:rsidRPr="006E6CFA">
        <w:t>y_train = keras.utils.to_categorical(y_train, num_classes)</w:t>
      </w:r>
    </w:p>
    <w:p w14:paraId="74A05B46" w14:textId="7F1C1027" w:rsidR="006E6CFA" w:rsidRDefault="006E6CFA" w:rsidP="006E6CFA">
      <w:pPr>
        <w:pStyle w:val="Code"/>
      </w:pPr>
      <w:r w:rsidRPr="006E6CFA">
        <w:t>y_test = keras.utils.to_categorical(y_test, num_classes)</w:t>
      </w:r>
    </w:p>
    <w:p w14:paraId="72A4AFB6" w14:textId="2254797D" w:rsidR="006E6CFA" w:rsidRDefault="00474BAB" w:rsidP="006E6CFA">
      <w:pPr>
        <w:pStyle w:val="BodyTextFirst"/>
      </w:pPr>
      <w:r>
        <w:t xml:space="preserve">Then let's convert the arrays in a </w:t>
      </w:r>
      <w:proofErr w:type="spellStart"/>
      <w:r w:rsidRPr="00474BAB">
        <w:rPr>
          <w:rStyle w:val="CodeInline"/>
        </w:rPr>
        <w:t>tf.</w:t>
      </w:r>
      <w:proofErr w:type="gramStart"/>
      <w:r w:rsidRPr="00474BAB">
        <w:rPr>
          <w:rStyle w:val="CodeInline"/>
        </w:rPr>
        <w:t>data.Dataset</w:t>
      </w:r>
      <w:proofErr w:type="spellEnd"/>
      <w:proofErr w:type="gramEnd"/>
      <w:r>
        <w:t xml:space="preserve"> object. In case you don't understand </w:t>
      </w:r>
      <w:proofErr w:type="gramStart"/>
      <w:r>
        <w:t>what</w:t>
      </w:r>
      <w:proofErr w:type="gramEnd"/>
      <w:r>
        <w:t xml:space="preserve"> this is</w:t>
      </w:r>
      <w:r w:rsidR="000A591E">
        <w:t>,</w:t>
      </w:r>
      <w:r>
        <w:t xml:space="preserve"> don't worry, we will look at it more later in this chapter, for the moment it suffices to know that is a convenient way of using mini-batches while you train your network.</w:t>
      </w:r>
    </w:p>
    <w:p w14:paraId="2DAC6878" w14:textId="77777777" w:rsidR="00474BAB" w:rsidRPr="00474BAB" w:rsidRDefault="00474BAB" w:rsidP="009613B2">
      <w:pPr>
        <w:pStyle w:val="Code"/>
      </w:pPr>
      <w:r w:rsidRPr="00474BAB">
        <w:t>dataset = tf.data.Dataset.from_tensor_slices(</w:t>
      </w:r>
    </w:p>
    <w:p w14:paraId="4A3084EE" w14:textId="77777777" w:rsidR="00474BAB" w:rsidRPr="00474BAB" w:rsidRDefault="00474BAB" w:rsidP="009613B2">
      <w:pPr>
        <w:pStyle w:val="Code"/>
      </w:pPr>
      <w:r w:rsidRPr="00474BAB">
        <w:t xml:space="preserve">    (tf.cast(x_train/255.0, tf.float32),</w:t>
      </w:r>
    </w:p>
    <w:p w14:paraId="42688749" w14:textId="77777777" w:rsidR="00474BAB" w:rsidRPr="00474BAB" w:rsidRDefault="00474BAB" w:rsidP="009613B2">
      <w:pPr>
        <w:pStyle w:val="Code"/>
      </w:pPr>
      <w:r w:rsidRPr="00474BAB">
        <w:t xml:space="preserve">     tf.cast(y_train,tf.int64)))</w:t>
      </w:r>
    </w:p>
    <w:p w14:paraId="3F1AD9C8" w14:textId="77777777" w:rsidR="00474BAB" w:rsidRPr="00474BAB" w:rsidRDefault="00474BAB" w:rsidP="009613B2">
      <w:pPr>
        <w:pStyle w:val="Code"/>
      </w:pPr>
    </w:p>
    <w:p w14:paraId="37DCE7A9" w14:textId="174965A9" w:rsidR="00474BAB" w:rsidRDefault="00474BAB" w:rsidP="009613B2">
      <w:pPr>
        <w:pStyle w:val="Code"/>
      </w:pPr>
      <w:r w:rsidRPr="00474BAB">
        <w:t>dataset = dataset.shuffle(60000).batch(64)</w:t>
      </w:r>
    </w:p>
    <w:p w14:paraId="75CDC25B" w14:textId="3FDA245D" w:rsidR="00474BAB" w:rsidRDefault="00474BAB" w:rsidP="00474BAB">
      <w:pPr>
        <w:pStyle w:val="BodyTextFirst"/>
      </w:pPr>
      <w:r>
        <w:t>and then let's build the model</w:t>
      </w:r>
      <w:r w:rsidR="00FA42CF">
        <w:t xml:space="preserve"> with a feed-forward neural network with two layers, each with 1024 neurons:</w:t>
      </w:r>
    </w:p>
    <w:p w14:paraId="478B0802" w14:textId="77777777" w:rsidR="00474BAB" w:rsidRPr="00474BAB" w:rsidRDefault="00474BAB" w:rsidP="00474BAB">
      <w:pPr>
        <w:pStyle w:val="Code"/>
      </w:pPr>
      <w:r w:rsidRPr="00474BAB">
        <w:t>mnist_model = tf.keras.Sequential([</w:t>
      </w:r>
    </w:p>
    <w:p w14:paraId="3BBF2246" w14:textId="3B21AD5F" w:rsidR="00474BAB" w:rsidRPr="00474BAB" w:rsidRDefault="00474BAB" w:rsidP="00474BAB">
      <w:pPr>
        <w:pStyle w:val="Code"/>
      </w:pPr>
      <w:r w:rsidRPr="00474BAB">
        <w:t xml:space="preserve">  tf.keras.layers.Dense(1024, input_shape=(784,)),  </w:t>
      </w:r>
    </w:p>
    <w:p w14:paraId="2E92A056" w14:textId="1604DB1F" w:rsidR="00474BAB" w:rsidRPr="00474BAB" w:rsidRDefault="00474BAB" w:rsidP="00474BAB">
      <w:pPr>
        <w:pStyle w:val="Code"/>
      </w:pPr>
      <w:r w:rsidRPr="00474BAB">
        <w:t xml:space="preserve">  tf.keras.layers.Dense(1024),  </w:t>
      </w:r>
    </w:p>
    <w:p w14:paraId="4A1DD2F7" w14:textId="77777777" w:rsidR="00474BAB" w:rsidRPr="00474BAB" w:rsidRDefault="00474BAB" w:rsidP="00474BAB">
      <w:pPr>
        <w:pStyle w:val="Code"/>
      </w:pPr>
      <w:r w:rsidRPr="00474BAB">
        <w:t xml:space="preserve">  tf.keras.layers.Dense(10)</w:t>
      </w:r>
    </w:p>
    <w:p w14:paraId="0C74BFA8" w14:textId="753331C2" w:rsidR="00474BAB" w:rsidRDefault="00474BAB" w:rsidP="00474BAB">
      <w:pPr>
        <w:pStyle w:val="Code"/>
      </w:pPr>
      <w:r w:rsidRPr="00474BAB">
        <w:t>])</w:t>
      </w:r>
    </w:p>
    <w:p w14:paraId="082AEBDD" w14:textId="508F310F" w:rsidR="00474BAB" w:rsidRDefault="008C4B19" w:rsidP="006E6CFA">
      <w:pPr>
        <w:pStyle w:val="BodyTextFirst"/>
      </w:pPr>
      <w:r>
        <w:t xml:space="preserve">Up to now we have not done anything </w:t>
      </w:r>
      <w:r w:rsidR="00B02E10">
        <w:t>particularly new</w:t>
      </w:r>
      <w:r>
        <w:t>, so you should be able to follow what we did quite easily.  The next step is to define the optimizer (we will use Adam) and the list that will contain the loss function history</w:t>
      </w:r>
    </w:p>
    <w:p w14:paraId="1AAA8413" w14:textId="77777777" w:rsidR="008C4B19" w:rsidRPr="008C4B19" w:rsidRDefault="008C4B19" w:rsidP="008C4B19">
      <w:pPr>
        <w:pStyle w:val="Code"/>
      </w:pPr>
      <w:r w:rsidRPr="008C4B19">
        <w:t>optimizer = tf.train.AdamOptimizer()</w:t>
      </w:r>
    </w:p>
    <w:p w14:paraId="7ED9987A" w14:textId="0E185854" w:rsidR="008C4B19" w:rsidRDefault="008C4B19" w:rsidP="008C4B19">
      <w:pPr>
        <w:pStyle w:val="Code"/>
      </w:pPr>
      <w:r w:rsidRPr="008C4B19">
        <w:t>loss_history = []</w:t>
      </w:r>
    </w:p>
    <w:p w14:paraId="57013BD9" w14:textId="3DCE6943" w:rsidR="008C4B19" w:rsidRDefault="008C4B19" w:rsidP="008C4B19">
      <w:pPr>
        <w:pStyle w:val="BodyTextFirst"/>
      </w:pPr>
      <w:r>
        <w:t>at this point we can start with the actual training</w:t>
      </w:r>
      <w:r w:rsidR="00F3773A">
        <w:t>. We will have two nested loops, the first is for the epochs, the second for the batches.</w:t>
      </w:r>
    </w:p>
    <w:p w14:paraId="51B1D3AB" w14:textId="77777777" w:rsidR="0022551E" w:rsidRPr="0022551E" w:rsidRDefault="0022551E" w:rsidP="0022551E">
      <w:pPr>
        <w:pStyle w:val="Code"/>
      </w:pPr>
      <w:r w:rsidRPr="0022551E">
        <w:t>for i in range(10): # Epochs</w:t>
      </w:r>
    </w:p>
    <w:p w14:paraId="2E122635" w14:textId="5D871349" w:rsidR="0022551E" w:rsidRPr="0022551E" w:rsidRDefault="0022551E" w:rsidP="0022551E">
      <w:pPr>
        <w:pStyle w:val="Code"/>
      </w:pPr>
      <w:r w:rsidRPr="0022551E">
        <w:t xml:space="preserve">  print ("</w:t>
      </w:r>
      <w:r w:rsidR="00FD2901">
        <w:t>\n</w:t>
      </w:r>
      <w:r w:rsidRPr="0022551E">
        <w:t>Epoch:", i)</w:t>
      </w:r>
    </w:p>
    <w:p w14:paraId="095085FD" w14:textId="77777777" w:rsidR="0022551E" w:rsidRPr="0022551E" w:rsidRDefault="0022551E" w:rsidP="0022551E">
      <w:pPr>
        <w:pStyle w:val="Code"/>
      </w:pPr>
      <w:r w:rsidRPr="0022551E">
        <w:lastRenderedPageBreak/>
        <w:t xml:space="preserve">  for (batch, (images, labels)) in enumerate(dataset.take(60000)):</w:t>
      </w:r>
    </w:p>
    <w:p w14:paraId="7FE7FE98" w14:textId="743EF171" w:rsidR="0022551E" w:rsidRPr="0022551E" w:rsidRDefault="0022551E" w:rsidP="0022719A">
      <w:pPr>
        <w:pStyle w:val="Code"/>
      </w:pPr>
      <w:r w:rsidRPr="0022551E">
        <w:t xml:space="preserve">    if batch % 100 == 0:</w:t>
      </w:r>
    </w:p>
    <w:p w14:paraId="021F1584" w14:textId="77777777" w:rsidR="0022551E" w:rsidRPr="0022551E" w:rsidRDefault="0022551E" w:rsidP="0022551E">
      <w:pPr>
        <w:pStyle w:val="Code"/>
      </w:pPr>
      <w:r w:rsidRPr="0022551E">
        <w:t xml:space="preserve">      print('.', end='')</w:t>
      </w:r>
    </w:p>
    <w:p w14:paraId="7D892C03" w14:textId="77777777" w:rsidR="0022551E" w:rsidRPr="0022551E" w:rsidRDefault="0022551E" w:rsidP="0022551E">
      <w:pPr>
        <w:pStyle w:val="Code"/>
      </w:pPr>
      <w:r w:rsidRPr="0022551E">
        <w:t xml:space="preserve">    with tf.GradientTape() as tape:</w:t>
      </w:r>
    </w:p>
    <w:p w14:paraId="126A5EBD" w14:textId="3E3719C0" w:rsidR="0022551E" w:rsidRPr="0022551E" w:rsidRDefault="0022551E" w:rsidP="0022551E">
      <w:pPr>
        <w:pStyle w:val="Code"/>
      </w:pPr>
      <w:r w:rsidRPr="0022551E">
        <w:t xml:space="preserve">      logits = mnist_model(images, training=True)</w:t>
      </w:r>
      <w:r w:rsidR="00210713">
        <w:t xml:space="preserve"> # Prediction of the model</w:t>
      </w:r>
    </w:p>
    <w:p w14:paraId="15C13594" w14:textId="77777777" w:rsidR="0022551E" w:rsidRPr="0022551E" w:rsidRDefault="0022551E" w:rsidP="0022551E">
      <w:pPr>
        <w:pStyle w:val="Code"/>
      </w:pPr>
      <w:r w:rsidRPr="0022551E">
        <w:t xml:space="preserve">      loss_value = tf.losses.sparse_softmax_cross_entropy(tf.argmax(labels, axis = 1), logits)</w:t>
      </w:r>
    </w:p>
    <w:p w14:paraId="30313C18" w14:textId="77777777" w:rsidR="0022551E" w:rsidRPr="0022551E" w:rsidRDefault="0022551E" w:rsidP="0022551E">
      <w:pPr>
        <w:pStyle w:val="Code"/>
      </w:pPr>
    </w:p>
    <w:p w14:paraId="6BDB2993" w14:textId="77777777" w:rsidR="0022551E" w:rsidRPr="0022551E" w:rsidRDefault="0022551E" w:rsidP="0022551E">
      <w:pPr>
        <w:pStyle w:val="Code"/>
      </w:pPr>
      <w:r w:rsidRPr="0022551E">
        <w:t xml:space="preserve">      loss_history.append(loss_value.numpy())</w:t>
      </w:r>
    </w:p>
    <w:p w14:paraId="51D6E9D5" w14:textId="2FA5E9D5" w:rsidR="0022551E" w:rsidRPr="0022551E" w:rsidRDefault="0022551E" w:rsidP="0022551E">
      <w:pPr>
        <w:pStyle w:val="Code"/>
      </w:pPr>
      <w:r w:rsidRPr="0022551E">
        <w:t xml:space="preserve">      grads = tape.gradient(loss_value, mnist_model.variables)</w:t>
      </w:r>
      <w:r w:rsidR="00210713">
        <w:t xml:space="preserve"> # Evaluation of gradients</w:t>
      </w:r>
    </w:p>
    <w:p w14:paraId="3CD56CEA" w14:textId="77777777" w:rsidR="0022551E" w:rsidRPr="0022551E" w:rsidRDefault="0022551E" w:rsidP="0022551E">
      <w:pPr>
        <w:pStyle w:val="Code"/>
      </w:pPr>
      <w:r w:rsidRPr="0022551E">
        <w:t xml:space="preserve">      optimizer.apply_gradients(zip(grads, mnist_model.variables),</w:t>
      </w:r>
    </w:p>
    <w:p w14:paraId="1774B8AB" w14:textId="62C0335C" w:rsidR="008C4B19" w:rsidRDefault="0022551E" w:rsidP="0022551E">
      <w:pPr>
        <w:pStyle w:val="Code"/>
      </w:pPr>
      <w:r w:rsidRPr="0022551E">
        <w:t xml:space="preserve">                                global_step=tf.train.get_or_create_global_step())</w:t>
      </w:r>
    </w:p>
    <w:p w14:paraId="328AA2E8" w14:textId="190CA633" w:rsidR="00C41784" w:rsidRDefault="000B5E46" w:rsidP="00C41784">
      <w:pPr>
        <w:pStyle w:val="BodyTextFirst"/>
      </w:pPr>
      <w:r>
        <w:t>The part of the code that is probably new to you</w:t>
      </w:r>
      <w:r w:rsidR="00B02E10">
        <w:t>, is the one that contains</w:t>
      </w:r>
      <w:r>
        <w:t xml:space="preserve"> the two lines</w:t>
      </w:r>
    </w:p>
    <w:p w14:paraId="19D3436E" w14:textId="77777777" w:rsidR="000B5E46" w:rsidRPr="000B5E46" w:rsidRDefault="000B5E46" w:rsidP="000B5E46">
      <w:pPr>
        <w:pStyle w:val="Code"/>
      </w:pPr>
      <w:r w:rsidRPr="000B5E46">
        <w:t>grads = tape.gradient(loss_value, mnist_model.variables)</w:t>
      </w:r>
    </w:p>
    <w:p w14:paraId="58CE98DE" w14:textId="63AC57DD" w:rsidR="000B5E46" w:rsidRPr="000B5E46" w:rsidRDefault="000B5E46" w:rsidP="000B5E46">
      <w:pPr>
        <w:pStyle w:val="Code"/>
      </w:pPr>
      <w:r w:rsidRPr="000B5E46">
        <w:t>optimizer.apply_gradients(zip(grads, mnist_model.variables),</w:t>
      </w:r>
    </w:p>
    <w:p w14:paraId="08CB688D" w14:textId="77777777" w:rsidR="000B5E46" w:rsidRPr="000B5E46" w:rsidRDefault="000B5E46" w:rsidP="000B5E46">
      <w:pPr>
        <w:pStyle w:val="Code"/>
      </w:pPr>
      <w:r w:rsidRPr="000B5E46">
        <w:t xml:space="preserve">                                global_step=tf.train.get_or_create_global_step())</w:t>
      </w:r>
    </w:p>
    <w:p w14:paraId="75B67E0D" w14:textId="2F21857A" w:rsidR="000B5E46" w:rsidRDefault="000B5E46" w:rsidP="00C41784">
      <w:pPr>
        <w:pStyle w:val="BodyTextFirst"/>
      </w:pPr>
      <w:r>
        <w:t xml:space="preserve">The first one calculate the gradients of the </w:t>
      </w:r>
      <w:proofErr w:type="spellStart"/>
      <w:r w:rsidRPr="000B5E46">
        <w:rPr>
          <w:rStyle w:val="CodeInline"/>
        </w:rPr>
        <w:t>loss_value</w:t>
      </w:r>
      <w:proofErr w:type="spellEnd"/>
      <w:r>
        <w:t xml:space="preserve"> TensorFlow operation with respect to the </w:t>
      </w:r>
      <w:proofErr w:type="spellStart"/>
      <w:r w:rsidRPr="000B5E46">
        <w:rPr>
          <w:rStyle w:val="CodeInline"/>
        </w:rPr>
        <w:t>mnist_</w:t>
      </w:r>
      <w:proofErr w:type="gramStart"/>
      <w:r w:rsidRPr="000B5E46">
        <w:rPr>
          <w:rStyle w:val="CodeInline"/>
        </w:rPr>
        <w:t>model.variables</w:t>
      </w:r>
      <w:proofErr w:type="spellEnd"/>
      <w:proofErr w:type="gramEnd"/>
      <w:r>
        <w:t xml:space="preserve"> (the weights basically), and the second uses the gradients to let the optimizer update the weights. </w:t>
      </w:r>
      <w:r w:rsidR="003D7150">
        <w:t xml:space="preserve">To understand how </w:t>
      </w:r>
      <w:proofErr w:type="spellStart"/>
      <w:r w:rsidR="003D7150">
        <w:t>Keras</w:t>
      </w:r>
      <w:proofErr w:type="spellEnd"/>
      <w:r w:rsidR="003D7150">
        <w:t xml:space="preserve"> evaluates gradients automatically I suggest you check the official documentation here </w:t>
      </w:r>
      <w:r w:rsidR="003D7150" w:rsidRPr="00916DA1">
        <w:rPr>
          <w:rStyle w:val="SmartHyperlink"/>
        </w:rPr>
        <w:t>https://goo.gl/s9Uqjc</w:t>
      </w:r>
      <w:r w:rsidR="003D7150">
        <w:t xml:space="preserve">. </w:t>
      </w:r>
      <w:r w:rsidR="002D1D02">
        <w:t xml:space="preserve">Running the code will </w:t>
      </w:r>
      <w:r w:rsidR="001977EC">
        <w:t xml:space="preserve">finally </w:t>
      </w:r>
      <w:r w:rsidR="002D1D02">
        <w:t xml:space="preserve">train the network. As the training progress you should see an output </w:t>
      </w:r>
      <w:r w:rsidR="00FF5DF1">
        <w:t>like</w:t>
      </w:r>
      <w:r w:rsidR="002D1D02">
        <w:t xml:space="preserve"> this for each </w:t>
      </w:r>
      <w:r w:rsidR="00FF5DF1">
        <w:t>e</w:t>
      </w:r>
      <w:r w:rsidR="002D1D02">
        <w:t xml:space="preserve">poch </w:t>
      </w:r>
    </w:p>
    <w:p w14:paraId="07182108" w14:textId="77777777" w:rsidR="002D1D02" w:rsidRPr="002D1D02" w:rsidRDefault="002D1D02" w:rsidP="002D1D02">
      <w:pPr>
        <w:pStyle w:val="Code"/>
      </w:pPr>
      <w:r w:rsidRPr="002D1D02">
        <w:t>Epoch: 0</w:t>
      </w:r>
    </w:p>
    <w:p w14:paraId="6C9AB208" w14:textId="43B7E1BC" w:rsidR="002D1D02" w:rsidRDefault="002D1D02" w:rsidP="002D1D02">
      <w:pPr>
        <w:pStyle w:val="Code"/>
      </w:pPr>
      <w:r w:rsidRPr="002D1D02">
        <w:t>..........</w:t>
      </w:r>
    </w:p>
    <w:p w14:paraId="58DB5770" w14:textId="3120A682" w:rsidR="008C4B19" w:rsidRDefault="00A44443" w:rsidP="006E6CFA">
      <w:pPr>
        <w:pStyle w:val="BodyTextFirst"/>
      </w:pPr>
      <w:r>
        <w:t>Now to check the accuracy you can simply run the following two lines (that should be self-explanatory)</w:t>
      </w:r>
    </w:p>
    <w:p w14:paraId="4CA08A44" w14:textId="440CFFD1" w:rsidR="00A44443" w:rsidRDefault="00A44443" w:rsidP="00A44443">
      <w:pPr>
        <w:pStyle w:val="Code"/>
      </w:pPr>
      <w:r w:rsidRPr="00A44443">
        <w:t>probs = tf.nn.softmax(mnist_model(x_train))</w:t>
      </w:r>
    </w:p>
    <w:p w14:paraId="41BECF71" w14:textId="5CF7B948" w:rsidR="00A44443" w:rsidRDefault="00A44443" w:rsidP="00A44443">
      <w:pPr>
        <w:pStyle w:val="Code"/>
      </w:pPr>
      <w:r w:rsidRPr="00A44443">
        <w:t>print(tf.reduce_mean(tf.cast(tf.equal(tf.argmax(probs, axis=1), tf.argmax(y_train, axis = 1)), tf.float32)))</w:t>
      </w:r>
    </w:p>
    <w:p w14:paraId="268BF0E6" w14:textId="25C9D48A" w:rsidR="00A44443" w:rsidRDefault="00A44443" w:rsidP="006E6CFA">
      <w:pPr>
        <w:pStyle w:val="BodyTextFirst"/>
      </w:pPr>
      <w:r>
        <w:t xml:space="preserve">this will give you </w:t>
      </w:r>
      <w:r w:rsidR="00C55189">
        <w:t>as a result a tensor, that will contain the accuracy reached by the model</w:t>
      </w:r>
    </w:p>
    <w:p w14:paraId="6BA364C5" w14:textId="71CACF92" w:rsidR="00A44443" w:rsidRDefault="00A44443" w:rsidP="00A44443">
      <w:pPr>
        <w:pStyle w:val="Code"/>
      </w:pPr>
      <w:r w:rsidRPr="00A44443">
        <w:t>tf.Tensor(0.8980333, shape=(), dtype=float32)</w:t>
      </w:r>
    </w:p>
    <w:p w14:paraId="590CE5F9" w14:textId="77777777" w:rsidR="006246DB" w:rsidRDefault="00335FD9" w:rsidP="006E6CFA">
      <w:pPr>
        <w:pStyle w:val="BodyTextFirst"/>
      </w:pPr>
      <w:r>
        <w:t xml:space="preserve">in this example </w:t>
      </w:r>
      <w:r w:rsidR="00A44443">
        <w:t>we reached 89.8% accuracy</w:t>
      </w:r>
      <w:r w:rsidR="00BF4436">
        <w:t xml:space="preserve">, a relatively good results for such a simple network. </w:t>
      </w:r>
      <w:r w:rsidR="001736C9">
        <w:t>Of course,</w:t>
      </w:r>
      <w:r w:rsidR="00BF4436">
        <w:t xml:space="preserve"> you could try to train the model for more epochs </w:t>
      </w:r>
      <w:r>
        <w:t xml:space="preserve">or try to change the learning rate </w:t>
      </w:r>
      <w:r w:rsidR="00BF4436">
        <w:t xml:space="preserve">for example. In case you are wondering where we defined the learning rate, we did not. When we define the optimizer as </w:t>
      </w:r>
      <w:proofErr w:type="spellStart"/>
      <w:proofErr w:type="gramStart"/>
      <w:r w:rsidR="00BF4436" w:rsidRPr="001736C9">
        <w:rPr>
          <w:rStyle w:val="CodeInline"/>
        </w:rPr>
        <w:t>tf.train</w:t>
      </w:r>
      <w:proofErr w:type="gramEnd"/>
      <w:r w:rsidR="00BF4436" w:rsidRPr="001736C9">
        <w:rPr>
          <w:rStyle w:val="CodeInline"/>
        </w:rPr>
        <w:t>.AdamOptimizer</w:t>
      </w:r>
      <w:proofErr w:type="spellEnd"/>
      <w:r w:rsidR="00BF4436">
        <w:t xml:space="preserve">, TensorFlow will use, if not specified differently, the standard value of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00BF4436">
        <w:t xml:space="preserve">. You can check this looking at the </w:t>
      </w:r>
      <w:r w:rsidR="001736C9">
        <w:t>documentation</w:t>
      </w:r>
      <w:r w:rsidR="00BF4436">
        <w:t xml:space="preserve"> </w:t>
      </w:r>
      <w:hyperlink r:id="rId18" w:history="1">
        <w:r w:rsidR="00AB43DC" w:rsidRPr="00AE63CD">
          <w:rPr>
            <w:rStyle w:val="SmartHyperlink"/>
          </w:rPr>
          <w:t>https://goo.gl/pU7yrB</w:t>
        </w:r>
      </w:hyperlink>
      <w:r w:rsidR="00BF4436">
        <w:t>.</w:t>
      </w:r>
      <w:r w:rsidR="00AB43DC">
        <w:t xml:space="preserve"> </w:t>
      </w:r>
    </w:p>
    <w:p w14:paraId="44457987" w14:textId="77FDA76D" w:rsidR="00AB6BB6" w:rsidRDefault="00AB43DC" w:rsidP="006E6CFA">
      <w:pPr>
        <w:pStyle w:val="BodyTextFirst"/>
      </w:pPr>
      <w:r>
        <w:t xml:space="preserve">We could check one prediction easily. </w:t>
      </w:r>
      <w:r w:rsidR="00AB6BB6">
        <w:t>Let's get one image from our dataset</w:t>
      </w:r>
    </w:p>
    <w:p w14:paraId="0BCC1950" w14:textId="77777777" w:rsidR="00AB6BB6" w:rsidRDefault="00AB6BB6" w:rsidP="006246DB">
      <w:pPr>
        <w:pStyle w:val="Code"/>
      </w:pPr>
      <w:r w:rsidRPr="00AB6BB6">
        <w:t>image = x_train[4:5,:]</w:t>
      </w:r>
    </w:p>
    <w:p w14:paraId="0EA2697D" w14:textId="77777777" w:rsidR="00AB6BB6" w:rsidRDefault="00AB6BB6" w:rsidP="006246DB">
      <w:pPr>
        <w:pStyle w:val="Code"/>
      </w:pPr>
      <w:r>
        <w:t>label = y_train[4]</w:t>
      </w:r>
    </w:p>
    <w:p w14:paraId="15181638" w14:textId="5293A8E7" w:rsidR="00AB6BB6" w:rsidRDefault="00AB6BB6" w:rsidP="006E6CFA">
      <w:pPr>
        <w:pStyle w:val="BodyTextFirst"/>
      </w:pPr>
      <w:r>
        <w:t xml:space="preserve">if we plot </w:t>
      </w:r>
      <w:r w:rsidR="00DC360B">
        <w:t xml:space="preserve">the </w:t>
      </w:r>
      <w:r w:rsidR="006246DB">
        <w:t>image,</w:t>
      </w:r>
      <w:r>
        <w:t xml:space="preserve"> we can see is </w:t>
      </w:r>
      <w:r w:rsidR="00DC360B">
        <w:t>a</w:t>
      </w:r>
      <w:r>
        <w:t xml:space="preserve"> nine</w:t>
      </w:r>
      <w:r w:rsidR="00DC360B">
        <w:t xml:space="preserve"> (see Fig. 4).</w:t>
      </w:r>
    </w:p>
    <w:p w14:paraId="589FE5D8" w14:textId="77777777" w:rsidR="00AB6BB6" w:rsidRDefault="00AB6BB6" w:rsidP="006E6CFA">
      <w:pPr>
        <w:pStyle w:val="BodyTextFirst"/>
      </w:pPr>
    </w:p>
    <w:p w14:paraId="14316884" w14:textId="188B776B" w:rsidR="00DC360B" w:rsidRDefault="00931D23" w:rsidP="00931D23">
      <w:pPr>
        <w:pStyle w:val="Figure"/>
      </w:pPr>
      <w:r w:rsidRPr="00931D23">
        <w:rPr>
          <w:noProof/>
        </w:rPr>
        <w:lastRenderedPageBreak/>
        <w:drawing>
          <wp:inline distT="0" distB="0" distL="0" distR="0" wp14:anchorId="397113D2" wp14:editId="421231DC">
            <wp:extent cx="3810000" cy="3776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10000" cy="3776345"/>
                    </a:xfrm>
                    <a:prstGeom prst="rect">
                      <a:avLst/>
                    </a:prstGeom>
                    <a:noFill/>
                    <a:ln>
                      <a:noFill/>
                    </a:ln>
                  </pic:spPr>
                </pic:pic>
              </a:graphicData>
            </a:graphic>
          </wp:inline>
        </w:drawing>
      </w:r>
    </w:p>
    <w:p w14:paraId="0C89FB12" w14:textId="46834F91" w:rsidR="00A44443" w:rsidRDefault="00AB6BB6" w:rsidP="00DC360B">
      <w:pPr>
        <w:pStyle w:val="FigureCaption"/>
      </w:pPr>
      <w:r>
        <w:t>Figure 4: one image from the MNIST dataset. This happens to be a 9.</w:t>
      </w:r>
      <w:r w:rsidR="00AB43DC">
        <w:t xml:space="preserve"> </w:t>
      </w:r>
    </w:p>
    <w:p w14:paraId="4A667357" w14:textId="10384B13" w:rsidR="00DC360B" w:rsidRPr="00DC360B" w:rsidRDefault="00DC360B" w:rsidP="006246DB">
      <w:pPr>
        <w:pStyle w:val="BodyTextCont"/>
        <w:ind w:firstLine="0"/>
      </w:pPr>
      <w:r>
        <w:t>And we can check</w:t>
      </w:r>
      <w:r w:rsidR="006246DB" w:rsidRPr="006246DB">
        <w:t xml:space="preserve"> easily</w:t>
      </w:r>
      <w:r>
        <w:t xml:space="preserve"> what the model </w:t>
      </w:r>
      <w:r w:rsidR="006246DB" w:rsidRPr="006246DB">
        <w:t xml:space="preserve">is </w:t>
      </w:r>
      <w:r>
        <w:t xml:space="preserve">predicting </w:t>
      </w:r>
    </w:p>
    <w:p w14:paraId="3BA9FE6F" w14:textId="494B892B" w:rsidR="00AB43DC" w:rsidRDefault="00DC360B" w:rsidP="00DC360B">
      <w:pPr>
        <w:pStyle w:val="Code"/>
      </w:pPr>
      <w:r w:rsidRPr="00DC360B">
        <w:t>print(tf.argmax(tf.nn.softmax(mnist_model(image)), axis = 1))</w:t>
      </w:r>
    </w:p>
    <w:p w14:paraId="71DA0A17" w14:textId="1E890C11" w:rsidR="00DC360B" w:rsidRDefault="00DC360B" w:rsidP="006E6CFA">
      <w:pPr>
        <w:pStyle w:val="BodyTextFirst"/>
      </w:pPr>
      <w:r>
        <w:t>that returns</w:t>
      </w:r>
    </w:p>
    <w:p w14:paraId="0AA099C8" w14:textId="1F33DB20" w:rsidR="00DC360B" w:rsidRDefault="00DC360B" w:rsidP="00DC360B">
      <w:pPr>
        <w:pStyle w:val="Code"/>
      </w:pPr>
      <w:r w:rsidRPr="00DC360B">
        <w:t>tf.Tensor([9], shape=(1,), dtype=int64)</w:t>
      </w:r>
    </w:p>
    <w:p w14:paraId="1CFF168F" w14:textId="1A43F624" w:rsidR="00DC360B" w:rsidRPr="00A170BA" w:rsidRDefault="00DC360B" w:rsidP="006E6CFA">
      <w:pPr>
        <w:pStyle w:val="BodyTextFirst"/>
      </w:pPr>
      <w:r>
        <w:t>as we expected.</w:t>
      </w:r>
      <w:r w:rsidR="005A7EEA">
        <w:t xml:space="preserve"> You should note how we have written the code. We have not created a graph, but we simply used functions and operations as we would have done with numpy. No need to think in graphs and sessions. </w:t>
      </w:r>
      <w:r w:rsidR="00C8038A">
        <w:t>This is how eager execution is working.</w:t>
      </w:r>
    </w:p>
    <w:p w14:paraId="237D14EB" w14:textId="05CF9695" w:rsidR="00E1317F" w:rsidRDefault="00D76572" w:rsidP="00D76572">
      <w:pPr>
        <w:pStyle w:val="Heading1"/>
      </w:pPr>
      <w:r>
        <w:t xml:space="preserve">TensorFlow </w:t>
      </w:r>
      <w:r w:rsidR="00E53195">
        <w:t xml:space="preserve">and </w:t>
      </w:r>
      <w:r w:rsidR="00E1317F">
        <w:t>Numpy compatibility</w:t>
      </w:r>
    </w:p>
    <w:p w14:paraId="2674A6CA" w14:textId="11FEDE8C" w:rsidR="00CF7D46" w:rsidRDefault="00CF7D46" w:rsidP="00CF7D46">
      <w:pPr>
        <w:pStyle w:val="BodyTextFirst"/>
      </w:pPr>
      <w:r>
        <w:t>TensorFlow make switching to and from NumPy arrays very easy:</w:t>
      </w:r>
    </w:p>
    <w:p w14:paraId="49BFC3BF" w14:textId="6F763568" w:rsidR="00CF7D46" w:rsidRDefault="00CF7D46" w:rsidP="00CF7D46">
      <w:pPr>
        <w:pStyle w:val="Bullet"/>
      </w:pPr>
      <w:r>
        <w:t>TensorFlow convert NumPy arrays to Tensors</w:t>
      </w:r>
    </w:p>
    <w:p w14:paraId="24EBC527" w14:textId="79AC5BAD" w:rsidR="00CF7D46" w:rsidRDefault="00CF7D46" w:rsidP="00CF7D46">
      <w:pPr>
        <w:pStyle w:val="Bullet"/>
      </w:pPr>
      <w:r>
        <w:t>NumPy convert Tensors to NumPy arrays</w:t>
      </w:r>
    </w:p>
    <w:p w14:paraId="6445EC3D" w14:textId="79736590" w:rsidR="00CF7D46" w:rsidRDefault="00734084" w:rsidP="00CF7D46">
      <w:pPr>
        <w:pStyle w:val="BodyTextFirst"/>
      </w:pPr>
      <w:r>
        <w:lastRenderedPageBreak/>
        <w:t xml:space="preserve">Converting a tensor to a numpy array is very easy, and is enough to invoke </w:t>
      </w:r>
      <w:proofErr w:type="gramStart"/>
      <w:r>
        <w:t xml:space="preserve">the </w:t>
      </w:r>
      <w:r w:rsidRPr="00072E97">
        <w:rPr>
          <w:rStyle w:val="CodeInline"/>
        </w:rPr>
        <w:t>.numpy</w:t>
      </w:r>
      <w:proofErr w:type="gramEnd"/>
      <w:r w:rsidRPr="00072E97">
        <w:rPr>
          <w:rStyle w:val="CodeInline"/>
        </w:rPr>
        <w:t>()</w:t>
      </w:r>
      <w:r>
        <w:t xml:space="preserve"> method.</w:t>
      </w:r>
      <w:r w:rsidR="00072E97">
        <w:t xml:space="preserve"> This operation is quite fast and cheap since the numpy array and the tensor should share the memory, so no shifting around in memory is happening. Now this is not possible if you are using GPU hardware acceleration since numpy arrays cannot be stored in GPU memory and tensors can. </w:t>
      </w:r>
      <w:r w:rsidR="001A5B79">
        <w:t>C</w:t>
      </w:r>
      <w:r w:rsidR="00072E97">
        <w:t xml:space="preserve">onverting will involve copying data from the GPU memory to the CPU memory. Simply something to keep in mind. </w:t>
      </w:r>
    </w:p>
    <w:p w14:paraId="5B0C3D45" w14:textId="60EED401" w:rsidR="00515812" w:rsidRPr="00CF7D46" w:rsidRDefault="00966E7C" w:rsidP="00515812">
      <w:pPr>
        <w:pStyle w:val="NoteTipCaution"/>
      </w:pPr>
      <w:r>
        <w:t>Typically,</w:t>
      </w:r>
      <w:r w:rsidR="00515812">
        <w:t xml:space="preserve"> TensorFlow Tensors and numpy arrays should share the same memory. </w:t>
      </w:r>
      <w:r w:rsidR="008112A2">
        <w:t>C</w:t>
      </w:r>
      <w:r w:rsidR="00515812">
        <w:t>onverting one into another is quite a cheap operation. But if you use GPU accelerations, tensors may be held in the GPU memory, and numpy arrays cannot, so copying of data will be required. This may be more expensive in term of running time.</w:t>
      </w:r>
    </w:p>
    <w:p w14:paraId="06C35844" w14:textId="01294D77" w:rsidR="00E1317F" w:rsidRDefault="00DF6F68" w:rsidP="009B3B35">
      <w:pPr>
        <w:pStyle w:val="Heading1"/>
      </w:pPr>
      <w:r>
        <w:t>Hardware acceleration</w:t>
      </w:r>
    </w:p>
    <w:p w14:paraId="288D6D54" w14:textId="785BECD0" w:rsidR="003F2055" w:rsidRPr="003F2055" w:rsidRDefault="00375633" w:rsidP="003F2055">
      <w:pPr>
        <w:pStyle w:val="Heading2"/>
      </w:pPr>
      <w:r>
        <w:t>Checking availability of GPU</w:t>
      </w:r>
    </w:p>
    <w:p w14:paraId="1B9222DD" w14:textId="37D095CA" w:rsidR="00B50D24" w:rsidRPr="008D01D6" w:rsidRDefault="00B50D24" w:rsidP="00B50D24">
      <w:pPr>
        <w:pStyle w:val="BodyTextFirst"/>
      </w:pPr>
      <w:r w:rsidRPr="008D01D6">
        <w:t xml:space="preserve">It is worth to show briefly how to use GPUs and what difference it may make, just to give you a feeling for it. If you have never seen it is quite impressive. </w:t>
      </w:r>
      <w:r w:rsidR="007B75F5">
        <w:t xml:space="preserve">The easiest way of testing GPU acceleration is to use Google </w:t>
      </w:r>
      <w:proofErr w:type="spellStart"/>
      <w:r w:rsidR="007B75F5">
        <w:t>colab</w:t>
      </w:r>
      <w:proofErr w:type="spellEnd"/>
      <w:r w:rsidR="007B75F5">
        <w:t xml:space="preserve">. </w:t>
      </w:r>
      <w:r w:rsidRPr="008D01D6">
        <w:t xml:space="preserve">Create a new notebook in Google </w:t>
      </w:r>
      <w:proofErr w:type="spellStart"/>
      <w:r w:rsidRPr="008D01D6">
        <w:t>Colab</w:t>
      </w:r>
      <w:proofErr w:type="spellEnd"/>
      <w:r w:rsidR="00063B6B">
        <w:t>, activate GPU</w:t>
      </w:r>
      <w:r w:rsidR="005D3F46">
        <w:footnoteReference w:id="3"/>
      </w:r>
      <w:r w:rsidR="00063B6B">
        <w:t xml:space="preserve"> acceleration</w:t>
      </w:r>
      <w:r w:rsidRPr="008D01D6">
        <w:t xml:space="preserve"> </w:t>
      </w:r>
      <w:r w:rsidR="00063B6B">
        <w:t xml:space="preserve">and </w:t>
      </w:r>
      <w:r w:rsidRPr="008D01D6">
        <w:t xml:space="preserve">import </w:t>
      </w:r>
      <w:r w:rsidRPr="008D01D6">
        <w:rPr>
          <w:rStyle w:val="CodeInline"/>
        </w:rPr>
        <w:t>TensorFlow</w:t>
      </w:r>
      <w:r w:rsidRPr="008D01D6">
        <w:t xml:space="preserve"> as usual</w:t>
      </w:r>
    </w:p>
    <w:p w14:paraId="5050416A" w14:textId="77777777" w:rsidR="00B50D24" w:rsidRPr="008D01D6" w:rsidRDefault="00B50D24" w:rsidP="00B50D24">
      <w:pPr>
        <w:pStyle w:val="Code"/>
      </w:pPr>
      <w:r w:rsidRPr="008D01D6">
        <w:t>import tensorflow as tf</w:t>
      </w:r>
    </w:p>
    <w:p w14:paraId="31EA6423" w14:textId="0A92ACE8" w:rsidR="00B50D24" w:rsidRDefault="00B50D24" w:rsidP="00B50D24">
      <w:pPr>
        <w:pStyle w:val="BodyTextFirst"/>
      </w:pPr>
      <w:r w:rsidRPr="008D01D6">
        <w:t>then we need to test if we have a GPU at our disposal. This can be easily done with the code</w:t>
      </w:r>
    </w:p>
    <w:p w14:paraId="38000896" w14:textId="7A61A6D4" w:rsidR="007B75F5" w:rsidRDefault="007B75F5" w:rsidP="007B75F5">
      <w:pPr>
        <w:pStyle w:val="Code"/>
      </w:pPr>
      <w:r w:rsidRPr="007B75F5">
        <w:t>print(tf.test.is_gpu_available())</w:t>
      </w:r>
    </w:p>
    <w:p w14:paraId="0F4A1E89" w14:textId="5EB71947" w:rsidR="007B75F5" w:rsidRPr="008D01D6" w:rsidRDefault="007B75F5" w:rsidP="00B50D24">
      <w:pPr>
        <w:pStyle w:val="BodyTextFirst"/>
      </w:pPr>
      <w:r>
        <w:t xml:space="preserve">this will return </w:t>
      </w:r>
      <w:r w:rsidRPr="007B75F5">
        <w:rPr>
          <w:rStyle w:val="CodeInline"/>
        </w:rPr>
        <w:t>True</w:t>
      </w:r>
      <w:r>
        <w:t xml:space="preserve"> or </w:t>
      </w:r>
      <w:r w:rsidRPr="007B75F5">
        <w:rPr>
          <w:rStyle w:val="CodeInline"/>
        </w:rPr>
        <w:t>False</w:t>
      </w:r>
      <w:r w:rsidR="00E916D8">
        <w:t xml:space="preserve"> depending if a GPU is available or not respectively.</w:t>
      </w:r>
      <w:r>
        <w:t xml:space="preserve"> In a slightly more sophisticated way</w:t>
      </w:r>
      <w:r w:rsidR="00305770">
        <w:t>,</w:t>
      </w:r>
      <w:r>
        <w:t xml:space="preserve"> </w:t>
      </w:r>
      <w:r w:rsidR="00305770">
        <w:t>it</w:t>
      </w:r>
      <w:r>
        <w:t xml:space="preserve"> can be done in this way</w:t>
      </w:r>
    </w:p>
    <w:p w14:paraId="08106A62" w14:textId="77777777" w:rsidR="00B50D24" w:rsidRPr="008D01D6" w:rsidRDefault="00B50D24" w:rsidP="00B50D24">
      <w:pPr>
        <w:pStyle w:val="Code"/>
      </w:pPr>
      <w:r w:rsidRPr="008D01D6">
        <w:t>device_name = tf.test.gpu_device_name()</w:t>
      </w:r>
    </w:p>
    <w:p w14:paraId="78CDF901" w14:textId="77777777" w:rsidR="00B50D24" w:rsidRPr="008D01D6" w:rsidRDefault="00B50D24" w:rsidP="00B50D24">
      <w:pPr>
        <w:pStyle w:val="Code"/>
      </w:pPr>
      <w:r w:rsidRPr="008D01D6">
        <w:t>if device_name != '/device:GPU:0':</w:t>
      </w:r>
    </w:p>
    <w:p w14:paraId="10D69F8A" w14:textId="368A277C" w:rsidR="00B50D24" w:rsidRPr="008D01D6" w:rsidRDefault="00B50D24" w:rsidP="00B50D24">
      <w:pPr>
        <w:pStyle w:val="Code"/>
      </w:pPr>
      <w:r w:rsidRPr="008D01D6">
        <w:t xml:space="preserve">  raise SystemError('GPU device not found.')</w:t>
      </w:r>
    </w:p>
    <w:p w14:paraId="14B3347F" w14:textId="77777777" w:rsidR="00B50D24" w:rsidRPr="008D01D6" w:rsidRDefault="00B50D24" w:rsidP="00B50D24">
      <w:pPr>
        <w:pStyle w:val="Code"/>
      </w:pPr>
      <w:r w:rsidRPr="008D01D6">
        <w:t>print('Found GPU at: {}'.format(device_name))</w:t>
      </w:r>
    </w:p>
    <w:p w14:paraId="39F1AAED" w14:textId="77777777" w:rsidR="00B50D24" w:rsidRPr="008D01D6" w:rsidRDefault="00B50D24" w:rsidP="00B50D24">
      <w:pPr>
        <w:pStyle w:val="BodyTextFirst"/>
      </w:pPr>
      <w:r w:rsidRPr="008D01D6">
        <w:t>If you run the code, you may get this error</w:t>
      </w:r>
    </w:p>
    <w:p w14:paraId="0737282F" w14:textId="77777777" w:rsidR="00B50D24" w:rsidRPr="008D01D6" w:rsidRDefault="00B50D24" w:rsidP="00B50D24">
      <w:pPr>
        <w:pStyle w:val="Results"/>
      </w:pPr>
      <w:r w:rsidRPr="008D01D6">
        <w:t>SystemErrorTraceback (most recent call last)</w:t>
      </w:r>
      <w:r w:rsidRPr="008D01D6">
        <w:br/>
        <w:t>&lt;ipython-input-1-d1680108c58e&gt; in &lt;module&gt;()</w:t>
      </w:r>
      <w:r w:rsidRPr="008D01D6">
        <w:br/>
        <w:t xml:space="preserve">      2 device_name = tf.test.gpu_device_name()</w:t>
      </w:r>
      <w:r w:rsidRPr="008D01D6">
        <w:br/>
        <w:t xml:space="preserve">      3 if device_name != '/device:GPU:0':</w:t>
      </w:r>
      <w:r w:rsidRPr="008D01D6">
        <w:br/>
        <w:t xml:space="preserve">----&gt; </w:t>
      </w:r>
      <w:hyperlink r:id="rId20" w:history="1">
        <w:r w:rsidRPr="008D01D6">
          <w:t>4</w:t>
        </w:r>
      </w:hyperlink>
      <w:r w:rsidRPr="008D01D6">
        <w:t xml:space="preserve">   raise SystemError('GPU device not found')</w:t>
      </w:r>
      <w:r w:rsidRPr="008D01D6">
        <w:br/>
        <w:t xml:space="preserve">      5 print('Found GPU at: {}'.format(device_name))</w:t>
      </w:r>
      <w:r w:rsidRPr="008D01D6">
        <w:br/>
        <w:t>SystemError: GPU device not found</w:t>
      </w:r>
    </w:p>
    <w:p w14:paraId="6A0D3DA2" w14:textId="0C6A20E8" w:rsidR="00B50D24" w:rsidRPr="008D01D6" w:rsidRDefault="00B50D24" w:rsidP="00B50D24">
      <w:pPr>
        <w:pStyle w:val="BodyTextCont"/>
      </w:pPr>
      <w:r w:rsidRPr="008D01D6">
        <w:lastRenderedPageBreak/>
        <w:t xml:space="preserve">The reason is that you </w:t>
      </w:r>
      <w:r w:rsidR="00305770">
        <w:t xml:space="preserve">may </w:t>
      </w:r>
      <w:r w:rsidRPr="008D01D6">
        <w:t xml:space="preserve">have not yet configured the notebook (if you are in Google </w:t>
      </w:r>
      <w:proofErr w:type="spellStart"/>
      <w:r w:rsidRPr="008D01D6">
        <w:t>Colab</w:t>
      </w:r>
      <w:proofErr w:type="spellEnd"/>
      <w:r w:rsidRPr="008D01D6">
        <w:t xml:space="preserve">) to use a GPU or if you are working on a laptop or desktop you may have not installed the right TensorFlow version or you may not have a </w:t>
      </w:r>
      <w:r w:rsidR="008F088F">
        <w:t xml:space="preserve">compatible </w:t>
      </w:r>
      <w:r w:rsidRPr="008D01D6">
        <w:t>GPU available.</w:t>
      </w:r>
    </w:p>
    <w:p w14:paraId="19025049" w14:textId="77777777" w:rsidR="00B50D24" w:rsidRPr="008D01D6" w:rsidRDefault="00B50D24" w:rsidP="00B50D24">
      <w:pPr>
        <w:pStyle w:val="BodyTextCont"/>
      </w:pPr>
      <w:r w:rsidRPr="008D01D6">
        <w:t xml:space="preserve">To enable the GPU hardware acceleration in </w:t>
      </w:r>
      <w:proofErr w:type="gramStart"/>
      <w:r w:rsidRPr="008D01D6">
        <w:t xml:space="preserve">Google </w:t>
      </w:r>
      <w:proofErr w:type="spellStart"/>
      <w:r w:rsidRPr="008D01D6">
        <w:t>Colab</w:t>
      </w:r>
      <w:proofErr w:type="spellEnd"/>
      <w:proofErr w:type="gramEnd"/>
      <w:r w:rsidRPr="008D01D6">
        <w:t xml:space="preserve"> go into the menu "Edit"-"Notebook settings". You are then presented with a window where you can setup the </w:t>
      </w:r>
      <w:r w:rsidRPr="008D01D6">
        <w:rPr>
          <w:rStyle w:val="Emphasis"/>
        </w:rPr>
        <w:t>Hardware Accelerator</w:t>
      </w:r>
      <w:r w:rsidRPr="008D01D6">
        <w:t>. By default, it is set to None. If you set it to GPU and run the code above again you should now get this message</w:t>
      </w:r>
    </w:p>
    <w:p w14:paraId="08CED198" w14:textId="77777777" w:rsidR="00B50D24" w:rsidRPr="008D01D6" w:rsidRDefault="00B50D24" w:rsidP="00B50D24">
      <w:pPr>
        <w:pStyle w:val="Code"/>
      </w:pPr>
      <w:r w:rsidRPr="008D01D6">
        <w:t>Found GPU at: /device:GPU:0</w:t>
      </w:r>
    </w:p>
    <w:p w14:paraId="2E4051AC" w14:textId="7EAB39FA" w:rsidR="00E1317F" w:rsidRDefault="00E1317F" w:rsidP="003F2055">
      <w:pPr>
        <w:pStyle w:val="Heading2"/>
      </w:pPr>
      <w:r>
        <w:t>Device names</w:t>
      </w:r>
    </w:p>
    <w:p w14:paraId="5D838015" w14:textId="03B4A8D5" w:rsidR="00823016" w:rsidRDefault="00823016" w:rsidP="00823016">
      <w:pPr>
        <w:pStyle w:val="BodyTextCont"/>
      </w:pPr>
      <w:r>
        <w:t xml:space="preserve">Note how the device name, in our case </w:t>
      </w:r>
      <w:r w:rsidRPr="00C35EF6">
        <w:rPr>
          <w:rStyle w:val="CodeInline"/>
        </w:rPr>
        <w:t>/</w:t>
      </w:r>
      <w:proofErr w:type="gramStart"/>
      <w:r w:rsidRPr="00C35EF6">
        <w:rPr>
          <w:rStyle w:val="CodeInline"/>
        </w:rPr>
        <w:t>device:GPU</w:t>
      </w:r>
      <w:proofErr w:type="gramEnd"/>
      <w:r w:rsidRPr="00C35EF6">
        <w:rPr>
          <w:rStyle w:val="CodeInline"/>
        </w:rPr>
        <w:t>:0</w:t>
      </w:r>
      <w:r>
        <w:t xml:space="preserve"> encodes many </w:t>
      </w:r>
      <w:r w:rsidR="00550E16">
        <w:t>information</w:t>
      </w:r>
      <w:r>
        <w:t xml:space="preserve">.  This name ends with </w:t>
      </w:r>
      <w:r w:rsidRPr="00C35EF6">
        <w:rPr>
          <w:rStyle w:val="CodeInline"/>
        </w:rPr>
        <w:t>GPU:&lt;NUMBER&gt;</w:t>
      </w:r>
      <w:r>
        <w:t xml:space="preserve">, where </w:t>
      </w:r>
      <w:r w:rsidRPr="00C35EF6">
        <w:rPr>
          <w:rStyle w:val="CodeInline"/>
        </w:rPr>
        <w:t>&lt;NUMBER&gt;</w:t>
      </w:r>
      <w:r>
        <w:t xml:space="preserve"> is an integer that can be as big as the number of GPU you have at your disposal. </w:t>
      </w:r>
      <w:r w:rsidR="00B526DE">
        <w:t>You can get a list of all the devices you have at your disposal with the code</w:t>
      </w:r>
    </w:p>
    <w:p w14:paraId="78FC1256" w14:textId="77777777" w:rsidR="00B526DE" w:rsidRDefault="00B526DE" w:rsidP="00823016">
      <w:pPr>
        <w:pStyle w:val="BodyTextCont"/>
      </w:pPr>
    </w:p>
    <w:p w14:paraId="5BAA53E3" w14:textId="77777777" w:rsidR="00B526DE" w:rsidRPr="00B526DE" w:rsidRDefault="00B526DE" w:rsidP="00B526DE">
      <w:pPr>
        <w:pStyle w:val="Code"/>
      </w:pPr>
      <w:r w:rsidRPr="00B526DE">
        <w:t>local_device_protos = device_lib.list_local_devices()</w:t>
      </w:r>
    </w:p>
    <w:p w14:paraId="09DC24FC" w14:textId="16CFFF18" w:rsidR="00823016" w:rsidRDefault="00B526DE" w:rsidP="00B526DE">
      <w:pPr>
        <w:pStyle w:val="Code"/>
      </w:pPr>
      <w:r w:rsidRPr="00B526DE">
        <w:t>print(local_device_protos)</w:t>
      </w:r>
    </w:p>
    <w:p w14:paraId="01B959CC" w14:textId="53FD28D0" w:rsidR="00B526DE" w:rsidRDefault="00B526DE" w:rsidP="00B526DE">
      <w:pPr>
        <w:pStyle w:val="BodyTextCont"/>
      </w:pPr>
      <w:r>
        <w:t xml:space="preserve">and you will get a list of all the devices. Each list entry will be </w:t>
      </w:r>
      <w:r w:rsidR="002B6B52">
        <w:t>like</w:t>
      </w:r>
      <w:r>
        <w:t xml:space="preserve"> this one</w:t>
      </w:r>
      <w:r w:rsidR="00F16183">
        <w:t xml:space="preserve"> (</w:t>
      </w:r>
      <w:r w:rsidR="004C6107">
        <w:t>this example</w:t>
      </w:r>
      <w:r w:rsidR="00F16183">
        <w:t xml:space="preserve"> refers to a GPU device)</w:t>
      </w:r>
    </w:p>
    <w:p w14:paraId="7023820E" w14:textId="77777777" w:rsidR="00B526DE" w:rsidRPr="00B526DE" w:rsidRDefault="00B526DE" w:rsidP="00B526DE">
      <w:pPr>
        <w:pStyle w:val="Code"/>
      </w:pPr>
      <w:r w:rsidRPr="00B526DE">
        <w:t>name: "/device:XLA_GPU:0"</w:t>
      </w:r>
    </w:p>
    <w:p w14:paraId="1D414474" w14:textId="77777777" w:rsidR="00B526DE" w:rsidRPr="00B526DE" w:rsidRDefault="00B526DE" w:rsidP="00B526DE">
      <w:pPr>
        <w:pStyle w:val="Code"/>
      </w:pPr>
      <w:r w:rsidRPr="00B526DE">
        <w:t>device_type: "XLA_GPU"</w:t>
      </w:r>
    </w:p>
    <w:p w14:paraId="6BEBE93C" w14:textId="77777777" w:rsidR="00B526DE" w:rsidRPr="00B526DE" w:rsidRDefault="00B526DE" w:rsidP="00B526DE">
      <w:pPr>
        <w:pStyle w:val="Code"/>
      </w:pPr>
      <w:r w:rsidRPr="00B526DE">
        <w:t>memory_limit: 17179869184</w:t>
      </w:r>
    </w:p>
    <w:p w14:paraId="545F8D7E" w14:textId="77777777" w:rsidR="00B526DE" w:rsidRPr="00B526DE" w:rsidRDefault="00B526DE" w:rsidP="00B526DE">
      <w:pPr>
        <w:pStyle w:val="Code"/>
      </w:pPr>
      <w:r w:rsidRPr="00B526DE">
        <w:t>locality {</w:t>
      </w:r>
    </w:p>
    <w:p w14:paraId="70C40DC9" w14:textId="77777777" w:rsidR="00B526DE" w:rsidRPr="00B526DE" w:rsidRDefault="00B526DE" w:rsidP="00B526DE">
      <w:pPr>
        <w:pStyle w:val="Code"/>
      </w:pPr>
      <w:r w:rsidRPr="00B526DE">
        <w:t>}</w:t>
      </w:r>
    </w:p>
    <w:p w14:paraId="2C51D141" w14:textId="77777777" w:rsidR="00B526DE" w:rsidRPr="00B526DE" w:rsidRDefault="00B526DE" w:rsidP="00B526DE">
      <w:pPr>
        <w:pStyle w:val="Code"/>
      </w:pPr>
      <w:r w:rsidRPr="00B526DE">
        <w:t>incarnation: 16797530695469281809</w:t>
      </w:r>
    </w:p>
    <w:p w14:paraId="447A0047" w14:textId="56EF2765" w:rsidR="00B526DE" w:rsidRDefault="00B526DE" w:rsidP="00B526DE">
      <w:pPr>
        <w:pStyle w:val="Code"/>
      </w:pPr>
      <w:r w:rsidRPr="00B526DE">
        <w:t>physical_device_desc: "device: XLA_GPU device"</w:t>
      </w:r>
      <w:r>
        <w:t xml:space="preserve"> </w:t>
      </w:r>
    </w:p>
    <w:p w14:paraId="2FC73E16" w14:textId="16728B14" w:rsidR="00B526DE" w:rsidRDefault="00F16183" w:rsidP="0052798F">
      <w:pPr>
        <w:pStyle w:val="BodyTextFirst"/>
      </w:pPr>
      <w:r>
        <w:t xml:space="preserve">with a function </w:t>
      </w:r>
      <w:r w:rsidR="004C6107">
        <w:t>like</w:t>
      </w:r>
      <w:r>
        <w:t xml:space="preserve"> this one</w:t>
      </w:r>
    </w:p>
    <w:p w14:paraId="7CEC3AA0" w14:textId="77777777" w:rsidR="00F16183" w:rsidRPr="00F16183" w:rsidRDefault="00F16183" w:rsidP="00F16183">
      <w:pPr>
        <w:pStyle w:val="Code"/>
      </w:pPr>
      <w:r w:rsidRPr="00F16183">
        <w:t>def get_available_gpus():</w:t>
      </w:r>
    </w:p>
    <w:p w14:paraId="0D91FC99" w14:textId="77777777" w:rsidR="00F16183" w:rsidRPr="00F16183" w:rsidRDefault="00F16183" w:rsidP="00F16183">
      <w:pPr>
        <w:pStyle w:val="Code"/>
      </w:pPr>
      <w:r w:rsidRPr="00F16183">
        <w:t xml:space="preserve">    local_device_protos = device_lib.list_local_devices()</w:t>
      </w:r>
    </w:p>
    <w:p w14:paraId="361BCF98" w14:textId="34AA2EEC" w:rsidR="00F16183" w:rsidRDefault="00F16183" w:rsidP="00F16183">
      <w:pPr>
        <w:pStyle w:val="Code"/>
      </w:pPr>
      <w:r w:rsidRPr="00F16183">
        <w:t xml:space="preserve">    return [x.name for x in local_device_protos if x.device_</w:t>
      </w:r>
      <w:r w:rsidR="00E52E98">
        <w:t>type</w:t>
      </w:r>
      <w:r w:rsidR="00E52E98" w:rsidRPr="00E52E98">
        <w:t>.endswith('GPU')</w:t>
      </w:r>
      <w:r w:rsidRPr="00F16183">
        <w:t>]</w:t>
      </w:r>
    </w:p>
    <w:p w14:paraId="0691B88E" w14:textId="3654D55D" w:rsidR="00F16183" w:rsidRDefault="00F16183" w:rsidP="0052798F">
      <w:pPr>
        <w:pStyle w:val="BodyTextFirst"/>
      </w:pPr>
      <w:r>
        <w:t xml:space="preserve">you will get a much easier to read result </w:t>
      </w:r>
      <w:r w:rsidR="002B6B52">
        <w:t>like</w:t>
      </w:r>
      <w:r w:rsidR="002249D8">
        <w:t xml:space="preserve"> this one</w:t>
      </w:r>
      <w:r w:rsidR="00E52E98">
        <w:footnoteReference w:id="4"/>
      </w:r>
    </w:p>
    <w:p w14:paraId="5A6D01B3" w14:textId="21B0DEA3" w:rsidR="00F16183" w:rsidRPr="00823016" w:rsidRDefault="00E52E98" w:rsidP="002249D8">
      <w:pPr>
        <w:pStyle w:val="Code"/>
      </w:pPr>
      <w:r w:rsidRPr="00E52E98">
        <w:t>['/device:XLA_GPU:0', '/device:GPU:0']</w:t>
      </w:r>
    </w:p>
    <w:p w14:paraId="0589E109" w14:textId="4AB92980" w:rsidR="00E1317F" w:rsidRDefault="00E1317F" w:rsidP="003F2055">
      <w:pPr>
        <w:pStyle w:val="Heading2"/>
      </w:pPr>
      <w:r>
        <w:t>Explicit device placement</w:t>
      </w:r>
    </w:p>
    <w:p w14:paraId="2D874949" w14:textId="589C8545" w:rsidR="0004285D" w:rsidRDefault="0004285D" w:rsidP="0004285D">
      <w:pPr>
        <w:pStyle w:val="BodyTextCont"/>
      </w:pPr>
      <w:r>
        <w:t xml:space="preserve">It is very easy to place an operation on a specific device. That can be achieved using the </w:t>
      </w:r>
      <w:proofErr w:type="spellStart"/>
      <w:proofErr w:type="gramStart"/>
      <w:r w:rsidRPr="007E6DE7">
        <w:rPr>
          <w:rStyle w:val="CodeInline"/>
        </w:rPr>
        <w:t>tf.device</w:t>
      </w:r>
      <w:proofErr w:type="spellEnd"/>
      <w:proofErr w:type="gramEnd"/>
      <w:r>
        <w:t xml:space="preserve"> context. For </w:t>
      </w:r>
      <w:r w:rsidR="00DF6F68">
        <w:t>example,</w:t>
      </w:r>
      <w:r>
        <w:t xml:space="preserve"> to place an operation on a CPU you can use the following code</w:t>
      </w:r>
    </w:p>
    <w:p w14:paraId="3A1349E4" w14:textId="77777777" w:rsidR="0004285D" w:rsidRDefault="0004285D" w:rsidP="0004285D">
      <w:pPr>
        <w:pStyle w:val="Code"/>
      </w:pPr>
      <w:r w:rsidRPr="009C351E">
        <w:t>with tf.device("</w:t>
      </w:r>
      <w:r>
        <w:t>/cpu</w:t>
      </w:r>
      <w:r w:rsidRPr="009C351E">
        <w:t>:0"):</w:t>
      </w:r>
      <w:r w:rsidRPr="009C351E">
        <w:br/>
      </w:r>
      <w:r>
        <w:t xml:space="preserve">    # SOME OPERATION</w:t>
      </w:r>
    </w:p>
    <w:p w14:paraId="1106778A" w14:textId="77777777" w:rsidR="0004285D" w:rsidRDefault="0004285D" w:rsidP="0004285D">
      <w:pPr>
        <w:pStyle w:val="BodyTextFirst"/>
      </w:pPr>
      <w:r>
        <w:lastRenderedPageBreak/>
        <w:t>or to place an operation on a GPU you can use the code</w:t>
      </w:r>
    </w:p>
    <w:p w14:paraId="40249617" w14:textId="77777777" w:rsidR="0004285D" w:rsidRPr="009C351E" w:rsidRDefault="0004285D" w:rsidP="0004285D">
      <w:pPr>
        <w:pStyle w:val="Code"/>
      </w:pPr>
      <w:r w:rsidRPr="009C351E">
        <w:t>with tf.device('/gpu:0'):</w:t>
      </w:r>
    </w:p>
    <w:p w14:paraId="569EC998" w14:textId="47A33CDB" w:rsidR="0004285D" w:rsidRDefault="0004285D" w:rsidP="0004285D">
      <w:pPr>
        <w:pStyle w:val="Code"/>
      </w:pPr>
      <w:r>
        <w:t xml:space="preserve">    # SOME OPERATION</w:t>
      </w:r>
    </w:p>
    <w:p w14:paraId="49714B61" w14:textId="1BFDB5F9" w:rsidR="003F34CD" w:rsidRDefault="003F34CD" w:rsidP="003F34CD">
      <w:pPr>
        <w:pStyle w:val="NoteTipCaution"/>
      </w:pPr>
      <w:r>
        <w:t xml:space="preserve">Unless explicitly declared, TensorFlow automatically decides on which device each operation </w:t>
      </w:r>
      <w:r w:rsidR="007E6DE7">
        <w:t>must</w:t>
      </w:r>
      <w:r>
        <w:t xml:space="preserve"> be run. </w:t>
      </w:r>
      <w:r w:rsidR="00420168">
        <w:t>D</w:t>
      </w:r>
      <w:r w:rsidR="002B6B52">
        <w:t>on't assume that if you don't specify the device explicitly that your code will run on a CPU</w:t>
      </w:r>
      <w:r>
        <w:t>.</w:t>
      </w:r>
    </w:p>
    <w:p w14:paraId="5C627D64" w14:textId="3B4E3A9F" w:rsidR="003F34CD" w:rsidRPr="009C351E" w:rsidRDefault="00C8461B" w:rsidP="00E27BBC">
      <w:pPr>
        <w:pStyle w:val="Heading2"/>
      </w:pPr>
      <w:r>
        <w:t>GPU acceleration dem</w:t>
      </w:r>
      <w:r w:rsidR="009D14F5">
        <w:t>onstration</w:t>
      </w:r>
      <w:r w:rsidR="00E27BBC">
        <w:t>: matrix multiplication</w:t>
      </w:r>
    </w:p>
    <w:p w14:paraId="23272891" w14:textId="77777777" w:rsidR="007E6DE7" w:rsidRDefault="0004285D" w:rsidP="0004285D">
      <w:pPr>
        <w:pStyle w:val="BodyTextCont"/>
      </w:pPr>
      <w:r w:rsidRPr="008D01D6">
        <w:t>It is interesting to see what effect</w:t>
      </w:r>
      <w:r w:rsidR="005533DD">
        <w:t xml:space="preserve"> hardware acceleration</w:t>
      </w:r>
      <w:r w:rsidRPr="008D01D6">
        <w:t xml:space="preserve"> may have. To learn more about using GPUs it is instructive to read the official documentation that can be found here </w:t>
      </w:r>
      <w:r w:rsidRPr="008D01D6">
        <w:rPr>
          <w:rStyle w:val="SmartHyperlink"/>
        </w:rPr>
        <w:t>https://www.TensorFlow.org/guide/using_gpu</w:t>
      </w:r>
      <w:r w:rsidRPr="008D01D6">
        <w:t xml:space="preserve">. </w:t>
      </w:r>
    </w:p>
    <w:p w14:paraId="24A8B2DF" w14:textId="0E9271DF" w:rsidR="0004285D" w:rsidRPr="008D01D6" w:rsidRDefault="002D23A1" w:rsidP="0004285D">
      <w:pPr>
        <w:pStyle w:val="BodyTextCont"/>
      </w:pPr>
      <w:r>
        <w:t>Start with</w:t>
      </w:r>
      <w:r w:rsidR="0004285D" w:rsidRPr="008D01D6">
        <w:t xml:space="preserve"> the following code</w:t>
      </w:r>
      <w:r w:rsidR="0004285D" w:rsidRPr="008D01D6">
        <w:footnoteReference w:id="5"/>
      </w:r>
    </w:p>
    <w:p w14:paraId="76E2E901" w14:textId="77777777" w:rsidR="0004285D" w:rsidRPr="008D01D6" w:rsidRDefault="0004285D" w:rsidP="0004285D">
      <w:pPr>
        <w:pStyle w:val="Code"/>
      </w:pPr>
      <w:r w:rsidRPr="008D01D6">
        <w:t>config = tf.ConfigProto()</w:t>
      </w:r>
    </w:p>
    <w:p w14:paraId="7A11BCF4" w14:textId="77777777" w:rsidR="0004285D" w:rsidRPr="008D01D6" w:rsidRDefault="0004285D" w:rsidP="0004285D">
      <w:pPr>
        <w:pStyle w:val="Code"/>
      </w:pPr>
      <w:r w:rsidRPr="008D01D6">
        <w:t>config.gpu_options.allow_growth = True</w:t>
      </w:r>
    </w:p>
    <w:p w14:paraId="158AC492" w14:textId="77777777" w:rsidR="0004285D" w:rsidRPr="008D01D6" w:rsidRDefault="0004285D" w:rsidP="0004285D">
      <w:pPr>
        <w:pStyle w:val="Code"/>
      </w:pPr>
      <w:r w:rsidRPr="008D01D6">
        <w:t>sess = tf.Session(config=config)</w:t>
      </w:r>
    </w:p>
    <w:p w14:paraId="30F445C4" w14:textId="48A8E9C1" w:rsidR="0004285D" w:rsidRPr="008D01D6" w:rsidRDefault="0004285D" w:rsidP="00305770">
      <w:pPr>
        <w:pStyle w:val="BodyTextCont"/>
      </w:pPr>
      <w:r w:rsidRPr="008D01D6">
        <w:t>The second line is there since TensorFlow starts to allocate little GPU memory. As the session is started and the processes run, more GPU memory is then allocated as needed. Then a session is created.</w:t>
      </w:r>
      <w:r w:rsidR="00305770">
        <w:t xml:space="preserve"> </w:t>
      </w:r>
      <w:r w:rsidRPr="008D01D6">
        <w:t>Let's try now to multiply two matrices of dimensions 10000x10000 filled with random values and let's see if using a GPU makes any difference. The following code will run the multiplication on a GPU</w:t>
      </w:r>
    </w:p>
    <w:p w14:paraId="26253404" w14:textId="77777777" w:rsidR="0004285D" w:rsidRPr="008D01D6" w:rsidRDefault="0004285D" w:rsidP="0004285D">
      <w:pPr>
        <w:pStyle w:val="Code"/>
      </w:pPr>
      <w:r w:rsidRPr="008D01D6">
        <w:t>%%time</w:t>
      </w:r>
    </w:p>
    <w:p w14:paraId="7C493FB0" w14:textId="77777777" w:rsidR="0004285D" w:rsidRPr="008D01D6" w:rsidRDefault="0004285D" w:rsidP="0004285D">
      <w:pPr>
        <w:pStyle w:val="Code"/>
      </w:pPr>
      <w:r w:rsidRPr="008D01D6">
        <w:t>with tf.device('/gpu:0'):</w:t>
      </w:r>
    </w:p>
    <w:p w14:paraId="211D32A8" w14:textId="77777777" w:rsidR="0004285D" w:rsidRPr="008D01D6" w:rsidRDefault="0004285D" w:rsidP="0004285D">
      <w:pPr>
        <w:pStyle w:val="Code"/>
      </w:pPr>
      <w:r w:rsidRPr="008D01D6">
        <w:t xml:space="preserve">  tensor1 = tf.random_normal((10000, 10000))</w:t>
      </w:r>
    </w:p>
    <w:p w14:paraId="782D2A46" w14:textId="77777777" w:rsidR="0004285D" w:rsidRPr="008D01D6" w:rsidRDefault="0004285D" w:rsidP="0004285D">
      <w:pPr>
        <w:pStyle w:val="Code"/>
      </w:pPr>
      <w:r w:rsidRPr="008D01D6">
        <w:t xml:space="preserve">  tensor2 = tf.random_normal((10000, 10000))</w:t>
      </w:r>
    </w:p>
    <w:p w14:paraId="77BBB810" w14:textId="77777777" w:rsidR="0004285D" w:rsidRPr="008D01D6" w:rsidRDefault="0004285D" w:rsidP="0004285D">
      <w:pPr>
        <w:pStyle w:val="Code"/>
      </w:pPr>
      <w:r w:rsidRPr="008D01D6">
        <w:t xml:space="preserve">  prod = tf.linalg.matmul(tensor1, tensor2)</w:t>
      </w:r>
    </w:p>
    <w:p w14:paraId="779128BB" w14:textId="77777777" w:rsidR="0004285D" w:rsidRPr="008D01D6" w:rsidRDefault="0004285D" w:rsidP="0004285D">
      <w:pPr>
        <w:pStyle w:val="Code"/>
      </w:pPr>
      <w:r w:rsidRPr="008D01D6">
        <w:t xml:space="preserve">  prod_sum = tf.reduce_sum(prod)</w:t>
      </w:r>
    </w:p>
    <w:p w14:paraId="16D495EE" w14:textId="77777777" w:rsidR="0004285D" w:rsidRPr="008D01D6" w:rsidRDefault="0004285D" w:rsidP="0004285D">
      <w:pPr>
        <w:pStyle w:val="Code"/>
      </w:pPr>
      <w:r w:rsidRPr="008D01D6">
        <w:t xml:space="preserve">  </w:t>
      </w:r>
    </w:p>
    <w:p w14:paraId="74889902" w14:textId="77777777" w:rsidR="0004285D" w:rsidRPr="008D01D6" w:rsidRDefault="0004285D" w:rsidP="0004285D">
      <w:pPr>
        <w:pStyle w:val="Code"/>
      </w:pPr>
      <w:r w:rsidRPr="008D01D6">
        <w:t xml:space="preserve">  sess.run(prod_sum)</w:t>
      </w:r>
    </w:p>
    <w:p w14:paraId="3762E1DB" w14:textId="7296F2BB" w:rsidR="0004285D" w:rsidRPr="008D01D6" w:rsidRDefault="0004285D" w:rsidP="00395AEE">
      <w:pPr>
        <w:pStyle w:val="BodyTextCont"/>
        <w:ind w:firstLine="0"/>
      </w:pPr>
      <w:r w:rsidRPr="008D01D6">
        <w:t xml:space="preserve">And the following on </w:t>
      </w:r>
      <w:r w:rsidR="00395AEE">
        <w:t>one</w:t>
      </w:r>
      <w:r w:rsidRPr="008D01D6">
        <w:t xml:space="preserve"> CPU</w:t>
      </w:r>
    </w:p>
    <w:p w14:paraId="677F5969" w14:textId="77777777" w:rsidR="0004285D" w:rsidRPr="008D01D6" w:rsidRDefault="0004285D" w:rsidP="0004285D">
      <w:pPr>
        <w:pStyle w:val="Code"/>
      </w:pPr>
      <w:r w:rsidRPr="008D01D6">
        <w:t>%%time</w:t>
      </w:r>
    </w:p>
    <w:p w14:paraId="1B95FC98" w14:textId="77777777" w:rsidR="0004285D" w:rsidRPr="008D01D6" w:rsidRDefault="0004285D" w:rsidP="0004285D">
      <w:pPr>
        <w:pStyle w:val="Code"/>
      </w:pPr>
      <w:r w:rsidRPr="008D01D6">
        <w:t>with tf.device('/cpu:0'):</w:t>
      </w:r>
    </w:p>
    <w:p w14:paraId="640818D3" w14:textId="77777777" w:rsidR="0004285D" w:rsidRPr="008D01D6" w:rsidRDefault="0004285D" w:rsidP="0004285D">
      <w:pPr>
        <w:pStyle w:val="Code"/>
      </w:pPr>
      <w:r w:rsidRPr="008D01D6">
        <w:t xml:space="preserve">  tensor1 = tf.random_normal((10000, 10000))</w:t>
      </w:r>
    </w:p>
    <w:p w14:paraId="25AD4D0A" w14:textId="77777777" w:rsidR="0004285D" w:rsidRPr="008D01D6" w:rsidRDefault="0004285D" w:rsidP="0004285D">
      <w:pPr>
        <w:pStyle w:val="Code"/>
      </w:pPr>
      <w:r w:rsidRPr="008D01D6">
        <w:t xml:space="preserve">  tensor2 = tf.random_normal((10000, 10000))</w:t>
      </w:r>
    </w:p>
    <w:p w14:paraId="0471522D" w14:textId="77777777" w:rsidR="0004285D" w:rsidRPr="008D01D6" w:rsidRDefault="0004285D" w:rsidP="0004285D">
      <w:pPr>
        <w:pStyle w:val="Code"/>
      </w:pPr>
      <w:r w:rsidRPr="008D01D6">
        <w:t xml:space="preserve">  prod = tf.linalg.matmul(tensor1, tensor2)</w:t>
      </w:r>
    </w:p>
    <w:p w14:paraId="0A6A3E26" w14:textId="77777777" w:rsidR="0004285D" w:rsidRPr="008D01D6" w:rsidRDefault="0004285D" w:rsidP="0004285D">
      <w:pPr>
        <w:pStyle w:val="Code"/>
      </w:pPr>
      <w:r w:rsidRPr="008D01D6">
        <w:t xml:space="preserve">  prod_sum = tf.reduce_sum(prod)</w:t>
      </w:r>
    </w:p>
    <w:p w14:paraId="28DEFB51" w14:textId="77777777" w:rsidR="0004285D" w:rsidRPr="008D01D6" w:rsidRDefault="0004285D" w:rsidP="0004285D">
      <w:pPr>
        <w:pStyle w:val="Code"/>
      </w:pPr>
      <w:r w:rsidRPr="008D01D6">
        <w:t xml:space="preserve">  </w:t>
      </w:r>
    </w:p>
    <w:p w14:paraId="0D5C1F28" w14:textId="77777777" w:rsidR="0004285D" w:rsidRPr="008D01D6" w:rsidRDefault="0004285D" w:rsidP="0004285D">
      <w:pPr>
        <w:pStyle w:val="Code"/>
      </w:pPr>
      <w:r w:rsidRPr="008D01D6">
        <w:t xml:space="preserve">  sess.run(prod_sum)</w:t>
      </w:r>
    </w:p>
    <w:p w14:paraId="2223F502" w14:textId="43EAC04B" w:rsidR="0004285D" w:rsidRPr="008D01D6" w:rsidRDefault="0004285D" w:rsidP="0004285D">
      <w:pPr>
        <w:pStyle w:val="BodyTextCont"/>
      </w:pPr>
      <w:r w:rsidRPr="008D01D6">
        <w:t xml:space="preserve">When I ran the code, I got </w:t>
      </w:r>
      <w:r w:rsidRPr="008D01D6">
        <w:rPr>
          <w:rStyle w:val="CodeInline"/>
        </w:rPr>
        <w:t>1.86 sec</w:t>
      </w:r>
      <w:r w:rsidRPr="008D01D6">
        <w:t xml:space="preserve"> total time on a GPU and </w:t>
      </w:r>
      <w:r w:rsidRPr="008D01D6">
        <w:rPr>
          <w:rStyle w:val="CodeInline"/>
        </w:rPr>
        <w:t>1min4sec</w:t>
      </w:r>
      <w:r w:rsidRPr="008D01D6">
        <w:t xml:space="preserve"> on a CPU: a factor 32 faster. You can image then when doing such calculations over and over, as is often the case in deep learning</w:t>
      </w:r>
      <w:r w:rsidR="00FA34A4">
        <w:t>,</w:t>
      </w:r>
      <w:r w:rsidRPr="008D01D6">
        <w:t xml:space="preserve"> you </w:t>
      </w:r>
      <w:r w:rsidRPr="008D01D6">
        <w:lastRenderedPageBreak/>
        <w:t xml:space="preserve">can get quite a performance boost in your evaluations. Using TPUs is slightly more complicated and goes beyond the scope of this book, so we will skip it. </w:t>
      </w:r>
    </w:p>
    <w:p w14:paraId="587B1F66" w14:textId="77777777" w:rsidR="0004285D" w:rsidRPr="008D01D6" w:rsidRDefault="0004285D" w:rsidP="0004285D">
      <w:pPr>
        <w:pStyle w:val="NoteTipCaution"/>
      </w:pPr>
      <w:r w:rsidRPr="008D01D6">
        <w:t>Note that using a GPU is not always giving you a performance boost. When the tensors involved are small you will not see a huge difference while using a GPU instead of a CPU. The real difference will become evident when the dimensions of the tensors start to grow.</w:t>
      </w:r>
    </w:p>
    <w:p w14:paraId="06706573" w14:textId="77777777" w:rsidR="0004285D" w:rsidRPr="008D01D6" w:rsidRDefault="0004285D" w:rsidP="0004285D">
      <w:pPr>
        <w:pStyle w:val="BodyTextCont"/>
      </w:pPr>
      <w:r w:rsidRPr="008D01D6">
        <w:t xml:space="preserve">If you try to run the same code above but for smaller tensors, for example </w:t>
      </w:r>
      <w:r w:rsidRPr="008D01D6">
        <w:rPr>
          <w:rStyle w:val="CodeInline"/>
        </w:rPr>
        <w:t>100x100</w:t>
      </w:r>
      <w:r w:rsidRPr="008D01D6">
        <w:t xml:space="preserve"> you will not see any difference at all between using a GPU and a CPU. The tensors are small enough that a CPU will get the result as fast as a GPU. For two </w:t>
      </w:r>
      <w:r w:rsidRPr="008D01D6">
        <w:rPr>
          <w:rStyle w:val="CodeInline"/>
        </w:rPr>
        <w:t xml:space="preserve">100x100 </w:t>
      </w:r>
      <w:r w:rsidRPr="008D01D6">
        <w:t xml:space="preserve">matrices both GPU and CPU gives a result in roughly </w:t>
      </w:r>
      <w:r w:rsidRPr="008D01D6">
        <w:rPr>
          <w:rStyle w:val="CodeInline"/>
        </w:rPr>
        <w:t>20ms</w:t>
      </w:r>
      <w:r w:rsidRPr="008D01D6">
        <w:t>. Typically, practitioners let CPUs do all the preprocessing (for example normalization, loading of data, etc.) and then let GPUs perform all the big tensor operations during training.</w:t>
      </w:r>
    </w:p>
    <w:p w14:paraId="20F094A4" w14:textId="77777777" w:rsidR="0004285D" w:rsidRPr="008D01D6" w:rsidRDefault="0004285D" w:rsidP="0004285D">
      <w:pPr>
        <w:pStyle w:val="NoteTipCaution"/>
      </w:pPr>
      <w:r w:rsidRPr="008D01D6">
        <w:t>Typically, you should evaluate only expensive tensor operations (like matrix multiplications or convolution) on GPUs, and do all preprocessing (like data loading, cleaning, etc.) on a CPU.</w:t>
      </w:r>
    </w:p>
    <w:p w14:paraId="48832355" w14:textId="48C45890" w:rsidR="0004285D" w:rsidRPr="00B50D24" w:rsidRDefault="0004285D" w:rsidP="0004285D">
      <w:pPr>
        <w:pStyle w:val="BodyTextCont"/>
      </w:pPr>
      <w:r w:rsidRPr="008D01D6">
        <w:t>We will see later in the book (where applicable) how to do that. But don't be afraid, you will be able to use the code and follow the examples without a GPU at your disposal.</w:t>
      </w:r>
    </w:p>
    <w:p w14:paraId="3C79F3B5" w14:textId="13C4ACC0" w:rsidR="0004285D" w:rsidRDefault="0045114D" w:rsidP="0045114D">
      <w:pPr>
        <w:pStyle w:val="Heading2"/>
      </w:pPr>
      <w:r>
        <w:t>Effect of GPU acceleration on the MNIST example</w:t>
      </w:r>
    </w:p>
    <w:p w14:paraId="7B23F90B" w14:textId="3A2BD260" w:rsidR="0045114D" w:rsidRDefault="00C53F7F" w:rsidP="00C53F7F">
      <w:pPr>
        <w:pStyle w:val="BodyTextFirst"/>
      </w:pPr>
      <w:r>
        <w:t xml:space="preserve">It is instructive to see the effect of hardware acceleration on the MNIST example we discussed above. To run the training of the model completely on the CPU we need to force TensorFlow to do it, since otherwise it will try to place expensive operations on a GPU when </w:t>
      </w:r>
      <w:r w:rsidR="00D341DF">
        <w:t>available</w:t>
      </w:r>
      <w:r>
        <w:t>. To do that you can use the code</w:t>
      </w:r>
    </w:p>
    <w:p w14:paraId="43A1186B" w14:textId="77777777" w:rsidR="002C48D4" w:rsidRPr="002C48D4" w:rsidRDefault="002C48D4" w:rsidP="002C48D4">
      <w:pPr>
        <w:pStyle w:val="Code"/>
      </w:pPr>
      <w:r w:rsidRPr="002C48D4">
        <w:t>with tf.device('/cpu:0'):</w:t>
      </w:r>
    </w:p>
    <w:p w14:paraId="1632AABF" w14:textId="77777777" w:rsidR="002C48D4" w:rsidRPr="002C48D4" w:rsidRDefault="002C48D4" w:rsidP="002C48D4">
      <w:pPr>
        <w:pStyle w:val="Code"/>
      </w:pPr>
      <w:r w:rsidRPr="002C48D4">
        <w:t xml:space="preserve">  for i in range(10): # Loop for the Epochs</w:t>
      </w:r>
    </w:p>
    <w:p w14:paraId="30CD2E1D" w14:textId="77777777" w:rsidR="002C48D4" w:rsidRPr="002C48D4" w:rsidRDefault="002C48D4" w:rsidP="002C48D4">
      <w:pPr>
        <w:pStyle w:val="Code"/>
      </w:pPr>
      <w:r w:rsidRPr="002C48D4">
        <w:t xml:space="preserve">    print ("\nEpoch:", i)</w:t>
      </w:r>
    </w:p>
    <w:p w14:paraId="4A6EE860" w14:textId="77777777" w:rsidR="002C48D4" w:rsidRPr="002C48D4" w:rsidRDefault="002C48D4" w:rsidP="002C48D4">
      <w:pPr>
        <w:pStyle w:val="Code"/>
      </w:pPr>
      <w:r w:rsidRPr="002C48D4">
        <w:t xml:space="preserve">    for (batch, (images, labels)) in enumerate(dataset.take(60000)): # Loop for the mini-batches</w:t>
      </w:r>
    </w:p>
    <w:p w14:paraId="1BD57C8D" w14:textId="77777777" w:rsidR="002C48D4" w:rsidRPr="002C48D4" w:rsidRDefault="002C48D4" w:rsidP="002C48D4">
      <w:pPr>
        <w:pStyle w:val="Code"/>
      </w:pPr>
      <w:r w:rsidRPr="002C48D4">
        <w:t xml:space="preserve">      if batch % 100 == 0:</w:t>
      </w:r>
    </w:p>
    <w:p w14:paraId="6817E03F" w14:textId="77777777" w:rsidR="002C48D4" w:rsidRPr="002C48D4" w:rsidRDefault="002C48D4" w:rsidP="002C48D4">
      <w:pPr>
        <w:pStyle w:val="Code"/>
      </w:pPr>
      <w:r w:rsidRPr="002C48D4">
        <w:t xml:space="preserve">        print('.', end='')</w:t>
      </w:r>
    </w:p>
    <w:p w14:paraId="7702C579" w14:textId="77777777" w:rsidR="002C48D4" w:rsidRPr="002C48D4" w:rsidRDefault="002C48D4" w:rsidP="002C48D4">
      <w:pPr>
        <w:pStyle w:val="Code"/>
      </w:pPr>
      <w:r w:rsidRPr="002C48D4">
        <w:t xml:space="preserve">      with tf.GradientTape() as tape:</w:t>
      </w:r>
    </w:p>
    <w:p w14:paraId="405EA513" w14:textId="77777777" w:rsidR="002C48D4" w:rsidRPr="002C48D4" w:rsidRDefault="002C48D4" w:rsidP="002C48D4">
      <w:pPr>
        <w:pStyle w:val="Code"/>
      </w:pPr>
      <w:r w:rsidRPr="002C48D4">
        <w:t xml:space="preserve">        logits = mnist_model(images, training=True)</w:t>
      </w:r>
    </w:p>
    <w:p w14:paraId="09EF95F5" w14:textId="77777777" w:rsidR="002C48D4" w:rsidRPr="002C48D4" w:rsidRDefault="002C48D4" w:rsidP="002C48D4">
      <w:pPr>
        <w:pStyle w:val="Code"/>
      </w:pPr>
      <w:r w:rsidRPr="002C48D4">
        <w:t xml:space="preserve">        loss_value = tf.losses.sparse_softmax_cross_entropy(tf.argmax(labels, axis = 1), logits)</w:t>
      </w:r>
    </w:p>
    <w:p w14:paraId="4758997E" w14:textId="77777777" w:rsidR="002C48D4" w:rsidRPr="002C48D4" w:rsidRDefault="002C48D4" w:rsidP="002C48D4">
      <w:pPr>
        <w:pStyle w:val="Code"/>
      </w:pPr>
    </w:p>
    <w:p w14:paraId="2D05472C" w14:textId="77777777" w:rsidR="002C48D4" w:rsidRPr="002C48D4" w:rsidRDefault="002C48D4" w:rsidP="002C48D4">
      <w:pPr>
        <w:pStyle w:val="Code"/>
      </w:pPr>
      <w:r w:rsidRPr="002C48D4">
        <w:t xml:space="preserve">        loss_history.append(loss_value.numpy())</w:t>
      </w:r>
    </w:p>
    <w:p w14:paraId="3E883901" w14:textId="77777777" w:rsidR="002C48D4" w:rsidRPr="002C48D4" w:rsidRDefault="002C48D4" w:rsidP="002C48D4">
      <w:pPr>
        <w:pStyle w:val="Code"/>
      </w:pPr>
      <w:r w:rsidRPr="002C48D4">
        <w:t xml:space="preserve">        grads = tape.gradient(loss_value, mnist_model.variables)</w:t>
      </w:r>
    </w:p>
    <w:p w14:paraId="0AFFA2EC" w14:textId="77777777" w:rsidR="002C48D4" w:rsidRPr="002C48D4" w:rsidRDefault="002C48D4" w:rsidP="002C48D4">
      <w:pPr>
        <w:pStyle w:val="Code"/>
      </w:pPr>
      <w:r w:rsidRPr="002C48D4">
        <w:t xml:space="preserve">        optimizer.apply_gradients(zip(grads, mnist_model.variables),</w:t>
      </w:r>
    </w:p>
    <w:p w14:paraId="5F5BD68D" w14:textId="5C104961" w:rsidR="00C53F7F" w:rsidRDefault="002C48D4" w:rsidP="002C48D4">
      <w:pPr>
        <w:pStyle w:val="Code"/>
      </w:pPr>
      <w:r w:rsidRPr="002C48D4">
        <w:t xml:space="preserve">                                  global_step=tf.train.get_or_create_global_step())</w:t>
      </w:r>
    </w:p>
    <w:p w14:paraId="77DBF423" w14:textId="38449A7A" w:rsidR="002C48D4" w:rsidRDefault="004151DB" w:rsidP="002C48D4">
      <w:pPr>
        <w:pStyle w:val="BodyTextFirst"/>
      </w:pPr>
      <w:r>
        <w:t xml:space="preserve">this code, on google </w:t>
      </w:r>
      <w:proofErr w:type="spellStart"/>
      <w:r>
        <w:t>colab</w:t>
      </w:r>
      <w:proofErr w:type="spellEnd"/>
      <w:r>
        <w:t>, runs in roughly 8 minutes and 41 seconds. If we put all possible operations on a GPU, using the code</w:t>
      </w:r>
    </w:p>
    <w:p w14:paraId="50B0FE9B" w14:textId="77777777" w:rsidR="004151DB" w:rsidRPr="004151DB" w:rsidRDefault="004151DB" w:rsidP="004151DB">
      <w:pPr>
        <w:pStyle w:val="Code"/>
      </w:pPr>
      <w:r w:rsidRPr="004151DB">
        <w:lastRenderedPageBreak/>
        <w:t>for i in range(10): # Loop for the Epochs</w:t>
      </w:r>
    </w:p>
    <w:p w14:paraId="31246803" w14:textId="77777777" w:rsidR="004151DB" w:rsidRPr="004151DB" w:rsidRDefault="004151DB" w:rsidP="004151DB">
      <w:pPr>
        <w:pStyle w:val="Code"/>
      </w:pPr>
      <w:r w:rsidRPr="004151DB">
        <w:t xml:space="preserve">  print ("\nEpoch:", i)</w:t>
      </w:r>
    </w:p>
    <w:p w14:paraId="5CB6FD8D" w14:textId="77777777" w:rsidR="004151DB" w:rsidRPr="004151DB" w:rsidRDefault="004151DB" w:rsidP="004151DB">
      <w:pPr>
        <w:pStyle w:val="Code"/>
      </w:pPr>
      <w:r w:rsidRPr="004151DB">
        <w:t xml:space="preserve">  </w:t>
      </w:r>
    </w:p>
    <w:p w14:paraId="7329E87B" w14:textId="77777777" w:rsidR="004151DB" w:rsidRPr="004151DB" w:rsidRDefault="004151DB" w:rsidP="004151DB">
      <w:pPr>
        <w:pStyle w:val="Code"/>
      </w:pPr>
      <w:r w:rsidRPr="004151DB">
        <w:t xml:space="preserve">  for (batch, (images, labels)) in enumerate(dataset.take(60000)): # Loop for the mini-batches</w:t>
      </w:r>
    </w:p>
    <w:p w14:paraId="29C8A3DB" w14:textId="77777777" w:rsidR="004151DB" w:rsidRPr="004151DB" w:rsidRDefault="004151DB" w:rsidP="004151DB">
      <w:pPr>
        <w:pStyle w:val="Code"/>
      </w:pPr>
      <w:r w:rsidRPr="004151DB">
        <w:t xml:space="preserve">    if batch % 100 == 0:</w:t>
      </w:r>
    </w:p>
    <w:p w14:paraId="1142D510" w14:textId="77777777" w:rsidR="004151DB" w:rsidRPr="004151DB" w:rsidRDefault="004151DB" w:rsidP="004151DB">
      <w:pPr>
        <w:pStyle w:val="Code"/>
      </w:pPr>
      <w:r w:rsidRPr="004151DB">
        <w:t xml:space="preserve">      print('.', end='')</w:t>
      </w:r>
    </w:p>
    <w:p w14:paraId="4BF48BBF" w14:textId="77777777" w:rsidR="004151DB" w:rsidRPr="004151DB" w:rsidRDefault="004151DB" w:rsidP="004151DB">
      <w:pPr>
        <w:pStyle w:val="Code"/>
        <w:rPr>
          <w:lang w:val="de-CH"/>
        </w:rPr>
      </w:pPr>
      <w:r w:rsidRPr="004151DB">
        <w:t xml:space="preserve">    </w:t>
      </w:r>
      <w:r w:rsidRPr="004151DB">
        <w:rPr>
          <w:lang w:val="de-CH"/>
        </w:rPr>
        <w:t>labels = tf.cast(labels, dtype = tf.int64)</w:t>
      </w:r>
    </w:p>
    <w:p w14:paraId="7FA1FC6B" w14:textId="77777777" w:rsidR="004151DB" w:rsidRPr="004151DB" w:rsidRDefault="004151DB" w:rsidP="004151DB">
      <w:pPr>
        <w:pStyle w:val="Code"/>
        <w:rPr>
          <w:lang w:val="de-CH"/>
        </w:rPr>
      </w:pPr>
      <w:r w:rsidRPr="004151DB">
        <w:rPr>
          <w:lang w:val="de-CH"/>
        </w:rPr>
        <w:t xml:space="preserve">    </w:t>
      </w:r>
    </w:p>
    <w:p w14:paraId="045D9381" w14:textId="77777777" w:rsidR="004151DB" w:rsidRPr="004151DB" w:rsidRDefault="004151DB" w:rsidP="004151DB">
      <w:pPr>
        <w:pStyle w:val="Code"/>
        <w:rPr>
          <w:lang w:val="de-CH"/>
        </w:rPr>
      </w:pPr>
      <w:r w:rsidRPr="004151DB">
        <w:rPr>
          <w:lang w:val="de-CH"/>
        </w:rPr>
        <w:t xml:space="preserve">    </w:t>
      </w:r>
    </w:p>
    <w:p w14:paraId="14F06E71" w14:textId="77777777" w:rsidR="004151DB" w:rsidRPr="004151DB" w:rsidRDefault="004151DB" w:rsidP="004151DB">
      <w:pPr>
        <w:pStyle w:val="Code"/>
      </w:pPr>
      <w:r w:rsidRPr="004151DB">
        <w:rPr>
          <w:lang w:val="de-CH"/>
        </w:rPr>
        <w:t xml:space="preserve">    </w:t>
      </w:r>
      <w:r w:rsidRPr="004151DB">
        <w:t>with tf.GradientTape() as tape:</w:t>
      </w:r>
    </w:p>
    <w:p w14:paraId="66C9AFD4" w14:textId="77777777" w:rsidR="004151DB" w:rsidRPr="004151DB" w:rsidRDefault="004151DB" w:rsidP="004151DB">
      <w:pPr>
        <w:pStyle w:val="Code"/>
      </w:pPr>
      <w:r w:rsidRPr="004151DB">
        <w:t xml:space="preserve">      </w:t>
      </w:r>
    </w:p>
    <w:p w14:paraId="626B3C7E" w14:textId="77777777" w:rsidR="004151DB" w:rsidRPr="004151DB" w:rsidRDefault="004151DB" w:rsidP="004151DB">
      <w:pPr>
        <w:pStyle w:val="Code"/>
      </w:pPr>
      <w:r w:rsidRPr="004151DB">
        <w:t xml:space="preserve">      with tf.device('/gpu:0'):    </w:t>
      </w:r>
    </w:p>
    <w:p w14:paraId="46FC9DDE" w14:textId="77777777" w:rsidR="004151DB" w:rsidRPr="004151DB" w:rsidRDefault="004151DB" w:rsidP="004151DB">
      <w:pPr>
        <w:pStyle w:val="Code"/>
      </w:pPr>
      <w:r w:rsidRPr="004151DB">
        <w:t xml:space="preserve">        logits = mnist_model(images, training=True)</w:t>
      </w:r>
    </w:p>
    <w:p w14:paraId="64411D4C" w14:textId="77777777" w:rsidR="004151DB" w:rsidRPr="004151DB" w:rsidRDefault="004151DB" w:rsidP="004151DB">
      <w:pPr>
        <w:pStyle w:val="Code"/>
      </w:pPr>
    </w:p>
    <w:p w14:paraId="310DC9AC" w14:textId="77777777" w:rsidR="004151DB" w:rsidRPr="004151DB" w:rsidRDefault="004151DB" w:rsidP="004151DB">
      <w:pPr>
        <w:pStyle w:val="Code"/>
      </w:pPr>
      <w:r w:rsidRPr="004151DB">
        <w:t xml:space="preserve">      with tf.device('/cpu:0'):</w:t>
      </w:r>
    </w:p>
    <w:p w14:paraId="78FE95E3" w14:textId="77777777" w:rsidR="004151DB" w:rsidRPr="004151DB" w:rsidRDefault="004151DB" w:rsidP="004151DB">
      <w:pPr>
        <w:pStyle w:val="Code"/>
      </w:pPr>
      <w:r w:rsidRPr="004151DB">
        <w:t xml:space="preserve">        tgmax = tf.argmax(labels, axis = 1, output_type=tf.int64)</w:t>
      </w:r>
    </w:p>
    <w:p w14:paraId="59C90D77" w14:textId="77777777" w:rsidR="004151DB" w:rsidRPr="004151DB" w:rsidRDefault="004151DB" w:rsidP="004151DB">
      <w:pPr>
        <w:pStyle w:val="Code"/>
      </w:pPr>
      <w:r w:rsidRPr="004151DB">
        <w:t xml:space="preserve">        </w:t>
      </w:r>
    </w:p>
    <w:p w14:paraId="11166C92" w14:textId="77777777" w:rsidR="004151DB" w:rsidRPr="004151DB" w:rsidRDefault="004151DB" w:rsidP="004151DB">
      <w:pPr>
        <w:pStyle w:val="Code"/>
      </w:pPr>
      <w:r w:rsidRPr="004151DB">
        <w:t xml:space="preserve">      with tf.device('/gpu:0'):  </w:t>
      </w:r>
    </w:p>
    <w:p w14:paraId="244FC474" w14:textId="77777777" w:rsidR="004151DB" w:rsidRPr="004151DB" w:rsidRDefault="004151DB" w:rsidP="004151DB">
      <w:pPr>
        <w:pStyle w:val="Code"/>
      </w:pPr>
      <w:r w:rsidRPr="004151DB">
        <w:t xml:space="preserve">        loss_value = tf.losses.sparse_softmax_cross_entropy(tgmax, logits)</w:t>
      </w:r>
    </w:p>
    <w:p w14:paraId="23305E73" w14:textId="77777777" w:rsidR="004151DB" w:rsidRPr="004151DB" w:rsidRDefault="004151DB" w:rsidP="004151DB">
      <w:pPr>
        <w:pStyle w:val="Code"/>
      </w:pPr>
    </w:p>
    <w:p w14:paraId="11A4201F" w14:textId="77777777" w:rsidR="004151DB" w:rsidRPr="004151DB" w:rsidRDefault="004151DB" w:rsidP="004151DB">
      <w:pPr>
        <w:pStyle w:val="Code"/>
      </w:pPr>
      <w:r w:rsidRPr="004151DB">
        <w:t xml:space="preserve">        loss_history.append(loss_value.numpy())</w:t>
      </w:r>
    </w:p>
    <w:p w14:paraId="6070FD88" w14:textId="77777777" w:rsidR="004151DB" w:rsidRPr="004151DB" w:rsidRDefault="004151DB" w:rsidP="004151DB">
      <w:pPr>
        <w:pStyle w:val="Code"/>
      </w:pPr>
      <w:r w:rsidRPr="004151DB">
        <w:t xml:space="preserve">        grads = tape.gradient(loss_value, mnist_model.variables)</w:t>
      </w:r>
    </w:p>
    <w:p w14:paraId="69BB340E" w14:textId="77777777" w:rsidR="004151DB" w:rsidRPr="004151DB" w:rsidRDefault="004151DB" w:rsidP="004151DB">
      <w:pPr>
        <w:pStyle w:val="Code"/>
      </w:pPr>
      <w:r w:rsidRPr="004151DB">
        <w:t xml:space="preserve">        optimizer.apply_gradients(zip(grads, mnist_model.variables),</w:t>
      </w:r>
    </w:p>
    <w:p w14:paraId="3AE6FA9C" w14:textId="2D90CC45" w:rsidR="004151DB" w:rsidRDefault="004151DB" w:rsidP="004151DB">
      <w:pPr>
        <w:pStyle w:val="Code"/>
      </w:pPr>
      <w:r w:rsidRPr="004151DB">
        <w:t xml:space="preserve">                                    global_step=tf.train.get_or_create_global_step())</w:t>
      </w:r>
    </w:p>
    <w:p w14:paraId="26F9439E" w14:textId="159B66EF" w:rsidR="004151DB" w:rsidRDefault="004151DB" w:rsidP="004151DB">
      <w:pPr>
        <w:pStyle w:val="BodyTextFirst"/>
      </w:pPr>
      <w:r>
        <w:t xml:space="preserve">will run in 1 minute and 24 seconds. The reason why the </w:t>
      </w:r>
      <w:proofErr w:type="spellStart"/>
      <w:proofErr w:type="gramStart"/>
      <w:r w:rsidRPr="00497C94">
        <w:rPr>
          <w:rStyle w:val="CodeInline"/>
        </w:rPr>
        <w:t>tf.argmax</w:t>
      </w:r>
      <w:proofErr w:type="spellEnd"/>
      <w:proofErr w:type="gramEnd"/>
      <w:r w:rsidRPr="00497C94">
        <w:rPr>
          <w:rStyle w:val="CodeInline"/>
        </w:rPr>
        <w:t>()</w:t>
      </w:r>
      <w:r>
        <w:t xml:space="preserve"> has been placed on a CPU, is that at the time of writing the GPU implementation of </w:t>
      </w:r>
      <w:proofErr w:type="spellStart"/>
      <w:r w:rsidRPr="00497C94">
        <w:rPr>
          <w:rStyle w:val="CodeInline"/>
        </w:rPr>
        <w:t>tf.argmax</w:t>
      </w:r>
      <w:proofErr w:type="spellEnd"/>
      <w:r>
        <w:t xml:space="preserve"> has a bug and does not work as intended.</w:t>
      </w:r>
    </w:p>
    <w:p w14:paraId="05C896F3" w14:textId="2354FF3B" w:rsidR="004151DB" w:rsidRPr="0045114D" w:rsidRDefault="00AB276C" w:rsidP="004151DB">
      <w:pPr>
        <w:pStyle w:val="BodyTextFirst"/>
      </w:pPr>
      <w:r>
        <w:t>Y</w:t>
      </w:r>
      <w:r w:rsidR="004151DB">
        <w:t xml:space="preserve">ou can clearly see what </w:t>
      </w:r>
      <w:r w:rsidR="00B7798E">
        <w:t xml:space="preserve">dramatic </w:t>
      </w:r>
      <w:r w:rsidR="004151DB">
        <w:t xml:space="preserve">effect GPU acceleration has, even on a simple network as the one we have used. </w:t>
      </w:r>
    </w:p>
    <w:p w14:paraId="5005078B" w14:textId="270BB895" w:rsidR="004122CF" w:rsidRDefault="004122CF" w:rsidP="009B3B35">
      <w:pPr>
        <w:pStyle w:val="Heading1"/>
      </w:pPr>
      <w:r>
        <w:t>Training only specific layers</w:t>
      </w:r>
    </w:p>
    <w:p w14:paraId="07B4F1E4" w14:textId="248C373C" w:rsidR="00CE0926" w:rsidRDefault="009E4476" w:rsidP="00770AE3">
      <w:pPr>
        <w:pStyle w:val="BodyTextFirst"/>
      </w:pPr>
      <w:r>
        <w:t xml:space="preserve">You should now </w:t>
      </w:r>
      <w:r w:rsidR="000816F3">
        <w:t xml:space="preserve">know </w:t>
      </w:r>
      <w:r>
        <w:t xml:space="preserve">that </w:t>
      </w:r>
      <w:proofErr w:type="spellStart"/>
      <w:r>
        <w:t>Keras</w:t>
      </w:r>
      <w:proofErr w:type="spellEnd"/>
      <w:r>
        <w:t xml:space="preserve"> works with layers. When you define one, let's say a </w:t>
      </w:r>
      <w:r w:rsidRPr="009E4476">
        <w:rPr>
          <w:rStyle w:val="CodeInline"/>
        </w:rPr>
        <w:t>Dense</w:t>
      </w:r>
      <w:r>
        <w:t xml:space="preserve"> layer</w:t>
      </w:r>
    </w:p>
    <w:p w14:paraId="0BE59EBD" w14:textId="41D33EB7" w:rsidR="009E4476" w:rsidRDefault="009E4476" w:rsidP="009E4476">
      <w:pPr>
        <w:pStyle w:val="Code"/>
      </w:pPr>
      <w:r>
        <w:t xml:space="preserve">layer1 = </w:t>
      </w:r>
      <w:r w:rsidR="006F384F">
        <w:t>D</w:t>
      </w:r>
      <w:r>
        <w:t>ense(32)</w:t>
      </w:r>
    </w:p>
    <w:p w14:paraId="0AC74068" w14:textId="4EB09EB3" w:rsidR="009E4476" w:rsidRDefault="009E4476" w:rsidP="00770AE3">
      <w:pPr>
        <w:pStyle w:val="BodyTextFirst"/>
      </w:pPr>
      <w:r>
        <w:t xml:space="preserve">You can pass a </w:t>
      </w:r>
      <w:r w:rsidRPr="009E4476">
        <w:rPr>
          <w:rStyle w:val="CodeInline"/>
        </w:rPr>
        <w:t>trainable</w:t>
      </w:r>
      <w:r>
        <w:t xml:space="preserve"> argument (that is </w:t>
      </w:r>
      <w:proofErr w:type="spellStart"/>
      <w:r>
        <w:t>boolean</w:t>
      </w:r>
      <w:proofErr w:type="spellEnd"/>
      <w:r>
        <w:t>) to a layer constructor. This will stop the optimizer to update its weights</w:t>
      </w:r>
    </w:p>
    <w:p w14:paraId="68C51F87" w14:textId="3C7243A2" w:rsidR="009E4476" w:rsidRDefault="009E4476" w:rsidP="009E4476">
      <w:pPr>
        <w:pStyle w:val="Code"/>
      </w:pPr>
      <w:r w:rsidRPr="009E4476">
        <w:t>layer1 = dense(32</w:t>
      </w:r>
      <w:r>
        <w:t>, trainable = False</w:t>
      </w:r>
      <w:r w:rsidRPr="009E4476">
        <w:t>)</w:t>
      </w:r>
    </w:p>
    <w:p w14:paraId="4D9C2AB3" w14:textId="7D652DB3" w:rsidR="009E4476" w:rsidRDefault="006F384F" w:rsidP="00770AE3">
      <w:pPr>
        <w:pStyle w:val="BodyTextFirst"/>
      </w:pPr>
      <w:r>
        <w:t xml:space="preserve">but this would not be very useful. What is needed is the possibility of changing this property after instantiation. This is easy to do. For </w:t>
      </w:r>
      <w:r w:rsidR="006B3D5D">
        <w:t>example,</w:t>
      </w:r>
      <w:r>
        <w:t xml:space="preserve"> you can use the following code</w:t>
      </w:r>
    </w:p>
    <w:p w14:paraId="3467FD5E" w14:textId="6019C0A1" w:rsidR="006F384F" w:rsidRDefault="006F384F" w:rsidP="006F384F">
      <w:pPr>
        <w:pStyle w:val="Code"/>
      </w:pPr>
      <w:r>
        <w:t>layer = Dense(32)</w:t>
      </w:r>
    </w:p>
    <w:p w14:paraId="56FFCBA2" w14:textId="4CDE61F3" w:rsidR="006F384F" w:rsidRDefault="006F384F" w:rsidP="006F384F">
      <w:pPr>
        <w:pStyle w:val="Code"/>
      </w:pPr>
      <w:r>
        <w:t># something useful happens here</w:t>
      </w:r>
    </w:p>
    <w:p w14:paraId="0A608A56" w14:textId="1A11B2B4" w:rsidR="006F384F" w:rsidRDefault="00F37A77" w:rsidP="006F384F">
      <w:pPr>
        <w:pStyle w:val="Code"/>
      </w:pPr>
      <w:r>
        <w:t>l</w:t>
      </w:r>
      <w:r w:rsidR="006F384F">
        <w:t>ayer.trainable = False</w:t>
      </w:r>
    </w:p>
    <w:p w14:paraId="34016614" w14:textId="599C1FF8" w:rsidR="00F37A77" w:rsidRDefault="00D37645" w:rsidP="00D37645">
      <w:pPr>
        <w:pStyle w:val="NoteTipCaution"/>
      </w:pPr>
      <w:r>
        <w:t xml:space="preserve">For a change of the trainable property to take effect, you will need to call the </w:t>
      </w:r>
      <w:proofErr w:type="gramStart"/>
      <w:r w:rsidRPr="00D37645">
        <w:rPr>
          <w:rStyle w:val="CodeInline"/>
        </w:rPr>
        <w:t>compile(</w:t>
      </w:r>
      <w:proofErr w:type="gramEnd"/>
      <w:r w:rsidRPr="00D37645">
        <w:rPr>
          <w:rStyle w:val="CodeInline"/>
        </w:rPr>
        <w:t>)</w:t>
      </w:r>
      <w:r>
        <w:t xml:space="preserve"> method on your model. Otherwise the change will not have any effect, while using the </w:t>
      </w:r>
      <w:proofErr w:type="gramStart"/>
      <w:r w:rsidRPr="00D37645">
        <w:rPr>
          <w:rStyle w:val="CodeInline"/>
        </w:rPr>
        <w:t>fit(</w:t>
      </w:r>
      <w:proofErr w:type="gramEnd"/>
      <w:r w:rsidRPr="00D37645">
        <w:rPr>
          <w:rStyle w:val="CodeInline"/>
        </w:rPr>
        <w:t>)</w:t>
      </w:r>
      <w:r>
        <w:t xml:space="preserve"> method.</w:t>
      </w:r>
    </w:p>
    <w:p w14:paraId="558352C5" w14:textId="4DB9123B" w:rsidR="00161167" w:rsidRDefault="00161167" w:rsidP="00766EE3">
      <w:pPr>
        <w:pStyle w:val="Heading2"/>
      </w:pPr>
      <w:r>
        <w:lastRenderedPageBreak/>
        <w:t>Training only specific layers: an example</w:t>
      </w:r>
    </w:p>
    <w:p w14:paraId="4FFD44DD" w14:textId="6EA71BE5" w:rsidR="00766EE3" w:rsidRDefault="00D948F2" w:rsidP="00766EE3">
      <w:pPr>
        <w:pStyle w:val="BodyTextFirst"/>
      </w:pPr>
      <w:r>
        <w:t>To understand better how it works, let's make an example. Let's again consider a feed forward network with two layers</w:t>
      </w:r>
    </w:p>
    <w:p w14:paraId="5FE831C9" w14:textId="0F176E60" w:rsidR="004548B2" w:rsidRDefault="004548B2" w:rsidP="004548B2">
      <w:pPr>
        <w:pStyle w:val="Code"/>
      </w:pPr>
      <w:r>
        <w:t>model = Sequential()</w:t>
      </w:r>
    </w:p>
    <w:p w14:paraId="2F488961" w14:textId="77777777" w:rsidR="004548B2" w:rsidRPr="004548B2" w:rsidRDefault="004548B2" w:rsidP="004548B2">
      <w:pPr>
        <w:pStyle w:val="Code"/>
      </w:pPr>
      <w:r w:rsidRPr="004548B2">
        <w:t>model.add(Dense(32, activation='relu', input_dim=784, name = 'input'))</w:t>
      </w:r>
    </w:p>
    <w:p w14:paraId="10F21246" w14:textId="0CCB1054" w:rsidR="004548B2" w:rsidRDefault="004548B2" w:rsidP="004548B2">
      <w:pPr>
        <w:pStyle w:val="Code"/>
      </w:pPr>
      <w:r w:rsidRPr="004548B2">
        <w:t>model.add(Dense(32, activation='relu', name = 'hidden1'))</w:t>
      </w:r>
    </w:p>
    <w:p w14:paraId="4F27F76E" w14:textId="28572BE9" w:rsidR="003B20CB" w:rsidRDefault="004548B2" w:rsidP="00766EE3">
      <w:pPr>
        <w:pStyle w:val="BodyTextFirst"/>
      </w:pPr>
      <w:r>
        <w:t xml:space="preserve">note how we have created a model with two </w:t>
      </w:r>
      <w:r w:rsidRPr="007B40EE">
        <w:rPr>
          <w:rStyle w:val="CodeInline"/>
        </w:rPr>
        <w:t>Dense</w:t>
      </w:r>
      <w:r>
        <w:t xml:space="preserve"> layers with a name property. One is called </w:t>
      </w:r>
      <w:r w:rsidRPr="007B40EE">
        <w:rPr>
          <w:rStyle w:val="CodeInline"/>
        </w:rPr>
        <w:t>input</w:t>
      </w:r>
      <w:r>
        <w:t xml:space="preserve">, and the second is called </w:t>
      </w:r>
      <w:r w:rsidRPr="007B40EE">
        <w:rPr>
          <w:rStyle w:val="CodeInline"/>
        </w:rPr>
        <w:t>hidden1</w:t>
      </w:r>
      <w:r>
        <w:t xml:space="preserve">. Now you can check the network structure with </w:t>
      </w:r>
      <w:proofErr w:type="spellStart"/>
      <w:proofErr w:type="gramStart"/>
      <w:r w:rsidRPr="007B40EE">
        <w:rPr>
          <w:rStyle w:val="CodeInline"/>
        </w:rPr>
        <w:t>model.summary</w:t>
      </w:r>
      <w:proofErr w:type="spellEnd"/>
      <w:proofErr w:type="gramEnd"/>
      <w:r w:rsidRPr="007B40EE">
        <w:rPr>
          <w:rStyle w:val="CodeInline"/>
        </w:rPr>
        <w:t>()</w:t>
      </w:r>
      <w:r>
        <w:t>. In this simply example you will get the following output</w:t>
      </w:r>
    </w:p>
    <w:p w14:paraId="643FBA59" w14:textId="77777777" w:rsidR="004548B2" w:rsidRPr="004548B2" w:rsidRDefault="004548B2" w:rsidP="004548B2">
      <w:pPr>
        <w:pStyle w:val="Code"/>
      </w:pPr>
      <w:r w:rsidRPr="004548B2">
        <w:t>_________________________________________________________________</w:t>
      </w:r>
    </w:p>
    <w:p w14:paraId="7BDCDF3D" w14:textId="77777777" w:rsidR="004548B2" w:rsidRPr="004548B2" w:rsidRDefault="004548B2" w:rsidP="004548B2">
      <w:pPr>
        <w:pStyle w:val="Code"/>
      </w:pPr>
      <w:r w:rsidRPr="004548B2">
        <w:t xml:space="preserve">Layer (type)                 Output Shape              Param #   </w:t>
      </w:r>
    </w:p>
    <w:p w14:paraId="636D317A" w14:textId="77777777" w:rsidR="004548B2" w:rsidRPr="004548B2" w:rsidRDefault="004548B2" w:rsidP="004548B2">
      <w:pPr>
        <w:pStyle w:val="Code"/>
      </w:pPr>
      <w:r w:rsidRPr="004548B2">
        <w:t>=================================================================</w:t>
      </w:r>
    </w:p>
    <w:p w14:paraId="6F0FFB25" w14:textId="77777777" w:rsidR="004548B2" w:rsidRPr="004548B2" w:rsidRDefault="004548B2" w:rsidP="004548B2">
      <w:pPr>
        <w:pStyle w:val="Code"/>
      </w:pPr>
      <w:r w:rsidRPr="004548B2">
        <w:t xml:space="preserve">input (Dense)                (None, 32)                25120     </w:t>
      </w:r>
    </w:p>
    <w:p w14:paraId="5322B4E0" w14:textId="77777777" w:rsidR="004548B2" w:rsidRPr="004548B2" w:rsidRDefault="004548B2" w:rsidP="004548B2">
      <w:pPr>
        <w:pStyle w:val="Code"/>
      </w:pPr>
      <w:r w:rsidRPr="004548B2">
        <w:t>_________________________________________________________________</w:t>
      </w:r>
    </w:p>
    <w:p w14:paraId="7581C7B8" w14:textId="77777777" w:rsidR="004548B2" w:rsidRPr="004548B2" w:rsidRDefault="004548B2" w:rsidP="004548B2">
      <w:pPr>
        <w:pStyle w:val="Code"/>
      </w:pPr>
      <w:r w:rsidRPr="004548B2">
        <w:t xml:space="preserve">hidden1 (Dense)              (None, 32)                1056      </w:t>
      </w:r>
    </w:p>
    <w:p w14:paraId="0ED7CF97" w14:textId="77777777" w:rsidR="004548B2" w:rsidRPr="004548B2" w:rsidRDefault="004548B2" w:rsidP="004548B2">
      <w:pPr>
        <w:pStyle w:val="Code"/>
      </w:pPr>
      <w:r w:rsidRPr="004548B2">
        <w:t>=================================================================</w:t>
      </w:r>
    </w:p>
    <w:p w14:paraId="08437D25" w14:textId="77777777" w:rsidR="004548B2" w:rsidRPr="004548B2" w:rsidRDefault="004548B2" w:rsidP="004548B2">
      <w:pPr>
        <w:pStyle w:val="Code"/>
      </w:pPr>
      <w:r w:rsidRPr="004548B2">
        <w:t>Total params: 26,176</w:t>
      </w:r>
    </w:p>
    <w:p w14:paraId="2024AB24" w14:textId="77777777" w:rsidR="004548B2" w:rsidRPr="004548B2" w:rsidRDefault="004548B2" w:rsidP="004548B2">
      <w:pPr>
        <w:pStyle w:val="Code"/>
      </w:pPr>
      <w:r w:rsidRPr="004548B2">
        <w:t>Trainable params: 26,176</w:t>
      </w:r>
    </w:p>
    <w:p w14:paraId="39C64E7C" w14:textId="77777777" w:rsidR="004548B2" w:rsidRPr="004548B2" w:rsidRDefault="004548B2" w:rsidP="004548B2">
      <w:pPr>
        <w:pStyle w:val="Code"/>
      </w:pPr>
      <w:r w:rsidRPr="004548B2">
        <w:t>Non-trainable params: 0</w:t>
      </w:r>
    </w:p>
    <w:p w14:paraId="227BD60C" w14:textId="00833A8B" w:rsidR="004548B2" w:rsidRDefault="004548B2" w:rsidP="004548B2">
      <w:pPr>
        <w:pStyle w:val="Code"/>
      </w:pPr>
      <w:r w:rsidRPr="004548B2">
        <w:t>_________________________________________________________________</w:t>
      </w:r>
    </w:p>
    <w:p w14:paraId="4569A4D6" w14:textId="026AB1A1" w:rsidR="004548B2" w:rsidRDefault="000F6F26" w:rsidP="004548B2">
      <w:pPr>
        <w:pStyle w:val="BodyTextFirst"/>
      </w:pPr>
      <w:r>
        <w:t xml:space="preserve">Note first how all parameters are trainable and </w:t>
      </w:r>
      <w:r w:rsidR="004548B2">
        <w:t>how you can find the layer name in the first column.</w:t>
      </w:r>
      <w:r w:rsidR="002F5375">
        <w:t xml:space="preserve"> Please take note since assigning each layer a name will be </w:t>
      </w:r>
      <w:r w:rsidR="00B961D6">
        <w:t xml:space="preserve">useful </w:t>
      </w:r>
      <w:r w:rsidR="006B3D5D">
        <w:t>in the future</w:t>
      </w:r>
      <w:r w:rsidR="002F5375">
        <w:t>.</w:t>
      </w:r>
      <w:r>
        <w:t xml:space="preserve"> To freeze the layer called </w:t>
      </w:r>
      <w:r w:rsidRPr="009F1A63">
        <w:rPr>
          <w:rStyle w:val="CodeInline"/>
        </w:rPr>
        <w:t>hidden1</w:t>
      </w:r>
      <w:r>
        <w:t xml:space="preserve">, you simply need to find the layer with the name and change its trainable property </w:t>
      </w:r>
    </w:p>
    <w:p w14:paraId="27B23399" w14:textId="4BD2115D" w:rsidR="000F6F26" w:rsidRDefault="000F6F26" w:rsidP="000F6F26">
      <w:pPr>
        <w:pStyle w:val="Code"/>
      </w:pPr>
      <w:r w:rsidRPr="000F6F26">
        <w:t>model.get_layer('hidden1').trainable = False</w:t>
      </w:r>
    </w:p>
    <w:p w14:paraId="0B65D75F" w14:textId="6D604472" w:rsidR="000F6F26" w:rsidRDefault="000F6F26" w:rsidP="004548B2">
      <w:pPr>
        <w:pStyle w:val="BodyTextFirst"/>
      </w:pPr>
      <w:r>
        <w:t>now if you check again the model summary you will see a different number of trainable parameters</w:t>
      </w:r>
    </w:p>
    <w:p w14:paraId="46583E68" w14:textId="77777777" w:rsidR="000F6F26" w:rsidRPr="000F6F26" w:rsidRDefault="000F6F26" w:rsidP="000F6F26">
      <w:pPr>
        <w:pStyle w:val="Code"/>
      </w:pPr>
      <w:r w:rsidRPr="000F6F26">
        <w:t>_________________________________________________________________</w:t>
      </w:r>
    </w:p>
    <w:p w14:paraId="425EEFED" w14:textId="77777777" w:rsidR="000F6F26" w:rsidRPr="000F6F26" w:rsidRDefault="000F6F26" w:rsidP="000F6F26">
      <w:pPr>
        <w:pStyle w:val="Code"/>
      </w:pPr>
      <w:r w:rsidRPr="000F6F26">
        <w:t xml:space="preserve">Layer (type)                 Output Shape              Param #   </w:t>
      </w:r>
    </w:p>
    <w:p w14:paraId="4F273043" w14:textId="77777777" w:rsidR="000F6F26" w:rsidRPr="000F6F26" w:rsidRDefault="000F6F26" w:rsidP="000F6F26">
      <w:pPr>
        <w:pStyle w:val="Code"/>
      </w:pPr>
      <w:r w:rsidRPr="000F6F26">
        <w:t>=================================================================</w:t>
      </w:r>
    </w:p>
    <w:p w14:paraId="2D735A06" w14:textId="77777777" w:rsidR="000F6F26" w:rsidRPr="000F6F26" w:rsidRDefault="000F6F26" w:rsidP="000F6F26">
      <w:pPr>
        <w:pStyle w:val="Code"/>
      </w:pPr>
      <w:r w:rsidRPr="000F6F26">
        <w:t xml:space="preserve">input (Dense)                (None, 32)                25120     </w:t>
      </w:r>
    </w:p>
    <w:p w14:paraId="3D51704C" w14:textId="77777777" w:rsidR="000F6F26" w:rsidRPr="000F6F26" w:rsidRDefault="000F6F26" w:rsidP="000F6F26">
      <w:pPr>
        <w:pStyle w:val="Code"/>
      </w:pPr>
      <w:r w:rsidRPr="000F6F26">
        <w:t>_________________________________________________________________</w:t>
      </w:r>
    </w:p>
    <w:p w14:paraId="784DDE76" w14:textId="77777777" w:rsidR="000F6F26" w:rsidRPr="000F6F26" w:rsidRDefault="000F6F26" w:rsidP="000F6F26">
      <w:pPr>
        <w:pStyle w:val="Code"/>
      </w:pPr>
      <w:r w:rsidRPr="000F6F26">
        <w:t xml:space="preserve">hidden1 (Dense)              (None, 32)                1056      </w:t>
      </w:r>
    </w:p>
    <w:p w14:paraId="5E5C4050" w14:textId="77777777" w:rsidR="000F6F26" w:rsidRPr="000F6F26" w:rsidRDefault="000F6F26" w:rsidP="000F6F26">
      <w:pPr>
        <w:pStyle w:val="Code"/>
      </w:pPr>
      <w:r w:rsidRPr="000F6F26">
        <w:t>=================================================================</w:t>
      </w:r>
    </w:p>
    <w:p w14:paraId="141C2930" w14:textId="77777777" w:rsidR="000F6F26" w:rsidRPr="000F6F26" w:rsidRDefault="000F6F26" w:rsidP="000F6F26">
      <w:pPr>
        <w:pStyle w:val="Code"/>
      </w:pPr>
      <w:r w:rsidRPr="000F6F26">
        <w:t>Total params: 26,176</w:t>
      </w:r>
    </w:p>
    <w:p w14:paraId="1764CE09" w14:textId="77777777" w:rsidR="000F6F26" w:rsidRPr="000F6F26" w:rsidRDefault="000F6F26" w:rsidP="000F6F26">
      <w:pPr>
        <w:pStyle w:val="Code"/>
      </w:pPr>
      <w:r w:rsidRPr="000F6F26">
        <w:t>Trainable params: 25,120</w:t>
      </w:r>
    </w:p>
    <w:p w14:paraId="11410092" w14:textId="77777777" w:rsidR="000F6F26" w:rsidRPr="000F6F26" w:rsidRDefault="000F6F26" w:rsidP="000F6F26">
      <w:pPr>
        <w:pStyle w:val="Code"/>
      </w:pPr>
      <w:r w:rsidRPr="000F6F26">
        <w:t>Non-trainable params: 1,056</w:t>
      </w:r>
    </w:p>
    <w:p w14:paraId="212EC1FA" w14:textId="3EF71A7E" w:rsidR="000F6F26" w:rsidRDefault="000F6F26" w:rsidP="000F6F26">
      <w:pPr>
        <w:pStyle w:val="Code"/>
      </w:pPr>
      <w:r w:rsidRPr="000F6F26">
        <w:t>_________________________________________________________________</w:t>
      </w:r>
    </w:p>
    <w:p w14:paraId="28C02898" w14:textId="4AB50B6E" w:rsidR="000F6F26" w:rsidRDefault="00D31059" w:rsidP="000F6F26">
      <w:pPr>
        <w:pStyle w:val="BodyTextFirst"/>
      </w:pPr>
      <w:r>
        <w:t xml:space="preserve">As you can see now, the 1056 parameters contained in the </w:t>
      </w:r>
      <w:r w:rsidRPr="00BB0040">
        <w:rPr>
          <w:rStyle w:val="CodeInline"/>
        </w:rPr>
        <w:t>hidden1</w:t>
      </w:r>
      <w:r>
        <w:t xml:space="preserve"> layer, are now not trainable anymore. The layer is </w:t>
      </w:r>
      <w:r w:rsidR="00095929">
        <w:t xml:space="preserve">now </w:t>
      </w:r>
      <w:r>
        <w:t>frozen.</w:t>
      </w:r>
      <w:r w:rsidR="00000B54">
        <w:t xml:space="preserve"> If you have not assigned names to the layers and you want to find out how the layers are called, you can use the </w:t>
      </w:r>
      <w:proofErr w:type="spellStart"/>
      <w:proofErr w:type="gramStart"/>
      <w:r w:rsidR="00000B54" w:rsidRPr="00FE6992">
        <w:rPr>
          <w:rStyle w:val="CodeInline"/>
        </w:rPr>
        <w:t>model.summary</w:t>
      </w:r>
      <w:proofErr w:type="spellEnd"/>
      <w:proofErr w:type="gramEnd"/>
      <w:r w:rsidR="00000B54" w:rsidRPr="00FE6992">
        <w:rPr>
          <w:rStyle w:val="CodeInline"/>
        </w:rPr>
        <w:t>()</w:t>
      </w:r>
      <w:r w:rsidR="00000B54">
        <w:t xml:space="preserve"> function or you can simply loop through the layers in the model with</w:t>
      </w:r>
    </w:p>
    <w:p w14:paraId="48A3AF51" w14:textId="77777777" w:rsidR="00000B54" w:rsidRPr="00000B54" w:rsidRDefault="00000B54" w:rsidP="00000B54">
      <w:pPr>
        <w:pStyle w:val="Code"/>
      </w:pPr>
      <w:r w:rsidRPr="00000B54">
        <w:t>for layer in model.layers:</w:t>
      </w:r>
    </w:p>
    <w:p w14:paraId="1E844CEF" w14:textId="1AA9CFCB" w:rsidR="00000B54" w:rsidRDefault="00000B54" w:rsidP="00000B54">
      <w:pPr>
        <w:pStyle w:val="Code"/>
      </w:pPr>
      <w:r w:rsidRPr="00000B54">
        <w:t xml:space="preserve">  print (layer.name)</w:t>
      </w:r>
    </w:p>
    <w:p w14:paraId="7F954C13" w14:textId="7C172F91" w:rsidR="00000B54" w:rsidRDefault="00000B54" w:rsidP="00000B54">
      <w:pPr>
        <w:pStyle w:val="BodyTextFirst"/>
      </w:pPr>
      <w:r>
        <w:t>that will give you the output</w:t>
      </w:r>
    </w:p>
    <w:p w14:paraId="1FDF9D82" w14:textId="77777777" w:rsidR="00000B54" w:rsidRPr="00000B54" w:rsidRDefault="00000B54" w:rsidP="00000B54">
      <w:pPr>
        <w:pStyle w:val="Code"/>
      </w:pPr>
      <w:r w:rsidRPr="00000B54">
        <w:t>input</w:t>
      </w:r>
    </w:p>
    <w:p w14:paraId="2088CFFA" w14:textId="0D95818C" w:rsidR="00000B54" w:rsidRDefault="00000B54" w:rsidP="00000B54">
      <w:pPr>
        <w:pStyle w:val="Code"/>
      </w:pPr>
      <w:r w:rsidRPr="00000B54">
        <w:t>hidden1</w:t>
      </w:r>
    </w:p>
    <w:p w14:paraId="3B979AD9" w14:textId="646C5D19" w:rsidR="00000B54" w:rsidRDefault="00000B54" w:rsidP="00000B54">
      <w:pPr>
        <w:pStyle w:val="BodyTextFirst"/>
      </w:pPr>
      <w:r>
        <w:lastRenderedPageBreak/>
        <w:t xml:space="preserve">as </w:t>
      </w:r>
      <w:proofErr w:type="gramStart"/>
      <w:r>
        <w:t>expected</w:t>
      </w:r>
      <w:proofErr w:type="gramEnd"/>
      <w:r>
        <w:t>.</w:t>
      </w:r>
      <w:r w:rsidR="00C630DB">
        <w:t xml:space="preserve"> </w:t>
      </w:r>
      <w:r w:rsidR="00B0333D">
        <w:t xml:space="preserve">Note that </w:t>
      </w:r>
      <w:proofErr w:type="spellStart"/>
      <w:proofErr w:type="gramStart"/>
      <w:r w:rsidR="00B0333D" w:rsidRPr="00FE6992">
        <w:rPr>
          <w:rStyle w:val="CodeInline"/>
        </w:rPr>
        <w:t>model.layers</w:t>
      </w:r>
      <w:proofErr w:type="spellEnd"/>
      <w:proofErr w:type="gramEnd"/>
      <w:r w:rsidR="00B0333D">
        <w:t xml:space="preserve"> is simply a list with layers as element</w:t>
      </w:r>
      <w:r w:rsidR="00FE6992">
        <w:t>s</w:t>
      </w:r>
      <w:r w:rsidR="00B0333D">
        <w:t>. As such you can use the classical way of accessing elements from a list. For example, to access the last layer you can use</w:t>
      </w:r>
    </w:p>
    <w:p w14:paraId="31A9363A" w14:textId="1A183DAC" w:rsidR="00B0333D" w:rsidRDefault="00B0333D" w:rsidP="00B0333D">
      <w:pPr>
        <w:pStyle w:val="Code"/>
      </w:pPr>
      <w:r w:rsidRPr="00B0333D">
        <w:t>model.layers[-1]</w:t>
      </w:r>
    </w:p>
    <w:p w14:paraId="2F02A822" w14:textId="6B821096" w:rsidR="00B0333D" w:rsidRDefault="00B0333D" w:rsidP="00000B54">
      <w:pPr>
        <w:pStyle w:val="BodyTextFirst"/>
      </w:pPr>
      <w:r>
        <w:t>or to access the first</w:t>
      </w:r>
    </w:p>
    <w:p w14:paraId="77C33350" w14:textId="14627F23" w:rsidR="00B0333D" w:rsidRPr="00B0333D" w:rsidRDefault="00B0333D" w:rsidP="00B0333D">
      <w:pPr>
        <w:pStyle w:val="Code"/>
      </w:pPr>
      <w:r w:rsidRPr="00B0333D">
        <w:t>model.layers[</w:t>
      </w:r>
      <w:r>
        <w:t>0</w:t>
      </w:r>
      <w:r w:rsidRPr="00B0333D">
        <w:t>]</w:t>
      </w:r>
    </w:p>
    <w:p w14:paraId="21B42A79" w14:textId="35ECBA04" w:rsidR="00B0333D" w:rsidRDefault="00B0333D" w:rsidP="00000B54">
      <w:pPr>
        <w:pStyle w:val="BodyTextFirst"/>
      </w:pPr>
      <w:r>
        <w:t>to freeze the last layer for example you can simply use</w:t>
      </w:r>
    </w:p>
    <w:p w14:paraId="2744D6D5" w14:textId="327FBEB6" w:rsidR="00B0333D" w:rsidRDefault="00B0333D" w:rsidP="00B0333D">
      <w:pPr>
        <w:pStyle w:val="Code"/>
      </w:pPr>
      <w:r w:rsidRPr="00B0333D">
        <w:t>model.layers[-1].trainable</w:t>
      </w:r>
      <w:r>
        <w:t xml:space="preserve"> = False</w:t>
      </w:r>
    </w:p>
    <w:p w14:paraId="69C42C3F" w14:textId="5D8A684B" w:rsidR="00B0333D" w:rsidRDefault="007B44A3" w:rsidP="007B44A3">
      <w:pPr>
        <w:pStyle w:val="NoteTipCaution"/>
      </w:pPr>
      <w:r>
        <w:t xml:space="preserve">When you change a property of a layer in </w:t>
      </w:r>
      <w:proofErr w:type="spellStart"/>
      <w:r>
        <w:t>Keras</w:t>
      </w:r>
      <w:proofErr w:type="spellEnd"/>
      <w:r>
        <w:t xml:space="preserve">, like the </w:t>
      </w:r>
      <w:r w:rsidRPr="007B44A3">
        <w:rPr>
          <w:rStyle w:val="CodeInline"/>
        </w:rPr>
        <w:t>trainable</w:t>
      </w:r>
      <w:r>
        <w:t xml:space="preserve"> property, remember to recompile the model with the </w:t>
      </w:r>
      <w:proofErr w:type="gramStart"/>
      <w:r w:rsidRPr="007B44A3">
        <w:rPr>
          <w:rStyle w:val="CodeInline"/>
        </w:rPr>
        <w:t>compile(</w:t>
      </w:r>
      <w:proofErr w:type="gramEnd"/>
      <w:r w:rsidRPr="007B44A3">
        <w:rPr>
          <w:rStyle w:val="CodeInline"/>
        </w:rPr>
        <w:t>)</w:t>
      </w:r>
      <w:r>
        <w:t xml:space="preserve"> function, otherwise the change will not take effect</w:t>
      </w:r>
      <w:r w:rsidR="00E7557C">
        <w:t xml:space="preserve"> during the training.</w:t>
      </w:r>
    </w:p>
    <w:p w14:paraId="21CFF797" w14:textId="0630FC3B" w:rsidR="00893985" w:rsidRDefault="00893985" w:rsidP="00893985">
      <w:pPr>
        <w:pStyle w:val="BodyTextFirst"/>
      </w:pPr>
      <w:r>
        <w:t>To summarize consider the following code</w:t>
      </w:r>
      <w:r>
        <w:footnoteReference w:id="6"/>
      </w:r>
    </w:p>
    <w:p w14:paraId="602B436F" w14:textId="20A63A43" w:rsidR="00893985" w:rsidRPr="00893985" w:rsidRDefault="00893985" w:rsidP="00893985">
      <w:pPr>
        <w:pStyle w:val="Code"/>
      </w:pPr>
      <w:r w:rsidRPr="00893985">
        <w:t>x = Input(shape=(</w:t>
      </w:r>
      <w:r>
        <w:t>4</w:t>
      </w:r>
      <w:r w:rsidRPr="00893985">
        <w:t>,))</w:t>
      </w:r>
    </w:p>
    <w:p w14:paraId="76C6D03D" w14:textId="77A6A17F" w:rsidR="00893985" w:rsidRPr="00893985" w:rsidRDefault="00893985" w:rsidP="00893985">
      <w:pPr>
        <w:pStyle w:val="Code"/>
      </w:pPr>
      <w:r w:rsidRPr="00893985">
        <w:t>layer = Dense(</w:t>
      </w:r>
      <w:r>
        <w:t>8</w:t>
      </w:r>
      <w:r w:rsidRPr="00893985">
        <w:t>)</w:t>
      </w:r>
    </w:p>
    <w:p w14:paraId="442FA8F9" w14:textId="77777777" w:rsidR="00893985" w:rsidRPr="00893985" w:rsidRDefault="00893985" w:rsidP="00893985">
      <w:pPr>
        <w:pStyle w:val="Code"/>
      </w:pPr>
      <w:r w:rsidRPr="00893985">
        <w:t>layer.trainable = False</w:t>
      </w:r>
    </w:p>
    <w:p w14:paraId="07596349" w14:textId="3294FCEF" w:rsidR="00893985" w:rsidRDefault="00893985" w:rsidP="00893985">
      <w:pPr>
        <w:pStyle w:val="Code"/>
      </w:pPr>
      <w:r w:rsidRPr="00893985">
        <w:t>y = layer(x)</w:t>
      </w:r>
    </w:p>
    <w:p w14:paraId="18B8322C" w14:textId="0E3E025F" w:rsidR="00893985" w:rsidRPr="00893985" w:rsidRDefault="00893985" w:rsidP="00893985">
      <w:pPr>
        <w:pStyle w:val="Code"/>
        <w:rPr>
          <w:lang w:val="de-CH"/>
        </w:rPr>
      </w:pPr>
      <w:r w:rsidRPr="00893985">
        <w:rPr>
          <w:lang w:val="de-CH"/>
        </w:rPr>
        <w:t>frozen_model = Model(x, y)</w:t>
      </w:r>
    </w:p>
    <w:p w14:paraId="4D506455" w14:textId="07C7AC30" w:rsidR="00893985" w:rsidRDefault="00893985" w:rsidP="00893985">
      <w:pPr>
        <w:pStyle w:val="BodyTextFirst"/>
      </w:pPr>
      <w:r>
        <w:t>now running the following code</w:t>
      </w:r>
    </w:p>
    <w:p w14:paraId="122558AD" w14:textId="385E9320" w:rsidR="00893985" w:rsidRDefault="00893985" w:rsidP="00893985">
      <w:pPr>
        <w:pStyle w:val="Code"/>
      </w:pPr>
      <w:r w:rsidRPr="00893985">
        <w:t>frozen_model.compile(optimizer=</w:t>
      </w:r>
      <w:r>
        <w:t>'Adam'</w:t>
      </w:r>
      <w:r w:rsidRPr="00893985">
        <w:t>, loss='mse')</w:t>
      </w:r>
    </w:p>
    <w:p w14:paraId="5D6C5018" w14:textId="0A5F6FB1" w:rsidR="00893985" w:rsidRDefault="00893985" w:rsidP="00893985">
      <w:pPr>
        <w:pStyle w:val="Code"/>
      </w:pPr>
      <w:r w:rsidRPr="00893985">
        <w:t>frozen_model.fit(data, labels)</w:t>
      </w:r>
    </w:p>
    <w:p w14:paraId="0A4C8D7E" w14:textId="2C3C8105" w:rsidR="00893985" w:rsidRDefault="00893985" w:rsidP="00893985">
      <w:pPr>
        <w:pStyle w:val="BodyTextFirst"/>
      </w:pPr>
      <w:r>
        <w:t xml:space="preserve">will NOT modify the weights of </w:t>
      </w:r>
      <w:r w:rsidRPr="00893985">
        <w:rPr>
          <w:rStyle w:val="CodeInline"/>
        </w:rPr>
        <w:t>layer</w:t>
      </w:r>
      <w:r>
        <w:t>.  In</w:t>
      </w:r>
      <w:r w:rsidR="00FE6992">
        <w:t xml:space="preserve"> </w:t>
      </w:r>
      <w:r>
        <w:t xml:space="preserve">fact calling </w:t>
      </w:r>
      <w:proofErr w:type="spellStart"/>
      <w:r w:rsidRPr="00893985">
        <w:rPr>
          <w:rStyle w:val="CodeInline"/>
        </w:rPr>
        <w:t>frozen_</w:t>
      </w:r>
      <w:proofErr w:type="gramStart"/>
      <w:r w:rsidRPr="00893985">
        <w:rPr>
          <w:rStyle w:val="CodeInline"/>
        </w:rPr>
        <w:t>model.summary</w:t>
      </w:r>
      <w:proofErr w:type="spellEnd"/>
      <w:proofErr w:type="gramEnd"/>
      <w:r w:rsidRPr="00893985">
        <w:rPr>
          <w:rStyle w:val="CodeInline"/>
        </w:rPr>
        <w:t>()</w:t>
      </w:r>
      <w:r>
        <w:t xml:space="preserve"> gives </w:t>
      </w:r>
    </w:p>
    <w:p w14:paraId="3E818885" w14:textId="77777777" w:rsidR="00893985" w:rsidRPr="00893985" w:rsidRDefault="00893985" w:rsidP="00893985">
      <w:pPr>
        <w:pStyle w:val="Code"/>
      </w:pPr>
      <w:r w:rsidRPr="00893985">
        <w:t>_________________________________________________________________</w:t>
      </w:r>
    </w:p>
    <w:p w14:paraId="0A5F2B10" w14:textId="77777777" w:rsidR="00893985" w:rsidRPr="00893985" w:rsidRDefault="00893985" w:rsidP="00893985">
      <w:pPr>
        <w:pStyle w:val="Code"/>
      </w:pPr>
      <w:r w:rsidRPr="00893985">
        <w:t xml:space="preserve">Layer (type)                 Output Shape              Param #   </w:t>
      </w:r>
    </w:p>
    <w:p w14:paraId="0003C900" w14:textId="77777777" w:rsidR="00893985" w:rsidRPr="00893985" w:rsidRDefault="00893985" w:rsidP="00893985">
      <w:pPr>
        <w:pStyle w:val="Code"/>
      </w:pPr>
      <w:r w:rsidRPr="00893985">
        <w:t>=================================================================</w:t>
      </w:r>
    </w:p>
    <w:p w14:paraId="2C42C3B7" w14:textId="77777777" w:rsidR="00893985" w:rsidRPr="00893985" w:rsidRDefault="00893985" w:rsidP="00893985">
      <w:pPr>
        <w:pStyle w:val="Code"/>
      </w:pPr>
      <w:r w:rsidRPr="00893985">
        <w:t xml:space="preserve">input_1 (InputLayer)         (None, 4)                 0         </w:t>
      </w:r>
    </w:p>
    <w:p w14:paraId="185B1E99" w14:textId="77777777" w:rsidR="00893985" w:rsidRPr="00893985" w:rsidRDefault="00893985" w:rsidP="00893985">
      <w:pPr>
        <w:pStyle w:val="Code"/>
      </w:pPr>
      <w:r w:rsidRPr="00893985">
        <w:t>_________________________________________________________________</w:t>
      </w:r>
    </w:p>
    <w:p w14:paraId="7AB19015" w14:textId="77777777" w:rsidR="00893985" w:rsidRPr="00893985" w:rsidRDefault="00893985" w:rsidP="00893985">
      <w:pPr>
        <w:pStyle w:val="Code"/>
      </w:pPr>
      <w:r w:rsidRPr="00893985">
        <w:t xml:space="preserve">dense_6 (Dense)              (None, 8)                 40        </w:t>
      </w:r>
    </w:p>
    <w:p w14:paraId="08F17C8A" w14:textId="77777777" w:rsidR="00893985" w:rsidRPr="00893985" w:rsidRDefault="00893985" w:rsidP="00893985">
      <w:pPr>
        <w:pStyle w:val="Code"/>
      </w:pPr>
      <w:r w:rsidRPr="00893985">
        <w:t>=================================================================</w:t>
      </w:r>
    </w:p>
    <w:p w14:paraId="33438297" w14:textId="77777777" w:rsidR="00893985" w:rsidRPr="00893985" w:rsidRDefault="00893985" w:rsidP="00893985">
      <w:pPr>
        <w:pStyle w:val="Code"/>
      </w:pPr>
      <w:r w:rsidRPr="00893985">
        <w:t>Total params: 40</w:t>
      </w:r>
    </w:p>
    <w:p w14:paraId="3FF5A722" w14:textId="77777777" w:rsidR="00893985" w:rsidRPr="00893985" w:rsidRDefault="00893985" w:rsidP="00893985">
      <w:pPr>
        <w:pStyle w:val="Code"/>
      </w:pPr>
      <w:r w:rsidRPr="00893985">
        <w:t>Trainable params: 0</w:t>
      </w:r>
    </w:p>
    <w:p w14:paraId="4E1999BE" w14:textId="77777777" w:rsidR="00893985" w:rsidRPr="00893985" w:rsidRDefault="00893985" w:rsidP="00893985">
      <w:pPr>
        <w:pStyle w:val="Code"/>
      </w:pPr>
      <w:r w:rsidRPr="00893985">
        <w:t>Non-trainable params: 40</w:t>
      </w:r>
    </w:p>
    <w:p w14:paraId="3B6BF6C1" w14:textId="5735A7E0" w:rsidR="00893985" w:rsidRDefault="00893985" w:rsidP="00893985">
      <w:pPr>
        <w:pStyle w:val="Code"/>
      </w:pPr>
      <w:r w:rsidRPr="00893985">
        <w:t>_________________________________________________________________</w:t>
      </w:r>
    </w:p>
    <w:p w14:paraId="4076316A" w14:textId="269D3072" w:rsidR="00893985" w:rsidRDefault="00893985" w:rsidP="00893985">
      <w:pPr>
        <w:pStyle w:val="BodyTextFirst"/>
      </w:pPr>
      <w:r>
        <w:t>And as expected there are no trainable parameters.</w:t>
      </w:r>
    </w:p>
    <w:p w14:paraId="56E69DB3" w14:textId="17A0FECA" w:rsidR="00893985" w:rsidRDefault="00893985" w:rsidP="00893985">
      <w:pPr>
        <w:pStyle w:val="BodyTextFirst"/>
      </w:pPr>
      <w:r>
        <w:t xml:space="preserve">Now we can simply modify the property </w:t>
      </w:r>
      <w:proofErr w:type="spellStart"/>
      <w:proofErr w:type="gramStart"/>
      <w:r w:rsidRPr="00893985">
        <w:rPr>
          <w:rStyle w:val="CodeInline"/>
        </w:rPr>
        <w:t>layer.trainable</w:t>
      </w:r>
      <w:proofErr w:type="spellEnd"/>
      <w:proofErr w:type="gramEnd"/>
      <w:r>
        <w:t xml:space="preserve"> </w:t>
      </w:r>
    </w:p>
    <w:p w14:paraId="165B429C" w14:textId="18DE3D65" w:rsidR="00893985" w:rsidRDefault="00893985" w:rsidP="00893985">
      <w:pPr>
        <w:pStyle w:val="Code"/>
      </w:pPr>
      <w:r>
        <w:lastRenderedPageBreak/>
        <w:t>layer.trainable = True</w:t>
      </w:r>
    </w:p>
    <w:p w14:paraId="20E60DC8" w14:textId="2DB6550D" w:rsidR="00893985" w:rsidRDefault="00893985" w:rsidP="00893985">
      <w:pPr>
        <w:pStyle w:val="Code"/>
      </w:pPr>
      <w:r w:rsidRPr="00893985">
        <w:t>trainable_model = Model(x, y)</w:t>
      </w:r>
    </w:p>
    <w:p w14:paraId="3D1E848B" w14:textId="1D16BA6C" w:rsidR="00893985" w:rsidRDefault="00893985" w:rsidP="00893985">
      <w:pPr>
        <w:pStyle w:val="BodyTextFirst"/>
      </w:pPr>
      <w:r>
        <w:t>compile and fit the model</w:t>
      </w:r>
    </w:p>
    <w:p w14:paraId="60AA4979" w14:textId="46AA4A84" w:rsidR="00893985" w:rsidRDefault="00893985" w:rsidP="00893985">
      <w:pPr>
        <w:pStyle w:val="Code"/>
      </w:pPr>
      <w:r w:rsidRPr="00893985">
        <w:t>trainable_model.compile(optimizer=</w:t>
      </w:r>
      <w:r>
        <w:t>'Adam'</w:t>
      </w:r>
      <w:r w:rsidRPr="00893985">
        <w:t>, loss='mse')</w:t>
      </w:r>
    </w:p>
    <w:p w14:paraId="3C79CEB0" w14:textId="193BC266" w:rsidR="00893985" w:rsidRDefault="00893985" w:rsidP="00893985">
      <w:pPr>
        <w:pStyle w:val="Code"/>
      </w:pPr>
      <w:r w:rsidRPr="00893985">
        <w:t>trainable_model.fit(data, labels)</w:t>
      </w:r>
    </w:p>
    <w:p w14:paraId="249D92EE" w14:textId="43023F91" w:rsidR="00893985" w:rsidRDefault="00893985" w:rsidP="00893985">
      <w:pPr>
        <w:pStyle w:val="BodyTextFirst"/>
      </w:pPr>
      <w:r>
        <w:t xml:space="preserve">and this time the weights of </w:t>
      </w:r>
      <w:r w:rsidRPr="00893985">
        <w:rPr>
          <w:rStyle w:val="CodeInline"/>
        </w:rPr>
        <w:t>layer</w:t>
      </w:r>
      <w:r>
        <w:t xml:space="preserve"> will be updated. We can check that with </w:t>
      </w:r>
      <w:proofErr w:type="spellStart"/>
      <w:r w:rsidRPr="00893985">
        <w:rPr>
          <w:rStyle w:val="CodeInline"/>
        </w:rPr>
        <w:t>trainable_</w:t>
      </w:r>
      <w:proofErr w:type="gramStart"/>
      <w:r w:rsidRPr="00893985">
        <w:rPr>
          <w:rStyle w:val="CodeInline"/>
        </w:rPr>
        <w:t>model.summary</w:t>
      </w:r>
      <w:proofErr w:type="spellEnd"/>
      <w:proofErr w:type="gramEnd"/>
      <w:r w:rsidRPr="00893985">
        <w:rPr>
          <w:rStyle w:val="CodeInline"/>
        </w:rPr>
        <w:t>()</w:t>
      </w:r>
    </w:p>
    <w:p w14:paraId="6FE90B92" w14:textId="77777777" w:rsidR="00893985" w:rsidRPr="00893985" w:rsidRDefault="00893985" w:rsidP="00893985">
      <w:pPr>
        <w:pStyle w:val="Code"/>
      </w:pPr>
      <w:r w:rsidRPr="00893985">
        <w:t>_________________________________________________________________</w:t>
      </w:r>
    </w:p>
    <w:p w14:paraId="5A6DC438" w14:textId="77777777" w:rsidR="00893985" w:rsidRPr="00893985" w:rsidRDefault="00893985" w:rsidP="00893985">
      <w:pPr>
        <w:pStyle w:val="Code"/>
      </w:pPr>
      <w:r w:rsidRPr="00893985">
        <w:t xml:space="preserve">Layer (type)                 Output Shape              Param #   </w:t>
      </w:r>
    </w:p>
    <w:p w14:paraId="400D6CA3" w14:textId="77777777" w:rsidR="00893985" w:rsidRPr="00893985" w:rsidRDefault="00893985" w:rsidP="00893985">
      <w:pPr>
        <w:pStyle w:val="Code"/>
      </w:pPr>
      <w:r w:rsidRPr="00893985">
        <w:t>=================================================================</w:t>
      </w:r>
    </w:p>
    <w:p w14:paraId="5E0D9051" w14:textId="77777777" w:rsidR="00893985" w:rsidRPr="00893985" w:rsidRDefault="00893985" w:rsidP="00893985">
      <w:pPr>
        <w:pStyle w:val="Code"/>
      </w:pPr>
      <w:r w:rsidRPr="00893985">
        <w:t xml:space="preserve">input_1 (InputLayer)         (None, 4)                 0         </w:t>
      </w:r>
    </w:p>
    <w:p w14:paraId="49664ADE" w14:textId="77777777" w:rsidR="00893985" w:rsidRPr="00893985" w:rsidRDefault="00893985" w:rsidP="00893985">
      <w:pPr>
        <w:pStyle w:val="Code"/>
      </w:pPr>
      <w:r w:rsidRPr="00893985">
        <w:t>_________________________________________________________________</w:t>
      </w:r>
    </w:p>
    <w:p w14:paraId="7452FF83" w14:textId="77777777" w:rsidR="00893985" w:rsidRPr="00893985" w:rsidRDefault="00893985" w:rsidP="00893985">
      <w:pPr>
        <w:pStyle w:val="Code"/>
      </w:pPr>
      <w:r w:rsidRPr="00893985">
        <w:t xml:space="preserve">dense_6 (Dense)              (None, 8)                 40        </w:t>
      </w:r>
    </w:p>
    <w:p w14:paraId="2F212EC4" w14:textId="77777777" w:rsidR="00893985" w:rsidRPr="00893985" w:rsidRDefault="00893985" w:rsidP="00893985">
      <w:pPr>
        <w:pStyle w:val="Code"/>
      </w:pPr>
      <w:r w:rsidRPr="00893985">
        <w:t>=================================================================</w:t>
      </w:r>
    </w:p>
    <w:p w14:paraId="270BD784" w14:textId="77777777" w:rsidR="00893985" w:rsidRPr="00893985" w:rsidRDefault="00893985" w:rsidP="00893985">
      <w:pPr>
        <w:pStyle w:val="Code"/>
      </w:pPr>
      <w:r w:rsidRPr="00893985">
        <w:t>Total params: 40</w:t>
      </w:r>
    </w:p>
    <w:p w14:paraId="0C57B348" w14:textId="77777777" w:rsidR="00893985" w:rsidRPr="00893985" w:rsidRDefault="00893985" w:rsidP="00893985">
      <w:pPr>
        <w:pStyle w:val="Code"/>
      </w:pPr>
      <w:r w:rsidRPr="00893985">
        <w:t>Trainable params: 40</w:t>
      </w:r>
    </w:p>
    <w:p w14:paraId="1B8579D8" w14:textId="77777777" w:rsidR="00893985" w:rsidRPr="00893985" w:rsidRDefault="00893985" w:rsidP="00893985">
      <w:pPr>
        <w:pStyle w:val="Code"/>
      </w:pPr>
      <w:r w:rsidRPr="00893985">
        <w:t>Non-trainable params: 0</w:t>
      </w:r>
    </w:p>
    <w:p w14:paraId="1A139DA0" w14:textId="2B799FD2" w:rsidR="00893985" w:rsidRDefault="00893985" w:rsidP="00893985">
      <w:pPr>
        <w:pStyle w:val="Code"/>
      </w:pPr>
      <w:r w:rsidRPr="00893985">
        <w:t>_________________________________________________________________</w:t>
      </w:r>
    </w:p>
    <w:p w14:paraId="73F51473" w14:textId="738C1E94" w:rsidR="00893985" w:rsidRPr="00893985" w:rsidRDefault="00893985" w:rsidP="00893985">
      <w:pPr>
        <w:pStyle w:val="BodyTextFirst"/>
      </w:pPr>
      <w:r>
        <w:t>And now all parameters are trainable, as we wanted.</w:t>
      </w:r>
    </w:p>
    <w:p w14:paraId="18D71BED" w14:textId="6B4D4098" w:rsidR="00C54CE7" w:rsidRDefault="00C54CE7" w:rsidP="00C54CE7">
      <w:pPr>
        <w:pStyle w:val="Heading2"/>
      </w:pPr>
      <w:r>
        <w:t>Removing layers</w:t>
      </w:r>
    </w:p>
    <w:p w14:paraId="0DB3F2F8" w14:textId="07AE23F9" w:rsidR="00C54CE7" w:rsidRDefault="00C54CE7" w:rsidP="00C54CE7">
      <w:pPr>
        <w:pStyle w:val="BodyTextFirst"/>
      </w:pPr>
      <w:r>
        <w:t xml:space="preserve">Something very </w:t>
      </w:r>
      <w:r w:rsidR="0031797B">
        <w:t>useful</w:t>
      </w:r>
      <w:r>
        <w:t xml:space="preserve"> is to remove one or more of the last layers </w:t>
      </w:r>
      <w:r w:rsidR="00AD7AB1">
        <w:t xml:space="preserve">in a model </w:t>
      </w:r>
      <w:r>
        <w:t xml:space="preserve">and add different ones to </w:t>
      </w:r>
      <w:r w:rsidR="009421DC">
        <w:t>fine tune</w:t>
      </w:r>
      <w:r>
        <w:t xml:space="preserve"> </w:t>
      </w:r>
      <w:r w:rsidR="00127AFE">
        <w:t>it</w:t>
      </w:r>
      <w:r>
        <w:t>. The idea is used very often in transfer learning, when you train a network and want just to fine tune its behavior training only the last few layers. Let's consider the following model</w:t>
      </w:r>
    </w:p>
    <w:p w14:paraId="5C9E80AD" w14:textId="77777777" w:rsidR="00C54CE7" w:rsidRPr="00C54CE7" w:rsidRDefault="00C54CE7" w:rsidP="00C54CE7">
      <w:pPr>
        <w:pStyle w:val="Code"/>
      </w:pPr>
      <w:r w:rsidRPr="00C54CE7">
        <w:t>model = Sequential()</w:t>
      </w:r>
    </w:p>
    <w:p w14:paraId="47BB4258" w14:textId="77777777" w:rsidR="00C54CE7" w:rsidRPr="00C54CE7" w:rsidRDefault="00C54CE7" w:rsidP="00C54CE7">
      <w:pPr>
        <w:pStyle w:val="Code"/>
      </w:pPr>
      <w:r w:rsidRPr="00C54CE7">
        <w:t>model.add(Dense(32, activation='relu', input_dim=784, name = 'input'))</w:t>
      </w:r>
    </w:p>
    <w:p w14:paraId="75ECFE1C" w14:textId="77777777" w:rsidR="00C54CE7" w:rsidRPr="00C54CE7" w:rsidRDefault="00C54CE7" w:rsidP="00C54CE7">
      <w:pPr>
        <w:pStyle w:val="Code"/>
      </w:pPr>
      <w:r w:rsidRPr="00C54CE7">
        <w:t>model.add(Dense(32, activation='relu', name = 'hidden1'))</w:t>
      </w:r>
    </w:p>
    <w:p w14:paraId="5C967F2C" w14:textId="0E45EDDD" w:rsidR="00C54CE7" w:rsidRDefault="00C54CE7" w:rsidP="00C54CE7">
      <w:pPr>
        <w:pStyle w:val="Code"/>
      </w:pPr>
      <w:r w:rsidRPr="00C54CE7">
        <w:t>model.add(Dense(32, activation='relu', name = 'hidden2'))</w:t>
      </w:r>
    </w:p>
    <w:p w14:paraId="2BC2F6FA" w14:textId="1F277DA3" w:rsidR="00C54CE7" w:rsidRDefault="00C54CE7" w:rsidP="00C54CE7">
      <w:pPr>
        <w:pStyle w:val="BodyTextFirst"/>
      </w:pPr>
      <w:r>
        <w:t xml:space="preserve">the </w:t>
      </w:r>
      <w:proofErr w:type="gramStart"/>
      <w:r w:rsidRPr="00C54CE7">
        <w:rPr>
          <w:rStyle w:val="CodeInline"/>
        </w:rPr>
        <w:t>summary(</w:t>
      </w:r>
      <w:proofErr w:type="gramEnd"/>
      <w:r w:rsidRPr="00C54CE7">
        <w:rPr>
          <w:rStyle w:val="CodeInline"/>
        </w:rPr>
        <w:t>)</w:t>
      </w:r>
      <w:r>
        <w:t xml:space="preserve"> call will give the output</w:t>
      </w:r>
    </w:p>
    <w:p w14:paraId="19DE28AB" w14:textId="77777777" w:rsidR="00C54CE7" w:rsidRPr="00C54CE7" w:rsidRDefault="00C54CE7" w:rsidP="00C54CE7">
      <w:pPr>
        <w:pStyle w:val="Code"/>
      </w:pPr>
      <w:r w:rsidRPr="00C54CE7">
        <w:t>_________________________________________________________________</w:t>
      </w:r>
    </w:p>
    <w:p w14:paraId="7ACADF1D" w14:textId="77777777" w:rsidR="00C54CE7" w:rsidRPr="00C54CE7" w:rsidRDefault="00C54CE7" w:rsidP="00C54CE7">
      <w:pPr>
        <w:pStyle w:val="Code"/>
      </w:pPr>
      <w:r w:rsidRPr="00C54CE7">
        <w:t xml:space="preserve">Layer (type)                 Output Shape              Param #   </w:t>
      </w:r>
    </w:p>
    <w:p w14:paraId="53DE682D" w14:textId="77777777" w:rsidR="00C54CE7" w:rsidRPr="00C54CE7" w:rsidRDefault="00C54CE7" w:rsidP="00C54CE7">
      <w:pPr>
        <w:pStyle w:val="Code"/>
      </w:pPr>
      <w:r w:rsidRPr="00C54CE7">
        <w:t>=================================================================</w:t>
      </w:r>
    </w:p>
    <w:p w14:paraId="164F5DF1" w14:textId="77777777" w:rsidR="00C54CE7" w:rsidRPr="00C54CE7" w:rsidRDefault="00C54CE7" w:rsidP="00C54CE7">
      <w:pPr>
        <w:pStyle w:val="Code"/>
      </w:pPr>
      <w:r w:rsidRPr="00C54CE7">
        <w:t xml:space="preserve">input (Dense)                (None, 32)                25120     </w:t>
      </w:r>
    </w:p>
    <w:p w14:paraId="7DD3A6FC" w14:textId="77777777" w:rsidR="00C54CE7" w:rsidRPr="00C54CE7" w:rsidRDefault="00C54CE7" w:rsidP="00C54CE7">
      <w:pPr>
        <w:pStyle w:val="Code"/>
      </w:pPr>
      <w:r w:rsidRPr="00C54CE7">
        <w:t>_________________________________________________________________</w:t>
      </w:r>
    </w:p>
    <w:p w14:paraId="3BBA19D8" w14:textId="77777777" w:rsidR="00C54CE7" w:rsidRPr="00C54CE7" w:rsidRDefault="00C54CE7" w:rsidP="00C54CE7">
      <w:pPr>
        <w:pStyle w:val="Code"/>
      </w:pPr>
      <w:r w:rsidRPr="00C54CE7">
        <w:t xml:space="preserve">hidden1 (Dense)              (None, 32)                1056      </w:t>
      </w:r>
    </w:p>
    <w:p w14:paraId="6D7E3687" w14:textId="77777777" w:rsidR="00C54CE7" w:rsidRPr="00C54CE7" w:rsidRDefault="00C54CE7" w:rsidP="00C54CE7">
      <w:pPr>
        <w:pStyle w:val="Code"/>
      </w:pPr>
      <w:r w:rsidRPr="00C54CE7">
        <w:t>_________________________________________________________________</w:t>
      </w:r>
    </w:p>
    <w:p w14:paraId="1DFEC8B0" w14:textId="77777777" w:rsidR="00C54CE7" w:rsidRPr="00C54CE7" w:rsidRDefault="00C54CE7" w:rsidP="00C54CE7">
      <w:pPr>
        <w:pStyle w:val="Code"/>
      </w:pPr>
      <w:r w:rsidRPr="00C54CE7">
        <w:t xml:space="preserve">hidden2 (Dense)              (None, 32)                1056      </w:t>
      </w:r>
    </w:p>
    <w:p w14:paraId="5265D44A" w14:textId="77777777" w:rsidR="00C54CE7" w:rsidRPr="00C54CE7" w:rsidRDefault="00C54CE7" w:rsidP="00C54CE7">
      <w:pPr>
        <w:pStyle w:val="Code"/>
      </w:pPr>
      <w:r w:rsidRPr="00C54CE7">
        <w:t>=================================================================</w:t>
      </w:r>
    </w:p>
    <w:p w14:paraId="278DF83F" w14:textId="77777777" w:rsidR="00C54CE7" w:rsidRPr="00C54CE7" w:rsidRDefault="00C54CE7" w:rsidP="00C54CE7">
      <w:pPr>
        <w:pStyle w:val="Code"/>
      </w:pPr>
      <w:r w:rsidRPr="00C54CE7">
        <w:t>Total params: 27,232</w:t>
      </w:r>
    </w:p>
    <w:p w14:paraId="0C7948CE" w14:textId="77777777" w:rsidR="00C54CE7" w:rsidRPr="00C54CE7" w:rsidRDefault="00C54CE7" w:rsidP="00C54CE7">
      <w:pPr>
        <w:pStyle w:val="Code"/>
      </w:pPr>
      <w:r w:rsidRPr="00C54CE7">
        <w:t>Trainable params: 27,232</w:t>
      </w:r>
    </w:p>
    <w:p w14:paraId="23EAB7FE" w14:textId="77777777" w:rsidR="00C54CE7" w:rsidRPr="00C54CE7" w:rsidRDefault="00C54CE7" w:rsidP="00C54CE7">
      <w:pPr>
        <w:pStyle w:val="Code"/>
      </w:pPr>
      <w:r w:rsidRPr="00C54CE7">
        <w:t>Non-trainable params: 0</w:t>
      </w:r>
    </w:p>
    <w:p w14:paraId="490BA111" w14:textId="08784551" w:rsidR="00C54CE7" w:rsidRDefault="00C54CE7" w:rsidP="00C54CE7">
      <w:pPr>
        <w:pStyle w:val="Code"/>
      </w:pPr>
      <w:r w:rsidRPr="00C54CE7">
        <w:t>_________________________________________________________________</w:t>
      </w:r>
    </w:p>
    <w:p w14:paraId="0907EAC1" w14:textId="0ADE9162" w:rsidR="00C54CE7" w:rsidRDefault="00012296" w:rsidP="00C54CE7">
      <w:pPr>
        <w:pStyle w:val="BodyTextFirst"/>
      </w:pPr>
      <w:r>
        <w:t xml:space="preserve">Now if you want to build a second </w:t>
      </w:r>
      <w:r w:rsidR="006A1BFC">
        <w:t>model, keeping</w:t>
      </w:r>
      <w:r>
        <w:t xml:space="preserve"> your trained weights in the </w:t>
      </w:r>
      <w:r w:rsidRPr="006A1BFC">
        <w:rPr>
          <w:rStyle w:val="CodeInline"/>
        </w:rPr>
        <w:t>input</w:t>
      </w:r>
      <w:r>
        <w:t xml:space="preserve"> and </w:t>
      </w:r>
      <w:r w:rsidRPr="006A1BFC">
        <w:rPr>
          <w:rStyle w:val="CodeInline"/>
        </w:rPr>
        <w:t>hidden1</w:t>
      </w:r>
      <w:r>
        <w:t xml:space="preserve"> layers, but you want to substitute the </w:t>
      </w:r>
      <w:r w:rsidRPr="006A1BFC">
        <w:rPr>
          <w:rStyle w:val="CodeInline"/>
        </w:rPr>
        <w:t>hidden2</w:t>
      </w:r>
      <w:r>
        <w:t xml:space="preserve"> layer with a different one (let's say one with 16 neurons) you can easily do in this way</w:t>
      </w:r>
    </w:p>
    <w:p w14:paraId="192897A2" w14:textId="77777777" w:rsidR="00012296" w:rsidRPr="00012296" w:rsidRDefault="00012296" w:rsidP="00012296">
      <w:pPr>
        <w:pStyle w:val="Code"/>
      </w:pPr>
      <w:r w:rsidRPr="00012296">
        <w:t>model2 = Sequential()</w:t>
      </w:r>
    </w:p>
    <w:p w14:paraId="454DEECE" w14:textId="77777777" w:rsidR="00012296" w:rsidRPr="00012296" w:rsidRDefault="00012296" w:rsidP="00012296">
      <w:pPr>
        <w:pStyle w:val="Code"/>
      </w:pPr>
      <w:r w:rsidRPr="00012296">
        <w:lastRenderedPageBreak/>
        <w:t>for layer in model.layers[:-1]:</w:t>
      </w:r>
    </w:p>
    <w:p w14:paraId="6EC85F9E" w14:textId="79A0B2A6" w:rsidR="00012296" w:rsidRDefault="00012296" w:rsidP="00012296">
      <w:pPr>
        <w:pStyle w:val="Code"/>
      </w:pPr>
      <w:r w:rsidRPr="00012296">
        <w:t xml:space="preserve">  model2.add(layer)</w:t>
      </w:r>
    </w:p>
    <w:p w14:paraId="24F28B2F" w14:textId="74AABCD2" w:rsidR="00012296" w:rsidRDefault="00012296" w:rsidP="00012296">
      <w:pPr>
        <w:pStyle w:val="BodyTextFirst"/>
      </w:pPr>
      <w:r>
        <w:t xml:space="preserve">and this gives you </w:t>
      </w:r>
    </w:p>
    <w:p w14:paraId="42197B51" w14:textId="77777777" w:rsidR="000167C0" w:rsidRPr="000167C0" w:rsidRDefault="000167C0" w:rsidP="000167C0">
      <w:pPr>
        <w:pStyle w:val="Code"/>
      </w:pPr>
      <w:r w:rsidRPr="000167C0">
        <w:t xml:space="preserve">Layer (type)                 Output Shape              Param #   </w:t>
      </w:r>
    </w:p>
    <w:p w14:paraId="669CA4C5" w14:textId="77777777" w:rsidR="000167C0" w:rsidRPr="000167C0" w:rsidRDefault="000167C0" w:rsidP="000167C0">
      <w:pPr>
        <w:pStyle w:val="Code"/>
      </w:pPr>
      <w:r w:rsidRPr="000167C0">
        <w:t>=================================================================</w:t>
      </w:r>
    </w:p>
    <w:p w14:paraId="226A0B4F" w14:textId="77777777" w:rsidR="000167C0" w:rsidRPr="000167C0" w:rsidRDefault="000167C0" w:rsidP="000167C0">
      <w:pPr>
        <w:pStyle w:val="Code"/>
      </w:pPr>
      <w:r w:rsidRPr="000167C0">
        <w:t xml:space="preserve">input (Dense)                (None, 32)                25120     </w:t>
      </w:r>
    </w:p>
    <w:p w14:paraId="5940A532" w14:textId="77777777" w:rsidR="000167C0" w:rsidRPr="000167C0" w:rsidRDefault="000167C0" w:rsidP="000167C0">
      <w:pPr>
        <w:pStyle w:val="Code"/>
      </w:pPr>
      <w:r w:rsidRPr="000167C0">
        <w:t>_________________________________________________________________</w:t>
      </w:r>
    </w:p>
    <w:p w14:paraId="200E64A7" w14:textId="77777777" w:rsidR="000167C0" w:rsidRPr="000167C0" w:rsidRDefault="000167C0" w:rsidP="000167C0">
      <w:pPr>
        <w:pStyle w:val="Code"/>
      </w:pPr>
      <w:r w:rsidRPr="000167C0">
        <w:t xml:space="preserve">hidden1 (Dense)              (None, 32)                1056      </w:t>
      </w:r>
    </w:p>
    <w:p w14:paraId="63382D50" w14:textId="77777777" w:rsidR="000167C0" w:rsidRPr="000167C0" w:rsidRDefault="000167C0" w:rsidP="000167C0">
      <w:pPr>
        <w:pStyle w:val="Code"/>
      </w:pPr>
      <w:r w:rsidRPr="000167C0">
        <w:t>=================================================================</w:t>
      </w:r>
    </w:p>
    <w:p w14:paraId="7D2F3D4F" w14:textId="77777777" w:rsidR="000167C0" w:rsidRPr="000167C0" w:rsidRDefault="000167C0" w:rsidP="000167C0">
      <w:pPr>
        <w:pStyle w:val="Code"/>
      </w:pPr>
      <w:r w:rsidRPr="000167C0">
        <w:t>Total params: 26,176</w:t>
      </w:r>
    </w:p>
    <w:p w14:paraId="18500B71" w14:textId="77777777" w:rsidR="000167C0" w:rsidRPr="000167C0" w:rsidRDefault="000167C0" w:rsidP="000167C0">
      <w:pPr>
        <w:pStyle w:val="Code"/>
      </w:pPr>
      <w:r w:rsidRPr="000167C0">
        <w:t>Trainable params: 26,176</w:t>
      </w:r>
    </w:p>
    <w:p w14:paraId="51D3BEBF" w14:textId="77777777" w:rsidR="000167C0" w:rsidRPr="000167C0" w:rsidRDefault="000167C0" w:rsidP="000167C0">
      <w:pPr>
        <w:pStyle w:val="Code"/>
      </w:pPr>
      <w:r w:rsidRPr="000167C0">
        <w:t>Non-trainable params: 0</w:t>
      </w:r>
    </w:p>
    <w:p w14:paraId="551AC697" w14:textId="498098F8" w:rsidR="00012296" w:rsidRDefault="000167C0" w:rsidP="000167C0">
      <w:pPr>
        <w:pStyle w:val="Code"/>
      </w:pPr>
      <w:r w:rsidRPr="000167C0">
        <w:t>_________________________________________________________________</w:t>
      </w:r>
    </w:p>
    <w:p w14:paraId="6579503D" w14:textId="7A7FE8D8" w:rsidR="000167C0" w:rsidRDefault="000167C0" w:rsidP="000167C0">
      <w:pPr>
        <w:pStyle w:val="BodyTextFirst"/>
      </w:pPr>
      <w:r>
        <w:t>At this point you can simply add a new layer with</w:t>
      </w:r>
    </w:p>
    <w:p w14:paraId="1814978A" w14:textId="2C21F4C9" w:rsidR="000167C0" w:rsidRDefault="000167C0" w:rsidP="000167C0">
      <w:pPr>
        <w:pStyle w:val="Code"/>
      </w:pPr>
      <w:r w:rsidRPr="000167C0">
        <w:t>model2.add(Dense(16, activation='relu', name = 'hidden3'))</w:t>
      </w:r>
    </w:p>
    <w:p w14:paraId="2DB89E82" w14:textId="2F91D14F" w:rsidR="000167C0" w:rsidRDefault="000167C0" w:rsidP="000167C0">
      <w:pPr>
        <w:pStyle w:val="BodyTextFirst"/>
      </w:pPr>
      <w:r>
        <w:t>that has the structure</w:t>
      </w:r>
    </w:p>
    <w:p w14:paraId="4D15F3F5" w14:textId="77777777" w:rsidR="000167C0" w:rsidRPr="000167C0" w:rsidRDefault="000167C0" w:rsidP="000167C0">
      <w:pPr>
        <w:pStyle w:val="Code"/>
      </w:pPr>
      <w:r w:rsidRPr="000167C0">
        <w:t>_________________________________________________________________</w:t>
      </w:r>
    </w:p>
    <w:p w14:paraId="5E3CDA8A" w14:textId="77777777" w:rsidR="000167C0" w:rsidRPr="000167C0" w:rsidRDefault="000167C0" w:rsidP="000167C0">
      <w:pPr>
        <w:pStyle w:val="Code"/>
      </w:pPr>
      <w:r w:rsidRPr="000167C0">
        <w:t xml:space="preserve">Layer (type)                 Output Shape              Param #   </w:t>
      </w:r>
    </w:p>
    <w:p w14:paraId="5F98C67C" w14:textId="77777777" w:rsidR="000167C0" w:rsidRPr="000167C0" w:rsidRDefault="000167C0" w:rsidP="000167C0">
      <w:pPr>
        <w:pStyle w:val="Code"/>
      </w:pPr>
      <w:r w:rsidRPr="000167C0">
        <w:t>=================================================================</w:t>
      </w:r>
    </w:p>
    <w:p w14:paraId="03036189" w14:textId="77777777" w:rsidR="000167C0" w:rsidRPr="000167C0" w:rsidRDefault="000167C0" w:rsidP="000167C0">
      <w:pPr>
        <w:pStyle w:val="Code"/>
      </w:pPr>
      <w:r w:rsidRPr="000167C0">
        <w:t xml:space="preserve">input (Dense)                (None, 32)                25120     </w:t>
      </w:r>
    </w:p>
    <w:p w14:paraId="33C17A1F" w14:textId="77777777" w:rsidR="000167C0" w:rsidRPr="000167C0" w:rsidRDefault="000167C0" w:rsidP="000167C0">
      <w:pPr>
        <w:pStyle w:val="Code"/>
      </w:pPr>
      <w:r w:rsidRPr="000167C0">
        <w:t>_________________________________________________________________</w:t>
      </w:r>
    </w:p>
    <w:p w14:paraId="2076B754" w14:textId="77777777" w:rsidR="000167C0" w:rsidRPr="000167C0" w:rsidRDefault="000167C0" w:rsidP="000167C0">
      <w:pPr>
        <w:pStyle w:val="Code"/>
      </w:pPr>
      <w:r w:rsidRPr="000167C0">
        <w:t xml:space="preserve">hidden1 (Dense)              (None, 32)                1056      </w:t>
      </w:r>
    </w:p>
    <w:p w14:paraId="0563E79D" w14:textId="77777777" w:rsidR="000167C0" w:rsidRPr="000167C0" w:rsidRDefault="000167C0" w:rsidP="000167C0">
      <w:pPr>
        <w:pStyle w:val="Code"/>
      </w:pPr>
      <w:r w:rsidRPr="000167C0">
        <w:t>_________________________________________________________________</w:t>
      </w:r>
    </w:p>
    <w:p w14:paraId="64B91A32" w14:textId="77777777" w:rsidR="000167C0" w:rsidRPr="000167C0" w:rsidRDefault="000167C0" w:rsidP="000167C0">
      <w:pPr>
        <w:pStyle w:val="Code"/>
      </w:pPr>
      <w:r w:rsidRPr="000167C0">
        <w:t xml:space="preserve">hidden3 (Dense)              (None, 16)                528       </w:t>
      </w:r>
    </w:p>
    <w:p w14:paraId="2C2ED7CB" w14:textId="77777777" w:rsidR="000167C0" w:rsidRPr="000167C0" w:rsidRDefault="000167C0" w:rsidP="000167C0">
      <w:pPr>
        <w:pStyle w:val="Code"/>
      </w:pPr>
      <w:r w:rsidRPr="000167C0">
        <w:t>=================================================================</w:t>
      </w:r>
    </w:p>
    <w:p w14:paraId="1C19423E" w14:textId="77777777" w:rsidR="000167C0" w:rsidRPr="000167C0" w:rsidRDefault="000167C0" w:rsidP="000167C0">
      <w:pPr>
        <w:pStyle w:val="Code"/>
      </w:pPr>
      <w:r w:rsidRPr="000167C0">
        <w:t>Total params: 26,704</w:t>
      </w:r>
    </w:p>
    <w:p w14:paraId="100F008B" w14:textId="77777777" w:rsidR="000167C0" w:rsidRPr="000167C0" w:rsidRDefault="000167C0" w:rsidP="000167C0">
      <w:pPr>
        <w:pStyle w:val="Code"/>
      </w:pPr>
      <w:r w:rsidRPr="000167C0">
        <w:t>Trainable params: 26,704</w:t>
      </w:r>
    </w:p>
    <w:p w14:paraId="2A949AEE" w14:textId="77777777" w:rsidR="000167C0" w:rsidRPr="000167C0" w:rsidRDefault="000167C0" w:rsidP="000167C0">
      <w:pPr>
        <w:pStyle w:val="Code"/>
      </w:pPr>
      <w:r w:rsidRPr="000167C0">
        <w:t>Non-trainable params: 0</w:t>
      </w:r>
    </w:p>
    <w:p w14:paraId="0817997F" w14:textId="06E15858" w:rsidR="000167C0" w:rsidRDefault="000167C0" w:rsidP="000167C0">
      <w:pPr>
        <w:pStyle w:val="Code"/>
      </w:pPr>
      <w:r w:rsidRPr="000167C0">
        <w:t>_________________________________________________________________</w:t>
      </w:r>
    </w:p>
    <w:p w14:paraId="0E06D1DB" w14:textId="7A7EEF75" w:rsidR="000167C0" w:rsidRDefault="00DC55D2" w:rsidP="00DC55D2">
      <w:pPr>
        <w:pStyle w:val="BodyTextCont"/>
      </w:pPr>
      <w:r>
        <w:t xml:space="preserve">After that remember to compile your model. For </w:t>
      </w:r>
      <w:r w:rsidR="006A1BFC">
        <w:t>example,</w:t>
      </w:r>
      <w:r>
        <w:t xml:space="preserve"> for a regression problem your code may look like this</w:t>
      </w:r>
    </w:p>
    <w:p w14:paraId="396C7796" w14:textId="187FB65A" w:rsidR="00DC55D2" w:rsidRDefault="00DC55D2" w:rsidP="00DC55D2">
      <w:pPr>
        <w:pStyle w:val="Code"/>
      </w:pPr>
      <w:r w:rsidRPr="00DC55D2">
        <w:t>model.compile(loss='mse', optimizer='Adam', metrics=['mse'])</w:t>
      </w:r>
    </w:p>
    <w:p w14:paraId="76834F97" w14:textId="17077B04" w:rsidR="00B80F73" w:rsidRDefault="00B80F73" w:rsidP="006F7DAD">
      <w:pPr>
        <w:pStyle w:val="Heading1"/>
      </w:pPr>
      <w:proofErr w:type="spellStart"/>
      <w:r>
        <w:t>Keras</w:t>
      </w:r>
      <w:proofErr w:type="spellEnd"/>
      <w:r>
        <w:t xml:space="preserve"> callback functions</w:t>
      </w:r>
    </w:p>
    <w:p w14:paraId="1506F809" w14:textId="4B38B5BB" w:rsidR="006F7DAD" w:rsidRDefault="006F7DAD" w:rsidP="006F7DAD">
      <w:pPr>
        <w:pStyle w:val="BodyTextFirst"/>
      </w:pPr>
      <w:r>
        <w:t xml:space="preserve">It is instructive to understand </w:t>
      </w:r>
      <w:r w:rsidR="00CB778A">
        <w:t>a</w:t>
      </w:r>
      <w:r>
        <w:t xml:space="preserve"> bit better what are </w:t>
      </w:r>
      <w:proofErr w:type="spellStart"/>
      <w:r>
        <w:t>Keras</w:t>
      </w:r>
      <w:proofErr w:type="spellEnd"/>
      <w:r>
        <w:t xml:space="preserve"> callback functions since they are used quite often while developing models. </w:t>
      </w:r>
      <w:r w:rsidR="005B2427">
        <w:t>From the official documentation</w:t>
      </w:r>
      <w:r w:rsidR="005B2427">
        <w:footnoteReference w:id="7"/>
      </w:r>
    </w:p>
    <w:p w14:paraId="45A30F06" w14:textId="3DDEEA05" w:rsidR="005B2427" w:rsidRDefault="005B2427" w:rsidP="005B2427">
      <w:pPr>
        <w:pStyle w:val="Quote"/>
      </w:pPr>
      <w:r w:rsidRPr="005B2427">
        <w:t>A callback is a set of functions to be applied at given stages of the training procedure. </w:t>
      </w:r>
    </w:p>
    <w:p w14:paraId="2BC49FC7" w14:textId="4A5F1A06" w:rsidR="005B2427" w:rsidRDefault="005B2427" w:rsidP="006F7DAD">
      <w:pPr>
        <w:pStyle w:val="BodyTextFirst"/>
      </w:pPr>
      <w:r>
        <w:lastRenderedPageBreak/>
        <w:t xml:space="preserve">The idea is that you can pass a list of callback functions to </w:t>
      </w:r>
      <w:proofErr w:type="gramStart"/>
      <w:r>
        <w:t xml:space="preserve">the </w:t>
      </w:r>
      <w:r w:rsidRPr="005B2427">
        <w:rPr>
          <w:rStyle w:val="CodeInline"/>
        </w:rPr>
        <w:t>.fit</w:t>
      </w:r>
      <w:proofErr w:type="gramEnd"/>
      <w:r w:rsidRPr="005B2427">
        <w:rPr>
          <w:rStyle w:val="CodeInline"/>
        </w:rPr>
        <w:t>()</w:t>
      </w:r>
      <w:r>
        <w:t xml:space="preserve"> method of the </w:t>
      </w:r>
      <w:r w:rsidRPr="005B2427">
        <w:rPr>
          <w:rStyle w:val="CodeInline"/>
        </w:rPr>
        <w:t>Sequential</w:t>
      </w:r>
      <w:r>
        <w:t xml:space="preserve"> or </w:t>
      </w:r>
      <w:r w:rsidRPr="005B2427">
        <w:rPr>
          <w:rStyle w:val="CodeInline"/>
        </w:rPr>
        <w:t>Model</w:t>
      </w:r>
      <w:r>
        <w:t xml:space="preserve"> classes. Relevant methods of the callbacks will be then called at each stages of the training [</w:t>
      </w:r>
      <w:r w:rsidRPr="005B2427">
        <w:t>https://keras.io/callbacks/</w:t>
      </w:r>
      <w:r>
        <w:t>, Accessed 01/02/2019].</w:t>
      </w:r>
      <w:r w:rsidR="00DB76AB">
        <w:t xml:space="preserve"> </w:t>
      </w:r>
      <w:proofErr w:type="spellStart"/>
      <w:r w:rsidR="00DB76AB">
        <w:t>Keunwoo</w:t>
      </w:r>
      <w:proofErr w:type="spellEnd"/>
      <w:r w:rsidR="00DB76AB">
        <w:t xml:space="preserve"> Choi has written a nice overview on how to write a callback class that you can find here </w:t>
      </w:r>
      <w:hyperlink r:id="rId21" w:history="1">
        <w:r w:rsidR="00DB76AB" w:rsidRPr="00DB76AB">
          <w:rPr>
            <w:rStyle w:val="SmartHyperlink"/>
          </w:rPr>
          <w:t>https://goo.gl/hL37wq</w:t>
        </w:r>
      </w:hyperlink>
      <w:r w:rsidR="00DB76AB">
        <w:t>. Let's summarize it here and expand it with some practical examples.</w:t>
      </w:r>
      <w:r w:rsidR="00562929">
        <w:t xml:space="preserve"> </w:t>
      </w:r>
    </w:p>
    <w:p w14:paraId="3D763D55" w14:textId="197DA5A0" w:rsidR="00562929" w:rsidRDefault="00562929" w:rsidP="00562929">
      <w:pPr>
        <w:pStyle w:val="Heading2"/>
      </w:pPr>
      <w:r>
        <w:t>Custom callback class</w:t>
      </w:r>
    </w:p>
    <w:p w14:paraId="4374EC02" w14:textId="77777777" w:rsidR="00E2165C" w:rsidRDefault="00E2165C" w:rsidP="00E2165C">
      <w:pPr>
        <w:pStyle w:val="BodyTextFirst"/>
      </w:pPr>
      <w:r>
        <w:t xml:space="preserve">The abstract base class Callback can be found </w:t>
      </w:r>
      <w:proofErr w:type="gramStart"/>
      <w:r>
        <w:t>at the moment</w:t>
      </w:r>
      <w:proofErr w:type="gramEnd"/>
      <w:r>
        <w:t xml:space="preserve"> of writing at </w:t>
      </w:r>
    </w:p>
    <w:p w14:paraId="511E6BE0" w14:textId="28B2E0F8" w:rsidR="005862FC" w:rsidRDefault="00BA256C" w:rsidP="00562929">
      <w:pPr>
        <w:pStyle w:val="BodyTextFirst"/>
      </w:pPr>
      <w:hyperlink r:id="rId22" w:history="1">
        <w:r w:rsidR="00E2165C" w:rsidRPr="00E2165C">
          <w:rPr>
            <w:rStyle w:val="CodeInline"/>
          </w:rPr>
          <w:t>tensorflow/python/keras/callbacks.py</w:t>
        </w:r>
      </w:hyperlink>
      <w:r w:rsidR="00E2165C">
        <w:t xml:space="preserve"> (</w:t>
      </w:r>
      <w:r w:rsidR="00E2165C" w:rsidRPr="00E2165C">
        <w:t>https://goo.gl/uMrMbH</w:t>
      </w:r>
      <w:r w:rsidR="00E2165C">
        <w:t>).</w:t>
      </w:r>
    </w:p>
    <w:p w14:paraId="7A9823C5" w14:textId="5B01A40F" w:rsidR="00562929" w:rsidRDefault="00E2165C" w:rsidP="00562929">
      <w:pPr>
        <w:pStyle w:val="BodyTextFirst"/>
      </w:pPr>
      <w:r>
        <w:t xml:space="preserve">To start you need to define a custom class. </w:t>
      </w:r>
      <w:r w:rsidR="005862FC">
        <w:t>The main methods you want to redefine are typically the following</w:t>
      </w:r>
    </w:p>
    <w:p w14:paraId="58797D70" w14:textId="08423B6F" w:rsidR="00E2165C" w:rsidRDefault="00E2165C" w:rsidP="005C1C53">
      <w:pPr>
        <w:pStyle w:val="Bullet"/>
      </w:pPr>
      <w:proofErr w:type="spellStart"/>
      <w:r w:rsidRPr="00E2165C">
        <w:t>on_train_begin</w:t>
      </w:r>
      <w:proofErr w:type="spellEnd"/>
      <w:r w:rsidR="00B27405">
        <w:t xml:space="preserve"> </w:t>
      </w:r>
      <w:r w:rsidR="00B27405" w:rsidRPr="00B27405">
        <w:sym w:font="Wingdings" w:char="F0E0"/>
      </w:r>
      <w:r w:rsidR="00B27405">
        <w:t xml:space="preserve"> </w:t>
      </w:r>
      <w:r w:rsidR="00B27405" w:rsidRPr="00B27405">
        <w:t>Called at the beginning of training</w:t>
      </w:r>
    </w:p>
    <w:p w14:paraId="7BC435C5" w14:textId="56C3214A" w:rsidR="00E2165C" w:rsidRDefault="00E2165C" w:rsidP="005C1C53">
      <w:pPr>
        <w:pStyle w:val="Bullet"/>
      </w:pPr>
      <w:proofErr w:type="spellStart"/>
      <w:r w:rsidRPr="00E2165C">
        <w:t>on_train_end</w:t>
      </w:r>
      <w:proofErr w:type="spellEnd"/>
      <w:r w:rsidR="00B27405">
        <w:t xml:space="preserve"> </w:t>
      </w:r>
      <w:r w:rsidR="00B27405" w:rsidRPr="00B27405">
        <w:sym w:font="Wingdings" w:char="F0E0"/>
      </w:r>
      <w:r w:rsidR="00B27405">
        <w:t xml:space="preserve"> </w:t>
      </w:r>
      <w:r w:rsidR="00B27405" w:rsidRPr="00B27405">
        <w:t>Called at the end of training</w:t>
      </w:r>
    </w:p>
    <w:p w14:paraId="7BBF491C" w14:textId="2DE64A58" w:rsidR="00E2165C" w:rsidRDefault="00E2165C" w:rsidP="005C1C53">
      <w:pPr>
        <w:pStyle w:val="Bullet"/>
      </w:pPr>
      <w:proofErr w:type="spellStart"/>
      <w:r w:rsidRPr="00E2165C">
        <w:t>on_epoch_begin</w:t>
      </w:r>
      <w:proofErr w:type="spellEnd"/>
      <w:r w:rsidR="00B27405">
        <w:t xml:space="preserve"> </w:t>
      </w:r>
      <w:r w:rsidR="00B27405" w:rsidRPr="00B27405">
        <w:sym w:font="Wingdings" w:char="F0E0"/>
      </w:r>
      <w:r w:rsidR="00B27405">
        <w:t xml:space="preserve"> </w:t>
      </w:r>
      <w:r w:rsidR="00B27405" w:rsidRPr="00B27405">
        <w:t>Called at the start of an epoch</w:t>
      </w:r>
    </w:p>
    <w:p w14:paraId="516C1488" w14:textId="35CA55B7" w:rsidR="00E2165C" w:rsidRPr="00B27405" w:rsidRDefault="00E2165C" w:rsidP="005C1C53">
      <w:pPr>
        <w:pStyle w:val="Bullet"/>
      </w:pPr>
      <w:proofErr w:type="spellStart"/>
      <w:r w:rsidRPr="00E2165C">
        <w:t>on_epoch_end</w:t>
      </w:r>
      <w:proofErr w:type="spellEnd"/>
      <w:r w:rsidR="00B27405">
        <w:t xml:space="preserve"> </w:t>
      </w:r>
      <w:r w:rsidR="00B27405" w:rsidRPr="00B27405">
        <w:sym w:font="Wingdings" w:char="F0E0"/>
      </w:r>
      <w:r w:rsidR="00B27405" w:rsidRPr="00B27405">
        <w:t xml:space="preserve"> Called at the end of an epoch</w:t>
      </w:r>
      <w:r w:rsidR="00B27405">
        <w:tab/>
      </w:r>
    </w:p>
    <w:p w14:paraId="06DD2D8F" w14:textId="6319B79A" w:rsidR="00E2165C" w:rsidRDefault="00E2165C" w:rsidP="005C1C53">
      <w:pPr>
        <w:pStyle w:val="Bullet"/>
      </w:pPr>
      <w:proofErr w:type="spellStart"/>
      <w:r w:rsidRPr="00E2165C">
        <w:t>on_batch_begin</w:t>
      </w:r>
      <w:proofErr w:type="spellEnd"/>
      <w:r w:rsidR="00B27405">
        <w:t xml:space="preserve"> </w:t>
      </w:r>
      <w:r w:rsidR="00B27405" w:rsidRPr="00B27405">
        <w:sym w:font="Wingdings" w:char="F0E0"/>
      </w:r>
      <w:r w:rsidR="00B27405">
        <w:t xml:space="preserve"> </w:t>
      </w:r>
      <w:r w:rsidR="00B27405" w:rsidRPr="00B27405">
        <w:t>Called right before processing a batch</w:t>
      </w:r>
    </w:p>
    <w:p w14:paraId="79434471" w14:textId="796D0AAD" w:rsidR="00E2165C" w:rsidRDefault="00E2165C" w:rsidP="005C1C53">
      <w:pPr>
        <w:pStyle w:val="Bullet"/>
      </w:pPr>
      <w:proofErr w:type="spellStart"/>
      <w:r w:rsidRPr="00E2165C">
        <w:t>on_batch_end</w:t>
      </w:r>
      <w:proofErr w:type="spellEnd"/>
      <w:r w:rsidR="00B27405">
        <w:t xml:space="preserve"> </w:t>
      </w:r>
      <w:r w:rsidR="00B27405" w:rsidRPr="00B27405">
        <w:sym w:font="Wingdings" w:char="F0E0"/>
      </w:r>
      <w:r w:rsidR="00B27405">
        <w:t xml:space="preserve"> </w:t>
      </w:r>
      <w:r w:rsidR="00B27405" w:rsidRPr="00B27405">
        <w:t>Called at the end of a batch</w:t>
      </w:r>
    </w:p>
    <w:p w14:paraId="43BF35BE" w14:textId="41F0D6A4" w:rsidR="00E2165C" w:rsidRDefault="005C1C53" w:rsidP="00562929">
      <w:pPr>
        <w:pStyle w:val="BodyTextFirst"/>
      </w:pPr>
      <w:r>
        <w:t xml:space="preserve">This can be done with the code </w:t>
      </w:r>
    </w:p>
    <w:p w14:paraId="1C266046" w14:textId="58DF1700" w:rsidR="005C1C53" w:rsidRPr="005C1C53" w:rsidRDefault="005C1C53" w:rsidP="001829DF">
      <w:pPr>
        <w:pStyle w:val="Code"/>
      </w:pPr>
      <w:r w:rsidRPr="005C1C53">
        <w:t>import keras</w:t>
      </w:r>
    </w:p>
    <w:p w14:paraId="07480F7C" w14:textId="77777777" w:rsidR="005C1C53" w:rsidRPr="005C1C53" w:rsidRDefault="005C1C53" w:rsidP="005C1C53">
      <w:pPr>
        <w:pStyle w:val="Code"/>
      </w:pPr>
      <w:r w:rsidRPr="005C1C53">
        <w:t>class My_Callback(keras.callbacks.Callback):</w:t>
      </w:r>
    </w:p>
    <w:p w14:paraId="7286C868" w14:textId="77777777" w:rsidR="005C1C53" w:rsidRPr="005C1C53" w:rsidRDefault="005C1C53" w:rsidP="005C1C53">
      <w:pPr>
        <w:pStyle w:val="Code"/>
      </w:pPr>
      <w:r w:rsidRPr="005C1C53">
        <w:t>    def on_train_begin(self, logs={}):</w:t>
      </w:r>
    </w:p>
    <w:p w14:paraId="37C33F1C" w14:textId="77777777" w:rsidR="005C1C53" w:rsidRPr="005C1C53" w:rsidRDefault="005C1C53" w:rsidP="005C1C53">
      <w:pPr>
        <w:pStyle w:val="Code"/>
      </w:pPr>
      <w:r w:rsidRPr="005C1C53">
        <w:t>        return</w:t>
      </w:r>
    </w:p>
    <w:p w14:paraId="5858DC6D" w14:textId="77777777" w:rsidR="005C1C53" w:rsidRPr="005C1C53" w:rsidRDefault="005C1C53" w:rsidP="005C1C53">
      <w:pPr>
        <w:pStyle w:val="Code"/>
      </w:pPr>
      <w:r w:rsidRPr="005C1C53">
        <w:t> </w:t>
      </w:r>
    </w:p>
    <w:p w14:paraId="640D37D5" w14:textId="77777777" w:rsidR="005C1C53" w:rsidRPr="005C1C53" w:rsidRDefault="005C1C53" w:rsidP="005C1C53">
      <w:pPr>
        <w:pStyle w:val="Code"/>
      </w:pPr>
      <w:r w:rsidRPr="005C1C53">
        <w:t>    def on_train_end(self, logs={}):</w:t>
      </w:r>
    </w:p>
    <w:p w14:paraId="6A23D858" w14:textId="77777777" w:rsidR="005C1C53" w:rsidRPr="005C1C53" w:rsidRDefault="005C1C53" w:rsidP="005C1C53">
      <w:pPr>
        <w:pStyle w:val="Code"/>
      </w:pPr>
      <w:r w:rsidRPr="005C1C53">
        <w:t>        return</w:t>
      </w:r>
    </w:p>
    <w:p w14:paraId="7C2F8C5F" w14:textId="77777777" w:rsidR="005C1C53" w:rsidRPr="005C1C53" w:rsidRDefault="005C1C53" w:rsidP="005C1C53">
      <w:pPr>
        <w:pStyle w:val="Code"/>
      </w:pPr>
      <w:r w:rsidRPr="005C1C53">
        <w:t> </w:t>
      </w:r>
    </w:p>
    <w:p w14:paraId="472901A3" w14:textId="33A41D85" w:rsidR="005C1C53" w:rsidRPr="005C1C53" w:rsidRDefault="005C1C53" w:rsidP="005C1C53">
      <w:pPr>
        <w:pStyle w:val="Code"/>
      </w:pPr>
      <w:r w:rsidRPr="005C1C53">
        <w:t xml:space="preserve">    def on_epoch_begin(self, </w:t>
      </w:r>
      <w:r w:rsidR="00B27569">
        <w:t xml:space="preserve">epoch, </w:t>
      </w:r>
      <w:r w:rsidRPr="005C1C53">
        <w:t>logs={}):</w:t>
      </w:r>
    </w:p>
    <w:p w14:paraId="0B309E10" w14:textId="77777777" w:rsidR="005C1C53" w:rsidRPr="005C1C53" w:rsidRDefault="005C1C53" w:rsidP="005C1C53">
      <w:pPr>
        <w:pStyle w:val="Code"/>
      </w:pPr>
      <w:r w:rsidRPr="005C1C53">
        <w:t>        return</w:t>
      </w:r>
    </w:p>
    <w:p w14:paraId="632C891A" w14:textId="77777777" w:rsidR="005C1C53" w:rsidRPr="005C1C53" w:rsidRDefault="005C1C53" w:rsidP="005C1C53">
      <w:pPr>
        <w:pStyle w:val="Code"/>
      </w:pPr>
      <w:r w:rsidRPr="005C1C53">
        <w:t> </w:t>
      </w:r>
    </w:p>
    <w:p w14:paraId="3E949A9D" w14:textId="77777777" w:rsidR="005C1C53" w:rsidRPr="005C1C53" w:rsidRDefault="005C1C53" w:rsidP="005C1C53">
      <w:pPr>
        <w:pStyle w:val="Code"/>
      </w:pPr>
      <w:r w:rsidRPr="005C1C53">
        <w:t>    def on_epoch_end(self, epoch, logs={}):</w:t>
      </w:r>
    </w:p>
    <w:p w14:paraId="65FC4FA6" w14:textId="77777777" w:rsidR="005C1C53" w:rsidRPr="005C1C53" w:rsidRDefault="005C1C53" w:rsidP="005C1C53">
      <w:pPr>
        <w:pStyle w:val="Code"/>
      </w:pPr>
      <w:r w:rsidRPr="005C1C53">
        <w:t>        return</w:t>
      </w:r>
    </w:p>
    <w:p w14:paraId="1B88929C" w14:textId="77777777" w:rsidR="005C1C53" w:rsidRPr="005C1C53" w:rsidRDefault="005C1C53" w:rsidP="005C1C53">
      <w:pPr>
        <w:pStyle w:val="Code"/>
      </w:pPr>
      <w:r w:rsidRPr="005C1C53">
        <w:t> </w:t>
      </w:r>
    </w:p>
    <w:p w14:paraId="616D3573" w14:textId="77777777" w:rsidR="005C1C53" w:rsidRPr="005C1C53" w:rsidRDefault="005C1C53" w:rsidP="005C1C53">
      <w:pPr>
        <w:pStyle w:val="Code"/>
      </w:pPr>
      <w:r w:rsidRPr="005C1C53">
        <w:t>    def on_batch_begin(self, batch, logs={}):</w:t>
      </w:r>
    </w:p>
    <w:p w14:paraId="35A86142" w14:textId="77777777" w:rsidR="005C1C53" w:rsidRPr="005C1C53" w:rsidRDefault="005C1C53" w:rsidP="005C1C53">
      <w:pPr>
        <w:pStyle w:val="Code"/>
      </w:pPr>
      <w:r w:rsidRPr="005C1C53">
        <w:t>        return</w:t>
      </w:r>
    </w:p>
    <w:p w14:paraId="17A7EAB5" w14:textId="77777777" w:rsidR="005C1C53" w:rsidRPr="005C1C53" w:rsidRDefault="005C1C53" w:rsidP="005C1C53">
      <w:pPr>
        <w:pStyle w:val="Code"/>
      </w:pPr>
      <w:r w:rsidRPr="005C1C53">
        <w:t> </w:t>
      </w:r>
    </w:p>
    <w:p w14:paraId="1FE3F168" w14:textId="77777777" w:rsidR="005C1C53" w:rsidRPr="005C1C53" w:rsidRDefault="005C1C53" w:rsidP="005C1C53">
      <w:pPr>
        <w:pStyle w:val="Code"/>
      </w:pPr>
      <w:r w:rsidRPr="005C1C53">
        <w:t>    def on_batch_end(self, batch, logs={}):</w:t>
      </w:r>
    </w:p>
    <w:p w14:paraId="06B0D97C" w14:textId="77777777" w:rsidR="005C1C53" w:rsidRPr="005C1C53" w:rsidRDefault="005C1C53" w:rsidP="005C1C53">
      <w:pPr>
        <w:pStyle w:val="Code"/>
      </w:pPr>
      <w:r w:rsidRPr="005C1C53">
        <w:t>        self.losses.append(logs.get('loss'))</w:t>
      </w:r>
    </w:p>
    <w:p w14:paraId="49940E16" w14:textId="77777777" w:rsidR="005C1C53" w:rsidRPr="005C1C53" w:rsidRDefault="005C1C53" w:rsidP="005C1C53">
      <w:pPr>
        <w:pStyle w:val="Code"/>
      </w:pPr>
      <w:r w:rsidRPr="005C1C53">
        <w:t>        return</w:t>
      </w:r>
    </w:p>
    <w:p w14:paraId="7EC830F0" w14:textId="76A4D377" w:rsidR="005C1C53" w:rsidRDefault="005C1C53" w:rsidP="00562929">
      <w:pPr>
        <w:pStyle w:val="BodyTextFirst"/>
      </w:pPr>
      <w:r>
        <w:t>Each of the methods have slightly different inputs that you may use in your class. Let's look at them briefly (you can find them in the original Python code</w:t>
      </w:r>
      <w:r w:rsidR="003F6BEB">
        <w:t xml:space="preserve"> at</w:t>
      </w:r>
      <w:r>
        <w:t xml:space="preserve"> </w:t>
      </w:r>
      <w:r w:rsidRPr="005C1C53">
        <w:t>https://goo.gl/uMrMbH</w:t>
      </w:r>
      <w:r>
        <w:t>).</w:t>
      </w:r>
    </w:p>
    <w:p w14:paraId="3C817D63" w14:textId="3C0B0D3E" w:rsidR="005C1C53" w:rsidRPr="005C1C53" w:rsidRDefault="005C1C53" w:rsidP="00562929">
      <w:pPr>
        <w:pStyle w:val="BodyTextFirst"/>
        <w:rPr>
          <w:rStyle w:val="CodeBold"/>
        </w:rPr>
      </w:pPr>
      <w:proofErr w:type="spellStart"/>
      <w:r w:rsidRPr="005C1C53">
        <w:rPr>
          <w:rStyle w:val="CodeBold"/>
        </w:rPr>
        <w:t>on_epoch_begin</w:t>
      </w:r>
      <w:proofErr w:type="spellEnd"/>
      <w:r w:rsidRPr="005C1C53">
        <w:rPr>
          <w:rStyle w:val="CodeBold"/>
        </w:rPr>
        <w:t xml:space="preserve">, </w:t>
      </w:r>
      <w:proofErr w:type="spellStart"/>
      <w:r w:rsidRPr="005C1C53">
        <w:rPr>
          <w:rStyle w:val="CodeBold"/>
        </w:rPr>
        <w:t>on_epoch_end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0"/>
        <w:gridCol w:w="3810"/>
      </w:tblGrid>
      <w:tr w:rsidR="005C1C53" w:rsidRPr="005C1C53" w14:paraId="379B62AE" w14:textId="77777777" w:rsidTr="005C1C53">
        <w:trPr>
          <w:gridAfter w:val="1"/>
        </w:trPr>
        <w:tc>
          <w:tcPr>
            <w:tcW w:w="0" w:type="auto"/>
            <w:shd w:val="clear" w:color="auto" w:fill="FFFFFF"/>
            <w:tcMar>
              <w:top w:w="0" w:type="dxa"/>
              <w:left w:w="150" w:type="dxa"/>
              <w:bottom w:w="0" w:type="dxa"/>
              <w:right w:w="150" w:type="dxa"/>
            </w:tcMar>
            <w:hideMark/>
          </w:tcPr>
          <w:p w14:paraId="0E644442" w14:textId="77777777" w:rsidR="005C1C53" w:rsidRPr="005C1C53" w:rsidRDefault="005C1C53" w:rsidP="005C1C53">
            <w:pPr>
              <w:pStyle w:val="Code"/>
            </w:pPr>
            <w:r w:rsidRPr="005C1C53">
              <w:t>Arguments:</w:t>
            </w:r>
          </w:p>
        </w:tc>
      </w:tr>
      <w:tr w:rsidR="005C1C53" w:rsidRPr="005C1C53" w14:paraId="5E2D73B9" w14:textId="77777777" w:rsidTr="005C1C53">
        <w:tc>
          <w:tcPr>
            <w:tcW w:w="750" w:type="dxa"/>
            <w:shd w:val="clear" w:color="auto" w:fill="FFFFFF"/>
            <w:noWrap/>
            <w:tcMar>
              <w:top w:w="0" w:type="dxa"/>
              <w:left w:w="150" w:type="dxa"/>
              <w:bottom w:w="0" w:type="dxa"/>
              <w:right w:w="150" w:type="dxa"/>
            </w:tcMar>
            <w:hideMark/>
          </w:tcPr>
          <w:p w14:paraId="5F258AB8" w14:textId="77777777" w:rsidR="005C1C53" w:rsidRPr="005C1C53" w:rsidRDefault="005C1C53" w:rsidP="005C1C53">
            <w:pPr>
              <w:pStyle w:val="Code"/>
            </w:pPr>
          </w:p>
        </w:tc>
        <w:tc>
          <w:tcPr>
            <w:tcW w:w="0" w:type="auto"/>
            <w:shd w:val="clear" w:color="auto" w:fill="FFFFFF"/>
            <w:tcMar>
              <w:top w:w="0" w:type="dxa"/>
              <w:left w:w="150" w:type="dxa"/>
              <w:bottom w:w="0" w:type="dxa"/>
              <w:right w:w="150" w:type="dxa"/>
            </w:tcMar>
            <w:hideMark/>
          </w:tcPr>
          <w:p w14:paraId="3E47A90F" w14:textId="77777777" w:rsidR="005C1C53" w:rsidRPr="005C1C53" w:rsidRDefault="005C1C53" w:rsidP="005C1C53">
            <w:pPr>
              <w:pStyle w:val="Code"/>
            </w:pPr>
            <w:r w:rsidRPr="005C1C53">
              <w:t xml:space="preserve">        epoch: integer, index of epoch.</w:t>
            </w:r>
          </w:p>
        </w:tc>
      </w:tr>
      <w:tr w:rsidR="005C1C53" w:rsidRPr="005C1C53" w14:paraId="75B05674" w14:textId="77777777" w:rsidTr="005C1C53">
        <w:tc>
          <w:tcPr>
            <w:tcW w:w="750" w:type="dxa"/>
            <w:shd w:val="clear" w:color="auto" w:fill="FFFFFF"/>
            <w:noWrap/>
            <w:tcMar>
              <w:top w:w="0" w:type="dxa"/>
              <w:left w:w="150" w:type="dxa"/>
              <w:bottom w:w="0" w:type="dxa"/>
              <w:right w:w="150" w:type="dxa"/>
            </w:tcMar>
            <w:hideMark/>
          </w:tcPr>
          <w:p w14:paraId="10BD60CB" w14:textId="77777777" w:rsidR="005C1C53" w:rsidRPr="005C1C53" w:rsidRDefault="005C1C53" w:rsidP="005C1C53">
            <w:pPr>
              <w:pStyle w:val="Code"/>
            </w:pPr>
          </w:p>
        </w:tc>
        <w:tc>
          <w:tcPr>
            <w:tcW w:w="0" w:type="auto"/>
            <w:shd w:val="clear" w:color="auto" w:fill="FFFFFF"/>
            <w:tcMar>
              <w:top w:w="0" w:type="dxa"/>
              <w:left w:w="150" w:type="dxa"/>
              <w:bottom w:w="0" w:type="dxa"/>
              <w:right w:w="150" w:type="dxa"/>
            </w:tcMar>
            <w:hideMark/>
          </w:tcPr>
          <w:p w14:paraId="4C370464" w14:textId="77777777" w:rsidR="005C1C53" w:rsidRPr="005C1C53" w:rsidRDefault="005C1C53" w:rsidP="005C1C53">
            <w:pPr>
              <w:pStyle w:val="Code"/>
            </w:pPr>
            <w:r w:rsidRPr="005C1C53">
              <w:t xml:space="preserve">        logs: dictionary of logs.</w:t>
            </w:r>
          </w:p>
        </w:tc>
      </w:tr>
    </w:tbl>
    <w:p w14:paraId="0F07DA85" w14:textId="57FA08AE" w:rsidR="005C1C53" w:rsidRPr="00790AED" w:rsidRDefault="00790AED" w:rsidP="00562929">
      <w:pPr>
        <w:pStyle w:val="BodyTextFirst"/>
        <w:rPr>
          <w:rStyle w:val="CodeBold"/>
        </w:rPr>
      </w:pPr>
      <w:proofErr w:type="spellStart"/>
      <w:r w:rsidRPr="00790AED">
        <w:rPr>
          <w:rStyle w:val="CodeBold"/>
        </w:rPr>
        <w:t>on_train_begin</w:t>
      </w:r>
      <w:proofErr w:type="spellEnd"/>
      <w:r w:rsidRPr="00790AED">
        <w:rPr>
          <w:rStyle w:val="CodeBold"/>
        </w:rPr>
        <w:t xml:space="preserve">, </w:t>
      </w:r>
      <w:proofErr w:type="spellStart"/>
      <w:r w:rsidRPr="00790AED">
        <w:rPr>
          <w:rStyle w:val="CodeBold"/>
        </w:rPr>
        <w:t>on_train_end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0"/>
        <w:gridCol w:w="3270"/>
      </w:tblGrid>
      <w:tr w:rsidR="00790AED" w:rsidRPr="00790AED" w14:paraId="74E7A1AC" w14:textId="77777777" w:rsidTr="00790AED">
        <w:trPr>
          <w:gridAfter w:val="1"/>
        </w:trPr>
        <w:tc>
          <w:tcPr>
            <w:tcW w:w="0" w:type="auto"/>
            <w:shd w:val="clear" w:color="auto" w:fill="FFFFFF"/>
            <w:tcMar>
              <w:top w:w="0" w:type="dxa"/>
              <w:left w:w="150" w:type="dxa"/>
              <w:bottom w:w="0" w:type="dxa"/>
              <w:right w:w="150" w:type="dxa"/>
            </w:tcMar>
            <w:hideMark/>
          </w:tcPr>
          <w:p w14:paraId="470A6593" w14:textId="77777777" w:rsidR="00790AED" w:rsidRPr="00790AED" w:rsidRDefault="00790AED" w:rsidP="00790AED">
            <w:pPr>
              <w:pStyle w:val="Code"/>
            </w:pPr>
            <w:r w:rsidRPr="00790AED">
              <w:t>Arguments:</w:t>
            </w:r>
          </w:p>
        </w:tc>
      </w:tr>
      <w:tr w:rsidR="00790AED" w:rsidRPr="00790AED" w14:paraId="217610A8" w14:textId="77777777" w:rsidTr="00790AED">
        <w:tc>
          <w:tcPr>
            <w:tcW w:w="750" w:type="dxa"/>
            <w:shd w:val="clear" w:color="auto" w:fill="FFFFFF"/>
            <w:noWrap/>
            <w:tcMar>
              <w:top w:w="0" w:type="dxa"/>
              <w:left w:w="150" w:type="dxa"/>
              <w:bottom w:w="0" w:type="dxa"/>
              <w:right w:w="150" w:type="dxa"/>
            </w:tcMar>
            <w:hideMark/>
          </w:tcPr>
          <w:p w14:paraId="75324B8D" w14:textId="77777777" w:rsidR="00790AED" w:rsidRPr="00790AED" w:rsidRDefault="00790AED" w:rsidP="00790AED">
            <w:pPr>
              <w:pStyle w:val="Code"/>
            </w:pPr>
          </w:p>
        </w:tc>
        <w:tc>
          <w:tcPr>
            <w:tcW w:w="0" w:type="auto"/>
            <w:shd w:val="clear" w:color="auto" w:fill="FFFFFF"/>
            <w:tcMar>
              <w:top w:w="0" w:type="dxa"/>
              <w:left w:w="150" w:type="dxa"/>
              <w:bottom w:w="0" w:type="dxa"/>
              <w:right w:w="150" w:type="dxa"/>
            </w:tcMar>
            <w:hideMark/>
          </w:tcPr>
          <w:p w14:paraId="25895B08" w14:textId="77777777" w:rsidR="00790AED" w:rsidRPr="00790AED" w:rsidRDefault="00790AED" w:rsidP="00790AED">
            <w:pPr>
              <w:pStyle w:val="Code"/>
            </w:pPr>
            <w:r w:rsidRPr="00790AED">
              <w:t xml:space="preserve">        logs: dictionary of logs.</w:t>
            </w:r>
          </w:p>
        </w:tc>
      </w:tr>
    </w:tbl>
    <w:p w14:paraId="5C199DB8" w14:textId="0B98C249" w:rsidR="00790AED" w:rsidRPr="00E562AD" w:rsidRDefault="00E562AD" w:rsidP="00562929">
      <w:pPr>
        <w:pStyle w:val="BodyTextFirst"/>
        <w:rPr>
          <w:rStyle w:val="CodeBold"/>
        </w:rPr>
      </w:pPr>
      <w:proofErr w:type="spellStart"/>
      <w:r w:rsidRPr="00E562AD">
        <w:rPr>
          <w:rStyle w:val="CodeBold"/>
        </w:rPr>
        <w:t>on_batch_begin</w:t>
      </w:r>
      <w:proofErr w:type="spellEnd"/>
      <w:r w:rsidRPr="00E562AD">
        <w:rPr>
          <w:rStyle w:val="CodeBold"/>
        </w:rPr>
        <w:t xml:space="preserve">, </w:t>
      </w:r>
      <w:proofErr w:type="spellStart"/>
      <w:r w:rsidRPr="00E562AD">
        <w:rPr>
          <w:rStyle w:val="CodeBold"/>
        </w:rPr>
        <w:t>on_batch_end</w:t>
      </w:r>
      <w:proofErr w:type="spell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00"/>
        <w:gridCol w:w="6060"/>
      </w:tblGrid>
      <w:tr w:rsidR="00E562AD" w:rsidRPr="00E562AD" w14:paraId="04527539" w14:textId="77777777" w:rsidTr="00E562AD">
        <w:trPr>
          <w:gridAfter w:val="1"/>
        </w:trPr>
        <w:tc>
          <w:tcPr>
            <w:tcW w:w="0" w:type="auto"/>
            <w:shd w:val="clear" w:color="auto" w:fill="FFFFFF"/>
            <w:tcMar>
              <w:top w:w="0" w:type="dxa"/>
              <w:left w:w="150" w:type="dxa"/>
              <w:bottom w:w="0" w:type="dxa"/>
              <w:right w:w="150" w:type="dxa"/>
            </w:tcMar>
            <w:hideMark/>
          </w:tcPr>
          <w:p w14:paraId="5B165F4A" w14:textId="77777777" w:rsidR="00E562AD" w:rsidRPr="00E562AD" w:rsidRDefault="00E562AD" w:rsidP="00E562AD">
            <w:pPr>
              <w:pStyle w:val="Code"/>
            </w:pPr>
            <w:r w:rsidRPr="00E562AD">
              <w:t>Arguments:</w:t>
            </w:r>
          </w:p>
        </w:tc>
      </w:tr>
      <w:tr w:rsidR="00E562AD" w:rsidRPr="00E562AD" w14:paraId="25A34A45" w14:textId="77777777" w:rsidTr="00E562AD">
        <w:tc>
          <w:tcPr>
            <w:tcW w:w="750" w:type="dxa"/>
            <w:shd w:val="clear" w:color="auto" w:fill="FFFFFF"/>
            <w:noWrap/>
            <w:tcMar>
              <w:top w:w="0" w:type="dxa"/>
              <w:left w:w="150" w:type="dxa"/>
              <w:bottom w:w="0" w:type="dxa"/>
              <w:right w:w="150" w:type="dxa"/>
            </w:tcMar>
            <w:hideMark/>
          </w:tcPr>
          <w:p w14:paraId="6A67CF4A" w14:textId="77777777" w:rsidR="00E562AD" w:rsidRPr="00E562AD" w:rsidRDefault="00E562AD" w:rsidP="00E562AD">
            <w:pPr>
              <w:pStyle w:val="Code"/>
            </w:pPr>
          </w:p>
        </w:tc>
        <w:tc>
          <w:tcPr>
            <w:tcW w:w="0" w:type="auto"/>
            <w:shd w:val="clear" w:color="auto" w:fill="FFFFFF"/>
            <w:tcMar>
              <w:top w:w="0" w:type="dxa"/>
              <w:left w:w="150" w:type="dxa"/>
              <w:bottom w:w="0" w:type="dxa"/>
              <w:right w:w="150" w:type="dxa"/>
            </w:tcMar>
            <w:hideMark/>
          </w:tcPr>
          <w:p w14:paraId="2B8843F1" w14:textId="77777777" w:rsidR="00E562AD" w:rsidRPr="00E562AD" w:rsidRDefault="00E562AD" w:rsidP="00E562AD">
            <w:pPr>
              <w:pStyle w:val="Code"/>
            </w:pPr>
            <w:r w:rsidRPr="00E562AD">
              <w:t xml:space="preserve">        batch: integer, index of batch within the current epoch.</w:t>
            </w:r>
          </w:p>
        </w:tc>
      </w:tr>
      <w:tr w:rsidR="00E562AD" w:rsidRPr="00E562AD" w14:paraId="3EA2A867" w14:textId="77777777" w:rsidTr="00E562AD">
        <w:tc>
          <w:tcPr>
            <w:tcW w:w="750" w:type="dxa"/>
            <w:shd w:val="clear" w:color="auto" w:fill="FFFFFF"/>
            <w:noWrap/>
            <w:tcMar>
              <w:top w:w="0" w:type="dxa"/>
              <w:left w:w="150" w:type="dxa"/>
              <w:bottom w:w="0" w:type="dxa"/>
              <w:right w:w="150" w:type="dxa"/>
            </w:tcMar>
            <w:hideMark/>
          </w:tcPr>
          <w:p w14:paraId="04650B1E" w14:textId="77777777" w:rsidR="00E562AD" w:rsidRPr="00E562AD" w:rsidRDefault="00E562AD" w:rsidP="00E562AD">
            <w:pPr>
              <w:pStyle w:val="Code"/>
            </w:pPr>
          </w:p>
        </w:tc>
        <w:tc>
          <w:tcPr>
            <w:tcW w:w="0" w:type="auto"/>
            <w:shd w:val="clear" w:color="auto" w:fill="FFFFFF"/>
            <w:tcMar>
              <w:top w:w="0" w:type="dxa"/>
              <w:left w:w="150" w:type="dxa"/>
              <w:bottom w:w="0" w:type="dxa"/>
              <w:right w:w="150" w:type="dxa"/>
            </w:tcMar>
            <w:hideMark/>
          </w:tcPr>
          <w:p w14:paraId="33682D67" w14:textId="77777777" w:rsidR="00E562AD" w:rsidRPr="00E562AD" w:rsidRDefault="00E562AD" w:rsidP="00E562AD">
            <w:pPr>
              <w:pStyle w:val="Code"/>
            </w:pPr>
            <w:r w:rsidRPr="00E562AD">
              <w:t xml:space="preserve">        logs: dictionary of logs.</w:t>
            </w:r>
          </w:p>
        </w:tc>
      </w:tr>
    </w:tbl>
    <w:p w14:paraId="37DBE131" w14:textId="36086563" w:rsidR="00E562AD" w:rsidRDefault="00E562AD" w:rsidP="00562929">
      <w:pPr>
        <w:pStyle w:val="BodyTextFirst"/>
      </w:pPr>
      <w:r>
        <w:t>Let's see with an example how we can use this class.</w:t>
      </w:r>
    </w:p>
    <w:p w14:paraId="77D7827A" w14:textId="1B5DE76F" w:rsidR="005C1C53" w:rsidRDefault="00E865D3" w:rsidP="00A166E5">
      <w:pPr>
        <w:pStyle w:val="Heading2"/>
      </w:pPr>
      <w:r>
        <w:t>Example of a custom callback class</w:t>
      </w:r>
    </w:p>
    <w:p w14:paraId="7C8444EB" w14:textId="4A111B56" w:rsidR="00E865D3" w:rsidRDefault="00A22C7A" w:rsidP="00562929">
      <w:pPr>
        <w:pStyle w:val="BodyTextFirst"/>
      </w:pPr>
      <w:r>
        <w:t>Let's again consider the MNIST example.</w:t>
      </w:r>
      <w:r w:rsidR="00E41C76">
        <w:t xml:space="preserve"> Same code you have already seen by now</w:t>
      </w:r>
    </w:p>
    <w:p w14:paraId="2DCDB546" w14:textId="77777777" w:rsidR="007F0E2C" w:rsidRPr="007F0E2C" w:rsidRDefault="007F0E2C" w:rsidP="007F0E2C">
      <w:pPr>
        <w:pStyle w:val="Code"/>
      </w:pPr>
      <w:r w:rsidRPr="007F0E2C">
        <w:t>import tensorflow as tf</w:t>
      </w:r>
    </w:p>
    <w:p w14:paraId="0D5290CE" w14:textId="47B00B15" w:rsidR="00E41C76" w:rsidRPr="00562929" w:rsidRDefault="007F0E2C" w:rsidP="007F0E2C">
      <w:pPr>
        <w:pStyle w:val="Code"/>
      </w:pPr>
      <w:r w:rsidRPr="007F0E2C">
        <w:t>from tensorflow import keras</w:t>
      </w:r>
    </w:p>
    <w:p w14:paraId="321D92B2" w14:textId="77777777" w:rsidR="007F0E2C" w:rsidRPr="007F0E2C" w:rsidRDefault="007F0E2C" w:rsidP="007F0E2C">
      <w:pPr>
        <w:pStyle w:val="Code"/>
      </w:pPr>
      <w:r w:rsidRPr="007F0E2C">
        <w:t>(train_images, train_labels), (test_images, test_labels) = tf.keras.datasets.mnist.load_data()</w:t>
      </w:r>
    </w:p>
    <w:p w14:paraId="33918D0F" w14:textId="77777777" w:rsidR="007F0E2C" w:rsidRPr="007F0E2C" w:rsidRDefault="007F0E2C" w:rsidP="007F0E2C">
      <w:pPr>
        <w:pStyle w:val="Code"/>
      </w:pPr>
    </w:p>
    <w:p w14:paraId="71DD3C7B" w14:textId="77777777" w:rsidR="007F0E2C" w:rsidRPr="007F0E2C" w:rsidRDefault="007F0E2C" w:rsidP="007F0E2C">
      <w:pPr>
        <w:pStyle w:val="Code"/>
      </w:pPr>
      <w:r w:rsidRPr="007F0E2C">
        <w:t>train_labels = train_labels[:5000]</w:t>
      </w:r>
    </w:p>
    <w:p w14:paraId="4F663830" w14:textId="77777777" w:rsidR="007F0E2C" w:rsidRPr="007F0E2C" w:rsidRDefault="007F0E2C" w:rsidP="007F0E2C">
      <w:pPr>
        <w:pStyle w:val="Code"/>
      </w:pPr>
      <w:r w:rsidRPr="007F0E2C">
        <w:t>test_labels = test_labels[:5000]</w:t>
      </w:r>
    </w:p>
    <w:p w14:paraId="1F866CDF" w14:textId="77777777" w:rsidR="007F0E2C" w:rsidRPr="007F0E2C" w:rsidRDefault="007F0E2C" w:rsidP="007F0E2C">
      <w:pPr>
        <w:pStyle w:val="Code"/>
      </w:pPr>
    </w:p>
    <w:p w14:paraId="030B5BEA" w14:textId="77777777" w:rsidR="007F0E2C" w:rsidRPr="007F0E2C" w:rsidRDefault="007F0E2C" w:rsidP="007F0E2C">
      <w:pPr>
        <w:pStyle w:val="Code"/>
      </w:pPr>
      <w:r w:rsidRPr="007F0E2C">
        <w:t>train_images = train_images[:5000].reshape(-1, 28 * 28) / 255.0</w:t>
      </w:r>
    </w:p>
    <w:p w14:paraId="5155F4C8" w14:textId="3F09BDF2" w:rsidR="00DB76AB" w:rsidRDefault="007F0E2C" w:rsidP="007F0E2C">
      <w:pPr>
        <w:pStyle w:val="Code"/>
      </w:pPr>
      <w:r w:rsidRPr="007F0E2C">
        <w:t>test_images = test_images[:5000].reshape(-1, 28 * 28) / 255.0</w:t>
      </w:r>
    </w:p>
    <w:p w14:paraId="73C8B2E5" w14:textId="008C6A12" w:rsidR="007F0E2C" w:rsidRDefault="007F0E2C" w:rsidP="007F0E2C">
      <w:pPr>
        <w:pStyle w:val="BodyTextFirst"/>
      </w:pPr>
      <w:r>
        <w:t>and then let's define a Sequential model for our example</w:t>
      </w:r>
    </w:p>
    <w:p w14:paraId="3633EE40" w14:textId="77777777" w:rsidR="00DA5F9D" w:rsidRPr="00DA5F9D" w:rsidRDefault="00DA5F9D" w:rsidP="00DA5F9D">
      <w:pPr>
        <w:pStyle w:val="Code"/>
      </w:pPr>
      <w:r w:rsidRPr="00DA5F9D">
        <w:t>model = tf.keras.models.Sequential([</w:t>
      </w:r>
    </w:p>
    <w:p w14:paraId="0147DFAD" w14:textId="77777777" w:rsidR="00DA5F9D" w:rsidRPr="00DA5F9D" w:rsidRDefault="00DA5F9D" w:rsidP="00DA5F9D">
      <w:pPr>
        <w:pStyle w:val="Code"/>
      </w:pPr>
      <w:r w:rsidRPr="00DA5F9D">
        <w:t xml:space="preserve">    keras.layers.Dense(512, activation=tf.keras.activations.relu, input_shape=(784,)),</w:t>
      </w:r>
    </w:p>
    <w:p w14:paraId="3D5C9BD5" w14:textId="77777777" w:rsidR="00DA5F9D" w:rsidRPr="00DA5F9D" w:rsidRDefault="00DA5F9D" w:rsidP="00DA5F9D">
      <w:pPr>
        <w:pStyle w:val="Code"/>
      </w:pPr>
      <w:r w:rsidRPr="00DA5F9D">
        <w:t xml:space="preserve">    keras.layers.Dropout(0.2),</w:t>
      </w:r>
    </w:p>
    <w:p w14:paraId="24D305C3" w14:textId="77777777" w:rsidR="00DA5F9D" w:rsidRPr="00DA5F9D" w:rsidRDefault="00DA5F9D" w:rsidP="00DA5F9D">
      <w:pPr>
        <w:pStyle w:val="Code"/>
      </w:pPr>
      <w:r w:rsidRPr="00DA5F9D">
        <w:t xml:space="preserve">    keras.layers.Dense(10, activation=tf.keras.activations.softmax)</w:t>
      </w:r>
    </w:p>
    <w:p w14:paraId="4E90BE70" w14:textId="77777777" w:rsidR="00DA5F9D" w:rsidRPr="00DA5F9D" w:rsidRDefault="00DA5F9D" w:rsidP="00DA5F9D">
      <w:pPr>
        <w:pStyle w:val="Code"/>
      </w:pPr>
      <w:r w:rsidRPr="00DA5F9D">
        <w:t xml:space="preserve">  ])</w:t>
      </w:r>
    </w:p>
    <w:p w14:paraId="21E6BC29" w14:textId="77777777" w:rsidR="00DA5F9D" w:rsidRPr="00DA5F9D" w:rsidRDefault="00DA5F9D" w:rsidP="00DA5F9D">
      <w:pPr>
        <w:pStyle w:val="Code"/>
      </w:pPr>
    </w:p>
    <w:p w14:paraId="2BCD32D5" w14:textId="77777777" w:rsidR="00DA5F9D" w:rsidRPr="00DA5F9D" w:rsidRDefault="00DA5F9D" w:rsidP="00DA5F9D">
      <w:pPr>
        <w:pStyle w:val="Code"/>
      </w:pPr>
      <w:r w:rsidRPr="00DA5F9D">
        <w:t>model.compile(optimizer='adam',</w:t>
      </w:r>
    </w:p>
    <w:p w14:paraId="7A23E938" w14:textId="77777777" w:rsidR="00DA5F9D" w:rsidRPr="00DA5F9D" w:rsidRDefault="00DA5F9D" w:rsidP="00DA5F9D">
      <w:pPr>
        <w:pStyle w:val="Code"/>
      </w:pPr>
      <w:r w:rsidRPr="00DA5F9D">
        <w:t xml:space="preserve">                loss=tf.keras.losses.sparse_categorical_crossentropy,</w:t>
      </w:r>
    </w:p>
    <w:p w14:paraId="25CDF2E2" w14:textId="606EA0BD" w:rsidR="007F0E2C" w:rsidRDefault="00DA5F9D" w:rsidP="00DA5F9D">
      <w:pPr>
        <w:pStyle w:val="Code"/>
      </w:pPr>
      <w:r w:rsidRPr="00DA5F9D">
        <w:t xml:space="preserve">                metrics=['accuracy'])</w:t>
      </w:r>
    </w:p>
    <w:p w14:paraId="0F195738" w14:textId="2E59052A" w:rsidR="00DA5F9D" w:rsidRDefault="002773A9" w:rsidP="00DA5F9D">
      <w:pPr>
        <w:pStyle w:val="BodyTextFirst"/>
      </w:pPr>
      <w:r>
        <w:t xml:space="preserve">Now let's write a custom callback class, redefining only one of the methods to see what </w:t>
      </w:r>
      <w:r w:rsidR="005C0147">
        <w:t xml:space="preserve">the inputs are. For </w:t>
      </w:r>
      <w:r w:rsidR="00AA75C7">
        <w:t>example,</w:t>
      </w:r>
      <w:r w:rsidR="005C0147">
        <w:t xml:space="preserve"> let's what the variable logs contains at the beginning of the training</w:t>
      </w:r>
    </w:p>
    <w:p w14:paraId="0610F3C0" w14:textId="77777777" w:rsidR="005C0147" w:rsidRPr="005C0147" w:rsidRDefault="005C0147" w:rsidP="005C0147">
      <w:pPr>
        <w:pStyle w:val="Code"/>
      </w:pPr>
      <w:r w:rsidRPr="005C0147">
        <w:t>class CustomCallback1(keras.callbacks.Callback):</w:t>
      </w:r>
    </w:p>
    <w:p w14:paraId="5363B31D" w14:textId="77777777" w:rsidR="005C0147" w:rsidRPr="005C0147" w:rsidRDefault="005C0147" w:rsidP="005C0147">
      <w:pPr>
        <w:pStyle w:val="Code"/>
      </w:pPr>
      <w:r w:rsidRPr="005C0147">
        <w:t xml:space="preserve">    def on_train_begin(self, logs={}):</w:t>
      </w:r>
    </w:p>
    <w:p w14:paraId="32DB3960" w14:textId="77777777" w:rsidR="005C0147" w:rsidRPr="005C0147" w:rsidRDefault="005C0147" w:rsidP="005C0147">
      <w:pPr>
        <w:pStyle w:val="Code"/>
      </w:pPr>
      <w:r w:rsidRPr="005C0147">
        <w:t xml:space="preserve">        print (logs)</w:t>
      </w:r>
    </w:p>
    <w:p w14:paraId="05544B08" w14:textId="4BF07940" w:rsidR="005C0147" w:rsidRDefault="005C0147" w:rsidP="005C0147">
      <w:pPr>
        <w:pStyle w:val="BodyTextFirst"/>
      </w:pPr>
      <w:r w:rsidRPr="005C0147">
        <w:t xml:space="preserve">        return</w:t>
      </w:r>
    </w:p>
    <w:p w14:paraId="63685A79" w14:textId="093F8186" w:rsidR="005C0147" w:rsidRDefault="005C0147" w:rsidP="005C0147">
      <w:pPr>
        <w:pStyle w:val="BodyTextFirst"/>
      </w:pPr>
      <w:r>
        <w:t xml:space="preserve">you can then use it with </w:t>
      </w:r>
    </w:p>
    <w:p w14:paraId="7248CB21" w14:textId="77777777" w:rsidR="005C0147" w:rsidRPr="005C0147" w:rsidRDefault="005C0147" w:rsidP="005C0147">
      <w:pPr>
        <w:pStyle w:val="Code"/>
      </w:pPr>
      <w:r w:rsidRPr="005C0147">
        <w:lastRenderedPageBreak/>
        <w:t>CC1 = CustomCallback1()</w:t>
      </w:r>
    </w:p>
    <w:p w14:paraId="6DA5ACD8" w14:textId="77777777" w:rsidR="005C0147" w:rsidRPr="005C0147" w:rsidRDefault="005C0147" w:rsidP="005C0147">
      <w:pPr>
        <w:pStyle w:val="Code"/>
      </w:pPr>
      <w:r w:rsidRPr="005C0147">
        <w:t>model.fit(train_images, train_labels,  epochs = 2,</w:t>
      </w:r>
    </w:p>
    <w:p w14:paraId="07E4BE0D" w14:textId="77777777" w:rsidR="005C0147" w:rsidRPr="005C0147" w:rsidRDefault="005C0147" w:rsidP="005C0147">
      <w:pPr>
        <w:pStyle w:val="Code"/>
      </w:pPr>
      <w:r w:rsidRPr="005C0147">
        <w:t xml:space="preserve">          validation_data = (test_images,test_labels),</w:t>
      </w:r>
    </w:p>
    <w:p w14:paraId="6458B5A3" w14:textId="733A178E" w:rsidR="005C0147" w:rsidRDefault="005C0147" w:rsidP="005C0147">
      <w:pPr>
        <w:pStyle w:val="Code"/>
      </w:pPr>
      <w:r w:rsidRPr="005C0147">
        <w:t xml:space="preserve">          callbacks = [CC1])  # pass callback to training</w:t>
      </w:r>
    </w:p>
    <w:p w14:paraId="16A69D65" w14:textId="77168D02" w:rsidR="005C0147" w:rsidRDefault="005C0147" w:rsidP="005C0147">
      <w:pPr>
        <w:pStyle w:val="BodyTextFirst"/>
      </w:pPr>
      <w:r>
        <w:t xml:space="preserve">Remember to always instantiate the class and pass the </w:t>
      </w:r>
      <w:r w:rsidRPr="005C0147">
        <w:rPr>
          <w:rStyle w:val="CodeInline"/>
        </w:rPr>
        <w:t>CC1</w:t>
      </w:r>
      <w:r>
        <w:t xml:space="preserve"> variable, and not the class itself. You will get</w:t>
      </w:r>
    </w:p>
    <w:p w14:paraId="4EE65C66" w14:textId="77777777" w:rsidR="005C0147" w:rsidRPr="005C0147" w:rsidRDefault="005C0147" w:rsidP="005C0147">
      <w:pPr>
        <w:pStyle w:val="Code"/>
      </w:pPr>
      <w:r w:rsidRPr="005C0147">
        <w:t>Train on 5000 samples, validate on 5000 samples</w:t>
      </w:r>
    </w:p>
    <w:p w14:paraId="767386BA" w14:textId="77777777" w:rsidR="005C0147" w:rsidRPr="005C0147" w:rsidRDefault="005C0147" w:rsidP="005C0147">
      <w:pPr>
        <w:pStyle w:val="Code"/>
      </w:pPr>
      <w:r w:rsidRPr="005C0147">
        <w:t>{}</w:t>
      </w:r>
    </w:p>
    <w:p w14:paraId="4904726C" w14:textId="77777777" w:rsidR="005C0147" w:rsidRPr="005C0147" w:rsidRDefault="005C0147" w:rsidP="005C0147">
      <w:pPr>
        <w:pStyle w:val="Code"/>
      </w:pPr>
      <w:r w:rsidRPr="005C0147">
        <w:t>Epoch 1/2</w:t>
      </w:r>
    </w:p>
    <w:p w14:paraId="4AA685F4" w14:textId="77777777" w:rsidR="005C0147" w:rsidRPr="005C0147" w:rsidRDefault="005C0147" w:rsidP="005C0147">
      <w:pPr>
        <w:pStyle w:val="Code"/>
      </w:pPr>
      <w:r w:rsidRPr="005C0147">
        <w:t>5000/5000 [==============================] - 1s 274us/step - loss: 0.0976 - acc: 0.9746 - val_loss: 0.2690 - val_acc: 0.9172</w:t>
      </w:r>
    </w:p>
    <w:p w14:paraId="716DD0FB" w14:textId="77777777" w:rsidR="005C0147" w:rsidRPr="005C0147" w:rsidRDefault="005C0147" w:rsidP="005C0147">
      <w:pPr>
        <w:pStyle w:val="Code"/>
      </w:pPr>
      <w:r w:rsidRPr="005C0147">
        <w:t>Epoch 2/2</w:t>
      </w:r>
    </w:p>
    <w:p w14:paraId="1CF72A3E" w14:textId="77777777" w:rsidR="005C0147" w:rsidRPr="005C0147" w:rsidRDefault="005C0147" w:rsidP="005C0147">
      <w:pPr>
        <w:pStyle w:val="Code"/>
      </w:pPr>
      <w:r w:rsidRPr="005C0147">
        <w:t>5000/5000 [==============================] - 1s 275us/step - loss: 0.0650 - acc: 0.9852 - val_loss: 0.2925 - val_acc: 0.9114</w:t>
      </w:r>
    </w:p>
    <w:p w14:paraId="511C4625" w14:textId="77777777" w:rsidR="005C0147" w:rsidRPr="005C0147" w:rsidRDefault="005C0147" w:rsidP="005C0147">
      <w:pPr>
        <w:pStyle w:val="Code"/>
      </w:pPr>
      <w:r w:rsidRPr="005C0147">
        <w:t>{}</w:t>
      </w:r>
    </w:p>
    <w:p w14:paraId="44BBC711" w14:textId="77777777" w:rsidR="005C0147" w:rsidRPr="005C0147" w:rsidRDefault="005C0147" w:rsidP="005C0147">
      <w:pPr>
        <w:pStyle w:val="Code"/>
      </w:pPr>
      <w:r w:rsidRPr="005C0147">
        <w:t>&lt;tensorflow.python.keras.callbacks.History at 0x7f795d750208&gt;</w:t>
      </w:r>
    </w:p>
    <w:p w14:paraId="372C6AE1" w14:textId="3B096EA7" w:rsidR="005C0147" w:rsidRDefault="001D4846" w:rsidP="005C0147">
      <w:pPr>
        <w:pStyle w:val="BodyTextFirst"/>
      </w:pPr>
      <w:r>
        <w:t>The logs dictionary is empty, as you can see from the {}.</w:t>
      </w:r>
      <w:r w:rsidR="004F6169">
        <w:t xml:space="preserve"> Let's expand our class a bit</w:t>
      </w:r>
    </w:p>
    <w:p w14:paraId="38948256" w14:textId="77777777" w:rsidR="00685B7D" w:rsidRPr="00685B7D" w:rsidRDefault="00685B7D" w:rsidP="00685B7D">
      <w:pPr>
        <w:pStyle w:val="Code"/>
      </w:pPr>
      <w:r w:rsidRPr="00685B7D">
        <w:t>class CustomCallback2(keras.callbacks.Callback):</w:t>
      </w:r>
    </w:p>
    <w:p w14:paraId="3458F369" w14:textId="77777777" w:rsidR="00685B7D" w:rsidRPr="00685B7D" w:rsidRDefault="00685B7D" w:rsidP="00685B7D">
      <w:pPr>
        <w:pStyle w:val="Code"/>
      </w:pPr>
      <w:r w:rsidRPr="00685B7D">
        <w:t xml:space="preserve">    def on_train_begin(self, logs={}):</w:t>
      </w:r>
    </w:p>
    <w:p w14:paraId="537ED8A3" w14:textId="77777777" w:rsidR="00685B7D" w:rsidRPr="00685B7D" w:rsidRDefault="00685B7D" w:rsidP="00685B7D">
      <w:pPr>
        <w:pStyle w:val="Code"/>
      </w:pPr>
      <w:r w:rsidRPr="00685B7D">
        <w:t xml:space="preserve">        print (logs)</w:t>
      </w:r>
    </w:p>
    <w:p w14:paraId="4449C8B8" w14:textId="77777777" w:rsidR="00685B7D" w:rsidRPr="00685B7D" w:rsidRDefault="00685B7D" w:rsidP="00685B7D">
      <w:pPr>
        <w:pStyle w:val="Code"/>
      </w:pPr>
      <w:r w:rsidRPr="00685B7D">
        <w:t xml:space="preserve">        return</w:t>
      </w:r>
    </w:p>
    <w:p w14:paraId="5DA61D13" w14:textId="77777777" w:rsidR="00685B7D" w:rsidRPr="00685B7D" w:rsidRDefault="00685B7D" w:rsidP="00685B7D">
      <w:pPr>
        <w:pStyle w:val="Code"/>
      </w:pPr>
      <w:r w:rsidRPr="00685B7D">
        <w:t xml:space="preserve">      </w:t>
      </w:r>
    </w:p>
    <w:p w14:paraId="48B640C3" w14:textId="77777777" w:rsidR="00685B7D" w:rsidRPr="00685B7D" w:rsidRDefault="00685B7D" w:rsidP="00685B7D">
      <w:pPr>
        <w:pStyle w:val="Code"/>
      </w:pPr>
      <w:r w:rsidRPr="00685B7D">
        <w:t xml:space="preserve">    def on_epoch_end(self, epoch, logs={}):</w:t>
      </w:r>
    </w:p>
    <w:p w14:paraId="12DF5109" w14:textId="77777777" w:rsidR="00685B7D" w:rsidRPr="00685B7D" w:rsidRDefault="00685B7D" w:rsidP="00685B7D">
      <w:pPr>
        <w:pStyle w:val="Code"/>
      </w:pPr>
      <w:r w:rsidRPr="00685B7D">
        <w:t xml:space="preserve">        print ("Just finished epoch", epoch)</w:t>
      </w:r>
    </w:p>
    <w:p w14:paraId="1C3471BB" w14:textId="77777777" w:rsidR="00685B7D" w:rsidRPr="00685B7D" w:rsidRDefault="00685B7D" w:rsidP="00685B7D">
      <w:pPr>
        <w:pStyle w:val="Code"/>
      </w:pPr>
      <w:r w:rsidRPr="00685B7D">
        <w:t xml:space="preserve">        print (logs)</w:t>
      </w:r>
    </w:p>
    <w:p w14:paraId="64357BC1" w14:textId="31FCE48A" w:rsidR="004F6169" w:rsidRDefault="00685B7D" w:rsidP="00685B7D">
      <w:pPr>
        <w:pStyle w:val="Code"/>
      </w:pPr>
      <w:r w:rsidRPr="00685B7D">
        <w:t xml:space="preserve">        return</w:t>
      </w:r>
    </w:p>
    <w:p w14:paraId="4DD84EA2" w14:textId="6F835BD0" w:rsidR="00685B7D" w:rsidRDefault="00685B7D" w:rsidP="00685B7D">
      <w:pPr>
        <w:pStyle w:val="BodyTextFirst"/>
      </w:pPr>
      <w:r>
        <w:t>now training the network with</w:t>
      </w:r>
    </w:p>
    <w:p w14:paraId="32613D1D" w14:textId="77777777" w:rsidR="00685B7D" w:rsidRPr="00685B7D" w:rsidRDefault="00685B7D" w:rsidP="00685B7D">
      <w:pPr>
        <w:pStyle w:val="Code"/>
      </w:pPr>
      <w:r w:rsidRPr="00685B7D">
        <w:t>CC2 = CustomCallback2()</w:t>
      </w:r>
    </w:p>
    <w:p w14:paraId="577258AD" w14:textId="77777777" w:rsidR="00685B7D" w:rsidRPr="00685B7D" w:rsidRDefault="00685B7D" w:rsidP="00685B7D">
      <w:pPr>
        <w:pStyle w:val="Code"/>
      </w:pPr>
      <w:r w:rsidRPr="00685B7D">
        <w:t>model.fit(train_images, train_labels,  epochs = 2,</w:t>
      </w:r>
    </w:p>
    <w:p w14:paraId="58C0C834" w14:textId="77777777" w:rsidR="00685B7D" w:rsidRPr="00685B7D" w:rsidRDefault="00685B7D" w:rsidP="00685B7D">
      <w:pPr>
        <w:pStyle w:val="Code"/>
      </w:pPr>
      <w:r w:rsidRPr="00685B7D">
        <w:t xml:space="preserve">          validation_data = (test_images,test_labels),</w:t>
      </w:r>
    </w:p>
    <w:p w14:paraId="1D662437" w14:textId="3C30BD2D" w:rsidR="00685B7D" w:rsidRDefault="00685B7D" w:rsidP="00685B7D">
      <w:pPr>
        <w:pStyle w:val="Code"/>
      </w:pPr>
      <w:r w:rsidRPr="00685B7D">
        <w:t xml:space="preserve">          callbacks = [CC2])  # pass callback to training</w:t>
      </w:r>
    </w:p>
    <w:p w14:paraId="566207B0" w14:textId="73E147D6" w:rsidR="00685B7D" w:rsidRPr="00685B7D" w:rsidRDefault="00685B7D" w:rsidP="00685B7D">
      <w:pPr>
        <w:pStyle w:val="BodyTextFirst"/>
      </w:pPr>
      <w:r>
        <w:t>will give the output (reported here for just one epoch for brevity)</w:t>
      </w:r>
    </w:p>
    <w:p w14:paraId="32B72D37" w14:textId="248DCC04" w:rsidR="00685B7D" w:rsidRPr="00685B7D" w:rsidRDefault="00685B7D" w:rsidP="00685B7D">
      <w:pPr>
        <w:pStyle w:val="Code"/>
      </w:pPr>
      <w:r>
        <w:t>T</w:t>
      </w:r>
      <w:r w:rsidRPr="00685B7D">
        <w:t>rain on 5000 samples, validate on 5000 samples</w:t>
      </w:r>
    </w:p>
    <w:p w14:paraId="384E5EEA" w14:textId="77777777" w:rsidR="00685B7D" w:rsidRPr="00685B7D" w:rsidRDefault="00685B7D" w:rsidP="00685B7D">
      <w:pPr>
        <w:pStyle w:val="Code"/>
      </w:pPr>
      <w:r w:rsidRPr="00685B7D">
        <w:t>{}</w:t>
      </w:r>
    </w:p>
    <w:p w14:paraId="319BF8DF" w14:textId="77777777" w:rsidR="00685B7D" w:rsidRPr="00685B7D" w:rsidRDefault="00685B7D" w:rsidP="00685B7D">
      <w:pPr>
        <w:pStyle w:val="Code"/>
      </w:pPr>
      <w:r w:rsidRPr="00685B7D">
        <w:t>Epoch 1/2</w:t>
      </w:r>
    </w:p>
    <w:p w14:paraId="7D8479A6" w14:textId="77777777" w:rsidR="00FC3507" w:rsidRDefault="00685B7D" w:rsidP="00685B7D">
      <w:pPr>
        <w:pStyle w:val="Code"/>
      </w:pPr>
      <w:r w:rsidRPr="00685B7D">
        <w:t>4864/5000 [============================&gt;.] - ETA: 0s - loss: 0.0511 - acc: 0.9879</w:t>
      </w:r>
    </w:p>
    <w:p w14:paraId="47A74FE3" w14:textId="796D9F48" w:rsidR="00685B7D" w:rsidRPr="00685B7D" w:rsidRDefault="00685B7D" w:rsidP="00685B7D">
      <w:pPr>
        <w:pStyle w:val="Code"/>
      </w:pPr>
      <w:r w:rsidRPr="00685B7D">
        <w:t>Just finished epoch 0</w:t>
      </w:r>
    </w:p>
    <w:p w14:paraId="6C963616" w14:textId="6ED875D0" w:rsidR="002773A9" w:rsidRDefault="00685B7D" w:rsidP="00685B7D">
      <w:pPr>
        <w:pStyle w:val="Code"/>
      </w:pPr>
      <w:r w:rsidRPr="00685B7D">
        <w:t>{'val_loss': 0.2545496598124504, 'val_acc': 0.9244, 'loss': 0.05098680723309517, 'acc': 0.9878}</w:t>
      </w:r>
    </w:p>
    <w:p w14:paraId="012CADE5" w14:textId="24D1E9B9" w:rsidR="00685B7D" w:rsidRDefault="00685B7D" w:rsidP="00685B7D">
      <w:pPr>
        <w:pStyle w:val="BodyTextFirst"/>
      </w:pPr>
      <w:r>
        <w:t>Now things are starting to get interesting. The logs dictionary contains a lot more information now that we can access and use.</w:t>
      </w:r>
      <w:r w:rsidR="006E03A0">
        <w:t xml:space="preserve"> In the dictionary now we have </w:t>
      </w:r>
      <w:proofErr w:type="spellStart"/>
      <w:r w:rsidR="006E03A0" w:rsidRPr="006E03A0">
        <w:rPr>
          <w:rStyle w:val="CodeInline"/>
        </w:rPr>
        <w:t>val_loss</w:t>
      </w:r>
      <w:proofErr w:type="spellEnd"/>
      <w:r w:rsidR="006E03A0">
        <w:t xml:space="preserve">, </w:t>
      </w:r>
      <w:proofErr w:type="spellStart"/>
      <w:r w:rsidR="006E03A0" w:rsidRPr="006E03A0">
        <w:rPr>
          <w:rStyle w:val="CodeInline"/>
        </w:rPr>
        <w:t>val_acc</w:t>
      </w:r>
      <w:proofErr w:type="spellEnd"/>
      <w:r w:rsidR="006E03A0">
        <w:t xml:space="preserve"> and </w:t>
      </w:r>
      <w:r w:rsidR="006E03A0" w:rsidRPr="006E03A0">
        <w:rPr>
          <w:rStyle w:val="CodeInline"/>
        </w:rPr>
        <w:t>acc</w:t>
      </w:r>
      <w:r w:rsidR="006E03A0">
        <w:t xml:space="preserve">. </w:t>
      </w:r>
      <w:proofErr w:type="gramStart"/>
      <w:r w:rsidR="006E03A0">
        <w:t>So</w:t>
      </w:r>
      <w:proofErr w:type="gramEnd"/>
      <w:r w:rsidR="006E03A0">
        <w:t xml:space="preserve"> let's customize our output a bit. Let's set </w:t>
      </w:r>
      <w:r w:rsidR="006E03A0" w:rsidRPr="006E03A0">
        <w:rPr>
          <w:rStyle w:val="CodeInline"/>
        </w:rPr>
        <w:t>verbose = 0</w:t>
      </w:r>
      <w:r w:rsidR="006E03A0">
        <w:t xml:space="preserve"> in the </w:t>
      </w:r>
      <w:proofErr w:type="gramStart"/>
      <w:r w:rsidR="006E03A0" w:rsidRPr="006E03A0">
        <w:rPr>
          <w:rStyle w:val="CodeInline"/>
        </w:rPr>
        <w:t>fit(</w:t>
      </w:r>
      <w:proofErr w:type="gramEnd"/>
      <w:r w:rsidR="006E03A0" w:rsidRPr="006E03A0">
        <w:rPr>
          <w:rStyle w:val="CodeInline"/>
        </w:rPr>
        <w:t>)</w:t>
      </w:r>
      <w:r w:rsidR="006E03A0">
        <w:t xml:space="preserve"> call to suppress the standard output and let's generate our own.</w:t>
      </w:r>
    </w:p>
    <w:p w14:paraId="240026AA" w14:textId="5C5BF131" w:rsidR="00714EC8" w:rsidRDefault="00714EC8" w:rsidP="00685B7D">
      <w:pPr>
        <w:pStyle w:val="BodyTextFirst"/>
      </w:pPr>
      <w:r>
        <w:t>Our new class will be</w:t>
      </w:r>
    </w:p>
    <w:p w14:paraId="3D49CD35" w14:textId="77777777" w:rsidR="00714EC8" w:rsidRPr="00714EC8" w:rsidRDefault="00714EC8" w:rsidP="00714EC8">
      <w:pPr>
        <w:pStyle w:val="Code"/>
      </w:pPr>
      <w:r w:rsidRPr="00714EC8">
        <w:t>class CustomCallback3(keras.callbacks.Callback):</w:t>
      </w:r>
    </w:p>
    <w:p w14:paraId="53524331" w14:textId="77777777" w:rsidR="00714EC8" w:rsidRPr="00714EC8" w:rsidRDefault="00714EC8" w:rsidP="00714EC8">
      <w:pPr>
        <w:pStyle w:val="Code"/>
      </w:pPr>
      <w:r w:rsidRPr="00714EC8">
        <w:t xml:space="preserve">    def on_train_begin(self, logs={}):</w:t>
      </w:r>
    </w:p>
    <w:p w14:paraId="15E89FF2" w14:textId="77777777" w:rsidR="00714EC8" w:rsidRPr="00714EC8" w:rsidRDefault="00714EC8" w:rsidP="00714EC8">
      <w:pPr>
        <w:pStyle w:val="Code"/>
      </w:pPr>
      <w:r w:rsidRPr="00714EC8">
        <w:t xml:space="preserve">        print (logs)</w:t>
      </w:r>
    </w:p>
    <w:p w14:paraId="184CC508" w14:textId="77777777" w:rsidR="00714EC8" w:rsidRPr="00714EC8" w:rsidRDefault="00714EC8" w:rsidP="00714EC8">
      <w:pPr>
        <w:pStyle w:val="Code"/>
      </w:pPr>
      <w:r w:rsidRPr="00714EC8">
        <w:t xml:space="preserve">        return</w:t>
      </w:r>
    </w:p>
    <w:p w14:paraId="542F8DA3" w14:textId="77777777" w:rsidR="00714EC8" w:rsidRPr="00714EC8" w:rsidRDefault="00714EC8" w:rsidP="00714EC8">
      <w:pPr>
        <w:pStyle w:val="Code"/>
      </w:pPr>
      <w:r w:rsidRPr="00714EC8">
        <w:t xml:space="preserve">      </w:t>
      </w:r>
    </w:p>
    <w:p w14:paraId="3F5975DD" w14:textId="77777777" w:rsidR="00714EC8" w:rsidRPr="00714EC8" w:rsidRDefault="00714EC8" w:rsidP="00714EC8">
      <w:pPr>
        <w:pStyle w:val="Code"/>
      </w:pPr>
      <w:r w:rsidRPr="00714EC8">
        <w:lastRenderedPageBreak/>
        <w:t xml:space="preserve">    def on_epoch_end(self, epoch, logs={}):</w:t>
      </w:r>
    </w:p>
    <w:p w14:paraId="660B7C58" w14:textId="77777777" w:rsidR="00714EC8" w:rsidRPr="00714EC8" w:rsidRDefault="00714EC8" w:rsidP="00714EC8">
      <w:pPr>
        <w:pStyle w:val="Code"/>
      </w:pPr>
      <w:r w:rsidRPr="00714EC8">
        <w:t xml:space="preserve">        print ("Just finished epoch", epoch)</w:t>
      </w:r>
    </w:p>
    <w:p w14:paraId="61AE2CBC" w14:textId="4344CFA9" w:rsidR="00714EC8" w:rsidRDefault="00714EC8" w:rsidP="00714EC8">
      <w:pPr>
        <w:pStyle w:val="Code"/>
      </w:pPr>
      <w:r w:rsidRPr="00714EC8">
        <w:t xml:space="preserve">        print ('Loss evaluated on the validation dataset =',logs.get('val_loss'))</w:t>
      </w:r>
    </w:p>
    <w:p w14:paraId="41DF6B19" w14:textId="0E1BBF2E" w:rsidR="00714EC8" w:rsidRPr="00714EC8" w:rsidRDefault="00714EC8" w:rsidP="00714EC8">
      <w:pPr>
        <w:pStyle w:val="Code"/>
      </w:pPr>
      <w:r>
        <w:t xml:space="preserve">        </w:t>
      </w:r>
      <w:r w:rsidRPr="00714EC8">
        <w:t>print ('Accuracy reached is', logs.get('acc'))</w:t>
      </w:r>
    </w:p>
    <w:p w14:paraId="4E40D56B" w14:textId="2E3911F2" w:rsidR="00714EC8" w:rsidRDefault="00714EC8" w:rsidP="00714EC8">
      <w:pPr>
        <w:pStyle w:val="Code"/>
      </w:pPr>
      <w:r w:rsidRPr="00714EC8">
        <w:t xml:space="preserve">        return</w:t>
      </w:r>
    </w:p>
    <w:p w14:paraId="5E723EC3" w14:textId="53B4A38F" w:rsidR="00714EC8" w:rsidRDefault="00714EC8" w:rsidP="00714EC8">
      <w:pPr>
        <w:pStyle w:val="BodyTextFirst"/>
      </w:pPr>
      <w:r>
        <w:t>and we can train our network with</w:t>
      </w:r>
    </w:p>
    <w:p w14:paraId="550A54AF" w14:textId="77777777" w:rsidR="000D69B9" w:rsidRPr="000D69B9" w:rsidRDefault="000D69B9" w:rsidP="00C9413F">
      <w:pPr>
        <w:pStyle w:val="Code"/>
      </w:pPr>
      <w:r w:rsidRPr="000D69B9">
        <w:t>CC3 = CustomCallback3()</w:t>
      </w:r>
    </w:p>
    <w:p w14:paraId="085F9D90" w14:textId="77777777" w:rsidR="000D69B9" w:rsidRPr="000D69B9" w:rsidRDefault="000D69B9" w:rsidP="00C9413F">
      <w:pPr>
        <w:pStyle w:val="Code"/>
      </w:pPr>
      <w:proofErr w:type="spellStart"/>
      <w:r w:rsidRPr="000D69B9">
        <w:t>model.fit</w:t>
      </w:r>
      <w:proofErr w:type="spellEnd"/>
      <w:r w:rsidRPr="000D69B9">
        <w:t>(</w:t>
      </w:r>
      <w:proofErr w:type="spellStart"/>
      <w:r w:rsidRPr="000D69B9">
        <w:t>train_images</w:t>
      </w:r>
      <w:proofErr w:type="spellEnd"/>
      <w:r w:rsidRPr="000D69B9">
        <w:t xml:space="preserve">, </w:t>
      </w:r>
      <w:proofErr w:type="spellStart"/>
      <w:r w:rsidRPr="000D69B9">
        <w:t>train_labels</w:t>
      </w:r>
      <w:proofErr w:type="spellEnd"/>
      <w:r w:rsidRPr="000D69B9">
        <w:t>,  epochs = 2,</w:t>
      </w:r>
    </w:p>
    <w:p w14:paraId="572C4493" w14:textId="77777777" w:rsidR="000D69B9" w:rsidRPr="000D69B9" w:rsidRDefault="000D69B9" w:rsidP="00C9413F">
      <w:pPr>
        <w:pStyle w:val="Code"/>
      </w:pPr>
      <w:r w:rsidRPr="000D69B9">
        <w:t xml:space="preserve">          </w:t>
      </w:r>
      <w:proofErr w:type="spellStart"/>
      <w:r w:rsidRPr="000D69B9">
        <w:t>validation_data</w:t>
      </w:r>
      <w:proofErr w:type="spellEnd"/>
      <w:r w:rsidRPr="000D69B9">
        <w:t xml:space="preserve"> = (</w:t>
      </w:r>
      <w:proofErr w:type="spellStart"/>
      <w:r w:rsidRPr="000D69B9">
        <w:t>test_images,test_labels</w:t>
      </w:r>
      <w:proofErr w:type="spellEnd"/>
      <w:r w:rsidRPr="000D69B9">
        <w:t>),</w:t>
      </w:r>
    </w:p>
    <w:p w14:paraId="53F39916" w14:textId="0125B14D" w:rsidR="00714EC8" w:rsidRDefault="000D69B9" w:rsidP="00C9413F">
      <w:pPr>
        <w:pStyle w:val="Code"/>
      </w:pPr>
      <w:r w:rsidRPr="000D69B9">
        <w:t xml:space="preserve">          callbacks = [CC3], verbose = 0)  # pass callback to training</w:t>
      </w:r>
    </w:p>
    <w:p w14:paraId="1E0F8E7F" w14:textId="05135AB9" w:rsidR="000D69B9" w:rsidRDefault="000D69B9" w:rsidP="000D69B9">
      <w:pPr>
        <w:pStyle w:val="BodyTextFirst"/>
      </w:pPr>
      <w:r>
        <w:t>and we will get</w:t>
      </w:r>
    </w:p>
    <w:p w14:paraId="62416A53" w14:textId="77777777" w:rsidR="00812F37" w:rsidRPr="00812F37" w:rsidRDefault="00812F37" w:rsidP="00812F37">
      <w:pPr>
        <w:pStyle w:val="Code"/>
      </w:pPr>
      <w:r w:rsidRPr="00812F37">
        <w:t>{}</w:t>
      </w:r>
    </w:p>
    <w:p w14:paraId="0298DD74" w14:textId="77777777" w:rsidR="00812F37" w:rsidRPr="00812F37" w:rsidRDefault="00812F37" w:rsidP="00812F37">
      <w:pPr>
        <w:pStyle w:val="Code"/>
      </w:pPr>
      <w:r w:rsidRPr="00812F37">
        <w:t>Just finished epoch 0</w:t>
      </w:r>
    </w:p>
    <w:p w14:paraId="528C134B" w14:textId="13BC8857" w:rsidR="000D69B9" w:rsidRDefault="00812F37" w:rsidP="00812F37">
      <w:pPr>
        <w:pStyle w:val="Code"/>
      </w:pPr>
      <w:r w:rsidRPr="00812F37">
        <w:t>Loss evaluated on the validation dataset = 0.2546206972360611</w:t>
      </w:r>
    </w:p>
    <w:p w14:paraId="42C738CA" w14:textId="00C97A3B" w:rsidR="00812F37" w:rsidRDefault="00812F37" w:rsidP="00812F37">
      <w:pPr>
        <w:pStyle w:val="BodyTextFirst"/>
      </w:pPr>
      <w:r>
        <w:t xml:space="preserve">The empty </w:t>
      </w:r>
      <w:r w:rsidRPr="00812F37">
        <w:rPr>
          <w:rStyle w:val="CodeInline"/>
        </w:rPr>
        <w:t>{}</w:t>
      </w:r>
      <w:r>
        <w:t xml:space="preserve"> is simply the empty logs dictionary that </w:t>
      </w:r>
      <w:proofErr w:type="spellStart"/>
      <w:r w:rsidRPr="00812F37">
        <w:rPr>
          <w:rStyle w:val="CodeInline"/>
        </w:rPr>
        <w:t>on_train_begin</w:t>
      </w:r>
      <w:proofErr w:type="spellEnd"/>
      <w:r>
        <w:t xml:space="preserve"> received.</w:t>
      </w:r>
      <w:r w:rsidR="009A0079">
        <w:t xml:space="preserve"> </w:t>
      </w:r>
      <w:r w:rsidR="005C1A5B">
        <w:t>Of course,</w:t>
      </w:r>
      <w:r w:rsidR="009A0079">
        <w:t xml:space="preserve"> you can simply print information every few epochs. For example by simply modifying the </w:t>
      </w:r>
      <w:proofErr w:type="spellStart"/>
      <w:r w:rsidR="009A0079" w:rsidRPr="006653EB">
        <w:rPr>
          <w:rStyle w:val="CodeInline"/>
        </w:rPr>
        <w:t>on_epoch_</w:t>
      </w:r>
      <w:proofErr w:type="gramStart"/>
      <w:r w:rsidR="009A0079" w:rsidRPr="006653EB">
        <w:rPr>
          <w:rStyle w:val="CodeInline"/>
        </w:rPr>
        <w:t>end</w:t>
      </w:r>
      <w:proofErr w:type="spellEnd"/>
      <w:r w:rsidR="009A0079" w:rsidRPr="006653EB">
        <w:rPr>
          <w:rStyle w:val="CodeInline"/>
        </w:rPr>
        <w:t>(</w:t>
      </w:r>
      <w:proofErr w:type="gramEnd"/>
      <w:r w:rsidR="009A0079" w:rsidRPr="006653EB">
        <w:rPr>
          <w:rStyle w:val="CodeInline"/>
        </w:rPr>
        <w:t>)</w:t>
      </w:r>
      <w:r w:rsidR="009A0079">
        <w:t xml:space="preserve"> function as</w:t>
      </w:r>
    </w:p>
    <w:p w14:paraId="165E8290" w14:textId="77777777" w:rsidR="009A0079" w:rsidRPr="009A0079" w:rsidRDefault="009A0079" w:rsidP="00255E07">
      <w:pPr>
        <w:pStyle w:val="Code"/>
      </w:pPr>
      <w:r w:rsidRPr="009A0079">
        <w:t>def on_epoch_end(self, epoch, logs={}):</w:t>
      </w:r>
    </w:p>
    <w:p w14:paraId="42C38E00" w14:textId="77777777" w:rsidR="009A0079" w:rsidRPr="009A0079" w:rsidRDefault="009A0079" w:rsidP="00255E07">
      <w:pPr>
        <w:pStyle w:val="Code"/>
      </w:pPr>
      <w:r w:rsidRPr="009A0079">
        <w:t xml:space="preserve">        if (epoch % 10 == 0):</w:t>
      </w:r>
    </w:p>
    <w:p w14:paraId="632B7EF9" w14:textId="77777777" w:rsidR="009A0079" w:rsidRPr="009A0079" w:rsidRDefault="009A0079" w:rsidP="00255E07">
      <w:pPr>
        <w:pStyle w:val="Code"/>
      </w:pPr>
      <w:r w:rsidRPr="009A0079">
        <w:t xml:space="preserve">          print ("Just finished epoch", epoch)</w:t>
      </w:r>
    </w:p>
    <w:p w14:paraId="16B302A8" w14:textId="77777777" w:rsidR="009A0079" w:rsidRPr="009A0079" w:rsidRDefault="009A0079" w:rsidP="00255E07">
      <w:pPr>
        <w:pStyle w:val="Code"/>
      </w:pPr>
      <w:r w:rsidRPr="009A0079">
        <w:t xml:space="preserve">          print ('Loss evaluated on the validation dataset =',logs.get('val_loss'))</w:t>
      </w:r>
    </w:p>
    <w:p w14:paraId="6C79A598" w14:textId="77777777" w:rsidR="009A0079" w:rsidRPr="009A0079" w:rsidRDefault="009A0079" w:rsidP="00255E07">
      <w:pPr>
        <w:pStyle w:val="Code"/>
      </w:pPr>
      <w:r w:rsidRPr="009A0079">
        <w:t xml:space="preserve">          print ('Accuracy reached is', logs.get('acc'))</w:t>
      </w:r>
    </w:p>
    <w:p w14:paraId="48FC40E2" w14:textId="5A140EE9" w:rsidR="009A0079" w:rsidRDefault="009A0079" w:rsidP="00255E07">
      <w:pPr>
        <w:pStyle w:val="Code"/>
      </w:pPr>
      <w:r w:rsidRPr="009A0079">
        <w:t xml:space="preserve">        return</w:t>
      </w:r>
    </w:p>
    <w:p w14:paraId="4E8CEDE4" w14:textId="6DF784C9" w:rsidR="009A0079" w:rsidRDefault="009A0079" w:rsidP="009A0079">
      <w:pPr>
        <w:pStyle w:val="BodyTextFirst"/>
      </w:pPr>
      <w:r>
        <w:t xml:space="preserve">this will give you the following output if you train your network for </w:t>
      </w:r>
      <w:proofErr w:type="gramStart"/>
      <w:r>
        <w:t>a 30 epochs</w:t>
      </w:r>
      <w:proofErr w:type="gramEnd"/>
    </w:p>
    <w:p w14:paraId="6032AAE6" w14:textId="77777777" w:rsidR="00255E07" w:rsidRPr="00255E07" w:rsidRDefault="00255E07" w:rsidP="00255E07">
      <w:pPr>
        <w:pStyle w:val="Code"/>
      </w:pPr>
      <w:r w:rsidRPr="00255E07">
        <w:t>{}</w:t>
      </w:r>
    </w:p>
    <w:p w14:paraId="12D317D2" w14:textId="77777777" w:rsidR="00255E07" w:rsidRPr="00255E07" w:rsidRDefault="00255E07" w:rsidP="00255E07">
      <w:pPr>
        <w:pStyle w:val="Code"/>
      </w:pPr>
      <w:r w:rsidRPr="00255E07">
        <w:t>Just finished epoch 0</w:t>
      </w:r>
    </w:p>
    <w:p w14:paraId="47457F32" w14:textId="77777777" w:rsidR="00255E07" w:rsidRPr="00255E07" w:rsidRDefault="00255E07" w:rsidP="00255E07">
      <w:pPr>
        <w:pStyle w:val="Code"/>
      </w:pPr>
      <w:r w:rsidRPr="00255E07">
        <w:t>Loss evaluated on the validation dataset = 0.3692033936366439</w:t>
      </w:r>
    </w:p>
    <w:p w14:paraId="502D8BF0" w14:textId="77777777" w:rsidR="00255E07" w:rsidRPr="00255E07" w:rsidRDefault="00255E07" w:rsidP="00255E07">
      <w:pPr>
        <w:pStyle w:val="Code"/>
      </w:pPr>
      <w:r w:rsidRPr="00255E07">
        <w:t>Accuracy reached is 0.9932</w:t>
      </w:r>
    </w:p>
    <w:p w14:paraId="7E5E49CE" w14:textId="77777777" w:rsidR="00255E07" w:rsidRPr="00255E07" w:rsidRDefault="00255E07" w:rsidP="00255E07">
      <w:pPr>
        <w:pStyle w:val="Code"/>
      </w:pPr>
      <w:r w:rsidRPr="00255E07">
        <w:t>Just finished epoch 10</w:t>
      </w:r>
    </w:p>
    <w:p w14:paraId="024258F4" w14:textId="77777777" w:rsidR="00255E07" w:rsidRPr="00255E07" w:rsidRDefault="00255E07" w:rsidP="00255E07">
      <w:pPr>
        <w:pStyle w:val="Code"/>
      </w:pPr>
      <w:r w:rsidRPr="00255E07">
        <w:t>Loss evaluated on the validation dataset = 0.3073081444747746</w:t>
      </w:r>
    </w:p>
    <w:p w14:paraId="465B3885" w14:textId="77777777" w:rsidR="00255E07" w:rsidRPr="00255E07" w:rsidRDefault="00255E07" w:rsidP="00255E07">
      <w:pPr>
        <w:pStyle w:val="Code"/>
      </w:pPr>
      <w:r w:rsidRPr="00255E07">
        <w:t>Accuracy reached is 1.0</w:t>
      </w:r>
    </w:p>
    <w:p w14:paraId="349422C8" w14:textId="77777777" w:rsidR="00255E07" w:rsidRPr="00255E07" w:rsidRDefault="00255E07" w:rsidP="00255E07">
      <w:pPr>
        <w:pStyle w:val="Code"/>
      </w:pPr>
      <w:r w:rsidRPr="00255E07">
        <w:t>Just finished epoch 20</w:t>
      </w:r>
    </w:p>
    <w:p w14:paraId="320722AE" w14:textId="77777777" w:rsidR="00255E07" w:rsidRPr="00255E07" w:rsidRDefault="00255E07" w:rsidP="00255E07">
      <w:pPr>
        <w:pStyle w:val="Code"/>
      </w:pPr>
      <w:r w:rsidRPr="00255E07">
        <w:t>Loss evaluated on the validation dataset = 0.31566708440929653</w:t>
      </w:r>
    </w:p>
    <w:p w14:paraId="56CA46C0" w14:textId="77777777" w:rsidR="00255E07" w:rsidRPr="00255E07" w:rsidRDefault="00255E07" w:rsidP="00255E07">
      <w:pPr>
        <w:pStyle w:val="Code"/>
      </w:pPr>
      <w:r w:rsidRPr="00255E07">
        <w:t>Accuracy reached is 0.9992</w:t>
      </w:r>
    </w:p>
    <w:p w14:paraId="29090FEA" w14:textId="77777777" w:rsidR="00255E07" w:rsidRPr="00255E07" w:rsidRDefault="00255E07" w:rsidP="00255E07">
      <w:pPr>
        <w:pStyle w:val="Code"/>
      </w:pPr>
      <w:r w:rsidRPr="00255E07">
        <w:t>&lt;tensorflow.python.keras.callbacks.History at 0x7f796083c4e0&gt;</w:t>
      </w:r>
    </w:p>
    <w:p w14:paraId="4BAE08F5" w14:textId="78D238F9" w:rsidR="009A0079" w:rsidRPr="00255E07" w:rsidRDefault="0017514C" w:rsidP="009A0079">
      <w:pPr>
        <w:pStyle w:val="BodyTextFirst"/>
      </w:pPr>
      <w:r>
        <w:t>Now you should start to get an idea on how you can perform several things during the training. A typical usage of callbacks that we will look at in the next section, is saving your model every few epochs. But you can for example save accuracy values in lists to be able to plot them later</w:t>
      </w:r>
      <w:r w:rsidR="00BD4367">
        <w:t>, or simply plot metrics to check how your training is going.</w:t>
      </w:r>
    </w:p>
    <w:p w14:paraId="111C7DAA" w14:textId="77777777" w:rsidR="006E03A0" w:rsidRPr="006F7DAD" w:rsidRDefault="006E03A0" w:rsidP="00685B7D">
      <w:pPr>
        <w:pStyle w:val="BodyTextFirst"/>
      </w:pPr>
    </w:p>
    <w:p w14:paraId="268BBBD7" w14:textId="65A5A1AD" w:rsidR="003A2D5A" w:rsidRDefault="003A2D5A" w:rsidP="009B3B35">
      <w:pPr>
        <w:pStyle w:val="Heading1"/>
      </w:pPr>
      <w:r>
        <w:lastRenderedPageBreak/>
        <w:t>Save and load models</w:t>
      </w:r>
    </w:p>
    <w:p w14:paraId="1E384A6F" w14:textId="323639DD" w:rsidR="0018236B" w:rsidRDefault="0018236B" w:rsidP="0018236B">
      <w:pPr>
        <w:pStyle w:val="BodyTextFirst"/>
      </w:pPr>
      <w:r>
        <w:t>It is often useful to save a model on disk, to be able to continue the training at a later stage, or to reuse a previously trained model. To show how you can do it, let's consider again the MNIST dataset for the sake of giving a concrete example</w:t>
      </w:r>
      <w:r w:rsidR="001436FF">
        <w:footnoteReference w:id="8"/>
      </w:r>
      <w:r>
        <w:t>.</w:t>
      </w:r>
      <w:r w:rsidR="00133C3E">
        <w:t xml:space="preserve"> </w:t>
      </w:r>
      <w:r w:rsidR="001436FF">
        <w:t xml:space="preserve">The entire code is available in a dedicated notebook in the book </w:t>
      </w:r>
      <w:proofErr w:type="spellStart"/>
      <w:r w:rsidR="001436FF">
        <w:t>github</w:t>
      </w:r>
      <w:proofErr w:type="spellEnd"/>
      <w:r w:rsidR="001436FF">
        <w:t xml:space="preserve"> repository under the f</w:t>
      </w:r>
      <w:r w:rsidR="00D341DF">
        <w:t>o</w:t>
      </w:r>
      <w:r w:rsidR="001436FF">
        <w:t>lder "chapter 2".</w:t>
      </w:r>
    </w:p>
    <w:p w14:paraId="3D629384" w14:textId="122FECB9" w:rsidR="00133C3E" w:rsidRDefault="00133C3E" w:rsidP="0018236B">
      <w:pPr>
        <w:pStyle w:val="BodyTextFirst"/>
      </w:pPr>
      <w:r>
        <w:t>You will need the following imports</w:t>
      </w:r>
    </w:p>
    <w:p w14:paraId="47C1737A" w14:textId="7006C3AB" w:rsidR="00133C3E" w:rsidRPr="00133C3E" w:rsidRDefault="00133C3E" w:rsidP="004D1B3E">
      <w:pPr>
        <w:pStyle w:val="Code"/>
      </w:pPr>
      <w:r w:rsidRPr="00133C3E">
        <w:t>import os</w:t>
      </w:r>
    </w:p>
    <w:p w14:paraId="6377E1E4" w14:textId="77777777" w:rsidR="00133C3E" w:rsidRPr="00133C3E" w:rsidRDefault="00133C3E" w:rsidP="004D1B3E">
      <w:pPr>
        <w:pStyle w:val="Code"/>
      </w:pPr>
      <w:r w:rsidRPr="00133C3E">
        <w:t>import tensorflow as tf</w:t>
      </w:r>
    </w:p>
    <w:p w14:paraId="53993472" w14:textId="4E8D6DBB" w:rsidR="00133C3E" w:rsidRDefault="00133C3E" w:rsidP="004D1B3E">
      <w:pPr>
        <w:pStyle w:val="Code"/>
      </w:pPr>
      <w:r w:rsidRPr="00133C3E">
        <w:t>from tensorflow import keras</w:t>
      </w:r>
    </w:p>
    <w:p w14:paraId="22B78D74" w14:textId="4E642A2D" w:rsidR="00133C3E" w:rsidRDefault="00133C3E" w:rsidP="00133C3E">
      <w:pPr>
        <w:pStyle w:val="BodyTextFirst"/>
      </w:pPr>
      <w:r>
        <w:t xml:space="preserve">And </w:t>
      </w:r>
      <w:r w:rsidR="005B502E">
        <w:t>again,</w:t>
      </w:r>
      <w:r>
        <w:t xml:space="preserve"> let's load the MNIST dataset and take the first 5000 </w:t>
      </w:r>
      <w:r w:rsidR="001436FF">
        <w:t>observations.</w:t>
      </w:r>
    </w:p>
    <w:p w14:paraId="25C21169" w14:textId="5FAE9DB8" w:rsidR="001436FF" w:rsidRPr="001436FF" w:rsidRDefault="001436FF" w:rsidP="004D1B3E">
      <w:pPr>
        <w:pStyle w:val="Code"/>
      </w:pPr>
      <w:r w:rsidRPr="001436FF">
        <w:t>(train_images, train_labels), (test_images, test_labels) = tf.keras.datasets.mnist.load_data()</w:t>
      </w:r>
    </w:p>
    <w:p w14:paraId="2122A936" w14:textId="77777777" w:rsidR="001436FF" w:rsidRPr="001436FF" w:rsidRDefault="001436FF" w:rsidP="004D1B3E">
      <w:pPr>
        <w:pStyle w:val="Code"/>
      </w:pPr>
      <w:r w:rsidRPr="001436FF">
        <w:t>train_labels = train_labels[:5000]</w:t>
      </w:r>
    </w:p>
    <w:p w14:paraId="3B796658" w14:textId="4B99A07C" w:rsidR="001436FF" w:rsidRPr="001436FF" w:rsidRDefault="001436FF" w:rsidP="004D1B3E">
      <w:pPr>
        <w:pStyle w:val="Code"/>
      </w:pPr>
      <w:r w:rsidRPr="001436FF">
        <w:t>test_labels = test_labels[:5000]</w:t>
      </w:r>
    </w:p>
    <w:p w14:paraId="3B5824C5" w14:textId="77777777" w:rsidR="001436FF" w:rsidRPr="001436FF" w:rsidRDefault="001436FF" w:rsidP="004D1B3E">
      <w:pPr>
        <w:pStyle w:val="Code"/>
      </w:pPr>
      <w:r w:rsidRPr="001436FF">
        <w:t>train_images = train_images[:5000].reshape(-1, 28 * 28) / 255.0</w:t>
      </w:r>
    </w:p>
    <w:p w14:paraId="1CBB5EA0" w14:textId="0A56662F" w:rsidR="001436FF" w:rsidRDefault="001436FF" w:rsidP="004D1B3E">
      <w:pPr>
        <w:pStyle w:val="Code"/>
      </w:pPr>
      <w:r w:rsidRPr="001436FF">
        <w:t>test_images = test_images[:5000].reshape(-1, 28 * 28) / 255.0</w:t>
      </w:r>
    </w:p>
    <w:p w14:paraId="2F9ADE16" w14:textId="1049CA1F" w:rsidR="001436FF" w:rsidRDefault="001436FF" w:rsidP="001436FF">
      <w:pPr>
        <w:pStyle w:val="BodyTextFirst"/>
      </w:pPr>
      <w:r>
        <w:t xml:space="preserve">and then let's build a simple </w:t>
      </w:r>
      <w:proofErr w:type="spellStart"/>
      <w:r>
        <w:t>Keras</w:t>
      </w:r>
      <w:proofErr w:type="spellEnd"/>
      <w:r>
        <w:t xml:space="preserve"> model with a Dense layer with 512 neurons, a bit of dropout and the classical 10 neuron output layer for classification (remember the MNIST dataset has 10 classes).</w:t>
      </w:r>
    </w:p>
    <w:p w14:paraId="5B1B1587" w14:textId="77777777" w:rsidR="001436FF" w:rsidRPr="001436FF" w:rsidRDefault="001436FF" w:rsidP="004D1B3E">
      <w:pPr>
        <w:pStyle w:val="Code"/>
      </w:pPr>
      <w:r w:rsidRPr="001436FF">
        <w:t>model = tf.keras.models.Sequential([</w:t>
      </w:r>
    </w:p>
    <w:p w14:paraId="3915CC23" w14:textId="77777777" w:rsidR="001436FF" w:rsidRPr="001436FF" w:rsidRDefault="001436FF" w:rsidP="004D1B3E">
      <w:pPr>
        <w:pStyle w:val="Code"/>
      </w:pPr>
      <w:r w:rsidRPr="001436FF">
        <w:t xml:space="preserve">    keras.layers.Dense(512, activation=tf.keras.activations.relu, input_shape=(784,)),</w:t>
      </w:r>
    </w:p>
    <w:p w14:paraId="14452A5E" w14:textId="77777777" w:rsidR="001436FF" w:rsidRPr="001436FF" w:rsidRDefault="001436FF" w:rsidP="004D1B3E">
      <w:pPr>
        <w:pStyle w:val="Code"/>
      </w:pPr>
      <w:r w:rsidRPr="001436FF">
        <w:t xml:space="preserve">    keras.layers.Dropout(0.2),</w:t>
      </w:r>
    </w:p>
    <w:p w14:paraId="3C770ED9" w14:textId="77777777" w:rsidR="001436FF" w:rsidRPr="001436FF" w:rsidRDefault="001436FF" w:rsidP="004D1B3E">
      <w:pPr>
        <w:pStyle w:val="Code"/>
      </w:pPr>
      <w:r w:rsidRPr="001436FF">
        <w:t xml:space="preserve">    keras.layers.Dense(10, activation=tf.keras.activations.softmax)</w:t>
      </w:r>
    </w:p>
    <w:p w14:paraId="3E81653C" w14:textId="77777777" w:rsidR="001436FF" w:rsidRPr="001436FF" w:rsidRDefault="001436FF" w:rsidP="004D1B3E">
      <w:pPr>
        <w:pStyle w:val="Code"/>
      </w:pPr>
      <w:r w:rsidRPr="001436FF">
        <w:t xml:space="preserve">  ])</w:t>
      </w:r>
    </w:p>
    <w:p w14:paraId="051596CD" w14:textId="77777777" w:rsidR="001436FF" w:rsidRPr="001436FF" w:rsidRDefault="001436FF" w:rsidP="004D1B3E">
      <w:pPr>
        <w:pStyle w:val="Code"/>
      </w:pPr>
    </w:p>
    <w:p w14:paraId="2846EE72" w14:textId="77777777" w:rsidR="001436FF" w:rsidRPr="001436FF" w:rsidRDefault="001436FF" w:rsidP="004D1B3E">
      <w:pPr>
        <w:pStyle w:val="Code"/>
      </w:pPr>
      <w:r w:rsidRPr="001436FF">
        <w:t>model.compile(optimizer='adam',</w:t>
      </w:r>
    </w:p>
    <w:p w14:paraId="44365931" w14:textId="77777777" w:rsidR="001436FF" w:rsidRPr="001436FF" w:rsidRDefault="001436FF" w:rsidP="004D1B3E">
      <w:pPr>
        <w:pStyle w:val="Code"/>
      </w:pPr>
      <w:r w:rsidRPr="001436FF">
        <w:t xml:space="preserve">                loss=tf.keras.losses.sparse_categorical_crossentropy,</w:t>
      </w:r>
    </w:p>
    <w:p w14:paraId="269D6274" w14:textId="6BA4A554" w:rsidR="001436FF" w:rsidRDefault="001436FF" w:rsidP="004D1B3E">
      <w:pPr>
        <w:pStyle w:val="Code"/>
      </w:pPr>
      <w:r w:rsidRPr="001436FF">
        <w:t xml:space="preserve">                metrics=['accuracy'])</w:t>
      </w:r>
    </w:p>
    <w:p w14:paraId="40F15A3E" w14:textId="64121E03" w:rsidR="001436FF" w:rsidRDefault="00DB1958" w:rsidP="001436FF">
      <w:pPr>
        <w:pStyle w:val="BodyTextFirst"/>
      </w:pPr>
      <w:r>
        <w:t xml:space="preserve">We have added a bit of dropout, since this model has 407'050 trainable parameters. You can check this number simply by using </w:t>
      </w:r>
      <w:proofErr w:type="spellStart"/>
      <w:proofErr w:type="gramStart"/>
      <w:r w:rsidRPr="00DB1958">
        <w:rPr>
          <w:rStyle w:val="CodeInline"/>
        </w:rPr>
        <w:t>mode</w:t>
      </w:r>
      <w:r w:rsidR="00B80F73">
        <w:rPr>
          <w:rStyle w:val="CodeInline"/>
        </w:rPr>
        <w:t>l</w:t>
      </w:r>
      <w:r w:rsidRPr="00DB1958">
        <w:rPr>
          <w:rStyle w:val="CodeInline"/>
        </w:rPr>
        <w:t>.summary</w:t>
      </w:r>
      <w:proofErr w:type="spellEnd"/>
      <w:proofErr w:type="gramEnd"/>
      <w:r w:rsidRPr="00DB1958">
        <w:rPr>
          <w:rStyle w:val="CodeInline"/>
        </w:rPr>
        <w:t>()</w:t>
      </w:r>
      <w:r>
        <w:t>.</w:t>
      </w:r>
    </w:p>
    <w:p w14:paraId="7BC2E0AE" w14:textId="21DF4777" w:rsidR="00AB1551" w:rsidRDefault="00AB1551" w:rsidP="001436FF">
      <w:pPr>
        <w:pStyle w:val="BodyTextFirst"/>
      </w:pPr>
      <w:r>
        <w:t>What we simply need to do is first to define where we want to save the model on the disk. And we can do it (for example) in this way</w:t>
      </w:r>
    </w:p>
    <w:p w14:paraId="003C18DE" w14:textId="77777777" w:rsidR="00AB1551" w:rsidRPr="00AB1551" w:rsidRDefault="00AB1551" w:rsidP="00AB1551">
      <w:pPr>
        <w:pStyle w:val="Code"/>
      </w:pPr>
      <w:r w:rsidRPr="00AB1551">
        <w:t>checkpoint_path = "training/cp.ckpt"</w:t>
      </w:r>
    </w:p>
    <w:p w14:paraId="0DC57248" w14:textId="43840167" w:rsidR="00AB1551" w:rsidRDefault="00AB1551" w:rsidP="00AB1551">
      <w:pPr>
        <w:pStyle w:val="Code"/>
      </w:pPr>
      <w:r w:rsidRPr="00AB1551">
        <w:t>checkpoint_dir = os.path.dirname(checkpoint_path)</w:t>
      </w:r>
    </w:p>
    <w:p w14:paraId="3A369254" w14:textId="7F13B2C6" w:rsidR="00AB1551" w:rsidRDefault="00AB1551" w:rsidP="00AB1551">
      <w:pPr>
        <w:pStyle w:val="BodyTextFirst"/>
      </w:pPr>
      <w:r>
        <w:t xml:space="preserve">After that we need to </w:t>
      </w:r>
      <w:r w:rsidR="00837A9A">
        <w:t>define</w:t>
      </w:r>
      <w:r>
        <w:t xml:space="preserve"> a callback (</w:t>
      </w:r>
      <w:r w:rsidR="007C0DCB">
        <w:t>remember what we did in the last section</w:t>
      </w:r>
      <w:r>
        <w:t xml:space="preserve">) that will </w:t>
      </w:r>
      <w:r w:rsidR="00C44B54">
        <w:t>save</w:t>
      </w:r>
      <w:r>
        <w:t xml:space="preserve"> the weights</w:t>
      </w:r>
    </w:p>
    <w:p w14:paraId="29FDA22E" w14:textId="77777777" w:rsidR="00AB1551" w:rsidRPr="00AB1551" w:rsidRDefault="00AB1551" w:rsidP="00AB1551">
      <w:pPr>
        <w:pStyle w:val="Code"/>
      </w:pPr>
      <w:r w:rsidRPr="00AB1551">
        <w:t>cp_callback = tf.keras.callbacks.ModelCheckpoint(checkpoint_path,</w:t>
      </w:r>
    </w:p>
    <w:p w14:paraId="02438034" w14:textId="77777777" w:rsidR="00AB1551" w:rsidRPr="00AB1551" w:rsidRDefault="00AB1551" w:rsidP="00AB1551">
      <w:pPr>
        <w:pStyle w:val="Code"/>
      </w:pPr>
      <w:r w:rsidRPr="00AB1551">
        <w:t xml:space="preserve">                                                 save_weights_only=True,</w:t>
      </w:r>
    </w:p>
    <w:p w14:paraId="7508C83D" w14:textId="1755FE1F" w:rsidR="00AB1551" w:rsidRDefault="00AB1551" w:rsidP="00AB1551">
      <w:pPr>
        <w:pStyle w:val="Code"/>
      </w:pPr>
      <w:r w:rsidRPr="00AB1551">
        <w:t xml:space="preserve">                                                 verbose=1)</w:t>
      </w:r>
    </w:p>
    <w:p w14:paraId="739CBC75" w14:textId="28002EF3" w:rsidR="00F31D06" w:rsidRDefault="00F31D06" w:rsidP="00AB1551">
      <w:pPr>
        <w:pStyle w:val="BodyTextFirst"/>
      </w:pPr>
      <w:r>
        <w:lastRenderedPageBreak/>
        <w:t xml:space="preserve">Note that now we don't need to define a Class as we have done in the previous section, since </w:t>
      </w:r>
      <w:proofErr w:type="spellStart"/>
      <w:r w:rsidRPr="00277797">
        <w:rPr>
          <w:rStyle w:val="CodeInline"/>
        </w:rPr>
        <w:t>ModelCheckpoint</w:t>
      </w:r>
      <w:proofErr w:type="spellEnd"/>
      <w:r>
        <w:t xml:space="preserve"> inherit from </w:t>
      </w:r>
      <w:r w:rsidR="00EC156F">
        <w:t xml:space="preserve">the class </w:t>
      </w:r>
      <w:r w:rsidRPr="00277797">
        <w:rPr>
          <w:rStyle w:val="CodeInline"/>
        </w:rPr>
        <w:t>Callback</w:t>
      </w:r>
      <w:r>
        <w:t xml:space="preserve">. </w:t>
      </w:r>
    </w:p>
    <w:p w14:paraId="5902A388" w14:textId="145A9F44" w:rsidR="00AB1551" w:rsidRDefault="00F31D06" w:rsidP="00AB1551">
      <w:pPr>
        <w:pStyle w:val="BodyTextFirst"/>
      </w:pPr>
      <w:r>
        <w:t>T</w:t>
      </w:r>
      <w:r w:rsidR="00AB1551">
        <w:t>hen we can simply train the model, specifying the correct callback function</w:t>
      </w:r>
    </w:p>
    <w:p w14:paraId="02497D2B" w14:textId="77777777" w:rsidR="00AB1551" w:rsidRPr="00AB1551" w:rsidRDefault="00AB1551" w:rsidP="00AB1551">
      <w:pPr>
        <w:pStyle w:val="Code"/>
      </w:pPr>
      <w:r w:rsidRPr="00AB1551">
        <w:t>model.fit(train_images, train_labels,  epochs = 10,</w:t>
      </w:r>
    </w:p>
    <w:p w14:paraId="58539032" w14:textId="77777777" w:rsidR="00AB1551" w:rsidRPr="00AB1551" w:rsidRDefault="00AB1551" w:rsidP="00AB1551">
      <w:pPr>
        <w:pStyle w:val="Code"/>
      </w:pPr>
      <w:r w:rsidRPr="00AB1551">
        <w:t xml:space="preserve">          validation_data = (test_images,test_labels),</w:t>
      </w:r>
    </w:p>
    <w:p w14:paraId="3CE5DAB2" w14:textId="18CFA323" w:rsidR="00AB1551" w:rsidRDefault="00AB1551" w:rsidP="00AB1551">
      <w:pPr>
        <w:pStyle w:val="Code"/>
      </w:pPr>
      <w:r w:rsidRPr="00AB1551">
        <w:t xml:space="preserve">          callbacks = [cp_callback])</w:t>
      </w:r>
    </w:p>
    <w:p w14:paraId="398D7D37" w14:textId="367B4E51" w:rsidR="00837A9A" w:rsidRDefault="00837A9A" w:rsidP="001436FF">
      <w:pPr>
        <w:pStyle w:val="BodyTextFirst"/>
      </w:pPr>
      <w:r>
        <w:t xml:space="preserve">if you run </w:t>
      </w:r>
      <w:proofErr w:type="gramStart"/>
      <w:r>
        <w:t xml:space="preserve">a </w:t>
      </w:r>
      <w:r w:rsidRPr="00837A9A">
        <w:rPr>
          <w:rStyle w:val="CodeInline"/>
        </w:rPr>
        <w:t>!ls</w:t>
      </w:r>
      <w:proofErr w:type="gramEnd"/>
      <w:r>
        <w:t xml:space="preserve"> command, you should see at least three files:</w:t>
      </w:r>
    </w:p>
    <w:p w14:paraId="3378597C" w14:textId="0267D7C6" w:rsidR="00837A9A" w:rsidRDefault="00837A9A" w:rsidP="00837A9A">
      <w:pPr>
        <w:pStyle w:val="Bullet"/>
      </w:pPr>
      <w:proofErr w:type="gramStart"/>
      <w:r w:rsidRPr="00837A9A">
        <w:rPr>
          <w:rStyle w:val="CodeInline"/>
        </w:rPr>
        <w:t>cp.ckpt</w:t>
      </w:r>
      <w:proofErr w:type="gramEnd"/>
      <w:r w:rsidRPr="00837A9A">
        <w:rPr>
          <w:rStyle w:val="CodeInline"/>
        </w:rPr>
        <w:t>.data-00000-of-00001</w:t>
      </w:r>
      <w:r>
        <w:t xml:space="preserve"> </w:t>
      </w:r>
      <w:r w:rsidRPr="00837A9A">
        <w:sym w:font="Wingdings" w:char="F0E0"/>
      </w:r>
      <w:r>
        <w:t xml:space="preserve"> contains the weights (in case the number of weights is big, you will get many files like this one)</w:t>
      </w:r>
    </w:p>
    <w:p w14:paraId="71F6C582" w14:textId="7222012E" w:rsidR="00837A9A" w:rsidRDefault="00837A9A" w:rsidP="00837A9A">
      <w:pPr>
        <w:pStyle w:val="Bullet"/>
      </w:pPr>
      <w:proofErr w:type="spellStart"/>
      <w:proofErr w:type="gramStart"/>
      <w:r w:rsidRPr="00837A9A">
        <w:rPr>
          <w:rStyle w:val="CodeInline"/>
        </w:rPr>
        <w:t>cp.ckpt</w:t>
      </w:r>
      <w:proofErr w:type="gramEnd"/>
      <w:r w:rsidRPr="00837A9A">
        <w:rPr>
          <w:rStyle w:val="CodeInline"/>
        </w:rPr>
        <w:t>.index</w:t>
      </w:r>
      <w:proofErr w:type="spellEnd"/>
      <w:r>
        <w:t xml:space="preserve"> </w:t>
      </w:r>
      <w:r w:rsidRPr="00837A9A">
        <w:sym w:font="Wingdings" w:char="F0E0"/>
      </w:r>
      <w:r>
        <w:t xml:space="preserve"> this file contains information on which weights are in which file</w:t>
      </w:r>
    </w:p>
    <w:p w14:paraId="2804A4A6" w14:textId="3C860E5F" w:rsidR="00837A9A" w:rsidRDefault="00837A9A" w:rsidP="00837A9A">
      <w:pPr>
        <w:pStyle w:val="Bullet"/>
      </w:pPr>
      <w:r w:rsidRPr="00837A9A">
        <w:rPr>
          <w:rStyle w:val="CodeInline"/>
        </w:rPr>
        <w:t>checkpoint</w:t>
      </w:r>
      <w:r>
        <w:t xml:space="preserve"> </w:t>
      </w:r>
      <w:r w:rsidRPr="00837A9A">
        <w:sym w:font="Wingdings" w:char="F0E0"/>
      </w:r>
      <w:r>
        <w:t xml:space="preserve"> this text file contains information on the checkpoint itself</w:t>
      </w:r>
    </w:p>
    <w:p w14:paraId="2A333A75" w14:textId="689A634B" w:rsidR="001436FF" w:rsidRDefault="00C44B54" w:rsidP="001436FF">
      <w:pPr>
        <w:pStyle w:val="BodyTextFirst"/>
      </w:pPr>
      <w:r>
        <w:t>W</w:t>
      </w:r>
      <w:r w:rsidR="00EE67F4">
        <w:t xml:space="preserve">e can now test our method. The code above will give you a model that will reach an accuracy on the validation dataset of </w:t>
      </w:r>
      <w:r w:rsidR="00837A9A">
        <w:t xml:space="preserve">roughly </w:t>
      </w:r>
      <w:r w:rsidR="00EE67F4">
        <w:t>92%. Now if we define a second model</w:t>
      </w:r>
    </w:p>
    <w:p w14:paraId="051AC39B" w14:textId="77777777" w:rsidR="00EE67F4" w:rsidRPr="00EE67F4" w:rsidRDefault="00EE67F4" w:rsidP="00856FF4">
      <w:pPr>
        <w:pStyle w:val="Code"/>
      </w:pPr>
      <w:r w:rsidRPr="00EE67F4">
        <w:t>model2 = tf.keras.models.Sequential([</w:t>
      </w:r>
    </w:p>
    <w:p w14:paraId="6ECEC741" w14:textId="77777777" w:rsidR="00EE67F4" w:rsidRPr="00EE67F4" w:rsidRDefault="00EE67F4" w:rsidP="00856FF4">
      <w:pPr>
        <w:pStyle w:val="Code"/>
      </w:pPr>
      <w:r w:rsidRPr="00EE67F4">
        <w:t xml:space="preserve">    keras.layers.Dense(512, activation=tf.keras.activations.relu, input_shape=(784,)),</w:t>
      </w:r>
    </w:p>
    <w:p w14:paraId="0DBF006D" w14:textId="77777777" w:rsidR="00EE67F4" w:rsidRPr="00EE67F4" w:rsidRDefault="00EE67F4" w:rsidP="00856FF4">
      <w:pPr>
        <w:pStyle w:val="Code"/>
      </w:pPr>
      <w:r w:rsidRPr="00EE67F4">
        <w:t xml:space="preserve">    keras.layers.Dropout(0.2),</w:t>
      </w:r>
    </w:p>
    <w:p w14:paraId="73801A27" w14:textId="77777777" w:rsidR="00EE67F4" w:rsidRPr="00EE67F4" w:rsidRDefault="00EE67F4" w:rsidP="00856FF4">
      <w:pPr>
        <w:pStyle w:val="Code"/>
      </w:pPr>
      <w:r w:rsidRPr="00EE67F4">
        <w:t xml:space="preserve">    keras.layers.Dense(10, activation=tf.keras.activations.softmax)</w:t>
      </w:r>
    </w:p>
    <w:p w14:paraId="14785217" w14:textId="77777777" w:rsidR="00EE67F4" w:rsidRPr="00EE67F4" w:rsidRDefault="00EE67F4" w:rsidP="00856FF4">
      <w:pPr>
        <w:pStyle w:val="Code"/>
      </w:pPr>
      <w:r w:rsidRPr="00EE67F4">
        <w:t xml:space="preserve">  ])</w:t>
      </w:r>
    </w:p>
    <w:p w14:paraId="66F20303" w14:textId="77777777" w:rsidR="00EE67F4" w:rsidRPr="00EE67F4" w:rsidRDefault="00EE67F4" w:rsidP="00856FF4">
      <w:pPr>
        <w:pStyle w:val="Code"/>
      </w:pPr>
    </w:p>
    <w:p w14:paraId="6D6A6EF1" w14:textId="77777777" w:rsidR="00EE67F4" w:rsidRPr="00EE67F4" w:rsidRDefault="00EE67F4" w:rsidP="00856FF4">
      <w:pPr>
        <w:pStyle w:val="Code"/>
      </w:pPr>
      <w:r w:rsidRPr="00EE67F4">
        <w:t>model2.compile(optimizer='adam',</w:t>
      </w:r>
    </w:p>
    <w:p w14:paraId="272F0020" w14:textId="77777777" w:rsidR="00EE67F4" w:rsidRPr="00EE67F4" w:rsidRDefault="00EE67F4" w:rsidP="00856FF4">
      <w:pPr>
        <w:pStyle w:val="Code"/>
      </w:pPr>
      <w:r w:rsidRPr="00EE67F4">
        <w:t xml:space="preserve">                loss=tf.keras.losses.sparse_categorical_crossentropy,</w:t>
      </w:r>
    </w:p>
    <w:p w14:paraId="5B7A5915" w14:textId="01520CEE" w:rsidR="00EE67F4" w:rsidRDefault="00EE67F4" w:rsidP="00856FF4">
      <w:pPr>
        <w:pStyle w:val="Code"/>
      </w:pPr>
      <w:r w:rsidRPr="00EE67F4">
        <w:t xml:space="preserve">                metrics=['accuracy'])</w:t>
      </w:r>
    </w:p>
    <w:p w14:paraId="43C6BB23" w14:textId="3FC398C9" w:rsidR="00EE67F4" w:rsidRDefault="00EE67F4" w:rsidP="00EE67F4">
      <w:pPr>
        <w:pStyle w:val="BodyTextFirst"/>
      </w:pPr>
      <w:r>
        <w:t>and we check its accuracy on the validation dataset with</w:t>
      </w:r>
    </w:p>
    <w:p w14:paraId="08B6FB5C" w14:textId="77777777" w:rsidR="00EE67F4" w:rsidRPr="00EE67F4" w:rsidRDefault="00EE67F4" w:rsidP="00856FF4">
      <w:pPr>
        <w:pStyle w:val="Code"/>
      </w:pPr>
      <w:r w:rsidRPr="00EE67F4">
        <w:t>loss, acc = model2.evaluate(test_images, test_labels)</w:t>
      </w:r>
    </w:p>
    <w:p w14:paraId="4DC93042" w14:textId="15D18C7F" w:rsidR="00EE67F4" w:rsidRDefault="00EE67F4" w:rsidP="00856FF4">
      <w:pPr>
        <w:pStyle w:val="Code"/>
      </w:pPr>
      <w:r w:rsidRPr="00EE67F4">
        <w:t>print("Untrained model, accuracy: {:5.2f}%".format(100*acc))</w:t>
      </w:r>
    </w:p>
    <w:p w14:paraId="2307AC25" w14:textId="73083DAB" w:rsidR="00EE67F4" w:rsidRDefault="00EE67F4" w:rsidP="00EE67F4">
      <w:pPr>
        <w:pStyle w:val="BodyTextFirst"/>
      </w:pPr>
      <w:r>
        <w:t>you will get an accuracy of roughly 8.6%, That was expected, since this model has not been trained yet. But now we can load the saved weights in this model and try again.</w:t>
      </w:r>
    </w:p>
    <w:p w14:paraId="265D170E" w14:textId="77777777" w:rsidR="00EE67F4" w:rsidRPr="00EE67F4" w:rsidRDefault="00EE67F4" w:rsidP="00856FF4">
      <w:pPr>
        <w:pStyle w:val="Code"/>
      </w:pPr>
      <w:r w:rsidRPr="00EE67F4">
        <w:t>model2.load_weights(checkpoint_path)</w:t>
      </w:r>
    </w:p>
    <w:p w14:paraId="5C4A4874" w14:textId="77777777" w:rsidR="00EE67F4" w:rsidRPr="00EE67F4" w:rsidRDefault="00EE67F4" w:rsidP="00856FF4">
      <w:pPr>
        <w:pStyle w:val="Code"/>
      </w:pPr>
      <w:r w:rsidRPr="00EE67F4">
        <w:t>loss,acc = model2.evaluate(test_images, test_labels)</w:t>
      </w:r>
    </w:p>
    <w:p w14:paraId="1E32BBD7" w14:textId="6DDAA671" w:rsidR="00EE67F4" w:rsidRDefault="00EE67F4" w:rsidP="00856FF4">
      <w:pPr>
        <w:pStyle w:val="Code"/>
      </w:pPr>
      <w:r w:rsidRPr="00EE67F4">
        <w:t>print("</w:t>
      </w:r>
      <w:r w:rsidR="00100DED">
        <w:t>Second</w:t>
      </w:r>
      <w:r w:rsidRPr="00EE67F4">
        <w:t xml:space="preserve"> model, accuracy: {:5.2f}%".format(100*acc))</w:t>
      </w:r>
    </w:p>
    <w:p w14:paraId="5E4FF11D" w14:textId="6E92CAAB" w:rsidR="00EE67F4" w:rsidRDefault="00EE67F4" w:rsidP="00EE67F4">
      <w:pPr>
        <w:pStyle w:val="BodyTextFirst"/>
      </w:pPr>
      <w:r>
        <w:t>you should get the result</w:t>
      </w:r>
    </w:p>
    <w:p w14:paraId="1F9A595D" w14:textId="77777777" w:rsidR="00EE67F4" w:rsidRPr="00EE67F4" w:rsidRDefault="00EE67F4" w:rsidP="00856FF4">
      <w:pPr>
        <w:pStyle w:val="Code"/>
      </w:pPr>
      <w:r w:rsidRPr="00EE67F4">
        <w:t>5000/5000 [==============================] - 0s 50us/step</w:t>
      </w:r>
    </w:p>
    <w:p w14:paraId="1075F763" w14:textId="6E197C9C" w:rsidR="00EE67F4" w:rsidRDefault="00EE67F4" w:rsidP="00856FF4">
      <w:pPr>
        <w:pStyle w:val="Code"/>
      </w:pPr>
      <w:r w:rsidRPr="00EE67F4">
        <w:t>Restored model, accuracy: 92.06%</w:t>
      </w:r>
    </w:p>
    <w:p w14:paraId="62CE7138" w14:textId="2F470741" w:rsidR="00EE67F4" w:rsidRDefault="00EE67F4" w:rsidP="00EE67F4">
      <w:pPr>
        <w:pStyle w:val="BodyTextFirst"/>
      </w:pPr>
      <w:r>
        <w:t xml:space="preserve">That makes again sense, since the new model is now using the weights on the old trained model. </w:t>
      </w:r>
      <w:r w:rsidR="008342F1">
        <w:t>Keep in mind that to load pre-trained weights in a new model, the latter needs to have the exact same architecture than the one you have used when saving the weights.</w:t>
      </w:r>
    </w:p>
    <w:p w14:paraId="52EE278C" w14:textId="2424EF20" w:rsidR="006316F2" w:rsidRDefault="006316F2" w:rsidP="006316F2">
      <w:pPr>
        <w:pStyle w:val="NoteTipCaution"/>
      </w:pPr>
      <w:r>
        <w:lastRenderedPageBreak/>
        <w:t>To use saved weights with a new model, the latter must have the exact same architecture of the one used to save the weights. Using pre-trained weights can save you quite lot of time, since you don't need to waste time in training the network again.</w:t>
      </w:r>
    </w:p>
    <w:p w14:paraId="441DB199" w14:textId="21AA1992" w:rsidR="00C50BFC" w:rsidRDefault="00C50BFC" w:rsidP="00EE67F4">
      <w:pPr>
        <w:pStyle w:val="BodyTextFirst"/>
      </w:pPr>
      <w:r>
        <w:t xml:space="preserve">As we will see again and again, the basic idea is to use callbacks and define a custom one that will save our weights. </w:t>
      </w:r>
      <w:r w:rsidR="00D341DF">
        <w:t>Of course,</w:t>
      </w:r>
      <w:r>
        <w:t xml:space="preserve"> we can customize our callback function. For </w:t>
      </w:r>
      <w:r w:rsidR="00D341DF">
        <w:t>example,</w:t>
      </w:r>
      <w:r>
        <w:t xml:space="preserve"> if want to save the weights every 100 epochs and each time with a different filename, so that we could decide to restore a specific check point we need first to define the filename in a dynamic way as</w:t>
      </w:r>
    </w:p>
    <w:p w14:paraId="36B058AB" w14:textId="5BA61A20" w:rsidR="00C50BFC" w:rsidRPr="00C50BFC" w:rsidRDefault="00C50BFC" w:rsidP="00C50BFC">
      <w:pPr>
        <w:pStyle w:val="Code"/>
      </w:pPr>
      <w:r w:rsidRPr="00C50BFC">
        <w:t>checkpoint_path = "training/cp-{epoch:04d}.ckpt"</w:t>
      </w:r>
      <w:r w:rsidRPr="00C50BFC">
        <w:br/>
        <w:t>checkpoint_dir = os.path.dirname(checkpoint_path)</w:t>
      </w:r>
    </w:p>
    <w:p w14:paraId="16160A6E" w14:textId="44ABF0DC" w:rsidR="00EE67F4" w:rsidRDefault="00C50BFC" w:rsidP="00EE67F4">
      <w:pPr>
        <w:pStyle w:val="BodyTextFirst"/>
      </w:pPr>
      <w:r>
        <w:t>and we should use the following callback</w:t>
      </w:r>
    </w:p>
    <w:p w14:paraId="0A7B2904" w14:textId="0094D081" w:rsidR="00C50BFC" w:rsidRDefault="00C50BFC" w:rsidP="00990BCC">
      <w:pPr>
        <w:pStyle w:val="Code"/>
      </w:pPr>
      <w:r w:rsidRPr="00C50BFC">
        <w:t>cp_callback = tf.keras.callbacks.ModelCheckpoint(</w:t>
      </w:r>
      <w:r w:rsidRPr="00C50BFC">
        <w:br/>
        <w:t>    checkpoint_path, verbose=1, save_weights_only=True,</w:t>
      </w:r>
      <w:r w:rsidRPr="00C50BFC">
        <w:br/>
        <w:t>    period=</w:t>
      </w:r>
      <w:r>
        <w:t>1</w:t>
      </w:r>
      <w:r w:rsidRPr="00C50BFC">
        <w:t>)</w:t>
      </w:r>
    </w:p>
    <w:p w14:paraId="46F300FE" w14:textId="6B2BF64A" w:rsidR="00ED05A8" w:rsidRDefault="00E51FEA" w:rsidP="00CB0A93">
      <w:pPr>
        <w:pStyle w:val="BodyTextCont"/>
        <w:ind w:firstLine="0"/>
      </w:pPr>
      <w:r>
        <w:t xml:space="preserve">Note that </w:t>
      </w:r>
      <w:proofErr w:type="spellStart"/>
      <w:r w:rsidR="00375D56" w:rsidRPr="00375D56">
        <w:rPr>
          <w:rStyle w:val="CodeInline"/>
        </w:rPr>
        <w:t>checkpoint_path</w:t>
      </w:r>
      <w:proofErr w:type="spellEnd"/>
      <w:r w:rsidR="00375D56" w:rsidRPr="00375D56">
        <w:t xml:space="preserve"> </w:t>
      </w:r>
      <w:r w:rsidRPr="00E51FEA">
        <w:t>can contain named formatting options</w:t>
      </w:r>
      <w:r w:rsidR="00A939C0">
        <w:t xml:space="preserve"> (in the name we have </w:t>
      </w:r>
      <w:r w:rsidR="00A939C0" w:rsidRPr="00A939C0">
        <w:rPr>
          <w:rStyle w:val="CodeInline"/>
        </w:rPr>
        <w:t>{epoch:04d}</w:t>
      </w:r>
      <w:r w:rsidR="00A939C0">
        <w:t>)</w:t>
      </w:r>
      <w:r w:rsidRPr="00E51FEA">
        <w:t xml:space="preserve">, which will be filled </w:t>
      </w:r>
      <w:r w:rsidR="00FA2B1D">
        <w:t xml:space="preserve">by </w:t>
      </w:r>
      <w:r w:rsidRPr="00E51FEA">
        <w:t>the value</w:t>
      </w:r>
      <w:r w:rsidR="00FA2B1D">
        <w:t>s</w:t>
      </w:r>
      <w:r w:rsidRPr="00E51FEA">
        <w:t xml:space="preserve"> of </w:t>
      </w:r>
      <w:r w:rsidRPr="00375D56">
        <w:rPr>
          <w:rStyle w:val="CodeInline"/>
        </w:rPr>
        <w:t>epoch</w:t>
      </w:r>
      <w:r w:rsidRPr="00E51FEA">
        <w:t> and keys in </w:t>
      </w:r>
      <w:r w:rsidRPr="00375D56">
        <w:rPr>
          <w:rStyle w:val="CodeInline"/>
        </w:rPr>
        <w:t>logs</w:t>
      </w:r>
      <w:r w:rsidRPr="00E51FEA">
        <w:t> (passed in </w:t>
      </w:r>
      <w:proofErr w:type="spellStart"/>
      <w:r w:rsidRPr="00375D56">
        <w:rPr>
          <w:rStyle w:val="CodeInline"/>
        </w:rPr>
        <w:t>on_epoch_end</w:t>
      </w:r>
      <w:proofErr w:type="spellEnd"/>
      <w:r w:rsidR="00372448">
        <w:t xml:space="preserve"> that we have seen in the previous section</w:t>
      </w:r>
      <w:r w:rsidRPr="00E51FEA">
        <w:t>)</w:t>
      </w:r>
      <w:r w:rsidR="00372448">
        <w:footnoteReference w:id="9"/>
      </w:r>
      <w:r w:rsidR="00081461">
        <w:t>.</w:t>
      </w:r>
      <w:r w:rsidR="00CB0A93">
        <w:t xml:space="preserve"> </w:t>
      </w:r>
      <w:r w:rsidR="00ED05A8">
        <w:t xml:space="preserve">You can check the original code for </w:t>
      </w:r>
      <w:proofErr w:type="spellStart"/>
      <w:proofErr w:type="gramStart"/>
      <w:r w:rsidR="00611AFD" w:rsidRPr="00611AFD">
        <w:rPr>
          <w:rStyle w:val="CodeInline"/>
        </w:rPr>
        <w:t>tf.keras</w:t>
      </w:r>
      <w:proofErr w:type="gramEnd"/>
      <w:r w:rsidR="00611AFD" w:rsidRPr="00611AFD">
        <w:rPr>
          <w:rStyle w:val="CodeInline"/>
        </w:rPr>
        <w:t>.callbacks.ModelCheckpoint</w:t>
      </w:r>
      <w:proofErr w:type="spellEnd"/>
      <w:r w:rsidR="00611AFD" w:rsidRPr="00611AFD">
        <w:t xml:space="preserve"> </w:t>
      </w:r>
      <w:r w:rsidR="00F66A8D">
        <w:t xml:space="preserve">and you will find that the formatting is done with in the method </w:t>
      </w:r>
      <w:proofErr w:type="spellStart"/>
      <w:r w:rsidR="00F66A8D" w:rsidRPr="00F66A8D">
        <w:rPr>
          <w:rStyle w:val="CodeInline"/>
        </w:rPr>
        <w:t>on_epoch_end</w:t>
      </w:r>
      <w:proofErr w:type="spellEnd"/>
      <w:r w:rsidR="00F66A8D" w:rsidRPr="00F66A8D">
        <w:rPr>
          <w:rStyle w:val="CodeInline"/>
        </w:rPr>
        <w:t>(self, epoch, logs)</w:t>
      </w:r>
    </w:p>
    <w:p w14:paraId="632AFAAF" w14:textId="21FC02D2" w:rsidR="00F66A8D" w:rsidRDefault="00F66A8D" w:rsidP="00F66A8D">
      <w:pPr>
        <w:pStyle w:val="Code"/>
      </w:pPr>
      <w:r w:rsidRPr="00F66A8D">
        <w:t>filepath = self.filepath.format(epoch=epoch + 1, **logs)</w:t>
      </w:r>
    </w:p>
    <w:p w14:paraId="30560BD0" w14:textId="4624656B" w:rsidR="00C06EFD" w:rsidRDefault="00C06EFD" w:rsidP="00CB0A93">
      <w:pPr>
        <w:pStyle w:val="BodyTextCont"/>
        <w:ind w:firstLine="0"/>
      </w:pPr>
      <w:r>
        <w:t xml:space="preserve">you can define your filename with information with both the epoch number and values contained in the </w:t>
      </w:r>
      <w:r w:rsidRPr="00C06EFD">
        <w:rPr>
          <w:rStyle w:val="CodeInline"/>
        </w:rPr>
        <w:t>logs</w:t>
      </w:r>
      <w:r>
        <w:t xml:space="preserve"> dictionary.</w:t>
      </w:r>
    </w:p>
    <w:p w14:paraId="7D539774" w14:textId="77777777" w:rsidR="00331127" w:rsidRDefault="00331127" w:rsidP="00CB0A93">
      <w:pPr>
        <w:pStyle w:val="BodyTextCont"/>
        <w:ind w:firstLine="0"/>
      </w:pPr>
    </w:p>
    <w:p w14:paraId="62C9F41B" w14:textId="2C28E95B" w:rsidR="00C50BFC" w:rsidRDefault="00F66A8D" w:rsidP="00CB0A93">
      <w:pPr>
        <w:pStyle w:val="BodyTextCont"/>
        <w:ind w:firstLine="0"/>
      </w:pPr>
      <w:r>
        <w:t xml:space="preserve">Let's </w:t>
      </w:r>
      <w:r w:rsidR="00FA2B1D">
        <w:t xml:space="preserve">get </w:t>
      </w:r>
      <w:r>
        <w:t xml:space="preserve">back to our example. </w:t>
      </w:r>
      <w:r w:rsidR="00CB0A93">
        <w:t>Let's start by saving a first version of the model</w:t>
      </w:r>
    </w:p>
    <w:p w14:paraId="16D14CFC" w14:textId="77777777" w:rsidR="00C50BFC" w:rsidRDefault="00C50BFC" w:rsidP="00C50BFC">
      <w:pPr>
        <w:pStyle w:val="Code"/>
      </w:pPr>
      <w:r w:rsidRPr="00C50BFC">
        <w:t>model.save_weights(checkpoint_path.format(epoch=0))</w:t>
      </w:r>
    </w:p>
    <w:p w14:paraId="3DA0F430" w14:textId="4B36F7E8" w:rsidR="00C50BFC" w:rsidRPr="00C50BFC" w:rsidRDefault="00C50BFC" w:rsidP="00C50BFC">
      <w:pPr>
        <w:pStyle w:val="BodyTextCont"/>
        <w:ind w:firstLine="0"/>
      </w:pPr>
      <w:r>
        <w:t>and then we can fit the model as usual</w:t>
      </w:r>
    </w:p>
    <w:p w14:paraId="48BFA239" w14:textId="3B39DD6C" w:rsidR="00C50BFC" w:rsidRDefault="00C50BFC" w:rsidP="00C50BFC">
      <w:pPr>
        <w:pStyle w:val="Code"/>
      </w:pPr>
      <w:r w:rsidRPr="00C50BFC">
        <w:t>model.fit(train_images, train_labels,</w:t>
      </w:r>
      <w:r w:rsidRPr="00C50BFC">
        <w:br/>
        <w:t xml:space="preserve">          epochs = </w:t>
      </w:r>
      <w:r w:rsidR="00837A9A">
        <w:t>1</w:t>
      </w:r>
      <w:r w:rsidRPr="00C50BFC">
        <w:t>0, callbacks = [cp_callback],</w:t>
      </w:r>
      <w:r w:rsidRPr="00C50BFC">
        <w:br/>
        <w:t>          validation_data = (test_images,test_labels),</w:t>
      </w:r>
      <w:r w:rsidRPr="00C50BFC">
        <w:br/>
        <w:t>          verbose=0)</w:t>
      </w:r>
    </w:p>
    <w:p w14:paraId="196A76E9" w14:textId="70FB5C3F" w:rsidR="00837A9A" w:rsidRDefault="00837A9A" w:rsidP="00837A9A">
      <w:pPr>
        <w:pStyle w:val="BodyTextCont"/>
        <w:ind w:firstLine="0"/>
      </w:pPr>
      <w:r>
        <w:t xml:space="preserve">Be careful since this will save lots of files. In our example one every 1 epoch. So for example your directory </w:t>
      </w:r>
      <w:r w:rsidR="009B2FF1">
        <w:t>content</w:t>
      </w:r>
      <w:r>
        <w:t xml:space="preserve"> (obtainable </w:t>
      </w:r>
      <w:proofErr w:type="gramStart"/>
      <w:r>
        <w:t xml:space="preserve">with </w:t>
      </w:r>
      <w:r w:rsidRPr="004D2AFE">
        <w:rPr>
          <w:rStyle w:val="CodeInline"/>
        </w:rPr>
        <w:t>!ls</w:t>
      </w:r>
      <w:proofErr w:type="gramEnd"/>
      <w:r w:rsidRPr="004D2AFE">
        <w:rPr>
          <w:rStyle w:val="CodeInline"/>
        </w:rPr>
        <w:t xml:space="preserve"> training</w:t>
      </w:r>
      <w:r>
        <w:t>) may look like this one</w:t>
      </w:r>
    </w:p>
    <w:p w14:paraId="007FB8EF" w14:textId="77777777" w:rsidR="004D2AFE" w:rsidRPr="004D2AFE" w:rsidRDefault="004D2AFE" w:rsidP="004D2AFE">
      <w:pPr>
        <w:pStyle w:val="Code"/>
      </w:pPr>
      <w:r w:rsidRPr="004D2AFE">
        <w:t>checkpoint</w:t>
      </w:r>
      <w:r w:rsidRPr="004D2AFE">
        <w:tab/>
      </w:r>
      <w:r w:rsidRPr="004D2AFE">
        <w:tab/>
      </w:r>
      <w:r w:rsidRPr="004D2AFE">
        <w:tab/>
        <w:t xml:space="preserve">  cp-0006.ckpt.data-00000-of-00001</w:t>
      </w:r>
    </w:p>
    <w:p w14:paraId="3EE65568" w14:textId="77777777" w:rsidR="004D2AFE" w:rsidRPr="004D2AFE" w:rsidRDefault="004D2AFE" w:rsidP="004D2AFE">
      <w:pPr>
        <w:pStyle w:val="Code"/>
      </w:pPr>
      <w:r w:rsidRPr="004D2AFE">
        <w:t>cp-0000.ckpt.data-00000-of-00001  cp-0006.ckpt.index</w:t>
      </w:r>
    </w:p>
    <w:p w14:paraId="2567538C" w14:textId="77777777" w:rsidR="004D2AFE" w:rsidRPr="004D2AFE" w:rsidRDefault="004D2AFE" w:rsidP="004D2AFE">
      <w:pPr>
        <w:pStyle w:val="Code"/>
      </w:pPr>
      <w:r w:rsidRPr="004D2AFE">
        <w:t>cp-0000.ckpt.index</w:t>
      </w:r>
      <w:r w:rsidRPr="004D2AFE">
        <w:tab/>
      </w:r>
      <w:r w:rsidRPr="004D2AFE">
        <w:tab/>
        <w:t xml:space="preserve">  cp-0007.ckpt.data-00000-of-00001</w:t>
      </w:r>
    </w:p>
    <w:p w14:paraId="07FCDBDC" w14:textId="77777777" w:rsidR="004D2AFE" w:rsidRPr="004D2AFE" w:rsidRDefault="004D2AFE" w:rsidP="004D2AFE">
      <w:pPr>
        <w:pStyle w:val="Code"/>
      </w:pPr>
      <w:r w:rsidRPr="004D2AFE">
        <w:t>cp-0001.ckpt.data-00000-of-00001  cp-0007.ckpt.index</w:t>
      </w:r>
    </w:p>
    <w:p w14:paraId="0A8B2AAB" w14:textId="77777777" w:rsidR="004D2AFE" w:rsidRPr="004D2AFE" w:rsidRDefault="004D2AFE" w:rsidP="004D2AFE">
      <w:pPr>
        <w:pStyle w:val="Code"/>
      </w:pPr>
      <w:r w:rsidRPr="004D2AFE">
        <w:lastRenderedPageBreak/>
        <w:t>cp-0001.ckpt.index</w:t>
      </w:r>
      <w:r w:rsidRPr="004D2AFE">
        <w:tab/>
      </w:r>
      <w:r w:rsidRPr="004D2AFE">
        <w:tab/>
        <w:t xml:space="preserve">  cp-0008.ckpt.data-00000-of-00001</w:t>
      </w:r>
    </w:p>
    <w:p w14:paraId="17F087E3" w14:textId="77777777" w:rsidR="004D2AFE" w:rsidRPr="004D2AFE" w:rsidRDefault="004D2AFE" w:rsidP="004D2AFE">
      <w:pPr>
        <w:pStyle w:val="Code"/>
      </w:pPr>
      <w:r w:rsidRPr="004D2AFE">
        <w:t>cp-0002.ckpt.data-00000-of-00001  cp-0008.ckpt.index</w:t>
      </w:r>
    </w:p>
    <w:p w14:paraId="0199D7ED" w14:textId="77777777" w:rsidR="004D2AFE" w:rsidRPr="004D2AFE" w:rsidRDefault="004D2AFE" w:rsidP="004D2AFE">
      <w:pPr>
        <w:pStyle w:val="Code"/>
      </w:pPr>
      <w:r w:rsidRPr="004D2AFE">
        <w:t>cp-0002.ckpt.index</w:t>
      </w:r>
      <w:r w:rsidRPr="004D2AFE">
        <w:tab/>
      </w:r>
      <w:r w:rsidRPr="004D2AFE">
        <w:tab/>
        <w:t xml:space="preserve">  cp-0009.ckpt.data-00000-of-00001</w:t>
      </w:r>
    </w:p>
    <w:p w14:paraId="05FD4504" w14:textId="77777777" w:rsidR="004D2AFE" w:rsidRPr="004D2AFE" w:rsidRDefault="004D2AFE" w:rsidP="004D2AFE">
      <w:pPr>
        <w:pStyle w:val="Code"/>
      </w:pPr>
      <w:r w:rsidRPr="004D2AFE">
        <w:t>cp-0003.ckpt.data-00000-of-00001  cp-0009.ckpt.index</w:t>
      </w:r>
    </w:p>
    <w:p w14:paraId="604D5A7B" w14:textId="77777777" w:rsidR="004D2AFE" w:rsidRPr="004D2AFE" w:rsidRDefault="004D2AFE" w:rsidP="004D2AFE">
      <w:pPr>
        <w:pStyle w:val="Code"/>
      </w:pPr>
      <w:r w:rsidRPr="004D2AFE">
        <w:t>cp-0003.ckpt.index</w:t>
      </w:r>
      <w:r w:rsidRPr="004D2AFE">
        <w:tab/>
      </w:r>
      <w:r w:rsidRPr="004D2AFE">
        <w:tab/>
        <w:t xml:space="preserve">  cp-0010.ckpt.data-00000-of-00001</w:t>
      </w:r>
    </w:p>
    <w:p w14:paraId="12951695" w14:textId="77777777" w:rsidR="004D2AFE" w:rsidRPr="004D2AFE" w:rsidRDefault="004D2AFE" w:rsidP="004D2AFE">
      <w:pPr>
        <w:pStyle w:val="Code"/>
      </w:pPr>
      <w:r w:rsidRPr="004D2AFE">
        <w:t>cp-0004.ckpt.data-00000-of-00001  cp-0010.ckpt.index</w:t>
      </w:r>
    </w:p>
    <w:p w14:paraId="7C9009F2" w14:textId="77777777" w:rsidR="004D2AFE" w:rsidRPr="004D2AFE" w:rsidRDefault="004D2AFE" w:rsidP="004D2AFE">
      <w:pPr>
        <w:pStyle w:val="Code"/>
      </w:pPr>
      <w:r w:rsidRPr="004D2AFE">
        <w:t>cp-0004.ckpt.index</w:t>
      </w:r>
      <w:r w:rsidRPr="004D2AFE">
        <w:tab/>
      </w:r>
      <w:r w:rsidRPr="004D2AFE">
        <w:tab/>
        <w:t xml:space="preserve">  cp.ckpt.data-00000-of-00001</w:t>
      </w:r>
    </w:p>
    <w:p w14:paraId="3CDA957B" w14:textId="77777777" w:rsidR="004D2AFE" w:rsidRPr="004D2AFE" w:rsidRDefault="004D2AFE" w:rsidP="004D2AFE">
      <w:pPr>
        <w:pStyle w:val="Code"/>
      </w:pPr>
      <w:r w:rsidRPr="004D2AFE">
        <w:t>cp-0005.ckpt.data-00000-of-00001  cp.ckpt.index</w:t>
      </w:r>
    </w:p>
    <w:p w14:paraId="774A8860" w14:textId="28A5603C" w:rsidR="004D2AFE" w:rsidRDefault="004D2AFE" w:rsidP="004D2AFE">
      <w:pPr>
        <w:pStyle w:val="Code"/>
      </w:pPr>
      <w:r w:rsidRPr="004D2AFE">
        <w:t>cp-0005.ckpt.index</w:t>
      </w:r>
    </w:p>
    <w:p w14:paraId="1F9166EE" w14:textId="5792DED8" w:rsidR="00C50BFC" w:rsidRPr="00C50BFC" w:rsidRDefault="009A2333" w:rsidP="00D341DF">
      <w:pPr>
        <w:pStyle w:val="BodyTextCont"/>
      </w:pPr>
      <w:r>
        <w:t>A last tip before moving</w:t>
      </w:r>
      <w:r w:rsidR="00173DD7">
        <w:t xml:space="preserve"> on</w:t>
      </w:r>
      <w:r>
        <w:t xml:space="preserve"> is how to get just the latest checkpoint, without bothering </w:t>
      </w:r>
      <w:r w:rsidR="00DD1129">
        <w:t>to</w:t>
      </w:r>
      <w:r>
        <w:t xml:space="preserve"> search its filename. This can be done easily with the following code</w:t>
      </w:r>
    </w:p>
    <w:p w14:paraId="47B8B823" w14:textId="4B7632A3" w:rsidR="009A2333" w:rsidRPr="009A2333" w:rsidRDefault="008C37F3" w:rsidP="008C37F3">
      <w:pPr>
        <w:pStyle w:val="Code"/>
      </w:pPr>
      <w:r w:rsidRPr="008C37F3">
        <w:t>latest = tf.train.latest_checkpoint('training')</w:t>
      </w:r>
      <w:r w:rsidR="009A2333" w:rsidRPr="009A2333">
        <w:br/>
        <w:t>model.load_weights(latest)</w:t>
      </w:r>
    </w:p>
    <w:p w14:paraId="6243CED9" w14:textId="204991E4" w:rsidR="00C50BFC" w:rsidRDefault="009A2333" w:rsidP="00C50BFC">
      <w:pPr>
        <w:pStyle w:val="BodyTextCont"/>
        <w:ind w:firstLine="0"/>
      </w:pPr>
      <w:r>
        <w:t>This will load automatically the weights saved in the latest checkpoint.</w:t>
      </w:r>
      <w:r w:rsidR="008C37F3">
        <w:t xml:space="preserve"> The variable </w:t>
      </w:r>
      <w:r w:rsidR="008C37F3" w:rsidRPr="009B2FF1">
        <w:rPr>
          <w:rStyle w:val="CodeInline"/>
        </w:rPr>
        <w:t>latest</w:t>
      </w:r>
      <w:r w:rsidR="008C37F3">
        <w:t xml:space="preserve"> is </w:t>
      </w:r>
      <w:r w:rsidR="00181046">
        <w:t xml:space="preserve">simply </w:t>
      </w:r>
      <w:r w:rsidR="008C37F3">
        <w:t xml:space="preserve">a string and contains the last checkpoint filename saved. In our example that is </w:t>
      </w:r>
      <w:r w:rsidR="008C37F3" w:rsidRPr="008C37F3">
        <w:rPr>
          <w:rStyle w:val="CodeInline"/>
        </w:rPr>
        <w:t>training/cp-0010.ckpt</w:t>
      </w:r>
      <w:r w:rsidR="008C37F3">
        <w:t>.</w:t>
      </w:r>
    </w:p>
    <w:p w14:paraId="2AE5BEAC" w14:textId="3813086F" w:rsidR="00FA6815" w:rsidRDefault="00FA6815" w:rsidP="00FA6815">
      <w:pPr>
        <w:pStyle w:val="NoteTipCaution"/>
      </w:pPr>
      <w:r>
        <w:t xml:space="preserve">The checkpoint files are binary files that contains the weights of your model. </w:t>
      </w:r>
      <w:r w:rsidR="002145DC">
        <w:t>So,</w:t>
      </w:r>
      <w:r>
        <w:t xml:space="preserve"> you will not be able to read them directly, and you should not need to.</w:t>
      </w:r>
    </w:p>
    <w:p w14:paraId="3BBA09A9" w14:textId="26164C8E" w:rsidR="005B2595" w:rsidRDefault="005B2595" w:rsidP="005B2595">
      <w:pPr>
        <w:pStyle w:val="Heading2"/>
      </w:pPr>
      <w:r>
        <w:t>Save your weights manually</w:t>
      </w:r>
    </w:p>
    <w:p w14:paraId="21B360F4" w14:textId="6C776712" w:rsidR="00A0560D" w:rsidRDefault="00D341DF" w:rsidP="00D341DF">
      <w:pPr>
        <w:pStyle w:val="BodyTextCont"/>
        <w:ind w:firstLine="0"/>
      </w:pPr>
      <w:r>
        <w:t>Of course,</w:t>
      </w:r>
      <w:r w:rsidR="00F43AA4">
        <w:t xml:space="preserve"> you can simply save your model weights manually when you are done training, without defining a callback function as simply as</w:t>
      </w:r>
    </w:p>
    <w:p w14:paraId="31F9A0E9" w14:textId="77777777" w:rsidR="00F43AA4" w:rsidRPr="00F43AA4" w:rsidRDefault="00F43AA4" w:rsidP="00646843">
      <w:pPr>
        <w:pStyle w:val="Code"/>
      </w:pPr>
      <w:r w:rsidRPr="00F43AA4">
        <w:t>model.save_weights('./checkpoints/my_checkpoint')</w:t>
      </w:r>
    </w:p>
    <w:p w14:paraId="3854833C" w14:textId="717CF470" w:rsidR="005272D2" w:rsidRDefault="005272D2" w:rsidP="00D341DF">
      <w:pPr>
        <w:pStyle w:val="BodyTextCont"/>
        <w:ind w:firstLine="0"/>
      </w:pPr>
      <w:r>
        <w:t xml:space="preserve">this command will generate three files, all starting with the string you have given as a name, in this case </w:t>
      </w:r>
      <w:proofErr w:type="spellStart"/>
      <w:r w:rsidRPr="009B2FF1">
        <w:rPr>
          <w:rStyle w:val="CodeInline"/>
        </w:rPr>
        <w:t>my_checkpoint</w:t>
      </w:r>
      <w:proofErr w:type="spellEnd"/>
      <w:r>
        <w:t>. Running the code above will generate the three files we have already described above:</w:t>
      </w:r>
    </w:p>
    <w:p w14:paraId="59FB071C" w14:textId="0E4C9AE9" w:rsidR="005272D2" w:rsidRDefault="005272D2" w:rsidP="005272D2">
      <w:pPr>
        <w:pStyle w:val="Code"/>
      </w:pPr>
      <w:r>
        <w:t>c</w:t>
      </w:r>
      <w:r w:rsidRPr="005272D2">
        <w:t xml:space="preserve">heckpoint  </w:t>
      </w:r>
    </w:p>
    <w:p w14:paraId="3BFED78B" w14:textId="77777777" w:rsidR="005272D2" w:rsidRDefault="005272D2" w:rsidP="005272D2">
      <w:pPr>
        <w:pStyle w:val="Code"/>
      </w:pPr>
      <w:r w:rsidRPr="005272D2">
        <w:t xml:space="preserve">my_checkpoint.data-00000-of-00001  </w:t>
      </w:r>
    </w:p>
    <w:p w14:paraId="2F2133E3" w14:textId="2BDF990A" w:rsidR="005272D2" w:rsidRDefault="005272D2" w:rsidP="005272D2">
      <w:pPr>
        <w:pStyle w:val="Code"/>
      </w:pPr>
      <w:r w:rsidRPr="005272D2">
        <w:t>my_checkpoint.index</w:t>
      </w:r>
    </w:p>
    <w:p w14:paraId="5D0D8C0D" w14:textId="21D77DDB" w:rsidR="00F43AA4" w:rsidRDefault="00871E53" w:rsidP="00D341DF">
      <w:pPr>
        <w:pStyle w:val="BodyTextCont"/>
        <w:ind w:firstLine="0"/>
      </w:pPr>
      <w:r>
        <w:t>Reloading the weights in a new model is as simple as</w:t>
      </w:r>
    </w:p>
    <w:p w14:paraId="5E566AFF" w14:textId="2DE9D231" w:rsidR="00D341DF" w:rsidRDefault="00F43AA4" w:rsidP="00646843">
      <w:pPr>
        <w:pStyle w:val="Code"/>
      </w:pPr>
      <w:r w:rsidRPr="00F43AA4">
        <w:t>model.load_weights('./checkpoints/my_checkpoint')</w:t>
      </w:r>
    </w:p>
    <w:p w14:paraId="7E31690E" w14:textId="063AF09A" w:rsidR="00871E53" w:rsidRPr="00F43AA4" w:rsidRDefault="00881AA1" w:rsidP="00881AA1">
      <w:pPr>
        <w:pStyle w:val="BodyTextCont"/>
      </w:pPr>
      <w:r>
        <w:t>keep in mind that to be able to reload saved weights in a new model, the latter must have the same architecture of the new one. It must be exactly the same.</w:t>
      </w:r>
      <w:r w:rsidR="008014E3">
        <w:t xml:space="preserve"> </w:t>
      </w:r>
    </w:p>
    <w:p w14:paraId="6F14335D" w14:textId="63040B54" w:rsidR="00F43AA4" w:rsidRDefault="00D341DF" w:rsidP="00D341DF">
      <w:pPr>
        <w:pStyle w:val="Heading2"/>
      </w:pPr>
      <w:r>
        <w:t>Saving the entire model</w:t>
      </w:r>
    </w:p>
    <w:p w14:paraId="6ADFA9F8" w14:textId="51D9892B" w:rsidR="00D341DF" w:rsidRDefault="002145DC" w:rsidP="002145DC">
      <w:pPr>
        <w:pStyle w:val="BodyTextFirst"/>
      </w:pPr>
      <w:proofErr w:type="spellStart"/>
      <w:r>
        <w:t>Keras</w:t>
      </w:r>
      <w:proofErr w:type="spellEnd"/>
      <w:r>
        <w:t xml:space="preserve"> gives you also the possibility of saving the entire model on disk: weights, the architecture</w:t>
      </w:r>
      <w:r w:rsidR="00BF440E">
        <w:t xml:space="preserve"> and </w:t>
      </w:r>
      <w:r>
        <w:t xml:space="preserve">optimizer. In this way you can recreate the same model by simply moving some files. For </w:t>
      </w:r>
      <w:r w:rsidR="00BF440E">
        <w:t>example,</w:t>
      </w:r>
      <w:r>
        <w:t xml:space="preserve"> we could use the following code</w:t>
      </w:r>
    </w:p>
    <w:p w14:paraId="78ABC3EB" w14:textId="3FEF8A33" w:rsidR="002145DC" w:rsidRDefault="002145DC" w:rsidP="002145DC">
      <w:pPr>
        <w:pStyle w:val="Code"/>
      </w:pPr>
      <w:r w:rsidRPr="002145DC">
        <w:lastRenderedPageBreak/>
        <w:t>model.save('my_model.h5')</w:t>
      </w:r>
    </w:p>
    <w:p w14:paraId="6395AB74" w14:textId="4D807389" w:rsidR="002145DC" w:rsidRDefault="002145DC" w:rsidP="002145DC">
      <w:pPr>
        <w:pStyle w:val="BodyTextFirst"/>
      </w:pPr>
      <w:r>
        <w:t>this will save in one file, "my_model.h5", the entire model. You can simply move the file to a different computer and recreate the same trained model with</w:t>
      </w:r>
    </w:p>
    <w:p w14:paraId="53DD3E0A" w14:textId="7C69D596" w:rsidR="002145DC" w:rsidRDefault="002145DC" w:rsidP="002145DC">
      <w:pPr>
        <w:pStyle w:val="Code"/>
      </w:pPr>
      <w:r w:rsidRPr="002145DC">
        <w:t>new_model = keras.models.load_model('my_model.h5')</w:t>
      </w:r>
    </w:p>
    <w:p w14:paraId="0333E823" w14:textId="15B3B601" w:rsidR="002145DC" w:rsidRPr="00F43AA4" w:rsidRDefault="002145DC" w:rsidP="002145DC">
      <w:pPr>
        <w:pStyle w:val="BodyTextFirst"/>
      </w:pPr>
      <w:r>
        <w:t xml:space="preserve">and note that this model will have the same trained weights of your original model, so is ready to use. This may be helpful if you want to stop training your model and continue the training on a different machine for example. Or maybe you </w:t>
      </w:r>
      <w:r w:rsidR="00012FF8">
        <w:t>must</w:t>
      </w:r>
      <w:r>
        <w:t xml:space="preserve"> stop the training for a while and continue </w:t>
      </w:r>
      <w:proofErr w:type="gramStart"/>
      <w:r>
        <w:t>at a later time</w:t>
      </w:r>
      <w:proofErr w:type="gramEnd"/>
      <w:r>
        <w:t>.</w:t>
      </w:r>
    </w:p>
    <w:p w14:paraId="30CE225E" w14:textId="2D94605E" w:rsidR="00E1317F" w:rsidRDefault="00873562" w:rsidP="00873562">
      <w:pPr>
        <w:pStyle w:val="Heading1"/>
      </w:pPr>
      <w:r>
        <w:t xml:space="preserve">Dataset </w:t>
      </w:r>
      <w:r w:rsidR="00BB3279">
        <w:t>abstraction</w:t>
      </w:r>
    </w:p>
    <w:p w14:paraId="3041D083" w14:textId="36C85E5D" w:rsidR="006E2B7E" w:rsidRPr="006E2B7E" w:rsidRDefault="006E2B7E" w:rsidP="006E2B7E">
      <w:pPr>
        <w:pStyle w:val="Heading2"/>
      </w:pPr>
      <w:r>
        <w:t>Introduction</w:t>
      </w:r>
    </w:p>
    <w:p w14:paraId="0E48E2C1" w14:textId="080579DD" w:rsidR="0001475D" w:rsidRDefault="00BB3279" w:rsidP="00024521">
      <w:pPr>
        <w:pStyle w:val="BodyTextFirst"/>
      </w:pPr>
      <w:r>
        <w:t xml:space="preserve">The </w:t>
      </w:r>
      <w:proofErr w:type="spellStart"/>
      <w:r w:rsidRPr="00BB3279">
        <w:rPr>
          <w:rStyle w:val="CodeInline"/>
        </w:rPr>
        <w:t>tf.</w:t>
      </w:r>
      <w:proofErr w:type="gramStart"/>
      <w:r w:rsidRPr="00BB3279">
        <w:rPr>
          <w:rStyle w:val="CodeInline"/>
        </w:rPr>
        <w:t>data.Dataset</w:t>
      </w:r>
      <w:proofErr w:type="spellEnd"/>
      <w:proofErr w:type="gramEnd"/>
      <w:r>
        <w:footnoteReference w:id="10"/>
      </w:r>
      <w:r>
        <w:t xml:space="preserve"> </w:t>
      </w:r>
      <w:r w:rsidR="0001475D">
        <w:t>is a new abstraction in TensorFlow that is very useful to build data pipelines. Is also very useful when you are dealing with datasets that does not fit in memory. We will see in the book how to use it in more details. In the next sections I will try to give you some hints on a couple of ways in which you can use it in your projects.</w:t>
      </w:r>
      <w:r w:rsidR="00742C53">
        <w:t xml:space="preserve"> To learn how to use it</w:t>
      </w:r>
      <w:r w:rsidR="00E703BD">
        <w:t>,</w:t>
      </w:r>
      <w:r w:rsidR="00742C53">
        <w:t xml:space="preserve"> a good starting point is to study the official documentation at </w:t>
      </w:r>
      <w:hyperlink r:id="rId23" w:history="1">
        <w:r w:rsidR="00742C53" w:rsidRPr="000E487C">
          <w:t>https://www.tensorflow.org/guide/datasets</w:t>
        </w:r>
      </w:hyperlink>
      <w:r w:rsidR="00742C53">
        <w:t>. Remember</w:t>
      </w:r>
      <w:r w:rsidR="00E703BD">
        <w:t>:</w:t>
      </w:r>
      <w:r w:rsidR="00742C53">
        <w:t xml:space="preserve"> always start there when you want to learn more about a specific method or feature of TensorFlow.</w:t>
      </w:r>
    </w:p>
    <w:p w14:paraId="0BAFE438" w14:textId="58D2BDCA" w:rsidR="00B02B05" w:rsidRDefault="006F4549" w:rsidP="00024521">
      <w:pPr>
        <w:pStyle w:val="BodyTextFirst"/>
      </w:pPr>
      <w:r>
        <w:t>Basically,</w:t>
      </w:r>
      <w:r w:rsidR="00E703BD">
        <w:t xml:space="preserve"> a </w:t>
      </w:r>
      <w:r w:rsidR="00E703BD" w:rsidRPr="00E703BD">
        <w:rPr>
          <w:rStyle w:val="CodeInline"/>
        </w:rPr>
        <w:t>Dataset</w:t>
      </w:r>
      <w:r w:rsidR="0001475D">
        <w:t xml:space="preserve"> it </w:t>
      </w:r>
      <w:r w:rsidR="00BB3279">
        <w:t xml:space="preserve">is simply a sequence of elements, in which each element contains one or more Tensors. Typically, each element will be one training example or a batch of them. The </w:t>
      </w:r>
      <w:r w:rsidR="006B2AD7">
        <w:t>basic idea</w:t>
      </w:r>
      <w:r w:rsidR="00BB3279">
        <w:t xml:space="preserve"> is that first you create a </w:t>
      </w:r>
      <w:r w:rsidR="00BB3279" w:rsidRPr="00BB3279">
        <w:rPr>
          <w:rStyle w:val="CodeInline"/>
        </w:rPr>
        <w:t>Dataset</w:t>
      </w:r>
      <w:r w:rsidR="00797BC2">
        <w:t xml:space="preserve"> with some data,</w:t>
      </w:r>
      <w:r w:rsidR="00BB3279">
        <w:t xml:space="preserve"> and then you chain method calls on it, for example applying </w:t>
      </w:r>
      <w:r w:rsidR="00DC02B1">
        <w:t>the</w:t>
      </w:r>
      <w:r w:rsidR="00BB3279">
        <w:t xml:space="preserve"> </w:t>
      </w:r>
      <w:proofErr w:type="spellStart"/>
      <w:proofErr w:type="gramStart"/>
      <w:r w:rsidR="00BB3279" w:rsidRPr="00BB3279">
        <w:rPr>
          <w:rStyle w:val="CodeInline"/>
        </w:rPr>
        <w:t>Dataset.map</w:t>
      </w:r>
      <w:proofErr w:type="spellEnd"/>
      <w:r w:rsidR="00BB3279" w:rsidRPr="00BB3279">
        <w:rPr>
          <w:rStyle w:val="CodeInline"/>
        </w:rPr>
        <w:t>(</w:t>
      </w:r>
      <w:proofErr w:type="gramEnd"/>
      <w:r w:rsidR="00BB3279" w:rsidRPr="00BB3279">
        <w:rPr>
          <w:rStyle w:val="CodeInline"/>
        </w:rPr>
        <w:t>)</w:t>
      </w:r>
      <w:r w:rsidR="00BB3279">
        <w:t xml:space="preserve"> to apply a function to each element.</w:t>
      </w:r>
      <w:r w:rsidR="00423449">
        <w:t xml:space="preserve"> </w:t>
      </w:r>
      <w:r w:rsidR="00B02B05">
        <w:t>Note that a</w:t>
      </w:r>
      <w:r w:rsidR="00423449">
        <w:t xml:space="preserve"> dataset is made of elements each with the same structure. </w:t>
      </w:r>
    </w:p>
    <w:p w14:paraId="3AC6D531" w14:textId="161DAE2E" w:rsidR="00873562" w:rsidRDefault="00423449" w:rsidP="00024521">
      <w:pPr>
        <w:pStyle w:val="BodyTextFirst"/>
      </w:pPr>
      <w:r>
        <w:t>As usual, let's consider an example to understand how this work and how to use it.</w:t>
      </w:r>
      <w:r w:rsidR="00024521">
        <w:t xml:space="preserve"> Let's suppose we have as input a matrix of 10 rows and 10 columns defined by</w:t>
      </w:r>
    </w:p>
    <w:p w14:paraId="5C1E537C" w14:textId="393E49B6" w:rsidR="00024521" w:rsidRDefault="00024521" w:rsidP="00024521">
      <w:pPr>
        <w:pStyle w:val="Code"/>
      </w:pPr>
      <w:r w:rsidRPr="00024521">
        <w:t>inp = tf.random_uniform([10, 10])</w:t>
      </w:r>
    </w:p>
    <w:p w14:paraId="259EA662" w14:textId="21E4E666" w:rsidR="00024521" w:rsidRDefault="00024521" w:rsidP="00024521">
      <w:pPr>
        <w:pStyle w:val="BodyTextFirst"/>
      </w:pPr>
      <w:r>
        <w:t>we can simply create a dataset with</w:t>
      </w:r>
    </w:p>
    <w:p w14:paraId="58708C4E" w14:textId="71BE5459" w:rsidR="00024521" w:rsidRDefault="00024521" w:rsidP="00024521">
      <w:pPr>
        <w:pStyle w:val="Code"/>
      </w:pPr>
      <w:r w:rsidRPr="00024521">
        <w:t>dataset = tf.data.Dataset.from_tensor_slices(inp)</w:t>
      </w:r>
    </w:p>
    <w:p w14:paraId="2DB6C961" w14:textId="602F1624" w:rsidR="00024521" w:rsidRDefault="00024521" w:rsidP="00024521">
      <w:pPr>
        <w:pStyle w:val="BodyTextFirst"/>
      </w:pPr>
      <w:r>
        <w:t>using print(dataset) will get you the output</w:t>
      </w:r>
    </w:p>
    <w:p w14:paraId="09713A4C" w14:textId="0C03CD6B" w:rsidR="00024521" w:rsidRDefault="00024521" w:rsidP="00024521">
      <w:pPr>
        <w:pStyle w:val="Code"/>
      </w:pPr>
      <w:r w:rsidRPr="00024521">
        <w:t>&lt;TensorSliceDataset shapes: (10,), types: tf.float32&gt;</w:t>
      </w:r>
    </w:p>
    <w:p w14:paraId="6B6A80B2" w14:textId="6386633B" w:rsidR="006E450B" w:rsidRDefault="00024521" w:rsidP="00024521">
      <w:pPr>
        <w:pStyle w:val="BodyTextFirst"/>
      </w:pPr>
      <w:r>
        <w:t xml:space="preserve">That tells you that each element in the dataset is a tensor with 10 elements (the rows in the </w:t>
      </w:r>
      <w:proofErr w:type="spellStart"/>
      <w:r w:rsidRPr="00024521">
        <w:rPr>
          <w:rStyle w:val="CodeInline"/>
        </w:rPr>
        <w:t>inp</w:t>
      </w:r>
      <w:proofErr w:type="spellEnd"/>
      <w:r>
        <w:t xml:space="preserve"> tensor).</w:t>
      </w:r>
      <w:r w:rsidR="006E450B">
        <w:t xml:space="preserve"> A nice possibility is to apply specific functions to each element in a dataset. For </w:t>
      </w:r>
      <w:r w:rsidR="00797BC2">
        <w:t>example,</w:t>
      </w:r>
      <w:r w:rsidR="006E450B">
        <w:t xml:space="preserve"> we could multiply all elements by two</w:t>
      </w:r>
    </w:p>
    <w:p w14:paraId="6E2722F7" w14:textId="2A353FA8" w:rsidR="00423449" w:rsidRDefault="006E450B" w:rsidP="006E450B">
      <w:pPr>
        <w:pStyle w:val="Code"/>
      </w:pPr>
      <w:r w:rsidRPr="006E450B">
        <w:t>dataset2 = dataset.map(lambda x: x*2)</w:t>
      </w:r>
    </w:p>
    <w:p w14:paraId="57D7D351" w14:textId="45F196FC" w:rsidR="006E450B" w:rsidRDefault="006E450B" w:rsidP="006E450B">
      <w:pPr>
        <w:pStyle w:val="BodyTextCont"/>
        <w:ind w:firstLine="0"/>
      </w:pPr>
      <w:r>
        <w:t xml:space="preserve">to check what happened we could print the first element in each dataset. This can be easily done (more on that later) with </w:t>
      </w:r>
    </w:p>
    <w:p w14:paraId="603A09ED" w14:textId="6E457A8B" w:rsidR="006E450B" w:rsidRDefault="006E450B" w:rsidP="0041338E">
      <w:pPr>
        <w:pStyle w:val="Code"/>
      </w:pPr>
      <w:r w:rsidRPr="006E450B">
        <w:lastRenderedPageBreak/>
        <w:t>dataset.make_one_shot_iterator().get_next()</w:t>
      </w:r>
    </w:p>
    <w:p w14:paraId="7A7B1E74" w14:textId="3BC71B57" w:rsidR="006E450B" w:rsidRDefault="006E450B" w:rsidP="006E450B">
      <w:pPr>
        <w:pStyle w:val="BodyTextCont"/>
        <w:ind w:firstLine="0"/>
      </w:pPr>
      <w:r>
        <w:t>and</w:t>
      </w:r>
    </w:p>
    <w:p w14:paraId="6070A495" w14:textId="525566B9" w:rsidR="006E450B" w:rsidRDefault="006E450B" w:rsidP="0041338E">
      <w:pPr>
        <w:pStyle w:val="Code"/>
      </w:pPr>
      <w:r w:rsidRPr="006E450B">
        <w:t>dataset</w:t>
      </w:r>
      <w:r>
        <w:t>2</w:t>
      </w:r>
      <w:r w:rsidRPr="006E450B">
        <w:t>.make_one_shot_iterator().get_next()</w:t>
      </w:r>
    </w:p>
    <w:p w14:paraId="3152A2B2" w14:textId="721FD633" w:rsidR="006E450B" w:rsidRDefault="006E450B" w:rsidP="006E450B">
      <w:pPr>
        <w:pStyle w:val="BodyTextCont"/>
        <w:ind w:firstLine="0"/>
      </w:pPr>
      <w:r>
        <w:t>from the first you will get (your number will be different since we are dealing with random numbers here)</w:t>
      </w:r>
    </w:p>
    <w:p w14:paraId="0A0C2D75" w14:textId="77777777" w:rsidR="006E450B" w:rsidRPr="006E450B" w:rsidRDefault="006E450B" w:rsidP="006E450B">
      <w:pPr>
        <w:pStyle w:val="Code"/>
      </w:pPr>
      <w:r w:rsidRPr="006E450B">
        <w:t>&lt;tf.Tensor: id=62, shape=(10,), dtype=float32, numpy=</w:t>
      </w:r>
    </w:p>
    <w:p w14:paraId="1038A05F" w14:textId="77777777" w:rsidR="006E450B" w:rsidRPr="006E450B" w:rsidRDefault="006E450B" w:rsidP="006E450B">
      <w:pPr>
        <w:pStyle w:val="Code"/>
      </w:pPr>
      <w:r w:rsidRPr="006E450B">
        <w:t>array([0.2215631 , 0.32099664, 0.04410303, 0.8502971 , 0.2472974 ,</w:t>
      </w:r>
    </w:p>
    <w:p w14:paraId="676D1F32" w14:textId="77777777" w:rsidR="006E450B" w:rsidRPr="006E450B" w:rsidRDefault="006E450B" w:rsidP="006E450B">
      <w:pPr>
        <w:pStyle w:val="Code"/>
      </w:pPr>
      <w:r w:rsidRPr="006E450B">
        <w:t xml:space="preserve">       0.25522232, 0.94817066, 0.7719344 , 0.60333145, 0.75336015],</w:t>
      </w:r>
    </w:p>
    <w:p w14:paraId="4A695039" w14:textId="6977EF27" w:rsidR="006E450B" w:rsidRDefault="006E450B" w:rsidP="006E450B">
      <w:pPr>
        <w:pStyle w:val="Code"/>
      </w:pPr>
      <w:r w:rsidRPr="006E450B">
        <w:t xml:space="preserve">      dtype=float32)&gt;</w:t>
      </w:r>
    </w:p>
    <w:p w14:paraId="391E9C3C" w14:textId="4579057B" w:rsidR="006E450B" w:rsidRDefault="006E450B" w:rsidP="006E450B">
      <w:pPr>
        <w:pStyle w:val="BodyTextCont"/>
        <w:ind w:firstLine="0"/>
      </w:pPr>
      <w:r>
        <w:t>and from the second</w:t>
      </w:r>
    </w:p>
    <w:p w14:paraId="590A4A3A" w14:textId="77777777" w:rsidR="006E450B" w:rsidRPr="006E450B" w:rsidRDefault="006E450B" w:rsidP="006E450B">
      <w:pPr>
        <w:pStyle w:val="Code"/>
      </w:pPr>
      <w:r w:rsidRPr="006E450B">
        <w:t>&lt;tf.Tensor: id=71, shape=(10,), dtype=float32, numpy=</w:t>
      </w:r>
    </w:p>
    <w:p w14:paraId="7ACE772C" w14:textId="77777777" w:rsidR="006E450B" w:rsidRPr="006E450B" w:rsidRDefault="006E450B" w:rsidP="006E450B">
      <w:pPr>
        <w:pStyle w:val="Code"/>
      </w:pPr>
      <w:r w:rsidRPr="006E450B">
        <w:t>array([0.4431262 , 0.6419933 , 0.08820605, 1.7005942 , 0.4945948 ,</w:t>
      </w:r>
    </w:p>
    <w:p w14:paraId="5DBEC699" w14:textId="77777777" w:rsidR="006E450B" w:rsidRPr="006E450B" w:rsidRDefault="006E450B" w:rsidP="006E450B">
      <w:pPr>
        <w:pStyle w:val="Code"/>
      </w:pPr>
      <w:r w:rsidRPr="006E450B">
        <w:t xml:space="preserve">       0.51044464, 1.8963413 , 1.5438688 , 1.2066629 , 1.5067203 ],</w:t>
      </w:r>
    </w:p>
    <w:p w14:paraId="4ED40F2F" w14:textId="17DBC2EA" w:rsidR="006E450B" w:rsidRDefault="006E450B" w:rsidP="006E450B">
      <w:pPr>
        <w:pStyle w:val="Code"/>
      </w:pPr>
      <w:r w:rsidRPr="006E450B">
        <w:t xml:space="preserve">      dtype=float32)&gt;</w:t>
      </w:r>
    </w:p>
    <w:p w14:paraId="64D15B2E" w14:textId="3DA11830" w:rsidR="006E450B" w:rsidRDefault="006E450B" w:rsidP="006E450B">
      <w:pPr>
        <w:pStyle w:val="BodyTextCont"/>
        <w:ind w:firstLine="0"/>
      </w:pPr>
      <w:r>
        <w:t xml:space="preserve">and as expected the second contains all numbers of the first multiplied by two. </w:t>
      </w:r>
    </w:p>
    <w:p w14:paraId="6829BFC1" w14:textId="624DE367" w:rsidR="006E450B" w:rsidRDefault="000F7CB7" w:rsidP="000F7CB7">
      <w:pPr>
        <w:pStyle w:val="NoteTipCaution"/>
      </w:pPr>
      <w:proofErr w:type="spellStart"/>
      <w:r w:rsidRPr="000F7CB7">
        <w:rPr>
          <w:rStyle w:val="CodeInline"/>
        </w:rPr>
        <w:t>tf.</w:t>
      </w:r>
      <w:proofErr w:type="gramStart"/>
      <w:r w:rsidRPr="000F7CB7">
        <w:rPr>
          <w:rStyle w:val="CodeInline"/>
        </w:rPr>
        <w:t>data.dataset</w:t>
      </w:r>
      <w:proofErr w:type="spellEnd"/>
      <w:proofErr w:type="gramEnd"/>
      <w:r>
        <w:t xml:space="preserve"> is designed to build data processing pipelines. For example, in image recognition you could do data augmentation, preparation, normalization and so on in this way.</w:t>
      </w:r>
    </w:p>
    <w:p w14:paraId="6119DDA1" w14:textId="1DE6D103" w:rsidR="008B3F23" w:rsidRPr="008B3F23" w:rsidRDefault="008B3F23" w:rsidP="008B3F23">
      <w:pPr>
        <w:pStyle w:val="BodyTextFirst"/>
      </w:pPr>
      <w:r>
        <w:t>I strongly suggest you check the official documentation to get more information on different ways of applying a function to each element.</w:t>
      </w:r>
      <w:r w:rsidR="00DA7EE2">
        <w:t xml:space="preserve"> For example, you may need to apply a transformation to the data and then flatten the result</w:t>
      </w:r>
      <w:r w:rsidR="00797BC2">
        <w:t xml:space="preserve"> (see</w:t>
      </w:r>
      <w:r w:rsidR="00DA7EE2">
        <w:t xml:space="preserve"> </w:t>
      </w:r>
      <w:proofErr w:type="spellStart"/>
      <w:r w:rsidR="00DA7EE2" w:rsidRPr="00DA7EE2">
        <w:rPr>
          <w:rStyle w:val="CodeInline"/>
        </w:rPr>
        <w:t>flat_</w:t>
      </w:r>
      <w:proofErr w:type="gramStart"/>
      <w:r w:rsidR="00DA7EE2" w:rsidRPr="00DA7EE2">
        <w:rPr>
          <w:rStyle w:val="CodeInline"/>
        </w:rPr>
        <w:t>map</w:t>
      </w:r>
      <w:proofErr w:type="spellEnd"/>
      <w:r w:rsidR="00DA7EE2" w:rsidRPr="00DA7EE2">
        <w:rPr>
          <w:rStyle w:val="CodeInline"/>
        </w:rPr>
        <w:t>(</w:t>
      </w:r>
      <w:proofErr w:type="gramEnd"/>
      <w:r w:rsidR="00797BC2">
        <w:rPr>
          <w:rStyle w:val="CodeInline"/>
        </w:rPr>
        <w:t>)</w:t>
      </w:r>
      <w:r w:rsidR="00797BC2">
        <w:t xml:space="preserve"> for example).</w:t>
      </w:r>
      <w:r w:rsidR="00DA7EE2">
        <w:t xml:space="preserve"> </w:t>
      </w:r>
    </w:p>
    <w:p w14:paraId="5AFED2D3" w14:textId="749C244D" w:rsidR="00240A6B" w:rsidRDefault="006E2B7E" w:rsidP="006E2B7E">
      <w:pPr>
        <w:pStyle w:val="Heading2"/>
      </w:pPr>
      <w:r>
        <w:t>Iterating over a dataset</w:t>
      </w:r>
    </w:p>
    <w:p w14:paraId="2529865A" w14:textId="4245C907" w:rsidR="006E2B7E" w:rsidRDefault="00DA7EE2" w:rsidP="00DA7EE2">
      <w:pPr>
        <w:pStyle w:val="BodyTextFirst"/>
      </w:pPr>
      <w:r>
        <w:t xml:space="preserve">Once you have your dataset, you probably want to process </w:t>
      </w:r>
      <w:r w:rsidR="00483566">
        <w:t xml:space="preserve">the elements one by one, or in batches. To do that you need an iterator. For example to process the elements of what we defined before one by one you can </w:t>
      </w:r>
      <w:r w:rsidR="003659B7">
        <w:t>instantiate</w:t>
      </w:r>
      <w:r w:rsidR="00483566">
        <w:t xml:space="preserve"> a so called </w:t>
      </w:r>
      <w:proofErr w:type="spellStart"/>
      <w:r w:rsidR="00483566" w:rsidRPr="00483566">
        <w:rPr>
          <w:rStyle w:val="CodeInline"/>
        </w:rPr>
        <w:t>make_one_shot_iterator</w:t>
      </w:r>
      <w:proofErr w:type="spellEnd"/>
      <w:r w:rsidR="00483566" w:rsidRPr="00483566">
        <w:rPr>
          <w:rStyle w:val="CodeInline"/>
        </w:rPr>
        <w:t>()</w:t>
      </w:r>
      <w:r w:rsidR="00483566">
        <w:t xml:space="preserve"> as</w:t>
      </w:r>
    </w:p>
    <w:p w14:paraId="04D1797C" w14:textId="0ADDC209" w:rsidR="00483566" w:rsidRDefault="002842A6" w:rsidP="002842A6">
      <w:pPr>
        <w:pStyle w:val="Code"/>
      </w:pPr>
      <w:r w:rsidRPr="002842A6">
        <w:t>iterator = dataset.make_one_shot_iterator()</w:t>
      </w:r>
    </w:p>
    <w:p w14:paraId="786996B4" w14:textId="162B0C0D" w:rsidR="002842A6" w:rsidRDefault="002842A6" w:rsidP="00DA7EE2">
      <w:pPr>
        <w:pStyle w:val="BodyTextFirst"/>
      </w:pPr>
      <w:r>
        <w:t xml:space="preserve">and then you can iterate over the elements using the </w:t>
      </w:r>
      <w:proofErr w:type="spellStart"/>
      <w:r>
        <w:t>get_</w:t>
      </w:r>
      <w:proofErr w:type="gramStart"/>
      <w:r>
        <w:t>next</w:t>
      </w:r>
      <w:proofErr w:type="spellEnd"/>
      <w:r>
        <w:t>(</w:t>
      </w:r>
      <w:proofErr w:type="gramEnd"/>
      <w:r>
        <w:t>) method</w:t>
      </w:r>
    </w:p>
    <w:p w14:paraId="17876FB7" w14:textId="77777777" w:rsidR="002842A6" w:rsidRPr="002842A6" w:rsidRDefault="002842A6" w:rsidP="002842A6">
      <w:pPr>
        <w:pStyle w:val="Code"/>
      </w:pPr>
      <w:r w:rsidRPr="002842A6">
        <w:t>for i in range(10):</w:t>
      </w:r>
    </w:p>
    <w:p w14:paraId="0C7A1802" w14:textId="369C1C2D" w:rsidR="002842A6" w:rsidRDefault="002842A6" w:rsidP="002842A6">
      <w:pPr>
        <w:pStyle w:val="Code"/>
      </w:pPr>
      <w:r w:rsidRPr="002842A6">
        <w:t xml:space="preserve">  value = print(iterator.get_next())</w:t>
      </w:r>
    </w:p>
    <w:p w14:paraId="1DF1A937" w14:textId="5FF69637" w:rsidR="002842A6" w:rsidRDefault="002842A6" w:rsidP="002842A6">
      <w:pPr>
        <w:pStyle w:val="BodyTextFirst"/>
      </w:pPr>
      <w:r>
        <w:t>this will give you all elements in the dataset. They will look like this one (note your number will be different)</w:t>
      </w:r>
    </w:p>
    <w:p w14:paraId="444B123F" w14:textId="77777777" w:rsidR="002842A6" w:rsidRPr="002842A6" w:rsidRDefault="002842A6" w:rsidP="002842A6">
      <w:pPr>
        <w:pStyle w:val="Code"/>
      </w:pPr>
      <w:r w:rsidRPr="002842A6">
        <w:t>tf.Tensor(</w:t>
      </w:r>
    </w:p>
    <w:p w14:paraId="0F07E477" w14:textId="77777777" w:rsidR="002842A6" w:rsidRPr="002842A6" w:rsidRDefault="002842A6" w:rsidP="002842A6">
      <w:pPr>
        <w:pStyle w:val="Code"/>
      </w:pPr>
      <w:r w:rsidRPr="002842A6">
        <w:t>[0.2215631  0.32099664 0.04410303 0.8502971  0.2472974  0.25522232</w:t>
      </w:r>
    </w:p>
    <w:p w14:paraId="11ED9BD1" w14:textId="60807C09" w:rsidR="002842A6" w:rsidRDefault="002842A6" w:rsidP="002842A6">
      <w:pPr>
        <w:pStyle w:val="Code"/>
      </w:pPr>
      <w:r w:rsidRPr="002842A6">
        <w:t xml:space="preserve"> 0.94817066 0.7719344  0.60333145 0.75336015], shape=(10,), dtype=float32)</w:t>
      </w:r>
    </w:p>
    <w:p w14:paraId="3C235F8E" w14:textId="1966E221" w:rsidR="002842A6" w:rsidRDefault="009809C9" w:rsidP="002842A6">
      <w:pPr>
        <w:pStyle w:val="BodyTextFirst"/>
      </w:pPr>
      <w:r>
        <w:t xml:space="preserve">Note that once you reach the end of the dataset, using the method </w:t>
      </w:r>
      <w:proofErr w:type="spellStart"/>
      <w:r w:rsidRPr="009809C9">
        <w:rPr>
          <w:rStyle w:val="CodeInline"/>
        </w:rPr>
        <w:t>get_</w:t>
      </w:r>
      <w:proofErr w:type="gramStart"/>
      <w:r w:rsidRPr="009809C9">
        <w:rPr>
          <w:rStyle w:val="CodeInline"/>
        </w:rPr>
        <w:t>next</w:t>
      </w:r>
      <w:proofErr w:type="spellEnd"/>
      <w:r w:rsidRPr="009809C9">
        <w:rPr>
          <w:rStyle w:val="CodeInline"/>
        </w:rPr>
        <w:t>(</w:t>
      </w:r>
      <w:proofErr w:type="gramEnd"/>
      <w:r w:rsidRPr="009809C9">
        <w:rPr>
          <w:rStyle w:val="CodeInline"/>
        </w:rPr>
        <w:t>)</w:t>
      </w:r>
      <w:r>
        <w:t xml:space="preserve"> will raise a </w:t>
      </w:r>
      <w:proofErr w:type="spellStart"/>
      <w:r w:rsidRPr="009809C9">
        <w:rPr>
          <w:rStyle w:val="CodeInline"/>
        </w:rPr>
        <w:t>tf.errors.OutOfRangeError</w:t>
      </w:r>
      <w:proofErr w:type="spellEnd"/>
      <w:r>
        <w:t xml:space="preserve">. </w:t>
      </w:r>
    </w:p>
    <w:p w14:paraId="1AFDC52A" w14:textId="60C13BD5" w:rsidR="001501C9" w:rsidRDefault="001501C9" w:rsidP="001501C9">
      <w:pPr>
        <w:pStyle w:val="Heading2"/>
      </w:pPr>
      <w:r>
        <w:lastRenderedPageBreak/>
        <w:t>Simple batching</w:t>
      </w:r>
    </w:p>
    <w:p w14:paraId="70214FA4" w14:textId="2E744DA2" w:rsidR="001501C9" w:rsidRDefault="00817B56" w:rsidP="002842A6">
      <w:pPr>
        <w:pStyle w:val="BodyTextFirst"/>
      </w:pPr>
      <w:r>
        <w:t xml:space="preserve">The most fundamental way of batching consists in stacking </w:t>
      </w:r>
      <w:r w:rsidRPr="00817B56">
        <w:rPr>
          <w:rStyle w:val="CodeInline"/>
        </w:rPr>
        <w:t>n</w:t>
      </w:r>
      <w:r>
        <w:t xml:space="preserve"> consecutive elements of a dataset in a single </w:t>
      </w:r>
      <w:r w:rsidR="006F4549">
        <w:t>group</w:t>
      </w:r>
      <w:r>
        <w:t xml:space="preserve">. This will be very useful when we will train our networks with mini-batches. This can be done using the </w:t>
      </w:r>
      <w:proofErr w:type="gramStart"/>
      <w:r w:rsidRPr="00817B56">
        <w:rPr>
          <w:rStyle w:val="CodeInline"/>
        </w:rPr>
        <w:t>batch(</w:t>
      </w:r>
      <w:proofErr w:type="gramEnd"/>
      <w:r w:rsidRPr="00817B56">
        <w:rPr>
          <w:rStyle w:val="CodeInline"/>
        </w:rPr>
        <w:t>)</w:t>
      </w:r>
      <w:r>
        <w:t xml:space="preserve"> method.</w:t>
      </w:r>
      <w:r w:rsidR="002741B5">
        <w:t xml:space="preserve"> Let's get back to our example. Remember our dataset has 10 elements. Let's suppose we want to create batches, each having 2 elements. This can be done with</w:t>
      </w:r>
    </w:p>
    <w:p w14:paraId="7927AF16" w14:textId="7D19D7DA" w:rsidR="002741B5" w:rsidRDefault="002741B5" w:rsidP="00596B92">
      <w:pPr>
        <w:pStyle w:val="Code"/>
      </w:pPr>
      <w:r w:rsidRPr="002741B5">
        <w:t>batched_dataset = dataset.batch(2)</w:t>
      </w:r>
    </w:p>
    <w:p w14:paraId="637AC44C" w14:textId="287975BE" w:rsidR="002741B5" w:rsidRDefault="002741B5" w:rsidP="002842A6">
      <w:pPr>
        <w:pStyle w:val="BodyTextFirst"/>
      </w:pPr>
      <w:r>
        <w:t xml:space="preserve">now let's define again an </w:t>
      </w:r>
      <w:r w:rsidRPr="002741B5">
        <w:rPr>
          <w:rStyle w:val="CodeInline"/>
        </w:rPr>
        <w:t>iterator</w:t>
      </w:r>
      <w:r>
        <w:t xml:space="preserve"> with</w:t>
      </w:r>
    </w:p>
    <w:p w14:paraId="56A6B212" w14:textId="7289C5B4" w:rsidR="002741B5" w:rsidRDefault="002741B5" w:rsidP="00596B92">
      <w:pPr>
        <w:pStyle w:val="Code"/>
      </w:pPr>
      <w:r w:rsidRPr="002741B5">
        <w:t>iterator = batched_dataset.make_one_shot_iterator()</w:t>
      </w:r>
    </w:p>
    <w:p w14:paraId="2A7285CD" w14:textId="56034CE6" w:rsidR="002741B5" w:rsidRDefault="002741B5" w:rsidP="002842A6">
      <w:pPr>
        <w:pStyle w:val="BodyTextFirst"/>
      </w:pPr>
      <w:r>
        <w:t xml:space="preserve">and now let's check what </w:t>
      </w:r>
      <w:proofErr w:type="spellStart"/>
      <w:r w:rsidRPr="00596B92">
        <w:rPr>
          <w:rStyle w:val="CodeInline"/>
        </w:rPr>
        <w:t>get_</w:t>
      </w:r>
      <w:proofErr w:type="gramStart"/>
      <w:r w:rsidRPr="00596B92">
        <w:rPr>
          <w:rStyle w:val="CodeInline"/>
        </w:rPr>
        <w:t>next</w:t>
      </w:r>
      <w:proofErr w:type="spellEnd"/>
      <w:r w:rsidRPr="00596B92">
        <w:rPr>
          <w:rStyle w:val="CodeInline"/>
        </w:rPr>
        <w:t>(</w:t>
      </w:r>
      <w:proofErr w:type="gramEnd"/>
      <w:r w:rsidRPr="00596B92">
        <w:rPr>
          <w:rStyle w:val="CodeInline"/>
        </w:rPr>
        <w:t>)</w:t>
      </w:r>
      <w:r>
        <w:t xml:space="preserve"> will return</w:t>
      </w:r>
      <w:r w:rsidR="00596B92">
        <w:t xml:space="preserve"> with</w:t>
      </w:r>
    </w:p>
    <w:p w14:paraId="2AEA5EB9" w14:textId="61804428" w:rsidR="002741B5" w:rsidRDefault="00596B92" w:rsidP="00596B92">
      <w:pPr>
        <w:pStyle w:val="Code"/>
      </w:pPr>
      <w:r w:rsidRPr="00596B92">
        <w:t>print(iterator.get_next())</w:t>
      </w:r>
    </w:p>
    <w:p w14:paraId="10C3AF5D" w14:textId="26259DFE" w:rsidR="00596B92" w:rsidRDefault="00596B92" w:rsidP="002842A6">
      <w:pPr>
        <w:pStyle w:val="BodyTextFirst"/>
      </w:pPr>
      <w:r>
        <w:t>the output will be</w:t>
      </w:r>
    </w:p>
    <w:p w14:paraId="6B0A8936" w14:textId="77777777" w:rsidR="00596B92" w:rsidRPr="00596B92" w:rsidRDefault="00596B92" w:rsidP="00596B92">
      <w:pPr>
        <w:pStyle w:val="Code"/>
      </w:pPr>
      <w:r w:rsidRPr="00596B92">
        <w:t>tf.Tensor(</w:t>
      </w:r>
    </w:p>
    <w:p w14:paraId="0E3EBC9B" w14:textId="77777777" w:rsidR="00596B92" w:rsidRPr="00596B92" w:rsidRDefault="00596B92" w:rsidP="00596B92">
      <w:pPr>
        <w:pStyle w:val="Code"/>
      </w:pPr>
      <w:r w:rsidRPr="00596B92">
        <w:t>[[0.2215631  0.32099664 0.04410303 0.8502971  0.2472974  0.25522232</w:t>
      </w:r>
    </w:p>
    <w:p w14:paraId="17D62DA6" w14:textId="77777777" w:rsidR="00596B92" w:rsidRPr="00596B92" w:rsidRDefault="00596B92" w:rsidP="00596B92">
      <w:pPr>
        <w:pStyle w:val="Code"/>
      </w:pPr>
      <w:r w:rsidRPr="00596B92">
        <w:t xml:space="preserve">  0.94817066 0.7719344  0.60333145 0.75336015]</w:t>
      </w:r>
    </w:p>
    <w:p w14:paraId="0EA1FAA5" w14:textId="77777777" w:rsidR="00596B92" w:rsidRPr="00596B92" w:rsidRDefault="00596B92" w:rsidP="00596B92">
      <w:pPr>
        <w:pStyle w:val="Code"/>
      </w:pPr>
      <w:r w:rsidRPr="00596B92">
        <w:t xml:space="preserve"> [0.28381765 0.3738917  0.8146689  0.20919728 0.5753969  0.9356725</w:t>
      </w:r>
    </w:p>
    <w:p w14:paraId="0C2AD6DE" w14:textId="400C78FC" w:rsidR="00596B92" w:rsidRDefault="00596B92" w:rsidP="00596B92">
      <w:pPr>
        <w:pStyle w:val="Code"/>
      </w:pPr>
      <w:r w:rsidRPr="00596B92">
        <w:t xml:space="preserve">  0.7362906  0.76200795 0.01308048 0.14003313]], shape=(2, 10), dtype=float32)</w:t>
      </w:r>
    </w:p>
    <w:p w14:paraId="398A37A2" w14:textId="5D0DBE90" w:rsidR="00596B92" w:rsidRDefault="00596B92" w:rsidP="00596B92">
      <w:pPr>
        <w:pStyle w:val="BodyTextFirst"/>
      </w:pPr>
      <w:r>
        <w:t xml:space="preserve">That is two elements of our dataset. </w:t>
      </w:r>
    </w:p>
    <w:p w14:paraId="735473C6" w14:textId="3EA0C23E" w:rsidR="000B3AF1" w:rsidRDefault="00727ED7" w:rsidP="00727ED7">
      <w:pPr>
        <w:pStyle w:val="NoteTipCaution"/>
      </w:pPr>
      <w:r>
        <w:t xml:space="preserve">Batching with </w:t>
      </w:r>
      <w:proofErr w:type="gramStart"/>
      <w:r w:rsidRPr="00727ED7">
        <w:rPr>
          <w:rStyle w:val="CodeInline"/>
        </w:rPr>
        <w:t>batch(</w:t>
      </w:r>
      <w:proofErr w:type="gramEnd"/>
      <w:r w:rsidRPr="00727ED7">
        <w:rPr>
          <w:rStyle w:val="CodeInline"/>
        </w:rPr>
        <w:t>)</w:t>
      </w:r>
      <w:r>
        <w:t xml:space="preserve"> method is really useful when we train a neural networks with mini-batches. Since we don't have to bother anymore in creating the batches </w:t>
      </w:r>
      <w:proofErr w:type="spellStart"/>
      <w:proofErr w:type="gramStart"/>
      <w:r>
        <w:t>ourself</w:t>
      </w:r>
      <w:proofErr w:type="spellEnd"/>
      <w:proofErr w:type="gramEnd"/>
      <w:r>
        <w:t xml:space="preserve">. </w:t>
      </w:r>
      <w:proofErr w:type="spellStart"/>
      <w:r w:rsidRPr="00727ED7">
        <w:rPr>
          <w:rStyle w:val="CodeInline"/>
        </w:rPr>
        <w:t>tf.</w:t>
      </w:r>
      <w:proofErr w:type="gramStart"/>
      <w:r w:rsidRPr="00727ED7">
        <w:rPr>
          <w:rStyle w:val="CodeInline"/>
        </w:rPr>
        <w:t>data.dataset</w:t>
      </w:r>
      <w:proofErr w:type="spellEnd"/>
      <w:proofErr w:type="gramEnd"/>
      <w:r>
        <w:t xml:space="preserve"> will do it for us.</w:t>
      </w:r>
    </w:p>
    <w:p w14:paraId="3848AD33" w14:textId="32C5C427" w:rsidR="00890F01" w:rsidRDefault="00890F01" w:rsidP="00890F01">
      <w:pPr>
        <w:pStyle w:val="Heading2"/>
      </w:pPr>
      <w:r>
        <w:t>Simple batching with the MNIST dataset</w:t>
      </w:r>
    </w:p>
    <w:p w14:paraId="6802E2C8" w14:textId="278480D7" w:rsidR="00890F01" w:rsidRDefault="00890F01" w:rsidP="00890F01">
      <w:pPr>
        <w:pStyle w:val="BodyTextFirst"/>
      </w:pPr>
      <w:r>
        <w:t>We first load the data (as before)</w:t>
      </w:r>
    </w:p>
    <w:p w14:paraId="34873AFE" w14:textId="77777777" w:rsidR="00890F01" w:rsidRPr="00890F01" w:rsidRDefault="00890F01" w:rsidP="00890F01">
      <w:pPr>
        <w:pStyle w:val="Code"/>
      </w:pPr>
      <w:r w:rsidRPr="00890F01">
        <w:t>num_classes = 10</w:t>
      </w:r>
    </w:p>
    <w:p w14:paraId="42EEF299" w14:textId="77777777" w:rsidR="00890F01" w:rsidRPr="00890F01" w:rsidRDefault="00890F01" w:rsidP="00890F01">
      <w:pPr>
        <w:pStyle w:val="Code"/>
      </w:pPr>
    </w:p>
    <w:p w14:paraId="63DDA6A1" w14:textId="77777777" w:rsidR="00890F01" w:rsidRPr="00890F01" w:rsidRDefault="00890F01" w:rsidP="00890F01">
      <w:pPr>
        <w:pStyle w:val="Code"/>
      </w:pPr>
      <w:r w:rsidRPr="00890F01">
        <w:t>mnist = tf.keras.datasets.mnist</w:t>
      </w:r>
    </w:p>
    <w:p w14:paraId="494E6087" w14:textId="77777777" w:rsidR="00890F01" w:rsidRPr="00890F01" w:rsidRDefault="00890F01" w:rsidP="00890F01">
      <w:pPr>
        <w:pStyle w:val="Code"/>
      </w:pPr>
      <w:r w:rsidRPr="00890F01">
        <w:t>(x_train, y_train), (x_test, y_test) = mnist.load_data()</w:t>
      </w:r>
    </w:p>
    <w:p w14:paraId="5EDA066A" w14:textId="77777777" w:rsidR="00890F01" w:rsidRPr="00890F01" w:rsidRDefault="00890F01" w:rsidP="00890F01">
      <w:pPr>
        <w:pStyle w:val="Code"/>
      </w:pPr>
    </w:p>
    <w:p w14:paraId="6D34F582" w14:textId="77777777" w:rsidR="00890F01" w:rsidRPr="00890F01" w:rsidRDefault="00890F01" w:rsidP="00890F01">
      <w:pPr>
        <w:pStyle w:val="Code"/>
      </w:pPr>
      <w:r w:rsidRPr="00890F01">
        <w:t>image_vector_size = 28*28</w:t>
      </w:r>
    </w:p>
    <w:p w14:paraId="23BB76BD" w14:textId="77777777" w:rsidR="00890F01" w:rsidRPr="00890F01" w:rsidRDefault="00890F01" w:rsidP="00890F01">
      <w:pPr>
        <w:pStyle w:val="Code"/>
      </w:pPr>
      <w:r w:rsidRPr="00890F01">
        <w:t>x_train = x_train.reshape(x_train.shape[0], image_vector_size)</w:t>
      </w:r>
    </w:p>
    <w:p w14:paraId="69C6E389" w14:textId="77777777" w:rsidR="00890F01" w:rsidRPr="00890F01" w:rsidRDefault="00890F01" w:rsidP="00890F01">
      <w:pPr>
        <w:pStyle w:val="Code"/>
      </w:pPr>
      <w:r w:rsidRPr="00890F01">
        <w:t>x_test = x_test.reshape(x_test.shape[0], image_vector_size)</w:t>
      </w:r>
    </w:p>
    <w:p w14:paraId="0E13E56D" w14:textId="77777777" w:rsidR="00890F01" w:rsidRPr="00890F01" w:rsidRDefault="00890F01" w:rsidP="00890F01">
      <w:pPr>
        <w:pStyle w:val="Code"/>
      </w:pPr>
    </w:p>
    <w:p w14:paraId="2C55343B" w14:textId="77777777" w:rsidR="00890F01" w:rsidRPr="00890F01" w:rsidRDefault="00890F01" w:rsidP="00890F01">
      <w:pPr>
        <w:pStyle w:val="Code"/>
      </w:pPr>
      <w:r w:rsidRPr="00890F01">
        <w:t>y_train = keras.utils.to_categorical(y_train, num_classes)</w:t>
      </w:r>
    </w:p>
    <w:p w14:paraId="214F7300" w14:textId="2A57E952" w:rsidR="00890F01" w:rsidRDefault="00890F01" w:rsidP="00890F01">
      <w:pPr>
        <w:pStyle w:val="Code"/>
      </w:pPr>
      <w:r w:rsidRPr="00890F01">
        <w:t>y_test = keras.utils.to_categorical(y_test, num_classes)</w:t>
      </w:r>
    </w:p>
    <w:p w14:paraId="099EC629" w14:textId="69AAD27C" w:rsidR="00890F01" w:rsidRDefault="00890F01" w:rsidP="00890F01">
      <w:pPr>
        <w:pStyle w:val="BodyTextFirst"/>
      </w:pPr>
      <w:r>
        <w:t xml:space="preserve">then we create our </w:t>
      </w:r>
      <w:r w:rsidR="00CB4147">
        <w:t xml:space="preserve">training </w:t>
      </w:r>
      <w:r w:rsidR="000D3D68" w:rsidRPr="005E4778">
        <w:rPr>
          <w:rStyle w:val="CodeInline"/>
        </w:rPr>
        <w:t>D</w:t>
      </w:r>
      <w:r w:rsidRPr="005E4778">
        <w:rPr>
          <w:rStyle w:val="CodeInline"/>
        </w:rPr>
        <w:t>ataset</w:t>
      </w:r>
      <w:r>
        <w:t xml:space="preserve"> </w:t>
      </w:r>
    </w:p>
    <w:p w14:paraId="393755F2" w14:textId="04C59360" w:rsidR="00890F01" w:rsidRDefault="00890F01" w:rsidP="00CB4147">
      <w:pPr>
        <w:pStyle w:val="Code"/>
      </w:pPr>
      <w:r w:rsidRPr="00890F01">
        <w:t>mnist_ds_train = tf.data.Dataset.from_tensor_slices((x_train, y_train))</w:t>
      </w:r>
    </w:p>
    <w:p w14:paraId="29F46B14" w14:textId="13F3318C" w:rsidR="00890F01" w:rsidRDefault="00CF4C50" w:rsidP="00890F01">
      <w:pPr>
        <w:pStyle w:val="BodyTextFirst"/>
      </w:pPr>
      <w:r>
        <w:t xml:space="preserve">Now let's build our </w:t>
      </w:r>
      <w:proofErr w:type="spellStart"/>
      <w:r>
        <w:t>Keras</w:t>
      </w:r>
      <w:proofErr w:type="spellEnd"/>
      <w:r>
        <w:t xml:space="preserve"> model with a simple feed forward network</w:t>
      </w:r>
      <w:r w:rsidR="00A13C53">
        <w:t xml:space="preserve"> with two layers</w:t>
      </w:r>
    </w:p>
    <w:p w14:paraId="607B57D1" w14:textId="77777777" w:rsidR="00C04BC3" w:rsidRPr="00C04BC3" w:rsidRDefault="00C04BC3" w:rsidP="00C04BC3">
      <w:pPr>
        <w:pStyle w:val="Code"/>
      </w:pPr>
      <w:r w:rsidRPr="00C04BC3">
        <w:t>img = tf.placeholder(tf.float32, shape=(None, 784))</w:t>
      </w:r>
    </w:p>
    <w:p w14:paraId="76E4E0E9" w14:textId="77777777" w:rsidR="00C04BC3" w:rsidRPr="00C04BC3" w:rsidRDefault="00C04BC3" w:rsidP="00C04BC3">
      <w:pPr>
        <w:pStyle w:val="Code"/>
      </w:pPr>
      <w:r w:rsidRPr="00C04BC3">
        <w:lastRenderedPageBreak/>
        <w:t>x = Dense(128, activation='relu')(img)  # fully-connected layer with 128 units and ReLU activation</w:t>
      </w:r>
    </w:p>
    <w:p w14:paraId="459551BD" w14:textId="77777777" w:rsidR="00C04BC3" w:rsidRPr="00C04BC3" w:rsidRDefault="00C04BC3" w:rsidP="00C04BC3">
      <w:pPr>
        <w:pStyle w:val="Code"/>
      </w:pPr>
      <w:r w:rsidRPr="00C04BC3">
        <w:t>x = Dense(128, activation='relu')(x)</w:t>
      </w:r>
    </w:p>
    <w:p w14:paraId="4F1F7662" w14:textId="579B6FF4" w:rsidR="00C04BC3" w:rsidRDefault="00C04BC3" w:rsidP="00C04BC3">
      <w:pPr>
        <w:pStyle w:val="Code"/>
      </w:pPr>
      <w:r w:rsidRPr="00C04BC3">
        <w:t>preds = Dense(10, activation='softmax')(x)</w:t>
      </w:r>
    </w:p>
    <w:p w14:paraId="046C70BF" w14:textId="77777777" w:rsidR="00822841" w:rsidRPr="00822841" w:rsidRDefault="00822841" w:rsidP="00822841">
      <w:pPr>
        <w:pStyle w:val="Code"/>
      </w:pPr>
      <w:r w:rsidRPr="00822841">
        <w:t>labels = tf.placeholder(tf.float32, shape=(None, 10))</w:t>
      </w:r>
    </w:p>
    <w:p w14:paraId="4F2DF034" w14:textId="77777777" w:rsidR="00822841" w:rsidRPr="00822841" w:rsidRDefault="00822841" w:rsidP="00822841">
      <w:pPr>
        <w:pStyle w:val="Code"/>
      </w:pPr>
      <w:r w:rsidRPr="00822841">
        <w:t>loss = tf.reduce_mean(categorical_crossentropy(labels, preds))</w:t>
      </w:r>
    </w:p>
    <w:p w14:paraId="3064EA29" w14:textId="77777777" w:rsidR="00822841" w:rsidRPr="00822841" w:rsidRDefault="00822841" w:rsidP="00822841">
      <w:pPr>
        <w:pStyle w:val="Code"/>
      </w:pPr>
    </w:p>
    <w:p w14:paraId="2A77F69F" w14:textId="77777777" w:rsidR="00822841" w:rsidRPr="00822841" w:rsidRDefault="00822841" w:rsidP="00822841">
      <w:pPr>
        <w:pStyle w:val="Code"/>
      </w:pPr>
      <w:r w:rsidRPr="00822841">
        <w:t>correct_prediction = tf.equal(tf.argmax(preds,1), tf.argmax(labels,1))</w:t>
      </w:r>
    </w:p>
    <w:p w14:paraId="0122C44D" w14:textId="694F3E5A" w:rsidR="00822841" w:rsidRDefault="00822841" w:rsidP="00822841">
      <w:pPr>
        <w:pStyle w:val="Code"/>
      </w:pPr>
      <w:r w:rsidRPr="00822841">
        <w:t>accuracy = tf.reduce_mean(tf.cast(correct_prediction, tf.float32))</w:t>
      </w:r>
    </w:p>
    <w:p w14:paraId="645F7758" w14:textId="77777777" w:rsidR="003666FB" w:rsidRDefault="003666FB" w:rsidP="003666FB">
      <w:pPr>
        <w:pStyle w:val="Code"/>
      </w:pPr>
    </w:p>
    <w:p w14:paraId="24E0E0BB" w14:textId="1E81607E" w:rsidR="003666FB" w:rsidRPr="003666FB" w:rsidRDefault="003666FB" w:rsidP="003666FB">
      <w:pPr>
        <w:pStyle w:val="Code"/>
      </w:pPr>
      <w:r w:rsidRPr="003666FB">
        <w:t>train_step = tf.train.AdamOptimizer(0.001).minimize(loss)</w:t>
      </w:r>
    </w:p>
    <w:p w14:paraId="2017FB08" w14:textId="621A1AC2" w:rsidR="003666FB" w:rsidRDefault="003666FB" w:rsidP="003666FB">
      <w:pPr>
        <w:pStyle w:val="Code"/>
      </w:pPr>
      <w:r w:rsidRPr="003666FB">
        <w:t>init_op = tf.global_variables_initializer()</w:t>
      </w:r>
    </w:p>
    <w:p w14:paraId="5375BFDB" w14:textId="3CE05A0B" w:rsidR="00135DC5" w:rsidRDefault="00135DC5" w:rsidP="00C04BC3">
      <w:pPr>
        <w:pStyle w:val="BodyTextFirst"/>
      </w:pPr>
      <w:r>
        <w:t>Now</w:t>
      </w:r>
      <w:r w:rsidR="00C41E55">
        <w:t xml:space="preserve"> we </w:t>
      </w:r>
      <w:r w:rsidR="00733768">
        <w:t>need to define the batch size</w:t>
      </w:r>
    </w:p>
    <w:p w14:paraId="6ECA2D5E" w14:textId="77777777" w:rsidR="00C41E55" w:rsidRPr="00C41E55" w:rsidRDefault="00C41E55" w:rsidP="00733768">
      <w:pPr>
        <w:pStyle w:val="Code"/>
      </w:pPr>
      <w:r w:rsidRPr="00C41E55">
        <w:t>train_batched = mnist_ds_train.batch(1000)</w:t>
      </w:r>
    </w:p>
    <w:p w14:paraId="7200EC43" w14:textId="2260ADC4" w:rsidR="00C41E55" w:rsidRDefault="00733768" w:rsidP="00C41E55">
      <w:pPr>
        <w:pStyle w:val="BodyTextFirst"/>
      </w:pPr>
      <w:r>
        <w:t>and now let's define the iterator</w:t>
      </w:r>
    </w:p>
    <w:p w14:paraId="55525C36" w14:textId="77777777" w:rsidR="00660433" w:rsidRPr="00660433" w:rsidRDefault="00660433" w:rsidP="00660433">
      <w:pPr>
        <w:pStyle w:val="Code"/>
      </w:pPr>
      <w:r w:rsidRPr="00660433">
        <w:t>train_iterator = train_batched.make_initializable_iterator() # So we can restart from the beginning</w:t>
      </w:r>
    </w:p>
    <w:p w14:paraId="53A85D4E" w14:textId="77777777" w:rsidR="00660433" w:rsidRPr="00660433" w:rsidRDefault="00660433" w:rsidP="00660433">
      <w:pPr>
        <w:pStyle w:val="Code"/>
      </w:pPr>
      <w:r w:rsidRPr="00660433">
        <w:t>next_batch = train_iterator.get_next()</w:t>
      </w:r>
    </w:p>
    <w:p w14:paraId="71F6F09F" w14:textId="78C37AF4" w:rsidR="00733768" w:rsidRDefault="00660433" w:rsidP="00660433">
      <w:pPr>
        <w:pStyle w:val="Code"/>
      </w:pPr>
      <w:r w:rsidRPr="00660433">
        <w:t>it_init_op = train_iterator.initializer</w:t>
      </w:r>
    </w:p>
    <w:p w14:paraId="7E50D68D" w14:textId="16537C56" w:rsidR="00660433" w:rsidRDefault="00660433" w:rsidP="00660433">
      <w:pPr>
        <w:pStyle w:val="BodyTextFirst"/>
      </w:pPr>
      <w:r>
        <w:t xml:space="preserve">the </w:t>
      </w:r>
      <w:proofErr w:type="spellStart"/>
      <w:r w:rsidRPr="00660433">
        <w:rPr>
          <w:rStyle w:val="CodeInline"/>
        </w:rPr>
        <w:t>it_init_op</w:t>
      </w:r>
      <w:proofErr w:type="spellEnd"/>
      <w:r>
        <w:t xml:space="preserve"> operation will be used to reset the iterator and </w:t>
      </w:r>
      <w:r w:rsidR="00AB7619">
        <w:t xml:space="preserve">be able to </w:t>
      </w:r>
      <w:r>
        <w:t>start from the beginning each epoch.</w:t>
      </w:r>
      <w:r w:rsidR="000562E8">
        <w:t xml:space="preserve"> Note that the operation </w:t>
      </w:r>
      <w:proofErr w:type="spellStart"/>
      <w:r w:rsidR="000562E8">
        <w:t>next_batch</w:t>
      </w:r>
      <w:proofErr w:type="spellEnd"/>
      <w:r w:rsidR="000562E8">
        <w:t xml:space="preserve"> has the following structure</w:t>
      </w:r>
    </w:p>
    <w:p w14:paraId="1BD5BF0B" w14:textId="616D76CD" w:rsidR="000562E8" w:rsidRDefault="000562E8" w:rsidP="000562E8">
      <w:pPr>
        <w:pStyle w:val="Code"/>
      </w:pPr>
      <w:r w:rsidRPr="000562E8">
        <w:t>(&lt;tf.Tensor 'IteratorGetNext_6:0' shape=(?, 784) dtype=uint8&gt;, &lt;tf.Tensor 'IteratorGetNext_6:1' shape=(?, 10) dtype=float32&gt;)</w:t>
      </w:r>
    </w:p>
    <w:p w14:paraId="5A3FA9AB" w14:textId="77777777" w:rsidR="00FE32D6" w:rsidRDefault="000562E8" w:rsidP="00135DC5">
      <w:pPr>
        <w:pStyle w:val="BodyTextFirst"/>
      </w:pPr>
      <w:r>
        <w:t xml:space="preserve">Since it contains the images and the labels. </w:t>
      </w:r>
      <w:proofErr w:type="gramStart"/>
      <w:r w:rsidR="00FE32D6">
        <w:t>So</w:t>
      </w:r>
      <w:proofErr w:type="gramEnd"/>
      <w:r w:rsidR="00FE32D6">
        <w:t xml:space="preserve"> during our training we will need to get the batches in the form</w:t>
      </w:r>
    </w:p>
    <w:p w14:paraId="2349795E" w14:textId="78C2F4B9" w:rsidR="00FE32D6" w:rsidRDefault="00FE32D6" w:rsidP="00FE32D6">
      <w:pPr>
        <w:pStyle w:val="Code"/>
      </w:pPr>
      <w:r w:rsidRPr="00FE32D6">
        <w:t>train_batch_x, train_batch_y = sess.run(next_batch)</w:t>
      </w:r>
    </w:p>
    <w:p w14:paraId="70483DE9" w14:textId="575CEEFE" w:rsidR="00135DC5" w:rsidRDefault="003707C1" w:rsidP="00135DC5">
      <w:pPr>
        <w:pStyle w:val="BodyTextFirst"/>
      </w:pPr>
      <w:r>
        <w:t>Finally let's train our network</w:t>
      </w:r>
    </w:p>
    <w:p w14:paraId="62F50F9A" w14:textId="77777777" w:rsidR="003707C1" w:rsidRPr="003707C1" w:rsidRDefault="003707C1" w:rsidP="003707C1">
      <w:pPr>
        <w:pStyle w:val="Code"/>
      </w:pPr>
      <w:r w:rsidRPr="003707C1">
        <w:t>with tf.Session() as sess:</w:t>
      </w:r>
    </w:p>
    <w:p w14:paraId="6E646D98" w14:textId="77777777" w:rsidR="003707C1" w:rsidRPr="003707C1" w:rsidRDefault="003707C1" w:rsidP="003707C1">
      <w:pPr>
        <w:pStyle w:val="Code"/>
      </w:pPr>
      <w:r w:rsidRPr="003707C1">
        <w:t xml:space="preserve">    sess.run(init_op)</w:t>
      </w:r>
    </w:p>
    <w:p w14:paraId="1DCD5A94" w14:textId="77777777" w:rsidR="003707C1" w:rsidRPr="003707C1" w:rsidRDefault="003707C1" w:rsidP="003707C1">
      <w:pPr>
        <w:pStyle w:val="Code"/>
      </w:pPr>
      <w:r w:rsidRPr="003707C1">
        <w:t xml:space="preserve">    </w:t>
      </w:r>
    </w:p>
    <w:p w14:paraId="6A18AB11" w14:textId="77777777" w:rsidR="003707C1" w:rsidRPr="003707C1" w:rsidRDefault="003707C1" w:rsidP="003707C1">
      <w:pPr>
        <w:pStyle w:val="Code"/>
      </w:pPr>
      <w:r w:rsidRPr="003707C1">
        <w:t xml:space="preserve">    for epoch in range(50):</w:t>
      </w:r>
    </w:p>
    <w:p w14:paraId="4F679A12" w14:textId="77777777" w:rsidR="003707C1" w:rsidRPr="003707C1" w:rsidRDefault="003707C1" w:rsidP="003707C1">
      <w:pPr>
        <w:pStyle w:val="Code"/>
      </w:pPr>
      <w:r w:rsidRPr="003707C1">
        <w:t xml:space="preserve">      sess.run(it_init_op)</w:t>
      </w:r>
    </w:p>
    <w:p w14:paraId="548E77C9" w14:textId="77777777" w:rsidR="003707C1" w:rsidRPr="003707C1" w:rsidRDefault="003707C1" w:rsidP="003707C1">
      <w:pPr>
        <w:pStyle w:val="Code"/>
      </w:pPr>
      <w:r w:rsidRPr="003707C1">
        <w:t xml:space="preserve">      try:</w:t>
      </w:r>
    </w:p>
    <w:p w14:paraId="78962C4A" w14:textId="77777777" w:rsidR="003707C1" w:rsidRPr="003707C1" w:rsidRDefault="003707C1" w:rsidP="003707C1">
      <w:pPr>
        <w:pStyle w:val="Code"/>
      </w:pPr>
      <w:r w:rsidRPr="003707C1">
        <w:t xml:space="preserve">        while True:</w:t>
      </w:r>
    </w:p>
    <w:p w14:paraId="342DFDA8" w14:textId="77777777" w:rsidR="003707C1" w:rsidRPr="003707C1" w:rsidRDefault="003707C1" w:rsidP="003707C1">
      <w:pPr>
        <w:pStyle w:val="Code"/>
      </w:pPr>
      <w:r w:rsidRPr="003707C1">
        <w:t xml:space="preserve">          train_batch_x, train_batch_y = sess.run(next_batch)</w:t>
      </w:r>
    </w:p>
    <w:p w14:paraId="6368E9B9" w14:textId="77777777" w:rsidR="003707C1" w:rsidRPr="003707C1" w:rsidRDefault="003707C1" w:rsidP="003707C1">
      <w:pPr>
        <w:pStyle w:val="Code"/>
      </w:pPr>
      <w:r w:rsidRPr="003707C1">
        <w:t xml:space="preserve">          sess.run(train_step,feed_dict={img: train_batch_x, labels: train_batch_y})</w:t>
      </w:r>
    </w:p>
    <w:p w14:paraId="4ADB5A4A" w14:textId="77777777" w:rsidR="003707C1" w:rsidRPr="003707C1" w:rsidRDefault="003707C1" w:rsidP="003707C1">
      <w:pPr>
        <w:pStyle w:val="Code"/>
      </w:pPr>
      <w:r w:rsidRPr="003707C1">
        <w:t xml:space="preserve">      except tf.errors.OutOfRangeError:</w:t>
      </w:r>
    </w:p>
    <w:p w14:paraId="5C239AEE" w14:textId="77777777" w:rsidR="003707C1" w:rsidRPr="003707C1" w:rsidRDefault="003707C1" w:rsidP="003707C1">
      <w:pPr>
        <w:pStyle w:val="Code"/>
      </w:pPr>
      <w:r w:rsidRPr="003707C1">
        <w:t xml:space="preserve">        pass</w:t>
      </w:r>
    </w:p>
    <w:p w14:paraId="5CFB7254" w14:textId="77777777" w:rsidR="003707C1" w:rsidRPr="003707C1" w:rsidRDefault="003707C1" w:rsidP="003707C1">
      <w:pPr>
        <w:pStyle w:val="Code"/>
      </w:pPr>
      <w:r w:rsidRPr="003707C1">
        <w:t xml:space="preserve">      </w:t>
      </w:r>
    </w:p>
    <w:p w14:paraId="355DE080" w14:textId="77777777" w:rsidR="003707C1" w:rsidRPr="003707C1" w:rsidRDefault="003707C1" w:rsidP="003707C1">
      <w:pPr>
        <w:pStyle w:val="Code"/>
      </w:pPr>
      <w:r w:rsidRPr="003707C1">
        <w:t xml:space="preserve">      if (epoch % 10 == 0 ):</w:t>
      </w:r>
    </w:p>
    <w:p w14:paraId="6D7A5C20" w14:textId="77777777" w:rsidR="003707C1" w:rsidRPr="003707C1" w:rsidRDefault="003707C1" w:rsidP="003707C1">
      <w:pPr>
        <w:pStyle w:val="Code"/>
      </w:pPr>
      <w:r w:rsidRPr="003707C1">
        <w:t xml:space="preserve">        print('epoch',epoch)</w:t>
      </w:r>
    </w:p>
    <w:p w14:paraId="0A2D185C" w14:textId="77777777" w:rsidR="003707C1" w:rsidRPr="003707C1" w:rsidRDefault="003707C1" w:rsidP="003707C1">
      <w:pPr>
        <w:pStyle w:val="Code"/>
      </w:pPr>
      <w:r w:rsidRPr="003707C1">
        <w:t xml:space="preserve">        print(sess.run(accuracy,feed_dict={img: x_train,</w:t>
      </w:r>
    </w:p>
    <w:p w14:paraId="5494F2D2" w14:textId="15360C1F" w:rsidR="003707C1" w:rsidRDefault="003707C1" w:rsidP="003707C1">
      <w:pPr>
        <w:pStyle w:val="Code"/>
      </w:pPr>
      <w:r w:rsidRPr="003707C1">
        <w:t xml:space="preserve">                                    labels: y_train}))</w:t>
      </w:r>
    </w:p>
    <w:p w14:paraId="557BC79E" w14:textId="01EDB8CC" w:rsidR="003707C1" w:rsidRDefault="003707C1" w:rsidP="003707C1">
      <w:pPr>
        <w:pStyle w:val="BodyTextFirst"/>
      </w:pPr>
      <w:r>
        <w:t xml:space="preserve">now I have used a few tricks here that are good to know. </w:t>
      </w:r>
      <w:proofErr w:type="gramStart"/>
      <w:r>
        <w:t>In particular, since</w:t>
      </w:r>
      <w:proofErr w:type="gramEnd"/>
      <w:r>
        <w:t xml:space="preserve"> you don't know how many batches you have you can use the following construct to avoid getting error messages</w:t>
      </w:r>
    </w:p>
    <w:p w14:paraId="453C3065" w14:textId="23B964C3" w:rsidR="003707C1" w:rsidRPr="003707C1" w:rsidRDefault="003707C1" w:rsidP="003707C1">
      <w:pPr>
        <w:pStyle w:val="Code"/>
      </w:pPr>
      <w:r>
        <w:t xml:space="preserve">      </w:t>
      </w:r>
      <w:r w:rsidRPr="003707C1">
        <w:t>try:</w:t>
      </w:r>
    </w:p>
    <w:p w14:paraId="311978D2" w14:textId="77777777" w:rsidR="003707C1" w:rsidRPr="003707C1" w:rsidRDefault="003707C1" w:rsidP="003707C1">
      <w:pPr>
        <w:pStyle w:val="Code"/>
      </w:pPr>
      <w:r w:rsidRPr="003707C1">
        <w:lastRenderedPageBreak/>
        <w:t xml:space="preserve">        while True:</w:t>
      </w:r>
    </w:p>
    <w:p w14:paraId="6E7F01B9" w14:textId="46B5F6EE" w:rsidR="003707C1" w:rsidRPr="003707C1" w:rsidRDefault="003707C1" w:rsidP="003707C1">
      <w:pPr>
        <w:pStyle w:val="Code"/>
      </w:pPr>
      <w:r w:rsidRPr="003707C1">
        <w:t xml:space="preserve">          </w:t>
      </w:r>
      <w:r>
        <w:t># Do something</w:t>
      </w:r>
    </w:p>
    <w:p w14:paraId="1971FB83" w14:textId="77777777" w:rsidR="003707C1" w:rsidRPr="003707C1" w:rsidRDefault="003707C1" w:rsidP="003707C1">
      <w:pPr>
        <w:pStyle w:val="Code"/>
      </w:pPr>
      <w:r w:rsidRPr="003707C1">
        <w:t xml:space="preserve">      except tf.errors.OutOfRangeError:</w:t>
      </w:r>
    </w:p>
    <w:p w14:paraId="44CA9A3F" w14:textId="77777777" w:rsidR="003707C1" w:rsidRPr="003707C1" w:rsidRDefault="003707C1" w:rsidP="003707C1">
      <w:pPr>
        <w:pStyle w:val="Code"/>
      </w:pPr>
      <w:r w:rsidRPr="003707C1">
        <w:t xml:space="preserve">        pass</w:t>
      </w:r>
    </w:p>
    <w:p w14:paraId="17D70F47" w14:textId="3071CDDE" w:rsidR="003707C1" w:rsidRDefault="003707C1" w:rsidP="003707C1">
      <w:pPr>
        <w:pStyle w:val="BodyTextFirst"/>
      </w:pPr>
    </w:p>
    <w:p w14:paraId="18F39B89" w14:textId="707CC1B4" w:rsidR="003707C1" w:rsidRDefault="008529BD" w:rsidP="003707C1">
      <w:pPr>
        <w:pStyle w:val="BodyTextFirst"/>
      </w:pPr>
      <w:r>
        <w:t xml:space="preserve">in this way, when you get an </w:t>
      </w:r>
      <w:proofErr w:type="spellStart"/>
      <w:r w:rsidRPr="008529BD">
        <w:rPr>
          <w:rStyle w:val="CodeInline"/>
        </w:rPr>
        <w:t>OutOfRangeError</w:t>
      </w:r>
      <w:proofErr w:type="spellEnd"/>
      <w:r>
        <w:t xml:space="preserve"> since you run out of batches the except will simply go on without interrupting your code. Note how, each epoch, we call </w:t>
      </w:r>
    </w:p>
    <w:p w14:paraId="7D1FFA6B" w14:textId="75F13A25" w:rsidR="008529BD" w:rsidRDefault="008529BD" w:rsidP="008529BD">
      <w:pPr>
        <w:pStyle w:val="Code"/>
      </w:pPr>
      <w:r>
        <w:t>sess.run(it_init_op)</w:t>
      </w:r>
    </w:p>
    <w:p w14:paraId="42509181" w14:textId="00835C2B" w:rsidR="008529BD" w:rsidRDefault="008529BD" w:rsidP="003707C1">
      <w:pPr>
        <w:pStyle w:val="BodyTextFirst"/>
      </w:pPr>
      <w:r>
        <w:t xml:space="preserve">to reset the iterator, otherwise we would get an </w:t>
      </w:r>
      <w:proofErr w:type="spellStart"/>
      <w:r w:rsidRPr="008529BD">
        <w:rPr>
          <w:rStyle w:val="CodeInline"/>
        </w:rPr>
        <w:t>OutOfRangeError</w:t>
      </w:r>
      <w:proofErr w:type="spellEnd"/>
      <w:r>
        <w:t xml:space="preserve"> immediately.</w:t>
      </w:r>
      <w:r w:rsidR="00104A89">
        <w:t xml:space="preserve"> Running this code will get you very fast to roughly 99% accuracy. You should see an output </w:t>
      </w:r>
      <w:r w:rsidR="00AE6301">
        <w:t>like</w:t>
      </w:r>
      <w:r w:rsidR="00104A89">
        <w:t xml:space="preserve"> this one (I report here only the output for epoch 40 for brevity)</w:t>
      </w:r>
    </w:p>
    <w:p w14:paraId="5A07136E" w14:textId="77777777" w:rsidR="00104A89" w:rsidRPr="00104A89" w:rsidRDefault="00104A89" w:rsidP="00104A89">
      <w:pPr>
        <w:pStyle w:val="Code"/>
      </w:pPr>
      <w:r w:rsidRPr="00104A89">
        <w:t>epoch 40</w:t>
      </w:r>
    </w:p>
    <w:p w14:paraId="6F11BC8D" w14:textId="34CFA97C" w:rsidR="00CF4C50" w:rsidRDefault="00104A89" w:rsidP="00104A89">
      <w:pPr>
        <w:pStyle w:val="Code"/>
      </w:pPr>
      <w:r w:rsidRPr="00104A89">
        <w:t>0.98903334</w:t>
      </w:r>
    </w:p>
    <w:p w14:paraId="1DA5D2C4" w14:textId="70F384A5" w:rsidR="00104A89" w:rsidRDefault="00B211F5" w:rsidP="00104A89">
      <w:pPr>
        <w:pStyle w:val="BodyTextFirst"/>
      </w:pPr>
      <w:r>
        <w:t xml:space="preserve">This quick overview of the Dataset is not exhaustive by any </w:t>
      </w:r>
      <w:r w:rsidR="0095394A">
        <w:t>means but</w:t>
      </w:r>
      <w:r>
        <w:t xml:space="preserve"> should give you an idea of its power. If you want to learn more the best place, as usual, is the official documentation.</w:t>
      </w:r>
    </w:p>
    <w:p w14:paraId="4934A47A" w14:textId="22683F29" w:rsidR="00A26C45" w:rsidRDefault="00A26C45" w:rsidP="00A26C45">
      <w:pPr>
        <w:pStyle w:val="NoteTipCaution"/>
      </w:pPr>
      <w:proofErr w:type="spellStart"/>
      <w:r w:rsidRPr="00595B90">
        <w:rPr>
          <w:rStyle w:val="CodeInline"/>
        </w:rPr>
        <w:t>tf.</w:t>
      </w:r>
      <w:proofErr w:type="gramStart"/>
      <w:r w:rsidRPr="00595B90">
        <w:rPr>
          <w:rStyle w:val="CodeInline"/>
        </w:rPr>
        <w:t>data.Dataset</w:t>
      </w:r>
      <w:proofErr w:type="spellEnd"/>
      <w:proofErr w:type="gramEnd"/>
      <w:r>
        <w:t xml:space="preserve"> is an extremely convenient way of building pipelines for data, beginning from loading, to manipulating, normalizing, augmenting and so on. Especially in image recognition problems this can be very useful.</w:t>
      </w:r>
      <w:r w:rsidR="0041338E">
        <w:t xml:space="preserve"> Remember that using it, means adding nodes to your computational graph. So no data is processed until the session evaluates the graph.</w:t>
      </w:r>
    </w:p>
    <w:p w14:paraId="4363AB76" w14:textId="0A3A238C" w:rsidR="00BE2A77" w:rsidRDefault="00BE2A77" w:rsidP="00BE2A77">
      <w:pPr>
        <w:pStyle w:val="Heading2"/>
      </w:pPr>
      <w:proofErr w:type="spellStart"/>
      <w:r>
        <w:t>tf.</w:t>
      </w:r>
      <w:proofErr w:type="gramStart"/>
      <w:r>
        <w:t>data.Dataset</w:t>
      </w:r>
      <w:proofErr w:type="spellEnd"/>
      <w:proofErr w:type="gramEnd"/>
      <w:r>
        <w:t xml:space="preserve"> in eager execution mode</w:t>
      </w:r>
    </w:p>
    <w:p w14:paraId="04CD33AE" w14:textId="39E9267A" w:rsidR="00BE2A77" w:rsidRDefault="00BE2A77" w:rsidP="00BE2A77">
      <w:pPr>
        <w:pStyle w:val="BodyTextFirst"/>
      </w:pPr>
      <w:r>
        <w:t xml:space="preserve">I would like to complete the Chapter with one final hint. If you are working in eager execution mode, your life with Datasets is even easier. For </w:t>
      </w:r>
      <w:r w:rsidR="00677103">
        <w:t>example,</w:t>
      </w:r>
      <w:r>
        <w:t xml:space="preserve"> to iterate over a batched dataset you can simply do as you would do with classical Python</w:t>
      </w:r>
      <w:r w:rsidR="00677103">
        <w:t xml:space="preserve"> (</w:t>
      </w:r>
      <w:r w:rsidR="00677103" w:rsidRPr="00677103">
        <w:rPr>
          <w:rStyle w:val="CodeInline"/>
        </w:rPr>
        <w:t>for x in …</w:t>
      </w:r>
      <w:r w:rsidR="00677103">
        <w:t>)</w:t>
      </w:r>
      <w:r>
        <w:t xml:space="preserve">. To understand what I mean </w:t>
      </w:r>
      <w:r w:rsidR="00F8302D">
        <w:t xml:space="preserve">let's make an </w:t>
      </w:r>
      <w:r w:rsidR="00337F8F">
        <w:t xml:space="preserve">easy </w:t>
      </w:r>
      <w:r w:rsidR="00F8302D">
        <w:t xml:space="preserve">example. </w:t>
      </w:r>
      <w:r w:rsidR="00337F8F">
        <w:t>First</w:t>
      </w:r>
      <w:r w:rsidR="00316F74">
        <w:t>,</w:t>
      </w:r>
      <w:r w:rsidR="00F8302D">
        <w:t xml:space="preserve"> you need to enable eager execution</w:t>
      </w:r>
    </w:p>
    <w:p w14:paraId="03534A3A" w14:textId="77777777" w:rsidR="00F8302D" w:rsidRPr="00F8302D" w:rsidRDefault="00F8302D" w:rsidP="00F8302D">
      <w:pPr>
        <w:pStyle w:val="Code"/>
      </w:pPr>
      <w:r w:rsidRPr="00F8302D">
        <w:t>import tensorflow as tf</w:t>
      </w:r>
    </w:p>
    <w:p w14:paraId="2D53414D" w14:textId="77777777" w:rsidR="00F8302D" w:rsidRPr="00F8302D" w:rsidRDefault="00F8302D" w:rsidP="00F8302D">
      <w:pPr>
        <w:pStyle w:val="Code"/>
      </w:pPr>
      <w:r w:rsidRPr="00F8302D">
        <w:t>from tensorflow import keras</w:t>
      </w:r>
    </w:p>
    <w:p w14:paraId="6DFD0395" w14:textId="77777777" w:rsidR="00F8302D" w:rsidRPr="00F8302D" w:rsidRDefault="00F8302D" w:rsidP="00F8302D">
      <w:pPr>
        <w:pStyle w:val="Code"/>
      </w:pPr>
      <w:r w:rsidRPr="00F8302D">
        <w:t>import tensorflow.contrib.eager as tfe</w:t>
      </w:r>
    </w:p>
    <w:p w14:paraId="1E7F6F74" w14:textId="77777777" w:rsidR="00F8302D" w:rsidRPr="00F8302D" w:rsidRDefault="00F8302D" w:rsidP="00F8302D">
      <w:pPr>
        <w:pStyle w:val="Code"/>
      </w:pPr>
    </w:p>
    <w:p w14:paraId="2D316396" w14:textId="48AF1357" w:rsidR="00F8302D" w:rsidRDefault="00F8302D" w:rsidP="00F8302D">
      <w:pPr>
        <w:pStyle w:val="Code"/>
      </w:pPr>
      <w:r w:rsidRPr="00F8302D">
        <w:t>tf.enable_eager_execution()</w:t>
      </w:r>
    </w:p>
    <w:p w14:paraId="7F85CB31" w14:textId="435B0D90" w:rsidR="00F8302D" w:rsidRDefault="00F8302D" w:rsidP="00F8302D">
      <w:pPr>
        <w:pStyle w:val="BodyTextFirst"/>
      </w:pPr>
      <w:r>
        <w:t xml:space="preserve">then you can simply do </w:t>
      </w:r>
    </w:p>
    <w:p w14:paraId="457F751F" w14:textId="77777777" w:rsidR="00F8302D" w:rsidRPr="00F8302D" w:rsidRDefault="00F8302D" w:rsidP="00F8302D">
      <w:pPr>
        <w:pStyle w:val="Code"/>
      </w:pPr>
      <w:r w:rsidRPr="00F8302D">
        <w:t>dataset = tf.data.Dataset.from_tensor_slices(tf.random_uniform([4, 2]))</w:t>
      </w:r>
    </w:p>
    <w:p w14:paraId="45BCEE91" w14:textId="77777777" w:rsidR="00F8302D" w:rsidRPr="00F8302D" w:rsidRDefault="00F8302D" w:rsidP="00F8302D">
      <w:pPr>
        <w:pStyle w:val="Code"/>
      </w:pPr>
      <w:r w:rsidRPr="00F8302D">
        <w:t>dataset = dataset.batch(2)</w:t>
      </w:r>
    </w:p>
    <w:p w14:paraId="7C191560" w14:textId="77777777" w:rsidR="00F8302D" w:rsidRPr="00F8302D" w:rsidRDefault="00F8302D" w:rsidP="00F8302D">
      <w:pPr>
        <w:pStyle w:val="Code"/>
      </w:pPr>
      <w:r w:rsidRPr="00F8302D">
        <w:t>for batch in dataset:</w:t>
      </w:r>
    </w:p>
    <w:p w14:paraId="24096D41" w14:textId="249F3CBD" w:rsidR="00F8302D" w:rsidRDefault="00F8302D" w:rsidP="00F8302D">
      <w:pPr>
        <w:pStyle w:val="Code"/>
      </w:pPr>
      <w:r w:rsidRPr="00F8302D">
        <w:t xml:space="preserve">  print(batch)</w:t>
      </w:r>
    </w:p>
    <w:p w14:paraId="0BE9DD74" w14:textId="7802A272" w:rsidR="00F8302D" w:rsidRDefault="00F8302D" w:rsidP="00F8302D">
      <w:pPr>
        <w:pStyle w:val="BodyTextFirst"/>
      </w:pPr>
      <w:r>
        <w:t>this can be very useful sometime when you need to iterate over a dataset batch by batch.</w:t>
      </w:r>
      <w:r w:rsidR="00316F74">
        <w:t xml:space="preserve"> The output would</w:t>
      </w:r>
      <w:r w:rsidR="0008766E">
        <w:t xml:space="preserve"> </w:t>
      </w:r>
      <w:r w:rsidR="00316F74">
        <w:t xml:space="preserve">be (your numbers will be different, due to the </w:t>
      </w:r>
      <w:proofErr w:type="spellStart"/>
      <w:proofErr w:type="gramStart"/>
      <w:r w:rsidR="00316F74">
        <w:t>tf.random</w:t>
      </w:r>
      <w:proofErr w:type="gramEnd"/>
      <w:r w:rsidR="00316F74">
        <w:t>.uniform</w:t>
      </w:r>
      <w:proofErr w:type="spellEnd"/>
      <w:r w:rsidR="00316F74">
        <w:t>() call)</w:t>
      </w:r>
    </w:p>
    <w:p w14:paraId="5B895FFA" w14:textId="77777777" w:rsidR="008E392F" w:rsidRPr="008E392F" w:rsidRDefault="008E392F" w:rsidP="008E392F">
      <w:pPr>
        <w:pStyle w:val="Code"/>
      </w:pPr>
      <w:r w:rsidRPr="008E392F">
        <w:t>tf.Tensor(</w:t>
      </w:r>
    </w:p>
    <w:p w14:paraId="4033E15F" w14:textId="77777777" w:rsidR="008E392F" w:rsidRPr="008E392F" w:rsidRDefault="008E392F" w:rsidP="008E392F">
      <w:pPr>
        <w:pStyle w:val="Code"/>
      </w:pPr>
      <w:r w:rsidRPr="008E392F">
        <w:t>[[0.07181489 0.46992648]</w:t>
      </w:r>
    </w:p>
    <w:p w14:paraId="2159D467" w14:textId="77777777" w:rsidR="008E392F" w:rsidRPr="008E392F" w:rsidRDefault="008E392F" w:rsidP="008E392F">
      <w:pPr>
        <w:pStyle w:val="Code"/>
      </w:pPr>
      <w:r w:rsidRPr="008E392F">
        <w:lastRenderedPageBreak/>
        <w:t xml:space="preserve"> [0.00652897 0.9028846 ]], shape=(2, 2), dtype=float32)</w:t>
      </w:r>
    </w:p>
    <w:p w14:paraId="0E36338F" w14:textId="77777777" w:rsidR="008E392F" w:rsidRPr="008E392F" w:rsidRDefault="008E392F" w:rsidP="008E392F">
      <w:pPr>
        <w:pStyle w:val="Code"/>
      </w:pPr>
      <w:r w:rsidRPr="008E392F">
        <w:t>tf.Tensor(</w:t>
      </w:r>
    </w:p>
    <w:p w14:paraId="5064BB02" w14:textId="77777777" w:rsidR="008E392F" w:rsidRPr="008E392F" w:rsidRDefault="008E392F" w:rsidP="008E392F">
      <w:pPr>
        <w:pStyle w:val="Code"/>
      </w:pPr>
      <w:r w:rsidRPr="008E392F">
        <w:t>[[0.9167508  0.8379569 ]</w:t>
      </w:r>
    </w:p>
    <w:p w14:paraId="49447DEC" w14:textId="2A364E33" w:rsidR="00316F74" w:rsidRDefault="008E392F" w:rsidP="008E392F">
      <w:pPr>
        <w:pStyle w:val="Code"/>
      </w:pPr>
      <w:r w:rsidRPr="008E392F">
        <w:t xml:space="preserve"> [0.33501422 0.3299384 ]], shape=(2, 2), dtype=float32)</w:t>
      </w:r>
    </w:p>
    <w:p w14:paraId="0062BEB7" w14:textId="607EF91A" w:rsidR="008E392F" w:rsidRDefault="001568AD" w:rsidP="001568AD">
      <w:pPr>
        <w:pStyle w:val="Heading1"/>
      </w:pPr>
      <w:r>
        <w:t>Conclusions</w:t>
      </w:r>
      <w:bookmarkStart w:id="1" w:name="_GoBack"/>
      <w:bookmarkEnd w:id="1"/>
    </w:p>
    <w:p w14:paraId="02273F74" w14:textId="1776D60D" w:rsidR="001568AD" w:rsidRDefault="001568AD" w:rsidP="008E392F">
      <w:pPr>
        <w:pStyle w:val="BodyTextFirst"/>
      </w:pPr>
      <w:r>
        <w:t>This chapter had the goal of showing you a few techniques that we will use in this book, and that will be very helpful to your projects. The goal was not to explain you those methods in details, as that would require a separate book. But it should point you in the right direction when trying to do specific things, as saving the weights of your model regularly. In the next chapters we will use some of those techniques. In case you want to learn a bit more about them, remember to always check the official documentation.</w:t>
      </w:r>
    </w:p>
    <w:p w14:paraId="521F574D" w14:textId="77777777" w:rsidR="00BE2A77" w:rsidRPr="00BE2A77" w:rsidRDefault="00BE2A77" w:rsidP="00BE2A77">
      <w:pPr>
        <w:pStyle w:val="BodyTextFirst"/>
      </w:pPr>
    </w:p>
    <w:sectPr w:rsidR="00BE2A77" w:rsidRPr="00BE2A77" w:rsidSect="003173BC">
      <w:headerReference w:type="even" r:id="rId24"/>
      <w:headerReference w:type="default" r:id="rId25"/>
      <w:footerReference w:type="even" r:id="rId26"/>
      <w:footerReference w:type="default" r:id="rId27"/>
      <w:headerReference w:type="first" r:id="rId28"/>
      <w:footerReference w:type="first" r:id="rId29"/>
      <w:pgSz w:w="10800" w:h="13320" w:code="64"/>
      <w:pgMar w:top="540" w:right="1080" w:bottom="540" w:left="1080" w:header="540" w:footer="547"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Umberto Michelucci" w:date="2019-01-24T20:35:00Z" w:initials="UM">
    <w:p w14:paraId="62ABE6DA" w14:textId="17F2862E" w:rsidR="009F1A63" w:rsidRDefault="009F1A63">
      <w:r>
        <w:annotationRef/>
      </w:r>
      <w:r>
        <w:t>This image should be printed in color.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ABE6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ABE6DA" w16cid:durableId="1FF49F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358F93" w14:textId="77777777" w:rsidR="00BA256C" w:rsidRDefault="00BA256C">
      <w:r>
        <w:separator/>
      </w:r>
    </w:p>
  </w:endnote>
  <w:endnote w:type="continuationSeparator" w:id="0">
    <w:p w14:paraId="5C7034C6" w14:textId="77777777" w:rsidR="00BA256C" w:rsidRDefault="00BA2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81738118-97B6-4051-84C2-55F3FE2B3343}"/>
    <w:embedBold r:id="rId2" w:fontKey="{2EBD5150-7839-48CD-9144-03CB9E839B45}"/>
    <w:embedItalic r:id="rId3" w:fontKey="{A99095F5-908C-4C3D-8782-7FA995069859}"/>
  </w:font>
  <w:font w:name="Arial">
    <w:panose1 w:val="020B0604020202020204"/>
    <w:charset w:val="00"/>
    <w:family w:val="swiss"/>
    <w:pitch w:val="variable"/>
    <w:sig w:usb0="E0002EFF" w:usb1="C000785B" w:usb2="00000009" w:usb3="00000000" w:csb0="000001FF" w:csb1="00000000"/>
  </w:font>
  <w:font w:name="Utopia">
    <w:altName w:val="Courier New"/>
    <w:charset w:val="00"/>
    <w:family w:val="roman"/>
    <w:pitch w:val="variable"/>
    <w:sig w:usb0="20000007" w:usb1="00000000" w:usb2="00000000" w:usb3="00000000" w:csb0="00000111" w:csb1="00000000"/>
  </w:font>
  <w:font w:name="Arial Narrow">
    <w:panose1 w:val="020B0606020202030204"/>
    <w:charset w:val="00"/>
    <w:family w:val="swiss"/>
    <w:pitch w:val="variable"/>
    <w:sig w:usb0="00000287" w:usb1="00000800" w:usb2="00000000" w:usb3="00000000" w:csb0="0000009F" w:csb1="00000000"/>
    <w:embedBold r:id="rId4" w:fontKey="{E5E7FAD3-B1F1-4D1B-B597-15DAB7C9B392}"/>
  </w:font>
  <w:font w:name="PMingLiU">
    <w:altName w:val="新細明體"/>
    <w:panose1 w:val="02010601000101010101"/>
    <w:charset w:val="88"/>
    <w:family w:val="roman"/>
    <w:pitch w:val="variable"/>
    <w:sig w:usb0="A00002FF" w:usb1="28CFFCFA" w:usb2="00000016" w:usb3="00000000" w:csb0="00100001" w:csb1="00000000"/>
  </w:font>
  <w:font w:name="TheSansMonoConBlack">
    <w:panose1 w:val="02000506040000020004"/>
    <w:charset w:val="00"/>
    <w:family w:val="moder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5" w:fontKey="{72F8BB0E-87EA-4A3E-A81A-3EBF0DC3006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6" w:fontKey="{41D5858B-B960-4211-AFE3-ABD5E1E621F9}"/>
  </w:font>
  <w:font w:name="TheSansMonoConNormal">
    <w:altName w:val="Courier New"/>
    <w:panose1 w:val="02000506040000020004"/>
    <w:charset w:val="00"/>
    <w:family w:val="modern"/>
    <w:notTrueType/>
    <w:pitch w:val="variable"/>
    <w:sig w:usb0="00000003" w:usb1="00000000" w:usb2="00000000" w:usb3="00000000" w:csb0="00000001" w:csb1="00000000"/>
  </w:font>
  <w:font w:name="HelveticaNeue Condensed">
    <w:altName w:val="Courier New"/>
    <w:panose1 w:val="020B0506000000000000"/>
    <w:charset w:val="00"/>
    <w:family w:val="swiss"/>
    <w:pitch w:val="variable"/>
    <w:sig w:usb0="800000AF" w:usb1="4000004A" w:usb2="00000000" w:usb3="00000000" w:csb0="00000001" w:csb1="00000000"/>
    <w:embedRegular r:id="rId7" w:fontKey="{67CBECBC-5FDD-4308-91A4-D1BA2F35FA1D}"/>
    <w:embedBold r:id="rId8" w:fontKey="{F87989FC-BADF-4E8E-9A8B-E905CC118268}"/>
  </w:font>
  <w:font w:name="Times">
    <w:altName w:val="Times New Roman"/>
    <w:panose1 w:val="02020603050405020304"/>
    <w:charset w:val="00"/>
    <w:family w:val="roman"/>
    <w:pitch w:val="variable"/>
    <w:sig w:usb0="E0002EFF" w:usb1="C000785B" w:usb2="00000009" w:usb3="00000000" w:csb0="000001FF" w:csb1="00000000"/>
    <w:embedRegular r:id="rId9" w:fontKey="{BA5AAD7C-7EFA-4C77-AA24-6CA8AD123DBC}"/>
  </w:font>
  <w:font w:name="HelveticaNeue MediumCond">
    <w:altName w:val="Arial"/>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0" w:fontKey="{0A93E84D-D331-4A96-A6A4-5EF88810C689}"/>
  </w:font>
  <w:font w:name="ZapfDingbats">
    <w:altName w:val="Times New Roman"/>
    <w:panose1 w:val="00000000000000000000"/>
    <w:charset w:val="02"/>
    <w:family w:val="decorative"/>
    <w:notTrueType/>
    <w:pitch w:val="variable"/>
    <w:sig w:usb0="00000003" w:usb1="10000000" w:usb2="00000000" w:usb3="00000000" w:csb0="80000001" w:csb1="00000000"/>
  </w:font>
  <w:font w:name="Consolas">
    <w:panose1 w:val="020B0609020204030204"/>
    <w:charset w:val="00"/>
    <w:family w:val="modern"/>
    <w:pitch w:val="fixed"/>
    <w:sig w:usb0="E00006FF" w:usb1="0000FCFF" w:usb2="00000001" w:usb3="00000000" w:csb0="0000019F" w:csb1="00000000"/>
    <w:embedRegular r:id="rId11" w:fontKey="{E7459683-8F76-43F1-8801-E73AA6007104}"/>
  </w:font>
  <w:font w:name="Cambria Math">
    <w:panose1 w:val="02040503050406030204"/>
    <w:charset w:val="00"/>
    <w:family w:val="roman"/>
    <w:pitch w:val="variable"/>
    <w:sig w:usb0="E00006FF" w:usb1="420024FF" w:usb2="02000000" w:usb3="00000000" w:csb0="0000019F" w:csb1="00000000"/>
    <w:embedItalic r:id="rId12" w:fontKey="{471CAF28-EEE7-4493-B841-349AD7348E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D8631" w14:textId="77777777" w:rsidR="009F1A63" w:rsidRPr="00222F70" w:rsidRDefault="009F1A63">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D0B14" w14:textId="77777777" w:rsidR="009F1A63" w:rsidRPr="00222F70" w:rsidRDefault="009F1A63" w:rsidP="00384E5F">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3</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14:paraId="3512FFB0" w14:textId="77777777" w:rsidR="009F1A63" w:rsidRDefault="009F1A63" w:rsidP="003173BC">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D6C100" w14:textId="77777777" w:rsidR="00BA256C" w:rsidRDefault="00BA256C">
      <w:r>
        <w:separator/>
      </w:r>
    </w:p>
  </w:footnote>
  <w:footnote w:type="continuationSeparator" w:id="0">
    <w:p w14:paraId="11788D24" w14:textId="77777777" w:rsidR="00BA256C" w:rsidRDefault="00BA256C">
      <w:r>
        <w:continuationSeparator/>
      </w:r>
    </w:p>
  </w:footnote>
  <w:footnote w:id="1">
    <w:p w14:paraId="4FC8D9DE" w14:textId="067B5C19" w:rsidR="009F1A63" w:rsidRDefault="009F1A63">
      <w:r>
        <w:footnoteRef/>
      </w:r>
      <w:r>
        <w:t xml:space="preserve"> </w:t>
      </w:r>
      <w:hyperlink r:id="rId1" w:history="1">
        <w:r w:rsidRPr="00143502">
          <w:t>https://www.tensorflow.org/guide/eager</w:t>
        </w:r>
      </w:hyperlink>
      <w:r>
        <w:t>, (accessed 17th Jan. 2019)</w:t>
      </w:r>
    </w:p>
  </w:footnote>
  <w:footnote w:id="2">
    <w:p w14:paraId="20B6F82D" w14:textId="65DB1064" w:rsidR="009F1A63" w:rsidRDefault="009F1A63">
      <w:r>
        <w:footnoteRef/>
      </w:r>
      <w:r>
        <w:t xml:space="preserve"> You can find the notebook with the entire code in the book repository. To find it, go to the APRESS book website and click on the button "Download code". The link points to the </w:t>
      </w:r>
      <w:proofErr w:type="spellStart"/>
      <w:r>
        <w:t>github</w:t>
      </w:r>
      <w:proofErr w:type="spellEnd"/>
      <w:r>
        <w:t xml:space="preserve"> repository. The notebook is in "chapter2" folder.</w:t>
      </w:r>
    </w:p>
  </w:footnote>
  <w:footnote w:id="3">
    <w:p w14:paraId="580F34D5" w14:textId="2D8E3D8D" w:rsidR="009F1A63" w:rsidRDefault="009F1A63">
      <w:r>
        <w:footnoteRef/>
      </w:r>
      <w:r>
        <w:t xml:space="preserve"> You can check this article </w:t>
      </w:r>
      <w:hyperlink r:id="rId2" w:history="1">
        <w:r w:rsidRPr="005D3F46">
          <w:rPr>
            <w:rStyle w:val="SmartHyperlink"/>
          </w:rPr>
          <w:t>https://goo.gl/hXKNnf</w:t>
        </w:r>
      </w:hyperlink>
      <w:r w:rsidRPr="005D3F46">
        <w:rPr>
          <w:rStyle w:val="SmartHyperlink"/>
        </w:rPr>
        <w:t xml:space="preserve"> </w:t>
      </w:r>
      <w:r>
        <w:t>to learn how to do it.</w:t>
      </w:r>
    </w:p>
  </w:footnote>
  <w:footnote w:id="4">
    <w:p w14:paraId="2DD4480D" w14:textId="09958AF5" w:rsidR="009F1A63" w:rsidRDefault="009F1A63">
      <w:r>
        <w:footnoteRef/>
      </w:r>
      <w:r>
        <w:t xml:space="preserve"> The result was obtained when calling the function in a google </w:t>
      </w:r>
      <w:proofErr w:type="spellStart"/>
      <w:r>
        <w:t>colab</w:t>
      </w:r>
      <w:proofErr w:type="spellEnd"/>
      <w:r>
        <w:t xml:space="preserve"> notebook.</w:t>
      </w:r>
    </w:p>
  </w:footnote>
  <w:footnote w:id="5">
    <w:p w14:paraId="69EF3FDB" w14:textId="77777777" w:rsidR="009F1A63" w:rsidRDefault="009F1A63" w:rsidP="0004285D">
      <w:pPr>
        <w:pStyle w:val="BodyTextFirst"/>
      </w:pPr>
      <w:r>
        <w:footnoteRef/>
      </w:r>
      <w:r>
        <w:t xml:space="preserve"> The code has been inspired by the Google code in the Google </w:t>
      </w:r>
      <w:proofErr w:type="spellStart"/>
      <w:r>
        <w:t>Colab</w:t>
      </w:r>
      <w:proofErr w:type="spellEnd"/>
      <w:r>
        <w:t xml:space="preserve"> documentation.</w:t>
      </w:r>
    </w:p>
  </w:footnote>
  <w:footnote w:id="6">
    <w:p w14:paraId="2049291F" w14:textId="3C54F828" w:rsidR="009F1A63" w:rsidRDefault="009F1A63">
      <w:r>
        <w:footnoteRef/>
      </w:r>
      <w:r>
        <w:t xml:space="preserve"> Check the official documentation for the example. </w:t>
      </w:r>
      <w:hyperlink r:id="rId3" w:anchor="how-can-i-freeze-keras-layers" w:history="1">
        <w:r w:rsidRPr="002244D5">
          <w:t>https://keras.io/getting-started/faq/#how-can-i-freeze-keras-layers</w:t>
        </w:r>
      </w:hyperlink>
      <w:r>
        <w:t xml:space="preserve"> </w:t>
      </w:r>
    </w:p>
  </w:footnote>
  <w:footnote w:id="7">
    <w:p w14:paraId="611609DB" w14:textId="2AAFCA55" w:rsidR="005B2427" w:rsidRDefault="005B2427">
      <w:r>
        <w:footnoteRef/>
      </w:r>
      <w:r>
        <w:t xml:space="preserve"> </w:t>
      </w:r>
      <w:r w:rsidRPr="005B2427">
        <w:t>https://keras.io/callbacks/</w:t>
      </w:r>
    </w:p>
  </w:footnote>
  <w:footnote w:id="8">
    <w:p w14:paraId="2511960E" w14:textId="5B4226BD" w:rsidR="009F1A63" w:rsidRDefault="009F1A63">
      <w:r>
        <w:footnoteRef/>
      </w:r>
      <w:r>
        <w:t xml:space="preserve"> The example has been inspired by the official </w:t>
      </w:r>
      <w:proofErr w:type="spellStart"/>
      <w:r>
        <w:t>Keras</w:t>
      </w:r>
      <w:proofErr w:type="spellEnd"/>
      <w:r>
        <w:t xml:space="preserve"> documentation </w:t>
      </w:r>
      <w:r w:rsidRPr="001436FF">
        <w:t>https://www.tensorflow.org/tutorials/keras/save_and_restore_models</w:t>
      </w:r>
    </w:p>
  </w:footnote>
  <w:footnote w:id="9">
    <w:p w14:paraId="0F5BECF0" w14:textId="409F63D6" w:rsidR="00372448" w:rsidRDefault="00372448">
      <w:r>
        <w:footnoteRef/>
      </w:r>
      <w:r>
        <w:t xml:space="preserve"> Check the official documentation at </w:t>
      </w:r>
      <w:r w:rsidRPr="00372448">
        <w:t>https://goo.gl/SnKgyQ</w:t>
      </w:r>
    </w:p>
  </w:footnote>
  <w:footnote w:id="10">
    <w:p w14:paraId="79AE08CB" w14:textId="6F8C08F0" w:rsidR="00BB3279" w:rsidRDefault="00BB3279">
      <w:r>
        <w:footnoteRef/>
      </w:r>
      <w:r>
        <w:t xml:space="preserve"> </w:t>
      </w:r>
      <w:r w:rsidRPr="00BB3279">
        <w:t>https://www.tensorflow.org/guide/datasets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B9F93" w14:textId="7B95FE27" w:rsidR="009F1A63" w:rsidRPr="003C7D0E" w:rsidRDefault="009F1A63" w:rsidP="00F62E97">
    <w:pPr>
      <w:pStyle w:val="Header"/>
      <w:rPr>
        <w:sz w:val="14"/>
        <w:szCs w:val="16"/>
      </w:rPr>
    </w:pPr>
    <w:r w:rsidRPr="00225E9A">
      <w:t xml:space="preserve">CHAPTER </w:t>
    </w:r>
    <w:r>
      <w:t>2</w:t>
    </w:r>
    <w:r w:rsidRPr="003C7D0E">
      <w:t xml:space="preserve"> </w:t>
    </w:r>
    <w:r w:rsidRPr="00EB773D">
      <w:rPr>
        <w:rStyle w:val="GrayDingbat"/>
      </w:rPr>
      <w:t></w:t>
    </w:r>
    <w:r w:rsidRPr="00225E9A">
      <w:t xml:space="preserve"> </w:t>
    </w:r>
    <w:r>
      <w:t>TensorFlow: advanced topics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B9866" w14:textId="08977DA2" w:rsidR="009F1A63" w:rsidRPr="002A45BE" w:rsidRDefault="009F1A63" w:rsidP="00463BAE">
    <w:pPr>
      <w:pStyle w:val="Header"/>
      <w:ind w:left="-450"/>
      <w:jc w:val="right"/>
      <w:rPr>
        <w:sz w:val="16"/>
        <w:szCs w:val="16"/>
      </w:rPr>
    </w:pPr>
    <w:r>
      <w:t>CHAPTER 2</w:t>
    </w:r>
    <w:r>
      <w:rPr>
        <w:color w:val="BFBFBF"/>
        <w:szCs w:val="16"/>
      </w:rPr>
      <w:t xml:space="preserve"> </w:t>
    </w:r>
    <w:r w:rsidRPr="00EB773D">
      <w:rPr>
        <w:rStyle w:val="GrayDingbat"/>
      </w:rPr>
      <w:t></w:t>
    </w:r>
    <w:r>
      <w:rPr>
        <w:color w:val="BFBFBF"/>
        <w:sz w:val="16"/>
        <w:szCs w:val="16"/>
      </w:rPr>
      <w:t xml:space="preserve"> </w:t>
    </w:r>
    <w:r>
      <w:t>TensorFlow: advanced topics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DC996" w14:textId="44D9F0E9" w:rsidR="009F1A63" w:rsidRDefault="009F1A63" w:rsidP="007C48CB">
    <w:pPr>
      <w:pStyle w:val="ChapterNumber"/>
    </w:pPr>
    <w:r>
      <w:rPr>
        <w:noProof/>
      </w:rPr>
      <mc:AlternateContent>
        <mc:Choice Requires="wps">
          <w:drawing>
            <wp:anchor distT="0" distB="0" distL="114300" distR="114300" simplePos="0" relativeHeight="251658240" behindDoc="1" locked="0" layoutInCell="1" allowOverlap="1" wp14:anchorId="32FA618C" wp14:editId="4A7D0ACE">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2E0B75" id="AutoShape 1" o:spid="_x0000_s1026" style="position:absolute;margin-left:-163.4pt;margin-top:-171.35pt;width:596.4pt;height:30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2</w:t>
    </w:r>
    <w:proofErr w:type="gramEnd"/>
  </w:p>
  <w:p w14:paraId="287B3704" w14:textId="77777777" w:rsidR="009F1A63" w:rsidRPr="00B44665" w:rsidRDefault="009F1A63" w:rsidP="00C54EAA">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D6C51A8"/>
    <w:multiLevelType w:val="hybridMultilevel"/>
    <w:tmpl w:val="A8B82A56"/>
    <w:lvl w:ilvl="0" w:tplc="294476A0">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0"/>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19"/>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5"/>
  </w:num>
  <w:num w:numId="49">
    <w:abstractNumId w:val="21"/>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mberto Michelucci">
    <w15:presenceInfo w15:providerId="Windows Live" w15:userId="b8c14365475443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embedTrueTypeFonts/>
  <w:proofState w:spelling="clean" w:grammar="clean"/>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1" w:cryptProviderType="rsaFull" w:cryptAlgorithmClass="hash" w:cryptAlgorithmType="typeAny" w:cryptAlgorithmSid="4" w:cryptSpinCount="100000" w:hash="X5u9u6QcBbjNL9QqCwYNBK4Uabo=" w:salt="qosRH35yr1CViZsiDlXwCg=="/>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I0MTMwNzcwsjQ3sLBU0lEKTi0uzszPAykwNKwFAE62g+AtAAAA"/>
  </w:docVars>
  <w:rsids>
    <w:rsidRoot w:val="001C0E07"/>
    <w:rsid w:val="00000B54"/>
    <w:rsid w:val="00000C0F"/>
    <w:rsid w:val="00002570"/>
    <w:rsid w:val="0000546D"/>
    <w:rsid w:val="00005973"/>
    <w:rsid w:val="00006EC0"/>
    <w:rsid w:val="00010427"/>
    <w:rsid w:val="00010FBF"/>
    <w:rsid w:val="00011461"/>
    <w:rsid w:val="00012296"/>
    <w:rsid w:val="00012FF8"/>
    <w:rsid w:val="00013C3D"/>
    <w:rsid w:val="0001475D"/>
    <w:rsid w:val="0001506D"/>
    <w:rsid w:val="000167C0"/>
    <w:rsid w:val="00021A6B"/>
    <w:rsid w:val="000239A1"/>
    <w:rsid w:val="00023EBE"/>
    <w:rsid w:val="00024521"/>
    <w:rsid w:val="00025216"/>
    <w:rsid w:val="000259EC"/>
    <w:rsid w:val="00031178"/>
    <w:rsid w:val="00031D66"/>
    <w:rsid w:val="00033AEB"/>
    <w:rsid w:val="000345ED"/>
    <w:rsid w:val="000345FB"/>
    <w:rsid w:val="0003601A"/>
    <w:rsid w:val="000406D2"/>
    <w:rsid w:val="00041B40"/>
    <w:rsid w:val="00042176"/>
    <w:rsid w:val="0004285D"/>
    <w:rsid w:val="000442E8"/>
    <w:rsid w:val="0005135B"/>
    <w:rsid w:val="000562E8"/>
    <w:rsid w:val="00061D2C"/>
    <w:rsid w:val="00063B6B"/>
    <w:rsid w:val="00064306"/>
    <w:rsid w:val="000644A7"/>
    <w:rsid w:val="000654FD"/>
    <w:rsid w:val="00067213"/>
    <w:rsid w:val="00072E97"/>
    <w:rsid w:val="00074D79"/>
    <w:rsid w:val="00081461"/>
    <w:rsid w:val="000816F3"/>
    <w:rsid w:val="000819CC"/>
    <w:rsid w:val="00082B8F"/>
    <w:rsid w:val="000847CC"/>
    <w:rsid w:val="00086F89"/>
    <w:rsid w:val="0008766E"/>
    <w:rsid w:val="000911BB"/>
    <w:rsid w:val="000912A2"/>
    <w:rsid w:val="0009547A"/>
    <w:rsid w:val="00095929"/>
    <w:rsid w:val="00096521"/>
    <w:rsid w:val="00097A78"/>
    <w:rsid w:val="000A0F0B"/>
    <w:rsid w:val="000A591E"/>
    <w:rsid w:val="000A6731"/>
    <w:rsid w:val="000B0E13"/>
    <w:rsid w:val="000B18A4"/>
    <w:rsid w:val="000B202B"/>
    <w:rsid w:val="000B3AF1"/>
    <w:rsid w:val="000B50EE"/>
    <w:rsid w:val="000B5475"/>
    <w:rsid w:val="000B5E46"/>
    <w:rsid w:val="000C0458"/>
    <w:rsid w:val="000C3E09"/>
    <w:rsid w:val="000C59CA"/>
    <w:rsid w:val="000C6E91"/>
    <w:rsid w:val="000C7418"/>
    <w:rsid w:val="000D3D68"/>
    <w:rsid w:val="000D5E2C"/>
    <w:rsid w:val="000D620C"/>
    <w:rsid w:val="000D69B9"/>
    <w:rsid w:val="000E1D25"/>
    <w:rsid w:val="000E3A99"/>
    <w:rsid w:val="000F07D8"/>
    <w:rsid w:val="000F2A76"/>
    <w:rsid w:val="000F32AF"/>
    <w:rsid w:val="000F4F1D"/>
    <w:rsid w:val="000F6F26"/>
    <w:rsid w:val="000F7CB7"/>
    <w:rsid w:val="00100B19"/>
    <w:rsid w:val="00100DED"/>
    <w:rsid w:val="00102A9A"/>
    <w:rsid w:val="0010365F"/>
    <w:rsid w:val="00104A89"/>
    <w:rsid w:val="00104E86"/>
    <w:rsid w:val="00106531"/>
    <w:rsid w:val="001077D3"/>
    <w:rsid w:val="00110A08"/>
    <w:rsid w:val="00111A42"/>
    <w:rsid w:val="00112F19"/>
    <w:rsid w:val="001134FE"/>
    <w:rsid w:val="00114845"/>
    <w:rsid w:val="001176CB"/>
    <w:rsid w:val="001208AB"/>
    <w:rsid w:val="0012387C"/>
    <w:rsid w:val="00125CC5"/>
    <w:rsid w:val="00127AFE"/>
    <w:rsid w:val="00130520"/>
    <w:rsid w:val="00130F30"/>
    <w:rsid w:val="00131826"/>
    <w:rsid w:val="00133C3E"/>
    <w:rsid w:val="00135785"/>
    <w:rsid w:val="00135DC5"/>
    <w:rsid w:val="00135EE6"/>
    <w:rsid w:val="0013691A"/>
    <w:rsid w:val="00143502"/>
    <w:rsid w:val="001436FF"/>
    <w:rsid w:val="00143798"/>
    <w:rsid w:val="001442B5"/>
    <w:rsid w:val="001501C9"/>
    <w:rsid w:val="001504F6"/>
    <w:rsid w:val="001508DE"/>
    <w:rsid w:val="00150B91"/>
    <w:rsid w:val="00150DAA"/>
    <w:rsid w:val="001550D3"/>
    <w:rsid w:val="001568AD"/>
    <w:rsid w:val="00160653"/>
    <w:rsid w:val="00161167"/>
    <w:rsid w:val="001623DA"/>
    <w:rsid w:val="00165DBB"/>
    <w:rsid w:val="00166548"/>
    <w:rsid w:val="0016730E"/>
    <w:rsid w:val="00171712"/>
    <w:rsid w:val="001736C9"/>
    <w:rsid w:val="00173C8B"/>
    <w:rsid w:val="00173DD7"/>
    <w:rsid w:val="001749F0"/>
    <w:rsid w:val="00174FD7"/>
    <w:rsid w:val="0017514C"/>
    <w:rsid w:val="001770CD"/>
    <w:rsid w:val="0017725E"/>
    <w:rsid w:val="0017785E"/>
    <w:rsid w:val="00177B3B"/>
    <w:rsid w:val="00181046"/>
    <w:rsid w:val="0018236B"/>
    <w:rsid w:val="001829DF"/>
    <w:rsid w:val="00184D83"/>
    <w:rsid w:val="00186BEC"/>
    <w:rsid w:val="00192A8B"/>
    <w:rsid w:val="00192F92"/>
    <w:rsid w:val="0019452D"/>
    <w:rsid w:val="0019464C"/>
    <w:rsid w:val="00195810"/>
    <w:rsid w:val="001977EC"/>
    <w:rsid w:val="0019783E"/>
    <w:rsid w:val="001A05D6"/>
    <w:rsid w:val="001A072C"/>
    <w:rsid w:val="001A1BA4"/>
    <w:rsid w:val="001A214F"/>
    <w:rsid w:val="001A2DD2"/>
    <w:rsid w:val="001A348E"/>
    <w:rsid w:val="001A41C4"/>
    <w:rsid w:val="001A57A5"/>
    <w:rsid w:val="001A57E0"/>
    <w:rsid w:val="001A5B79"/>
    <w:rsid w:val="001B0BF7"/>
    <w:rsid w:val="001B0E5C"/>
    <w:rsid w:val="001B1D98"/>
    <w:rsid w:val="001B2458"/>
    <w:rsid w:val="001B28D0"/>
    <w:rsid w:val="001B2B26"/>
    <w:rsid w:val="001B4BB4"/>
    <w:rsid w:val="001B5784"/>
    <w:rsid w:val="001C0E07"/>
    <w:rsid w:val="001C314C"/>
    <w:rsid w:val="001C5451"/>
    <w:rsid w:val="001C64A5"/>
    <w:rsid w:val="001D12E2"/>
    <w:rsid w:val="001D37CE"/>
    <w:rsid w:val="001D4846"/>
    <w:rsid w:val="001D4B3F"/>
    <w:rsid w:val="001D4DF3"/>
    <w:rsid w:val="001E317E"/>
    <w:rsid w:val="001E4425"/>
    <w:rsid w:val="001E561E"/>
    <w:rsid w:val="001E636A"/>
    <w:rsid w:val="001F0AEC"/>
    <w:rsid w:val="001F0E09"/>
    <w:rsid w:val="001F42C3"/>
    <w:rsid w:val="001F4B5D"/>
    <w:rsid w:val="00202B5E"/>
    <w:rsid w:val="00203F38"/>
    <w:rsid w:val="0020588C"/>
    <w:rsid w:val="002058F5"/>
    <w:rsid w:val="00210713"/>
    <w:rsid w:val="0021287A"/>
    <w:rsid w:val="00213C36"/>
    <w:rsid w:val="002145DC"/>
    <w:rsid w:val="002151B9"/>
    <w:rsid w:val="00216981"/>
    <w:rsid w:val="00217578"/>
    <w:rsid w:val="002213E2"/>
    <w:rsid w:val="00222109"/>
    <w:rsid w:val="00222F70"/>
    <w:rsid w:val="002242CF"/>
    <w:rsid w:val="002249D8"/>
    <w:rsid w:val="0022551E"/>
    <w:rsid w:val="00225E9A"/>
    <w:rsid w:val="00226774"/>
    <w:rsid w:val="00226D92"/>
    <w:rsid w:val="0022719A"/>
    <w:rsid w:val="0023002B"/>
    <w:rsid w:val="0023066E"/>
    <w:rsid w:val="0023208D"/>
    <w:rsid w:val="0023262B"/>
    <w:rsid w:val="00235756"/>
    <w:rsid w:val="00235823"/>
    <w:rsid w:val="0023597C"/>
    <w:rsid w:val="002409A2"/>
    <w:rsid w:val="00240A6B"/>
    <w:rsid w:val="00240F96"/>
    <w:rsid w:val="002419E0"/>
    <w:rsid w:val="00241A3A"/>
    <w:rsid w:val="0024356E"/>
    <w:rsid w:val="00243E16"/>
    <w:rsid w:val="00245D21"/>
    <w:rsid w:val="002504DD"/>
    <w:rsid w:val="00253200"/>
    <w:rsid w:val="00253536"/>
    <w:rsid w:val="00253B76"/>
    <w:rsid w:val="00255E07"/>
    <w:rsid w:val="00256940"/>
    <w:rsid w:val="002612C6"/>
    <w:rsid w:val="002620F5"/>
    <w:rsid w:val="002630E7"/>
    <w:rsid w:val="00263452"/>
    <w:rsid w:val="00263F56"/>
    <w:rsid w:val="00264A56"/>
    <w:rsid w:val="00264AC3"/>
    <w:rsid w:val="00270490"/>
    <w:rsid w:val="002741B5"/>
    <w:rsid w:val="00276249"/>
    <w:rsid w:val="002773A9"/>
    <w:rsid w:val="00277797"/>
    <w:rsid w:val="0028311F"/>
    <w:rsid w:val="00283215"/>
    <w:rsid w:val="002842A6"/>
    <w:rsid w:val="00286880"/>
    <w:rsid w:val="0029094D"/>
    <w:rsid w:val="00291480"/>
    <w:rsid w:val="00293F7B"/>
    <w:rsid w:val="002945EA"/>
    <w:rsid w:val="002972EC"/>
    <w:rsid w:val="00297C33"/>
    <w:rsid w:val="00297E79"/>
    <w:rsid w:val="002A2369"/>
    <w:rsid w:val="002A2819"/>
    <w:rsid w:val="002A3080"/>
    <w:rsid w:val="002A337D"/>
    <w:rsid w:val="002A45BE"/>
    <w:rsid w:val="002A6DCD"/>
    <w:rsid w:val="002A731E"/>
    <w:rsid w:val="002B28CC"/>
    <w:rsid w:val="002B30DB"/>
    <w:rsid w:val="002B4303"/>
    <w:rsid w:val="002B6B52"/>
    <w:rsid w:val="002C1AA4"/>
    <w:rsid w:val="002C2B5B"/>
    <w:rsid w:val="002C3EE6"/>
    <w:rsid w:val="002C48D4"/>
    <w:rsid w:val="002C4DC1"/>
    <w:rsid w:val="002C54C2"/>
    <w:rsid w:val="002C55CF"/>
    <w:rsid w:val="002C70EB"/>
    <w:rsid w:val="002D03B5"/>
    <w:rsid w:val="002D1119"/>
    <w:rsid w:val="002D1D02"/>
    <w:rsid w:val="002D23A1"/>
    <w:rsid w:val="002E1850"/>
    <w:rsid w:val="002E1AAB"/>
    <w:rsid w:val="002E3EC2"/>
    <w:rsid w:val="002E668A"/>
    <w:rsid w:val="002E66FE"/>
    <w:rsid w:val="002E7171"/>
    <w:rsid w:val="002E753B"/>
    <w:rsid w:val="002F52EF"/>
    <w:rsid w:val="002F5375"/>
    <w:rsid w:val="002F5EC7"/>
    <w:rsid w:val="002F699D"/>
    <w:rsid w:val="002F69D4"/>
    <w:rsid w:val="0030021E"/>
    <w:rsid w:val="003009E7"/>
    <w:rsid w:val="00302495"/>
    <w:rsid w:val="003038F1"/>
    <w:rsid w:val="00305770"/>
    <w:rsid w:val="003112C8"/>
    <w:rsid w:val="00314AE6"/>
    <w:rsid w:val="00315E06"/>
    <w:rsid w:val="00316F74"/>
    <w:rsid w:val="003173BC"/>
    <w:rsid w:val="0031797B"/>
    <w:rsid w:val="00320981"/>
    <w:rsid w:val="0032195F"/>
    <w:rsid w:val="0032277C"/>
    <w:rsid w:val="0032358D"/>
    <w:rsid w:val="0032369B"/>
    <w:rsid w:val="00331127"/>
    <w:rsid w:val="0033208D"/>
    <w:rsid w:val="00332FB0"/>
    <w:rsid w:val="00333269"/>
    <w:rsid w:val="00333954"/>
    <w:rsid w:val="00335FD9"/>
    <w:rsid w:val="0033797F"/>
    <w:rsid w:val="00337F8F"/>
    <w:rsid w:val="00342FBD"/>
    <w:rsid w:val="00355DD9"/>
    <w:rsid w:val="003605C3"/>
    <w:rsid w:val="00362F56"/>
    <w:rsid w:val="00364665"/>
    <w:rsid w:val="003652CC"/>
    <w:rsid w:val="003656A8"/>
    <w:rsid w:val="003659B7"/>
    <w:rsid w:val="003666FB"/>
    <w:rsid w:val="003707C1"/>
    <w:rsid w:val="00372448"/>
    <w:rsid w:val="00373B8A"/>
    <w:rsid w:val="00375633"/>
    <w:rsid w:val="00375D56"/>
    <w:rsid w:val="00376E76"/>
    <w:rsid w:val="003772CD"/>
    <w:rsid w:val="00384E5F"/>
    <w:rsid w:val="0038668A"/>
    <w:rsid w:val="00386CDD"/>
    <w:rsid w:val="00392B2A"/>
    <w:rsid w:val="003935FC"/>
    <w:rsid w:val="00394B7F"/>
    <w:rsid w:val="00395577"/>
    <w:rsid w:val="00395AEE"/>
    <w:rsid w:val="0039662C"/>
    <w:rsid w:val="00397CE8"/>
    <w:rsid w:val="003A2D5A"/>
    <w:rsid w:val="003A49F4"/>
    <w:rsid w:val="003A5FCF"/>
    <w:rsid w:val="003A7043"/>
    <w:rsid w:val="003A7DD3"/>
    <w:rsid w:val="003B0F35"/>
    <w:rsid w:val="003B20CB"/>
    <w:rsid w:val="003B44EB"/>
    <w:rsid w:val="003C0B77"/>
    <w:rsid w:val="003C29C7"/>
    <w:rsid w:val="003C5AA3"/>
    <w:rsid w:val="003C700B"/>
    <w:rsid w:val="003C7D0E"/>
    <w:rsid w:val="003D2445"/>
    <w:rsid w:val="003D3182"/>
    <w:rsid w:val="003D7150"/>
    <w:rsid w:val="003E06D1"/>
    <w:rsid w:val="003E1B62"/>
    <w:rsid w:val="003E371C"/>
    <w:rsid w:val="003E4FE3"/>
    <w:rsid w:val="003E555B"/>
    <w:rsid w:val="003E61F4"/>
    <w:rsid w:val="003E635C"/>
    <w:rsid w:val="003E7170"/>
    <w:rsid w:val="003E7D81"/>
    <w:rsid w:val="003F147C"/>
    <w:rsid w:val="003F2055"/>
    <w:rsid w:val="003F34CD"/>
    <w:rsid w:val="003F6BEB"/>
    <w:rsid w:val="003F6F94"/>
    <w:rsid w:val="00404202"/>
    <w:rsid w:val="00404F85"/>
    <w:rsid w:val="00406240"/>
    <w:rsid w:val="00406E5D"/>
    <w:rsid w:val="00410582"/>
    <w:rsid w:val="00410D2C"/>
    <w:rsid w:val="004122CF"/>
    <w:rsid w:val="00413271"/>
    <w:rsid w:val="0041338E"/>
    <w:rsid w:val="004151DB"/>
    <w:rsid w:val="00420168"/>
    <w:rsid w:val="004211F2"/>
    <w:rsid w:val="00421C44"/>
    <w:rsid w:val="00423449"/>
    <w:rsid w:val="00424D4D"/>
    <w:rsid w:val="00427AE3"/>
    <w:rsid w:val="0043083A"/>
    <w:rsid w:val="0043620B"/>
    <w:rsid w:val="004362E7"/>
    <w:rsid w:val="00442110"/>
    <w:rsid w:val="00443636"/>
    <w:rsid w:val="00443B77"/>
    <w:rsid w:val="0044656B"/>
    <w:rsid w:val="00446E3D"/>
    <w:rsid w:val="004472EE"/>
    <w:rsid w:val="004479EB"/>
    <w:rsid w:val="0045114D"/>
    <w:rsid w:val="004524A9"/>
    <w:rsid w:val="004548B2"/>
    <w:rsid w:val="00455930"/>
    <w:rsid w:val="00457123"/>
    <w:rsid w:val="00460161"/>
    <w:rsid w:val="00460223"/>
    <w:rsid w:val="0046039E"/>
    <w:rsid w:val="004632CD"/>
    <w:rsid w:val="00463BAE"/>
    <w:rsid w:val="00464170"/>
    <w:rsid w:val="004710D4"/>
    <w:rsid w:val="0047409C"/>
    <w:rsid w:val="004740F9"/>
    <w:rsid w:val="00474BAB"/>
    <w:rsid w:val="00476566"/>
    <w:rsid w:val="0048129C"/>
    <w:rsid w:val="00482FAE"/>
    <w:rsid w:val="00482FE8"/>
    <w:rsid w:val="004833B9"/>
    <w:rsid w:val="00483566"/>
    <w:rsid w:val="00485A74"/>
    <w:rsid w:val="0048663D"/>
    <w:rsid w:val="004940D0"/>
    <w:rsid w:val="00496522"/>
    <w:rsid w:val="00497C94"/>
    <w:rsid w:val="004A3D15"/>
    <w:rsid w:val="004A5621"/>
    <w:rsid w:val="004A6112"/>
    <w:rsid w:val="004A7381"/>
    <w:rsid w:val="004A73A7"/>
    <w:rsid w:val="004A73DB"/>
    <w:rsid w:val="004B1FFE"/>
    <w:rsid w:val="004B3C4D"/>
    <w:rsid w:val="004B4991"/>
    <w:rsid w:val="004B49C8"/>
    <w:rsid w:val="004B5B88"/>
    <w:rsid w:val="004B64A1"/>
    <w:rsid w:val="004C0C48"/>
    <w:rsid w:val="004C2BEF"/>
    <w:rsid w:val="004C6107"/>
    <w:rsid w:val="004D1789"/>
    <w:rsid w:val="004D1B3E"/>
    <w:rsid w:val="004D2AFE"/>
    <w:rsid w:val="004D3B62"/>
    <w:rsid w:val="004D4E0A"/>
    <w:rsid w:val="004D63A6"/>
    <w:rsid w:val="004E7B53"/>
    <w:rsid w:val="004F2DBD"/>
    <w:rsid w:val="004F2EB5"/>
    <w:rsid w:val="004F3E98"/>
    <w:rsid w:val="004F6169"/>
    <w:rsid w:val="004F70F2"/>
    <w:rsid w:val="00500E7E"/>
    <w:rsid w:val="00501098"/>
    <w:rsid w:val="005014AC"/>
    <w:rsid w:val="0050239F"/>
    <w:rsid w:val="00503D81"/>
    <w:rsid w:val="00504C1F"/>
    <w:rsid w:val="00505501"/>
    <w:rsid w:val="00515812"/>
    <w:rsid w:val="00517ED2"/>
    <w:rsid w:val="005211CC"/>
    <w:rsid w:val="00521A2D"/>
    <w:rsid w:val="005244D1"/>
    <w:rsid w:val="00524AB0"/>
    <w:rsid w:val="005272D2"/>
    <w:rsid w:val="0052798F"/>
    <w:rsid w:val="005341CA"/>
    <w:rsid w:val="005409CE"/>
    <w:rsid w:val="00544D61"/>
    <w:rsid w:val="00545C93"/>
    <w:rsid w:val="00546287"/>
    <w:rsid w:val="00550937"/>
    <w:rsid w:val="00550E16"/>
    <w:rsid w:val="00552476"/>
    <w:rsid w:val="005533DD"/>
    <w:rsid w:val="00553A64"/>
    <w:rsid w:val="00555135"/>
    <w:rsid w:val="00556BD1"/>
    <w:rsid w:val="00561900"/>
    <w:rsid w:val="00562929"/>
    <w:rsid w:val="00566F48"/>
    <w:rsid w:val="00566F68"/>
    <w:rsid w:val="00570213"/>
    <w:rsid w:val="00570574"/>
    <w:rsid w:val="0057079B"/>
    <w:rsid w:val="00575C9A"/>
    <w:rsid w:val="00577A7F"/>
    <w:rsid w:val="005856B4"/>
    <w:rsid w:val="005862A4"/>
    <w:rsid w:val="005862FC"/>
    <w:rsid w:val="005937AD"/>
    <w:rsid w:val="00595B90"/>
    <w:rsid w:val="00596B92"/>
    <w:rsid w:val="005A055B"/>
    <w:rsid w:val="005A7EEA"/>
    <w:rsid w:val="005B20ED"/>
    <w:rsid w:val="005B2427"/>
    <w:rsid w:val="005B2595"/>
    <w:rsid w:val="005B300D"/>
    <w:rsid w:val="005B502E"/>
    <w:rsid w:val="005B5F01"/>
    <w:rsid w:val="005C0147"/>
    <w:rsid w:val="005C1A5B"/>
    <w:rsid w:val="005C1C53"/>
    <w:rsid w:val="005C35C4"/>
    <w:rsid w:val="005C40BF"/>
    <w:rsid w:val="005C7981"/>
    <w:rsid w:val="005D05D4"/>
    <w:rsid w:val="005D356B"/>
    <w:rsid w:val="005D3F46"/>
    <w:rsid w:val="005D500D"/>
    <w:rsid w:val="005D5C62"/>
    <w:rsid w:val="005E22AF"/>
    <w:rsid w:val="005E3D28"/>
    <w:rsid w:val="005E4591"/>
    <w:rsid w:val="005E4778"/>
    <w:rsid w:val="005E6243"/>
    <w:rsid w:val="005F2464"/>
    <w:rsid w:val="005F2534"/>
    <w:rsid w:val="005F5464"/>
    <w:rsid w:val="005F7F62"/>
    <w:rsid w:val="00600037"/>
    <w:rsid w:val="00602133"/>
    <w:rsid w:val="006034A9"/>
    <w:rsid w:val="00606A22"/>
    <w:rsid w:val="00606ED2"/>
    <w:rsid w:val="006110B2"/>
    <w:rsid w:val="00611638"/>
    <w:rsid w:val="00611AFD"/>
    <w:rsid w:val="00617E8D"/>
    <w:rsid w:val="00620030"/>
    <w:rsid w:val="00620892"/>
    <w:rsid w:val="006246DB"/>
    <w:rsid w:val="00627827"/>
    <w:rsid w:val="006316F2"/>
    <w:rsid w:val="00633B01"/>
    <w:rsid w:val="00636410"/>
    <w:rsid w:val="006401CD"/>
    <w:rsid w:val="00640817"/>
    <w:rsid w:val="006435CF"/>
    <w:rsid w:val="00643F30"/>
    <w:rsid w:val="0064610E"/>
    <w:rsid w:val="00646843"/>
    <w:rsid w:val="00655908"/>
    <w:rsid w:val="00657A60"/>
    <w:rsid w:val="0066017D"/>
    <w:rsid w:val="00660433"/>
    <w:rsid w:val="006653EB"/>
    <w:rsid w:val="00667ECD"/>
    <w:rsid w:val="0067172E"/>
    <w:rsid w:val="00672BDB"/>
    <w:rsid w:val="00675C0E"/>
    <w:rsid w:val="00676CC9"/>
    <w:rsid w:val="00677103"/>
    <w:rsid w:val="00677123"/>
    <w:rsid w:val="0068050F"/>
    <w:rsid w:val="00680CA1"/>
    <w:rsid w:val="00684A46"/>
    <w:rsid w:val="00685B7D"/>
    <w:rsid w:val="00686711"/>
    <w:rsid w:val="00691813"/>
    <w:rsid w:val="006929E5"/>
    <w:rsid w:val="006940AA"/>
    <w:rsid w:val="00695103"/>
    <w:rsid w:val="006968ED"/>
    <w:rsid w:val="006A1BFC"/>
    <w:rsid w:val="006A2A95"/>
    <w:rsid w:val="006A4B5F"/>
    <w:rsid w:val="006B2177"/>
    <w:rsid w:val="006B2AD7"/>
    <w:rsid w:val="006B3D5D"/>
    <w:rsid w:val="006B5972"/>
    <w:rsid w:val="006C2747"/>
    <w:rsid w:val="006C4383"/>
    <w:rsid w:val="006C4BF3"/>
    <w:rsid w:val="006C6578"/>
    <w:rsid w:val="006C7C1F"/>
    <w:rsid w:val="006D16E6"/>
    <w:rsid w:val="006D360C"/>
    <w:rsid w:val="006D776F"/>
    <w:rsid w:val="006D7F10"/>
    <w:rsid w:val="006E0259"/>
    <w:rsid w:val="006E0374"/>
    <w:rsid w:val="006E03A0"/>
    <w:rsid w:val="006E0F50"/>
    <w:rsid w:val="006E1BE6"/>
    <w:rsid w:val="006E2B7E"/>
    <w:rsid w:val="006E44BE"/>
    <w:rsid w:val="006E450B"/>
    <w:rsid w:val="006E5ECB"/>
    <w:rsid w:val="006E6CFA"/>
    <w:rsid w:val="006F0E58"/>
    <w:rsid w:val="006F19E2"/>
    <w:rsid w:val="006F2A37"/>
    <w:rsid w:val="006F384F"/>
    <w:rsid w:val="006F4549"/>
    <w:rsid w:val="006F47DB"/>
    <w:rsid w:val="006F66A5"/>
    <w:rsid w:val="006F7A11"/>
    <w:rsid w:val="006F7DAD"/>
    <w:rsid w:val="007008F2"/>
    <w:rsid w:val="0070157A"/>
    <w:rsid w:val="007020D2"/>
    <w:rsid w:val="007032C6"/>
    <w:rsid w:val="007040B8"/>
    <w:rsid w:val="007048E8"/>
    <w:rsid w:val="00706E79"/>
    <w:rsid w:val="00710053"/>
    <w:rsid w:val="00711209"/>
    <w:rsid w:val="00714EC8"/>
    <w:rsid w:val="007216C1"/>
    <w:rsid w:val="0072182A"/>
    <w:rsid w:val="007228DB"/>
    <w:rsid w:val="00722D66"/>
    <w:rsid w:val="00727ED7"/>
    <w:rsid w:val="00733768"/>
    <w:rsid w:val="00733E5F"/>
    <w:rsid w:val="00734084"/>
    <w:rsid w:val="00737623"/>
    <w:rsid w:val="007422CC"/>
    <w:rsid w:val="00742C53"/>
    <w:rsid w:val="007439FA"/>
    <w:rsid w:val="007455B0"/>
    <w:rsid w:val="00746246"/>
    <w:rsid w:val="00747884"/>
    <w:rsid w:val="00750B64"/>
    <w:rsid w:val="00750BFB"/>
    <w:rsid w:val="00751A8C"/>
    <w:rsid w:val="00751D62"/>
    <w:rsid w:val="007550CE"/>
    <w:rsid w:val="0075627A"/>
    <w:rsid w:val="0075694A"/>
    <w:rsid w:val="00756DF5"/>
    <w:rsid w:val="00761097"/>
    <w:rsid w:val="00762C22"/>
    <w:rsid w:val="00765265"/>
    <w:rsid w:val="00766EE3"/>
    <w:rsid w:val="00767AD2"/>
    <w:rsid w:val="00770AE3"/>
    <w:rsid w:val="007710CE"/>
    <w:rsid w:val="00771182"/>
    <w:rsid w:val="00773E24"/>
    <w:rsid w:val="00774F26"/>
    <w:rsid w:val="00775392"/>
    <w:rsid w:val="007757E7"/>
    <w:rsid w:val="0078024F"/>
    <w:rsid w:val="00781206"/>
    <w:rsid w:val="00782496"/>
    <w:rsid w:val="00784799"/>
    <w:rsid w:val="0078486E"/>
    <w:rsid w:val="007872AA"/>
    <w:rsid w:val="00787C30"/>
    <w:rsid w:val="00790AED"/>
    <w:rsid w:val="00791357"/>
    <w:rsid w:val="00791EDE"/>
    <w:rsid w:val="00792FDA"/>
    <w:rsid w:val="00793799"/>
    <w:rsid w:val="00793F9E"/>
    <w:rsid w:val="00795795"/>
    <w:rsid w:val="007964ED"/>
    <w:rsid w:val="00796812"/>
    <w:rsid w:val="00797BC2"/>
    <w:rsid w:val="007A0F7B"/>
    <w:rsid w:val="007A1D5F"/>
    <w:rsid w:val="007A45FC"/>
    <w:rsid w:val="007B1B33"/>
    <w:rsid w:val="007B40EE"/>
    <w:rsid w:val="007B44A3"/>
    <w:rsid w:val="007B5258"/>
    <w:rsid w:val="007B6083"/>
    <w:rsid w:val="007B6661"/>
    <w:rsid w:val="007B75F5"/>
    <w:rsid w:val="007C0564"/>
    <w:rsid w:val="007C0DCB"/>
    <w:rsid w:val="007C48CB"/>
    <w:rsid w:val="007C78A7"/>
    <w:rsid w:val="007D0BC3"/>
    <w:rsid w:val="007D0D6D"/>
    <w:rsid w:val="007D252A"/>
    <w:rsid w:val="007D2B10"/>
    <w:rsid w:val="007D69FF"/>
    <w:rsid w:val="007E11AC"/>
    <w:rsid w:val="007E22B0"/>
    <w:rsid w:val="007E2359"/>
    <w:rsid w:val="007E5956"/>
    <w:rsid w:val="007E5F6F"/>
    <w:rsid w:val="007E6DE7"/>
    <w:rsid w:val="007E7262"/>
    <w:rsid w:val="007F07EF"/>
    <w:rsid w:val="007F0CA0"/>
    <w:rsid w:val="007F0E2C"/>
    <w:rsid w:val="007F3E5F"/>
    <w:rsid w:val="007F5E80"/>
    <w:rsid w:val="007F5FAE"/>
    <w:rsid w:val="007F791A"/>
    <w:rsid w:val="0080064E"/>
    <w:rsid w:val="008014E3"/>
    <w:rsid w:val="00803173"/>
    <w:rsid w:val="008074D7"/>
    <w:rsid w:val="008112A2"/>
    <w:rsid w:val="00812F37"/>
    <w:rsid w:val="0081408F"/>
    <w:rsid w:val="00815D99"/>
    <w:rsid w:val="00817B1F"/>
    <w:rsid w:val="00817B56"/>
    <w:rsid w:val="008203A5"/>
    <w:rsid w:val="00820F26"/>
    <w:rsid w:val="00822841"/>
    <w:rsid w:val="00823016"/>
    <w:rsid w:val="00825B28"/>
    <w:rsid w:val="008268BF"/>
    <w:rsid w:val="00830029"/>
    <w:rsid w:val="00831A3C"/>
    <w:rsid w:val="008342F1"/>
    <w:rsid w:val="00836373"/>
    <w:rsid w:val="008372FD"/>
    <w:rsid w:val="0083785D"/>
    <w:rsid w:val="00837A9A"/>
    <w:rsid w:val="008400B9"/>
    <w:rsid w:val="00840CCF"/>
    <w:rsid w:val="008426DE"/>
    <w:rsid w:val="00846DC2"/>
    <w:rsid w:val="00847D67"/>
    <w:rsid w:val="0085090A"/>
    <w:rsid w:val="008518C6"/>
    <w:rsid w:val="00851DE0"/>
    <w:rsid w:val="008529BD"/>
    <w:rsid w:val="00854D8B"/>
    <w:rsid w:val="00855359"/>
    <w:rsid w:val="00856FF4"/>
    <w:rsid w:val="00857164"/>
    <w:rsid w:val="00862E8C"/>
    <w:rsid w:val="008649B2"/>
    <w:rsid w:val="00870670"/>
    <w:rsid w:val="00871D19"/>
    <w:rsid w:val="00871E53"/>
    <w:rsid w:val="00872127"/>
    <w:rsid w:val="0087215E"/>
    <w:rsid w:val="00872ADC"/>
    <w:rsid w:val="00872CB8"/>
    <w:rsid w:val="00873562"/>
    <w:rsid w:val="0087482B"/>
    <w:rsid w:val="00876398"/>
    <w:rsid w:val="00880459"/>
    <w:rsid w:val="00881AA1"/>
    <w:rsid w:val="00886615"/>
    <w:rsid w:val="00886653"/>
    <w:rsid w:val="00890F01"/>
    <w:rsid w:val="00892FC6"/>
    <w:rsid w:val="00893985"/>
    <w:rsid w:val="00894821"/>
    <w:rsid w:val="00895FFD"/>
    <w:rsid w:val="008A0899"/>
    <w:rsid w:val="008A1EC2"/>
    <w:rsid w:val="008A22B4"/>
    <w:rsid w:val="008A5609"/>
    <w:rsid w:val="008A7258"/>
    <w:rsid w:val="008A78BA"/>
    <w:rsid w:val="008B054C"/>
    <w:rsid w:val="008B1BC9"/>
    <w:rsid w:val="008B2A5E"/>
    <w:rsid w:val="008B359E"/>
    <w:rsid w:val="008B3F23"/>
    <w:rsid w:val="008B6EE0"/>
    <w:rsid w:val="008B7FE5"/>
    <w:rsid w:val="008C1563"/>
    <w:rsid w:val="008C37F3"/>
    <w:rsid w:val="008C3800"/>
    <w:rsid w:val="008C4B19"/>
    <w:rsid w:val="008C56E7"/>
    <w:rsid w:val="008D01D6"/>
    <w:rsid w:val="008D4691"/>
    <w:rsid w:val="008D5C58"/>
    <w:rsid w:val="008E382E"/>
    <w:rsid w:val="008E392F"/>
    <w:rsid w:val="008E429D"/>
    <w:rsid w:val="008E467B"/>
    <w:rsid w:val="008E4B66"/>
    <w:rsid w:val="008E653C"/>
    <w:rsid w:val="008E7F9D"/>
    <w:rsid w:val="008F06DC"/>
    <w:rsid w:val="008F088F"/>
    <w:rsid w:val="008F0FFC"/>
    <w:rsid w:val="008F182A"/>
    <w:rsid w:val="008F1A20"/>
    <w:rsid w:val="008F2AD8"/>
    <w:rsid w:val="00902422"/>
    <w:rsid w:val="00904506"/>
    <w:rsid w:val="009056B8"/>
    <w:rsid w:val="00905BD3"/>
    <w:rsid w:val="0091457F"/>
    <w:rsid w:val="00914F53"/>
    <w:rsid w:val="00916DA1"/>
    <w:rsid w:val="00920825"/>
    <w:rsid w:val="00920874"/>
    <w:rsid w:val="009228E2"/>
    <w:rsid w:val="00923EF4"/>
    <w:rsid w:val="0093035B"/>
    <w:rsid w:val="00930EE0"/>
    <w:rsid w:val="00930FCA"/>
    <w:rsid w:val="00931925"/>
    <w:rsid w:val="00931D23"/>
    <w:rsid w:val="0093218D"/>
    <w:rsid w:val="00935FDF"/>
    <w:rsid w:val="00936B1B"/>
    <w:rsid w:val="009421DC"/>
    <w:rsid w:val="009448E5"/>
    <w:rsid w:val="00945E1D"/>
    <w:rsid w:val="009537A3"/>
    <w:rsid w:val="0095394A"/>
    <w:rsid w:val="009550D6"/>
    <w:rsid w:val="009613B2"/>
    <w:rsid w:val="0096431A"/>
    <w:rsid w:val="00966E7C"/>
    <w:rsid w:val="009670D3"/>
    <w:rsid w:val="00970914"/>
    <w:rsid w:val="009724A9"/>
    <w:rsid w:val="00972F2A"/>
    <w:rsid w:val="0097431C"/>
    <w:rsid w:val="009809C9"/>
    <w:rsid w:val="009829F1"/>
    <w:rsid w:val="00982C29"/>
    <w:rsid w:val="00984691"/>
    <w:rsid w:val="00985C7D"/>
    <w:rsid w:val="00986445"/>
    <w:rsid w:val="00986E76"/>
    <w:rsid w:val="00990BCC"/>
    <w:rsid w:val="00991674"/>
    <w:rsid w:val="00992731"/>
    <w:rsid w:val="009935D7"/>
    <w:rsid w:val="009940F2"/>
    <w:rsid w:val="00994841"/>
    <w:rsid w:val="009A0079"/>
    <w:rsid w:val="009A0C00"/>
    <w:rsid w:val="009A2333"/>
    <w:rsid w:val="009A2B34"/>
    <w:rsid w:val="009A3656"/>
    <w:rsid w:val="009A4879"/>
    <w:rsid w:val="009A4AF5"/>
    <w:rsid w:val="009A501F"/>
    <w:rsid w:val="009B00AB"/>
    <w:rsid w:val="009B094C"/>
    <w:rsid w:val="009B2239"/>
    <w:rsid w:val="009B2FF1"/>
    <w:rsid w:val="009B3B35"/>
    <w:rsid w:val="009B4A21"/>
    <w:rsid w:val="009B4DE1"/>
    <w:rsid w:val="009B7F49"/>
    <w:rsid w:val="009C351E"/>
    <w:rsid w:val="009C4AF0"/>
    <w:rsid w:val="009C5680"/>
    <w:rsid w:val="009D0233"/>
    <w:rsid w:val="009D04EF"/>
    <w:rsid w:val="009D14F5"/>
    <w:rsid w:val="009E161B"/>
    <w:rsid w:val="009E4476"/>
    <w:rsid w:val="009E60D6"/>
    <w:rsid w:val="009F1A63"/>
    <w:rsid w:val="009F5E2A"/>
    <w:rsid w:val="009F789C"/>
    <w:rsid w:val="009F7910"/>
    <w:rsid w:val="00A012BB"/>
    <w:rsid w:val="00A0272F"/>
    <w:rsid w:val="00A0412C"/>
    <w:rsid w:val="00A05111"/>
    <w:rsid w:val="00A053AA"/>
    <w:rsid w:val="00A0560D"/>
    <w:rsid w:val="00A05A33"/>
    <w:rsid w:val="00A06DA0"/>
    <w:rsid w:val="00A06DF9"/>
    <w:rsid w:val="00A10ADC"/>
    <w:rsid w:val="00A13C53"/>
    <w:rsid w:val="00A157E3"/>
    <w:rsid w:val="00A166E5"/>
    <w:rsid w:val="00A16795"/>
    <w:rsid w:val="00A16881"/>
    <w:rsid w:val="00A170BA"/>
    <w:rsid w:val="00A1759E"/>
    <w:rsid w:val="00A2141D"/>
    <w:rsid w:val="00A22926"/>
    <w:rsid w:val="00A22C7A"/>
    <w:rsid w:val="00A241A4"/>
    <w:rsid w:val="00A24CEF"/>
    <w:rsid w:val="00A25560"/>
    <w:rsid w:val="00A2592C"/>
    <w:rsid w:val="00A261DE"/>
    <w:rsid w:val="00A26C45"/>
    <w:rsid w:val="00A26FA8"/>
    <w:rsid w:val="00A30A39"/>
    <w:rsid w:val="00A340F4"/>
    <w:rsid w:val="00A401D6"/>
    <w:rsid w:val="00A43023"/>
    <w:rsid w:val="00A44443"/>
    <w:rsid w:val="00A44D2A"/>
    <w:rsid w:val="00A45C8A"/>
    <w:rsid w:val="00A5023D"/>
    <w:rsid w:val="00A511AB"/>
    <w:rsid w:val="00A5164C"/>
    <w:rsid w:val="00A51FD5"/>
    <w:rsid w:val="00A53A3B"/>
    <w:rsid w:val="00A544F2"/>
    <w:rsid w:val="00A642AC"/>
    <w:rsid w:val="00A6708A"/>
    <w:rsid w:val="00A679C5"/>
    <w:rsid w:val="00A709C5"/>
    <w:rsid w:val="00A7151D"/>
    <w:rsid w:val="00A7161C"/>
    <w:rsid w:val="00A724E1"/>
    <w:rsid w:val="00A725EC"/>
    <w:rsid w:val="00A739DF"/>
    <w:rsid w:val="00A778B4"/>
    <w:rsid w:val="00A82F6A"/>
    <w:rsid w:val="00A84890"/>
    <w:rsid w:val="00A84980"/>
    <w:rsid w:val="00A86C97"/>
    <w:rsid w:val="00A921B5"/>
    <w:rsid w:val="00A9353D"/>
    <w:rsid w:val="00A939C0"/>
    <w:rsid w:val="00AA0EF1"/>
    <w:rsid w:val="00AA2CCB"/>
    <w:rsid w:val="00AA3225"/>
    <w:rsid w:val="00AA56CC"/>
    <w:rsid w:val="00AA59AC"/>
    <w:rsid w:val="00AA5FB8"/>
    <w:rsid w:val="00AA72CC"/>
    <w:rsid w:val="00AA7385"/>
    <w:rsid w:val="00AA75C7"/>
    <w:rsid w:val="00AA7DD1"/>
    <w:rsid w:val="00AB10F4"/>
    <w:rsid w:val="00AB1551"/>
    <w:rsid w:val="00AB276C"/>
    <w:rsid w:val="00AB2D62"/>
    <w:rsid w:val="00AB2E5E"/>
    <w:rsid w:val="00AB43DC"/>
    <w:rsid w:val="00AB4F2B"/>
    <w:rsid w:val="00AB6BB6"/>
    <w:rsid w:val="00AB7619"/>
    <w:rsid w:val="00AC069C"/>
    <w:rsid w:val="00AC1727"/>
    <w:rsid w:val="00AC2116"/>
    <w:rsid w:val="00AC427A"/>
    <w:rsid w:val="00AD3471"/>
    <w:rsid w:val="00AD3769"/>
    <w:rsid w:val="00AD3A0F"/>
    <w:rsid w:val="00AD48F0"/>
    <w:rsid w:val="00AD7AB1"/>
    <w:rsid w:val="00AE0FB5"/>
    <w:rsid w:val="00AE1D0F"/>
    <w:rsid w:val="00AE6301"/>
    <w:rsid w:val="00AE63CD"/>
    <w:rsid w:val="00AE7B1B"/>
    <w:rsid w:val="00AF0E23"/>
    <w:rsid w:val="00AF422F"/>
    <w:rsid w:val="00AF6B31"/>
    <w:rsid w:val="00B01715"/>
    <w:rsid w:val="00B01A3D"/>
    <w:rsid w:val="00B01E6E"/>
    <w:rsid w:val="00B02B05"/>
    <w:rsid w:val="00B02E10"/>
    <w:rsid w:val="00B032B1"/>
    <w:rsid w:val="00B0333D"/>
    <w:rsid w:val="00B04967"/>
    <w:rsid w:val="00B06F2C"/>
    <w:rsid w:val="00B10189"/>
    <w:rsid w:val="00B116CC"/>
    <w:rsid w:val="00B14E66"/>
    <w:rsid w:val="00B16D8D"/>
    <w:rsid w:val="00B16E8D"/>
    <w:rsid w:val="00B179A0"/>
    <w:rsid w:val="00B17FE6"/>
    <w:rsid w:val="00B20D55"/>
    <w:rsid w:val="00B211F5"/>
    <w:rsid w:val="00B2523B"/>
    <w:rsid w:val="00B25475"/>
    <w:rsid w:val="00B27405"/>
    <w:rsid w:val="00B27569"/>
    <w:rsid w:val="00B3039C"/>
    <w:rsid w:val="00B30B8A"/>
    <w:rsid w:val="00B32E58"/>
    <w:rsid w:val="00B33183"/>
    <w:rsid w:val="00B3338D"/>
    <w:rsid w:val="00B34EFF"/>
    <w:rsid w:val="00B42D3A"/>
    <w:rsid w:val="00B44665"/>
    <w:rsid w:val="00B46E43"/>
    <w:rsid w:val="00B50D24"/>
    <w:rsid w:val="00B52589"/>
    <w:rsid w:val="00B526DE"/>
    <w:rsid w:val="00B578BA"/>
    <w:rsid w:val="00B61616"/>
    <w:rsid w:val="00B623DD"/>
    <w:rsid w:val="00B63657"/>
    <w:rsid w:val="00B63FFE"/>
    <w:rsid w:val="00B64DC8"/>
    <w:rsid w:val="00B65059"/>
    <w:rsid w:val="00B657FB"/>
    <w:rsid w:val="00B66266"/>
    <w:rsid w:val="00B66E32"/>
    <w:rsid w:val="00B678F8"/>
    <w:rsid w:val="00B72653"/>
    <w:rsid w:val="00B72B53"/>
    <w:rsid w:val="00B75EDD"/>
    <w:rsid w:val="00B7798E"/>
    <w:rsid w:val="00B77AE0"/>
    <w:rsid w:val="00B77B07"/>
    <w:rsid w:val="00B77F63"/>
    <w:rsid w:val="00B80F73"/>
    <w:rsid w:val="00B81173"/>
    <w:rsid w:val="00B811C7"/>
    <w:rsid w:val="00B81D92"/>
    <w:rsid w:val="00B82894"/>
    <w:rsid w:val="00B85B34"/>
    <w:rsid w:val="00B90572"/>
    <w:rsid w:val="00B92412"/>
    <w:rsid w:val="00B925C9"/>
    <w:rsid w:val="00B93B6A"/>
    <w:rsid w:val="00B94B59"/>
    <w:rsid w:val="00B94FAE"/>
    <w:rsid w:val="00B9594E"/>
    <w:rsid w:val="00B961D6"/>
    <w:rsid w:val="00B97190"/>
    <w:rsid w:val="00B97D56"/>
    <w:rsid w:val="00BA0674"/>
    <w:rsid w:val="00BA0C6F"/>
    <w:rsid w:val="00BA256C"/>
    <w:rsid w:val="00BA316C"/>
    <w:rsid w:val="00BA6A31"/>
    <w:rsid w:val="00BB0040"/>
    <w:rsid w:val="00BB0A51"/>
    <w:rsid w:val="00BB3279"/>
    <w:rsid w:val="00BB3359"/>
    <w:rsid w:val="00BB3373"/>
    <w:rsid w:val="00BB69D9"/>
    <w:rsid w:val="00BB6C29"/>
    <w:rsid w:val="00BC2765"/>
    <w:rsid w:val="00BC4331"/>
    <w:rsid w:val="00BC5060"/>
    <w:rsid w:val="00BC6DE3"/>
    <w:rsid w:val="00BD1EB4"/>
    <w:rsid w:val="00BD26D6"/>
    <w:rsid w:val="00BD4367"/>
    <w:rsid w:val="00BD5585"/>
    <w:rsid w:val="00BD5C3C"/>
    <w:rsid w:val="00BD5DBB"/>
    <w:rsid w:val="00BD72FF"/>
    <w:rsid w:val="00BE2A77"/>
    <w:rsid w:val="00BE38D9"/>
    <w:rsid w:val="00BE38DD"/>
    <w:rsid w:val="00BF1E23"/>
    <w:rsid w:val="00BF285E"/>
    <w:rsid w:val="00BF32F9"/>
    <w:rsid w:val="00BF440E"/>
    <w:rsid w:val="00BF4436"/>
    <w:rsid w:val="00BF4A28"/>
    <w:rsid w:val="00C02CDA"/>
    <w:rsid w:val="00C02DC5"/>
    <w:rsid w:val="00C04309"/>
    <w:rsid w:val="00C04BC3"/>
    <w:rsid w:val="00C06EFD"/>
    <w:rsid w:val="00C10794"/>
    <w:rsid w:val="00C10FAD"/>
    <w:rsid w:val="00C151CE"/>
    <w:rsid w:val="00C1561C"/>
    <w:rsid w:val="00C16CBF"/>
    <w:rsid w:val="00C170A8"/>
    <w:rsid w:val="00C20438"/>
    <w:rsid w:val="00C2235D"/>
    <w:rsid w:val="00C258E7"/>
    <w:rsid w:val="00C25FAE"/>
    <w:rsid w:val="00C330FF"/>
    <w:rsid w:val="00C332FD"/>
    <w:rsid w:val="00C33B02"/>
    <w:rsid w:val="00C33CF9"/>
    <w:rsid w:val="00C35EF6"/>
    <w:rsid w:val="00C37D07"/>
    <w:rsid w:val="00C40754"/>
    <w:rsid w:val="00C41784"/>
    <w:rsid w:val="00C4186C"/>
    <w:rsid w:val="00C41E55"/>
    <w:rsid w:val="00C42BE8"/>
    <w:rsid w:val="00C441C9"/>
    <w:rsid w:val="00C4458D"/>
    <w:rsid w:val="00C44B54"/>
    <w:rsid w:val="00C456A1"/>
    <w:rsid w:val="00C47A19"/>
    <w:rsid w:val="00C50BFC"/>
    <w:rsid w:val="00C5159F"/>
    <w:rsid w:val="00C52124"/>
    <w:rsid w:val="00C53F7F"/>
    <w:rsid w:val="00C54CE7"/>
    <w:rsid w:val="00C54EAA"/>
    <w:rsid w:val="00C55189"/>
    <w:rsid w:val="00C5712D"/>
    <w:rsid w:val="00C630DB"/>
    <w:rsid w:val="00C63D1F"/>
    <w:rsid w:val="00C71F4F"/>
    <w:rsid w:val="00C73297"/>
    <w:rsid w:val="00C7374E"/>
    <w:rsid w:val="00C7732B"/>
    <w:rsid w:val="00C8038A"/>
    <w:rsid w:val="00C81D7B"/>
    <w:rsid w:val="00C8461B"/>
    <w:rsid w:val="00C911EE"/>
    <w:rsid w:val="00C9413F"/>
    <w:rsid w:val="00C951D2"/>
    <w:rsid w:val="00C95940"/>
    <w:rsid w:val="00C96771"/>
    <w:rsid w:val="00C96D09"/>
    <w:rsid w:val="00C9733C"/>
    <w:rsid w:val="00CA0239"/>
    <w:rsid w:val="00CA1DC3"/>
    <w:rsid w:val="00CA23EE"/>
    <w:rsid w:val="00CA3DCC"/>
    <w:rsid w:val="00CA4649"/>
    <w:rsid w:val="00CA4AFB"/>
    <w:rsid w:val="00CA5C8E"/>
    <w:rsid w:val="00CA60FB"/>
    <w:rsid w:val="00CB0A19"/>
    <w:rsid w:val="00CB0A93"/>
    <w:rsid w:val="00CB0D65"/>
    <w:rsid w:val="00CB4147"/>
    <w:rsid w:val="00CB47A6"/>
    <w:rsid w:val="00CB491B"/>
    <w:rsid w:val="00CB5F5D"/>
    <w:rsid w:val="00CB778A"/>
    <w:rsid w:val="00CC0C2F"/>
    <w:rsid w:val="00CC2E60"/>
    <w:rsid w:val="00CC7BC5"/>
    <w:rsid w:val="00CD2FF9"/>
    <w:rsid w:val="00CD37A1"/>
    <w:rsid w:val="00CD3EBE"/>
    <w:rsid w:val="00CE0926"/>
    <w:rsid w:val="00CE2806"/>
    <w:rsid w:val="00CE28C2"/>
    <w:rsid w:val="00CE448C"/>
    <w:rsid w:val="00CE52C8"/>
    <w:rsid w:val="00CE65B2"/>
    <w:rsid w:val="00CE6653"/>
    <w:rsid w:val="00CF2379"/>
    <w:rsid w:val="00CF2453"/>
    <w:rsid w:val="00CF4C50"/>
    <w:rsid w:val="00CF568D"/>
    <w:rsid w:val="00CF7D46"/>
    <w:rsid w:val="00D00EF5"/>
    <w:rsid w:val="00D054FE"/>
    <w:rsid w:val="00D05574"/>
    <w:rsid w:val="00D071E5"/>
    <w:rsid w:val="00D07EF3"/>
    <w:rsid w:val="00D11F66"/>
    <w:rsid w:val="00D1212D"/>
    <w:rsid w:val="00D12D77"/>
    <w:rsid w:val="00D1358C"/>
    <w:rsid w:val="00D1427B"/>
    <w:rsid w:val="00D159F8"/>
    <w:rsid w:val="00D1669C"/>
    <w:rsid w:val="00D1671E"/>
    <w:rsid w:val="00D21FA0"/>
    <w:rsid w:val="00D2564E"/>
    <w:rsid w:val="00D265F1"/>
    <w:rsid w:val="00D30931"/>
    <w:rsid w:val="00D31059"/>
    <w:rsid w:val="00D341DF"/>
    <w:rsid w:val="00D37645"/>
    <w:rsid w:val="00D37F25"/>
    <w:rsid w:val="00D45FCB"/>
    <w:rsid w:val="00D467EB"/>
    <w:rsid w:val="00D46E41"/>
    <w:rsid w:val="00D531AD"/>
    <w:rsid w:val="00D53EFA"/>
    <w:rsid w:val="00D57E64"/>
    <w:rsid w:val="00D63207"/>
    <w:rsid w:val="00D63908"/>
    <w:rsid w:val="00D63B54"/>
    <w:rsid w:val="00D64B48"/>
    <w:rsid w:val="00D64F74"/>
    <w:rsid w:val="00D65B63"/>
    <w:rsid w:val="00D70FE9"/>
    <w:rsid w:val="00D71E15"/>
    <w:rsid w:val="00D74D68"/>
    <w:rsid w:val="00D7523D"/>
    <w:rsid w:val="00D76572"/>
    <w:rsid w:val="00D77159"/>
    <w:rsid w:val="00D77958"/>
    <w:rsid w:val="00D80366"/>
    <w:rsid w:val="00D80D85"/>
    <w:rsid w:val="00D821E9"/>
    <w:rsid w:val="00D83D1F"/>
    <w:rsid w:val="00D847F8"/>
    <w:rsid w:val="00D84E02"/>
    <w:rsid w:val="00D8657E"/>
    <w:rsid w:val="00D90FE9"/>
    <w:rsid w:val="00D9103A"/>
    <w:rsid w:val="00D922CD"/>
    <w:rsid w:val="00D948F2"/>
    <w:rsid w:val="00D951E7"/>
    <w:rsid w:val="00DA3968"/>
    <w:rsid w:val="00DA3B9F"/>
    <w:rsid w:val="00DA53DA"/>
    <w:rsid w:val="00DA5B3A"/>
    <w:rsid w:val="00DA5F9D"/>
    <w:rsid w:val="00DA6D51"/>
    <w:rsid w:val="00DA72FE"/>
    <w:rsid w:val="00DA7EE2"/>
    <w:rsid w:val="00DB1940"/>
    <w:rsid w:val="00DB1958"/>
    <w:rsid w:val="00DB1CC1"/>
    <w:rsid w:val="00DB2AAE"/>
    <w:rsid w:val="00DB49DF"/>
    <w:rsid w:val="00DB5399"/>
    <w:rsid w:val="00DB5AD2"/>
    <w:rsid w:val="00DB76AB"/>
    <w:rsid w:val="00DB7C89"/>
    <w:rsid w:val="00DC02B1"/>
    <w:rsid w:val="00DC1C55"/>
    <w:rsid w:val="00DC27A3"/>
    <w:rsid w:val="00DC360B"/>
    <w:rsid w:val="00DC55D2"/>
    <w:rsid w:val="00DC66C2"/>
    <w:rsid w:val="00DC6B8A"/>
    <w:rsid w:val="00DC6BD0"/>
    <w:rsid w:val="00DD0C62"/>
    <w:rsid w:val="00DD1129"/>
    <w:rsid w:val="00DD38CD"/>
    <w:rsid w:val="00DD5715"/>
    <w:rsid w:val="00DD6865"/>
    <w:rsid w:val="00DE04C2"/>
    <w:rsid w:val="00DE0C5E"/>
    <w:rsid w:val="00DE1788"/>
    <w:rsid w:val="00DE46DC"/>
    <w:rsid w:val="00DE503F"/>
    <w:rsid w:val="00DF05C5"/>
    <w:rsid w:val="00DF10DD"/>
    <w:rsid w:val="00DF3AB3"/>
    <w:rsid w:val="00DF5243"/>
    <w:rsid w:val="00DF66CE"/>
    <w:rsid w:val="00DF6F68"/>
    <w:rsid w:val="00E023C9"/>
    <w:rsid w:val="00E12A94"/>
    <w:rsid w:val="00E1317F"/>
    <w:rsid w:val="00E17AE0"/>
    <w:rsid w:val="00E20C9E"/>
    <w:rsid w:val="00E2145B"/>
    <w:rsid w:val="00E2165C"/>
    <w:rsid w:val="00E223FA"/>
    <w:rsid w:val="00E2362C"/>
    <w:rsid w:val="00E27BBC"/>
    <w:rsid w:val="00E349C4"/>
    <w:rsid w:val="00E34DFB"/>
    <w:rsid w:val="00E3592E"/>
    <w:rsid w:val="00E41C76"/>
    <w:rsid w:val="00E423F5"/>
    <w:rsid w:val="00E42641"/>
    <w:rsid w:val="00E434D9"/>
    <w:rsid w:val="00E4435F"/>
    <w:rsid w:val="00E468FC"/>
    <w:rsid w:val="00E50540"/>
    <w:rsid w:val="00E5119A"/>
    <w:rsid w:val="00E51FEA"/>
    <w:rsid w:val="00E52E98"/>
    <w:rsid w:val="00E53195"/>
    <w:rsid w:val="00E53E7C"/>
    <w:rsid w:val="00E54184"/>
    <w:rsid w:val="00E55003"/>
    <w:rsid w:val="00E562AD"/>
    <w:rsid w:val="00E63DCA"/>
    <w:rsid w:val="00E703BD"/>
    <w:rsid w:val="00E70B2F"/>
    <w:rsid w:val="00E72C09"/>
    <w:rsid w:val="00E7557C"/>
    <w:rsid w:val="00E7633E"/>
    <w:rsid w:val="00E77615"/>
    <w:rsid w:val="00E8137B"/>
    <w:rsid w:val="00E828E6"/>
    <w:rsid w:val="00E8370C"/>
    <w:rsid w:val="00E8444B"/>
    <w:rsid w:val="00E865D3"/>
    <w:rsid w:val="00E90C32"/>
    <w:rsid w:val="00E916D8"/>
    <w:rsid w:val="00E918EF"/>
    <w:rsid w:val="00E95D36"/>
    <w:rsid w:val="00E97353"/>
    <w:rsid w:val="00E979F1"/>
    <w:rsid w:val="00EA077F"/>
    <w:rsid w:val="00EA1F3F"/>
    <w:rsid w:val="00EA3AE7"/>
    <w:rsid w:val="00EA640B"/>
    <w:rsid w:val="00EA6608"/>
    <w:rsid w:val="00EA773B"/>
    <w:rsid w:val="00EB5255"/>
    <w:rsid w:val="00EB564F"/>
    <w:rsid w:val="00EB773D"/>
    <w:rsid w:val="00EC156F"/>
    <w:rsid w:val="00EC2A38"/>
    <w:rsid w:val="00EC3093"/>
    <w:rsid w:val="00ED0529"/>
    <w:rsid w:val="00ED05A8"/>
    <w:rsid w:val="00ED7B4E"/>
    <w:rsid w:val="00EE2A9F"/>
    <w:rsid w:val="00EE67F4"/>
    <w:rsid w:val="00EE7386"/>
    <w:rsid w:val="00EE7B41"/>
    <w:rsid w:val="00F0170C"/>
    <w:rsid w:val="00F074B0"/>
    <w:rsid w:val="00F10361"/>
    <w:rsid w:val="00F128F9"/>
    <w:rsid w:val="00F13B57"/>
    <w:rsid w:val="00F14A27"/>
    <w:rsid w:val="00F158BE"/>
    <w:rsid w:val="00F16183"/>
    <w:rsid w:val="00F17080"/>
    <w:rsid w:val="00F21A1D"/>
    <w:rsid w:val="00F224C2"/>
    <w:rsid w:val="00F232E2"/>
    <w:rsid w:val="00F247F5"/>
    <w:rsid w:val="00F26624"/>
    <w:rsid w:val="00F31D06"/>
    <w:rsid w:val="00F324C8"/>
    <w:rsid w:val="00F33689"/>
    <w:rsid w:val="00F3773A"/>
    <w:rsid w:val="00F37A77"/>
    <w:rsid w:val="00F401F9"/>
    <w:rsid w:val="00F43AA4"/>
    <w:rsid w:val="00F45D59"/>
    <w:rsid w:val="00F46BAE"/>
    <w:rsid w:val="00F5058F"/>
    <w:rsid w:val="00F53945"/>
    <w:rsid w:val="00F568F9"/>
    <w:rsid w:val="00F56FF5"/>
    <w:rsid w:val="00F62E97"/>
    <w:rsid w:val="00F6412B"/>
    <w:rsid w:val="00F66A8D"/>
    <w:rsid w:val="00F7077D"/>
    <w:rsid w:val="00F70DCC"/>
    <w:rsid w:val="00F74388"/>
    <w:rsid w:val="00F8302D"/>
    <w:rsid w:val="00F86180"/>
    <w:rsid w:val="00F86EC4"/>
    <w:rsid w:val="00F91973"/>
    <w:rsid w:val="00F9344C"/>
    <w:rsid w:val="00F93774"/>
    <w:rsid w:val="00FA02AF"/>
    <w:rsid w:val="00FA18E5"/>
    <w:rsid w:val="00FA2B1D"/>
    <w:rsid w:val="00FA34A4"/>
    <w:rsid w:val="00FA42CF"/>
    <w:rsid w:val="00FA5BF0"/>
    <w:rsid w:val="00FA5FAA"/>
    <w:rsid w:val="00FA6815"/>
    <w:rsid w:val="00FB3145"/>
    <w:rsid w:val="00FB3450"/>
    <w:rsid w:val="00FB3DD7"/>
    <w:rsid w:val="00FC3507"/>
    <w:rsid w:val="00FC439C"/>
    <w:rsid w:val="00FC5245"/>
    <w:rsid w:val="00FC648F"/>
    <w:rsid w:val="00FC69EC"/>
    <w:rsid w:val="00FD2901"/>
    <w:rsid w:val="00FD343E"/>
    <w:rsid w:val="00FD5693"/>
    <w:rsid w:val="00FD638A"/>
    <w:rsid w:val="00FE311C"/>
    <w:rsid w:val="00FE32D6"/>
    <w:rsid w:val="00FE62D7"/>
    <w:rsid w:val="00FE6992"/>
    <w:rsid w:val="00FF03E1"/>
    <w:rsid w:val="00FF1C4D"/>
    <w:rsid w:val="00FF41E1"/>
    <w:rsid w:val="00FF49F3"/>
    <w:rsid w:val="00FF5DF1"/>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7A5899"/>
  <w15:docId w15:val="{309F2DAA-1CE8-4780-AFA7-D26D68884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5">
    <w:lsdException w:name="Normal" w:locked="0" w:qFormat="1"/>
    <w:lsdException w:name="heading 1" w:locked="0" w:qFormat="1"/>
    <w:lsdException w:name="heading 2" w:locked="0" w:qFormat="1"/>
    <w:lsdException w:name="heading 3" w:locked="0" w:semiHidden="1" w:unhideWhenUsed="1" w:qFormat="1"/>
    <w:lsdException w:name="heading 4" w:locked="0" w:semiHidden="1" w:unhideWhenUsed="1" w:qFormat="1"/>
    <w:lsdException w:name="heading 5" w:locked="0"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locked="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D70FE9"/>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EB773D"/>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EB773D"/>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EB773D"/>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EB773D"/>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EB773D"/>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01F9"/>
    <w:pPr>
      <w:spacing w:before="240" w:after="60"/>
      <w:outlineLvl w:val="5"/>
    </w:pPr>
    <w:rPr>
      <w:rFonts w:ascii="Calibri" w:eastAsia="PMingLiU"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B773D"/>
    <w:rPr>
      <w:rFonts w:ascii="Arial" w:eastAsiaTheme="minorHAnsi" w:hAnsi="Arial" w:cstheme="minorBidi"/>
      <w:b/>
      <w:sz w:val="34"/>
      <w:szCs w:val="36"/>
    </w:rPr>
  </w:style>
  <w:style w:type="character" w:customStyle="1" w:styleId="Heading2Char">
    <w:name w:val="Heading 2 Char"/>
    <w:link w:val="Heading2"/>
    <w:rsid w:val="00EB773D"/>
    <w:rPr>
      <w:rFonts w:ascii="Arial" w:eastAsiaTheme="minorHAnsi" w:hAnsi="Arial" w:cstheme="minorBidi"/>
      <w:b/>
      <w:sz w:val="28"/>
      <w:szCs w:val="28"/>
    </w:rPr>
  </w:style>
  <w:style w:type="character" w:customStyle="1" w:styleId="Heading3Char">
    <w:name w:val="Heading 3 Char"/>
    <w:link w:val="Heading3"/>
    <w:rsid w:val="00EB773D"/>
    <w:rPr>
      <w:rFonts w:ascii="Arial" w:eastAsiaTheme="minorHAnsi" w:hAnsi="Arial" w:cstheme="minorBidi"/>
      <w:b/>
      <w:sz w:val="22"/>
      <w:szCs w:val="28"/>
    </w:rPr>
  </w:style>
  <w:style w:type="character" w:customStyle="1" w:styleId="Heading4Char">
    <w:name w:val="Heading 4 Char"/>
    <w:link w:val="Heading4"/>
    <w:rsid w:val="00EB773D"/>
    <w:rPr>
      <w:rFonts w:ascii="Utopia" w:eastAsiaTheme="minorHAnsi" w:hAnsi="Utopia" w:cstheme="minorBidi"/>
      <w:b/>
      <w:spacing w:val="-6"/>
      <w:sz w:val="22"/>
      <w:szCs w:val="24"/>
    </w:rPr>
  </w:style>
  <w:style w:type="character" w:customStyle="1" w:styleId="Heading5Char">
    <w:name w:val="Heading 5 Char"/>
    <w:link w:val="Heading5"/>
    <w:rsid w:val="00EB773D"/>
    <w:rPr>
      <w:rFonts w:ascii="Arial Narrow" w:eastAsiaTheme="minorHAnsi" w:hAnsi="Arial Narrow" w:cstheme="minorBidi"/>
      <w:b/>
      <w:sz w:val="22"/>
      <w:szCs w:val="22"/>
    </w:rPr>
  </w:style>
  <w:style w:type="character" w:customStyle="1" w:styleId="Heading6Char">
    <w:name w:val="Heading 6 Char"/>
    <w:link w:val="Heading6"/>
    <w:rsid w:val="00F401F9"/>
    <w:rPr>
      <w:rFonts w:ascii="Calibri" w:eastAsia="PMingLiU" w:hAnsi="Calibri"/>
      <w:b/>
      <w:bCs/>
      <w:sz w:val="22"/>
      <w:szCs w:val="22"/>
    </w:rPr>
  </w:style>
  <w:style w:type="paragraph" w:styleId="BodyText">
    <w:name w:val="Body Text"/>
    <w:basedOn w:val="Normal"/>
    <w:link w:val="BodyTextChar"/>
    <w:qFormat/>
    <w:locked/>
    <w:rsid w:val="00A0412C"/>
    <w:pPr>
      <w:autoSpaceDE w:val="0"/>
      <w:autoSpaceDN w:val="0"/>
      <w:spacing w:after="120" w:line="240" w:lineRule="exact"/>
      <w:jc w:val="both"/>
    </w:pPr>
    <w:rPr>
      <w:rFonts w:ascii="Arial" w:hAnsi="Arial"/>
      <w:sz w:val="18"/>
    </w:rPr>
  </w:style>
  <w:style w:type="character" w:customStyle="1" w:styleId="BodyTextChar">
    <w:name w:val="Body Text Char"/>
    <w:link w:val="BodyText"/>
    <w:rsid w:val="00A0412C"/>
    <w:rPr>
      <w:rFonts w:ascii="Arial" w:eastAsiaTheme="minorHAnsi" w:hAnsi="Arial" w:cstheme="minorBidi"/>
      <w:sz w:val="18"/>
      <w:szCs w:val="22"/>
    </w:rPr>
  </w:style>
  <w:style w:type="paragraph" w:customStyle="1" w:styleId="Bullet">
    <w:name w:val="Bullet"/>
    <w:basedOn w:val="Normal"/>
    <w:rsid w:val="00A0412C"/>
    <w:pPr>
      <w:keepLines/>
      <w:numPr>
        <w:numId w:val="4"/>
      </w:numPr>
      <w:spacing w:before="120" w:after="120" w:line="240" w:lineRule="auto"/>
      <w:ind w:right="864"/>
    </w:pPr>
    <w:rPr>
      <w:rFonts w:ascii="Utopia" w:hAnsi="Utopia"/>
      <w:sz w:val="18"/>
    </w:rPr>
  </w:style>
  <w:style w:type="character" w:customStyle="1" w:styleId="CodeBold">
    <w:name w:val="Code Bold"/>
    <w:rsid w:val="00F401F9"/>
    <w:rPr>
      <w:rFonts w:ascii="TheSansMonoConBlack" w:hAnsi="TheSansMonoConBlack"/>
      <w:sz w:val="18"/>
    </w:rPr>
  </w:style>
  <w:style w:type="paragraph" w:customStyle="1" w:styleId="ChapterNumber">
    <w:name w:val="Chapter Number"/>
    <w:next w:val="Normal"/>
    <w:autoRedefine/>
    <w:qFormat/>
    <w:rsid w:val="00F401F9"/>
    <w:pPr>
      <w:keepNext/>
      <w:spacing w:after="240"/>
    </w:pPr>
    <w:rPr>
      <w:rFonts w:ascii="Arial" w:hAnsi="Arial"/>
      <w:b/>
      <w:caps/>
      <w:sz w:val="28"/>
      <w:szCs w:val="28"/>
    </w:rPr>
  </w:style>
  <w:style w:type="paragraph" w:customStyle="1" w:styleId="ChapterTitle">
    <w:name w:val="Chapter Title"/>
    <w:next w:val="Normal"/>
    <w:rsid w:val="00F401F9"/>
    <w:pPr>
      <w:spacing w:before="240" w:after="1200"/>
    </w:pPr>
    <w:rPr>
      <w:rFonts w:ascii="Arial Narrow" w:hAnsi="Arial Narrow"/>
      <w:b/>
      <w:sz w:val="60"/>
      <w:szCs w:val="48"/>
    </w:rPr>
  </w:style>
  <w:style w:type="paragraph" w:customStyle="1" w:styleId="FigureCaption">
    <w:name w:val="Figure Caption"/>
    <w:next w:val="Normal"/>
    <w:qFormat/>
    <w:rsid w:val="00F401F9"/>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01F9"/>
    <w:pPr>
      <w:tabs>
        <w:tab w:val="left" w:pos="576"/>
      </w:tabs>
      <w:spacing w:before="460"/>
      <w:contextualSpacing/>
    </w:pPr>
    <w:rPr>
      <w:rFonts w:ascii="Utopia" w:hAnsi="Utopia"/>
      <w:i/>
      <w:noProof/>
      <w:sz w:val="18"/>
    </w:rPr>
  </w:style>
  <w:style w:type="paragraph" w:styleId="BalloonText">
    <w:name w:val="Balloon Text"/>
    <w:basedOn w:val="Normal"/>
    <w:link w:val="BalloonTextChar"/>
    <w:locked/>
    <w:rsid w:val="00AB4F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B4F2B"/>
    <w:rPr>
      <w:rFonts w:ascii="Tahoma" w:eastAsiaTheme="minorHAnsi" w:hAnsi="Tahoma" w:cs="Tahoma"/>
      <w:sz w:val="16"/>
      <w:szCs w:val="16"/>
    </w:rPr>
  </w:style>
  <w:style w:type="character" w:customStyle="1" w:styleId="CodeCaptionChar">
    <w:name w:val="Code Caption Char"/>
    <w:link w:val="CodeCaption"/>
    <w:rsid w:val="00F401F9"/>
    <w:rPr>
      <w:rFonts w:ascii="Utopia" w:hAnsi="Utopia"/>
      <w:i/>
      <w:noProof/>
      <w:sz w:val="18"/>
    </w:rPr>
  </w:style>
  <w:style w:type="paragraph" w:customStyle="1" w:styleId="NumSubList">
    <w:name w:val="Num Sub List"/>
    <w:basedOn w:val="Normal"/>
    <w:rsid w:val="00A0412C"/>
    <w:pPr>
      <w:numPr>
        <w:numId w:val="4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EB773D"/>
    <w:pPr>
      <w:ind w:left="1368"/>
    </w:pPr>
  </w:style>
  <w:style w:type="paragraph" w:customStyle="1" w:styleId="FMCopyrightTitle">
    <w:name w:val="FM Copyright Title"/>
    <w:basedOn w:val="FMCopyright"/>
    <w:locked/>
    <w:rsid w:val="00F401F9"/>
    <w:pPr>
      <w:spacing w:before="100" w:after="100"/>
    </w:pPr>
    <w:rPr>
      <w:rFonts w:ascii="Utopia Bold" w:hAnsi="Utopia Bold"/>
      <w:sz w:val="19"/>
    </w:rPr>
  </w:style>
  <w:style w:type="paragraph" w:customStyle="1" w:styleId="FMCopyright">
    <w:name w:val="FM Copyright"/>
    <w:link w:val="FMCopyrightChar"/>
    <w:locked/>
    <w:rsid w:val="00EB773D"/>
    <w:pPr>
      <w:spacing w:before="120" w:after="120"/>
      <w:jc w:val="both"/>
    </w:pPr>
    <w:rPr>
      <w:rFonts w:ascii="Utopia" w:hAnsi="Utopia"/>
      <w:sz w:val="16"/>
    </w:rPr>
  </w:style>
  <w:style w:type="paragraph" w:styleId="Index1">
    <w:name w:val="index 1"/>
    <w:basedOn w:val="Normal"/>
    <w:next w:val="Normal"/>
    <w:semiHidden/>
    <w:locked/>
    <w:rsid w:val="00F401F9"/>
    <w:pPr>
      <w:ind w:left="720" w:hanging="720"/>
    </w:pPr>
  </w:style>
  <w:style w:type="paragraph" w:styleId="Index2">
    <w:name w:val="index 2"/>
    <w:basedOn w:val="Normal"/>
    <w:next w:val="Normal"/>
    <w:semiHidden/>
    <w:locked/>
    <w:rsid w:val="00F401F9"/>
    <w:pPr>
      <w:ind w:left="720" w:hanging="432"/>
    </w:pPr>
  </w:style>
  <w:style w:type="paragraph" w:styleId="Index3">
    <w:name w:val="index 3"/>
    <w:basedOn w:val="Normal"/>
    <w:next w:val="Normal"/>
    <w:semiHidden/>
    <w:locked/>
    <w:rsid w:val="00F401F9"/>
    <w:pPr>
      <w:ind w:left="720" w:hanging="144"/>
    </w:pPr>
  </w:style>
  <w:style w:type="paragraph" w:customStyle="1" w:styleId="PartText">
    <w:name w:val="Part Text"/>
    <w:basedOn w:val="Normal"/>
    <w:next w:val="Normal"/>
    <w:locked/>
    <w:rsid w:val="00EB773D"/>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locked/>
    <w:rsid w:val="00EB773D"/>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locked/>
    <w:rsid w:val="00EB773D"/>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F401F9"/>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01F9"/>
    <w:rPr>
      <w:rFonts w:ascii="Utopia" w:hAnsi="Utopia"/>
      <w:i/>
      <w:iCs/>
    </w:rPr>
  </w:style>
  <w:style w:type="paragraph" w:customStyle="1" w:styleId="Results">
    <w:name w:val="Results"/>
    <w:basedOn w:val="Normal"/>
    <w:rsid w:val="00F401F9"/>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01F9"/>
    <w:pPr>
      <w:tabs>
        <w:tab w:val="num" w:pos="360"/>
      </w:tabs>
      <w:ind w:left="360" w:hanging="360"/>
    </w:pPr>
  </w:style>
  <w:style w:type="paragraph" w:customStyle="1" w:styleId="ExerciseBody">
    <w:name w:val="Exercise Body"/>
    <w:basedOn w:val="Normal"/>
    <w:link w:val="ExerciseBodyChar"/>
    <w:qFormat/>
    <w:rsid w:val="00F401F9"/>
    <w:pPr>
      <w:spacing w:before="120"/>
      <w:ind w:left="288" w:right="288"/>
    </w:pPr>
    <w:rPr>
      <w:rFonts w:ascii="HelveticaNeue Condensed" w:hAnsi="HelveticaNeue Condensed"/>
      <w:sz w:val="20"/>
    </w:rPr>
  </w:style>
  <w:style w:type="character" w:customStyle="1" w:styleId="ExerciseBodyChar">
    <w:name w:val="Exercise Body Char"/>
    <w:link w:val="ExerciseBody"/>
    <w:rsid w:val="00F401F9"/>
    <w:rPr>
      <w:rFonts w:ascii="HelveticaNeue Condensed" w:hAnsi="HelveticaNeue Condensed"/>
    </w:rPr>
  </w:style>
  <w:style w:type="paragraph" w:customStyle="1" w:styleId="ExerciseBullet">
    <w:name w:val="Exercise Bullet"/>
    <w:basedOn w:val="Normal"/>
    <w:rsid w:val="00F401F9"/>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EB773D"/>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EB773D"/>
    <w:rPr>
      <w:rFonts w:ascii="HelveticaNeue Condensed" w:eastAsiaTheme="minorHAnsi" w:hAnsi="HelveticaNeue Condensed" w:cstheme="minorBidi"/>
      <w:szCs w:val="22"/>
    </w:rPr>
  </w:style>
  <w:style w:type="paragraph" w:customStyle="1" w:styleId="TableText">
    <w:name w:val="Table Text"/>
    <w:qFormat/>
    <w:rsid w:val="00F401F9"/>
    <w:pPr>
      <w:spacing w:before="120" w:after="120"/>
      <w:contextualSpacing/>
    </w:pPr>
    <w:rPr>
      <w:rFonts w:ascii="Utopia" w:hAnsi="Utopia"/>
      <w:sz w:val="18"/>
    </w:rPr>
  </w:style>
  <w:style w:type="paragraph" w:customStyle="1" w:styleId="TableCaption">
    <w:name w:val="Table Caption"/>
    <w:basedOn w:val="FigureCaption"/>
    <w:next w:val="Normal"/>
    <w:qFormat/>
    <w:rsid w:val="00F401F9"/>
    <w:pPr>
      <w:spacing w:after="120"/>
    </w:pPr>
  </w:style>
  <w:style w:type="paragraph" w:customStyle="1" w:styleId="TableHead">
    <w:name w:val="Table Head"/>
    <w:next w:val="Normal"/>
    <w:rsid w:val="00F401F9"/>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01F9"/>
    <w:pPr>
      <w:spacing w:before="60" w:after="240"/>
      <w:contextualSpacing/>
    </w:pPr>
    <w:rPr>
      <w:rFonts w:ascii="Utopia" w:hAnsi="Utopia"/>
      <w:i/>
      <w:sz w:val="18"/>
    </w:rPr>
  </w:style>
  <w:style w:type="table" w:styleId="TableGrid">
    <w:name w:val="Table Grid"/>
    <w:basedOn w:val="TableNormal"/>
    <w:rsid w:val="00F401F9"/>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01F9"/>
    <w:pPr>
      <w:numPr>
        <w:numId w:val="0"/>
      </w:numPr>
      <w:ind w:left="864"/>
    </w:pPr>
  </w:style>
  <w:style w:type="paragraph" w:customStyle="1" w:styleId="NumList">
    <w:name w:val="Num List"/>
    <w:basedOn w:val="Normal"/>
    <w:rsid w:val="00F401F9"/>
    <w:pPr>
      <w:keepLines/>
      <w:numPr>
        <w:numId w:val="10"/>
      </w:numPr>
      <w:spacing w:before="120"/>
      <w:ind w:right="1152"/>
    </w:pPr>
    <w:rPr>
      <w:rFonts w:ascii="Utopia" w:hAnsi="Utopia"/>
      <w:sz w:val="18"/>
    </w:rPr>
  </w:style>
  <w:style w:type="paragraph" w:customStyle="1" w:styleId="QuoteSource">
    <w:name w:val="Quote Source"/>
    <w:basedOn w:val="Quote"/>
    <w:next w:val="Normal"/>
    <w:qFormat/>
    <w:rsid w:val="00F401F9"/>
    <w:pPr>
      <w:spacing w:before="0"/>
      <w:ind w:left="0" w:right="0"/>
      <w:jc w:val="right"/>
    </w:pPr>
    <w:rPr>
      <w:i w:val="0"/>
    </w:rPr>
  </w:style>
  <w:style w:type="paragraph" w:customStyle="1" w:styleId="ExerciseHead">
    <w:name w:val="Exercise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locked/>
    <w:rsid w:val="00EB773D"/>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locked/>
    <w:rsid w:val="00EB773D"/>
    <w:pPr>
      <w:spacing w:after="120" w:line="240" w:lineRule="auto"/>
    </w:pPr>
    <w:rPr>
      <w:rFonts w:ascii="HelveticaNeue MediumExt" w:hAnsi="HelveticaNeue MediumExt"/>
      <w:sz w:val="32"/>
      <w:szCs w:val="24"/>
    </w:rPr>
  </w:style>
  <w:style w:type="paragraph" w:customStyle="1" w:styleId="FMSubtitle1">
    <w:name w:val="FM Subtitle 1"/>
    <w:basedOn w:val="Normal"/>
    <w:locked/>
    <w:rsid w:val="00A0412C"/>
    <w:pPr>
      <w:spacing w:before="120" w:after="240"/>
    </w:pPr>
    <w:rPr>
      <w:rFonts w:ascii="HelveticaNeue Condensed" w:hAnsi="HelveticaNeue Condensed"/>
      <w:sz w:val="60"/>
    </w:rPr>
  </w:style>
  <w:style w:type="paragraph" w:customStyle="1" w:styleId="FMText">
    <w:name w:val="FM Text"/>
    <w:basedOn w:val="Normal"/>
    <w:locked/>
    <w:rsid w:val="00F401F9"/>
    <w:pPr>
      <w:contextualSpacing/>
    </w:pPr>
    <w:rPr>
      <w:rFonts w:ascii="Utopia" w:hAnsi="Utopia"/>
      <w:sz w:val="18"/>
    </w:rPr>
  </w:style>
  <w:style w:type="paragraph" w:customStyle="1" w:styleId="FMDedication">
    <w:name w:val="FM Dedication"/>
    <w:basedOn w:val="Normal"/>
    <w:locked/>
    <w:rsid w:val="00EB773D"/>
    <w:pPr>
      <w:spacing w:before="600" w:after="600" w:line="240" w:lineRule="auto"/>
      <w:jc w:val="center"/>
    </w:pPr>
    <w:rPr>
      <w:rFonts w:ascii="Utopia" w:hAnsi="Utopia"/>
      <w:i/>
      <w:sz w:val="20"/>
    </w:rPr>
  </w:style>
  <w:style w:type="paragraph" w:customStyle="1" w:styleId="FMTextCont">
    <w:name w:val="FM Text Cont"/>
    <w:basedOn w:val="FMText"/>
    <w:locked/>
    <w:rsid w:val="00F401F9"/>
    <w:pPr>
      <w:ind w:firstLine="576"/>
    </w:pPr>
  </w:style>
  <w:style w:type="paragraph" w:customStyle="1" w:styleId="Footnote">
    <w:name w:val="Footnote"/>
    <w:basedOn w:val="Normal"/>
    <w:rsid w:val="00F401F9"/>
    <w:rPr>
      <w:sz w:val="19"/>
    </w:rPr>
  </w:style>
  <w:style w:type="paragraph" w:styleId="DocumentMap">
    <w:name w:val="Document Map"/>
    <w:basedOn w:val="Normal"/>
    <w:semiHidden/>
    <w:locked/>
    <w:rsid w:val="00F401F9"/>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01F9"/>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01F9"/>
    <w:rPr>
      <w:rFonts w:ascii="TheSansMonoConNormal" w:hAnsi="TheSansMonoConNormal"/>
      <w:noProof/>
      <w:sz w:val="18"/>
    </w:rPr>
  </w:style>
  <w:style w:type="paragraph" w:customStyle="1" w:styleId="ExerciseSubhead">
    <w:name w:val="Exercise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F401F9"/>
    <w:pPr>
      <w:suppressAutoHyphens/>
      <w:spacing w:after="0"/>
      <w:ind w:firstLine="720"/>
    </w:pPr>
    <w:rPr>
      <w:rFonts w:ascii="Utopia" w:hAnsi="Utopia"/>
      <w:sz w:val="18"/>
    </w:rPr>
  </w:style>
  <w:style w:type="character" w:styleId="Hyperlink">
    <w:name w:val="Hyperlink"/>
    <w:semiHidden/>
    <w:locked/>
    <w:rsid w:val="00F401F9"/>
    <w:rPr>
      <w:color w:val="0000FF"/>
      <w:u w:val="single"/>
    </w:rPr>
  </w:style>
  <w:style w:type="paragraph" w:styleId="Footer">
    <w:name w:val="footer"/>
    <w:basedOn w:val="Normal"/>
    <w:link w:val="FooterChar"/>
    <w:rsid w:val="00A0412C"/>
    <w:pPr>
      <w:tabs>
        <w:tab w:val="center" w:pos="4320"/>
        <w:tab w:val="right" w:pos="8640"/>
      </w:tabs>
      <w:spacing w:before="360" w:after="240"/>
    </w:pPr>
    <w:rPr>
      <w:rFonts w:ascii="Utopia" w:hAnsi="Utopia"/>
    </w:rPr>
  </w:style>
  <w:style w:type="character" w:customStyle="1" w:styleId="FooterChar">
    <w:name w:val="Footer Char"/>
    <w:link w:val="Footer"/>
    <w:rsid w:val="00A0412C"/>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01F9"/>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01F9"/>
    <w:rPr>
      <w:rFonts w:ascii="HelveticaNeue Condensed" w:hAnsi="HelveticaNeue Condensed"/>
    </w:rPr>
  </w:style>
  <w:style w:type="paragraph" w:customStyle="1" w:styleId="BodyTextFirst">
    <w:name w:val="Body Text First"/>
    <w:basedOn w:val="BodyText"/>
    <w:link w:val="BodyTextFirstChar"/>
    <w:rsid w:val="00A0412C"/>
    <w:pPr>
      <w:spacing w:before="120" w:after="0" w:line="240" w:lineRule="auto"/>
    </w:pPr>
    <w:rPr>
      <w:rFonts w:ascii="Utopia" w:hAnsi="Utopia"/>
    </w:rPr>
  </w:style>
  <w:style w:type="character" w:customStyle="1" w:styleId="BodyTextFirstChar">
    <w:name w:val="Body Text First Char"/>
    <w:link w:val="BodyTextFirst"/>
    <w:rsid w:val="00A0412C"/>
    <w:rPr>
      <w:rFonts w:ascii="Utopia" w:eastAsiaTheme="minorHAnsi" w:hAnsi="Utopia" w:cstheme="minorBidi"/>
      <w:sz w:val="18"/>
      <w:szCs w:val="22"/>
    </w:rPr>
  </w:style>
  <w:style w:type="character" w:customStyle="1" w:styleId="CodeInline">
    <w:name w:val="Code Inline"/>
    <w:rsid w:val="00F401F9"/>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01F9"/>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01F9"/>
  </w:style>
  <w:style w:type="paragraph" w:customStyle="1" w:styleId="SideBarSubhead">
    <w:name w:val="Side Bar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01F9"/>
    <w:pPr>
      <w:spacing w:before="120"/>
      <w:ind w:left="288" w:right="288"/>
    </w:pPr>
    <w:rPr>
      <w:rFonts w:ascii="HelveticaNeue Condensed" w:hAnsi="HelveticaNeue Condensed"/>
      <w:sz w:val="20"/>
    </w:rPr>
  </w:style>
  <w:style w:type="character" w:customStyle="1" w:styleId="SideBarBodyChar">
    <w:name w:val="Side Bar Body Char"/>
    <w:link w:val="SideBarBody"/>
    <w:rsid w:val="00F401F9"/>
    <w:rPr>
      <w:rFonts w:ascii="HelveticaNeue Condensed" w:hAnsi="HelveticaNeue Condensed"/>
    </w:rPr>
  </w:style>
  <w:style w:type="paragraph" w:customStyle="1" w:styleId="ExerciseLast">
    <w:name w:val="Exercise Last"/>
    <w:basedOn w:val="Normal"/>
    <w:link w:val="Exercise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01F9"/>
    <w:rPr>
      <w:rFonts w:ascii="HelveticaNeue Condensed" w:hAnsi="HelveticaNeue Condensed"/>
    </w:rPr>
  </w:style>
  <w:style w:type="paragraph" w:customStyle="1" w:styleId="SideBarLast">
    <w:name w:val="Side Bar Last"/>
    <w:basedOn w:val="Normal"/>
    <w:link w:val="SideBar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01F9"/>
    <w:rPr>
      <w:rFonts w:ascii="HelveticaNeue Condensed" w:hAnsi="HelveticaNeue Condensed"/>
    </w:rPr>
  </w:style>
  <w:style w:type="paragraph" w:customStyle="1" w:styleId="SideBarBullet">
    <w:name w:val="Side Bar Bullet"/>
    <w:basedOn w:val="Normal"/>
    <w:rsid w:val="00F401F9"/>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01F9"/>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01F9"/>
    <w:rPr>
      <w:rFonts w:ascii="HelveticaNeue Condensed" w:hAnsi="HelveticaNeue Condensed"/>
    </w:rPr>
  </w:style>
  <w:style w:type="paragraph" w:customStyle="1" w:styleId="SideBarNum">
    <w:name w:val="Side Bar Num"/>
    <w:basedOn w:val="Normal"/>
    <w:link w:val="SideBarNumChar"/>
    <w:qFormat/>
    <w:rsid w:val="00F401F9"/>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01F9"/>
    <w:rPr>
      <w:rFonts w:ascii="HelveticaNeue Condensed" w:hAnsi="HelveticaNeue Condensed"/>
    </w:rPr>
  </w:style>
  <w:style w:type="paragraph" w:customStyle="1" w:styleId="SideBarHead">
    <w:name w:val="Side Bar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locked/>
    <w:rsid w:val="00F401F9"/>
    <w:pPr>
      <w:tabs>
        <w:tab w:val="center" w:pos="4680"/>
        <w:tab w:val="right" w:pos="9360"/>
      </w:tabs>
      <w:spacing w:before="240" w:after="480" w:line="276" w:lineRule="auto"/>
    </w:pPr>
    <w:rPr>
      <w:rFonts w:ascii="Utopia" w:hAnsi="Utopia"/>
    </w:rPr>
  </w:style>
  <w:style w:type="paragraph" w:customStyle="1" w:styleId="FMBookTitle">
    <w:name w:val="FM Book Title"/>
    <w:basedOn w:val="Normal"/>
    <w:locked/>
    <w:rsid w:val="00EB773D"/>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locked/>
    <w:rsid w:val="00EB773D"/>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locked/>
    <w:rsid w:val="00F401F9"/>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locked/>
    <w:rsid w:val="00F401F9"/>
    <w:pPr>
      <w:spacing w:before="0" w:after="240"/>
    </w:pPr>
  </w:style>
  <w:style w:type="paragraph" w:customStyle="1" w:styleId="FMHead">
    <w:name w:val="FM Head"/>
    <w:basedOn w:val="Normal"/>
    <w:next w:val="Normal"/>
    <w:link w:val="FMHeadChar"/>
    <w:locked/>
    <w:rsid w:val="00EB773D"/>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locked/>
    <w:rsid w:val="00F401F9"/>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locked/>
    <w:rsid w:val="00EB773D"/>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locked/>
    <w:rsid w:val="00EB773D"/>
    <w:pPr>
      <w:spacing w:before="120" w:after="0" w:line="360" w:lineRule="auto"/>
      <w:contextualSpacing/>
    </w:pPr>
    <w:rPr>
      <w:rFonts w:ascii="Utopia Black" w:hAnsi="Utopia Black"/>
      <w:spacing w:val="-6"/>
    </w:rPr>
  </w:style>
  <w:style w:type="table" w:customStyle="1" w:styleId="ApressTable">
    <w:name w:val="Apress Table"/>
    <w:basedOn w:val="TableNormal"/>
    <w:locked/>
    <w:rsid w:val="00F401F9"/>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01F9"/>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rsid w:val="00EB773D"/>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link w:val="Header"/>
    <w:rsid w:val="00EB773D"/>
    <w:rPr>
      <w:rFonts w:ascii="HelveticaNeue Condensed" w:eastAsiaTheme="minorHAnsi" w:hAnsi="HelveticaNeue Condensed" w:cstheme="minorBidi"/>
      <w:b/>
      <w:sz w:val="18"/>
      <w:szCs w:val="22"/>
    </w:rPr>
  </w:style>
  <w:style w:type="paragraph" w:customStyle="1" w:styleId="Figure">
    <w:name w:val="Figure"/>
    <w:next w:val="Normal"/>
    <w:rsid w:val="00EB773D"/>
    <w:pPr>
      <w:spacing w:before="120" w:after="120"/>
    </w:pPr>
    <w:rPr>
      <w:rFonts w:ascii="Arial" w:hAnsi="Arial"/>
      <w:sz w:val="18"/>
    </w:rPr>
  </w:style>
  <w:style w:type="paragraph" w:styleId="Revision">
    <w:name w:val="Revision"/>
    <w:hidden/>
    <w:uiPriority w:val="99"/>
    <w:semiHidden/>
    <w:rsid w:val="00B44665"/>
    <w:rPr>
      <w:rFonts w:ascii="Calibri" w:eastAsia="Calibri" w:hAnsi="Calibri"/>
      <w:sz w:val="22"/>
      <w:szCs w:val="22"/>
    </w:rPr>
  </w:style>
  <w:style w:type="character" w:styleId="IntenseEmphasis">
    <w:name w:val="Intense Emphasis"/>
    <w:basedOn w:val="DefaultParagraphFont"/>
    <w:uiPriority w:val="21"/>
    <w:qFormat/>
    <w:rsid w:val="00EB773D"/>
    <w:rPr>
      <w:b/>
      <w:bCs/>
      <w:i/>
      <w:iCs/>
      <w:color w:val="auto"/>
    </w:rPr>
  </w:style>
  <w:style w:type="character" w:styleId="Emphasis">
    <w:name w:val="Emphasis"/>
    <w:basedOn w:val="DefaultParagraphFont"/>
    <w:qFormat/>
    <w:rsid w:val="00A0412C"/>
    <w:rPr>
      <w:i/>
      <w:iCs/>
    </w:rPr>
  </w:style>
  <w:style w:type="character" w:styleId="Strong">
    <w:name w:val="Strong"/>
    <w:basedOn w:val="DefaultParagraphFont"/>
    <w:qFormat/>
    <w:rsid w:val="00B44665"/>
    <w:rPr>
      <w:b/>
      <w:bCs/>
    </w:rPr>
  </w:style>
  <w:style w:type="paragraph" w:styleId="Subtitle">
    <w:name w:val="Subtitle"/>
    <w:basedOn w:val="Normal"/>
    <w:next w:val="Normal"/>
    <w:link w:val="SubtitleChar"/>
    <w:qFormat/>
    <w:rsid w:val="00B44665"/>
    <w:pPr>
      <w:spacing w:after="60"/>
      <w:jc w:val="center"/>
      <w:outlineLvl w:val="1"/>
    </w:pPr>
    <w:rPr>
      <w:rFonts w:ascii="Cambria" w:hAnsi="Cambria"/>
      <w:szCs w:val="24"/>
    </w:rPr>
  </w:style>
  <w:style w:type="character" w:customStyle="1" w:styleId="SubtitleChar">
    <w:name w:val="Subtitle Char"/>
    <w:basedOn w:val="DefaultParagraphFont"/>
    <w:link w:val="Subtitle"/>
    <w:rsid w:val="00B44665"/>
    <w:rPr>
      <w:rFonts w:ascii="Cambria" w:hAnsi="Cambria"/>
      <w:sz w:val="24"/>
      <w:szCs w:val="24"/>
    </w:rPr>
  </w:style>
  <w:style w:type="character" w:customStyle="1" w:styleId="DingbatSymbol">
    <w:name w:val="Dingbat Symbol"/>
    <w:basedOn w:val="DefaultParagraphFont"/>
    <w:uiPriority w:val="1"/>
    <w:locked/>
    <w:rsid w:val="00AB4F2B"/>
    <w:rPr>
      <w:rFonts w:ascii="ZapfDingbats" w:eastAsiaTheme="minorHAnsi" w:hAnsi="ZapfDingbats" w:cstheme="minorBidi"/>
      <w:color w:val="BFBFBF" w:themeColor="background1" w:themeShade="BF"/>
      <w:szCs w:val="24"/>
    </w:rPr>
  </w:style>
  <w:style w:type="character" w:customStyle="1" w:styleId="BlackDingbat">
    <w:name w:val="Black Dingbat"/>
    <w:rsid w:val="00EB773D"/>
    <w:rPr>
      <w:rFonts w:ascii="ZapfDingbats" w:hAnsi="ZapfDingbats"/>
      <w:color w:val="auto"/>
      <w:szCs w:val="24"/>
    </w:rPr>
  </w:style>
  <w:style w:type="paragraph" w:customStyle="1" w:styleId="Code">
    <w:name w:val="Code"/>
    <w:basedOn w:val="Normal"/>
    <w:link w:val="CodeChar"/>
    <w:qFormat/>
    <w:rsid w:val="00EB773D"/>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EB773D"/>
    <w:rPr>
      <w:rFonts w:ascii="TheSansMonoConNormal" w:eastAsiaTheme="minorHAnsi" w:hAnsi="TheSansMonoConNormal" w:cstheme="minorBidi"/>
      <w:noProof/>
      <w:sz w:val="18"/>
      <w:szCs w:val="22"/>
    </w:rPr>
  </w:style>
  <w:style w:type="character" w:customStyle="1" w:styleId="GrayDingbat">
    <w:name w:val="Gray Dingbat"/>
    <w:basedOn w:val="BlackDingbat"/>
    <w:uiPriority w:val="1"/>
    <w:qFormat/>
    <w:rsid w:val="00EB773D"/>
    <w:rPr>
      <w:rFonts w:ascii="ZapfDingbats" w:hAnsi="ZapfDingbats"/>
      <w:color w:val="BFBFBF" w:themeColor="background1" w:themeShade="BF"/>
      <w:szCs w:val="24"/>
    </w:rPr>
  </w:style>
  <w:style w:type="character" w:customStyle="1" w:styleId="FMAuthorChar">
    <w:name w:val="FM Author Char"/>
    <w:link w:val="FMAuthor"/>
    <w:rsid w:val="00EB773D"/>
    <w:rPr>
      <w:rFonts w:ascii="HelveticaNeue MediumExt" w:eastAsiaTheme="minorHAnsi" w:hAnsi="HelveticaNeue MediumExt" w:cstheme="minorBidi"/>
      <w:sz w:val="32"/>
      <w:szCs w:val="24"/>
    </w:rPr>
  </w:style>
  <w:style w:type="paragraph" w:customStyle="1" w:styleId="HeaderWHITE">
    <w:name w:val="Header WHITE"/>
    <w:basedOn w:val="Header"/>
    <w:qFormat/>
    <w:locked/>
    <w:rsid w:val="00EB773D"/>
    <w:rPr>
      <w:rFonts w:eastAsia="PMingLiU"/>
      <w:color w:val="FFFFFF" w:themeColor="background1"/>
    </w:rPr>
  </w:style>
  <w:style w:type="character" w:customStyle="1" w:styleId="FMCopyrightChar">
    <w:name w:val="FM Copyright Char"/>
    <w:link w:val="FMCopyright"/>
    <w:rsid w:val="00EB773D"/>
    <w:rPr>
      <w:rFonts w:ascii="Utopia" w:hAnsi="Utopia"/>
      <w:sz w:val="16"/>
    </w:rPr>
  </w:style>
  <w:style w:type="character" w:customStyle="1" w:styleId="FMEditionChar">
    <w:name w:val="FM Edition Char"/>
    <w:basedOn w:val="DefaultParagraphFont"/>
    <w:link w:val="FMEdition"/>
    <w:rsid w:val="00EB773D"/>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EB773D"/>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locked/>
    <w:rsid w:val="00EB773D"/>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EB773D"/>
    <w:pPr>
      <w:spacing w:after="100"/>
    </w:pPr>
  </w:style>
  <w:style w:type="paragraph" w:customStyle="1" w:styleId="PartTextCont">
    <w:name w:val="Part Text Cont."/>
    <w:basedOn w:val="Normal"/>
    <w:qFormat/>
    <w:locked/>
    <w:rsid w:val="00EB773D"/>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EB773D"/>
    <w:rPr>
      <w:rFonts w:ascii="Arial" w:eastAsiaTheme="minorHAnsi" w:hAnsi="Arial" w:cstheme="minorBidi"/>
      <w:b/>
      <w:caps/>
      <w:sz w:val="52"/>
      <w:szCs w:val="28"/>
    </w:rPr>
  </w:style>
  <w:style w:type="character" w:customStyle="1" w:styleId="PartTitleChar">
    <w:name w:val="Part Title Char"/>
    <w:basedOn w:val="DefaultParagraphFont"/>
    <w:link w:val="PartTitle"/>
    <w:rsid w:val="00EB773D"/>
    <w:rPr>
      <w:rFonts w:ascii="Arial" w:eastAsiaTheme="minorHAnsi" w:hAnsi="Arial" w:cstheme="minorBidi"/>
      <w:b/>
      <w:sz w:val="64"/>
      <w:szCs w:val="48"/>
    </w:rPr>
  </w:style>
  <w:style w:type="character" w:customStyle="1" w:styleId="FMHeadChar">
    <w:name w:val="FM Head Char"/>
    <w:basedOn w:val="DefaultParagraphFont"/>
    <w:link w:val="FMHead"/>
    <w:rsid w:val="00EB773D"/>
    <w:rPr>
      <w:rFonts w:ascii="Arial Narrow" w:eastAsiaTheme="minorHAnsi" w:hAnsi="Arial Narrow" w:cstheme="minorBidi"/>
      <w:b/>
      <w:spacing w:val="-20"/>
      <w:sz w:val="60"/>
      <w:szCs w:val="48"/>
    </w:rPr>
  </w:style>
  <w:style w:type="paragraph" w:styleId="FootnoteText">
    <w:name w:val="footnote text"/>
    <w:basedOn w:val="Normal"/>
    <w:link w:val="FootnoteTextChar"/>
    <w:locked/>
    <w:rsid w:val="001C0E07"/>
    <w:pPr>
      <w:spacing w:after="0" w:line="240" w:lineRule="auto"/>
    </w:pPr>
    <w:rPr>
      <w:sz w:val="20"/>
      <w:szCs w:val="20"/>
    </w:rPr>
  </w:style>
  <w:style w:type="character" w:customStyle="1" w:styleId="FootnoteTextChar">
    <w:name w:val="Footnote Text Char"/>
    <w:basedOn w:val="DefaultParagraphFont"/>
    <w:link w:val="FootnoteText"/>
    <w:rsid w:val="001C0E07"/>
    <w:rPr>
      <w:rFonts w:asciiTheme="minorHAnsi" w:eastAsiaTheme="minorHAnsi" w:hAnsiTheme="minorHAnsi" w:cstheme="minorBidi"/>
    </w:rPr>
  </w:style>
  <w:style w:type="character" w:styleId="SmartHyperlink">
    <w:name w:val="Smart Hyperlink"/>
    <w:basedOn w:val="DefaultParagraphFont"/>
    <w:uiPriority w:val="99"/>
    <w:unhideWhenUsed/>
    <w:rsid w:val="008D01D6"/>
    <w:rPr>
      <w:u w:val="dotted"/>
    </w:rPr>
  </w:style>
  <w:style w:type="character" w:styleId="FootnoteReference">
    <w:name w:val="footnote reference"/>
    <w:basedOn w:val="DefaultParagraphFont"/>
    <w:semiHidden/>
    <w:unhideWhenUsed/>
    <w:locked/>
    <w:rsid w:val="00143502"/>
    <w:rPr>
      <w:vertAlign w:val="superscript"/>
    </w:rPr>
  </w:style>
  <w:style w:type="paragraph" w:styleId="HTMLPreformatted">
    <w:name w:val="HTML Preformatted"/>
    <w:basedOn w:val="Normal"/>
    <w:link w:val="HTMLPreformattedChar"/>
    <w:semiHidden/>
    <w:unhideWhenUsed/>
    <w:locked/>
    <w:rsid w:val="00C170A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C170A8"/>
    <w:rPr>
      <w:rFonts w:ascii="Consolas" w:eastAsiaTheme="minorHAnsi" w:hAnsi="Consolas" w:cstheme="minorBidi"/>
    </w:rPr>
  </w:style>
  <w:style w:type="character" w:styleId="PlaceholderText">
    <w:name w:val="Placeholder Text"/>
    <w:basedOn w:val="DefaultParagraphFont"/>
    <w:uiPriority w:val="99"/>
    <w:semiHidden/>
    <w:locked/>
    <w:rsid w:val="00D467EB"/>
    <w:rPr>
      <w:color w:val="808080"/>
    </w:rPr>
  </w:style>
  <w:style w:type="character" w:styleId="UnresolvedMention">
    <w:name w:val="Unresolved Mention"/>
    <w:basedOn w:val="DefaultParagraphFont"/>
    <w:uiPriority w:val="99"/>
    <w:semiHidden/>
    <w:unhideWhenUsed/>
    <w:rsid w:val="005D356B"/>
    <w:rPr>
      <w:color w:val="605E5C"/>
      <w:shd w:val="clear" w:color="auto" w:fill="E1DFDD"/>
    </w:rPr>
  </w:style>
  <w:style w:type="character" w:styleId="CommentReference">
    <w:name w:val="annotation reference"/>
    <w:basedOn w:val="DefaultParagraphFont"/>
    <w:semiHidden/>
    <w:unhideWhenUsed/>
    <w:locked/>
    <w:rsid w:val="00442110"/>
    <w:rPr>
      <w:sz w:val="16"/>
      <w:szCs w:val="16"/>
    </w:rPr>
  </w:style>
  <w:style w:type="paragraph" w:styleId="CommentText">
    <w:name w:val="annotation text"/>
    <w:basedOn w:val="Normal"/>
    <w:link w:val="CommentTextChar"/>
    <w:semiHidden/>
    <w:unhideWhenUsed/>
    <w:locked/>
    <w:rsid w:val="00442110"/>
    <w:pPr>
      <w:spacing w:line="240" w:lineRule="auto"/>
    </w:pPr>
    <w:rPr>
      <w:sz w:val="20"/>
      <w:szCs w:val="20"/>
    </w:rPr>
  </w:style>
  <w:style w:type="character" w:customStyle="1" w:styleId="CommentTextChar">
    <w:name w:val="Comment Text Char"/>
    <w:basedOn w:val="DefaultParagraphFont"/>
    <w:link w:val="CommentText"/>
    <w:semiHidden/>
    <w:rsid w:val="00442110"/>
    <w:rPr>
      <w:rFonts w:asciiTheme="minorHAnsi" w:eastAsiaTheme="minorHAnsi" w:hAnsiTheme="minorHAnsi" w:cstheme="minorBidi"/>
    </w:rPr>
  </w:style>
  <w:style w:type="paragraph" w:styleId="CommentSubject">
    <w:name w:val="annotation subject"/>
    <w:basedOn w:val="CommentText"/>
    <w:next w:val="CommentText"/>
    <w:link w:val="CommentSubjectChar"/>
    <w:semiHidden/>
    <w:unhideWhenUsed/>
    <w:locked/>
    <w:rsid w:val="00442110"/>
    <w:rPr>
      <w:b/>
      <w:bCs/>
    </w:rPr>
  </w:style>
  <w:style w:type="character" w:customStyle="1" w:styleId="CommentSubjectChar">
    <w:name w:val="Comment Subject Char"/>
    <w:basedOn w:val="CommentTextChar"/>
    <w:link w:val="CommentSubject"/>
    <w:semiHidden/>
    <w:rsid w:val="00442110"/>
    <w:rPr>
      <w:rFonts w:asciiTheme="minorHAnsi" w:eastAsiaTheme="minorHAnsi" w:hAnsiTheme="minorHAnsi" w:cstheme="minorBidi"/>
      <w:b/>
      <w:bCs/>
    </w:rPr>
  </w:style>
  <w:style w:type="character" w:styleId="HTMLCode">
    <w:name w:val="HTML Code"/>
    <w:basedOn w:val="DefaultParagraphFont"/>
    <w:semiHidden/>
    <w:unhideWhenUsed/>
    <w:locked/>
    <w:rsid w:val="00E2165C"/>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9208">
      <w:bodyDiv w:val="1"/>
      <w:marLeft w:val="0"/>
      <w:marRight w:val="0"/>
      <w:marTop w:val="0"/>
      <w:marBottom w:val="0"/>
      <w:divBdr>
        <w:top w:val="none" w:sz="0" w:space="0" w:color="auto"/>
        <w:left w:val="none" w:sz="0" w:space="0" w:color="auto"/>
        <w:bottom w:val="none" w:sz="0" w:space="0" w:color="auto"/>
        <w:right w:val="none" w:sz="0" w:space="0" w:color="auto"/>
      </w:divBdr>
    </w:div>
    <w:div w:id="274480209">
      <w:bodyDiv w:val="1"/>
      <w:marLeft w:val="0"/>
      <w:marRight w:val="0"/>
      <w:marTop w:val="0"/>
      <w:marBottom w:val="0"/>
      <w:divBdr>
        <w:top w:val="none" w:sz="0" w:space="0" w:color="auto"/>
        <w:left w:val="none" w:sz="0" w:space="0" w:color="auto"/>
        <w:bottom w:val="none" w:sz="0" w:space="0" w:color="auto"/>
        <w:right w:val="none" w:sz="0" w:space="0" w:color="auto"/>
      </w:divBdr>
    </w:div>
    <w:div w:id="350036429">
      <w:bodyDiv w:val="1"/>
      <w:marLeft w:val="0"/>
      <w:marRight w:val="0"/>
      <w:marTop w:val="0"/>
      <w:marBottom w:val="0"/>
      <w:divBdr>
        <w:top w:val="none" w:sz="0" w:space="0" w:color="auto"/>
        <w:left w:val="none" w:sz="0" w:space="0" w:color="auto"/>
        <w:bottom w:val="none" w:sz="0" w:space="0" w:color="auto"/>
        <w:right w:val="none" w:sz="0" w:space="0" w:color="auto"/>
      </w:divBdr>
    </w:div>
    <w:div w:id="360476980">
      <w:bodyDiv w:val="1"/>
      <w:marLeft w:val="0"/>
      <w:marRight w:val="0"/>
      <w:marTop w:val="0"/>
      <w:marBottom w:val="0"/>
      <w:divBdr>
        <w:top w:val="none" w:sz="0" w:space="0" w:color="auto"/>
        <w:left w:val="none" w:sz="0" w:space="0" w:color="auto"/>
        <w:bottom w:val="none" w:sz="0" w:space="0" w:color="auto"/>
        <w:right w:val="none" w:sz="0" w:space="0" w:color="auto"/>
      </w:divBdr>
    </w:div>
    <w:div w:id="372735260">
      <w:bodyDiv w:val="1"/>
      <w:marLeft w:val="0"/>
      <w:marRight w:val="0"/>
      <w:marTop w:val="0"/>
      <w:marBottom w:val="0"/>
      <w:divBdr>
        <w:top w:val="none" w:sz="0" w:space="0" w:color="auto"/>
        <w:left w:val="none" w:sz="0" w:space="0" w:color="auto"/>
        <w:bottom w:val="none" w:sz="0" w:space="0" w:color="auto"/>
        <w:right w:val="none" w:sz="0" w:space="0" w:color="auto"/>
      </w:divBdr>
    </w:div>
    <w:div w:id="392125112">
      <w:bodyDiv w:val="1"/>
      <w:marLeft w:val="0"/>
      <w:marRight w:val="0"/>
      <w:marTop w:val="0"/>
      <w:marBottom w:val="0"/>
      <w:divBdr>
        <w:top w:val="none" w:sz="0" w:space="0" w:color="auto"/>
        <w:left w:val="none" w:sz="0" w:space="0" w:color="auto"/>
        <w:bottom w:val="none" w:sz="0" w:space="0" w:color="auto"/>
        <w:right w:val="none" w:sz="0" w:space="0" w:color="auto"/>
      </w:divBdr>
    </w:div>
    <w:div w:id="437456908">
      <w:bodyDiv w:val="1"/>
      <w:marLeft w:val="0"/>
      <w:marRight w:val="0"/>
      <w:marTop w:val="0"/>
      <w:marBottom w:val="0"/>
      <w:divBdr>
        <w:top w:val="none" w:sz="0" w:space="0" w:color="auto"/>
        <w:left w:val="none" w:sz="0" w:space="0" w:color="auto"/>
        <w:bottom w:val="none" w:sz="0" w:space="0" w:color="auto"/>
        <w:right w:val="none" w:sz="0" w:space="0" w:color="auto"/>
      </w:divBdr>
    </w:div>
    <w:div w:id="512770766">
      <w:bodyDiv w:val="1"/>
      <w:marLeft w:val="0"/>
      <w:marRight w:val="0"/>
      <w:marTop w:val="0"/>
      <w:marBottom w:val="0"/>
      <w:divBdr>
        <w:top w:val="none" w:sz="0" w:space="0" w:color="auto"/>
        <w:left w:val="none" w:sz="0" w:space="0" w:color="auto"/>
        <w:bottom w:val="none" w:sz="0" w:space="0" w:color="auto"/>
        <w:right w:val="none" w:sz="0" w:space="0" w:color="auto"/>
      </w:divBdr>
    </w:div>
    <w:div w:id="555161437">
      <w:bodyDiv w:val="1"/>
      <w:marLeft w:val="0"/>
      <w:marRight w:val="0"/>
      <w:marTop w:val="0"/>
      <w:marBottom w:val="0"/>
      <w:divBdr>
        <w:top w:val="none" w:sz="0" w:space="0" w:color="auto"/>
        <w:left w:val="none" w:sz="0" w:space="0" w:color="auto"/>
        <w:bottom w:val="none" w:sz="0" w:space="0" w:color="auto"/>
        <w:right w:val="none" w:sz="0" w:space="0" w:color="auto"/>
      </w:divBdr>
    </w:div>
    <w:div w:id="646979683">
      <w:bodyDiv w:val="1"/>
      <w:marLeft w:val="0"/>
      <w:marRight w:val="0"/>
      <w:marTop w:val="0"/>
      <w:marBottom w:val="0"/>
      <w:divBdr>
        <w:top w:val="none" w:sz="0" w:space="0" w:color="auto"/>
        <w:left w:val="none" w:sz="0" w:space="0" w:color="auto"/>
        <w:bottom w:val="none" w:sz="0" w:space="0" w:color="auto"/>
        <w:right w:val="none" w:sz="0" w:space="0" w:color="auto"/>
      </w:divBdr>
    </w:div>
    <w:div w:id="684408854">
      <w:bodyDiv w:val="1"/>
      <w:marLeft w:val="0"/>
      <w:marRight w:val="0"/>
      <w:marTop w:val="0"/>
      <w:marBottom w:val="0"/>
      <w:divBdr>
        <w:top w:val="none" w:sz="0" w:space="0" w:color="auto"/>
        <w:left w:val="none" w:sz="0" w:space="0" w:color="auto"/>
        <w:bottom w:val="none" w:sz="0" w:space="0" w:color="auto"/>
        <w:right w:val="none" w:sz="0" w:space="0" w:color="auto"/>
      </w:divBdr>
    </w:div>
    <w:div w:id="725568925">
      <w:bodyDiv w:val="1"/>
      <w:marLeft w:val="0"/>
      <w:marRight w:val="0"/>
      <w:marTop w:val="0"/>
      <w:marBottom w:val="0"/>
      <w:divBdr>
        <w:top w:val="none" w:sz="0" w:space="0" w:color="auto"/>
        <w:left w:val="none" w:sz="0" w:space="0" w:color="auto"/>
        <w:bottom w:val="none" w:sz="0" w:space="0" w:color="auto"/>
        <w:right w:val="none" w:sz="0" w:space="0" w:color="auto"/>
      </w:divBdr>
    </w:div>
    <w:div w:id="804197986">
      <w:bodyDiv w:val="1"/>
      <w:marLeft w:val="0"/>
      <w:marRight w:val="0"/>
      <w:marTop w:val="0"/>
      <w:marBottom w:val="0"/>
      <w:divBdr>
        <w:top w:val="none" w:sz="0" w:space="0" w:color="auto"/>
        <w:left w:val="none" w:sz="0" w:space="0" w:color="auto"/>
        <w:bottom w:val="none" w:sz="0" w:space="0" w:color="auto"/>
        <w:right w:val="none" w:sz="0" w:space="0" w:color="auto"/>
      </w:divBdr>
    </w:div>
    <w:div w:id="867986048">
      <w:bodyDiv w:val="1"/>
      <w:marLeft w:val="0"/>
      <w:marRight w:val="0"/>
      <w:marTop w:val="0"/>
      <w:marBottom w:val="0"/>
      <w:divBdr>
        <w:top w:val="none" w:sz="0" w:space="0" w:color="auto"/>
        <w:left w:val="none" w:sz="0" w:space="0" w:color="auto"/>
        <w:bottom w:val="none" w:sz="0" w:space="0" w:color="auto"/>
        <w:right w:val="none" w:sz="0" w:space="0" w:color="auto"/>
      </w:divBdr>
    </w:div>
    <w:div w:id="880098429">
      <w:bodyDiv w:val="1"/>
      <w:marLeft w:val="0"/>
      <w:marRight w:val="0"/>
      <w:marTop w:val="0"/>
      <w:marBottom w:val="0"/>
      <w:divBdr>
        <w:top w:val="none" w:sz="0" w:space="0" w:color="auto"/>
        <w:left w:val="none" w:sz="0" w:space="0" w:color="auto"/>
        <w:bottom w:val="none" w:sz="0" w:space="0" w:color="auto"/>
        <w:right w:val="none" w:sz="0" w:space="0" w:color="auto"/>
      </w:divBdr>
    </w:div>
    <w:div w:id="896860942">
      <w:bodyDiv w:val="1"/>
      <w:marLeft w:val="0"/>
      <w:marRight w:val="0"/>
      <w:marTop w:val="0"/>
      <w:marBottom w:val="0"/>
      <w:divBdr>
        <w:top w:val="none" w:sz="0" w:space="0" w:color="auto"/>
        <w:left w:val="none" w:sz="0" w:space="0" w:color="auto"/>
        <w:bottom w:val="none" w:sz="0" w:space="0" w:color="auto"/>
        <w:right w:val="none" w:sz="0" w:space="0" w:color="auto"/>
      </w:divBdr>
    </w:div>
    <w:div w:id="1011495376">
      <w:bodyDiv w:val="1"/>
      <w:marLeft w:val="0"/>
      <w:marRight w:val="0"/>
      <w:marTop w:val="0"/>
      <w:marBottom w:val="0"/>
      <w:divBdr>
        <w:top w:val="none" w:sz="0" w:space="0" w:color="auto"/>
        <w:left w:val="none" w:sz="0" w:space="0" w:color="auto"/>
        <w:bottom w:val="none" w:sz="0" w:space="0" w:color="auto"/>
        <w:right w:val="none" w:sz="0" w:space="0" w:color="auto"/>
      </w:divBdr>
    </w:div>
    <w:div w:id="1018313884">
      <w:bodyDiv w:val="1"/>
      <w:marLeft w:val="0"/>
      <w:marRight w:val="0"/>
      <w:marTop w:val="0"/>
      <w:marBottom w:val="0"/>
      <w:divBdr>
        <w:top w:val="none" w:sz="0" w:space="0" w:color="auto"/>
        <w:left w:val="none" w:sz="0" w:space="0" w:color="auto"/>
        <w:bottom w:val="none" w:sz="0" w:space="0" w:color="auto"/>
        <w:right w:val="none" w:sz="0" w:space="0" w:color="auto"/>
      </w:divBdr>
    </w:div>
    <w:div w:id="1121266614">
      <w:bodyDiv w:val="1"/>
      <w:marLeft w:val="0"/>
      <w:marRight w:val="0"/>
      <w:marTop w:val="0"/>
      <w:marBottom w:val="0"/>
      <w:divBdr>
        <w:top w:val="none" w:sz="0" w:space="0" w:color="auto"/>
        <w:left w:val="none" w:sz="0" w:space="0" w:color="auto"/>
        <w:bottom w:val="none" w:sz="0" w:space="0" w:color="auto"/>
        <w:right w:val="none" w:sz="0" w:space="0" w:color="auto"/>
      </w:divBdr>
    </w:div>
    <w:div w:id="1260987711">
      <w:bodyDiv w:val="1"/>
      <w:marLeft w:val="0"/>
      <w:marRight w:val="0"/>
      <w:marTop w:val="0"/>
      <w:marBottom w:val="0"/>
      <w:divBdr>
        <w:top w:val="none" w:sz="0" w:space="0" w:color="auto"/>
        <w:left w:val="none" w:sz="0" w:space="0" w:color="auto"/>
        <w:bottom w:val="none" w:sz="0" w:space="0" w:color="auto"/>
        <w:right w:val="none" w:sz="0" w:space="0" w:color="auto"/>
      </w:divBdr>
    </w:div>
    <w:div w:id="1321691507">
      <w:bodyDiv w:val="1"/>
      <w:marLeft w:val="0"/>
      <w:marRight w:val="0"/>
      <w:marTop w:val="0"/>
      <w:marBottom w:val="0"/>
      <w:divBdr>
        <w:top w:val="none" w:sz="0" w:space="0" w:color="auto"/>
        <w:left w:val="none" w:sz="0" w:space="0" w:color="auto"/>
        <w:bottom w:val="none" w:sz="0" w:space="0" w:color="auto"/>
        <w:right w:val="none" w:sz="0" w:space="0" w:color="auto"/>
      </w:divBdr>
    </w:div>
    <w:div w:id="1329093394">
      <w:bodyDiv w:val="1"/>
      <w:marLeft w:val="0"/>
      <w:marRight w:val="0"/>
      <w:marTop w:val="0"/>
      <w:marBottom w:val="0"/>
      <w:divBdr>
        <w:top w:val="none" w:sz="0" w:space="0" w:color="auto"/>
        <w:left w:val="none" w:sz="0" w:space="0" w:color="auto"/>
        <w:bottom w:val="none" w:sz="0" w:space="0" w:color="auto"/>
        <w:right w:val="none" w:sz="0" w:space="0" w:color="auto"/>
      </w:divBdr>
      <w:divsChild>
        <w:div w:id="247429421">
          <w:marLeft w:val="0"/>
          <w:marRight w:val="0"/>
          <w:marTop w:val="0"/>
          <w:marBottom w:val="0"/>
          <w:divBdr>
            <w:top w:val="none" w:sz="0" w:space="0" w:color="auto"/>
            <w:left w:val="none" w:sz="0" w:space="0" w:color="auto"/>
            <w:bottom w:val="none" w:sz="0" w:space="0" w:color="auto"/>
            <w:right w:val="none" w:sz="0" w:space="0" w:color="auto"/>
          </w:divBdr>
          <w:divsChild>
            <w:div w:id="1942374425">
              <w:marLeft w:val="0"/>
              <w:marRight w:val="0"/>
              <w:marTop w:val="0"/>
              <w:marBottom w:val="0"/>
              <w:divBdr>
                <w:top w:val="none" w:sz="0" w:space="0" w:color="auto"/>
                <w:left w:val="none" w:sz="0" w:space="0" w:color="auto"/>
                <w:bottom w:val="none" w:sz="0" w:space="0" w:color="auto"/>
                <w:right w:val="none" w:sz="0" w:space="0" w:color="auto"/>
              </w:divBdr>
            </w:div>
          </w:divsChild>
        </w:div>
        <w:div w:id="1608734444">
          <w:marLeft w:val="0"/>
          <w:marRight w:val="0"/>
          <w:marTop w:val="0"/>
          <w:marBottom w:val="0"/>
          <w:divBdr>
            <w:top w:val="none" w:sz="0" w:space="0" w:color="auto"/>
            <w:left w:val="none" w:sz="0" w:space="0" w:color="auto"/>
            <w:bottom w:val="none" w:sz="0" w:space="0" w:color="auto"/>
            <w:right w:val="none" w:sz="0" w:space="0" w:color="auto"/>
          </w:divBdr>
          <w:divsChild>
            <w:div w:id="134173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3162">
      <w:bodyDiv w:val="1"/>
      <w:marLeft w:val="0"/>
      <w:marRight w:val="0"/>
      <w:marTop w:val="0"/>
      <w:marBottom w:val="0"/>
      <w:divBdr>
        <w:top w:val="none" w:sz="0" w:space="0" w:color="auto"/>
        <w:left w:val="none" w:sz="0" w:space="0" w:color="auto"/>
        <w:bottom w:val="none" w:sz="0" w:space="0" w:color="auto"/>
        <w:right w:val="none" w:sz="0" w:space="0" w:color="auto"/>
      </w:divBdr>
    </w:div>
    <w:div w:id="1438207798">
      <w:bodyDiv w:val="1"/>
      <w:marLeft w:val="0"/>
      <w:marRight w:val="0"/>
      <w:marTop w:val="0"/>
      <w:marBottom w:val="0"/>
      <w:divBdr>
        <w:top w:val="none" w:sz="0" w:space="0" w:color="auto"/>
        <w:left w:val="none" w:sz="0" w:space="0" w:color="auto"/>
        <w:bottom w:val="none" w:sz="0" w:space="0" w:color="auto"/>
        <w:right w:val="none" w:sz="0" w:space="0" w:color="auto"/>
      </w:divBdr>
    </w:div>
    <w:div w:id="1550141416">
      <w:bodyDiv w:val="1"/>
      <w:marLeft w:val="0"/>
      <w:marRight w:val="0"/>
      <w:marTop w:val="0"/>
      <w:marBottom w:val="0"/>
      <w:divBdr>
        <w:top w:val="none" w:sz="0" w:space="0" w:color="auto"/>
        <w:left w:val="none" w:sz="0" w:space="0" w:color="auto"/>
        <w:bottom w:val="none" w:sz="0" w:space="0" w:color="auto"/>
        <w:right w:val="none" w:sz="0" w:space="0" w:color="auto"/>
      </w:divBdr>
    </w:div>
    <w:div w:id="1605267985">
      <w:bodyDiv w:val="1"/>
      <w:marLeft w:val="0"/>
      <w:marRight w:val="0"/>
      <w:marTop w:val="0"/>
      <w:marBottom w:val="0"/>
      <w:divBdr>
        <w:top w:val="none" w:sz="0" w:space="0" w:color="auto"/>
        <w:left w:val="none" w:sz="0" w:space="0" w:color="auto"/>
        <w:bottom w:val="none" w:sz="0" w:space="0" w:color="auto"/>
        <w:right w:val="none" w:sz="0" w:space="0" w:color="auto"/>
      </w:divBdr>
    </w:div>
    <w:div w:id="1620406787">
      <w:bodyDiv w:val="1"/>
      <w:marLeft w:val="0"/>
      <w:marRight w:val="0"/>
      <w:marTop w:val="0"/>
      <w:marBottom w:val="0"/>
      <w:divBdr>
        <w:top w:val="none" w:sz="0" w:space="0" w:color="auto"/>
        <w:left w:val="none" w:sz="0" w:space="0" w:color="auto"/>
        <w:bottom w:val="none" w:sz="0" w:space="0" w:color="auto"/>
        <w:right w:val="none" w:sz="0" w:space="0" w:color="auto"/>
      </w:divBdr>
    </w:div>
    <w:div w:id="1623342174">
      <w:bodyDiv w:val="1"/>
      <w:marLeft w:val="0"/>
      <w:marRight w:val="0"/>
      <w:marTop w:val="0"/>
      <w:marBottom w:val="0"/>
      <w:divBdr>
        <w:top w:val="none" w:sz="0" w:space="0" w:color="auto"/>
        <w:left w:val="none" w:sz="0" w:space="0" w:color="auto"/>
        <w:bottom w:val="none" w:sz="0" w:space="0" w:color="auto"/>
        <w:right w:val="none" w:sz="0" w:space="0" w:color="auto"/>
      </w:divBdr>
    </w:div>
    <w:div w:id="168219900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754546742">
      <w:bodyDiv w:val="1"/>
      <w:marLeft w:val="0"/>
      <w:marRight w:val="0"/>
      <w:marTop w:val="0"/>
      <w:marBottom w:val="0"/>
      <w:divBdr>
        <w:top w:val="none" w:sz="0" w:space="0" w:color="auto"/>
        <w:left w:val="none" w:sz="0" w:space="0" w:color="auto"/>
        <w:bottom w:val="none" w:sz="0" w:space="0" w:color="auto"/>
        <w:right w:val="none" w:sz="0" w:space="0" w:color="auto"/>
      </w:divBdr>
    </w:div>
    <w:div w:id="1859269310">
      <w:bodyDiv w:val="1"/>
      <w:marLeft w:val="0"/>
      <w:marRight w:val="0"/>
      <w:marTop w:val="0"/>
      <w:marBottom w:val="0"/>
      <w:divBdr>
        <w:top w:val="none" w:sz="0" w:space="0" w:color="auto"/>
        <w:left w:val="none" w:sz="0" w:space="0" w:color="auto"/>
        <w:bottom w:val="none" w:sz="0" w:space="0" w:color="auto"/>
        <w:right w:val="none" w:sz="0" w:space="0" w:color="auto"/>
      </w:divBdr>
    </w:div>
    <w:div w:id="1949193696">
      <w:bodyDiv w:val="1"/>
      <w:marLeft w:val="0"/>
      <w:marRight w:val="0"/>
      <w:marTop w:val="0"/>
      <w:marBottom w:val="0"/>
      <w:divBdr>
        <w:top w:val="none" w:sz="0" w:space="0" w:color="auto"/>
        <w:left w:val="none" w:sz="0" w:space="0" w:color="auto"/>
        <w:bottom w:val="none" w:sz="0" w:space="0" w:color="auto"/>
        <w:right w:val="none" w:sz="0" w:space="0" w:color="auto"/>
      </w:divBdr>
    </w:div>
    <w:div w:id="2057075833">
      <w:bodyDiv w:val="1"/>
      <w:marLeft w:val="0"/>
      <w:marRight w:val="0"/>
      <w:marTop w:val="0"/>
      <w:marBottom w:val="0"/>
      <w:divBdr>
        <w:top w:val="none" w:sz="0" w:space="0" w:color="auto"/>
        <w:left w:val="none" w:sz="0" w:space="0" w:color="auto"/>
        <w:bottom w:val="none" w:sz="0" w:space="0" w:color="auto"/>
        <w:right w:val="none" w:sz="0" w:space="0" w:color="auto"/>
      </w:divBdr>
    </w:div>
    <w:div w:id="2058779583">
      <w:bodyDiv w:val="1"/>
      <w:marLeft w:val="0"/>
      <w:marRight w:val="0"/>
      <w:marTop w:val="0"/>
      <w:marBottom w:val="0"/>
      <w:divBdr>
        <w:top w:val="none" w:sz="0" w:space="0" w:color="auto"/>
        <w:left w:val="none" w:sz="0" w:space="0" w:color="auto"/>
        <w:bottom w:val="none" w:sz="0" w:space="0" w:color="auto"/>
        <w:right w:val="none" w:sz="0" w:space="0" w:color="auto"/>
      </w:divBdr>
    </w:div>
    <w:div w:id="2077391875">
      <w:bodyDiv w:val="1"/>
      <w:marLeft w:val="0"/>
      <w:marRight w:val="0"/>
      <w:marTop w:val="0"/>
      <w:marBottom w:val="0"/>
      <w:divBdr>
        <w:top w:val="none" w:sz="0" w:space="0" w:color="auto"/>
        <w:left w:val="none" w:sz="0" w:space="0" w:color="auto"/>
        <w:bottom w:val="none" w:sz="0" w:space="0" w:color="auto"/>
        <w:right w:val="none" w:sz="0" w:space="0" w:color="auto"/>
      </w:divBdr>
      <w:divsChild>
        <w:div w:id="796802045">
          <w:marLeft w:val="0"/>
          <w:marRight w:val="0"/>
          <w:marTop w:val="0"/>
          <w:marBottom w:val="0"/>
          <w:divBdr>
            <w:top w:val="none" w:sz="0" w:space="0" w:color="auto"/>
            <w:left w:val="none" w:sz="0" w:space="0" w:color="auto"/>
            <w:bottom w:val="none" w:sz="0" w:space="0" w:color="auto"/>
            <w:right w:val="none" w:sz="0" w:space="0" w:color="auto"/>
          </w:divBdr>
          <w:divsChild>
            <w:div w:id="1067531406">
              <w:marLeft w:val="0"/>
              <w:marRight w:val="0"/>
              <w:marTop w:val="0"/>
              <w:marBottom w:val="0"/>
              <w:divBdr>
                <w:top w:val="none" w:sz="0" w:space="0" w:color="auto"/>
                <w:left w:val="none" w:sz="0" w:space="0" w:color="auto"/>
                <w:bottom w:val="none" w:sz="0" w:space="0" w:color="auto"/>
                <w:right w:val="none" w:sz="0" w:space="0" w:color="auto"/>
              </w:divBdr>
            </w:div>
          </w:divsChild>
        </w:div>
        <w:div w:id="747532496">
          <w:marLeft w:val="0"/>
          <w:marRight w:val="0"/>
          <w:marTop w:val="0"/>
          <w:marBottom w:val="0"/>
          <w:divBdr>
            <w:top w:val="none" w:sz="0" w:space="0" w:color="auto"/>
            <w:left w:val="none" w:sz="0" w:space="0" w:color="auto"/>
            <w:bottom w:val="none" w:sz="0" w:space="0" w:color="auto"/>
            <w:right w:val="none" w:sz="0" w:space="0" w:color="auto"/>
          </w:divBdr>
          <w:divsChild>
            <w:div w:id="18700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90462">
      <w:bodyDiv w:val="1"/>
      <w:marLeft w:val="0"/>
      <w:marRight w:val="0"/>
      <w:marTop w:val="0"/>
      <w:marBottom w:val="0"/>
      <w:divBdr>
        <w:top w:val="none" w:sz="0" w:space="0" w:color="auto"/>
        <w:left w:val="none" w:sz="0" w:space="0" w:color="auto"/>
        <w:bottom w:val="none" w:sz="0" w:space="0" w:color="auto"/>
        <w:right w:val="none" w:sz="0" w:space="0" w:color="auto"/>
      </w:divBdr>
    </w:div>
    <w:div w:id="212634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goo.gl/pU7yrB" TargetMode="External"/><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goo.gl/hL37wq"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goo.gl/yF0yH" TargetMode="External"/><Relationship Id="rId25" Type="http://schemas.openxmlformats.org/officeDocument/2006/relationships/header" Target="header2.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hyperlink" Target="https://localhost:8080/" TargetMode="Externa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32" Type="http://schemas.openxmlformats.org/officeDocument/2006/relationships/theme" Target="theme/theme1.xml"/><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hyperlink" Target="https://www.tensorflow.org/guide/datasets" TargetMode="External"/><Relationship Id="rId28"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4.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hyperlink" Target="https://www.tensorflow.org/code/stable/tensorflow/python/keras/callbacks.py" TargetMode="External"/><Relationship Id="rId27" Type="http://schemas.openxmlformats.org/officeDocument/2006/relationships/footer" Target="footer2.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keras.io/getting-started/faq/" TargetMode="External"/><Relationship Id="rId2" Type="http://schemas.openxmlformats.org/officeDocument/2006/relationships/hyperlink" Target="https://goo.gl/hXKNnf" TargetMode="External"/><Relationship Id="rId1" Type="http://schemas.openxmlformats.org/officeDocument/2006/relationships/hyperlink" Target="https://www.tensorflow.org/guide/eag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Desktop\0-Template%20and%20Forms\0-For%20Authors\7SD\7SD%20-%20w%20instructio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7E83A7-7EB1-43D5-8CC1-4243D8CB7C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F2A4EBF6-65DE-4E54-8704-F15D07A95396}">
  <ds:schemaRefs>
    <ds:schemaRef ds:uri="http://schemas.microsoft.com/sharepoint/v3/contenttype/forms"/>
  </ds:schemaRefs>
</ds:datastoreItem>
</file>

<file path=customXml/itemProps3.xml><?xml version="1.0" encoding="utf-8"?>
<ds:datastoreItem xmlns:ds="http://schemas.openxmlformats.org/officeDocument/2006/customXml" ds:itemID="{67AAC0EC-4B5C-468A-A477-72CB8D72AF1E}">
  <ds:schemaRefs>
    <ds:schemaRef ds:uri="http://schemas.microsoft.com/office/2006/metadata/properties"/>
  </ds:schemaRefs>
</ds:datastoreItem>
</file>

<file path=customXml/itemProps4.xml><?xml version="1.0" encoding="utf-8"?>
<ds:datastoreItem xmlns:ds="http://schemas.openxmlformats.org/officeDocument/2006/customXml" ds:itemID="{62AA29E3-5581-4DB6-BB99-BE5AAB2BA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7SD - w instruction</Template>
  <TotalTime>1631</TotalTime>
  <Pages>32</Pages>
  <Words>8726</Words>
  <Characters>49741</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58351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fern05</dc:creator>
  <cp:lastModifiedBy>Umberto Michelucci</cp:lastModifiedBy>
  <cp:revision>378</cp:revision>
  <cp:lastPrinted>2012-10-11T11:59:00Z</cp:lastPrinted>
  <dcterms:created xsi:type="dcterms:W3CDTF">2014-06-17T14:31:00Z</dcterms:created>
  <dcterms:modified xsi:type="dcterms:W3CDTF">2019-02-05T22:53:00Z</dcterms:modified>
</cp:coreProperties>
</file>