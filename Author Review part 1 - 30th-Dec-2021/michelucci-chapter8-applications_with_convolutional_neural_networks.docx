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203BA4F6" w:rsidR="00E95F6E" w:rsidRPr="00B90750" w:rsidRDefault="00AB68F5" w:rsidP="00E95F6E">
      <w:pPr>
        <w:pStyle w:val="ChapterTitle"/>
        <w:rPr>
          <w:sz w:val="72"/>
          <w:szCs w:val="44"/>
        </w:rPr>
      </w:pPr>
      <w:commentRangeStart w:id="0"/>
      <w:r>
        <w:rPr>
          <w:noProof/>
          <w:sz w:val="72"/>
          <w:szCs w:val="44"/>
        </w:rPr>
        <w:t>Introduction</w:t>
      </w:r>
      <w:commentRangeEnd w:id="0"/>
      <w:r w:rsidR="00B840BD">
        <w:rPr>
          <w:rStyle w:val="CommentReference"/>
          <w:rFonts w:ascii="Times" w:eastAsia="Calibri" w:hAnsi="Times"/>
          <w:b w:val="0"/>
        </w:rPr>
        <w:commentReference w:id="0"/>
      </w:r>
      <w:r>
        <w:rPr>
          <w:noProof/>
          <w:sz w:val="72"/>
          <w:szCs w:val="44"/>
        </w:rPr>
        <w:t xml:space="preserve"> to </w:t>
      </w:r>
      <w:r w:rsidR="00B9579C" w:rsidRPr="00B90750">
        <w:rPr>
          <w:noProof/>
          <w:sz w:val="72"/>
          <w:szCs w:val="44"/>
        </w:rPr>
        <w:t>Convolutional Neural Networks and Recurrent Neural Networks</w:t>
      </w:r>
    </w:p>
    <w:p w14:paraId="315BAD29" w14:textId="39D9DE20" w:rsidR="00B9579C" w:rsidRPr="00B90750" w:rsidRDefault="00B9579C" w:rsidP="00B9579C">
      <w:pPr>
        <w:pStyle w:val="BodyTextFirst"/>
        <w:rPr>
          <w:sz w:val="21"/>
          <w:szCs w:val="18"/>
        </w:rPr>
      </w:pPr>
      <w:r w:rsidRPr="00B90750">
        <w:rPr>
          <w:sz w:val="21"/>
          <w:szCs w:val="18"/>
        </w:rPr>
        <w:t xml:space="preserve">In the past chapters we have looked at fully connected networks and all the problems you encounter while training them. The network architecture we have used, one where each neuron in a layer is connected to all neurons in the previous and next layer, is not really good at many fundamental tasks like image recognition, speech recognition, time series prediction and many more. </w:t>
      </w:r>
      <w:r w:rsidRPr="00B90750">
        <w:rPr>
          <w:rStyle w:val="Strong"/>
          <w:sz w:val="21"/>
          <w:szCs w:val="18"/>
        </w:rPr>
        <w:t>Convolutional Neural Networks</w:t>
      </w:r>
      <w:r w:rsidRPr="00B90750">
        <w:rPr>
          <w:sz w:val="21"/>
          <w:szCs w:val="18"/>
        </w:rPr>
        <w:t xml:space="preserve"> (CNN) and </w:t>
      </w:r>
      <w:r w:rsidRPr="00B90750">
        <w:rPr>
          <w:rStyle w:val="Strong"/>
          <w:sz w:val="21"/>
          <w:szCs w:val="18"/>
        </w:rPr>
        <w:t>Recurrent Neural Networks</w:t>
      </w:r>
      <w:r w:rsidRPr="00B90750">
        <w:rPr>
          <w:sz w:val="21"/>
          <w:szCs w:val="18"/>
        </w:rPr>
        <w:t xml:space="preserve"> (RNN) are the most advanced architectures used today. In this chapter we will look at convolution and pooling, the basic building blocks of CNNs. Then we will check how RNNs work on a high level and we will look at a selected number of examples of applications. We will also discuss a complete, although basic, implementation of CNNs and RNNs in Keras.</w:t>
      </w:r>
    </w:p>
    <w:p w14:paraId="3141BFCB" w14:textId="0DAD8FE0" w:rsidR="0073088A" w:rsidRPr="00B90750" w:rsidRDefault="00B9579C" w:rsidP="0073088A">
      <w:pPr>
        <w:pStyle w:val="Heading1"/>
        <w:rPr>
          <w:sz w:val="38"/>
          <w:szCs w:val="32"/>
        </w:rPr>
      </w:pPr>
      <w:r w:rsidRPr="00B90750">
        <w:rPr>
          <w:sz w:val="38"/>
          <w:szCs w:val="32"/>
        </w:rPr>
        <w:t>Kernels and filters</w:t>
      </w:r>
    </w:p>
    <w:p w14:paraId="1FFB7963" w14:textId="45F05A7C" w:rsidR="00480CBE" w:rsidRPr="00B90750" w:rsidRDefault="00480CBE" w:rsidP="00480CBE">
      <w:pPr>
        <w:pStyle w:val="BodyTextFirst"/>
        <w:rPr>
          <w:sz w:val="21"/>
          <w:szCs w:val="18"/>
        </w:rPr>
      </w:pPr>
      <w:r w:rsidRPr="00B90750">
        <w:rPr>
          <w:sz w:val="21"/>
          <w:szCs w:val="18"/>
        </w:rPr>
        <w:t xml:space="preserve">One of the main components of CNNs are filters, square matrices that have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where usually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is a small number, like </w:t>
      </w:r>
      <m:oMath>
        <m:r>
          <w:rPr>
            <w:rFonts w:ascii="Cambria Math" w:hAnsi="Cambria Math"/>
            <w:sz w:val="21"/>
            <w:szCs w:val="18"/>
          </w:rPr>
          <m:t>3</m:t>
        </m:r>
      </m:oMath>
      <w:r w:rsidRPr="00B90750">
        <w:rPr>
          <w:sz w:val="21"/>
          <w:szCs w:val="18"/>
        </w:rPr>
        <w:t xml:space="preserve"> or </w:t>
      </w:r>
      <m:oMath>
        <m:r>
          <w:rPr>
            <w:rFonts w:ascii="Cambria Math" w:hAnsi="Cambria Math"/>
            <w:sz w:val="21"/>
            <w:szCs w:val="18"/>
          </w:rPr>
          <m:t>5</m:t>
        </m:r>
      </m:oMath>
      <w:r w:rsidRPr="00B90750">
        <w:rPr>
          <w:sz w:val="21"/>
          <w:szCs w:val="18"/>
        </w:rPr>
        <w:t xml:space="preserve">. Sometimes filters are also called kernels. Let us define here four different filters and let us check later in the chapter their effect when used in convolution operations. For those examples, we will work with </w:t>
      </w:r>
      <m:oMath>
        <m:r>
          <w:rPr>
            <w:rFonts w:ascii="Cambria Math" w:hAnsi="Cambria Math"/>
            <w:sz w:val="21"/>
            <w:szCs w:val="18"/>
          </w:rPr>
          <m:t>3×3</m:t>
        </m:r>
      </m:oMath>
      <w:r w:rsidRPr="00B90750">
        <w:rPr>
          <w:sz w:val="21"/>
          <w:szCs w:val="18"/>
        </w:rPr>
        <w:t xml:space="preserve"> filters. For the moment just take the following definitions as a reference and we will see how to use them later in the chapter.</w:t>
      </w:r>
    </w:p>
    <w:p w14:paraId="0D6C8FC1" w14:textId="4E54911F" w:rsidR="00480CBE" w:rsidRPr="00B90750" w:rsidRDefault="00480CBE" w:rsidP="00480CBE">
      <w:pPr>
        <w:pStyle w:val="Bullet"/>
        <w:rPr>
          <w:sz w:val="21"/>
          <w:szCs w:val="21"/>
        </w:rPr>
      </w:pPr>
      <w:r w:rsidRPr="00B90750">
        <w:rPr>
          <w:sz w:val="21"/>
          <w:szCs w:val="21"/>
        </w:rPr>
        <w:lastRenderedPageBreak/>
        <w:t xml:space="preserve">The following kernel will allow the detection of horizontal edges </w:t>
      </w:r>
      <w:r w:rsidRPr="00B90750">
        <w:rPr>
          <w:sz w:val="21"/>
          <w:szCs w:val="21"/>
        </w:rPr>
        <w:br/>
      </w:r>
      <w:r w:rsidRPr="00B90750">
        <w:rPr>
          <w:sz w:val="21"/>
          <w:szCs w:val="21"/>
        </w:rPr>
        <w:br/>
      </w:r>
      <m:oMathPara>
        <m:oMath>
          <m:sSub>
            <m:sSubPr>
              <m:ctrlPr>
                <w:rPr>
                  <w:rFonts w:ascii="Cambria Math" w:hAnsi="Cambria Math"/>
                  <w:i/>
                  <w:sz w:val="21"/>
                  <w:szCs w:val="21"/>
                </w:rPr>
              </m:ctrlPr>
            </m:sSubPr>
            <m:e>
              <m:r>
                <m:rPr>
                  <m:scr m:val="fraktur"/>
                </m:rPr>
                <w:rPr>
                  <w:rFonts w:ascii="Cambria Math" w:hAnsi="Cambria Math"/>
                  <w:sz w:val="21"/>
                  <w:szCs w:val="21"/>
                </w:rPr>
                <m:t>I</m:t>
              </m:r>
            </m:e>
            <m:sub>
              <m:r>
                <w:rPr>
                  <w:rFonts w:ascii="Cambria Math" w:hAnsi="Cambria Math"/>
                  <w:sz w:val="21"/>
                  <w:szCs w:val="21"/>
                </w:rPr>
                <m:t>H</m:t>
              </m:r>
            </m:sub>
          </m:sSub>
          <m:r>
            <w:rPr>
              <w:rFonts w:ascii="Cambria Math" w:hAnsi="Cambria Math"/>
              <w:sz w:val="21"/>
              <w:szCs w:val="21"/>
            </w:rPr>
            <m:t>=</m:t>
          </m:r>
          <m:d>
            <m:dPr>
              <m:ctrlPr>
                <w:rPr>
                  <w:rFonts w:ascii="Cambria Math" w:hAnsi="Cambria Math"/>
                  <w:i/>
                  <w:sz w:val="21"/>
                  <w:szCs w:val="21"/>
                </w:rPr>
              </m:ctrlPr>
            </m:dPr>
            <m:e>
              <m:m>
                <m:mPr>
                  <m:mcs>
                    <m:mc>
                      <m:mcPr>
                        <m:count m:val="3"/>
                        <m:mcJc m:val="center"/>
                      </m:mcPr>
                    </m:mc>
                  </m:mcs>
                  <m:ctrlPr>
                    <w:rPr>
                      <w:rFonts w:ascii="Cambria Math" w:hAnsi="Cambria Math"/>
                      <w:i/>
                      <w:sz w:val="21"/>
                      <w:szCs w:val="21"/>
                    </w:rPr>
                  </m:ctrlPr>
                </m:mP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
            </m:e>
          </m:d>
        </m:oMath>
      </m:oMathPara>
    </w:p>
    <w:p w14:paraId="18D388DA" w14:textId="4E54911F" w:rsidR="00480CBE" w:rsidRPr="00B90750" w:rsidRDefault="00480CBE" w:rsidP="00480CBE">
      <w:pPr>
        <w:pStyle w:val="Bullet"/>
        <w:rPr>
          <w:sz w:val="21"/>
          <w:szCs w:val="21"/>
        </w:rPr>
      </w:pPr>
      <w:r w:rsidRPr="00B90750">
        <w:rPr>
          <w:sz w:val="21"/>
          <w:szCs w:val="21"/>
        </w:rPr>
        <w:t>The following kernel will allow the detection of vertical edges</w:t>
      </w:r>
      <w:r w:rsidRPr="00B90750">
        <w:rPr>
          <w:sz w:val="21"/>
          <w:szCs w:val="21"/>
        </w:rPr>
        <w:br/>
      </w:r>
      <w:r w:rsidRPr="00B90750">
        <w:rPr>
          <w:sz w:val="21"/>
          <w:szCs w:val="21"/>
        </w:rPr>
        <w:br/>
      </w:r>
      <m:oMathPara>
        <m:oMath>
          <m:sSub>
            <m:sSubPr>
              <m:ctrlPr>
                <w:rPr>
                  <w:rFonts w:ascii="Cambria Math" w:hAnsi="Cambria Math"/>
                  <w:i/>
                  <w:sz w:val="21"/>
                  <w:szCs w:val="21"/>
                </w:rPr>
              </m:ctrlPr>
            </m:sSubPr>
            <m:e>
              <m:r>
                <m:rPr>
                  <m:scr m:val="fraktur"/>
                </m:rPr>
                <w:rPr>
                  <w:rFonts w:ascii="Cambria Math" w:hAnsi="Cambria Math"/>
                  <w:sz w:val="21"/>
                  <w:szCs w:val="21"/>
                </w:rPr>
                <m:t>I</m:t>
              </m:r>
            </m:e>
            <m:sub>
              <m:r>
                <w:rPr>
                  <w:rFonts w:ascii="Cambria Math" w:hAnsi="Cambria Math"/>
                  <w:sz w:val="21"/>
                  <w:szCs w:val="21"/>
                </w:rPr>
                <m:t>V</m:t>
              </m:r>
            </m:sub>
          </m:sSub>
          <m:r>
            <w:rPr>
              <w:rFonts w:ascii="Cambria Math" w:hAnsi="Cambria Math"/>
              <w:sz w:val="21"/>
              <w:szCs w:val="21"/>
            </w:rPr>
            <m:t>=</m:t>
          </m:r>
          <m:d>
            <m:dPr>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1</m:t>
                    </m:r>
                  </m:e>
                  <m:e>
                    <m:r>
                      <w:rPr>
                        <w:rFonts w:ascii="Cambria Math" w:hAnsi="Cambria Math"/>
                        <w:sz w:val="21"/>
                        <w:szCs w:val="21"/>
                      </w:rPr>
                      <m:t>0</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0</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0</m:t>
                    </m:r>
                  </m:e>
                  <m:e>
                    <m:r>
                      <w:rPr>
                        <w:rFonts w:ascii="Cambria Math" w:hAnsi="Cambria Math"/>
                        <w:sz w:val="21"/>
                        <w:szCs w:val="21"/>
                      </w:rPr>
                      <m:t>-1</m:t>
                    </m:r>
                  </m:e>
                </m:mr>
              </m:m>
            </m:e>
          </m:d>
        </m:oMath>
      </m:oMathPara>
    </w:p>
    <w:p w14:paraId="0635CD58" w14:textId="4B9A80AA" w:rsidR="00480CBE" w:rsidRPr="00B90750" w:rsidRDefault="00480CBE" w:rsidP="00480CBE">
      <w:pPr>
        <w:pStyle w:val="Bullet"/>
        <w:rPr>
          <w:sz w:val="21"/>
          <w:szCs w:val="21"/>
        </w:rPr>
      </w:pPr>
      <w:r w:rsidRPr="00B90750">
        <w:rPr>
          <w:sz w:val="21"/>
          <w:szCs w:val="21"/>
        </w:rPr>
        <w:t>The following kernel will allow the detection of edges when luminosity changes drastically</w:t>
      </w:r>
      <w:r w:rsidRPr="00B90750">
        <w:rPr>
          <w:sz w:val="21"/>
          <w:szCs w:val="21"/>
        </w:rPr>
        <w:br/>
      </w:r>
      <w:r w:rsidRPr="00B90750">
        <w:rPr>
          <w:sz w:val="21"/>
          <w:szCs w:val="21"/>
        </w:rPr>
        <w:br/>
      </w:r>
      <m:oMathPara>
        <m:oMath>
          <m:sSub>
            <m:sSubPr>
              <m:ctrlPr>
                <w:rPr>
                  <w:rFonts w:ascii="Cambria Math" w:hAnsi="Cambria Math"/>
                  <w:i/>
                  <w:sz w:val="21"/>
                  <w:szCs w:val="21"/>
                </w:rPr>
              </m:ctrlPr>
            </m:sSubPr>
            <m:e>
              <m:r>
                <m:rPr>
                  <m:scr m:val="fraktur"/>
                </m:rPr>
                <w:rPr>
                  <w:rFonts w:ascii="Cambria Math" w:hAnsi="Cambria Math"/>
                  <w:sz w:val="21"/>
                  <w:szCs w:val="21"/>
                </w:rPr>
                <m:t>I</m:t>
              </m:r>
            </m:e>
            <m:sub>
              <m:r>
                <w:rPr>
                  <w:rFonts w:ascii="Cambria Math" w:hAnsi="Cambria Math"/>
                  <w:sz w:val="21"/>
                  <w:szCs w:val="21"/>
                </w:rPr>
                <m:t>L</m:t>
              </m:r>
            </m:sub>
          </m:sSub>
          <m:r>
            <w:rPr>
              <w:rFonts w:ascii="Cambria Math" w:hAnsi="Cambria Math"/>
              <w:sz w:val="21"/>
              <w:szCs w:val="21"/>
            </w:rPr>
            <m:t>=</m:t>
          </m:r>
          <m:d>
            <m:dPr>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8</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
            </m:e>
          </m:d>
        </m:oMath>
      </m:oMathPara>
    </w:p>
    <w:p w14:paraId="59135AA5" w14:textId="378B762C" w:rsidR="00480CBE" w:rsidRPr="00B90750" w:rsidRDefault="00480CBE" w:rsidP="00480CBE">
      <w:pPr>
        <w:pStyle w:val="Bullet"/>
        <w:rPr>
          <w:sz w:val="21"/>
          <w:szCs w:val="21"/>
        </w:rPr>
      </w:pPr>
      <w:r w:rsidRPr="00B90750">
        <w:rPr>
          <w:sz w:val="21"/>
          <w:szCs w:val="21"/>
        </w:rPr>
        <w:t>The following kernel will blur edges in an image</w:t>
      </w:r>
      <w:r w:rsidRPr="00B90750">
        <w:rPr>
          <w:sz w:val="21"/>
          <w:szCs w:val="21"/>
        </w:rPr>
        <w:br/>
      </w:r>
      <w:r w:rsidRPr="00B90750">
        <w:rPr>
          <w:sz w:val="21"/>
          <w:szCs w:val="21"/>
        </w:rPr>
        <w:br/>
      </w:r>
      <m:oMathPara>
        <m:oMath>
          <m:sSub>
            <m:sSubPr>
              <m:ctrlPr>
                <w:rPr>
                  <w:rFonts w:ascii="Cambria Math" w:hAnsi="Cambria Math"/>
                  <w:i/>
                  <w:sz w:val="21"/>
                  <w:szCs w:val="21"/>
                </w:rPr>
              </m:ctrlPr>
            </m:sSubPr>
            <m:e>
              <m:r>
                <m:rPr>
                  <m:scr m:val="fraktur"/>
                </m:rPr>
                <w:rPr>
                  <w:rFonts w:ascii="Cambria Math" w:hAnsi="Cambria Math"/>
                  <w:sz w:val="21"/>
                  <w:szCs w:val="21"/>
                </w:rPr>
                <m:t>I</m:t>
              </m:r>
            </m:e>
            <m:sub>
              <m:r>
                <w:rPr>
                  <w:rFonts w:ascii="Cambria Math" w:hAnsi="Cambria Math"/>
                  <w:sz w:val="21"/>
                  <w:szCs w:val="21"/>
                </w:rPr>
                <m:t>B</m:t>
              </m:r>
            </m:sub>
          </m:sSub>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m:t>
              </m:r>
            </m:num>
            <m:den>
              <m:r>
                <w:rPr>
                  <w:rFonts w:ascii="Cambria Math" w:hAnsi="Cambria Math"/>
                  <w:sz w:val="21"/>
                  <w:szCs w:val="21"/>
                </w:rPr>
                <m:t>9</m:t>
              </m:r>
            </m:den>
          </m:f>
          <m:d>
            <m:dPr>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r>
                  <m:e>
                    <m:r>
                      <w:rPr>
                        <w:rFonts w:ascii="Cambria Math" w:hAnsi="Cambria Math"/>
                        <w:sz w:val="21"/>
                        <w:szCs w:val="21"/>
                      </w:rPr>
                      <m:t>1</m:t>
                    </m:r>
                  </m:e>
                  <m:e>
                    <m:r>
                      <w:rPr>
                        <w:rFonts w:ascii="Cambria Math" w:hAnsi="Cambria Math"/>
                        <w:sz w:val="21"/>
                        <w:szCs w:val="21"/>
                      </w:rPr>
                      <m:t>1</m:t>
                    </m:r>
                  </m:e>
                  <m:e>
                    <m:r>
                      <w:rPr>
                        <w:rFonts w:ascii="Cambria Math" w:hAnsi="Cambria Math"/>
                        <w:sz w:val="21"/>
                        <w:szCs w:val="21"/>
                      </w:rPr>
                      <m:t>1</m:t>
                    </m:r>
                  </m:e>
                </m:mr>
              </m:m>
            </m:e>
          </m:d>
        </m:oMath>
      </m:oMathPara>
    </w:p>
    <w:p w14:paraId="56752EA2" w14:textId="1B0382E7" w:rsidR="00B9579C" w:rsidRPr="00B90750" w:rsidRDefault="00480CBE" w:rsidP="00B9579C">
      <w:pPr>
        <w:pStyle w:val="BodyTextFirst"/>
        <w:rPr>
          <w:sz w:val="21"/>
          <w:szCs w:val="18"/>
        </w:rPr>
      </w:pPr>
      <w:r w:rsidRPr="00B90750">
        <w:rPr>
          <w:sz w:val="21"/>
          <w:szCs w:val="18"/>
        </w:rPr>
        <w:t xml:space="preserve">In the next sections we will apply convolution to a test image with the filters and you will see what their effect is. </w:t>
      </w:r>
    </w:p>
    <w:p w14:paraId="30315180" w14:textId="6CFF11DB" w:rsidR="005951FC" w:rsidRPr="00B90750" w:rsidRDefault="00480CBE" w:rsidP="005951FC">
      <w:pPr>
        <w:pStyle w:val="Heading2"/>
        <w:rPr>
          <w:sz w:val="34"/>
          <w:szCs w:val="24"/>
        </w:rPr>
      </w:pPr>
      <w:r w:rsidRPr="00B90750">
        <w:rPr>
          <w:sz w:val="34"/>
          <w:szCs w:val="24"/>
        </w:rPr>
        <w:t>Convolution</w:t>
      </w:r>
    </w:p>
    <w:p w14:paraId="27F9F4DF" w14:textId="2AA45BC4" w:rsidR="00480CBE" w:rsidRPr="00B90750" w:rsidRDefault="00480CBE" w:rsidP="00480CBE">
      <w:pPr>
        <w:pStyle w:val="BodyTextFirst"/>
        <w:rPr>
          <w:sz w:val="21"/>
          <w:szCs w:val="18"/>
        </w:rPr>
      </w:pPr>
      <w:r w:rsidRPr="00B90750">
        <w:rPr>
          <w:sz w:val="21"/>
          <w:szCs w:val="18"/>
        </w:rPr>
        <w:t xml:space="preserve">The first step to understand CNNs is to understand convolution. The easiest way is to see it in action in a few simple cases. First, in the context of neural networks, convolution is done between tensors. The operation gets two tensors as input and produce a tensor as output. The operation is usually indicated with the operator </w:t>
      </w:r>
      <m:oMath>
        <m:r>
          <w:rPr>
            <w:rFonts w:ascii="Cambria Math" w:hAnsi="Cambria Math"/>
            <w:sz w:val="21"/>
            <w:szCs w:val="18"/>
          </w:rPr>
          <m:t>*</m:t>
        </m:r>
      </m:oMath>
      <w:r w:rsidRPr="00B90750">
        <w:rPr>
          <w:sz w:val="21"/>
          <w:szCs w:val="18"/>
        </w:rPr>
        <w:t xml:space="preserve">. Let us see how it works. Let us get two tensors, both with dimensions </w:t>
      </w:r>
      <m:oMath>
        <m:r>
          <w:rPr>
            <w:rFonts w:ascii="Cambria Math" w:hAnsi="Cambria Math"/>
            <w:sz w:val="21"/>
            <w:szCs w:val="18"/>
          </w:rPr>
          <m:t>3×3</m:t>
        </m:r>
      </m:oMath>
      <w:r w:rsidRPr="00B90750">
        <w:rPr>
          <w:sz w:val="21"/>
          <w:szCs w:val="18"/>
        </w:rPr>
        <w:t xml:space="preserve">. The convolution operation is done applying the following formula </w:t>
      </w:r>
    </w:p>
    <w:p w14:paraId="7E61427E" w14:textId="77777777" w:rsidR="00480CBE" w:rsidRPr="00B90750" w:rsidRDefault="00480CBE" w:rsidP="00480CBE">
      <w:pPr>
        <w:pStyle w:val="BodyTextFirst"/>
        <w:rPr>
          <w:sz w:val="21"/>
          <w:szCs w:val="18"/>
        </w:rPr>
      </w:pPr>
    </w:p>
    <w:p w14:paraId="3B33DB5D" w14:textId="7440E93C" w:rsidR="00480CBE" w:rsidRPr="00B90750" w:rsidRDefault="007C0329" w:rsidP="00480CBE">
      <w:pPr>
        <w:pStyle w:val="BodyTextFirst"/>
        <w:rPr>
          <w:sz w:val="21"/>
          <w:szCs w:val="18"/>
        </w:rPr>
      </w:pPr>
      <m:oMathPara>
        <m:oMath>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mr>
              </m:m>
            </m:e>
          </m:d>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e>
                </m:mr>
              </m:m>
            </m:e>
          </m:d>
          <m:r>
            <w:rPr>
              <w:rFonts w:ascii="Cambria Math" w:hAnsi="Cambria Math"/>
              <w:sz w:val="21"/>
              <w:szCs w:val="18"/>
            </w:rPr>
            <m:t>=</m:t>
          </m:r>
          <m:nary>
            <m:naryPr>
              <m:chr m:val="∑"/>
              <m:limLoc m:val="undOvr"/>
              <m:ctrlPr>
                <w:rPr>
                  <w:rFonts w:ascii="Cambria Math" w:hAnsi="Cambria Math"/>
                  <w:i/>
                  <w:sz w:val="21"/>
                  <w:szCs w:val="18"/>
                </w:rPr>
              </m:ctrlPr>
            </m:naryPr>
            <m:sub>
              <m:r>
                <w:rPr>
                  <w:rFonts w:ascii="Cambria Math" w:hAnsi="Cambria Math"/>
                  <w:sz w:val="21"/>
                  <w:szCs w:val="18"/>
                </w:rPr>
                <m:t>i=1</m:t>
              </m:r>
            </m:sub>
            <m:sup>
              <m:r>
                <w:rPr>
                  <w:rFonts w:ascii="Cambria Math" w:hAnsi="Cambria Math"/>
                  <w:sz w:val="21"/>
                  <w:szCs w:val="18"/>
                </w:rPr>
                <m:t>9</m:t>
              </m:r>
            </m:sup>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i</m:t>
                  </m:r>
                </m:sub>
              </m:sSub>
            </m:e>
          </m:nary>
        </m:oMath>
      </m:oMathPara>
    </w:p>
    <w:p w14:paraId="7940A099" w14:textId="77777777" w:rsidR="00480CBE" w:rsidRPr="00B90750" w:rsidRDefault="00480CBE" w:rsidP="00480CBE">
      <w:pPr>
        <w:pStyle w:val="BodyTextFirst"/>
        <w:rPr>
          <w:sz w:val="21"/>
          <w:szCs w:val="18"/>
        </w:rPr>
      </w:pPr>
    </w:p>
    <w:p w14:paraId="4F735C25" w14:textId="69F817BC" w:rsidR="00480CBE" w:rsidRPr="00B90750" w:rsidRDefault="00DD5256" w:rsidP="00480CBE">
      <w:pPr>
        <w:pStyle w:val="BodyTextFirst"/>
        <w:rPr>
          <w:sz w:val="21"/>
          <w:szCs w:val="18"/>
        </w:rPr>
      </w:pPr>
      <w:r w:rsidRPr="00B90750">
        <w:rPr>
          <w:sz w:val="21"/>
          <w:szCs w:val="18"/>
        </w:rPr>
        <w:lastRenderedPageBreak/>
        <w:t>I</w:t>
      </w:r>
      <w:r w:rsidR="00480CBE" w:rsidRPr="00B90750">
        <w:rPr>
          <w:sz w:val="21"/>
          <w:szCs w:val="18"/>
        </w:rPr>
        <w:t xml:space="preserve">n this case the result is simply the sum of each element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m:t>
            </m:r>
          </m:sub>
        </m:sSub>
      </m:oMath>
      <w:r w:rsidR="00480CBE" w:rsidRPr="00B90750">
        <w:rPr>
          <w:sz w:val="21"/>
          <w:szCs w:val="18"/>
        </w:rPr>
        <w:t xml:space="preserve"> multiplied by the respective element </w:t>
      </w:r>
      <m:oMath>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i</m:t>
            </m:r>
          </m:sub>
        </m:sSub>
      </m:oMath>
      <w:r w:rsidR="00480CBE" w:rsidRPr="00B90750">
        <w:rPr>
          <w:sz w:val="21"/>
          <w:szCs w:val="18"/>
        </w:rPr>
        <w:t>. In a more typical matrix formalism this formula could be written with a double sum as</w:t>
      </w:r>
    </w:p>
    <w:p w14:paraId="16212B52" w14:textId="77777777" w:rsidR="00480CBE" w:rsidRPr="00B90750" w:rsidRDefault="00480CBE" w:rsidP="00480CBE">
      <w:pPr>
        <w:pStyle w:val="BodyTextFirst"/>
        <w:rPr>
          <w:sz w:val="21"/>
          <w:szCs w:val="18"/>
        </w:rPr>
      </w:pPr>
    </w:p>
    <w:p w14:paraId="17A2DDB9" w14:textId="1187ADE0" w:rsidR="00480CBE" w:rsidRPr="00B90750" w:rsidRDefault="007C0329" w:rsidP="00480CBE">
      <w:pPr>
        <w:pStyle w:val="BodyTextFirst"/>
        <w:rPr>
          <w:sz w:val="21"/>
          <w:szCs w:val="18"/>
        </w:rPr>
      </w:pPr>
      <m:oMathPara>
        <m:oMath>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23</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33</m:t>
                        </m:r>
                      </m:sub>
                    </m:sSub>
                  </m:e>
                </m:mr>
              </m:m>
            </m:e>
          </m:d>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13</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23</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33</m:t>
                        </m:r>
                      </m:sub>
                    </m:sSub>
                  </m:e>
                </m:mr>
              </m:m>
            </m:e>
          </m:d>
          <m:r>
            <w:rPr>
              <w:rFonts w:ascii="Cambria Math" w:hAnsi="Cambria Math"/>
              <w:sz w:val="21"/>
              <w:szCs w:val="18"/>
            </w:rPr>
            <m:t>=</m:t>
          </m:r>
          <m:nary>
            <m:naryPr>
              <m:chr m:val="∑"/>
              <m:limLoc m:val="undOvr"/>
              <m:ctrlPr>
                <w:rPr>
                  <w:rFonts w:ascii="Cambria Math" w:hAnsi="Cambria Math"/>
                  <w:sz w:val="21"/>
                  <w:szCs w:val="18"/>
                </w:rPr>
              </m:ctrlPr>
            </m:naryPr>
            <m:sub>
              <m:r>
                <w:rPr>
                  <w:rFonts w:ascii="Cambria Math" w:hAnsi="Cambria Math"/>
                  <w:sz w:val="21"/>
                  <w:szCs w:val="18"/>
                </w:rPr>
                <m:t>i=1</m:t>
              </m:r>
            </m:sub>
            <m:sup>
              <m:r>
                <w:rPr>
                  <w:rFonts w:ascii="Cambria Math" w:hAnsi="Cambria Math"/>
                  <w:sz w:val="21"/>
                  <w:szCs w:val="18"/>
                </w:rPr>
                <m:t>3</m:t>
              </m:r>
            </m:sup>
            <m:e>
              <m:nary>
                <m:naryPr>
                  <m:chr m:val="∑"/>
                  <m:limLoc m:val="undOvr"/>
                  <m:ctrlPr>
                    <w:rPr>
                      <w:rFonts w:ascii="Cambria Math" w:hAnsi="Cambria Math"/>
                      <w:i/>
                      <w:sz w:val="21"/>
                      <w:szCs w:val="18"/>
                    </w:rPr>
                  </m:ctrlPr>
                </m:naryPr>
                <m:sub>
                  <m:r>
                    <w:rPr>
                      <w:rFonts w:ascii="Cambria Math" w:hAnsi="Cambria Math"/>
                      <w:sz w:val="21"/>
                      <w:szCs w:val="18"/>
                    </w:rPr>
                    <m:t>j=1</m:t>
                  </m:r>
                </m:sub>
                <m:sup>
                  <m:r>
                    <w:rPr>
                      <w:rFonts w:ascii="Cambria Math" w:hAnsi="Cambria Math"/>
                      <w:sz w:val="21"/>
                      <w:szCs w:val="18"/>
                    </w:rPr>
                    <m:t>3</m:t>
                  </m:r>
                </m:sup>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ij</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ij</m:t>
                      </m:r>
                    </m:sub>
                  </m:sSub>
                </m:e>
              </m:nary>
            </m:e>
          </m:nary>
        </m:oMath>
      </m:oMathPara>
    </w:p>
    <w:p w14:paraId="1D262FFC" w14:textId="77777777" w:rsidR="00480CBE" w:rsidRPr="00B90750" w:rsidRDefault="00480CBE" w:rsidP="00480CBE">
      <w:pPr>
        <w:pStyle w:val="BodyTextFirst"/>
        <w:rPr>
          <w:sz w:val="21"/>
          <w:szCs w:val="18"/>
        </w:rPr>
      </w:pPr>
    </w:p>
    <w:p w14:paraId="5E20B35C" w14:textId="1B482C57" w:rsidR="00480CBE" w:rsidRPr="00B90750" w:rsidRDefault="00DD5256" w:rsidP="00480CBE">
      <w:pPr>
        <w:pStyle w:val="BodyTextFirst"/>
        <w:rPr>
          <w:sz w:val="21"/>
          <w:szCs w:val="18"/>
        </w:rPr>
      </w:pPr>
      <w:r w:rsidRPr="00B90750">
        <w:rPr>
          <w:sz w:val="21"/>
          <w:szCs w:val="18"/>
        </w:rPr>
        <w:t>b</w:t>
      </w:r>
      <w:r w:rsidR="00480CBE" w:rsidRPr="00B90750">
        <w:rPr>
          <w:sz w:val="21"/>
          <w:szCs w:val="18"/>
        </w:rPr>
        <w:t>ut the first version has the advantage of making the fundamental idea very clear: each element from one tensor is multiplied by the correspondent element (the element in the same position) of the second tensor and then all the values are summed to get the result.</w:t>
      </w:r>
    </w:p>
    <w:p w14:paraId="278DB042" w14:textId="09D624F3" w:rsidR="00480CBE" w:rsidRPr="00B90750" w:rsidRDefault="00480CBE" w:rsidP="00480CBE">
      <w:pPr>
        <w:pStyle w:val="BodyTextCont"/>
        <w:rPr>
          <w:sz w:val="21"/>
          <w:szCs w:val="21"/>
        </w:rPr>
      </w:pPr>
      <w:r w:rsidRPr="00B90750">
        <w:rPr>
          <w:sz w:val="21"/>
          <w:szCs w:val="21"/>
        </w:rPr>
        <w:t xml:space="preserve">In the previous section we have talked about kernels, and the reason is that convolution is usually done between a tensor, that we may indicate here with </w:t>
      </w:r>
      <m:oMath>
        <m:r>
          <w:rPr>
            <w:rFonts w:ascii="Cambria Math" w:hAnsi="Cambria Math"/>
            <w:sz w:val="21"/>
            <w:szCs w:val="21"/>
          </w:rPr>
          <m:t>A</m:t>
        </m:r>
      </m:oMath>
      <w:r w:rsidRPr="00B90750">
        <w:rPr>
          <w:sz w:val="21"/>
          <w:szCs w:val="21"/>
        </w:rPr>
        <w:t xml:space="preserve">, and a kernel. Typically, kernels are small, </w:t>
      </w:r>
      <m:oMath>
        <m:r>
          <w:rPr>
            <w:rFonts w:ascii="Cambria Math" w:hAnsi="Cambria Math"/>
            <w:sz w:val="21"/>
            <w:szCs w:val="21"/>
          </w:rPr>
          <m:t>3×3</m:t>
        </m:r>
      </m:oMath>
      <w:r w:rsidRPr="00B90750">
        <w:rPr>
          <w:sz w:val="21"/>
          <w:szCs w:val="21"/>
        </w:rPr>
        <w:t xml:space="preserve"> or </w:t>
      </w:r>
      <m:oMath>
        <m:r>
          <w:rPr>
            <w:rFonts w:ascii="Cambria Math" w:hAnsi="Cambria Math"/>
            <w:sz w:val="21"/>
            <w:szCs w:val="21"/>
          </w:rPr>
          <m:t>5×5</m:t>
        </m:r>
      </m:oMath>
      <w:r w:rsidRPr="00B90750">
        <w:rPr>
          <w:sz w:val="21"/>
          <w:szCs w:val="21"/>
        </w:rPr>
        <w:t xml:space="preserve">, while the input tensors </w:t>
      </w:r>
      <m:oMath>
        <m:r>
          <w:rPr>
            <w:rFonts w:ascii="Cambria Math" w:hAnsi="Cambria Math"/>
            <w:sz w:val="21"/>
            <w:szCs w:val="21"/>
          </w:rPr>
          <m:t>A</m:t>
        </m:r>
      </m:oMath>
      <w:r w:rsidRPr="00B90750">
        <w:rPr>
          <w:sz w:val="21"/>
          <w:szCs w:val="21"/>
        </w:rPr>
        <w:t xml:space="preserve"> are normally bigger. In image recognition for example, the input tensors </w:t>
      </w:r>
      <m:oMath>
        <m:r>
          <w:rPr>
            <w:rFonts w:ascii="Cambria Math" w:hAnsi="Cambria Math"/>
            <w:sz w:val="21"/>
            <w:szCs w:val="21"/>
          </w:rPr>
          <m:t>A</m:t>
        </m:r>
      </m:oMath>
      <w:r w:rsidRPr="00B90750">
        <w:rPr>
          <w:sz w:val="21"/>
          <w:szCs w:val="21"/>
        </w:rPr>
        <w:t xml:space="preserve"> are the images that may have dimensions as high as </w:t>
      </w:r>
      <m:oMath>
        <m:r>
          <w:rPr>
            <w:rFonts w:ascii="Cambria Math" w:hAnsi="Cambria Math"/>
            <w:sz w:val="21"/>
            <w:szCs w:val="21"/>
          </w:rPr>
          <m:t>1024×1024×3</m:t>
        </m:r>
      </m:oMath>
      <w:r w:rsidRPr="00B90750">
        <w:rPr>
          <w:sz w:val="21"/>
          <w:szCs w:val="21"/>
        </w:rPr>
        <w:t xml:space="preserve">, where </w:t>
      </w:r>
      <m:oMath>
        <m:r>
          <w:rPr>
            <w:rFonts w:ascii="Cambria Math" w:hAnsi="Cambria Math"/>
            <w:sz w:val="21"/>
            <w:szCs w:val="21"/>
          </w:rPr>
          <m:t>1024×1024</m:t>
        </m:r>
      </m:oMath>
      <w:r w:rsidRPr="00B90750">
        <w:rPr>
          <w:sz w:val="21"/>
          <w:szCs w:val="21"/>
        </w:rPr>
        <w:t xml:space="preserve"> is the resolution and the last dimension (</w:t>
      </w:r>
      <m:oMath>
        <m:r>
          <w:rPr>
            <w:rFonts w:ascii="Cambria Math" w:hAnsi="Cambria Math"/>
            <w:sz w:val="21"/>
            <w:szCs w:val="21"/>
          </w:rPr>
          <m:t>3</m:t>
        </m:r>
      </m:oMath>
      <w:r w:rsidRPr="00B90750">
        <w:rPr>
          <w:sz w:val="21"/>
          <w:szCs w:val="21"/>
        </w:rPr>
        <w:t xml:space="preserve">) is the number of the color channels, the RGB values. In advanced applications the images may even have higher resolution. How to apply convolution when we have matrices with different dimensions? To understand it, </w:t>
      </w:r>
      <w:r w:rsidR="00AC1146" w:rsidRPr="00B90750">
        <w:rPr>
          <w:sz w:val="21"/>
          <w:szCs w:val="21"/>
        </w:rPr>
        <w:t>let us</w:t>
      </w:r>
      <w:r w:rsidRPr="00B90750">
        <w:rPr>
          <w:sz w:val="21"/>
          <w:szCs w:val="21"/>
        </w:rPr>
        <w:t xml:space="preserve"> consider a matrix </w:t>
      </w:r>
      <m:oMath>
        <m:r>
          <w:rPr>
            <w:rFonts w:ascii="Cambria Math" w:hAnsi="Cambria Math"/>
            <w:sz w:val="21"/>
            <w:szCs w:val="21"/>
          </w:rPr>
          <m:t>A</m:t>
        </m:r>
      </m:oMath>
      <w:r w:rsidRPr="00B90750">
        <w:rPr>
          <w:sz w:val="21"/>
          <w:szCs w:val="21"/>
        </w:rPr>
        <w:t xml:space="preserve"> that is </w:t>
      </w:r>
      <m:oMath>
        <m:r>
          <w:rPr>
            <w:rFonts w:ascii="Cambria Math" w:hAnsi="Cambria Math"/>
            <w:sz w:val="21"/>
            <w:szCs w:val="21"/>
          </w:rPr>
          <m:t>4×4</m:t>
        </m:r>
      </m:oMath>
    </w:p>
    <w:p w14:paraId="77542C21" w14:textId="77777777" w:rsidR="00AC1146" w:rsidRPr="00B90750" w:rsidRDefault="00AC1146" w:rsidP="00480CBE">
      <w:pPr>
        <w:pStyle w:val="BodyTextCont"/>
        <w:rPr>
          <w:sz w:val="21"/>
          <w:szCs w:val="21"/>
        </w:rPr>
      </w:pPr>
    </w:p>
    <w:p w14:paraId="01AF93AB" w14:textId="732DF47B" w:rsidR="00480CBE" w:rsidRPr="00B90750" w:rsidRDefault="00480CBE" w:rsidP="00480CBE">
      <w:pPr>
        <w:pStyle w:val="BodyTextFirst"/>
        <w:rPr>
          <w:sz w:val="21"/>
          <w:szCs w:val="18"/>
        </w:rPr>
      </w:pPr>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450914AF" w14:textId="77777777" w:rsidR="00AC1146" w:rsidRPr="00B90750" w:rsidRDefault="00AC1146" w:rsidP="00480CBE">
      <w:pPr>
        <w:pStyle w:val="BodyTextFirst"/>
        <w:rPr>
          <w:sz w:val="21"/>
          <w:szCs w:val="18"/>
        </w:rPr>
      </w:pPr>
    </w:p>
    <w:p w14:paraId="47C0C9BB" w14:textId="4D5EEF25" w:rsidR="00480CBE" w:rsidRPr="00B90750" w:rsidRDefault="00DD5256" w:rsidP="003A7A79">
      <w:pPr>
        <w:pStyle w:val="BodyTextFirst"/>
        <w:rPr>
          <w:sz w:val="21"/>
          <w:szCs w:val="18"/>
        </w:rPr>
      </w:pPr>
      <w:r w:rsidRPr="00B90750">
        <w:rPr>
          <w:sz w:val="21"/>
          <w:szCs w:val="18"/>
        </w:rPr>
        <w:t>a</w:t>
      </w:r>
      <w:r w:rsidR="00480CBE" w:rsidRPr="00B90750">
        <w:rPr>
          <w:sz w:val="21"/>
          <w:szCs w:val="18"/>
        </w:rPr>
        <w:t xml:space="preserve">nd </w:t>
      </w:r>
      <w:r w:rsidR="00AC1146" w:rsidRPr="00B90750">
        <w:rPr>
          <w:sz w:val="21"/>
          <w:szCs w:val="18"/>
        </w:rPr>
        <w:t>let us</w:t>
      </w:r>
      <w:r w:rsidR="00480CBE" w:rsidRPr="00B90750">
        <w:rPr>
          <w:sz w:val="21"/>
          <w:szCs w:val="18"/>
        </w:rPr>
        <w:t xml:space="preserve"> see how to do convolution with a Kernel </w:t>
      </w:r>
      <m:oMath>
        <m:r>
          <w:rPr>
            <w:rFonts w:ascii="Cambria Math" w:hAnsi="Cambria Math"/>
            <w:sz w:val="21"/>
            <w:szCs w:val="18"/>
          </w:rPr>
          <m:t>K</m:t>
        </m:r>
      </m:oMath>
      <w:r w:rsidR="00480CBE" w:rsidRPr="00B90750">
        <w:rPr>
          <w:sz w:val="21"/>
          <w:szCs w:val="18"/>
        </w:rPr>
        <w:t xml:space="preserve"> that we will take for this example to be </w:t>
      </w:r>
      <m:oMath>
        <m:r>
          <w:rPr>
            <w:rFonts w:ascii="Cambria Math" w:hAnsi="Cambria Math"/>
            <w:sz w:val="21"/>
            <w:szCs w:val="18"/>
          </w:rPr>
          <m:t>3×3</m:t>
        </m:r>
      </m:oMath>
    </w:p>
    <w:p w14:paraId="3A224248" w14:textId="77777777" w:rsidR="00AC1146" w:rsidRPr="00B90750" w:rsidRDefault="00AC1146" w:rsidP="00480CBE">
      <w:pPr>
        <w:pStyle w:val="BodyTextFirst"/>
        <w:rPr>
          <w:sz w:val="21"/>
          <w:szCs w:val="18"/>
        </w:rPr>
      </w:pPr>
    </w:p>
    <w:p w14:paraId="4A07F722" w14:textId="4F559707" w:rsidR="00480CBE" w:rsidRPr="00B90750" w:rsidRDefault="00480CBE" w:rsidP="00480CBE">
      <w:pPr>
        <w:pStyle w:val="BodyTextFirst"/>
        <w:rPr>
          <w:sz w:val="21"/>
          <w:szCs w:val="18"/>
        </w:rPr>
      </w:pPr>
      <m:oMathPara>
        <m:oMath>
          <m:r>
            <w:rPr>
              <w:rFonts w:ascii="Cambria Math" w:hAnsi="Cambria Math"/>
              <w:sz w:val="21"/>
              <w:szCs w:val="18"/>
            </w:rPr>
            <m:t>K=</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e>
                </m:mr>
                <m:mr>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e>
                  <m:e>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e>
                </m:mr>
              </m:m>
            </m:e>
          </m:d>
        </m:oMath>
      </m:oMathPara>
    </w:p>
    <w:p w14:paraId="218FBD57" w14:textId="77777777" w:rsidR="00AC1146" w:rsidRPr="00B90750" w:rsidRDefault="00AC1146" w:rsidP="00480CBE">
      <w:pPr>
        <w:pStyle w:val="BodyTextFirst"/>
        <w:rPr>
          <w:sz w:val="21"/>
          <w:szCs w:val="18"/>
        </w:rPr>
      </w:pPr>
    </w:p>
    <w:p w14:paraId="2EA0A8EC" w14:textId="225F6542" w:rsidR="00480CBE" w:rsidRPr="00B90750" w:rsidRDefault="00480CBE" w:rsidP="003A7A79">
      <w:pPr>
        <w:pStyle w:val="BodyTextFirst"/>
        <w:rPr>
          <w:sz w:val="21"/>
          <w:szCs w:val="18"/>
        </w:rPr>
      </w:pPr>
      <w:r w:rsidRPr="00B90750">
        <w:rPr>
          <w:sz w:val="21"/>
          <w:szCs w:val="18"/>
        </w:rPr>
        <w:t xml:space="preserve">The idea is to start on the top left corner of the matrix </w:t>
      </w:r>
      <m:oMath>
        <m:r>
          <w:rPr>
            <w:rFonts w:ascii="Cambria Math" w:hAnsi="Cambria Math"/>
            <w:sz w:val="21"/>
            <w:szCs w:val="18"/>
          </w:rPr>
          <m:t>A</m:t>
        </m:r>
      </m:oMath>
      <w:r w:rsidRPr="00B90750">
        <w:rPr>
          <w:sz w:val="21"/>
          <w:szCs w:val="18"/>
        </w:rPr>
        <w:t xml:space="preserve"> and select a </w:t>
      </w:r>
      <m:oMath>
        <m:r>
          <w:rPr>
            <w:rFonts w:ascii="Cambria Math" w:hAnsi="Cambria Math"/>
            <w:sz w:val="21"/>
            <w:szCs w:val="18"/>
          </w:rPr>
          <m:t>3×3</m:t>
        </m:r>
      </m:oMath>
      <w:r w:rsidRPr="00B90750">
        <w:rPr>
          <w:sz w:val="21"/>
          <w:szCs w:val="18"/>
        </w:rPr>
        <w:t xml:space="preserve"> region. In the example that would be</w:t>
      </w:r>
    </w:p>
    <w:p w14:paraId="40BC66B9" w14:textId="77777777" w:rsidR="00AC1146" w:rsidRPr="00B90750" w:rsidRDefault="00AC1146" w:rsidP="00480CBE">
      <w:pPr>
        <w:pStyle w:val="BodyTextFirst"/>
        <w:rPr>
          <w:sz w:val="21"/>
          <w:szCs w:val="18"/>
        </w:rPr>
      </w:pPr>
    </w:p>
    <w:p w14:paraId="647D29D8" w14:textId="16BDA791" w:rsidR="00480CBE" w:rsidRPr="00B90750" w:rsidRDefault="007C0329"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mr>
              </m:m>
            </m:e>
          </m:d>
        </m:oMath>
      </m:oMathPara>
    </w:p>
    <w:p w14:paraId="04D22FC9" w14:textId="77777777" w:rsidR="00AC1146" w:rsidRPr="00B90750" w:rsidRDefault="00AC1146" w:rsidP="00480CBE">
      <w:pPr>
        <w:pStyle w:val="BodyTextFirst"/>
        <w:rPr>
          <w:sz w:val="21"/>
          <w:szCs w:val="18"/>
        </w:rPr>
      </w:pPr>
    </w:p>
    <w:p w14:paraId="30BB2194" w14:textId="0E7FD7C9" w:rsidR="00480CBE" w:rsidRPr="00B90750" w:rsidRDefault="00480CBE" w:rsidP="00480CBE">
      <w:pPr>
        <w:pStyle w:val="BodyTextFirst"/>
        <w:rPr>
          <w:sz w:val="21"/>
          <w:szCs w:val="18"/>
        </w:rPr>
      </w:pPr>
      <w:r w:rsidRPr="00B90750">
        <w:rPr>
          <w:sz w:val="21"/>
          <w:szCs w:val="18"/>
        </w:rPr>
        <w:t>or the elements marked in bold below</w:t>
      </w:r>
    </w:p>
    <w:p w14:paraId="59860279" w14:textId="77777777" w:rsidR="00AC1146" w:rsidRPr="00B90750" w:rsidRDefault="00AC1146" w:rsidP="00480CBE">
      <w:pPr>
        <w:pStyle w:val="BodyTextFirst"/>
        <w:rPr>
          <w:sz w:val="21"/>
          <w:szCs w:val="18"/>
        </w:rPr>
      </w:pPr>
    </w:p>
    <w:p w14:paraId="16040A01" w14:textId="0519CE9A" w:rsidR="00480CBE" w:rsidRPr="00B90750" w:rsidRDefault="00480CBE" w:rsidP="00480CBE">
      <w:pPr>
        <w:pStyle w:val="BodyTextFirst"/>
        <w:rPr>
          <w:sz w:val="21"/>
          <w:szCs w:val="18"/>
        </w:rPr>
      </w:pPr>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2</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5</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6</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9</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10</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4A1799F9" w14:textId="77777777" w:rsidR="00AC1146" w:rsidRPr="00B90750" w:rsidRDefault="00AC1146" w:rsidP="00480CBE">
      <w:pPr>
        <w:pStyle w:val="BodyTextFirst"/>
        <w:rPr>
          <w:sz w:val="21"/>
          <w:szCs w:val="18"/>
        </w:rPr>
      </w:pPr>
    </w:p>
    <w:p w14:paraId="340076AC" w14:textId="7BFCE1A1" w:rsidR="00480CBE" w:rsidRPr="00B90750" w:rsidRDefault="00480CBE" w:rsidP="00480CBE">
      <w:pPr>
        <w:pStyle w:val="BodyTextFirst"/>
        <w:rPr>
          <w:sz w:val="21"/>
          <w:szCs w:val="18"/>
        </w:rPr>
      </w:pPr>
      <w:r w:rsidRPr="00B90750">
        <w:rPr>
          <w:sz w:val="21"/>
          <w:szCs w:val="18"/>
        </w:rPr>
        <w:t xml:space="preserve">Then we perform the convolution, as explained at the beginning between this smaller matrix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oMath>
      <w:r w:rsidRPr="00B90750">
        <w:rPr>
          <w:sz w:val="21"/>
          <w:szCs w:val="18"/>
        </w:rPr>
        <w:t xml:space="preserve"> and </w:t>
      </w:r>
      <m:oMath>
        <m:r>
          <w:rPr>
            <w:rFonts w:ascii="Cambria Math" w:hAnsi="Cambria Math"/>
            <w:sz w:val="21"/>
            <w:szCs w:val="18"/>
          </w:rPr>
          <m:t>K</m:t>
        </m:r>
      </m:oMath>
      <w:r w:rsidRPr="00B90750">
        <w:rPr>
          <w:sz w:val="21"/>
          <w:szCs w:val="18"/>
        </w:rPr>
        <w:t xml:space="preserve"> getting (we will indicate the result with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r>
          <w:rPr>
            <w:rFonts w:ascii="Cambria Math" w:hAnsi="Cambria Math"/>
            <w:sz w:val="21"/>
            <w:szCs w:val="18"/>
          </w:rPr>
          <m:t>)</m:t>
        </m:r>
      </m:oMath>
    </w:p>
    <w:p w14:paraId="2F68DD2B" w14:textId="77777777" w:rsidR="00AC1146" w:rsidRPr="00B90750" w:rsidRDefault="00AC1146" w:rsidP="00480CBE">
      <w:pPr>
        <w:pStyle w:val="BodyTextFirst"/>
        <w:rPr>
          <w:sz w:val="21"/>
          <w:szCs w:val="18"/>
        </w:rPr>
      </w:pPr>
    </w:p>
    <w:p w14:paraId="10D561B4" w14:textId="64F981E0" w:rsidR="00480CBE" w:rsidRPr="00B90750" w:rsidRDefault="007C0329"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r>
            <w:rPr>
              <w:rFonts w:ascii="Cambria Math" w:hAnsi="Cambria Math"/>
              <w:sz w:val="21"/>
              <w:szCs w:val="18"/>
            </w:rPr>
            <m:t>*K=</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oMath>
      </m:oMathPara>
    </w:p>
    <w:p w14:paraId="52F8649C" w14:textId="77777777" w:rsidR="00AC1146" w:rsidRPr="00B90750" w:rsidRDefault="00AC1146" w:rsidP="00480CBE">
      <w:pPr>
        <w:pStyle w:val="BodyTextFirst"/>
        <w:rPr>
          <w:sz w:val="21"/>
          <w:szCs w:val="18"/>
        </w:rPr>
      </w:pPr>
    </w:p>
    <w:p w14:paraId="6511F93A" w14:textId="1E38A6A4" w:rsidR="00480CBE" w:rsidRPr="00B90750" w:rsidRDefault="00480CBE" w:rsidP="00480CBE">
      <w:pPr>
        <w:pStyle w:val="BodyTextFirst"/>
        <w:rPr>
          <w:sz w:val="21"/>
          <w:szCs w:val="18"/>
        </w:rPr>
      </w:pPr>
      <w:r w:rsidRPr="00B90750">
        <w:rPr>
          <w:sz w:val="21"/>
          <w:szCs w:val="18"/>
        </w:rPr>
        <w:t xml:space="preserve">Then we need to shift the selected </w:t>
      </w:r>
      <m:oMath>
        <m:r>
          <w:rPr>
            <w:rFonts w:ascii="Cambria Math" w:hAnsi="Cambria Math"/>
            <w:sz w:val="21"/>
            <w:szCs w:val="18"/>
          </w:rPr>
          <m:t>3×3</m:t>
        </m:r>
      </m:oMath>
      <w:r w:rsidRPr="00B90750">
        <w:rPr>
          <w:sz w:val="21"/>
          <w:szCs w:val="18"/>
        </w:rPr>
        <w:t xml:space="preserve"> region in matrix </w:t>
      </w:r>
      <m:oMath>
        <m:r>
          <w:rPr>
            <w:rFonts w:ascii="Cambria Math" w:hAnsi="Cambria Math"/>
            <w:sz w:val="21"/>
            <w:szCs w:val="18"/>
          </w:rPr>
          <m:t>A</m:t>
        </m:r>
      </m:oMath>
      <w:r w:rsidRPr="00B90750">
        <w:rPr>
          <w:sz w:val="21"/>
          <w:szCs w:val="18"/>
        </w:rPr>
        <w:t xml:space="preserve"> of one column to the right and select the elements marked in bold below</w:t>
      </w:r>
    </w:p>
    <w:p w14:paraId="7E5D9F9E" w14:textId="77777777" w:rsidR="00AC1146" w:rsidRPr="00B90750" w:rsidRDefault="00AC1146" w:rsidP="00480CBE">
      <w:pPr>
        <w:pStyle w:val="BodyTextFirst"/>
        <w:rPr>
          <w:sz w:val="21"/>
          <w:szCs w:val="18"/>
        </w:rPr>
      </w:pPr>
    </w:p>
    <w:p w14:paraId="7D9300CE" w14:textId="68C15985" w:rsidR="00480CBE" w:rsidRPr="00B90750" w:rsidRDefault="00480CBE" w:rsidP="00AC1146">
      <w:pPr>
        <w:pStyle w:val="FigureCaption"/>
        <w:rPr>
          <w:sz w:val="22"/>
          <w:szCs w:val="18"/>
        </w:rPr>
      </w:pPr>
      <m:oMathPara>
        <m:oMath>
          <m:r>
            <w:rPr>
              <w:rFonts w:ascii="Cambria Math" w:hAnsi="Cambria Math"/>
              <w:sz w:val="22"/>
              <w:szCs w:val="18"/>
            </w:rPr>
            <m:t>A=</m:t>
          </m:r>
          <m:d>
            <m:dPr>
              <m:ctrlPr>
                <w:rPr>
                  <w:rFonts w:ascii="Cambria Math" w:hAnsi="Cambria Math"/>
                  <w:sz w:val="22"/>
                  <w:szCs w:val="18"/>
                </w:rPr>
              </m:ctrlPr>
            </m:dPr>
            <m:e>
              <m:m>
                <m:mPr>
                  <m:mcs>
                    <m:mc>
                      <m:mcPr>
                        <m:count m:val="4"/>
                        <m:mcJc m:val="center"/>
                      </m:mcPr>
                    </m:mc>
                  </m:mcs>
                  <m:ctrlPr>
                    <w:rPr>
                      <w:rFonts w:ascii="Cambria Math" w:hAnsi="Cambria Math"/>
                      <w:sz w:val="22"/>
                      <w:szCs w:val="18"/>
                    </w:rPr>
                  </m:ctrlPr>
                </m:mPr>
                <m:mr>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2</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3</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4</m:t>
                        </m:r>
                      </m:sub>
                    </m:sSub>
                  </m:e>
                </m:mr>
                <m:mr>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5</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6</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7</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8</m:t>
                        </m:r>
                      </m:sub>
                    </m:sSub>
                  </m:e>
                </m:mr>
                <m:mr>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9</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10</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11</m:t>
                        </m:r>
                      </m:sub>
                    </m:sSub>
                  </m:e>
                  <m:e>
                    <m:sSub>
                      <m:sSubPr>
                        <m:ctrlPr>
                          <w:rPr>
                            <w:rStyle w:val="Strong"/>
                            <w:rFonts w:ascii="Cambria Math" w:hAnsi="Cambria Math"/>
                            <w:b w:val="0"/>
                            <w:bCs w:val="0"/>
                            <w:sz w:val="22"/>
                            <w:szCs w:val="18"/>
                          </w:rPr>
                        </m:ctrlPr>
                      </m:sSubPr>
                      <m:e>
                        <m:r>
                          <m:rPr>
                            <m:sty m:val="bi"/>
                          </m:rPr>
                          <w:rPr>
                            <w:rStyle w:val="Strong"/>
                            <w:rFonts w:ascii="Cambria Math" w:hAnsi="Cambria Math"/>
                            <w:sz w:val="22"/>
                            <w:szCs w:val="18"/>
                          </w:rPr>
                          <m:t>a</m:t>
                        </m:r>
                      </m:e>
                      <m:sub>
                        <m:r>
                          <m:rPr>
                            <m:sty m:val="bi"/>
                          </m:rPr>
                          <w:rPr>
                            <w:rStyle w:val="Strong"/>
                            <w:rFonts w:ascii="Cambria Math" w:hAnsi="Cambria Math"/>
                            <w:sz w:val="22"/>
                            <w:szCs w:val="18"/>
                          </w:rPr>
                          <m:t>12</m:t>
                        </m:r>
                      </m:sub>
                    </m:sSub>
                  </m:e>
                </m:mr>
                <m:mr>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13</m:t>
                        </m:r>
                      </m:sub>
                    </m:sSub>
                  </m:e>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14</m:t>
                        </m:r>
                      </m:sub>
                    </m:sSub>
                  </m:e>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15</m:t>
                        </m:r>
                      </m:sub>
                    </m:sSub>
                  </m:e>
                  <m:e>
                    <m:sSub>
                      <m:sSubPr>
                        <m:ctrlPr>
                          <w:rPr>
                            <w:rFonts w:ascii="Cambria Math" w:hAnsi="Cambria Math"/>
                            <w:sz w:val="22"/>
                            <w:szCs w:val="18"/>
                          </w:rPr>
                        </m:ctrlPr>
                      </m:sSubPr>
                      <m:e>
                        <m:r>
                          <w:rPr>
                            <w:rFonts w:ascii="Cambria Math" w:hAnsi="Cambria Math"/>
                            <w:sz w:val="22"/>
                            <w:szCs w:val="18"/>
                          </w:rPr>
                          <m:t>a</m:t>
                        </m:r>
                      </m:e>
                      <m:sub>
                        <m:r>
                          <w:rPr>
                            <w:rFonts w:ascii="Cambria Math" w:hAnsi="Cambria Math"/>
                            <w:sz w:val="22"/>
                            <w:szCs w:val="18"/>
                          </w:rPr>
                          <m:t>16</m:t>
                        </m:r>
                      </m:sub>
                    </m:sSub>
                  </m:e>
                </m:mr>
              </m:m>
            </m:e>
          </m:d>
        </m:oMath>
      </m:oMathPara>
    </w:p>
    <w:p w14:paraId="5C943D86" w14:textId="77777777" w:rsidR="00AC1146" w:rsidRPr="00B90750" w:rsidRDefault="00AC1146" w:rsidP="00480CBE">
      <w:pPr>
        <w:pStyle w:val="BodyTextFirst"/>
        <w:rPr>
          <w:sz w:val="21"/>
          <w:szCs w:val="18"/>
        </w:rPr>
      </w:pPr>
    </w:p>
    <w:p w14:paraId="0B92DDC5" w14:textId="3E092156" w:rsidR="00480CBE" w:rsidRPr="00B90750" w:rsidRDefault="00480CBE" w:rsidP="00480CBE">
      <w:pPr>
        <w:pStyle w:val="BodyTextFirst"/>
        <w:rPr>
          <w:sz w:val="21"/>
          <w:szCs w:val="18"/>
        </w:rPr>
      </w:pPr>
      <w:r w:rsidRPr="00B90750">
        <w:rPr>
          <w:sz w:val="21"/>
          <w:szCs w:val="18"/>
        </w:rPr>
        <w:t xml:space="preserve">that will give us the second sub-matrix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oMath>
    </w:p>
    <w:p w14:paraId="7F50AA0B" w14:textId="77777777" w:rsidR="00AC1146" w:rsidRPr="00B90750" w:rsidRDefault="00AC1146" w:rsidP="00480CBE">
      <w:pPr>
        <w:pStyle w:val="BodyTextFirst"/>
        <w:rPr>
          <w:sz w:val="21"/>
          <w:szCs w:val="18"/>
        </w:rPr>
      </w:pPr>
    </w:p>
    <w:p w14:paraId="1C5276A8" w14:textId="549864FA" w:rsidR="00480CBE" w:rsidRPr="00B90750" w:rsidRDefault="007C0329"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
            </m:e>
          </m:d>
        </m:oMath>
      </m:oMathPara>
    </w:p>
    <w:p w14:paraId="7566A3C2" w14:textId="77777777" w:rsidR="00AC1146" w:rsidRPr="00B90750" w:rsidRDefault="00AC1146" w:rsidP="00480CBE">
      <w:pPr>
        <w:pStyle w:val="BodyTextFirst"/>
        <w:rPr>
          <w:sz w:val="21"/>
          <w:szCs w:val="18"/>
        </w:rPr>
      </w:pPr>
    </w:p>
    <w:p w14:paraId="229EC554" w14:textId="2581B2C3" w:rsidR="00480CBE" w:rsidRPr="00B90750" w:rsidRDefault="00480CBE" w:rsidP="00480CBE">
      <w:pPr>
        <w:pStyle w:val="BodyTextFirst"/>
        <w:rPr>
          <w:sz w:val="21"/>
          <w:szCs w:val="18"/>
        </w:rPr>
      </w:pPr>
      <w:r w:rsidRPr="00B90750">
        <w:rPr>
          <w:sz w:val="21"/>
          <w:szCs w:val="18"/>
        </w:rPr>
        <w:t xml:space="preserve">and we perform again the convolution between this smaller matrix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oMath>
      <w:r w:rsidRPr="00B90750">
        <w:rPr>
          <w:sz w:val="21"/>
          <w:szCs w:val="18"/>
        </w:rPr>
        <w:t xml:space="preserve"> and </w:t>
      </w:r>
      <m:oMath>
        <m:r>
          <w:rPr>
            <w:rFonts w:ascii="Cambria Math" w:hAnsi="Cambria Math"/>
            <w:sz w:val="21"/>
            <w:szCs w:val="18"/>
          </w:rPr>
          <m:t>K</m:t>
        </m:r>
      </m:oMath>
    </w:p>
    <w:p w14:paraId="7BB3A66C" w14:textId="77777777" w:rsidR="00AC1146" w:rsidRPr="00B90750" w:rsidRDefault="00AC1146" w:rsidP="00480CBE">
      <w:pPr>
        <w:pStyle w:val="BodyTextFirst"/>
        <w:rPr>
          <w:sz w:val="21"/>
          <w:szCs w:val="18"/>
        </w:rPr>
      </w:pPr>
    </w:p>
    <w:p w14:paraId="4004E721" w14:textId="3604774B" w:rsidR="00480CBE" w:rsidRPr="00B90750" w:rsidRDefault="007C0329"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r>
            <w:rPr>
              <w:rFonts w:ascii="Cambria Math" w:hAnsi="Cambria Math"/>
              <w:sz w:val="21"/>
              <w:szCs w:val="18"/>
            </w:rPr>
            <m:t>*K=</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oMath>
      </m:oMathPara>
    </w:p>
    <w:p w14:paraId="64614E09" w14:textId="77777777" w:rsidR="00AC1146" w:rsidRPr="00B90750" w:rsidRDefault="00AC1146" w:rsidP="00480CBE">
      <w:pPr>
        <w:pStyle w:val="BodyTextFirst"/>
        <w:rPr>
          <w:sz w:val="21"/>
          <w:szCs w:val="18"/>
        </w:rPr>
      </w:pPr>
    </w:p>
    <w:p w14:paraId="1723BEFF" w14:textId="6A7EA7F0" w:rsidR="00480CBE" w:rsidRPr="00B90750" w:rsidRDefault="00DD5256" w:rsidP="00480CBE">
      <w:pPr>
        <w:pStyle w:val="BodyTextFirst"/>
        <w:rPr>
          <w:sz w:val="21"/>
          <w:szCs w:val="18"/>
        </w:rPr>
      </w:pPr>
      <w:r w:rsidRPr="00B90750">
        <w:rPr>
          <w:sz w:val="21"/>
          <w:szCs w:val="18"/>
        </w:rPr>
        <w:t>N</w:t>
      </w:r>
      <w:r w:rsidR="00480CBE" w:rsidRPr="00B90750">
        <w:rPr>
          <w:sz w:val="21"/>
          <w:szCs w:val="18"/>
        </w:rPr>
        <w:t xml:space="preserve">ow we cannot shift our </w:t>
      </w:r>
      <m:oMath>
        <m:r>
          <w:rPr>
            <w:rFonts w:ascii="Cambria Math" w:hAnsi="Cambria Math"/>
            <w:sz w:val="21"/>
            <w:szCs w:val="18"/>
          </w:rPr>
          <m:t>3×3</m:t>
        </m:r>
      </m:oMath>
      <w:r w:rsidR="00480CBE" w:rsidRPr="00B90750">
        <w:rPr>
          <w:sz w:val="21"/>
          <w:szCs w:val="18"/>
        </w:rPr>
        <w:t xml:space="preserve"> region anymore to the right, since we have reached the end of the matrix </w:t>
      </w:r>
      <m:oMath>
        <m:r>
          <w:rPr>
            <w:rFonts w:ascii="Cambria Math" w:hAnsi="Cambria Math"/>
            <w:sz w:val="21"/>
            <w:szCs w:val="18"/>
          </w:rPr>
          <m:t>A</m:t>
        </m:r>
      </m:oMath>
      <w:r w:rsidR="00480CBE" w:rsidRPr="00B90750">
        <w:rPr>
          <w:sz w:val="21"/>
          <w:szCs w:val="18"/>
        </w:rPr>
        <w:t>, so what we do is that we shift it one row down and start again from the left side. The next selected region would be</w:t>
      </w:r>
    </w:p>
    <w:p w14:paraId="6967E80D" w14:textId="77777777" w:rsidR="00AC1146" w:rsidRPr="00B90750" w:rsidRDefault="00AC1146" w:rsidP="00480CBE">
      <w:pPr>
        <w:pStyle w:val="BodyTextFirst"/>
        <w:rPr>
          <w:sz w:val="21"/>
          <w:szCs w:val="18"/>
        </w:rPr>
      </w:pPr>
    </w:p>
    <w:p w14:paraId="51630697" w14:textId="523E1B14" w:rsidR="00480CBE" w:rsidRPr="00B90750" w:rsidRDefault="007C0329"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mr>
              </m:m>
            </m:e>
          </m:d>
        </m:oMath>
      </m:oMathPara>
    </w:p>
    <w:p w14:paraId="33A1BEBC" w14:textId="77777777" w:rsidR="00AC1146" w:rsidRPr="00B90750" w:rsidRDefault="00AC1146" w:rsidP="00480CBE">
      <w:pPr>
        <w:pStyle w:val="BodyTextFirst"/>
        <w:rPr>
          <w:sz w:val="21"/>
          <w:szCs w:val="18"/>
        </w:rPr>
      </w:pPr>
    </w:p>
    <w:p w14:paraId="5F00B368" w14:textId="73DF1AF4" w:rsidR="00480CBE" w:rsidRPr="00B90750" w:rsidRDefault="00DD5256" w:rsidP="00480CBE">
      <w:pPr>
        <w:pStyle w:val="BodyTextFirst"/>
        <w:rPr>
          <w:sz w:val="21"/>
          <w:szCs w:val="18"/>
        </w:rPr>
      </w:pPr>
      <w:r w:rsidRPr="00B90750">
        <w:rPr>
          <w:sz w:val="21"/>
          <w:szCs w:val="18"/>
        </w:rPr>
        <w:t>A</w:t>
      </w:r>
      <w:r w:rsidR="00480CBE" w:rsidRPr="00B90750">
        <w:rPr>
          <w:sz w:val="21"/>
          <w:szCs w:val="18"/>
        </w:rPr>
        <w:t xml:space="preserve">gain, we perform convolution of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oMath>
      <w:r w:rsidR="00480CBE" w:rsidRPr="00B90750">
        <w:rPr>
          <w:sz w:val="21"/>
          <w:szCs w:val="18"/>
        </w:rPr>
        <w:t xml:space="preserve"> with </w:t>
      </w:r>
      <m:oMath>
        <m:r>
          <w:rPr>
            <w:rFonts w:ascii="Cambria Math" w:hAnsi="Cambria Math"/>
            <w:sz w:val="21"/>
            <w:szCs w:val="18"/>
          </w:rPr>
          <m:t>K</m:t>
        </m:r>
      </m:oMath>
    </w:p>
    <w:p w14:paraId="4313640E" w14:textId="77777777" w:rsidR="00AC1146" w:rsidRPr="00B90750" w:rsidRDefault="00AC1146" w:rsidP="00480CBE">
      <w:pPr>
        <w:pStyle w:val="BodyTextFirst"/>
        <w:rPr>
          <w:sz w:val="21"/>
          <w:szCs w:val="18"/>
        </w:rPr>
      </w:pPr>
    </w:p>
    <w:p w14:paraId="38EF93D8" w14:textId="59F2395D" w:rsidR="00480CBE" w:rsidRPr="00B90750" w:rsidRDefault="007C0329"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r>
            <w:rPr>
              <w:rFonts w:ascii="Cambria Math" w:hAnsi="Cambria Math"/>
              <w:sz w:val="21"/>
              <w:szCs w:val="18"/>
            </w:rPr>
            <m:t>*K=</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oMath>
      </m:oMathPara>
    </w:p>
    <w:p w14:paraId="3C8F7B2E" w14:textId="77777777" w:rsidR="00AC1146" w:rsidRPr="00B90750" w:rsidRDefault="00AC1146" w:rsidP="00480CBE">
      <w:pPr>
        <w:pStyle w:val="BodyTextFirst"/>
        <w:rPr>
          <w:sz w:val="21"/>
          <w:szCs w:val="18"/>
        </w:rPr>
      </w:pPr>
    </w:p>
    <w:p w14:paraId="5A0790FF" w14:textId="54C65C8C" w:rsidR="00480CBE" w:rsidRPr="00B90750" w:rsidRDefault="00DD5256" w:rsidP="00480CBE">
      <w:pPr>
        <w:pStyle w:val="BodyTextFirst"/>
        <w:rPr>
          <w:sz w:val="21"/>
          <w:szCs w:val="18"/>
        </w:rPr>
      </w:pPr>
      <w:r w:rsidRPr="00B90750">
        <w:rPr>
          <w:sz w:val="21"/>
          <w:szCs w:val="18"/>
        </w:rPr>
        <w:t>A</w:t>
      </w:r>
      <w:r w:rsidR="00480CBE" w:rsidRPr="00B90750">
        <w:rPr>
          <w:sz w:val="21"/>
          <w:szCs w:val="18"/>
        </w:rPr>
        <w:t xml:space="preserve">s you have guessed at this point, the last step is to shift our </w:t>
      </w:r>
      <m:oMath>
        <m:r>
          <w:rPr>
            <w:rFonts w:ascii="Cambria Math" w:hAnsi="Cambria Math"/>
            <w:sz w:val="21"/>
            <w:szCs w:val="18"/>
          </w:rPr>
          <m:t>3×3</m:t>
        </m:r>
      </m:oMath>
      <w:r w:rsidR="00480CBE" w:rsidRPr="00B90750">
        <w:rPr>
          <w:sz w:val="21"/>
          <w:szCs w:val="18"/>
        </w:rPr>
        <w:t xml:space="preserve"> selected region to the right of one column and perform again convolution. Our selected region will now be</w:t>
      </w:r>
    </w:p>
    <w:p w14:paraId="1BB41188" w14:textId="77777777" w:rsidR="00AC1146" w:rsidRPr="00B90750" w:rsidRDefault="00AC1146" w:rsidP="00480CBE">
      <w:pPr>
        <w:pStyle w:val="BodyTextFirst"/>
        <w:rPr>
          <w:sz w:val="21"/>
          <w:szCs w:val="18"/>
        </w:rPr>
      </w:pPr>
    </w:p>
    <w:p w14:paraId="6F526412" w14:textId="66114B65" w:rsidR="00480CBE" w:rsidRPr="00B90750" w:rsidRDefault="007C0329"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40865C59" w14:textId="77777777" w:rsidR="00AC1146" w:rsidRPr="00B90750" w:rsidRDefault="00AC1146" w:rsidP="00480CBE">
      <w:pPr>
        <w:pStyle w:val="BodyTextFirst"/>
        <w:rPr>
          <w:sz w:val="21"/>
          <w:szCs w:val="18"/>
        </w:rPr>
      </w:pPr>
    </w:p>
    <w:p w14:paraId="46D5F3C9" w14:textId="7D91A96E" w:rsidR="00480CBE" w:rsidRPr="00B90750" w:rsidRDefault="00480CBE" w:rsidP="00480CBE">
      <w:pPr>
        <w:pStyle w:val="BodyTextFirst"/>
        <w:rPr>
          <w:sz w:val="21"/>
          <w:szCs w:val="18"/>
        </w:rPr>
      </w:pPr>
      <w:r w:rsidRPr="00B90750">
        <w:rPr>
          <w:sz w:val="21"/>
          <w:szCs w:val="18"/>
        </w:rPr>
        <w:t>and the convolution will give the result</w:t>
      </w:r>
    </w:p>
    <w:p w14:paraId="581DDEC4" w14:textId="77777777" w:rsidR="00AC1146" w:rsidRPr="00B90750" w:rsidRDefault="00AC1146" w:rsidP="00480CBE">
      <w:pPr>
        <w:pStyle w:val="BodyTextFirst"/>
        <w:rPr>
          <w:sz w:val="21"/>
          <w:szCs w:val="18"/>
        </w:rPr>
      </w:pPr>
    </w:p>
    <w:p w14:paraId="18F63991" w14:textId="0CF7DE25" w:rsidR="00480CBE" w:rsidRPr="00B90750" w:rsidRDefault="007C0329"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r>
            <w:rPr>
              <w:rFonts w:ascii="Cambria Math" w:hAnsi="Cambria Math"/>
              <w:sz w:val="21"/>
              <w:szCs w:val="18"/>
            </w:rPr>
            <m:t>*K=</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2</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3</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4</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5</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6</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7</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8</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9</m:t>
              </m:r>
            </m:sub>
          </m:sSub>
        </m:oMath>
      </m:oMathPara>
    </w:p>
    <w:p w14:paraId="1C11FC39" w14:textId="77777777" w:rsidR="00AC1146" w:rsidRPr="00B90750" w:rsidRDefault="00AC1146" w:rsidP="00480CBE">
      <w:pPr>
        <w:pStyle w:val="BodyTextFirst"/>
        <w:rPr>
          <w:sz w:val="21"/>
          <w:szCs w:val="18"/>
        </w:rPr>
      </w:pPr>
    </w:p>
    <w:p w14:paraId="390B3775" w14:textId="7905D4D2" w:rsidR="00480CBE" w:rsidRPr="00B90750" w:rsidRDefault="00480CBE" w:rsidP="00480CBE">
      <w:pPr>
        <w:pStyle w:val="BodyTextFirst"/>
        <w:rPr>
          <w:sz w:val="21"/>
          <w:szCs w:val="18"/>
        </w:rPr>
      </w:pPr>
      <w:r w:rsidRPr="00B90750">
        <w:rPr>
          <w:sz w:val="21"/>
          <w:szCs w:val="18"/>
        </w:rPr>
        <w:t xml:space="preserve">Now we cannot shift our </w:t>
      </w:r>
      <m:oMath>
        <m:r>
          <w:rPr>
            <w:rFonts w:ascii="Cambria Math" w:hAnsi="Cambria Math"/>
            <w:sz w:val="21"/>
            <w:szCs w:val="18"/>
          </w:rPr>
          <m:t>3×3</m:t>
        </m:r>
      </m:oMath>
      <w:r w:rsidRPr="00B90750">
        <w:rPr>
          <w:sz w:val="21"/>
          <w:szCs w:val="18"/>
        </w:rPr>
        <w:t xml:space="preserve"> region anymore, neither right nor down. We have calculated </w:t>
      </w:r>
      <m:oMath>
        <m:r>
          <w:rPr>
            <w:rFonts w:ascii="Cambria Math" w:hAnsi="Cambria Math"/>
            <w:sz w:val="21"/>
            <w:szCs w:val="18"/>
          </w:rPr>
          <m:t>4</m:t>
        </m:r>
      </m:oMath>
      <w:r w:rsidRPr="00B90750">
        <w:rPr>
          <w:sz w:val="21"/>
          <w:szCs w:val="18"/>
        </w:rPr>
        <w:t xml:space="preserve"> values: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oMath>
      <w:r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oMath>
      <w:r w:rsidRPr="00B90750">
        <w:rPr>
          <w:sz w:val="21"/>
          <w:szCs w:val="18"/>
        </w:rPr>
        <w:t xml:space="preserve">. Those elements will form the resulting tensor of the convolution operation giving us the tensor </w:t>
      </w:r>
      <m:oMath>
        <m:r>
          <w:rPr>
            <w:rFonts w:ascii="Cambria Math" w:hAnsi="Cambria Math"/>
            <w:sz w:val="21"/>
            <w:szCs w:val="18"/>
          </w:rPr>
          <m:t>B</m:t>
        </m:r>
      </m:oMath>
    </w:p>
    <w:p w14:paraId="66506362" w14:textId="77777777" w:rsidR="00AC1146" w:rsidRPr="00B90750" w:rsidRDefault="00AC1146" w:rsidP="00480CBE">
      <w:pPr>
        <w:pStyle w:val="BodyTextFirst"/>
        <w:rPr>
          <w:sz w:val="21"/>
          <w:szCs w:val="18"/>
        </w:rPr>
      </w:pPr>
    </w:p>
    <w:p w14:paraId="7E5B5DCA" w14:textId="35019E57" w:rsidR="00480CBE" w:rsidRPr="00B90750" w:rsidRDefault="00480CBE" w:rsidP="00480CBE">
      <w:pPr>
        <w:pStyle w:val="BodyTextFirst"/>
        <w:rPr>
          <w:sz w:val="21"/>
          <w:szCs w:val="18"/>
        </w:rPr>
      </w:pPr>
      <m:oMathPara>
        <m:oMath>
          <m:r>
            <w:rPr>
              <w:rFonts w:ascii="Cambria Math" w:hAnsi="Cambria Math"/>
              <w:sz w:val="21"/>
              <w:szCs w:val="18"/>
            </w:rPr>
            <m:t>B=</m:t>
          </m:r>
          <m:d>
            <m:dPr>
              <m:ctrlPr>
                <w:rPr>
                  <w:rFonts w:ascii="Cambria Math" w:hAnsi="Cambria Math"/>
                  <w:i/>
                  <w:sz w:val="21"/>
                  <w:szCs w:val="18"/>
                </w:rPr>
              </m:ctrlPr>
            </m:dPr>
            <m:e>
              <m:m>
                <m:mPr>
                  <m:mcs>
                    <m:mc>
                      <m:mcPr>
                        <m:count m:val="2"/>
                        <m:mcJc m:val="center"/>
                      </m:mcPr>
                    </m:mc>
                  </m:mcs>
                  <m:ctrlPr>
                    <w:rPr>
                      <w:rFonts w:ascii="Cambria Math" w:hAnsi="Cambria Math"/>
                      <w:i/>
                      <w:sz w:val="21"/>
                      <w:szCs w:val="18"/>
                    </w:rPr>
                  </m:ctrlPr>
                </m:mPr>
                <m:mr>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e>
                </m:mr>
                <m:mr>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e>
                </m:mr>
              </m:m>
            </m:e>
          </m:d>
        </m:oMath>
      </m:oMathPara>
    </w:p>
    <w:p w14:paraId="1A242D20" w14:textId="77777777" w:rsidR="00AC1146" w:rsidRPr="00B90750" w:rsidRDefault="00AC1146" w:rsidP="00480CBE">
      <w:pPr>
        <w:pStyle w:val="BodyTextFirst"/>
        <w:rPr>
          <w:sz w:val="21"/>
          <w:szCs w:val="18"/>
        </w:rPr>
      </w:pPr>
    </w:p>
    <w:p w14:paraId="122A09DE" w14:textId="2553F982" w:rsidR="00480CBE" w:rsidRPr="00B90750" w:rsidRDefault="00DD5256" w:rsidP="00480CBE">
      <w:pPr>
        <w:pStyle w:val="BodyTextFirst"/>
        <w:rPr>
          <w:sz w:val="21"/>
          <w:szCs w:val="18"/>
        </w:rPr>
      </w:pPr>
      <w:r w:rsidRPr="00B90750">
        <w:rPr>
          <w:sz w:val="21"/>
          <w:szCs w:val="18"/>
        </w:rPr>
        <w:t>T</w:t>
      </w:r>
      <w:r w:rsidR="00480CBE" w:rsidRPr="00B90750">
        <w:rPr>
          <w:sz w:val="21"/>
          <w:szCs w:val="18"/>
        </w:rPr>
        <w:t xml:space="preserve">he same process can be applied when the tensor </w:t>
      </w:r>
      <m:oMath>
        <m:r>
          <w:rPr>
            <w:rFonts w:ascii="Cambria Math" w:hAnsi="Cambria Math"/>
            <w:sz w:val="21"/>
            <w:szCs w:val="18"/>
          </w:rPr>
          <m:t>A</m:t>
        </m:r>
      </m:oMath>
      <w:r w:rsidR="00480CBE" w:rsidRPr="00B90750">
        <w:rPr>
          <w:sz w:val="21"/>
          <w:szCs w:val="18"/>
        </w:rPr>
        <w:t xml:space="preserve"> is bigger. You will simply get a bigger resulting </w:t>
      </w:r>
      <m:oMath>
        <m:r>
          <w:rPr>
            <w:rFonts w:ascii="Cambria Math" w:hAnsi="Cambria Math"/>
            <w:sz w:val="21"/>
            <w:szCs w:val="18"/>
          </w:rPr>
          <m:t>B</m:t>
        </m:r>
      </m:oMath>
      <w:r w:rsidR="00480CBE" w:rsidRPr="00B90750">
        <w:rPr>
          <w:sz w:val="21"/>
          <w:szCs w:val="18"/>
        </w:rPr>
        <w:t xml:space="preserve"> tensor, but the algorithm to get the elements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i</m:t>
            </m:r>
          </m:sub>
        </m:sSub>
      </m:oMath>
      <w:r w:rsidR="00480CBE" w:rsidRPr="00B90750">
        <w:rPr>
          <w:sz w:val="21"/>
          <w:szCs w:val="18"/>
        </w:rPr>
        <w:t xml:space="preserve"> is the same. Before moving on, there is still a small detail that we need to discuss, and that is the concept of </w:t>
      </w:r>
      <w:r w:rsidR="00480CBE" w:rsidRPr="00B90750">
        <w:rPr>
          <w:rStyle w:val="Strong"/>
          <w:sz w:val="21"/>
          <w:szCs w:val="18"/>
        </w:rPr>
        <w:t>stride</w:t>
      </w:r>
      <w:r w:rsidR="00480CBE" w:rsidRPr="00B90750">
        <w:rPr>
          <w:sz w:val="21"/>
          <w:szCs w:val="18"/>
        </w:rPr>
        <w:t xml:space="preserve">. In the process above we have moved our </w:t>
      </w:r>
      <m:oMath>
        <m:r>
          <w:rPr>
            <w:rFonts w:ascii="Cambria Math" w:hAnsi="Cambria Math"/>
            <w:sz w:val="21"/>
            <w:szCs w:val="18"/>
          </w:rPr>
          <m:t xml:space="preserve">3×3 </m:t>
        </m:r>
      </m:oMath>
      <w:r w:rsidR="00480CBE" w:rsidRPr="00B90750">
        <w:rPr>
          <w:sz w:val="21"/>
          <w:szCs w:val="18"/>
        </w:rPr>
        <w:t xml:space="preserve">region always one column to the right and one row down. The number of rows and columns, in this example 1, is called stride and is often indicated with </w:t>
      </w:r>
      <m:oMath>
        <m:r>
          <w:rPr>
            <w:rFonts w:ascii="Cambria Math" w:hAnsi="Cambria Math"/>
            <w:sz w:val="21"/>
            <w:szCs w:val="18"/>
          </w:rPr>
          <m:t>s</m:t>
        </m:r>
      </m:oMath>
      <w:r w:rsidR="00480CBE" w:rsidRPr="00B90750">
        <w:rPr>
          <w:sz w:val="21"/>
          <w:szCs w:val="18"/>
        </w:rPr>
        <w:t xml:space="preserve">. Stride </w:t>
      </w:r>
      <m:oMath>
        <m:r>
          <w:rPr>
            <w:rFonts w:ascii="Cambria Math" w:hAnsi="Cambria Math"/>
            <w:sz w:val="21"/>
            <w:szCs w:val="18"/>
          </w:rPr>
          <m:t>s=2</m:t>
        </m:r>
      </m:oMath>
      <w:r w:rsidR="00480CBE" w:rsidRPr="00B90750">
        <w:rPr>
          <w:sz w:val="21"/>
          <w:szCs w:val="18"/>
        </w:rPr>
        <w:t xml:space="preserve"> means simply that we would shift our </w:t>
      </w:r>
      <m:oMath>
        <m:r>
          <w:rPr>
            <w:rFonts w:ascii="Cambria Math" w:hAnsi="Cambria Math"/>
            <w:sz w:val="21"/>
            <w:szCs w:val="18"/>
          </w:rPr>
          <m:t>3×3</m:t>
        </m:r>
      </m:oMath>
      <w:r w:rsidR="00480CBE" w:rsidRPr="00B90750">
        <w:rPr>
          <w:sz w:val="21"/>
          <w:szCs w:val="18"/>
        </w:rPr>
        <w:t xml:space="preserve"> region two columns to the right and two rows down. Something else that we need to discuss is the size of the selected region in the input matrix </w:t>
      </w:r>
      <m:oMath>
        <m:r>
          <w:rPr>
            <w:rFonts w:ascii="Cambria Math" w:hAnsi="Cambria Math"/>
            <w:sz w:val="21"/>
            <w:szCs w:val="18"/>
          </w:rPr>
          <m:t>A</m:t>
        </m:r>
      </m:oMath>
      <w:r w:rsidR="00480CBE" w:rsidRPr="00B90750">
        <w:rPr>
          <w:sz w:val="21"/>
          <w:szCs w:val="18"/>
        </w:rPr>
        <w:t xml:space="preserve">. The dimensions of the selected region that we shifted around in the process, must be the same as of the kernel used. If you use a </w:t>
      </w:r>
      <m:oMath>
        <m:r>
          <w:rPr>
            <w:rFonts w:ascii="Cambria Math" w:hAnsi="Cambria Math"/>
            <w:sz w:val="21"/>
            <w:szCs w:val="18"/>
          </w:rPr>
          <m:t>5×5</m:t>
        </m:r>
      </m:oMath>
      <w:r w:rsidR="00480CBE" w:rsidRPr="00B90750">
        <w:rPr>
          <w:sz w:val="21"/>
          <w:szCs w:val="18"/>
        </w:rPr>
        <w:t xml:space="preserve"> kernel, then you will need to select a </w:t>
      </w:r>
      <m:oMath>
        <m:r>
          <w:rPr>
            <w:rFonts w:ascii="Cambria Math" w:hAnsi="Cambria Math"/>
            <w:sz w:val="21"/>
            <w:szCs w:val="18"/>
          </w:rPr>
          <m:t>5×5</m:t>
        </m:r>
      </m:oMath>
      <w:r w:rsidR="00480CBE" w:rsidRPr="00B90750">
        <w:rPr>
          <w:sz w:val="21"/>
          <w:szCs w:val="18"/>
        </w:rPr>
        <w:t xml:space="preserve"> region in </w:t>
      </w:r>
      <m:oMath>
        <m:r>
          <w:rPr>
            <w:rFonts w:ascii="Cambria Math" w:hAnsi="Cambria Math"/>
            <w:sz w:val="21"/>
            <w:szCs w:val="18"/>
          </w:rPr>
          <m:t>A</m:t>
        </m:r>
      </m:oMath>
      <w:r w:rsidR="00480CBE" w:rsidRPr="00B90750">
        <w:rPr>
          <w:sz w:val="21"/>
          <w:szCs w:val="18"/>
        </w:rPr>
        <w:t xml:space="preserve">. In general, given a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00480CBE" w:rsidRPr="00B90750">
        <w:rPr>
          <w:sz w:val="21"/>
          <w:szCs w:val="18"/>
        </w:rPr>
        <w:t xml:space="preserve"> kernel you will select a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00480CBE" w:rsidRPr="00B90750">
        <w:rPr>
          <w:sz w:val="21"/>
          <w:szCs w:val="18"/>
        </w:rPr>
        <w:t xml:space="preserve"> region in </w:t>
      </w:r>
      <m:oMath>
        <m:r>
          <w:rPr>
            <w:rFonts w:ascii="Cambria Math" w:hAnsi="Cambria Math"/>
            <w:sz w:val="21"/>
            <w:szCs w:val="18"/>
          </w:rPr>
          <m:t>A</m:t>
        </m:r>
      </m:oMath>
      <w:r w:rsidR="00480CBE" w:rsidRPr="00B90750">
        <w:rPr>
          <w:sz w:val="21"/>
          <w:szCs w:val="18"/>
        </w:rPr>
        <w:t>.</w:t>
      </w:r>
    </w:p>
    <w:p w14:paraId="71C94A4F" w14:textId="16AC18C1" w:rsidR="00480CBE" w:rsidRPr="00B90750" w:rsidRDefault="00480CBE" w:rsidP="003A7A79">
      <w:pPr>
        <w:pStyle w:val="BodyTextCont"/>
        <w:rPr>
          <w:sz w:val="21"/>
          <w:szCs w:val="21"/>
        </w:rPr>
      </w:pPr>
      <w:r w:rsidRPr="00B90750">
        <w:rPr>
          <w:sz w:val="21"/>
          <w:szCs w:val="21"/>
        </w:rPr>
        <w:t xml:space="preserve">In a more formal definition, convolution with stride </w:t>
      </w:r>
      <m:oMath>
        <m:r>
          <w:rPr>
            <w:rFonts w:ascii="Cambria Math" w:hAnsi="Cambria Math"/>
            <w:sz w:val="21"/>
            <w:szCs w:val="21"/>
          </w:rPr>
          <m:t>s</m:t>
        </m:r>
      </m:oMath>
      <w:r w:rsidRPr="00B90750">
        <w:rPr>
          <w:sz w:val="21"/>
          <w:szCs w:val="21"/>
        </w:rPr>
        <w:t xml:space="preserve"> in the neural network context, is a process that takes a tensor </w:t>
      </w:r>
      <m:oMath>
        <m:r>
          <w:rPr>
            <w:rFonts w:ascii="Cambria Math" w:hAnsi="Cambria Math"/>
            <w:sz w:val="21"/>
            <w:szCs w:val="21"/>
          </w:rPr>
          <m:t>A</m:t>
        </m:r>
      </m:oMath>
      <w:r w:rsidRPr="00B90750">
        <w:rPr>
          <w:sz w:val="21"/>
          <w:szCs w:val="21"/>
        </w:rPr>
        <w:t xml:space="preserve"> of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A</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A</m:t>
            </m:r>
          </m:sub>
        </m:sSub>
      </m:oMath>
      <w:r w:rsidRPr="00B90750">
        <w:rPr>
          <w:sz w:val="21"/>
          <w:szCs w:val="21"/>
        </w:rPr>
        <w:t xml:space="preserve"> and a kernel </w:t>
      </w:r>
      <m:oMath>
        <m:r>
          <w:rPr>
            <w:rFonts w:ascii="Cambria Math" w:hAnsi="Cambria Math"/>
            <w:sz w:val="21"/>
            <w:szCs w:val="21"/>
          </w:rPr>
          <m:t>K</m:t>
        </m:r>
      </m:oMath>
      <w:r w:rsidRPr="00B90750">
        <w:rPr>
          <w:sz w:val="21"/>
          <w:szCs w:val="21"/>
        </w:rPr>
        <w:t xml:space="preserve"> of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K</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K</m:t>
            </m:r>
          </m:sub>
        </m:sSub>
      </m:oMath>
      <w:r w:rsidRPr="00B90750">
        <w:rPr>
          <w:sz w:val="21"/>
          <w:szCs w:val="21"/>
        </w:rPr>
        <w:t xml:space="preserve"> and gives as output a matrix </w:t>
      </w:r>
      <m:oMath>
        <m:r>
          <w:rPr>
            <w:rFonts w:ascii="Cambria Math" w:hAnsi="Cambria Math"/>
            <w:sz w:val="21"/>
            <w:szCs w:val="21"/>
          </w:rPr>
          <m:t>B</m:t>
        </m:r>
      </m:oMath>
      <w:r w:rsidRPr="00B90750">
        <w:rPr>
          <w:sz w:val="21"/>
          <w:szCs w:val="21"/>
        </w:rPr>
        <w:t xml:space="preserve"> of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oMath>
      <w:r w:rsidRPr="00B90750">
        <w:rPr>
          <w:sz w:val="21"/>
          <w:szCs w:val="21"/>
        </w:rPr>
        <w:t xml:space="preserve"> with</w:t>
      </w:r>
    </w:p>
    <w:p w14:paraId="633E685F" w14:textId="77777777" w:rsidR="003A7A79" w:rsidRPr="00B90750" w:rsidRDefault="003A7A79" w:rsidP="003A7A79">
      <w:pPr>
        <w:pStyle w:val="BodyTextCont"/>
        <w:rPr>
          <w:sz w:val="21"/>
          <w:szCs w:val="21"/>
        </w:rPr>
      </w:pPr>
    </w:p>
    <w:p w14:paraId="5234AF89" w14:textId="6C36F08E" w:rsidR="00480CBE" w:rsidRPr="00B90750" w:rsidRDefault="007C0329"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begChr m:val="⌊"/>
              <m:endChr m:val="⌋"/>
              <m:ctrlPr>
                <w:rPr>
                  <w:rFonts w:ascii="Cambria Math" w:hAnsi="Cambria Math"/>
                  <w:i/>
                  <w:sz w:val="21"/>
                  <w:szCs w:val="18"/>
                </w:rPr>
              </m:ctrlPr>
            </m:dPr>
            <m:e>
              <m:f>
                <m:fPr>
                  <m:ctrlPr>
                    <w:rPr>
                      <w:rFonts w:ascii="Cambria Math" w:hAnsi="Cambria Math"/>
                      <w:i/>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e>
          </m:d>
        </m:oMath>
      </m:oMathPara>
    </w:p>
    <w:p w14:paraId="12B774F2" w14:textId="77777777" w:rsidR="003A7A79" w:rsidRPr="00B90750" w:rsidRDefault="003A7A79" w:rsidP="00480CBE">
      <w:pPr>
        <w:pStyle w:val="BodyTextFirst"/>
        <w:rPr>
          <w:sz w:val="21"/>
          <w:szCs w:val="18"/>
        </w:rPr>
      </w:pPr>
    </w:p>
    <w:p w14:paraId="4A3EF7E8" w14:textId="0EFBB8DF" w:rsidR="00480CBE" w:rsidRPr="00B90750" w:rsidRDefault="00480CBE" w:rsidP="00480CBE">
      <w:pPr>
        <w:pStyle w:val="BodyTextFirst"/>
        <w:rPr>
          <w:sz w:val="21"/>
          <w:szCs w:val="18"/>
        </w:rPr>
      </w:pPr>
      <w:r w:rsidRPr="00B90750">
        <w:rPr>
          <w:sz w:val="21"/>
          <w:szCs w:val="18"/>
        </w:rPr>
        <w:t xml:space="preserve">Where we have indicated with </w:t>
      </w:r>
      <m:oMath>
        <m:d>
          <m:dPr>
            <m:begChr m:val="⌊"/>
            <m:endChr m:val="⌋"/>
            <m:ctrlPr>
              <w:rPr>
                <w:rFonts w:ascii="Cambria Math" w:hAnsi="Cambria Math"/>
                <w:i/>
                <w:sz w:val="21"/>
                <w:szCs w:val="18"/>
              </w:rPr>
            </m:ctrlPr>
          </m:dPr>
          <m:e>
            <m:r>
              <w:rPr>
                <w:rFonts w:ascii="Cambria Math" w:hAnsi="Cambria Math"/>
                <w:sz w:val="21"/>
                <w:szCs w:val="18"/>
              </w:rPr>
              <m:t>x</m:t>
            </m:r>
          </m:e>
        </m:d>
      </m:oMath>
      <w:r w:rsidRPr="00B90750">
        <w:rPr>
          <w:sz w:val="21"/>
          <w:szCs w:val="18"/>
        </w:rPr>
        <w:t xml:space="preserve"> the integer part of </w:t>
      </w:r>
      <m:oMath>
        <m:r>
          <w:rPr>
            <w:rFonts w:ascii="Cambria Math" w:hAnsi="Cambria Math"/>
            <w:sz w:val="21"/>
            <w:szCs w:val="18"/>
          </w:rPr>
          <m:t>x</m:t>
        </m:r>
      </m:oMath>
      <w:r w:rsidRPr="00B90750">
        <w:rPr>
          <w:sz w:val="21"/>
          <w:szCs w:val="18"/>
        </w:rPr>
        <w:t xml:space="preserve"> (in the programming world, this is often called the floor of </w:t>
      </w:r>
      <m:oMath>
        <m:r>
          <w:rPr>
            <w:rFonts w:ascii="Cambria Math" w:hAnsi="Cambria Math"/>
            <w:sz w:val="21"/>
            <w:szCs w:val="18"/>
          </w:rPr>
          <m:t>x</m:t>
        </m:r>
      </m:oMath>
      <w:r w:rsidRPr="00B90750">
        <w:rPr>
          <w:sz w:val="21"/>
          <w:szCs w:val="18"/>
        </w:rPr>
        <w:t xml:space="preserve">). A proof of this formula would take too long to discuss but is easy to see why it is true (try to derive it). To make things a bit easier we will suppose </w:t>
      </w:r>
      <w:r w:rsidRPr="00B90750">
        <w:rPr>
          <w:sz w:val="21"/>
          <w:szCs w:val="18"/>
        </w:rPr>
        <w:lastRenderedPageBreak/>
        <w:t xml:space="preserve">that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is odd. You will see soon why this is important (although not fundamental). </w:t>
      </w:r>
      <w:r w:rsidR="003A7A79" w:rsidRPr="00B90750">
        <w:rPr>
          <w:sz w:val="21"/>
          <w:szCs w:val="18"/>
        </w:rPr>
        <w:t>Let us</w:t>
      </w:r>
      <w:r w:rsidRPr="00B90750">
        <w:rPr>
          <w:sz w:val="21"/>
          <w:szCs w:val="18"/>
        </w:rPr>
        <w:t xml:space="preserve"> start explaining formally the case with a stride </w:t>
      </w:r>
      <m:oMath>
        <m:r>
          <w:rPr>
            <w:rFonts w:ascii="Cambria Math" w:hAnsi="Cambria Math"/>
            <w:sz w:val="21"/>
            <w:szCs w:val="18"/>
          </w:rPr>
          <m:t>s=1</m:t>
        </m:r>
      </m:oMath>
      <w:r w:rsidRPr="00B90750">
        <w:rPr>
          <w:sz w:val="21"/>
          <w:szCs w:val="18"/>
        </w:rPr>
        <w:t xml:space="preserve">. The algorithm generates a new tensor </w:t>
      </w:r>
      <m:oMath>
        <m:r>
          <w:rPr>
            <w:rFonts w:ascii="Cambria Math" w:hAnsi="Cambria Math"/>
            <w:sz w:val="21"/>
            <w:szCs w:val="18"/>
          </w:rPr>
          <m:t>B</m:t>
        </m:r>
      </m:oMath>
      <w:r w:rsidRPr="00B90750">
        <w:rPr>
          <w:sz w:val="21"/>
          <w:szCs w:val="18"/>
        </w:rPr>
        <w:t xml:space="preserve"> from an input tensor </w:t>
      </w:r>
      <m:oMath>
        <m:r>
          <w:rPr>
            <w:rFonts w:ascii="Cambria Math" w:hAnsi="Cambria Math"/>
            <w:sz w:val="21"/>
            <w:szCs w:val="18"/>
          </w:rPr>
          <m:t>A</m:t>
        </m:r>
      </m:oMath>
      <w:r w:rsidRPr="00B90750">
        <w:rPr>
          <w:sz w:val="21"/>
          <w:szCs w:val="18"/>
        </w:rPr>
        <w:t xml:space="preserve"> and a kernel </w:t>
      </w:r>
      <m:oMath>
        <m:r>
          <w:rPr>
            <w:rFonts w:ascii="Cambria Math" w:hAnsi="Cambria Math"/>
            <w:sz w:val="21"/>
            <w:szCs w:val="18"/>
          </w:rPr>
          <m:t>K</m:t>
        </m:r>
      </m:oMath>
      <w:r w:rsidRPr="00B90750">
        <w:rPr>
          <w:sz w:val="21"/>
          <w:szCs w:val="18"/>
        </w:rPr>
        <w:t xml:space="preserve"> according to the formula</w:t>
      </w:r>
    </w:p>
    <w:p w14:paraId="69EFFBCE" w14:textId="77777777" w:rsidR="003A7A79" w:rsidRPr="00B90750" w:rsidRDefault="003A7A79" w:rsidP="00480CBE">
      <w:pPr>
        <w:pStyle w:val="BodyTextFirst"/>
        <w:rPr>
          <w:sz w:val="21"/>
          <w:szCs w:val="18"/>
        </w:rPr>
      </w:pPr>
    </w:p>
    <w:p w14:paraId="6CB950A7" w14:textId="369C01E7" w:rsidR="00480CBE" w:rsidRPr="00B90750" w:rsidRDefault="007C0329" w:rsidP="00480CB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ij</m:t>
              </m:r>
            </m:sub>
          </m:sSub>
          <m:r>
            <w:rPr>
              <w:rFonts w:ascii="Cambria Math" w:hAnsi="Cambria Math"/>
              <w:sz w:val="21"/>
              <w:szCs w:val="18"/>
            </w:rPr>
            <m:t>=</m:t>
          </m:r>
          <m:sSub>
            <m:sSubPr>
              <m:ctrlPr>
                <w:rPr>
                  <w:rFonts w:ascii="Cambria Math" w:hAnsi="Cambria Math"/>
                  <w:i/>
                  <w:sz w:val="21"/>
                  <w:szCs w:val="18"/>
                </w:rPr>
              </m:ctrlPr>
            </m:sSubPr>
            <m:e>
              <m:d>
                <m:dPr>
                  <m:ctrlPr>
                    <w:rPr>
                      <w:rFonts w:ascii="Cambria Math" w:hAnsi="Cambria Math"/>
                      <w:i/>
                      <w:sz w:val="21"/>
                      <w:szCs w:val="18"/>
                    </w:rPr>
                  </m:ctrlPr>
                </m:dPr>
                <m:e>
                  <m:r>
                    <w:rPr>
                      <w:rFonts w:ascii="Cambria Math" w:hAnsi="Cambria Math"/>
                      <w:sz w:val="21"/>
                      <w:szCs w:val="18"/>
                    </w:rPr>
                    <m:t>A*K</m:t>
                  </m:r>
                </m:e>
              </m:d>
            </m:e>
            <m:sub>
              <m:r>
                <w:rPr>
                  <w:rFonts w:ascii="Cambria Math" w:hAnsi="Cambria Math"/>
                  <w:sz w:val="21"/>
                  <w:szCs w:val="18"/>
                </w:rPr>
                <m:t>ij</m:t>
              </m:r>
            </m:sub>
          </m:sSub>
          <m:r>
            <w:rPr>
              <w:rFonts w:ascii="Cambria Math" w:hAnsi="Cambria Math"/>
              <w:sz w:val="21"/>
              <w:szCs w:val="18"/>
            </w:rPr>
            <m:t>=</m:t>
          </m:r>
          <m:nary>
            <m:naryPr>
              <m:chr m:val="∑"/>
              <m:limLoc m:val="undOvr"/>
              <m:ctrlPr>
                <w:rPr>
                  <w:rFonts w:ascii="Cambria Math" w:hAnsi="Cambria Math"/>
                  <w:i/>
                  <w:sz w:val="21"/>
                  <w:szCs w:val="18"/>
                </w:rPr>
              </m:ctrlPr>
            </m:naryPr>
            <m:sub>
              <m:r>
                <w:rPr>
                  <w:rFonts w:ascii="Cambria Math" w:hAnsi="Cambria Math"/>
                  <w:sz w:val="21"/>
                  <w:szCs w:val="18"/>
                </w:rPr>
                <m:t>f=0</m:t>
              </m:r>
            </m:sub>
            <m:sup>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-1</m:t>
              </m:r>
            </m:sup>
            <m:e>
              <m:r>
                <w:rPr>
                  <w:rFonts w:ascii="Cambria Math" w:hAnsi="Cambria Math"/>
                  <w:sz w:val="21"/>
                  <w:szCs w:val="18"/>
                </w:rPr>
                <m:t xml:space="preserve">    </m:t>
              </m:r>
              <m:nary>
                <m:naryPr>
                  <m:chr m:val="∑"/>
                  <m:limLoc m:val="undOvr"/>
                  <m:ctrlPr>
                    <w:rPr>
                      <w:rFonts w:ascii="Cambria Math" w:hAnsi="Cambria Math"/>
                      <w:i/>
                      <w:sz w:val="21"/>
                      <w:szCs w:val="18"/>
                    </w:rPr>
                  </m:ctrlPr>
                </m:naryPr>
                <m:sub>
                  <m:r>
                    <w:rPr>
                      <w:rFonts w:ascii="Cambria Math" w:hAnsi="Cambria Math"/>
                      <w:sz w:val="21"/>
                      <w:szCs w:val="18"/>
                    </w:rPr>
                    <m:t>h=</m:t>
                  </m:r>
                  <m:r>
                    <w:rPr>
                      <w:rFonts w:ascii="Cambria Math" w:hAnsi="Cambria Math"/>
                      <w:sz w:val="21"/>
                      <w:szCs w:val="18"/>
                    </w:rPr>
                    <m:t>0</m:t>
                  </m:r>
                </m:sub>
                <m:sup>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-1</m:t>
                  </m:r>
                </m:sup>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i+f, j+h</m:t>
                      </m:r>
                    </m:sub>
                  </m:sSub>
                </m:e>
              </m:nary>
            </m:e>
          </m:nary>
          <m:sSub>
            <m:sSubPr>
              <m:ctrlPr>
                <w:rPr>
                  <w:rFonts w:ascii="Cambria Math" w:hAnsi="Cambria Math"/>
                  <w:i/>
                  <w:sz w:val="21"/>
                  <w:szCs w:val="18"/>
                </w:rPr>
              </m:ctrlPr>
            </m:sSubPr>
            <m:e>
              <m:r>
                <w:rPr>
                  <w:rFonts w:ascii="Cambria Math" w:hAnsi="Cambria Math"/>
                  <w:sz w:val="21"/>
                  <w:szCs w:val="18"/>
                </w:rPr>
                <m:t>K</m:t>
              </m:r>
            </m:e>
            <m:sub>
              <m:r>
                <w:rPr>
                  <w:rFonts w:ascii="Cambria Math" w:hAnsi="Cambria Math"/>
                  <w:sz w:val="21"/>
                  <w:szCs w:val="18"/>
                </w:rPr>
                <m:t>i+f, j+h</m:t>
              </m:r>
            </m:sub>
          </m:sSub>
        </m:oMath>
      </m:oMathPara>
    </w:p>
    <w:p w14:paraId="1A01BC42" w14:textId="77777777" w:rsidR="003A7A79" w:rsidRPr="00B90750" w:rsidRDefault="003A7A79" w:rsidP="00480CBE">
      <w:pPr>
        <w:pStyle w:val="BodyTextFirst"/>
        <w:rPr>
          <w:sz w:val="21"/>
          <w:szCs w:val="18"/>
        </w:rPr>
      </w:pPr>
    </w:p>
    <w:p w14:paraId="23E1EC1C" w14:textId="38B727B7" w:rsidR="005951FC" w:rsidRPr="00B90750" w:rsidRDefault="00480CBE" w:rsidP="00480CBE">
      <w:pPr>
        <w:pStyle w:val="BodyTextFirst"/>
        <w:rPr>
          <w:sz w:val="21"/>
          <w:szCs w:val="18"/>
        </w:rPr>
      </w:pPr>
      <w:r w:rsidRPr="00B90750">
        <w:rPr>
          <w:sz w:val="21"/>
          <w:szCs w:val="18"/>
        </w:rPr>
        <w:t xml:space="preserve">The formula is cryptic and is very difficult to understand. </w:t>
      </w:r>
      <w:r w:rsidR="003A7A79" w:rsidRPr="00B90750">
        <w:rPr>
          <w:sz w:val="21"/>
          <w:szCs w:val="18"/>
        </w:rPr>
        <w:t>Let us</w:t>
      </w:r>
      <w:r w:rsidRPr="00B90750">
        <w:rPr>
          <w:sz w:val="21"/>
          <w:szCs w:val="18"/>
        </w:rPr>
        <w:t xml:space="preserve"> check some more examples to grasp the meaning better. In Figure </w:t>
      </w:r>
      <w:r w:rsidR="006C1147" w:rsidRPr="00B90750">
        <w:rPr>
          <w:sz w:val="21"/>
          <w:szCs w:val="18"/>
        </w:rPr>
        <w:t>15</w:t>
      </w:r>
      <w:r w:rsidRPr="00B90750">
        <w:rPr>
          <w:sz w:val="21"/>
          <w:szCs w:val="18"/>
        </w:rPr>
        <w:t xml:space="preserve">-1 you can see a visual explanation of how convolution works. Suppose you have a </w:t>
      </w:r>
      <m:oMath>
        <m:r>
          <w:rPr>
            <w:rFonts w:ascii="Cambria Math" w:hAnsi="Cambria Math"/>
            <w:sz w:val="21"/>
            <w:szCs w:val="18"/>
          </w:rPr>
          <m:t>3×3</m:t>
        </m:r>
      </m:oMath>
      <w:r w:rsidRPr="00B90750">
        <w:rPr>
          <w:sz w:val="21"/>
          <w:szCs w:val="18"/>
        </w:rPr>
        <w:t xml:space="preserve"> filter. Then in the Figure you can see that the top left 9 elements of the matrix </w:t>
      </w:r>
      <m:oMath>
        <m:r>
          <w:rPr>
            <w:rFonts w:ascii="Cambria Math" w:hAnsi="Cambria Math"/>
            <w:sz w:val="21"/>
            <w:szCs w:val="18"/>
          </w:rPr>
          <m:t>A</m:t>
        </m:r>
      </m:oMath>
      <w:r w:rsidRPr="00B90750">
        <w:rPr>
          <w:sz w:val="21"/>
          <w:szCs w:val="18"/>
        </w:rPr>
        <w:t xml:space="preserve">, marked by a square drawn with a black continuous line, are the one used to generate the first element of the matrix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xml:space="preserve"> according to the formula above. The elements marked by the square drawn with a dotted line are the one used to generate the second element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oMath>
      <w:r w:rsidRPr="00B90750">
        <w:rPr>
          <w:sz w:val="21"/>
          <w:szCs w:val="18"/>
        </w:rPr>
        <w:t xml:space="preserve"> and so on. To reiterate what we discuss in the example at the beginning, the basic idea is that each element of the </w:t>
      </w:r>
      <m:oMath>
        <m:r>
          <w:rPr>
            <w:rFonts w:ascii="Cambria Math" w:hAnsi="Cambria Math"/>
            <w:sz w:val="21"/>
            <w:szCs w:val="18"/>
          </w:rPr>
          <m:t>3×3</m:t>
        </m:r>
      </m:oMath>
      <w:r w:rsidRPr="00B90750">
        <w:rPr>
          <w:sz w:val="21"/>
          <w:szCs w:val="18"/>
        </w:rPr>
        <w:t xml:space="preserve"> square from matrix </w:t>
      </w:r>
      <m:oMath>
        <m:r>
          <w:rPr>
            <w:rFonts w:ascii="Cambria Math" w:hAnsi="Cambria Math"/>
            <w:sz w:val="21"/>
            <w:szCs w:val="18"/>
          </w:rPr>
          <m:t>A</m:t>
        </m:r>
      </m:oMath>
      <w:r w:rsidRPr="00B90750">
        <w:rPr>
          <w:sz w:val="21"/>
          <w:szCs w:val="18"/>
        </w:rPr>
        <w:t xml:space="preserve"> is multiplied by the correspondent element of the Kernel </w:t>
      </w:r>
      <m:oMath>
        <m:r>
          <w:rPr>
            <w:rFonts w:ascii="Cambria Math" w:hAnsi="Cambria Math"/>
            <w:sz w:val="21"/>
            <w:szCs w:val="18"/>
          </w:rPr>
          <m:t>K</m:t>
        </m:r>
      </m:oMath>
      <w:r w:rsidRPr="00B90750">
        <w:rPr>
          <w:sz w:val="21"/>
          <w:szCs w:val="18"/>
        </w:rPr>
        <w:t xml:space="preserve"> and all the numbers are summed. The sum is then the element of the new matrix </w:t>
      </w:r>
      <m:oMath>
        <m:r>
          <w:rPr>
            <w:rFonts w:ascii="Cambria Math" w:hAnsi="Cambria Math"/>
            <w:sz w:val="21"/>
            <w:szCs w:val="18"/>
          </w:rPr>
          <m:t>B</m:t>
        </m:r>
      </m:oMath>
      <w:r w:rsidRPr="00B90750">
        <w:rPr>
          <w:sz w:val="21"/>
          <w:szCs w:val="18"/>
        </w:rPr>
        <w:t xml:space="preserve">. After having calculated the value for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xml:space="preserve"> you shift the region you are considering in the original matrix of one column to the right (the square indicated in Figure </w:t>
      </w:r>
      <w:r w:rsidR="00BD026F" w:rsidRPr="00B90750">
        <w:rPr>
          <w:sz w:val="21"/>
          <w:szCs w:val="18"/>
        </w:rPr>
        <w:t>15</w:t>
      </w:r>
      <w:r w:rsidRPr="00B90750">
        <w:rPr>
          <w:sz w:val="21"/>
          <w:szCs w:val="18"/>
        </w:rPr>
        <w:t>-1 with a dotted line) and repeat the operation. You continue to shift your region to the right until you reach the border and then you move one element down and start again from the left and you continue in this fashion until the lower right angle of the matrix. The same kernel is used for all the regions in the original matrix.</w:t>
      </w:r>
    </w:p>
    <w:p w14:paraId="5A852FAC" w14:textId="0A7009C1" w:rsidR="00BD026F" w:rsidRPr="00B90750" w:rsidRDefault="00BD026F" w:rsidP="00BD026F">
      <w:pPr>
        <w:pStyle w:val="BodyTextFirst"/>
        <w:jc w:val="center"/>
        <w:rPr>
          <w:sz w:val="21"/>
          <w:szCs w:val="18"/>
        </w:rPr>
      </w:pPr>
      <w:r w:rsidRPr="00B90750">
        <w:rPr>
          <w:noProof/>
          <w:sz w:val="21"/>
          <w:szCs w:val="18"/>
        </w:rPr>
        <w:drawing>
          <wp:inline distT="0" distB="0" distL="0" distR="0" wp14:anchorId="72F6D7E9" wp14:editId="053A7E99">
            <wp:extent cx="3657600" cy="1835700"/>
            <wp:effectExtent l="0" t="0" r="0" b="0"/>
            <wp:docPr id="1"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657600" cy="1835700"/>
                    </a:xfrm>
                    <a:prstGeom prst="rect">
                      <a:avLst/>
                    </a:prstGeom>
                  </pic:spPr>
                </pic:pic>
              </a:graphicData>
            </a:graphic>
          </wp:inline>
        </w:drawing>
      </w:r>
    </w:p>
    <w:p w14:paraId="0732EC63" w14:textId="2E04E2D1" w:rsidR="00BD026F" w:rsidRPr="00B90750" w:rsidRDefault="00BD026F" w:rsidP="00BD026F">
      <w:pPr>
        <w:pStyle w:val="FigureCaption"/>
        <w:rPr>
          <w:sz w:val="22"/>
          <w:szCs w:val="18"/>
        </w:rPr>
      </w:pPr>
      <w:r w:rsidRPr="00B90750">
        <w:rPr>
          <w:sz w:val="22"/>
          <w:szCs w:val="18"/>
        </w:rPr>
        <w:t>Figure 15-1. A visual explanation of convolution.</w:t>
      </w:r>
    </w:p>
    <w:p w14:paraId="608141D1" w14:textId="47A03547" w:rsidR="00BD026F" w:rsidRPr="00B90750" w:rsidRDefault="00BD026F" w:rsidP="00654D45">
      <w:pPr>
        <w:pStyle w:val="BodyTextFirst"/>
        <w:rPr>
          <w:sz w:val="21"/>
          <w:szCs w:val="18"/>
        </w:rPr>
      </w:pPr>
      <w:r w:rsidRPr="00B90750">
        <w:rPr>
          <w:sz w:val="21"/>
          <w:szCs w:val="18"/>
        </w:rPr>
        <w:t xml:space="preserve">Given the kernel </w:t>
      </w:r>
      <m:oMath>
        <m:sSub>
          <m:sSubPr>
            <m:ctrlPr>
              <w:rPr>
                <w:rFonts w:ascii="Cambria Math" w:hAnsi="Cambria Math"/>
                <w:i/>
                <w:sz w:val="21"/>
                <w:szCs w:val="18"/>
              </w:rPr>
            </m:ctrlPr>
          </m:sSubPr>
          <m:e>
            <m:r>
              <m:rPr>
                <m:scr m:val="fraktur"/>
              </m:rPr>
              <w:rPr>
                <w:rFonts w:ascii="Cambria Math" w:hAnsi="Cambria Math"/>
                <w:sz w:val="21"/>
                <w:szCs w:val="18"/>
              </w:rPr>
              <m:t>I</m:t>
            </m:r>
          </m:e>
          <m:sub>
            <m:r>
              <w:rPr>
                <w:rFonts w:ascii="Cambria Math" w:hAnsi="Cambria Math"/>
                <w:sz w:val="21"/>
                <w:szCs w:val="18"/>
              </w:rPr>
              <m:t>H</m:t>
            </m:r>
          </m:sub>
        </m:sSub>
      </m:oMath>
      <w:r w:rsidRPr="00B90750">
        <w:rPr>
          <w:sz w:val="21"/>
          <w:szCs w:val="18"/>
        </w:rPr>
        <w:t xml:space="preserve"> for example you can see in Figure 15-2 which element of </w:t>
      </w:r>
      <m:oMath>
        <m:r>
          <w:rPr>
            <w:rFonts w:ascii="Cambria Math" w:hAnsi="Cambria Math"/>
            <w:sz w:val="21"/>
            <w:szCs w:val="18"/>
          </w:rPr>
          <m:t xml:space="preserve">A </m:t>
        </m:r>
      </m:oMath>
      <w:r w:rsidRPr="00B90750">
        <w:rPr>
          <w:sz w:val="21"/>
          <w:szCs w:val="18"/>
        </w:rPr>
        <w:t xml:space="preserve">gets multiplied by which element in </w:t>
      </w:r>
      <w:bookmarkStart w:id="1" w:name="_Hlk76053332"/>
      <m:oMath>
        <m:sSub>
          <m:sSubPr>
            <m:ctrlPr>
              <w:rPr>
                <w:rFonts w:ascii="Cambria Math" w:hAnsi="Cambria Math"/>
                <w:i/>
                <w:sz w:val="21"/>
                <w:szCs w:val="18"/>
              </w:rPr>
            </m:ctrlPr>
          </m:sSubPr>
          <m:e>
            <m:r>
              <m:rPr>
                <m:scr m:val="fraktur"/>
              </m:rPr>
              <w:rPr>
                <w:rFonts w:ascii="Cambria Math" w:hAnsi="Cambria Math"/>
                <w:sz w:val="21"/>
                <w:szCs w:val="18"/>
              </w:rPr>
              <m:t>I</m:t>
            </m:r>
          </m:e>
          <m:sub>
            <m:r>
              <w:rPr>
                <w:rFonts w:ascii="Cambria Math" w:hAnsi="Cambria Math"/>
                <w:sz w:val="21"/>
                <w:szCs w:val="18"/>
              </w:rPr>
              <m:t>H</m:t>
            </m:r>
          </m:sub>
        </m:sSub>
      </m:oMath>
      <w:r w:rsidRPr="00B90750">
        <w:rPr>
          <w:sz w:val="21"/>
          <w:szCs w:val="18"/>
        </w:rPr>
        <w:t xml:space="preserve"> </w:t>
      </w:r>
      <w:bookmarkEnd w:id="1"/>
      <w:r w:rsidRPr="00B90750">
        <w:rPr>
          <w:sz w:val="21"/>
          <w:szCs w:val="18"/>
        </w:rPr>
        <w:t xml:space="preserve">and the result for the element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that is nothing else as the sum of all the multiplications</w:t>
      </w:r>
    </w:p>
    <w:p w14:paraId="59C6DCC5" w14:textId="77777777" w:rsidR="00BD026F" w:rsidRPr="00B90750" w:rsidRDefault="00BD026F" w:rsidP="00654D45">
      <w:pPr>
        <w:pStyle w:val="BodyTextFirst"/>
        <w:rPr>
          <w:sz w:val="21"/>
          <w:szCs w:val="18"/>
        </w:rPr>
      </w:pPr>
    </w:p>
    <w:p w14:paraId="3D105658" w14:textId="5E72AF47" w:rsidR="00BD026F" w:rsidRPr="00B90750" w:rsidRDefault="007C0329" w:rsidP="00654D45">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11</m:t>
              </m:r>
            </m:sub>
          </m:sSub>
          <m:r>
            <w:rPr>
              <w:rFonts w:ascii="Cambria Math" w:hAnsi="Cambria Math"/>
              <w:sz w:val="21"/>
              <w:szCs w:val="18"/>
            </w:rPr>
            <m:t>=1×1+2×1+3×1+1×0+2×0+3×0+4×</m:t>
          </m:r>
          <m:d>
            <m:dPr>
              <m:ctrlPr>
                <w:rPr>
                  <w:rFonts w:ascii="Cambria Math" w:hAnsi="Cambria Math"/>
                  <w:i/>
                  <w:sz w:val="21"/>
                  <w:szCs w:val="18"/>
                </w:rPr>
              </m:ctrlPr>
            </m:dPr>
            <m:e>
              <m:r>
                <w:rPr>
                  <w:rFonts w:ascii="Cambria Math" w:hAnsi="Cambria Math"/>
                  <w:sz w:val="21"/>
                  <w:szCs w:val="18"/>
                </w:rPr>
                <m:t>-1</m:t>
              </m:r>
            </m:e>
          </m:d>
          <m:r>
            <w:rPr>
              <w:rFonts w:ascii="Cambria Math" w:hAnsi="Cambria Math"/>
              <w:sz w:val="21"/>
              <w:szCs w:val="18"/>
            </w:rPr>
            <m:t>+3×</m:t>
          </m:r>
          <m:d>
            <m:dPr>
              <m:ctrlPr>
                <w:rPr>
                  <w:rFonts w:ascii="Cambria Math" w:hAnsi="Cambria Math"/>
                  <w:i/>
                  <w:sz w:val="21"/>
                  <w:szCs w:val="18"/>
                </w:rPr>
              </m:ctrlPr>
            </m:dPr>
            <m:e>
              <m:r>
                <w:rPr>
                  <w:rFonts w:ascii="Cambria Math" w:hAnsi="Cambria Math"/>
                  <w:sz w:val="21"/>
                  <w:szCs w:val="18"/>
                </w:rPr>
                <m:t>-1</m:t>
              </m:r>
            </m:e>
          </m:d>
          <m:r>
            <w:rPr>
              <w:rFonts w:ascii="Cambria Math" w:hAnsi="Cambria Math"/>
              <w:sz w:val="21"/>
              <w:szCs w:val="18"/>
            </w:rPr>
            <m:t>+2×</m:t>
          </m:r>
          <m:d>
            <m:dPr>
              <m:ctrlPr>
                <w:rPr>
                  <w:rFonts w:ascii="Cambria Math" w:hAnsi="Cambria Math"/>
                  <w:i/>
                  <w:sz w:val="21"/>
                  <w:szCs w:val="18"/>
                </w:rPr>
              </m:ctrlPr>
            </m:dPr>
            <m:e>
              <m:r>
                <w:rPr>
                  <w:rFonts w:ascii="Cambria Math" w:hAnsi="Cambria Math"/>
                  <w:sz w:val="21"/>
                  <w:szCs w:val="18"/>
                </w:rPr>
                <m:t>-1</m:t>
              </m:r>
            </m:e>
          </m:d>
          <m:r>
            <w:rPr>
              <w:rFonts w:ascii="Cambria Math" w:hAnsi="Cambria Math"/>
              <w:sz w:val="21"/>
              <w:szCs w:val="18"/>
            </w:rPr>
            <m:t>=-3</m:t>
          </m:r>
        </m:oMath>
      </m:oMathPara>
    </w:p>
    <w:p w14:paraId="70BB0DC8" w14:textId="77777777" w:rsidR="00BD026F" w:rsidRPr="00B90750" w:rsidRDefault="00BD026F" w:rsidP="00BD026F">
      <w:pPr>
        <w:pStyle w:val="BodyTextCont"/>
        <w:ind w:firstLine="0"/>
        <w:rPr>
          <w:sz w:val="21"/>
          <w:szCs w:val="21"/>
        </w:rPr>
      </w:pPr>
    </w:p>
    <w:p w14:paraId="0C7E3343" w14:textId="7F05370E" w:rsidR="00BD026F" w:rsidRPr="00B90750" w:rsidRDefault="00BD026F" w:rsidP="00BD026F">
      <w:pPr>
        <w:pStyle w:val="BodyTextFirst"/>
        <w:jc w:val="center"/>
        <w:rPr>
          <w:sz w:val="21"/>
          <w:szCs w:val="18"/>
        </w:rPr>
      </w:pPr>
      <w:r w:rsidRPr="00B90750">
        <w:rPr>
          <w:noProof/>
          <w:sz w:val="21"/>
          <w:szCs w:val="18"/>
        </w:rPr>
        <w:drawing>
          <wp:inline distT="0" distB="0" distL="0" distR="0" wp14:anchorId="389737BB" wp14:editId="60E2A1EC">
            <wp:extent cx="3657600" cy="1824226"/>
            <wp:effectExtent l="0" t="0" r="0" b="5080"/>
            <wp:docPr id="2" name="Immagine 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avolo&#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3657600" cy="1824226"/>
                    </a:xfrm>
                    <a:prstGeom prst="rect">
                      <a:avLst/>
                    </a:prstGeom>
                  </pic:spPr>
                </pic:pic>
              </a:graphicData>
            </a:graphic>
          </wp:inline>
        </w:drawing>
      </w:r>
    </w:p>
    <w:p w14:paraId="061E18F0" w14:textId="03BA6678" w:rsidR="00BD026F" w:rsidRPr="00B90750" w:rsidRDefault="00BD026F" w:rsidP="00BD026F">
      <w:pPr>
        <w:pStyle w:val="FigureCaption"/>
        <w:rPr>
          <w:sz w:val="22"/>
          <w:szCs w:val="18"/>
        </w:rPr>
      </w:pPr>
      <w:r w:rsidRPr="00B90750">
        <w:rPr>
          <w:sz w:val="22"/>
          <w:szCs w:val="18"/>
        </w:rPr>
        <w:t xml:space="preserve">Figure 15-2. A visualization of convolution with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H</m:t>
            </m:r>
          </m:sub>
        </m:sSub>
      </m:oMath>
      <w:r w:rsidRPr="00B90750">
        <w:rPr>
          <w:sz w:val="22"/>
          <w:szCs w:val="18"/>
        </w:rPr>
        <w:t>.</w:t>
      </w:r>
    </w:p>
    <w:p w14:paraId="294CDC66" w14:textId="3BD703A3" w:rsidR="00654D45" w:rsidRPr="00B90750" w:rsidRDefault="00654D45" w:rsidP="00654D45">
      <w:pPr>
        <w:pStyle w:val="BodyTextFirst"/>
        <w:rPr>
          <w:sz w:val="21"/>
          <w:szCs w:val="18"/>
        </w:rPr>
      </w:pPr>
      <w:r w:rsidRPr="00B90750">
        <w:rPr>
          <w:sz w:val="21"/>
          <w:szCs w:val="18"/>
        </w:rPr>
        <w:t xml:space="preserve">In Figure 15-3 you can see an indicative example of convolution with stride </w:t>
      </w:r>
      <m:oMath>
        <m:r>
          <w:rPr>
            <w:rFonts w:ascii="Cambria Math" w:hAnsi="Cambria Math"/>
            <w:sz w:val="21"/>
            <w:szCs w:val="18"/>
          </w:rPr>
          <m:t>s=2</m:t>
        </m:r>
      </m:oMath>
      <w:r w:rsidRPr="00B90750">
        <w:rPr>
          <w:sz w:val="21"/>
          <w:szCs w:val="18"/>
        </w:rPr>
        <w:t>.</w:t>
      </w:r>
    </w:p>
    <w:p w14:paraId="42B362ED" w14:textId="3E054609" w:rsidR="00654D45" w:rsidRPr="00B90750" w:rsidRDefault="00654D45" w:rsidP="00654D45">
      <w:pPr>
        <w:pStyle w:val="BodyTextCont"/>
        <w:ind w:firstLine="0"/>
        <w:jc w:val="center"/>
        <w:rPr>
          <w:rFonts w:eastAsiaTheme="minorEastAsia"/>
          <w:sz w:val="21"/>
          <w:szCs w:val="21"/>
        </w:rPr>
      </w:pPr>
      <w:r w:rsidRPr="00B90750">
        <w:rPr>
          <w:rFonts w:eastAsiaTheme="minorEastAsia"/>
          <w:noProof/>
          <w:sz w:val="21"/>
          <w:szCs w:val="21"/>
        </w:rPr>
        <w:drawing>
          <wp:inline distT="0" distB="0" distL="0" distR="0" wp14:anchorId="49135F34" wp14:editId="171947A0">
            <wp:extent cx="3657600" cy="2619755"/>
            <wp:effectExtent l="0" t="0" r="0"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4">
                      <a:extLst>
                        <a:ext uri="{28A0092B-C50C-407E-A947-70E740481C1C}">
                          <a14:useLocalDpi xmlns:a14="http://schemas.microsoft.com/office/drawing/2010/main" val="0"/>
                        </a:ext>
                      </a:extLst>
                    </a:blip>
                    <a:stretch>
                      <a:fillRect/>
                    </a:stretch>
                  </pic:blipFill>
                  <pic:spPr>
                    <a:xfrm>
                      <a:off x="0" y="0"/>
                      <a:ext cx="3657600" cy="2619755"/>
                    </a:xfrm>
                    <a:prstGeom prst="rect">
                      <a:avLst/>
                    </a:prstGeom>
                  </pic:spPr>
                </pic:pic>
              </a:graphicData>
            </a:graphic>
          </wp:inline>
        </w:drawing>
      </w:r>
    </w:p>
    <w:p w14:paraId="7A02A234" w14:textId="44DB8044" w:rsidR="00654D45" w:rsidRPr="00B90750" w:rsidRDefault="00654D45" w:rsidP="00654D45">
      <w:pPr>
        <w:pStyle w:val="FigureCaption"/>
        <w:rPr>
          <w:sz w:val="22"/>
          <w:szCs w:val="18"/>
        </w:rPr>
      </w:pPr>
      <w:r w:rsidRPr="00B90750">
        <w:rPr>
          <w:sz w:val="22"/>
          <w:szCs w:val="18"/>
        </w:rPr>
        <w:t xml:space="preserve">Figure 15-3. A visual explanation of convolution with stride </w:t>
      </w:r>
      <m:oMath>
        <m:r>
          <w:rPr>
            <w:rFonts w:ascii="Cambria Math" w:hAnsi="Cambria Math"/>
            <w:sz w:val="22"/>
            <w:szCs w:val="18"/>
          </w:rPr>
          <m:t>s=2</m:t>
        </m:r>
      </m:oMath>
      <w:r w:rsidRPr="00B90750">
        <w:rPr>
          <w:sz w:val="22"/>
          <w:szCs w:val="18"/>
        </w:rPr>
        <w:t>.</w:t>
      </w:r>
    </w:p>
    <w:p w14:paraId="28A44153" w14:textId="16D25E42" w:rsidR="00654D45" w:rsidRPr="00B90750" w:rsidRDefault="00654D45" w:rsidP="00654D45">
      <w:pPr>
        <w:pStyle w:val="BodyTextFirst"/>
        <w:rPr>
          <w:sz w:val="21"/>
          <w:szCs w:val="18"/>
        </w:rPr>
      </w:pPr>
      <w:r w:rsidRPr="00B90750">
        <w:rPr>
          <w:sz w:val="21"/>
          <w:szCs w:val="18"/>
        </w:rPr>
        <w:t xml:space="preserve">The reason why the dimension of the output matrix takes only the floor (the integer part) of </w:t>
      </w:r>
      <m:oMath>
        <m:f>
          <m:fPr>
            <m:ctrlPr>
              <w:rPr>
                <w:rFonts w:ascii="Cambria Math" w:hAnsi="Cambria Math"/>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oMath>
      <w:r w:rsidRPr="00B90750">
        <w:rPr>
          <w:sz w:val="21"/>
          <w:szCs w:val="18"/>
        </w:rPr>
        <w:t xml:space="preserve"> can be seen intuitively in Figure </w:t>
      </w:r>
      <w:r w:rsidR="00E91250" w:rsidRPr="00B90750">
        <w:rPr>
          <w:sz w:val="21"/>
          <w:szCs w:val="18"/>
        </w:rPr>
        <w:t>15</w:t>
      </w:r>
      <w:r w:rsidRPr="00B90750">
        <w:rPr>
          <w:sz w:val="21"/>
          <w:szCs w:val="18"/>
        </w:rPr>
        <w:t xml:space="preserve">-4. If </w:t>
      </w:r>
      <m:oMath>
        <m:r>
          <w:rPr>
            <w:rFonts w:ascii="Cambria Math" w:hAnsi="Cambria Math"/>
            <w:sz w:val="21"/>
            <w:szCs w:val="18"/>
          </w:rPr>
          <m:t>s&gt;1</m:t>
        </m:r>
      </m:oMath>
      <w:r w:rsidRPr="00B90750">
        <w:rPr>
          <w:sz w:val="21"/>
          <w:szCs w:val="18"/>
        </w:rPr>
        <w:t xml:space="preserve">, what can happen, depending on the dimensions of </w:t>
      </w:r>
      <m:oMath>
        <m:r>
          <w:rPr>
            <w:rFonts w:ascii="Cambria Math" w:hAnsi="Cambria Math"/>
            <w:sz w:val="21"/>
            <w:szCs w:val="18"/>
          </w:rPr>
          <m:t>A</m:t>
        </m:r>
      </m:oMath>
      <w:r w:rsidRPr="00B90750">
        <w:rPr>
          <w:sz w:val="21"/>
          <w:szCs w:val="18"/>
        </w:rPr>
        <w:t xml:space="preserve">, is that at a certain point you cannot shift your window on matrix </w:t>
      </w:r>
      <m:oMath>
        <m:r>
          <w:rPr>
            <w:rFonts w:ascii="Cambria Math" w:hAnsi="Cambria Math"/>
            <w:sz w:val="21"/>
            <w:szCs w:val="18"/>
          </w:rPr>
          <m:t>A</m:t>
        </m:r>
      </m:oMath>
      <w:r w:rsidRPr="00B90750">
        <w:rPr>
          <w:sz w:val="21"/>
          <w:szCs w:val="18"/>
        </w:rPr>
        <w:t xml:space="preserve"> (the black square you can see in Figure </w:t>
      </w:r>
      <w:r w:rsidR="00E91250" w:rsidRPr="00B90750">
        <w:rPr>
          <w:sz w:val="21"/>
          <w:szCs w:val="18"/>
        </w:rPr>
        <w:t>15</w:t>
      </w:r>
      <w:r w:rsidRPr="00B90750">
        <w:rPr>
          <w:sz w:val="21"/>
          <w:szCs w:val="18"/>
        </w:rPr>
        <w:t xml:space="preserve">-3 for example) anymore, and you cannot cover all the matrix </w:t>
      </w:r>
      <m:oMath>
        <m:r>
          <w:rPr>
            <w:rFonts w:ascii="Cambria Math" w:hAnsi="Cambria Math"/>
            <w:sz w:val="21"/>
            <w:szCs w:val="18"/>
          </w:rPr>
          <m:t>A</m:t>
        </m:r>
      </m:oMath>
      <w:r w:rsidRPr="00B90750">
        <w:rPr>
          <w:sz w:val="21"/>
          <w:szCs w:val="18"/>
        </w:rPr>
        <w:t xml:space="preserve"> completely. In Figure </w:t>
      </w:r>
      <w:r w:rsidR="00E91250" w:rsidRPr="00B90750">
        <w:rPr>
          <w:sz w:val="21"/>
          <w:szCs w:val="18"/>
        </w:rPr>
        <w:t>15</w:t>
      </w:r>
      <w:r w:rsidRPr="00B90750">
        <w:rPr>
          <w:sz w:val="21"/>
          <w:szCs w:val="18"/>
        </w:rPr>
        <w:t xml:space="preserve">-4 you can see how you would need an </w:t>
      </w:r>
      <w:r w:rsidRPr="00B90750">
        <w:rPr>
          <w:sz w:val="21"/>
          <w:szCs w:val="18"/>
        </w:rPr>
        <w:lastRenderedPageBreak/>
        <w:t xml:space="preserve">additional column on the right of matrix </w:t>
      </w:r>
      <m:oMath>
        <m:r>
          <w:rPr>
            <w:rFonts w:ascii="Cambria Math" w:hAnsi="Cambria Math"/>
            <w:sz w:val="21"/>
            <w:szCs w:val="18"/>
          </w:rPr>
          <m:t>A</m:t>
        </m:r>
      </m:oMath>
      <w:r w:rsidRPr="00B90750">
        <w:rPr>
          <w:sz w:val="21"/>
          <w:szCs w:val="18"/>
        </w:rPr>
        <w:t xml:space="preserve"> (marked by many X) to be able to perform the convolution operation. In Figure </w:t>
      </w:r>
      <w:r w:rsidR="00E91250" w:rsidRPr="00B90750">
        <w:rPr>
          <w:sz w:val="21"/>
          <w:szCs w:val="18"/>
        </w:rPr>
        <w:t>15</w:t>
      </w:r>
      <w:r w:rsidRPr="00B90750">
        <w:rPr>
          <w:sz w:val="21"/>
          <w:szCs w:val="18"/>
        </w:rPr>
        <w:t xml:space="preserve">-4 we have chosen </w:t>
      </w:r>
      <m:oMath>
        <m:r>
          <w:rPr>
            <w:rFonts w:ascii="Cambria Math" w:hAnsi="Cambria Math"/>
            <w:sz w:val="21"/>
            <w:szCs w:val="18"/>
          </w:rPr>
          <m:t>s=3</m:t>
        </m:r>
      </m:oMath>
      <w:r w:rsidRPr="00B90750">
        <w:rPr>
          <w:sz w:val="21"/>
          <w:szCs w:val="18"/>
        </w:rPr>
        <w:t xml:space="preserve">, and since we have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=5</m:t>
        </m:r>
      </m:oMath>
      <w:r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=3</m:t>
        </m:r>
      </m:oMath>
      <w:r w:rsidRPr="00B90750">
        <w:rPr>
          <w:sz w:val="21"/>
          <w:szCs w:val="18"/>
        </w:rPr>
        <w:t xml:space="preserve">, </w:t>
      </w:r>
      <m:oMath>
        <m:r>
          <w:rPr>
            <w:rFonts w:ascii="Cambria Math" w:hAnsi="Cambria Math"/>
            <w:sz w:val="21"/>
            <w:szCs w:val="18"/>
          </w:rPr>
          <m:t>B</m:t>
        </m:r>
      </m:oMath>
      <w:r w:rsidRPr="00B90750">
        <w:rPr>
          <w:sz w:val="21"/>
          <w:szCs w:val="18"/>
        </w:rPr>
        <w:t xml:space="preserve"> will</w:t>
      </w:r>
      <w:r w:rsidR="00EF6B21" w:rsidRPr="00B90750">
        <w:rPr>
          <w:sz w:val="21"/>
          <w:szCs w:val="18"/>
        </w:rPr>
        <w:t xml:space="preserve"> be</w:t>
      </w:r>
      <w:r w:rsidRPr="00B90750">
        <w:rPr>
          <w:sz w:val="21"/>
          <w:szCs w:val="18"/>
        </w:rPr>
        <w:t xml:space="preserve"> a scalar as a result</w:t>
      </w:r>
    </w:p>
    <w:p w14:paraId="406ACA72" w14:textId="77777777" w:rsidR="00654D45" w:rsidRPr="00B90750" w:rsidRDefault="00654D45" w:rsidP="00654D45">
      <w:pPr>
        <w:rPr>
          <w:sz w:val="21"/>
          <w:szCs w:val="21"/>
        </w:rPr>
      </w:pPr>
    </w:p>
    <w:p w14:paraId="5BE54CB8" w14:textId="727DBA02" w:rsidR="00654D45" w:rsidRPr="00B90750" w:rsidRDefault="007C0329" w:rsidP="00654D45">
      <w:pPr>
        <w:rPr>
          <w:sz w:val="21"/>
          <w:szCs w:val="21"/>
        </w:rPr>
      </w:pPr>
      <m:oMathPara>
        <m:oMath>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B</m:t>
              </m:r>
            </m:sub>
          </m:sSub>
          <m:r>
            <w:rPr>
              <w:rFonts w:ascii="Cambria Math" w:hAnsi="Cambria Math"/>
              <w:sz w:val="21"/>
              <w:szCs w:val="21"/>
            </w:rPr>
            <m:t>=</m:t>
          </m:r>
          <m:d>
            <m:dPr>
              <m:begChr m:val="⌊"/>
              <m:endChr m:val="⌋"/>
              <m:ctrlPr>
                <w:rPr>
                  <w:rFonts w:ascii="Cambria Math" w:hAnsi="Cambria Math"/>
                  <w:sz w:val="21"/>
                  <w:szCs w:val="21"/>
                </w:rPr>
              </m:ctrlPr>
            </m:dPr>
            <m:e>
              <m:f>
                <m:fPr>
                  <m:ctrlPr>
                    <w:rPr>
                      <w:rFonts w:ascii="Cambria Math" w:hAnsi="Cambria Math"/>
                      <w:sz w:val="21"/>
                      <w:szCs w:val="21"/>
                    </w:rPr>
                  </m:ctrlPr>
                </m:fPr>
                <m:num>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A</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n</m:t>
                      </m:r>
                    </m:e>
                    <m:sub>
                      <m:r>
                        <w:rPr>
                          <w:rFonts w:ascii="Cambria Math" w:hAnsi="Cambria Math"/>
                          <w:sz w:val="21"/>
                          <w:szCs w:val="21"/>
                        </w:rPr>
                        <m:t>K</m:t>
                      </m:r>
                    </m:sub>
                  </m:sSub>
                </m:num>
                <m:den>
                  <m:r>
                    <w:rPr>
                      <w:rFonts w:ascii="Cambria Math" w:hAnsi="Cambria Math"/>
                      <w:sz w:val="21"/>
                      <w:szCs w:val="21"/>
                    </w:rPr>
                    <m:t>s</m:t>
                  </m:r>
                </m:den>
              </m:f>
              <m:r>
                <w:rPr>
                  <w:rFonts w:ascii="Cambria Math" w:hAnsi="Cambria Math"/>
                  <w:sz w:val="21"/>
                  <w:szCs w:val="21"/>
                </w:rPr>
                <m:t>+1</m:t>
              </m:r>
            </m:e>
          </m:d>
          <m:r>
            <w:rPr>
              <w:rFonts w:ascii="Cambria Math" w:hAnsi="Cambria Math"/>
              <w:sz w:val="21"/>
              <w:szCs w:val="21"/>
            </w:rPr>
            <m:t>=</m:t>
          </m:r>
          <m:d>
            <m:dPr>
              <m:begChr m:val="⌊"/>
              <m:endChr m:val="⌋"/>
              <m:ctrlPr>
                <w:rPr>
                  <w:rFonts w:ascii="Cambria Math" w:hAnsi="Cambria Math"/>
                  <w:sz w:val="21"/>
                  <w:szCs w:val="21"/>
                </w:rPr>
              </m:ctrlPr>
            </m:dPr>
            <m:e>
              <m:f>
                <m:fPr>
                  <m:ctrlPr>
                    <w:rPr>
                      <w:rFonts w:ascii="Cambria Math" w:hAnsi="Cambria Math"/>
                      <w:sz w:val="21"/>
                      <w:szCs w:val="21"/>
                    </w:rPr>
                  </m:ctrlPr>
                </m:fPr>
                <m:num>
                  <m:r>
                    <w:rPr>
                      <w:rFonts w:ascii="Cambria Math" w:hAnsi="Cambria Math"/>
                      <w:sz w:val="21"/>
                      <w:szCs w:val="21"/>
                    </w:rPr>
                    <m:t>5-3</m:t>
                  </m:r>
                </m:num>
                <m:den>
                  <m:r>
                    <w:rPr>
                      <w:rFonts w:ascii="Cambria Math" w:hAnsi="Cambria Math"/>
                      <w:sz w:val="21"/>
                      <w:szCs w:val="21"/>
                    </w:rPr>
                    <m:t>3</m:t>
                  </m:r>
                </m:den>
              </m:f>
              <m:r>
                <w:rPr>
                  <w:rFonts w:ascii="Cambria Math" w:hAnsi="Cambria Math"/>
                  <w:sz w:val="21"/>
                  <w:szCs w:val="21"/>
                </w:rPr>
                <m:t>+1</m:t>
              </m:r>
            </m:e>
          </m:d>
          <m:r>
            <w:rPr>
              <w:rFonts w:ascii="Cambria Math" w:hAnsi="Cambria Math"/>
              <w:sz w:val="21"/>
              <w:szCs w:val="21"/>
            </w:rPr>
            <m:t>=</m:t>
          </m:r>
          <m:d>
            <m:dPr>
              <m:begChr m:val="⌊"/>
              <m:endChr m:val="⌋"/>
              <m:ctrlPr>
                <w:rPr>
                  <w:rFonts w:ascii="Cambria Math" w:hAnsi="Cambria Math"/>
                  <w:sz w:val="21"/>
                  <w:szCs w:val="21"/>
                </w:rPr>
              </m:ctrlPr>
            </m:dPr>
            <m:e>
              <m:f>
                <m:fPr>
                  <m:ctrlPr>
                    <w:rPr>
                      <w:rFonts w:ascii="Cambria Math" w:hAnsi="Cambria Math"/>
                      <w:sz w:val="21"/>
                      <w:szCs w:val="21"/>
                    </w:rPr>
                  </m:ctrlPr>
                </m:fPr>
                <m:num>
                  <m:r>
                    <m:rPr>
                      <m:sty m:val="p"/>
                    </m:rPr>
                    <w:rPr>
                      <w:rFonts w:ascii="Cambria Math" w:hAnsi="Cambria Math"/>
                      <w:sz w:val="21"/>
                      <w:szCs w:val="21"/>
                    </w:rPr>
                    <m:t>5</m:t>
                  </m:r>
                </m:num>
                <m:den>
                  <m:r>
                    <m:rPr>
                      <m:sty m:val="p"/>
                    </m:rPr>
                    <w:rPr>
                      <w:rFonts w:ascii="Cambria Math" w:hAnsi="Cambria Math"/>
                      <w:sz w:val="21"/>
                      <w:szCs w:val="21"/>
                    </w:rPr>
                    <m:t>3</m:t>
                  </m:r>
                </m:den>
              </m:f>
            </m:e>
          </m:d>
          <m:r>
            <w:rPr>
              <w:rFonts w:ascii="Cambria Math" w:hAnsi="Cambria Math"/>
              <w:sz w:val="21"/>
              <w:szCs w:val="21"/>
            </w:rPr>
            <m:t>=1</m:t>
          </m:r>
        </m:oMath>
      </m:oMathPara>
    </w:p>
    <w:p w14:paraId="5C55D99C" w14:textId="3F886081" w:rsidR="00E91250" w:rsidRPr="00B90750" w:rsidRDefault="00E91250" w:rsidP="00EF6B21">
      <w:pPr>
        <w:jc w:val="center"/>
        <w:rPr>
          <w:sz w:val="21"/>
          <w:szCs w:val="21"/>
        </w:rPr>
      </w:pPr>
      <w:r w:rsidRPr="00B90750">
        <w:rPr>
          <w:noProof/>
          <w:sz w:val="21"/>
          <w:szCs w:val="21"/>
        </w:rPr>
        <w:drawing>
          <wp:inline distT="0" distB="0" distL="0" distR="0" wp14:anchorId="360447DA" wp14:editId="5F78FCD5">
            <wp:extent cx="3657600" cy="2972770"/>
            <wp:effectExtent l="0" t="0" r="0" b="0"/>
            <wp:docPr id="4" name="Immagine 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avol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3657600" cy="2972770"/>
                    </a:xfrm>
                    <a:prstGeom prst="rect">
                      <a:avLst/>
                    </a:prstGeom>
                  </pic:spPr>
                </pic:pic>
              </a:graphicData>
            </a:graphic>
          </wp:inline>
        </w:drawing>
      </w:r>
    </w:p>
    <w:p w14:paraId="6AC17EF9" w14:textId="45C7E2C1" w:rsidR="00E91250" w:rsidRPr="00B90750" w:rsidRDefault="00E91250" w:rsidP="00E91250">
      <w:pPr>
        <w:pStyle w:val="FigureCaption"/>
        <w:rPr>
          <w:sz w:val="22"/>
          <w:szCs w:val="18"/>
        </w:rPr>
      </w:pPr>
      <w:r w:rsidRPr="00B90750">
        <w:rPr>
          <w:sz w:val="22"/>
          <w:szCs w:val="18"/>
        </w:rPr>
        <w:t xml:space="preserve">Figure 15-4. A visual explanation why the floor function is needed when evaluating the resulting matrix </w:t>
      </w:r>
      <m:oMath>
        <m:r>
          <w:rPr>
            <w:rFonts w:ascii="Cambria Math" w:hAnsi="Cambria Math"/>
            <w:sz w:val="22"/>
            <w:szCs w:val="18"/>
          </w:rPr>
          <m:t>B</m:t>
        </m:r>
      </m:oMath>
      <w:r w:rsidRPr="00B90750">
        <w:rPr>
          <w:sz w:val="22"/>
          <w:szCs w:val="18"/>
        </w:rPr>
        <w:t xml:space="preserve"> dimensions.</w:t>
      </w:r>
    </w:p>
    <w:p w14:paraId="44DB450A" w14:textId="77E2CB49" w:rsidR="00E91250" w:rsidRPr="00B90750" w:rsidRDefault="00E91250" w:rsidP="00EF6B21">
      <w:pPr>
        <w:pStyle w:val="BodyTextFirst"/>
        <w:rPr>
          <w:sz w:val="21"/>
          <w:szCs w:val="18"/>
        </w:rPr>
      </w:pPr>
      <w:r w:rsidRPr="00B90750">
        <w:rPr>
          <w:sz w:val="21"/>
          <w:szCs w:val="18"/>
        </w:rPr>
        <w:t xml:space="preserve">You can easily see from Figure </w:t>
      </w:r>
      <w:r w:rsidR="00EF6B21" w:rsidRPr="00B90750">
        <w:rPr>
          <w:sz w:val="21"/>
          <w:szCs w:val="18"/>
        </w:rPr>
        <w:t>15</w:t>
      </w:r>
      <w:r w:rsidRPr="00B90750">
        <w:rPr>
          <w:sz w:val="21"/>
          <w:szCs w:val="18"/>
        </w:rPr>
        <w:t xml:space="preserve">-4 how with a </w:t>
      </w:r>
      <m:oMath>
        <m:r>
          <w:rPr>
            <w:rFonts w:ascii="Cambria Math" w:hAnsi="Cambria Math"/>
            <w:sz w:val="21"/>
            <w:szCs w:val="18"/>
          </w:rPr>
          <m:t>3×3</m:t>
        </m:r>
      </m:oMath>
      <w:r w:rsidRPr="00B90750">
        <w:rPr>
          <w:sz w:val="21"/>
          <w:szCs w:val="18"/>
        </w:rPr>
        <w:t xml:space="preserve"> region you can only cover the top left region of </w:t>
      </w:r>
      <m:oMath>
        <m:r>
          <w:rPr>
            <w:rFonts w:ascii="Cambria Math" w:hAnsi="Cambria Math"/>
            <w:sz w:val="21"/>
            <w:szCs w:val="18"/>
          </w:rPr>
          <m:t>A</m:t>
        </m:r>
      </m:oMath>
      <w:r w:rsidRPr="00B90750">
        <w:rPr>
          <w:sz w:val="21"/>
          <w:szCs w:val="18"/>
        </w:rPr>
        <w:t xml:space="preserve">, since with stride </w:t>
      </w:r>
      <m:oMath>
        <m:r>
          <w:rPr>
            <w:rFonts w:ascii="Cambria Math" w:hAnsi="Cambria Math"/>
            <w:sz w:val="21"/>
            <w:szCs w:val="18"/>
          </w:rPr>
          <m:t>s=3</m:t>
        </m:r>
      </m:oMath>
      <w:r w:rsidRPr="00B90750">
        <w:rPr>
          <w:sz w:val="21"/>
          <w:szCs w:val="18"/>
        </w:rPr>
        <w:t xml:space="preserve"> you would end up outside </w:t>
      </w:r>
      <m:oMath>
        <m:r>
          <w:rPr>
            <w:rFonts w:ascii="Cambria Math" w:hAnsi="Cambria Math"/>
            <w:sz w:val="21"/>
            <w:szCs w:val="18"/>
          </w:rPr>
          <m:t>A</m:t>
        </m:r>
      </m:oMath>
      <w:r w:rsidRPr="00B90750">
        <w:rPr>
          <w:sz w:val="21"/>
          <w:szCs w:val="18"/>
        </w:rPr>
        <w:t xml:space="preserve"> and therefore can consider one region only for the convolution operation, therefore ending up with a scalar for the resulting tensor </w:t>
      </w:r>
      <m:oMath>
        <m:r>
          <w:rPr>
            <w:rFonts w:ascii="Cambria Math" w:hAnsi="Cambria Math"/>
            <w:sz w:val="21"/>
            <w:szCs w:val="18"/>
          </w:rPr>
          <m:t>B</m:t>
        </m:r>
      </m:oMath>
      <w:r w:rsidRPr="00B90750">
        <w:rPr>
          <w:sz w:val="21"/>
          <w:szCs w:val="18"/>
        </w:rPr>
        <w:t xml:space="preserve">. </w:t>
      </w:r>
    </w:p>
    <w:p w14:paraId="2AF46EAB" w14:textId="0DA71755" w:rsidR="00E91250" w:rsidRPr="00B90750" w:rsidRDefault="00EF6B21" w:rsidP="00EF6B21">
      <w:pPr>
        <w:pStyle w:val="BodyTextCont"/>
        <w:rPr>
          <w:sz w:val="21"/>
          <w:szCs w:val="21"/>
        </w:rPr>
      </w:pPr>
      <w:r w:rsidRPr="00B90750">
        <w:rPr>
          <w:sz w:val="21"/>
          <w:szCs w:val="21"/>
        </w:rPr>
        <w:t>Let us</w:t>
      </w:r>
      <w:r w:rsidR="00E91250" w:rsidRPr="00B90750">
        <w:rPr>
          <w:sz w:val="21"/>
          <w:szCs w:val="21"/>
        </w:rPr>
        <w:t xml:space="preserve"> now make a few additional examples to make this formula even clearer. </w:t>
      </w:r>
      <w:r w:rsidRPr="00B90750">
        <w:rPr>
          <w:sz w:val="21"/>
          <w:szCs w:val="21"/>
        </w:rPr>
        <w:t>Let us</w:t>
      </w:r>
      <w:r w:rsidR="00E91250" w:rsidRPr="00B90750">
        <w:rPr>
          <w:sz w:val="21"/>
          <w:szCs w:val="21"/>
        </w:rPr>
        <w:t xml:space="preserve"> start with a small matrix </w:t>
      </w:r>
      <m:oMath>
        <m:r>
          <w:rPr>
            <w:rFonts w:ascii="Cambria Math" w:hAnsi="Cambria Math"/>
            <w:sz w:val="21"/>
            <w:szCs w:val="21"/>
          </w:rPr>
          <m:t>3×3</m:t>
        </m:r>
      </m:oMath>
    </w:p>
    <w:p w14:paraId="5E36CB34" w14:textId="77777777" w:rsidR="00EF6B21" w:rsidRPr="00B90750" w:rsidRDefault="00EF6B21" w:rsidP="00EF6B21">
      <w:pPr>
        <w:pStyle w:val="BodyTextFirst"/>
        <w:rPr>
          <w:sz w:val="21"/>
          <w:szCs w:val="18"/>
        </w:rPr>
      </w:pPr>
    </w:p>
    <w:p w14:paraId="7E466E62" w14:textId="771E73FC" w:rsidR="00E91250" w:rsidRPr="00B90750" w:rsidRDefault="00E91250" w:rsidP="00EF6B21">
      <w:pPr>
        <w:pStyle w:val="BodyTextFirst"/>
        <w:rPr>
          <w:sz w:val="21"/>
          <w:szCs w:val="18"/>
        </w:rPr>
      </w:pPr>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2</m:t>
                    </m:r>
                  </m:e>
                  <m:e>
                    <m:r>
                      <m:rPr>
                        <m:sty m:val="p"/>
                      </m:rPr>
                      <w:rPr>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5</m:t>
                    </m:r>
                  </m:e>
                  <m:e>
                    <m:r>
                      <m:rPr>
                        <m:sty m:val="p"/>
                      </m:rPr>
                      <w:rPr>
                        <w:rFonts w:ascii="Cambria Math" w:hAnsi="Cambria Math"/>
                        <w:sz w:val="21"/>
                        <w:szCs w:val="18"/>
                      </w:rPr>
                      <m:t>6</m:t>
                    </m:r>
                  </m:e>
                </m:mr>
                <m:mr>
                  <m:e>
                    <m:r>
                      <m:rPr>
                        <m:sty m:val="p"/>
                      </m:rPr>
                      <w:rPr>
                        <w:rFonts w:ascii="Cambria Math" w:hAnsi="Cambria Math"/>
                        <w:sz w:val="21"/>
                        <w:szCs w:val="18"/>
                      </w:rPr>
                      <m:t>7</m:t>
                    </m:r>
                  </m:e>
                  <m:e>
                    <m:r>
                      <m:rPr>
                        <m:sty m:val="p"/>
                      </m:rPr>
                      <w:rPr>
                        <w:rFonts w:ascii="Cambria Math" w:hAnsi="Cambria Math"/>
                        <w:sz w:val="21"/>
                        <w:szCs w:val="18"/>
                      </w:rPr>
                      <m:t>8</m:t>
                    </m:r>
                  </m:e>
                  <m:e>
                    <m:r>
                      <m:rPr>
                        <m:sty m:val="p"/>
                      </m:rPr>
                      <w:rPr>
                        <w:rFonts w:ascii="Cambria Math" w:hAnsi="Cambria Math"/>
                        <w:sz w:val="21"/>
                        <w:szCs w:val="18"/>
                      </w:rPr>
                      <m:t>9</m:t>
                    </m:r>
                  </m:e>
                </m:mr>
              </m:m>
            </m:e>
          </m:d>
        </m:oMath>
      </m:oMathPara>
    </w:p>
    <w:p w14:paraId="6654928A" w14:textId="77777777" w:rsidR="00EF6B21" w:rsidRPr="00B90750" w:rsidRDefault="00EF6B21" w:rsidP="00EF6B21">
      <w:pPr>
        <w:pStyle w:val="BodyTextFirst"/>
        <w:rPr>
          <w:sz w:val="21"/>
          <w:szCs w:val="18"/>
        </w:rPr>
      </w:pPr>
    </w:p>
    <w:p w14:paraId="6F05A4C1" w14:textId="7CCFBEF4" w:rsidR="00E91250" w:rsidRPr="00B90750" w:rsidRDefault="006C1147" w:rsidP="00EF6B21">
      <w:pPr>
        <w:pStyle w:val="BodyTextFirst"/>
        <w:rPr>
          <w:sz w:val="21"/>
          <w:szCs w:val="18"/>
        </w:rPr>
      </w:pPr>
      <w:r w:rsidRPr="00B90750">
        <w:rPr>
          <w:sz w:val="21"/>
          <w:szCs w:val="18"/>
        </w:rPr>
        <w:t>a</w:t>
      </w:r>
      <w:r w:rsidR="00E91250" w:rsidRPr="00B90750">
        <w:rPr>
          <w:sz w:val="21"/>
          <w:szCs w:val="18"/>
        </w:rPr>
        <w:t xml:space="preserve">nd </w:t>
      </w:r>
      <w:r w:rsidRPr="00B90750">
        <w:rPr>
          <w:sz w:val="21"/>
          <w:szCs w:val="18"/>
        </w:rPr>
        <w:t>let us</w:t>
      </w:r>
      <w:r w:rsidR="00E91250" w:rsidRPr="00B90750">
        <w:rPr>
          <w:sz w:val="21"/>
          <w:szCs w:val="18"/>
        </w:rPr>
        <w:t xml:space="preserve"> consider the kernel</w:t>
      </w:r>
    </w:p>
    <w:p w14:paraId="68B921A0" w14:textId="77777777" w:rsidR="006C1147" w:rsidRPr="00B90750" w:rsidRDefault="006C1147" w:rsidP="00EF6B21">
      <w:pPr>
        <w:pStyle w:val="BodyTextFirst"/>
        <w:rPr>
          <w:sz w:val="21"/>
          <w:szCs w:val="18"/>
        </w:rPr>
      </w:pPr>
    </w:p>
    <w:p w14:paraId="468E6365" w14:textId="214BF768" w:rsidR="00E91250" w:rsidRPr="00B90750" w:rsidRDefault="00E91250" w:rsidP="00EF6B21">
      <w:pPr>
        <w:pStyle w:val="BodyTextFirst"/>
        <w:rPr>
          <w:sz w:val="21"/>
          <w:szCs w:val="18"/>
        </w:rPr>
      </w:pPr>
      <m:oMathPara>
        <m:oMath>
          <m:r>
            <w:rPr>
              <w:rFonts w:ascii="Cambria Math" w:hAnsi="Cambria Math"/>
              <w:sz w:val="21"/>
              <w:szCs w:val="18"/>
            </w:rPr>
            <w:lastRenderedPageBreak/>
            <m:t>K</m:t>
          </m:r>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m:t>
                        </m:r>
                      </m:sub>
                    </m:sSub>
                  </m:e>
                </m:mr>
                <m:mr>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4</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5</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6</m:t>
                        </m:r>
                      </m:sub>
                    </m:sSub>
                  </m:e>
                </m:mr>
                <m:mr>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7</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8</m:t>
                        </m:r>
                      </m:sub>
                    </m:sSub>
                  </m:e>
                  <m:e>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9</m:t>
                        </m:r>
                      </m:sub>
                    </m:sSub>
                  </m:e>
                </m:mr>
              </m:m>
            </m:e>
          </m:d>
        </m:oMath>
      </m:oMathPara>
    </w:p>
    <w:p w14:paraId="7A5F030E" w14:textId="77777777" w:rsidR="006C1147" w:rsidRPr="00B90750" w:rsidRDefault="006C1147" w:rsidP="00EF6B21">
      <w:pPr>
        <w:pStyle w:val="BodyTextFirst"/>
        <w:rPr>
          <w:sz w:val="21"/>
          <w:szCs w:val="18"/>
        </w:rPr>
      </w:pPr>
    </w:p>
    <w:p w14:paraId="5F87E717" w14:textId="2A052BB8" w:rsidR="00E91250" w:rsidRPr="00B90750" w:rsidRDefault="00E91250" w:rsidP="00EF6B21">
      <w:pPr>
        <w:pStyle w:val="BodyTextFirst"/>
        <w:rPr>
          <w:sz w:val="21"/>
          <w:szCs w:val="18"/>
        </w:rPr>
      </w:pPr>
      <w:r w:rsidRPr="00B90750">
        <w:rPr>
          <w:sz w:val="21"/>
          <w:szCs w:val="18"/>
        </w:rPr>
        <w:t xml:space="preserve">and stride </w:t>
      </w:r>
      <m:oMath>
        <m:r>
          <w:rPr>
            <w:rFonts w:ascii="Cambria Math" w:hAnsi="Cambria Math"/>
            <w:sz w:val="21"/>
            <w:szCs w:val="18"/>
          </w:rPr>
          <m:t>s</m:t>
        </m:r>
        <m:r>
          <m:rPr>
            <m:sty m:val="p"/>
          </m:rPr>
          <w:rPr>
            <w:rFonts w:ascii="Cambria Math" w:hAnsi="Cambria Math"/>
            <w:sz w:val="21"/>
            <w:szCs w:val="18"/>
          </w:rPr>
          <m:t>=1</m:t>
        </m:r>
      </m:oMath>
      <w:r w:rsidRPr="00B90750">
        <w:rPr>
          <w:sz w:val="21"/>
          <w:szCs w:val="18"/>
        </w:rPr>
        <w:t>. The convolution will be given by</w:t>
      </w:r>
    </w:p>
    <w:p w14:paraId="236B0098" w14:textId="77777777" w:rsidR="006C1147" w:rsidRPr="00B90750" w:rsidRDefault="006C1147" w:rsidP="00EF6B21">
      <w:pPr>
        <w:pStyle w:val="BodyTextFirst"/>
        <w:rPr>
          <w:sz w:val="21"/>
          <w:szCs w:val="18"/>
        </w:rPr>
      </w:pPr>
    </w:p>
    <w:p w14:paraId="7BB94F8B" w14:textId="5B029D63" w:rsidR="00E91250" w:rsidRPr="00B90750" w:rsidRDefault="00E91250" w:rsidP="00EF6B21">
      <w:pPr>
        <w:pStyle w:val="BodyTextFirst"/>
        <w:rPr>
          <w:sz w:val="21"/>
          <w:szCs w:val="18"/>
        </w:rPr>
      </w:pPr>
      <m:oMathPara>
        <m:oMath>
          <m:r>
            <w:rPr>
              <w:rFonts w:ascii="Cambria Math" w:hAnsi="Cambria Math"/>
              <w:sz w:val="21"/>
              <w:szCs w:val="18"/>
            </w:rPr>
            <m:t>B</m:t>
          </m:r>
          <m:r>
            <m:rPr>
              <m:sty m:val="p"/>
            </m:rPr>
            <w:rPr>
              <w:rFonts w:ascii="Cambria Math" w:hAnsi="Cambria Math"/>
              <w:sz w:val="21"/>
              <w:szCs w:val="18"/>
            </w:rPr>
            <m:t>=</m:t>
          </m:r>
          <m:r>
            <w:rPr>
              <w:rFonts w:ascii="Cambria Math" w:hAnsi="Cambria Math"/>
              <w:sz w:val="21"/>
              <w:szCs w:val="18"/>
            </w:rPr>
            <m:t>A</m:t>
          </m:r>
          <m:r>
            <m:rPr>
              <m:sty m:val="p"/>
            </m:rPr>
            <w:rPr>
              <w:rFonts w:ascii="Cambria Math" w:hAnsi="Cambria Math"/>
              <w:sz w:val="21"/>
              <w:szCs w:val="18"/>
            </w:rPr>
            <m:t>*</m:t>
          </m:r>
          <m:r>
            <w:rPr>
              <w:rFonts w:ascii="Cambria Math" w:hAnsi="Cambria Math"/>
              <w:sz w:val="21"/>
              <w:szCs w:val="18"/>
            </w:rPr>
            <m:t>K</m:t>
          </m:r>
          <m:r>
            <m:rPr>
              <m:sty m:val="p"/>
            </m:rPr>
            <w:rPr>
              <w:rFonts w:ascii="Cambria Math" w:hAnsi="Cambria Math"/>
              <w:sz w:val="21"/>
              <w:szCs w:val="18"/>
            </w:rPr>
            <m:t>=1⋅</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sub>
          </m:sSub>
          <m:r>
            <m:rPr>
              <m:sty m:val="p"/>
            </m:rPr>
            <w:rPr>
              <w:rFonts w:ascii="Cambria Math" w:hAnsi="Cambria Math"/>
              <w:sz w:val="21"/>
              <w:szCs w:val="18"/>
            </w:rPr>
            <m:t>+2⋅</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m:t>
              </m:r>
            </m:sub>
          </m:sSub>
          <m:r>
            <m:rPr>
              <m:sty m:val="p"/>
            </m:rPr>
            <w:rPr>
              <w:rFonts w:ascii="Cambria Math" w:hAnsi="Cambria Math"/>
              <w:sz w:val="21"/>
              <w:szCs w:val="18"/>
            </w:rPr>
            <m:t>+3⋅</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m:t>
              </m:r>
            </m:sub>
          </m:sSub>
          <m:r>
            <m:rPr>
              <m:sty m:val="p"/>
            </m:rPr>
            <w:rPr>
              <w:rFonts w:ascii="Cambria Math" w:hAnsi="Cambria Math"/>
              <w:sz w:val="21"/>
              <w:szCs w:val="18"/>
            </w:rPr>
            <m:t>+4⋅</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4</m:t>
              </m:r>
            </m:sub>
          </m:sSub>
          <m:r>
            <m:rPr>
              <m:sty m:val="p"/>
            </m:rPr>
            <w:rPr>
              <w:rFonts w:ascii="Cambria Math" w:hAnsi="Cambria Math"/>
              <w:sz w:val="21"/>
              <w:szCs w:val="18"/>
            </w:rPr>
            <m:t>+5⋅</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5</m:t>
              </m:r>
            </m:sub>
          </m:sSub>
          <m:r>
            <m:rPr>
              <m:sty m:val="p"/>
            </m:rPr>
            <w:rPr>
              <w:rFonts w:ascii="Cambria Math" w:hAnsi="Cambria Math"/>
              <w:sz w:val="21"/>
              <w:szCs w:val="18"/>
            </w:rPr>
            <m:t>+6⋅</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6</m:t>
              </m:r>
            </m:sub>
          </m:sSub>
          <m:r>
            <m:rPr>
              <m:sty m:val="p"/>
            </m:rPr>
            <w:rPr>
              <w:rFonts w:ascii="Cambria Math" w:hAnsi="Cambria Math"/>
              <w:sz w:val="21"/>
              <w:szCs w:val="18"/>
            </w:rPr>
            <m:t>+7⋅</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7</m:t>
              </m:r>
            </m:sub>
          </m:sSub>
          <m:r>
            <m:rPr>
              <m:sty m:val="p"/>
            </m:rPr>
            <w:rPr>
              <w:rFonts w:ascii="Cambria Math" w:hAnsi="Cambria Math"/>
              <w:sz w:val="21"/>
              <w:szCs w:val="18"/>
            </w:rPr>
            <m:t>+8⋅</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8</m:t>
              </m:r>
            </m:sub>
          </m:sSub>
          <m:r>
            <m:rPr>
              <m:sty m:val="p"/>
            </m:rPr>
            <w:rPr>
              <w:rFonts w:ascii="Cambria Math" w:hAnsi="Cambria Math"/>
              <w:sz w:val="21"/>
              <w:szCs w:val="18"/>
            </w:rPr>
            <m:t>+9⋅</m:t>
          </m:r>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9</m:t>
              </m:r>
            </m:sub>
          </m:sSub>
        </m:oMath>
      </m:oMathPara>
    </w:p>
    <w:p w14:paraId="0E5CB476" w14:textId="77777777" w:rsidR="006C1147" w:rsidRPr="00B90750" w:rsidRDefault="006C1147" w:rsidP="00EF6B21">
      <w:pPr>
        <w:pStyle w:val="BodyTextFirst"/>
        <w:rPr>
          <w:sz w:val="21"/>
          <w:szCs w:val="18"/>
        </w:rPr>
      </w:pPr>
    </w:p>
    <w:p w14:paraId="0F2D80CF" w14:textId="48DD9BDD" w:rsidR="00E91250" w:rsidRPr="00B90750" w:rsidRDefault="00E91250" w:rsidP="00EF6B21">
      <w:pPr>
        <w:pStyle w:val="BodyTextFirst"/>
        <w:rPr>
          <w:sz w:val="21"/>
          <w:szCs w:val="18"/>
        </w:rPr>
      </w:pPr>
      <w:r w:rsidRPr="00B90750">
        <w:rPr>
          <w:sz w:val="21"/>
          <w:szCs w:val="18"/>
        </w:rPr>
        <w:t xml:space="preserve">and the result </w:t>
      </w:r>
      <m:oMath>
        <m:r>
          <w:rPr>
            <w:rFonts w:ascii="Cambria Math" w:hAnsi="Cambria Math"/>
            <w:sz w:val="21"/>
            <w:szCs w:val="18"/>
          </w:rPr>
          <m:t>B</m:t>
        </m:r>
      </m:oMath>
      <w:r w:rsidRPr="00B90750">
        <w:rPr>
          <w:sz w:val="21"/>
          <w:szCs w:val="18"/>
        </w:rPr>
        <w:t xml:space="preserve"> will be a scalar, since </w:t>
      </w:r>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A</m:t>
            </m:r>
          </m:sub>
        </m:sSub>
        <m:r>
          <m:rPr>
            <m:sty m:val="p"/>
          </m:rPr>
          <w:rPr>
            <w:rFonts w:ascii="Cambria Math" w:hAnsi="Cambria Math"/>
            <w:sz w:val="21"/>
            <w:szCs w:val="18"/>
          </w:rPr>
          <m:t>=3</m:t>
        </m:r>
      </m:oMath>
      <w:r w:rsidRPr="00B90750">
        <w:rPr>
          <w:sz w:val="21"/>
          <w:szCs w:val="18"/>
        </w:rPr>
        <w:t xml:space="preserve">, </w:t>
      </w:r>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K</m:t>
            </m:r>
          </m:sub>
        </m:sSub>
        <m:r>
          <m:rPr>
            <m:sty m:val="p"/>
          </m:rPr>
          <w:rPr>
            <w:rFonts w:ascii="Cambria Math" w:hAnsi="Cambria Math"/>
            <w:sz w:val="21"/>
            <w:szCs w:val="18"/>
          </w:rPr>
          <m:t>=3</m:t>
        </m:r>
      </m:oMath>
      <w:r w:rsidRPr="00B90750">
        <w:rPr>
          <w:sz w:val="21"/>
          <w:szCs w:val="18"/>
        </w:rPr>
        <w:t xml:space="preserve"> therefore </w:t>
      </w:r>
    </w:p>
    <w:p w14:paraId="78B1459F" w14:textId="77777777" w:rsidR="006C1147" w:rsidRPr="00B90750" w:rsidRDefault="006C1147" w:rsidP="00EF6B21">
      <w:pPr>
        <w:pStyle w:val="BodyTextFirst"/>
        <w:rPr>
          <w:sz w:val="21"/>
          <w:szCs w:val="18"/>
        </w:rPr>
      </w:pPr>
    </w:p>
    <w:p w14:paraId="5FB33BAC" w14:textId="43C8EAE2" w:rsidR="00E91250" w:rsidRPr="00B90750" w:rsidRDefault="007C0329" w:rsidP="00EF6B21">
      <w:pPr>
        <w:pStyle w:val="BodyTextFirst"/>
        <w:rPr>
          <w:sz w:val="21"/>
          <w:szCs w:val="18"/>
        </w:rPr>
      </w:pPr>
      <m:oMathPara>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B</m:t>
              </m:r>
            </m:sub>
          </m:sSub>
          <m:r>
            <m:rPr>
              <m:sty m:val="p"/>
            </m:rP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A</m:t>
                      </m:r>
                    </m:sub>
                  </m:sSub>
                  <m:r>
                    <m:rPr>
                      <m:sty m:val="p"/>
                    </m:rPr>
                    <w:rPr>
                      <w:rFonts w:ascii="Cambria Math" w:hAnsi="Cambria Math"/>
                      <w:sz w:val="21"/>
                      <w:szCs w:val="18"/>
                    </w:rPr>
                    <m:t>-</m:t>
                  </m:r>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m:rPr>
                  <m:sty m:val="p"/>
                </m:rPr>
                <w:rPr>
                  <w:rFonts w:ascii="Cambria Math" w:hAnsi="Cambria Math"/>
                  <w:sz w:val="21"/>
                  <w:szCs w:val="18"/>
                </w:rPr>
                <m:t>+1</m:t>
              </m:r>
            </m:e>
          </m:d>
          <m:r>
            <m:rPr>
              <m:sty m:val="p"/>
            </m:rP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r>
                    <m:rPr>
                      <m:sty m:val="p"/>
                    </m:rPr>
                    <w:rPr>
                      <w:rFonts w:ascii="Cambria Math" w:hAnsi="Cambria Math"/>
                      <w:sz w:val="21"/>
                      <w:szCs w:val="18"/>
                    </w:rPr>
                    <m:t>3-3</m:t>
                  </m:r>
                </m:num>
                <m:den>
                  <m:r>
                    <m:rPr>
                      <m:sty m:val="p"/>
                    </m:rPr>
                    <w:rPr>
                      <w:rFonts w:ascii="Cambria Math" w:hAnsi="Cambria Math"/>
                      <w:sz w:val="21"/>
                      <w:szCs w:val="18"/>
                    </w:rPr>
                    <m:t>1</m:t>
                  </m:r>
                </m:den>
              </m:f>
              <m:r>
                <m:rPr>
                  <m:sty m:val="p"/>
                </m:rPr>
                <w:rPr>
                  <w:rFonts w:ascii="Cambria Math" w:hAnsi="Cambria Math"/>
                  <w:sz w:val="21"/>
                  <w:szCs w:val="18"/>
                </w:rPr>
                <m:t>+1</m:t>
              </m:r>
            </m:e>
          </m:d>
          <m:r>
            <m:rPr>
              <m:sty m:val="p"/>
            </m:rPr>
            <w:rPr>
              <w:rFonts w:ascii="Cambria Math" w:hAnsi="Cambria Math"/>
              <w:sz w:val="21"/>
              <w:szCs w:val="18"/>
            </w:rPr>
            <m:t>=1</m:t>
          </m:r>
        </m:oMath>
      </m:oMathPara>
    </w:p>
    <w:p w14:paraId="0DE7BF57" w14:textId="77777777" w:rsidR="006C1147" w:rsidRPr="00B90750" w:rsidRDefault="006C1147" w:rsidP="00EF6B21">
      <w:pPr>
        <w:pStyle w:val="BodyTextFirst"/>
        <w:rPr>
          <w:sz w:val="21"/>
          <w:szCs w:val="18"/>
        </w:rPr>
      </w:pPr>
    </w:p>
    <w:p w14:paraId="7A051158" w14:textId="12930BE8" w:rsidR="00E91250" w:rsidRPr="00B90750" w:rsidRDefault="00E91250" w:rsidP="00EF6B21">
      <w:pPr>
        <w:pStyle w:val="BodyTextFirst"/>
        <w:rPr>
          <w:sz w:val="21"/>
          <w:szCs w:val="18"/>
        </w:rPr>
      </w:pPr>
      <w:r w:rsidRPr="00B90750">
        <w:rPr>
          <w:sz w:val="21"/>
          <w:szCs w:val="18"/>
        </w:rPr>
        <w:t xml:space="preserve">If </w:t>
      </w:r>
      <w:r w:rsidR="006C1147" w:rsidRPr="00B90750">
        <w:rPr>
          <w:sz w:val="21"/>
          <w:szCs w:val="18"/>
        </w:rPr>
        <w:t>now you consider</w:t>
      </w:r>
      <w:r w:rsidRPr="00B90750">
        <w:rPr>
          <w:sz w:val="21"/>
          <w:szCs w:val="18"/>
        </w:rPr>
        <w:t xml:space="preserve"> a matrix </w:t>
      </w:r>
      <m:oMath>
        <m:r>
          <w:rPr>
            <w:rFonts w:ascii="Cambria Math" w:hAnsi="Cambria Math"/>
            <w:sz w:val="21"/>
            <w:szCs w:val="18"/>
          </w:rPr>
          <m:t>A</m:t>
        </m:r>
      </m:oMath>
      <w:r w:rsidRPr="00B90750">
        <w:rPr>
          <w:sz w:val="21"/>
          <w:szCs w:val="18"/>
        </w:rPr>
        <w:t xml:space="preserve"> with dimensions </w:t>
      </w:r>
      <m:oMath>
        <m:r>
          <m:rPr>
            <m:sty m:val="p"/>
          </m:rPr>
          <w:rPr>
            <w:rFonts w:ascii="Cambria Math" w:hAnsi="Cambria Math"/>
            <w:sz w:val="21"/>
            <w:szCs w:val="18"/>
          </w:rPr>
          <m:t>4×4</m:t>
        </m:r>
      </m:oMath>
      <w:r w:rsidRPr="00B90750">
        <w:rPr>
          <w:sz w:val="21"/>
          <w:szCs w:val="18"/>
        </w:rPr>
        <w:t xml:space="preserve">, or </w:t>
      </w:r>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A</m:t>
            </m:r>
          </m:sub>
        </m:sSub>
        <m:r>
          <m:rPr>
            <m:sty m:val="p"/>
          </m:rPr>
          <w:rPr>
            <w:rFonts w:ascii="Cambria Math" w:hAnsi="Cambria Math"/>
            <w:sz w:val="21"/>
            <w:szCs w:val="18"/>
          </w:rPr>
          <m:t>=4</m:t>
        </m:r>
      </m:oMath>
      <w:r w:rsidRPr="00B90750">
        <w:rPr>
          <w:sz w:val="21"/>
          <w:szCs w:val="18"/>
        </w:rPr>
        <w:t xml:space="preserve">, </w:t>
      </w:r>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K</m:t>
            </m:r>
          </m:sub>
        </m:sSub>
        <m:r>
          <m:rPr>
            <m:sty m:val="p"/>
          </m:rPr>
          <w:rPr>
            <w:rFonts w:ascii="Cambria Math" w:hAnsi="Cambria Math"/>
            <w:sz w:val="21"/>
            <w:szCs w:val="18"/>
          </w:rPr>
          <m:t>=3</m:t>
        </m:r>
      </m:oMath>
      <w:r w:rsidRPr="00B90750">
        <w:rPr>
          <w:sz w:val="21"/>
          <w:szCs w:val="18"/>
        </w:rPr>
        <w:t xml:space="preserve"> and </w:t>
      </w:r>
      <m:oMath>
        <m:r>
          <w:rPr>
            <w:rFonts w:ascii="Cambria Math" w:hAnsi="Cambria Math"/>
            <w:sz w:val="21"/>
            <w:szCs w:val="18"/>
          </w:rPr>
          <m:t>s</m:t>
        </m:r>
        <m:r>
          <m:rPr>
            <m:sty m:val="p"/>
          </m:rPr>
          <w:rPr>
            <w:rFonts w:ascii="Cambria Math" w:hAnsi="Cambria Math"/>
            <w:sz w:val="21"/>
            <w:szCs w:val="18"/>
          </w:rPr>
          <m:t>=1</m:t>
        </m:r>
      </m:oMath>
      <w:r w:rsidRPr="00B90750">
        <w:rPr>
          <w:sz w:val="21"/>
          <w:szCs w:val="18"/>
        </w:rPr>
        <w:t xml:space="preserve"> you will get as output a matrix </w:t>
      </w:r>
      <m:oMath>
        <m:r>
          <w:rPr>
            <w:rFonts w:ascii="Cambria Math" w:hAnsi="Cambria Math"/>
            <w:sz w:val="21"/>
            <w:szCs w:val="18"/>
          </w:rPr>
          <m:t>B</m:t>
        </m:r>
      </m:oMath>
      <w:r w:rsidRPr="00B90750">
        <w:rPr>
          <w:sz w:val="21"/>
          <w:szCs w:val="18"/>
        </w:rPr>
        <w:t xml:space="preserve"> with dimensions </w:t>
      </w:r>
      <m:oMath>
        <m:r>
          <m:rPr>
            <m:sty m:val="p"/>
          </m:rPr>
          <w:rPr>
            <w:rFonts w:ascii="Cambria Math" w:hAnsi="Cambria Math"/>
            <w:sz w:val="21"/>
            <w:szCs w:val="18"/>
          </w:rPr>
          <m:t>2×2</m:t>
        </m:r>
      </m:oMath>
      <w:r w:rsidRPr="00B90750">
        <w:rPr>
          <w:sz w:val="21"/>
          <w:szCs w:val="18"/>
        </w:rPr>
        <w:t xml:space="preserve">, since </w:t>
      </w:r>
    </w:p>
    <w:p w14:paraId="48A94039" w14:textId="77777777" w:rsidR="006C1147" w:rsidRPr="00B90750" w:rsidRDefault="006C1147" w:rsidP="00EF6B21">
      <w:pPr>
        <w:pStyle w:val="BodyTextFirst"/>
        <w:rPr>
          <w:sz w:val="21"/>
          <w:szCs w:val="18"/>
        </w:rPr>
      </w:pPr>
    </w:p>
    <w:p w14:paraId="2F775155" w14:textId="2011B3E9" w:rsidR="00E91250" w:rsidRPr="00B90750" w:rsidRDefault="007C0329" w:rsidP="00EF6B21">
      <w:pPr>
        <w:pStyle w:val="BodyTextFirst"/>
        <w:rPr>
          <w:sz w:val="21"/>
          <w:szCs w:val="18"/>
        </w:rPr>
      </w:pPr>
      <m:oMathPara>
        <m:oMath>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B</m:t>
              </m:r>
            </m:sub>
          </m:sSub>
          <m:r>
            <m:rPr>
              <m:sty m:val="p"/>
            </m:rP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A</m:t>
                      </m:r>
                    </m:sub>
                  </m:sSub>
                  <m:r>
                    <m:rPr>
                      <m:sty m:val="p"/>
                    </m:rPr>
                    <w:rPr>
                      <w:rFonts w:ascii="Cambria Math" w:hAnsi="Cambria Math"/>
                      <w:sz w:val="21"/>
                      <w:szCs w:val="18"/>
                    </w:rPr>
                    <m:t>-</m:t>
                  </m:r>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m:rPr>
                  <m:sty m:val="p"/>
                </m:rPr>
                <w:rPr>
                  <w:rFonts w:ascii="Cambria Math" w:hAnsi="Cambria Math"/>
                  <w:sz w:val="21"/>
                  <w:szCs w:val="18"/>
                </w:rPr>
                <m:t>+1</m:t>
              </m:r>
            </m:e>
          </m:d>
          <m:r>
            <m:rPr>
              <m:sty m:val="p"/>
            </m:rP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r>
                    <m:rPr>
                      <m:sty m:val="p"/>
                    </m:rPr>
                    <w:rPr>
                      <w:rFonts w:ascii="Cambria Math" w:hAnsi="Cambria Math"/>
                      <w:sz w:val="21"/>
                      <w:szCs w:val="18"/>
                    </w:rPr>
                    <m:t>4-3</m:t>
                  </m:r>
                </m:num>
                <m:den>
                  <m:r>
                    <m:rPr>
                      <m:sty m:val="p"/>
                    </m:rPr>
                    <w:rPr>
                      <w:rFonts w:ascii="Cambria Math" w:hAnsi="Cambria Math"/>
                      <w:sz w:val="21"/>
                      <w:szCs w:val="18"/>
                    </w:rPr>
                    <m:t>1</m:t>
                  </m:r>
                </m:den>
              </m:f>
              <m:r>
                <m:rPr>
                  <m:sty m:val="p"/>
                </m:rPr>
                <w:rPr>
                  <w:rFonts w:ascii="Cambria Math" w:hAnsi="Cambria Math"/>
                  <w:sz w:val="21"/>
                  <w:szCs w:val="18"/>
                </w:rPr>
                <m:t>+1</m:t>
              </m:r>
            </m:e>
          </m:d>
          <m:r>
            <m:rPr>
              <m:sty m:val="p"/>
            </m:rPr>
            <w:rPr>
              <w:rFonts w:ascii="Cambria Math" w:hAnsi="Cambria Math"/>
              <w:sz w:val="21"/>
              <w:szCs w:val="18"/>
            </w:rPr>
            <m:t>=2</m:t>
          </m:r>
        </m:oMath>
      </m:oMathPara>
    </w:p>
    <w:p w14:paraId="622FA605" w14:textId="77777777" w:rsidR="006C1147" w:rsidRPr="00B90750" w:rsidRDefault="006C1147" w:rsidP="00EF6B21">
      <w:pPr>
        <w:pStyle w:val="BodyTextFirst"/>
        <w:rPr>
          <w:sz w:val="21"/>
          <w:szCs w:val="18"/>
        </w:rPr>
      </w:pPr>
    </w:p>
    <w:p w14:paraId="0F78072B" w14:textId="2E3C6FA4" w:rsidR="00E91250" w:rsidRPr="00B90750" w:rsidRDefault="00E91250" w:rsidP="00EF6B21">
      <w:pPr>
        <w:pStyle w:val="BodyTextFirst"/>
        <w:rPr>
          <w:sz w:val="21"/>
          <w:szCs w:val="18"/>
        </w:rPr>
      </w:pPr>
      <w:r w:rsidRPr="00B90750">
        <w:rPr>
          <w:sz w:val="21"/>
          <w:szCs w:val="18"/>
        </w:rPr>
        <w:t>For example, you can verify that given</w:t>
      </w:r>
    </w:p>
    <w:p w14:paraId="5F93AE6F" w14:textId="77777777" w:rsidR="006C1147" w:rsidRPr="00B90750" w:rsidRDefault="006C1147" w:rsidP="00EF6B21">
      <w:pPr>
        <w:pStyle w:val="BodyTextFirst"/>
        <w:rPr>
          <w:sz w:val="21"/>
          <w:szCs w:val="18"/>
        </w:rPr>
      </w:pPr>
    </w:p>
    <w:p w14:paraId="0AB7B592" w14:textId="3F97B995" w:rsidR="00E91250" w:rsidRPr="00B90750" w:rsidRDefault="00E91250" w:rsidP="00EF6B21">
      <w:pPr>
        <w:pStyle w:val="BodyTextFirst"/>
        <w:rPr>
          <w:sz w:val="21"/>
          <w:szCs w:val="18"/>
        </w:rPr>
      </w:pPr>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2</m:t>
                    </m:r>
                  </m:e>
                  <m:e>
                    <m:r>
                      <m:rPr>
                        <m:sty m:val="p"/>
                      </m:rPr>
                      <w:rPr>
                        <w:rFonts w:ascii="Cambria Math" w:hAnsi="Cambria Math"/>
                        <w:sz w:val="21"/>
                        <w:szCs w:val="18"/>
                      </w:rPr>
                      <m:t>3</m:t>
                    </m:r>
                  </m:e>
                  <m:e>
                    <m:r>
                      <m:rPr>
                        <m:sty m:val="p"/>
                      </m:rPr>
                      <w:rPr>
                        <w:rFonts w:ascii="Cambria Math" w:hAnsi="Cambria Math"/>
                        <w:sz w:val="21"/>
                        <w:szCs w:val="18"/>
                      </w:rPr>
                      <m:t>4</m:t>
                    </m:r>
                  </m:e>
                </m:mr>
                <m:mr>
                  <m:e>
                    <m:r>
                      <m:rPr>
                        <m:sty m:val="p"/>
                      </m:rPr>
                      <w:rPr>
                        <w:rFonts w:ascii="Cambria Math" w:hAnsi="Cambria Math"/>
                        <w:sz w:val="21"/>
                        <w:szCs w:val="18"/>
                      </w:rPr>
                      <m:t>5</m:t>
                    </m:r>
                  </m:e>
                  <m:e>
                    <m:r>
                      <m:rPr>
                        <m:sty m:val="p"/>
                      </m:rPr>
                      <w:rPr>
                        <w:rFonts w:ascii="Cambria Math" w:hAnsi="Cambria Math"/>
                        <w:sz w:val="21"/>
                        <w:szCs w:val="18"/>
                      </w:rPr>
                      <m:t>6</m:t>
                    </m:r>
                  </m:e>
                  <m:e>
                    <m:r>
                      <m:rPr>
                        <m:sty m:val="p"/>
                      </m:rPr>
                      <w:rPr>
                        <w:rFonts w:ascii="Cambria Math" w:hAnsi="Cambria Math"/>
                        <w:sz w:val="21"/>
                        <w:szCs w:val="18"/>
                      </w:rPr>
                      <m:t>7</m:t>
                    </m:r>
                  </m:e>
                  <m:e>
                    <m:r>
                      <m:rPr>
                        <m:sty m:val="p"/>
                      </m:rPr>
                      <w:rPr>
                        <w:rFonts w:ascii="Cambria Math" w:hAnsi="Cambria Math"/>
                        <w:sz w:val="21"/>
                        <w:szCs w:val="18"/>
                      </w:rPr>
                      <m:t>8</m:t>
                    </m:r>
                  </m:e>
                </m:mr>
                <m:mr>
                  <m:e>
                    <m:r>
                      <m:rPr>
                        <m:sty m:val="p"/>
                      </m:rPr>
                      <w:rPr>
                        <w:rFonts w:ascii="Cambria Math" w:hAnsi="Cambria Math"/>
                        <w:sz w:val="21"/>
                        <w:szCs w:val="18"/>
                      </w:rPr>
                      <m:t>9</m:t>
                    </m:r>
                  </m:e>
                  <m:e>
                    <m:r>
                      <m:rPr>
                        <m:sty m:val="p"/>
                      </m:rPr>
                      <w:rPr>
                        <w:rFonts w:ascii="Cambria Math" w:hAnsi="Cambria Math"/>
                        <w:sz w:val="21"/>
                        <w:szCs w:val="18"/>
                      </w:rPr>
                      <m:t>10</m:t>
                    </m:r>
                  </m:e>
                  <m:e>
                    <m:r>
                      <m:rPr>
                        <m:sty m:val="p"/>
                      </m:rPr>
                      <w:rPr>
                        <w:rFonts w:ascii="Cambria Math" w:hAnsi="Cambria Math"/>
                        <w:sz w:val="21"/>
                        <w:szCs w:val="18"/>
                      </w:rPr>
                      <m:t>11</m:t>
                    </m:r>
                  </m:e>
                  <m:e>
                    <m:r>
                      <m:rPr>
                        <m:sty m:val="p"/>
                      </m:rPr>
                      <w:rPr>
                        <w:rFonts w:ascii="Cambria Math" w:hAnsi="Cambria Math"/>
                        <w:sz w:val="21"/>
                        <w:szCs w:val="18"/>
                      </w:rPr>
                      <m:t>12</m:t>
                    </m:r>
                  </m:e>
                </m:mr>
                <m:mr>
                  <m:e>
                    <m:r>
                      <m:rPr>
                        <m:sty m:val="p"/>
                      </m:rPr>
                      <w:rPr>
                        <w:rFonts w:ascii="Cambria Math" w:hAnsi="Cambria Math"/>
                        <w:sz w:val="21"/>
                        <w:szCs w:val="18"/>
                      </w:rPr>
                      <m:t>13</m:t>
                    </m:r>
                  </m:e>
                  <m:e>
                    <m:r>
                      <m:rPr>
                        <m:sty m:val="p"/>
                      </m:rPr>
                      <w:rPr>
                        <w:rFonts w:ascii="Cambria Math" w:hAnsi="Cambria Math"/>
                        <w:sz w:val="21"/>
                        <w:szCs w:val="18"/>
                      </w:rPr>
                      <m:t>14</m:t>
                    </m:r>
                  </m:e>
                  <m:e>
                    <m:r>
                      <m:rPr>
                        <m:sty m:val="p"/>
                      </m:rPr>
                      <w:rPr>
                        <w:rFonts w:ascii="Cambria Math" w:hAnsi="Cambria Math"/>
                        <w:sz w:val="21"/>
                        <w:szCs w:val="18"/>
                      </w:rPr>
                      <m:t>15</m:t>
                    </m:r>
                  </m:e>
                  <m:e>
                    <m:r>
                      <m:rPr>
                        <m:sty m:val="p"/>
                      </m:rPr>
                      <w:rPr>
                        <w:rFonts w:ascii="Cambria Math" w:hAnsi="Cambria Math"/>
                        <w:sz w:val="21"/>
                        <w:szCs w:val="18"/>
                      </w:rPr>
                      <m:t>16</m:t>
                    </m:r>
                  </m:e>
                </m:mr>
              </m:m>
            </m:e>
          </m:d>
        </m:oMath>
      </m:oMathPara>
    </w:p>
    <w:p w14:paraId="3AB75A21" w14:textId="77777777" w:rsidR="006C1147" w:rsidRPr="00B90750" w:rsidRDefault="006C1147" w:rsidP="00EF6B21">
      <w:pPr>
        <w:pStyle w:val="BodyTextFirst"/>
        <w:rPr>
          <w:sz w:val="21"/>
          <w:szCs w:val="18"/>
        </w:rPr>
      </w:pPr>
    </w:p>
    <w:p w14:paraId="44BD5750" w14:textId="4A5B581C" w:rsidR="00E91250" w:rsidRPr="00B90750" w:rsidRDefault="006C1147" w:rsidP="00EF6B21">
      <w:pPr>
        <w:pStyle w:val="BodyTextFirst"/>
        <w:rPr>
          <w:sz w:val="21"/>
          <w:szCs w:val="18"/>
        </w:rPr>
      </w:pPr>
      <w:r w:rsidRPr="00B90750">
        <w:rPr>
          <w:sz w:val="21"/>
          <w:szCs w:val="18"/>
        </w:rPr>
        <w:t>a</w:t>
      </w:r>
      <w:r w:rsidR="00E91250" w:rsidRPr="00B90750">
        <w:rPr>
          <w:sz w:val="21"/>
          <w:szCs w:val="18"/>
        </w:rPr>
        <w:t>nd</w:t>
      </w:r>
    </w:p>
    <w:p w14:paraId="2E758A7F" w14:textId="77777777" w:rsidR="006C1147" w:rsidRPr="00B90750" w:rsidRDefault="006C1147" w:rsidP="00EF6B21">
      <w:pPr>
        <w:pStyle w:val="BodyTextFirst"/>
        <w:rPr>
          <w:sz w:val="21"/>
          <w:szCs w:val="18"/>
        </w:rPr>
      </w:pPr>
    </w:p>
    <w:p w14:paraId="2ECB7786" w14:textId="6E4EF284" w:rsidR="00E91250" w:rsidRPr="00B90750" w:rsidRDefault="00E91250" w:rsidP="00EF6B21">
      <w:pPr>
        <w:pStyle w:val="BodyTextFirst"/>
        <w:rPr>
          <w:sz w:val="21"/>
          <w:szCs w:val="18"/>
        </w:rPr>
      </w:pPr>
      <m:oMathPara>
        <m:oMath>
          <m:r>
            <w:rPr>
              <w:rFonts w:ascii="Cambria Math" w:hAnsi="Cambria Math"/>
              <w:sz w:val="21"/>
              <w:szCs w:val="18"/>
            </w:rPr>
            <m:t>K</m:t>
          </m:r>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2</m:t>
                    </m:r>
                  </m:e>
                  <m:e>
                    <m:r>
                      <m:rPr>
                        <m:sty m:val="p"/>
                      </m:rPr>
                      <w:rPr>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5</m:t>
                    </m:r>
                  </m:e>
                  <m:e>
                    <m:r>
                      <m:rPr>
                        <m:sty m:val="p"/>
                      </m:rPr>
                      <w:rPr>
                        <w:rFonts w:ascii="Cambria Math" w:hAnsi="Cambria Math"/>
                        <w:sz w:val="21"/>
                        <w:szCs w:val="18"/>
                      </w:rPr>
                      <m:t>6</m:t>
                    </m:r>
                  </m:e>
                </m:mr>
                <m:mr>
                  <m:e>
                    <m:r>
                      <m:rPr>
                        <m:sty m:val="p"/>
                      </m:rPr>
                      <w:rPr>
                        <w:rFonts w:ascii="Cambria Math" w:hAnsi="Cambria Math"/>
                        <w:sz w:val="21"/>
                        <w:szCs w:val="18"/>
                      </w:rPr>
                      <m:t>7</m:t>
                    </m:r>
                  </m:e>
                  <m:e>
                    <m:r>
                      <m:rPr>
                        <m:sty m:val="p"/>
                      </m:rPr>
                      <w:rPr>
                        <w:rFonts w:ascii="Cambria Math" w:hAnsi="Cambria Math"/>
                        <w:sz w:val="21"/>
                        <w:szCs w:val="18"/>
                      </w:rPr>
                      <m:t>8</m:t>
                    </m:r>
                  </m:e>
                  <m:e>
                    <m:r>
                      <m:rPr>
                        <m:sty m:val="p"/>
                      </m:rPr>
                      <w:rPr>
                        <w:rFonts w:ascii="Cambria Math" w:hAnsi="Cambria Math"/>
                        <w:sz w:val="21"/>
                        <w:szCs w:val="18"/>
                      </w:rPr>
                      <m:t>9</m:t>
                    </m:r>
                  </m:e>
                </m:mr>
              </m:m>
            </m:e>
          </m:d>
        </m:oMath>
      </m:oMathPara>
    </w:p>
    <w:p w14:paraId="65BA9DA0" w14:textId="77777777" w:rsidR="006C1147" w:rsidRPr="00B90750" w:rsidRDefault="006C1147" w:rsidP="00EF6B21">
      <w:pPr>
        <w:pStyle w:val="BodyTextFirst"/>
        <w:rPr>
          <w:sz w:val="21"/>
          <w:szCs w:val="18"/>
        </w:rPr>
      </w:pPr>
    </w:p>
    <w:p w14:paraId="4EB512E4" w14:textId="433DDDB7" w:rsidR="00E91250" w:rsidRPr="00B90750" w:rsidRDefault="00E91250" w:rsidP="00EF6B21">
      <w:pPr>
        <w:pStyle w:val="BodyTextFirst"/>
        <w:rPr>
          <w:sz w:val="21"/>
          <w:szCs w:val="18"/>
        </w:rPr>
      </w:pPr>
      <w:r w:rsidRPr="00B90750">
        <w:rPr>
          <w:sz w:val="21"/>
          <w:szCs w:val="18"/>
        </w:rPr>
        <w:t xml:space="preserve">we have with stride </w:t>
      </w:r>
      <m:oMath>
        <m:r>
          <w:rPr>
            <w:rFonts w:ascii="Cambria Math" w:hAnsi="Cambria Math"/>
            <w:sz w:val="21"/>
            <w:szCs w:val="18"/>
          </w:rPr>
          <m:t>s</m:t>
        </m:r>
        <m:r>
          <m:rPr>
            <m:sty m:val="p"/>
          </m:rPr>
          <w:rPr>
            <w:rFonts w:ascii="Cambria Math" w:hAnsi="Cambria Math"/>
            <w:sz w:val="21"/>
            <w:szCs w:val="18"/>
          </w:rPr>
          <m:t>=1</m:t>
        </m:r>
      </m:oMath>
    </w:p>
    <w:p w14:paraId="376F801C" w14:textId="77777777" w:rsidR="006C1147" w:rsidRPr="00B90750" w:rsidRDefault="006C1147" w:rsidP="00EF6B21">
      <w:pPr>
        <w:pStyle w:val="BodyTextFirst"/>
        <w:rPr>
          <w:sz w:val="21"/>
          <w:szCs w:val="18"/>
        </w:rPr>
      </w:pPr>
    </w:p>
    <w:p w14:paraId="13A28C0C" w14:textId="4B9288B7" w:rsidR="00E91250" w:rsidRPr="00B90750" w:rsidRDefault="00E91250" w:rsidP="00EF6B21">
      <w:pPr>
        <w:pStyle w:val="BodyTextFirst"/>
        <w:rPr>
          <w:sz w:val="21"/>
          <w:szCs w:val="18"/>
        </w:rPr>
      </w:pPr>
      <m:oMathPara>
        <m:oMath>
          <m:r>
            <w:rPr>
              <w:rFonts w:ascii="Cambria Math" w:hAnsi="Cambria Math"/>
              <w:sz w:val="21"/>
              <w:szCs w:val="18"/>
            </w:rPr>
            <m:t>B</m:t>
          </m:r>
          <m:r>
            <m:rPr>
              <m:sty m:val="p"/>
            </m:rPr>
            <w:rPr>
              <w:rFonts w:ascii="Cambria Math" w:hAnsi="Cambria Math"/>
              <w:sz w:val="21"/>
              <w:szCs w:val="18"/>
            </w:rPr>
            <m:t>=</m:t>
          </m:r>
          <m:r>
            <w:rPr>
              <w:rFonts w:ascii="Cambria Math" w:hAnsi="Cambria Math"/>
              <w:sz w:val="21"/>
              <w:szCs w:val="18"/>
            </w:rPr>
            <m:t>A</m:t>
          </m:r>
          <m:r>
            <m:rPr>
              <m:sty m:val="p"/>
            </m:rPr>
            <w:rPr>
              <w:rFonts w:ascii="Cambria Math" w:hAnsi="Cambria Math"/>
              <w:sz w:val="21"/>
              <w:szCs w:val="18"/>
            </w:rPr>
            <m:t>*</m:t>
          </m:r>
          <m:r>
            <w:rPr>
              <w:rFonts w:ascii="Cambria Math" w:hAnsi="Cambria Math"/>
              <w:sz w:val="21"/>
              <w:szCs w:val="18"/>
            </w:rPr>
            <m:t>K</m:t>
          </m:r>
          <m:r>
            <m:rPr>
              <m:sty m:val="p"/>
            </m:rPr>
            <w:rPr>
              <w:rFonts w:ascii="Cambria Math" w:hAnsi="Cambria Math"/>
              <w:sz w:val="21"/>
              <w:szCs w:val="18"/>
            </w:rPr>
            <m:t>=</m:t>
          </m:r>
          <m:d>
            <m:dPr>
              <m:ctrlPr>
                <w:rPr>
                  <w:rFonts w:ascii="Cambria Math" w:hAnsi="Cambria Math"/>
                  <w:sz w:val="21"/>
                  <w:szCs w:val="18"/>
                </w:rPr>
              </m:ctrlPr>
            </m:dPr>
            <m:e>
              <m:m>
                <m:mPr>
                  <m:mcs>
                    <m:mc>
                      <m:mcPr>
                        <m:count m:val="2"/>
                        <m:mcJc m:val="center"/>
                      </m:mcPr>
                    </m:mc>
                  </m:mcs>
                  <m:ctrlPr>
                    <w:rPr>
                      <w:rFonts w:ascii="Cambria Math" w:hAnsi="Cambria Math"/>
                      <w:sz w:val="21"/>
                      <w:szCs w:val="18"/>
                    </w:rPr>
                  </m:ctrlPr>
                </m:mPr>
                <m:mr>
                  <m:e>
                    <m:r>
                      <m:rPr>
                        <m:sty m:val="p"/>
                      </m:rPr>
                      <w:rPr>
                        <w:rFonts w:ascii="Cambria Math" w:hAnsi="Cambria Math"/>
                        <w:sz w:val="21"/>
                        <w:szCs w:val="18"/>
                      </w:rPr>
                      <m:t>348</m:t>
                    </m:r>
                  </m:e>
                  <m:e>
                    <m:r>
                      <m:rPr>
                        <m:sty m:val="p"/>
                      </m:rPr>
                      <w:rPr>
                        <w:rFonts w:ascii="Cambria Math" w:hAnsi="Cambria Math"/>
                        <w:sz w:val="21"/>
                        <w:szCs w:val="18"/>
                      </w:rPr>
                      <m:t>393</m:t>
                    </m:r>
                  </m:e>
                </m:mr>
                <m:mr>
                  <m:e>
                    <m:r>
                      <m:rPr>
                        <m:sty m:val="p"/>
                      </m:rPr>
                      <w:rPr>
                        <w:rFonts w:ascii="Cambria Math" w:hAnsi="Cambria Math"/>
                        <w:sz w:val="21"/>
                        <w:szCs w:val="18"/>
                      </w:rPr>
                      <m:t>528</m:t>
                    </m:r>
                  </m:e>
                  <m:e>
                    <m:r>
                      <m:rPr>
                        <m:sty m:val="p"/>
                      </m:rPr>
                      <w:rPr>
                        <w:rFonts w:ascii="Cambria Math" w:hAnsi="Cambria Math"/>
                        <w:sz w:val="21"/>
                        <w:szCs w:val="18"/>
                      </w:rPr>
                      <m:t>573</m:t>
                    </m:r>
                  </m:e>
                </m:mr>
              </m:m>
            </m:e>
          </m:d>
        </m:oMath>
      </m:oMathPara>
    </w:p>
    <w:p w14:paraId="4F93A674" w14:textId="77777777" w:rsidR="006C1147" w:rsidRPr="00B90750" w:rsidRDefault="006C1147" w:rsidP="00EF6B21">
      <w:pPr>
        <w:pStyle w:val="BodyTextFirst"/>
        <w:rPr>
          <w:sz w:val="21"/>
          <w:szCs w:val="18"/>
        </w:rPr>
      </w:pPr>
    </w:p>
    <w:p w14:paraId="5DE36C51" w14:textId="5A98C73C" w:rsidR="00E91250" w:rsidRPr="00B90750" w:rsidRDefault="006C1147" w:rsidP="00EF6B21">
      <w:pPr>
        <w:pStyle w:val="BodyTextFirst"/>
        <w:rPr>
          <w:sz w:val="21"/>
          <w:szCs w:val="18"/>
        </w:rPr>
      </w:pPr>
      <w:r w:rsidRPr="00B90750">
        <w:rPr>
          <w:sz w:val="21"/>
          <w:szCs w:val="18"/>
        </w:rPr>
        <w:t>Let us</w:t>
      </w:r>
      <w:r w:rsidR="00E91250" w:rsidRPr="00B90750">
        <w:rPr>
          <w:sz w:val="21"/>
          <w:szCs w:val="18"/>
        </w:rPr>
        <w:t xml:space="preserve"> verify one of the elements: </w:t>
      </w:r>
      <m:oMath>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oMath>
      <w:r w:rsidR="00E91250" w:rsidRPr="00B90750">
        <w:rPr>
          <w:sz w:val="21"/>
          <w:szCs w:val="18"/>
        </w:rPr>
        <w:t xml:space="preserve"> with the formula </w:t>
      </w:r>
      <w:r w:rsidRPr="00B90750">
        <w:rPr>
          <w:sz w:val="21"/>
          <w:szCs w:val="18"/>
        </w:rPr>
        <w:t>we saw before</w:t>
      </w:r>
      <w:r w:rsidR="00E91250" w:rsidRPr="00B90750">
        <w:rPr>
          <w:sz w:val="21"/>
          <w:szCs w:val="18"/>
        </w:rPr>
        <w:t>. We have</w:t>
      </w:r>
    </w:p>
    <w:p w14:paraId="12951D78" w14:textId="77777777" w:rsidR="006C1147" w:rsidRPr="00B90750" w:rsidRDefault="006C1147" w:rsidP="00EF6B21">
      <w:pPr>
        <w:pStyle w:val="BodyTextFirst"/>
        <w:rPr>
          <w:sz w:val="21"/>
          <w:szCs w:val="18"/>
        </w:rPr>
      </w:pPr>
    </w:p>
    <w:p w14:paraId="78BF55F6" w14:textId="77777777" w:rsidR="00E91250" w:rsidRPr="00B90750" w:rsidRDefault="007C0329" w:rsidP="00EF6B21">
      <w:pPr>
        <w:pStyle w:val="BodyTextFirst"/>
        <w:rPr>
          <w:sz w:val="21"/>
          <w:szCs w:val="18"/>
        </w:rPr>
      </w:pPr>
      <m:oMathPara>
        <m:oMath>
          <m:m>
            <m:mPr>
              <m:mcs>
                <m:mc>
                  <m:mcPr>
                    <m:count m:val="1"/>
                    <m:mcJc m:val="left"/>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m:t>
                </m:r>
                <m:nary>
                  <m:naryPr>
                    <m:chr m:val="∑"/>
                    <m:limLoc m:val="undOvr"/>
                    <m:ctrlPr>
                      <w:rPr>
                        <w:rFonts w:ascii="Cambria Math" w:hAnsi="Cambria Math"/>
                        <w:sz w:val="21"/>
                        <w:szCs w:val="18"/>
                      </w:rPr>
                    </m:ctrlPr>
                  </m:naryPr>
                  <m:sub>
                    <m:r>
                      <w:rPr>
                        <w:rFonts w:ascii="Cambria Math" w:hAnsi="Cambria Math"/>
                        <w:sz w:val="21"/>
                        <w:szCs w:val="18"/>
                      </w:rPr>
                      <m:t>f</m:t>
                    </m:r>
                    <m:r>
                      <m:rPr>
                        <m:sty m:val="p"/>
                      </m:rPr>
                      <w:rPr>
                        <w:rFonts w:ascii="Cambria Math" w:hAnsi="Cambria Math"/>
                        <w:sz w:val="21"/>
                        <w:szCs w:val="18"/>
                      </w:rPr>
                      <m:t>=0</m:t>
                    </m:r>
                  </m:sub>
                  <m:sup>
                    <m:r>
                      <m:rPr>
                        <m:sty m:val="p"/>
                      </m:rPr>
                      <w:rPr>
                        <w:rFonts w:ascii="Cambria Math" w:hAnsi="Cambria Math"/>
                        <w:sz w:val="21"/>
                        <w:szCs w:val="18"/>
                      </w:rPr>
                      <m:t>2</m:t>
                    </m:r>
                  </m:sup>
                  <m:e>
                    <m:r>
                      <m:rPr>
                        <m:sty m:val="p"/>
                      </m:rPr>
                      <w:rPr>
                        <w:rFonts w:ascii="Cambria Math" w:hAnsi="Cambria Math"/>
                        <w:sz w:val="21"/>
                        <w:szCs w:val="18"/>
                      </w:rPr>
                      <m:t xml:space="preserve">    </m:t>
                    </m:r>
                    <m:nary>
                      <m:naryPr>
                        <m:chr m:val="∑"/>
                        <m:limLoc m:val="undOvr"/>
                        <m:ctrlPr>
                          <w:rPr>
                            <w:rFonts w:ascii="Cambria Math" w:hAnsi="Cambria Math"/>
                            <w:sz w:val="21"/>
                            <w:szCs w:val="18"/>
                          </w:rPr>
                        </m:ctrlPr>
                      </m:naryPr>
                      <m:sub>
                        <m:r>
                          <w:rPr>
                            <w:rFonts w:ascii="Cambria Math" w:hAnsi="Cambria Math"/>
                            <w:sz w:val="21"/>
                            <w:szCs w:val="18"/>
                          </w:rPr>
                          <m:t>h</m:t>
                        </m:r>
                        <m:r>
                          <m:rPr>
                            <m:sty m:val="p"/>
                          </m:rPr>
                          <w:rPr>
                            <w:rFonts w:ascii="Cambria Math" w:hAnsi="Cambria Math"/>
                            <w:sz w:val="21"/>
                            <w:szCs w:val="18"/>
                          </w:rPr>
                          <m:t>=0</m:t>
                        </m:r>
                      </m:sub>
                      <m:sup>
                        <m:r>
                          <m:rPr>
                            <m:sty m:val="p"/>
                          </m:rPr>
                          <w:rPr>
                            <w:rFonts w:ascii="Cambria Math" w:hAnsi="Cambria Math"/>
                            <w:sz w:val="21"/>
                            <w:szCs w:val="18"/>
                          </w:rPr>
                          <m:t>2</m:t>
                        </m:r>
                      </m:sup>
                      <m:e>
                        <m:sSub>
                          <m:sSubPr>
                            <m:ctrlPr>
                              <w:rPr>
                                <w:rFonts w:ascii="Cambria Math" w:hAnsi="Cambria Math"/>
                                <w:sz w:val="21"/>
                                <w:szCs w:val="18"/>
                              </w:rPr>
                            </m:ctrlPr>
                          </m:sSubPr>
                          <m:e>
                            <m:r>
                              <w:rPr>
                                <w:rFonts w:ascii="Cambria Math" w:hAnsi="Cambria Math"/>
                                <w:sz w:val="21"/>
                                <w:szCs w:val="18"/>
                              </w:rPr>
                              <m:t>A</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,1+</m:t>
                            </m:r>
                            <m:r>
                              <w:rPr>
                                <w:rFonts w:ascii="Cambria Math" w:hAnsi="Cambria Math"/>
                                <w:sz w:val="21"/>
                                <w:szCs w:val="18"/>
                              </w:rPr>
                              <m:t>h</m:t>
                            </m:r>
                          </m:sub>
                        </m:sSub>
                      </m:e>
                    </m:nary>
                  </m:e>
                </m:nary>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 1+</m:t>
                    </m:r>
                    <m:r>
                      <w:rPr>
                        <w:rFonts w:ascii="Cambria Math" w:hAnsi="Cambria Math"/>
                        <w:sz w:val="21"/>
                        <w:szCs w:val="18"/>
                      </w:rPr>
                      <m:t>h</m:t>
                    </m:r>
                  </m:sub>
                </m:sSub>
                <m:r>
                  <m:rPr>
                    <m:sty m:val="p"/>
                  </m:rPr>
                  <w:rPr>
                    <w:rFonts w:ascii="Cambria Math" w:hAnsi="Cambria Math"/>
                    <w:sz w:val="21"/>
                    <w:szCs w:val="18"/>
                  </w:rPr>
                  <m:t>=</m:t>
                </m:r>
                <m:nary>
                  <m:naryPr>
                    <m:chr m:val="∑"/>
                    <m:limLoc m:val="undOvr"/>
                    <m:ctrlPr>
                      <w:rPr>
                        <w:rFonts w:ascii="Cambria Math" w:hAnsi="Cambria Math"/>
                        <w:sz w:val="21"/>
                        <w:szCs w:val="18"/>
                      </w:rPr>
                    </m:ctrlPr>
                  </m:naryPr>
                  <m:sub>
                    <m:r>
                      <w:rPr>
                        <w:rFonts w:ascii="Cambria Math" w:hAnsi="Cambria Math"/>
                        <w:sz w:val="21"/>
                        <w:szCs w:val="18"/>
                      </w:rPr>
                      <m:t>f</m:t>
                    </m:r>
                    <m:r>
                      <m:rPr>
                        <m:sty m:val="p"/>
                      </m:rPr>
                      <w:rPr>
                        <w:rFonts w:ascii="Cambria Math" w:hAnsi="Cambria Math"/>
                        <w:sz w:val="21"/>
                        <w:szCs w:val="18"/>
                      </w:rPr>
                      <m:t>=0</m:t>
                    </m:r>
                  </m:sub>
                  <m:sup>
                    <m:r>
                      <m:rPr>
                        <m:sty m:val="p"/>
                      </m:rPr>
                      <w:rPr>
                        <w:rFonts w:ascii="Cambria Math" w:hAnsi="Cambria Math"/>
                        <w:sz w:val="21"/>
                        <w:szCs w:val="18"/>
                      </w:rPr>
                      <m:t>2</m:t>
                    </m:r>
                  </m:sup>
                  <m:e>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1+f,  1</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,1</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1+f,  2</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,2</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1+f,  3</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m:t>
                        </m:r>
                        <m:r>
                          <w:rPr>
                            <w:rFonts w:ascii="Cambria Math" w:hAnsi="Cambria Math"/>
                            <w:sz w:val="21"/>
                            <w:szCs w:val="18"/>
                          </w:rPr>
                          <m:t>f</m:t>
                        </m:r>
                        <m:r>
                          <m:rPr>
                            <m:sty m:val="p"/>
                          </m:rPr>
                          <w:rPr>
                            <w:rFonts w:ascii="Cambria Math" w:hAnsi="Cambria Math"/>
                            <w:sz w:val="21"/>
                            <w:szCs w:val="18"/>
                          </w:rPr>
                          <m:t>,3</m:t>
                        </m:r>
                      </m:sub>
                    </m:sSub>
                    <m:r>
                      <m:rPr>
                        <m:sty m:val="p"/>
                      </m:rPr>
                      <w:rPr>
                        <w:rFonts w:ascii="Cambria Math" w:hAnsi="Cambria Math"/>
                        <w:sz w:val="21"/>
                        <w:szCs w:val="18"/>
                      </w:rPr>
                      <m:t>)=</m:t>
                    </m:r>
                  </m:e>
                </m:nary>
              </m:e>
            </m:mr>
            <m:mr>
              <m:e>
                <m:sSub>
                  <m:sSubPr>
                    <m:ctrlPr>
                      <w:rPr>
                        <w:rFonts w:ascii="Cambria Math" w:hAnsi="Cambria Math"/>
                        <w:sz w:val="21"/>
                        <w:szCs w:val="18"/>
                      </w:rPr>
                    </m:ctrlPr>
                  </m:sSubPr>
                  <m:e>
                    <m:r>
                      <m:rPr>
                        <m:sty m:val="p"/>
                      </m:rPr>
                      <w:rPr>
                        <w:rFonts w:ascii="Cambria Math" w:hAnsi="Cambria Math"/>
                        <w:sz w:val="21"/>
                        <w:szCs w:val="18"/>
                      </w:rPr>
                      <m:t xml:space="preserve">            (A</m:t>
                    </m:r>
                  </m:e>
                  <m:sub>
                    <m:r>
                      <m:rPr>
                        <m:sty m:val="p"/>
                      </m:rPr>
                      <w:rPr>
                        <w:rFonts w:ascii="Cambria Math" w:hAnsi="Cambria Math"/>
                        <w:sz w:val="21"/>
                        <w:szCs w:val="18"/>
                      </w:rPr>
                      <m:t>1,  1</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1,1</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1,  2</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1,2</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1,  3</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1,3</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2,  1</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2,1</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2,  2</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2,2</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2,  3</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2,3</m:t>
                    </m:r>
                  </m:sub>
                </m:sSub>
                <m:r>
                  <m:rPr>
                    <m:sty m:val="p"/>
                  </m:rPr>
                  <w:rPr>
                    <w:rFonts w:ascii="Cambria Math" w:hAnsi="Cambria Math"/>
                    <w:sz w:val="21"/>
                    <w:szCs w:val="18"/>
                  </w:rPr>
                  <m:t>)+</m:t>
                </m:r>
              </m:e>
            </m:mr>
            <m:mr>
              <m:e>
                <m:sSub>
                  <m:sSubPr>
                    <m:ctrlPr>
                      <w:rPr>
                        <w:rFonts w:ascii="Cambria Math" w:hAnsi="Cambria Math"/>
                        <w:sz w:val="21"/>
                        <w:szCs w:val="18"/>
                      </w:rPr>
                    </m:ctrlPr>
                  </m:sSubPr>
                  <m:e>
                    <m:r>
                      <m:rPr>
                        <m:sty m:val="p"/>
                      </m:rPr>
                      <w:rPr>
                        <w:rFonts w:ascii="Cambria Math" w:hAnsi="Cambria Math"/>
                        <w:sz w:val="21"/>
                        <w:szCs w:val="18"/>
                      </w:rPr>
                      <m:t xml:space="preserve">            (A</m:t>
                    </m:r>
                  </m:e>
                  <m:sub>
                    <m:r>
                      <m:rPr>
                        <m:sty m:val="p"/>
                      </m:rPr>
                      <w:rPr>
                        <w:rFonts w:ascii="Cambria Math" w:hAnsi="Cambria Math"/>
                        <w:sz w:val="21"/>
                        <w:szCs w:val="18"/>
                      </w:rPr>
                      <m:t>3,  1</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3,1</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3,  2</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3,2</m:t>
                    </m:r>
                  </m:sub>
                </m:sSub>
                <m:r>
                  <m:rPr>
                    <m:sty m:val="p"/>
                  </m:rPr>
                  <w:rPr>
                    <w:rFonts w:ascii="Cambria Math" w:hAnsi="Cambria Math"/>
                    <w:sz w:val="21"/>
                    <w:szCs w:val="18"/>
                  </w:rPr>
                  <m:t>+</m:t>
                </m:r>
                <m:sSub>
                  <m:sSubPr>
                    <m:ctrlPr>
                      <w:rPr>
                        <w:rFonts w:ascii="Cambria Math" w:hAnsi="Cambria Math"/>
                        <w:sz w:val="21"/>
                        <w:szCs w:val="18"/>
                      </w:rPr>
                    </m:ctrlPr>
                  </m:sSubPr>
                  <m:e>
                    <m:r>
                      <m:rPr>
                        <m:sty m:val="p"/>
                      </m:rPr>
                      <w:rPr>
                        <w:rFonts w:ascii="Cambria Math" w:hAnsi="Cambria Math"/>
                        <w:sz w:val="21"/>
                        <w:szCs w:val="18"/>
                      </w:rPr>
                      <m:t>A</m:t>
                    </m:r>
                  </m:e>
                  <m:sub>
                    <m:r>
                      <m:rPr>
                        <m:sty m:val="p"/>
                      </m:rPr>
                      <w:rPr>
                        <w:rFonts w:ascii="Cambria Math" w:hAnsi="Cambria Math"/>
                        <w:sz w:val="21"/>
                        <w:szCs w:val="18"/>
                      </w:rPr>
                      <m:t>3,  3</m:t>
                    </m:r>
                  </m:sub>
                </m:sSub>
                <m:sSub>
                  <m:sSubPr>
                    <m:ctrlPr>
                      <w:rPr>
                        <w:rFonts w:ascii="Cambria Math" w:hAnsi="Cambria Math"/>
                        <w:sz w:val="21"/>
                        <w:szCs w:val="18"/>
                      </w:rPr>
                    </m:ctrlPr>
                  </m:sSubPr>
                  <m:e>
                    <m:r>
                      <w:rPr>
                        <w:rFonts w:ascii="Cambria Math" w:hAnsi="Cambria Math"/>
                        <w:sz w:val="21"/>
                        <w:szCs w:val="18"/>
                      </w:rPr>
                      <m:t>K</m:t>
                    </m:r>
                  </m:e>
                  <m:sub>
                    <m:r>
                      <m:rPr>
                        <m:sty m:val="p"/>
                      </m:rPr>
                      <w:rPr>
                        <w:rFonts w:ascii="Cambria Math" w:hAnsi="Cambria Math"/>
                        <w:sz w:val="21"/>
                        <w:szCs w:val="18"/>
                      </w:rPr>
                      <m:t>3,3</m:t>
                    </m:r>
                  </m:sub>
                </m:sSub>
                <m:r>
                  <m:rPr>
                    <m:sty m:val="p"/>
                  </m:rPr>
                  <w:rPr>
                    <w:rFonts w:ascii="Cambria Math" w:hAnsi="Cambria Math"/>
                    <w:sz w:val="21"/>
                    <w:szCs w:val="18"/>
                  </w:rPr>
                  <m:t>)=</m:t>
                </m:r>
                <m:d>
                  <m:dPr>
                    <m:ctrlPr>
                      <w:rPr>
                        <w:rFonts w:ascii="Cambria Math" w:hAnsi="Cambria Math"/>
                        <w:sz w:val="21"/>
                        <w:szCs w:val="18"/>
                      </w:rPr>
                    </m:ctrlPr>
                  </m:dPr>
                  <m:e>
                    <m:r>
                      <m:rPr>
                        <m:sty m:val="p"/>
                      </m:rPr>
                      <w:rPr>
                        <w:rFonts w:ascii="Cambria Math" w:hAnsi="Cambria Math"/>
                        <w:sz w:val="21"/>
                        <w:szCs w:val="18"/>
                      </w:rPr>
                      <m:t>1⋅1+2⋅2+3⋅3</m:t>
                    </m:r>
                  </m:e>
                </m:d>
                <m:r>
                  <m:rPr>
                    <m:sty m:val="p"/>
                  </m:rPr>
                  <w:rPr>
                    <w:rFonts w:ascii="Cambria Math" w:hAnsi="Cambria Math"/>
                    <w:sz w:val="21"/>
                    <w:szCs w:val="18"/>
                  </w:rPr>
                  <m:t>+</m:t>
                </m:r>
                <m:d>
                  <m:dPr>
                    <m:ctrlPr>
                      <w:rPr>
                        <w:rFonts w:ascii="Cambria Math" w:hAnsi="Cambria Math"/>
                        <w:sz w:val="21"/>
                        <w:szCs w:val="18"/>
                      </w:rPr>
                    </m:ctrlPr>
                  </m:dPr>
                  <m:e>
                    <m:r>
                      <m:rPr>
                        <m:sty m:val="p"/>
                      </m:rPr>
                      <w:rPr>
                        <w:rFonts w:ascii="Cambria Math" w:hAnsi="Cambria Math"/>
                        <w:sz w:val="21"/>
                        <w:szCs w:val="18"/>
                      </w:rPr>
                      <m:t>5⋅4+6⋅5+7⋅6</m:t>
                    </m:r>
                  </m:e>
                </m:d>
                <m:r>
                  <m:rPr>
                    <m:sty m:val="p"/>
                  </m:rPr>
                  <w:rPr>
                    <w:rFonts w:ascii="Cambria Math" w:hAnsi="Cambria Math"/>
                    <w:sz w:val="21"/>
                    <w:szCs w:val="18"/>
                  </w:rPr>
                  <m:t>+</m:t>
                </m:r>
              </m:e>
            </m:mr>
            <m:mr>
              <m:e>
                <m:r>
                  <m:rPr>
                    <m:sty m:val="p"/>
                  </m:rPr>
                  <w:rPr>
                    <w:rFonts w:ascii="Cambria Math" w:hAnsi="Cambria Math"/>
                    <w:sz w:val="21"/>
                    <w:szCs w:val="18"/>
                  </w:rPr>
                  <m:t xml:space="preserve">            </m:t>
                </m:r>
                <m:d>
                  <m:dPr>
                    <m:ctrlPr>
                      <w:rPr>
                        <w:rFonts w:ascii="Cambria Math" w:hAnsi="Cambria Math"/>
                        <w:sz w:val="21"/>
                        <w:szCs w:val="18"/>
                      </w:rPr>
                    </m:ctrlPr>
                  </m:dPr>
                  <m:e>
                    <m:r>
                      <m:rPr>
                        <m:sty m:val="p"/>
                      </m:rPr>
                      <w:rPr>
                        <w:rFonts w:ascii="Cambria Math" w:hAnsi="Cambria Math"/>
                        <w:sz w:val="21"/>
                        <w:szCs w:val="18"/>
                      </w:rPr>
                      <m:t>9⋅7+10⋅8+11⋅9</m:t>
                    </m:r>
                  </m:e>
                </m:d>
                <m:r>
                  <m:rPr>
                    <m:sty m:val="p"/>
                  </m:rPr>
                  <w:rPr>
                    <w:rFonts w:ascii="Cambria Math" w:hAnsi="Cambria Math"/>
                    <w:sz w:val="21"/>
                    <w:szCs w:val="18"/>
                  </w:rPr>
                  <m:t>=14+92+242=348</m:t>
                </m:r>
              </m:e>
            </m:mr>
          </m:m>
        </m:oMath>
      </m:oMathPara>
    </w:p>
    <w:p w14:paraId="55E7E279" w14:textId="77777777" w:rsidR="006C1147" w:rsidRPr="00B90750" w:rsidRDefault="006C1147" w:rsidP="00EF6B21">
      <w:pPr>
        <w:pStyle w:val="BodyTextFirst"/>
        <w:rPr>
          <w:sz w:val="21"/>
          <w:szCs w:val="18"/>
        </w:rPr>
      </w:pPr>
    </w:p>
    <w:p w14:paraId="5F51A5D7" w14:textId="322041CF" w:rsidR="00E91250" w:rsidRPr="00B90750" w:rsidRDefault="00E91250" w:rsidP="00EF6B21">
      <w:pPr>
        <w:pStyle w:val="BodyTextFirst"/>
        <w:rPr>
          <w:sz w:val="21"/>
          <w:szCs w:val="18"/>
        </w:rPr>
      </w:pPr>
      <w:r w:rsidRPr="00B90750">
        <w:rPr>
          <w:sz w:val="21"/>
          <w:szCs w:val="18"/>
        </w:rPr>
        <w:t xml:space="preserve">Note that the formula for the convolution works only for stride </w:t>
      </w:r>
      <m:oMath>
        <m:r>
          <w:rPr>
            <w:rFonts w:ascii="Cambria Math" w:hAnsi="Cambria Math"/>
            <w:sz w:val="21"/>
            <w:szCs w:val="18"/>
          </w:rPr>
          <m:t>s</m:t>
        </m:r>
        <m:r>
          <m:rPr>
            <m:sty m:val="p"/>
          </m:rPr>
          <w:rPr>
            <w:rFonts w:ascii="Cambria Math" w:hAnsi="Cambria Math"/>
            <w:sz w:val="21"/>
            <w:szCs w:val="18"/>
          </w:rPr>
          <m:t>=1</m:t>
        </m:r>
      </m:oMath>
      <w:r w:rsidRPr="00B90750">
        <w:rPr>
          <w:sz w:val="21"/>
          <w:szCs w:val="18"/>
        </w:rPr>
        <w:t xml:space="preserve">, but can be easily generalized for other values of </w:t>
      </w:r>
      <m:oMath>
        <m:r>
          <w:rPr>
            <w:rFonts w:ascii="Cambria Math" w:hAnsi="Cambria Math"/>
            <w:sz w:val="21"/>
            <w:szCs w:val="18"/>
          </w:rPr>
          <m:t>s</m:t>
        </m:r>
      </m:oMath>
      <w:r w:rsidRPr="00B90750">
        <w:rPr>
          <w:sz w:val="21"/>
          <w:szCs w:val="18"/>
        </w:rPr>
        <w:t xml:space="preserve">. </w:t>
      </w:r>
    </w:p>
    <w:p w14:paraId="5A542376" w14:textId="7282730F" w:rsidR="00E91250" w:rsidRPr="00B90750" w:rsidRDefault="00E91250" w:rsidP="006C1147">
      <w:pPr>
        <w:pStyle w:val="BodyTextCont"/>
        <w:rPr>
          <w:sz w:val="21"/>
          <w:szCs w:val="21"/>
        </w:rPr>
      </w:pPr>
      <w:r w:rsidRPr="00B90750">
        <w:rPr>
          <w:sz w:val="21"/>
          <w:szCs w:val="21"/>
        </w:rPr>
        <w:t xml:space="preserve">This calculation is very easy to implement in Python. The following function can evaluate the convolution of two matrices easily enough for </w:t>
      </w:r>
      <m:oMath>
        <m:r>
          <w:rPr>
            <w:rFonts w:ascii="Cambria Math" w:hAnsi="Cambria Math"/>
            <w:sz w:val="21"/>
            <w:szCs w:val="21"/>
          </w:rPr>
          <m:t>s</m:t>
        </m:r>
        <m:r>
          <m:rPr>
            <m:sty m:val="p"/>
          </m:rPr>
          <w:rPr>
            <w:rFonts w:ascii="Cambria Math" w:hAnsi="Cambria Math"/>
            <w:sz w:val="21"/>
            <w:szCs w:val="21"/>
          </w:rPr>
          <m:t>=1</m:t>
        </m:r>
      </m:oMath>
      <w:r w:rsidRPr="00B90750">
        <w:rPr>
          <w:sz w:val="21"/>
          <w:szCs w:val="21"/>
        </w:rPr>
        <w:t xml:space="preserve"> (you can do it in Python with already existing functions, but </w:t>
      </w:r>
      <w:r w:rsidR="006C1147" w:rsidRPr="00B90750">
        <w:rPr>
          <w:sz w:val="21"/>
          <w:szCs w:val="21"/>
        </w:rPr>
        <w:t>it</w:t>
      </w:r>
      <w:r w:rsidRPr="00B90750">
        <w:rPr>
          <w:sz w:val="21"/>
          <w:szCs w:val="21"/>
        </w:rPr>
        <w:t xml:space="preserve"> is instructive to see how to do it from scratch)</w:t>
      </w:r>
    </w:p>
    <w:p w14:paraId="3C270BF6" w14:textId="4605D54F" w:rsidR="00E91643" w:rsidRPr="00B90750" w:rsidRDefault="00E91643" w:rsidP="00E91643">
      <w:pPr>
        <w:pStyle w:val="Code"/>
        <w:rPr>
          <w:sz w:val="21"/>
          <w:szCs w:val="21"/>
        </w:rPr>
      </w:pPr>
      <w:r w:rsidRPr="00B90750">
        <w:rPr>
          <w:sz w:val="21"/>
          <w:szCs w:val="21"/>
        </w:rPr>
        <w:t>import numpy as np</w:t>
      </w:r>
    </w:p>
    <w:p w14:paraId="68D501A7" w14:textId="77777777" w:rsidR="00E91643" w:rsidRPr="00B90750" w:rsidRDefault="00E91643" w:rsidP="00E91643">
      <w:pPr>
        <w:pStyle w:val="Code"/>
        <w:rPr>
          <w:sz w:val="21"/>
          <w:szCs w:val="21"/>
        </w:rPr>
      </w:pPr>
    </w:p>
    <w:p w14:paraId="4102ADE4" w14:textId="6897DE78" w:rsidR="00E91643" w:rsidRPr="00B90750" w:rsidRDefault="00E91643" w:rsidP="00E91643">
      <w:pPr>
        <w:pStyle w:val="Code"/>
        <w:rPr>
          <w:sz w:val="21"/>
          <w:szCs w:val="21"/>
        </w:rPr>
      </w:pPr>
      <w:r w:rsidRPr="00B90750">
        <w:rPr>
          <w:sz w:val="21"/>
          <w:szCs w:val="21"/>
        </w:rPr>
        <w:t xml:space="preserve">def </w:t>
      </w:r>
      <w:r w:rsidRPr="00B90750">
        <w:rPr>
          <w:rStyle w:val="CodeBold"/>
          <w:sz w:val="21"/>
          <w:szCs w:val="21"/>
        </w:rPr>
        <w:t>conv_2d</w:t>
      </w:r>
      <w:r w:rsidRPr="00B90750">
        <w:rPr>
          <w:sz w:val="21"/>
          <w:szCs w:val="21"/>
        </w:rPr>
        <w:t>(A, kernel):</w:t>
      </w:r>
    </w:p>
    <w:p w14:paraId="253E9E93" w14:textId="77777777" w:rsidR="007E5A05" w:rsidRPr="00B90750" w:rsidRDefault="007E5A05" w:rsidP="00E91643">
      <w:pPr>
        <w:pStyle w:val="Code"/>
        <w:rPr>
          <w:sz w:val="21"/>
          <w:szCs w:val="21"/>
        </w:rPr>
      </w:pPr>
    </w:p>
    <w:p w14:paraId="1ED5CF49" w14:textId="77777777" w:rsidR="00E91643" w:rsidRPr="00B90750" w:rsidRDefault="00E91643" w:rsidP="00E91643">
      <w:pPr>
        <w:pStyle w:val="Code"/>
        <w:rPr>
          <w:sz w:val="21"/>
          <w:szCs w:val="21"/>
        </w:rPr>
      </w:pPr>
      <w:r w:rsidRPr="00B90750">
        <w:rPr>
          <w:sz w:val="21"/>
          <w:szCs w:val="21"/>
        </w:rPr>
        <w:t xml:space="preserve">    output = np.zeros([A.shape[0]-(kernel.shape[0]-1), A.shape[1]-(kernel.shape[0]-1)])</w:t>
      </w:r>
    </w:p>
    <w:p w14:paraId="0B7DD3A1" w14:textId="77777777" w:rsidR="00E91643" w:rsidRPr="00B90750" w:rsidRDefault="00E91643" w:rsidP="00E91643">
      <w:pPr>
        <w:pStyle w:val="Code"/>
        <w:rPr>
          <w:sz w:val="21"/>
          <w:szCs w:val="21"/>
        </w:rPr>
      </w:pPr>
      <w:r w:rsidRPr="00B90750">
        <w:rPr>
          <w:sz w:val="21"/>
          <w:szCs w:val="21"/>
        </w:rPr>
        <w:t xml:space="preserve">    </w:t>
      </w:r>
    </w:p>
    <w:p w14:paraId="752C6C20" w14:textId="623D66A6" w:rsidR="00E91643" w:rsidRPr="00B90750" w:rsidRDefault="00E91643" w:rsidP="00E91643">
      <w:pPr>
        <w:pStyle w:val="Code"/>
        <w:rPr>
          <w:sz w:val="21"/>
          <w:szCs w:val="21"/>
        </w:rPr>
      </w:pPr>
      <w:r w:rsidRPr="00B90750">
        <w:rPr>
          <w:sz w:val="21"/>
          <w:szCs w:val="21"/>
        </w:rPr>
        <w:t xml:space="preserve">    for row in range(1,</w:t>
      </w:r>
      <w:r w:rsidR="007E5A05" w:rsidRPr="00B90750">
        <w:rPr>
          <w:sz w:val="21"/>
          <w:szCs w:val="21"/>
        </w:rPr>
        <w:t xml:space="preserve"> </w:t>
      </w:r>
      <w:r w:rsidRPr="00B90750">
        <w:rPr>
          <w:sz w:val="21"/>
          <w:szCs w:val="21"/>
        </w:rPr>
        <w:t>A.shape[0]-1):</w:t>
      </w:r>
    </w:p>
    <w:p w14:paraId="443D0102" w14:textId="77777777" w:rsidR="00E91643" w:rsidRPr="00B90750" w:rsidRDefault="00E91643" w:rsidP="00E91643">
      <w:pPr>
        <w:pStyle w:val="Code"/>
        <w:rPr>
          <w:sz w:val="21"/>
          <w:szCs w:val="21"/>
        </w:rPr>
      </w:pPr>
      <w:r w:rsidRPr="00B90750">
        <w:rPr>
          <w:sz w:val="21"/>
          <w:szCs w:val="21"/>
        </w:rPr>
        <w:t xml:space="preserve">        for column in range(1, A.shape[1]-1):</w:t>
      </w:r>
    </w:p>
    <w:p w14:paraId="735C8D74" w14:textId="77777777" w:rsidR="00E91643" w:rsidRPr="00B90750" w:rsidRDefault="00E91643" w:rsidP="00E91643">
      <w:pPr>
        <w:pStyle w:val="Code"/>
        <w:rPr>
          <w:sz w:val="21"/>
          <w:szCs w:val="21"/>
        </w:rPr>
      </w:pPr>
      <w:r w:rsidRPr="00B90750">
        <w:rPr>
          <w:sz w:val="21"/>
          <w:szCs w:val="21"/>
        </w:rPr>
        <w:t xml:space="preserve">            output[row-1, column-1] = np.tensordot(A[row-1:row+2, column-1:column+2], kernel)</w:t>
      </w:r>
    </w:p>
    <w:p w14:paraId="40AB9247" w14:textId="77777777" w:rsidR="00E91643" w:rsidRPr="00B90750" w:rsidRDefault="00E91643" w:rsidP="00E91643">
      <w:pPr>
        <w:pStyle w:val="Code"/>
        <w:rPr>
          <w:sz w:val="21"/>
          <w:szCs w:val="21"/>
        </w:rPr>
      </w:pPr>
      <w:r w:rsidRPr="00B90750">
        <w:rPr>
          <w:sz w:val="21"/>
          <w:szCs w:val="21"/>
        </w:rPr>
        <w:t xml:space="preserve">    </w:t>
      </w:r>
    </w:p>
    <w:p w14:paraId="2052D6BD" w14:textId="5672331B" w:rsidR="00E91250" w:rsidRPr="00B90750" w:rsidRDefault="00E91643" w:rsidP="00E91643">
      <w:pPr>
        <w:pStyle w:val="Code"/>
        <w:rPr>
          <w:sz w:val="21"/>
          <w:szCs w:val="21"/>
        </w:rPr>
      </w:pPr>
      <w:r w:rsidRPr="00B90750">
        <w:rPr>
          <w:sz w:val="21"/>
          <w:szCs w:val="21"/>
        </w:rPr>
        <w:t xml:space="preserve">    return output</w:t>
      </w:r>
    </w:p>
    <w:p w14:paraId="761F6F58" w14:textId="02ACDC3F" w:rsidR="007E5A05" w:rsidRPr="00B90750" w:rsidRDefault="007E5A05" w:rsidP="007E5A05">
      <w:pPr>
        <w:pStyle w:val="BodyTextFirst"/>
        <w:rPr>
          <w:sz w:val="21"/>
          <w:szCs w:val="18"/>
        </w:rPr>
      </w:pPr>
      <w:r w:rsidRPr="00B90750">
        <w:rPr>
          <w:sz w:val="21"/>
          <w:szCs w:val="18"/>
        </w:rPr>
        <w:t xml:space="preserve">note that the input matrix A does not even need to a square one, but it is assumed that the kernel is and that its dimension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is odd. The previous example can be evaluated with the following code</w:t>
      </w:r>
    </w:p>
    <w:p w14:paraId="421E6543" w14:textId="77777777" w:rsidR="007E5A05" w:rsidRPr="00B90750" w:rsidRDefault="007E5A05" w:rsidP="007E5A05">
      <w:pPr>
        <w:pStyle w:val="Code"/>
        <w:rPr>
          <w:sz w:val="21"/>
          <w:szCs w:val="21"/>
        </w:rPr>
      </w:pPr>
      <w:r w:rsidRPr="00B90750">
        <w:rPr>
          <w:sz w:val="21"/>
          <w:szCs w:val="21"/>
        </w:rPr>
        <w:t>A = np.array([[1,2,3,4],[5,6,7,8],[9,10,11,12],[13,14,15,16]])</w:t>
      </w:r>
    </w:p>
    <w:p w14:paraId="231F81A0" w14:textId="77777777" w:rsidR="007E5A05" w:rsidRPr="00B90750" w:rsidRDefault="007E5A05" w:rsidP="007E5A05">
      <w:pPr>
        <w:pStyle w:val="Code"/>
        <w:rPr>
          <w:sz w:val="21"/>
          <w:szCs w:val="21"/>
        </w:rPr>
      </w:pPr>
      <w:r w:rsidRPr="00B90750">
        <w:rPr>
          <w:sz w:val="21"/>
          <w:szCs w:val="21"/>
        </w:rPr>
        <w:t>K = np.array([[1,2,3],[4,5,6],[7,8,9]])</w:t>
      </w:r>
    </w:p>
    <w:p w14:paraId="6DEB08A1" w14:textId="0ABC9924" w:rsidR="00E91250" w:rsidRPr="00B90750" w:rsidRDefault="007E5A05" w:rsidP="007E5A05">
      <w:pPr>
        <w:pStyle w:val="Code"/>
        <w:rPr>
          <w:sz w:val="21"/>
          <w:szCs w:val="21"/>
        </w:rPr>
      </w:pPr>
      <w:r w:rsidRPr="00B90750">
        <w:rPr>
          <w:sz w:val="21"/>
          <w:szCs w:val="21"/>
        </w:rPr>
        <w:t>print(conv_2d(A,K))</w:t>
      </w:r>
    </w:p>
    <w:p w14:paraId="33D487C5" w14:textId="41A0833F" w:rsidR="00654D45" w:rsidRPr="00B90750" w:rsidRDefault="007E5A05" w:rsidP="007E5A05">
      <w:pPr>
        <w:pStyle w:val="BodyTextFirst"/>
        <w:rPr>
          <w:sz w:val="21"/>
          <w:szCs w:val="18"/>
        </w:rPr>
      </w:pPr>
      <w:r w:rsidRPr="00B90750">
        <w:rPr>
          <w:sz w:val="21"/>
          <w:szCs w:val="18"/>
        </w:rPr>
        <w:t>this gives the result</w:t>
      </w:r>
    </w:p>
    <w:p w14:paraId="31AD27CA" w14:textId="77777777" w:rsidR="007E5A05" w:rsidRPr="00B90750" w:rsidRDefault="007E5A05" w:rsidP="007E5A05">
      <w:pPr>
        <w:pStyle w:val="Code"/>
        <w:rPr>
          <w:sz w:val="21"/>
          <w:szCs w:val="21"/>
        </w:rPr>
      </w:pPr>
      <w:r w:rsidRPr="00B90750">
        <w:rPr>
          <w:sz w:val="21"/>
          <w:szCs w:val="21"/>
        </w:rPr>
        <w:t xml:space="preserve">[[ 348. 393.] </w:t>
      </w:r>
    </w:p>
    <w:p w14:paraId="6B5C99D7" w14:textId="5ADC36E4" w:rsidR="00654D45" w:rsidRPr="00B90750" w:rsidRDefault="007E5A05" w:rsidP="007E5A05">
      <w:pPr>
        <w:pStyle w:val="Code"/>
        <w:rPr>
          <w:sz w:val="21"/>
          <w:szCs w:val="21"/>
        </w:rPr>
      </w:pPr>
      <w:r w:rsidRPr="00B90750">
        <w:rPr>
          <w:sz w:val="21"/>
          <w:szCs w:val="21"/>
        </w:rPr>
        <w:t>[ 528. 573.]]</w:t>
      </w:r>
    </w:p>
    <w:p w14:paraId="20F9C6D0" w14:textId="77E06C07" w:rsidR="00654D45" w:rsidRPr="00B90750" w:rsidRDefault="00746716" w:rsidP="008079B7">
      <w:pPr>
        <w:pStyle w:val="Heading3"/>
        <w:rPr>
          <w:sz w:val="30"/>
          <w:szCs w:val="24"/>
        </w:rPr>
      </w:pPr>
      <w:r w:rsidRPr="00B90750">
        <w:rPr>
          <w:sz w:val="30"/>
          <w:szCs w:val="24"/>
        </w:rPr>
        <w:lastRenderedPageBreak/>
        <w:t>Examples of convolution</w:t>
      </w:r>
    </w:p>
    <w:p w14:paraId="779D41C6" w14:textId="64097D77" w:rsidR="00746716" w:rsidRPr="00B90750" w:rsidRDefault="00746716" w:rsidP="00746716">
      <w:pPr>
        <w:pStyle w:val="BodyTextFirst"/>
        <w:rPr>
          <w:sz w:val="21"/>
          <w:szCs w:val="18"/>
        </w:rPr>
      </w:pPr>
      <w:r w:rsidRPr="00B90750">
        <w:rPr>
          <w:sz w:val="21"/>
          <w:szCs w:val="18"/>
        </w:rPr>
        <w:t xml:space="preserve">Now let us try to apply the kernels we have defined at the beginning to a test image and let us see the results. As a test image let us create a chessboard of dimensions </w:t>
      </w:r>
      <m:oMath>
        <m:r>
          <w:rPr>
            <w:rFonts w:ascii="Cambria Math" w:hAnsi="Cambria Math"/>
            <w:sz w:val="21"/>
            <w:szCs w:val="18"/>
          </w:rPr>
          <m:t>160×160</m:t>
        </m:r>
      </m:oMath>
      <w:r w:rsidRPr="00B90750">
        <w:rPr>
          <w:sz w:val="21"/>
          <w:szCs w:val="18"/>
        </w:rPr>
        <w:t xml:space="preserve"> pixels with the code</w:t>
      </w:r>
    </w:p>
    <w:p w14:paraId="4461BEC0" w14:textId="77777777" w:rsidR="00746716" w:rsidRPr="00B90750" w:rsidRDefault="00746716" w:rsidP="00746716">
      <w:pPr>
        <w:pStyle w:val="Code"/>
        <w:rPr>
          <w:sz w:val="21"/>
          <w:szCs w:val="21"/>
        </w:rPr>
      </w:pPr>
      <w:r w:rsidRPr="00B90750">
        <w:rPr>
          <w:sz w:val="21"/>
          <w:szCs w:val="21"/>
        </w:rPr>
        <w:t>chessboard = np.zeros([8*20, 8*20])</w:t>
      </w:r>
    </w:p>
    <w:p w14:paraId="74DF940E" w14:textId="77777777" w:rsidR="00746716" w:rsidRPr="00B90750" w:rsidRDefault="00746716" w:rsidP="00746716">
      <w:pPr>
        <w:pStyle w:val="Code"/>
        <w:rPr>
          <w:sz w:val="21"/>
          <w:szCs w:val="21"/>
        </w:rPr>
      </w:pPr>
      <w:r w:rsidRPr="00B90750">
        <w:rPr>
          <w:sz w:val="21"/>
          <w:szCs w:val="21"/>
        </w:rPr>
        <w:t>for row in range(0, 8):</w:t>
      </w:r>
    </w:p>
    <w:p w14:paraId="403FC1CA" w14:textId="77777777" w:rsidR="00746716" w:rsidRPr="00B90750" w:rsidRDefault="00746716" w:rsidP="00746716">
      <w:pPr>
        <w:pStyle w:val="Code"/>
        <w:rPr>
          <w:sz w:val="21"/>
          <w:szCs w:val="21"/>
        </w:rPr>
      </w:pPr>
      <w:r w:rsidRPr="00B90750">
        <w:rPr>
          <w:sz w:val="21"/>
          <w:szCs w:val="21"/>
        </w:rPr>
        <w:t xml:space="preserve">    for column in range (0, 8):</w:t>
      </w:r>
    </w:p>
    <w:p w14:paraId="68FA4104" w14:textId="77777777" w:rsidR="00746716" w:rsidRPr="00B90750" w:rsidRDefault="00746716" w:rsidP="00746716">
      <w:pPr>
        <w:pStyle w:val="Code"/>
        <w:rPr>
          <w:sz w:val="21"/>
          <w:szCs w:val="21"/>
        </w:rPr>
      </w:pPr>
      <w:r w:rsidRPr="00B90750">
        <w:rPr>
          <w:sz w:val="21"/>
          <w:szCs w:val="21"/>
        </w:rPr>
        <w:t xml:space="preserve">        if ((column+8*row) % 2 == 1) and (row % 2 == 0):</w:t>
      </w:r>
    </w:p>
    <w:p w14:paraId="639D201A" w14:textId="77777777" w:rsidR="00746716" w:rsidRPr="00B90750" w:rsidRDefault="00746716" w:rsidP="00746716">
      <w:pPr>
        <w:pStyle w:val="Code"/>
        <w:rPr>
          <w:sz w:val="21"/>
          <w:szCs w:val="21"/>
        </w:rPr>
      </w:pPr>
      <w:r w:rsidRPr="00B90750">
        <w:rPr>
          <w:sz w:val="21"/>
          <w:szCs w:val="21"/>
        </w:rPr>
        <w:t xml:space="preserve">            chessboard[row*20:row*20+20, column*20:column*20+20] = 1</w:t>
      </w:r>
    </w:p>
    <w:p w14:paraId="1DE563A2" w14:textId="77777777" w:rsidR="00746716" w:rsidRPr="00B90750" w:rsidRDefault="00746716" w:rsidP="00746716">
      <w:pPr>
        <w:pStyle w:val="Code"/>
        <w:rPr>
          <w:sz w:val="21"/>
          <w:szCs w:val="21"/>
        </w:rPr>
      </w:pPr>
      <w:r w:rsidRPr="00B90750">
        <w:rPr>
          <w:sz w:val="21"/>
          <w:szCs w:val="21"/>
        </w:rPr>
        <w:t xml:space="preserve">        elif ((column+8*row) % 2 == 0) and (row % 2 == 1):</w:t>
      </w:r>
    </w:p>
    <w:p w14:paraId="5B1F1CDD" w14:textId="1B1B58F0" w:rsidR="00746716" w:rsidRPr="00B90750" w:rsidRDefault="00746716" w:rsidP="00746716">
      <w:pPr>
        <w:pStyle w:val="Code"/>
        <w:rPr>
          <w:sz w:val="21"/>
          <w:szCs w:val="21"/>
        </w:rPr>
      </w:pPr>
      <w:r w:rsidRPr="00B90750">
        <w:rPr>
          <w:sz w:val="21"/>
          <w:szCs w:val="21"/>
        </w:rPr>
        <w:t xml:space="preserve">            chessboard[row*20:row*20+20, column*20:column*20+20] = 1</w:t>
      </w:r>
    </w:p>
    <w:p w14:paraId="032FBBC5" w14:textId="3242316F" w:rsidR="00A42565" w:rsidRPr="00B90750" w:rsidRDefault="00A42565" w:rsidP="00A42565">
      <w:pPr>
        <w:pStyle w:val="BodyTextFirst"/>
        <w:rPr>
          <w:sz w:val="21"/>
          <w:szCs w:val="18"/>
        </w:rPr>
      </w:pPr>
      <w:r w:rsidRPr="00B90750">
        <w:rPr>
          <w:sz w:val="21"/>
          <w:szCs w:val="18"/>
        </w:rPr>
        <w:t>In Figure 15-5 you can see how the chessboard looks like.</w:t>
      </w:r>
    </w:p>
    <w:p w14:paraId="306F3A1B" w14:textId="77777777" w:rsidR="00A42565" w:rsidRPr="00B90750" w:rsidRDefault="00A42565" w:rsidP="00A42565">
      <w:pPr>
        <w:pStyle w:val="BodyTextFirst"/>
        <w:rPr>
          <w:sz w:val="21"/>
          <w:szCs w:val="18"/>
        </w:rPr>
      </w:pPr>
    </w:p>
    <w:p w14:paraId="73335C6C" w14:textId="3614DBED" w:rsidR="00A42565" w:rsidRPr="00B90750" w:rsidRDefault="00A42565" w:rsidP="00A42565">
      <w:pPr>
        <w:pStyle w:val="BodyTextFirst"/>
        <w:jc w:val="center"/>
        <w:rPr>
          <w:sz w:val="21"/>
          <w:szCs w:val="18"/>
        </w:rPr>
      </w:pPr>
      <w:r w:rsidRPr="00B90750">
        <w:rPr>
          <w:noProof/>
          <w:sz w:val="21"/>
          <w:szCs w:val="18"/>
        </w:rPr>
        <w:drawing>
          <wp:inline distT="0" distB="0" distL="0" distR="0" wp14:anchorId="104DFDDD" wp14:editId="58431848">
            <wp:extent cx="3657600" cy="3480349"/>
            <wp:effectExtent l="0" t="0" r="0" b="635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rotWithShape="1">
                    <a:blip r:embed="rId16" cstate="print">
                      <a:extLst>
                        <a:ext uri="{28A0092B-C50C-407E-A947-70E740481C1C}">
                          <a14:useLocalDpi xmlns:a14="http://schemas.microsoft.com/office/drawing/2010/main" val="0"/>
                        </a:ext>
                      </a:extLst>
                    </a:blip>
                    <a:srcRect l="5898" t="9953" r="6813" b="6987"/>
                    <a:stretch/>
                  </pic:blipFill>
                  <pic:spPr bwMode="auto">
                    <a:xfrm>
                      <a:off x="0" y="0"/>
                      <a:ext cx="3657600" cy="3480349"/>
                    </a:xfrm>
                    <a:prstGeom prst="rect">
                      <a:avLst/>
                    </a:prstGeom>
                    <a:ln>
                      <a:noFill/>
                    </a:ln>
                    <a:extLst>
                      <a:ext uri="{53640926-AAD7-44D8-BBD7-CCE9431645EC}">
                        <a14:shadowObscured xmlns:a14="http://schemas.microsoft.com/office/drawing/2010/main"/>
                      </a:ext>
                    </a:extLst>
                  </pic:spPr>
                </pic:pic>
              </a:graphicData>
            </a:graphic>
          </wp:inline>
        </w:drawing>
      </w:r>
    </w:p>
    <w:p w14:paraId="2E6CCA7A" w14:textId="5C474B72" w:rsidR="00A42565" w:rsidRPr="00B90750" w:rsidRDefault="00A42565" w:rsidP="00A42565">
      <w:pPr>
        <w:pStyle w:val="FigureCaption"/>
        <w:rPr>
          <w:sz w:val="22"/>
          <w:szCs w:val="18"/>
        </w:rPr>
      </w:pPr>
      <w:r w:rsidRPr="00B90750">
        <w:rPr>
          <w:sz w:val="22"/>
          <w:szCs w:val="18"/>
        </w:rPr>
        <w:t>Figure 15-5. The chessboard image generated with code.</w:t>
      </w:r>
    </w:p>
    <w:p w14:paraId="3A3CA387" w14:textId="7E388C09" w:rsidR="00A42565" w:rsidRPr="00B90750" w:rsidRDefault="00A42565" w:rsidP="00A42565">
      <w:pPr>
        <w:pStyle w:val="BodyTextFirst"/>
        <w:rPr>
          <w:sz w:val="21"/>
          <w:szCs w:val="18"/>
        </w:rPr>
      </w:pPr>
      <w:r w:rsidRPr="00B90750">
        <w:rPr>
          <w:sz w:val="21"/>
          <w:szCs w:val="18"/>
        </w:rPr>
        <w:t xml:space="preserve">Now let us try to apply convolution to this image with the different kernels with stride </w:t>
      </w:r>
      <m:oMath>
        <m:r>
          <w:rPr>
            <w:rFonts w:ascii="Cambria Math" w:hAnsi="Cambria Math"/>
            <w:sz w:val="21"/>
            <w:szCs w:val="18"/>
          </w:rPr>
          <m:t>s</m:t>
        </m:r>
        <m:r>
          <m:rPr>
            <m:sty m:val="p"/>
          </m:rPr>
          <w:rPr>
            <w:rFonts w:ascii="Cambria Math" w:hAnsi="Cambria Math"/>
            <w:sz w:val="21"/>
            <w:szCs w:val="18"/>
          </w:rPr>
          <m:t>=1</m:t>
        </m:r>
      </m:oMath>
      <w:r w:rsidRPr="00B90750">
        <w:rPr>
          <w:sz w:val="21"/>
          <w:szCs w:val="18"/>
        </w:rPr>
        <w:t>.</w:t>
      </w:r>
    </w:p>
    <w:p w14:paraId="435A37CD" w14:textId="6382E07A" w:rsidR="00A42565" w:rsidRPr="00B90750" w:rsidRDefault="00A42565" w:rsidP="00A42565">
      <w:pPr>
        <w:pStyle w:val="BodyTextCont"/>
        <w:rPr>
          <w:sz w:val="21"/>
          <w:szCs w:val="21"/>
        </w:rPr>
      </w:pPr>
      <w:r w:rsidRPr="00B90750">
        <w:rPr>
          <w:sz w:val="21"/>
          <w:szCs w:val="21"/>
        </w:rPr>
        <w:lastRenderedPageBreak/>
        <w:t xml:space="preserve">Using the kernel </w:t>
      </w:r>
      <m:oMath>
        <m:sSub>
          <m:sSubPr>
            <m:ctrlPr>
              <w:rPr>
                <w:rFonts w:ascii="Cambria Math" w:hAnsi="Cambria Math"/>
                <w:sz w:val="21"/>
                <w:szCs w:val="21"/>
              </w:rPr>
            </m:ctrlPr>
          </m:sSubPr>
          <m:e>
            <m:r>
              <m:rPr>
                <m:scr m:val="fraktur"/>
                <m:sty m:val="p"/>
              </m:rPr>
              <w:rPr>
                <w:rFonts w:ascii="Cambria Math" w:hAnsi="Cambria Math"/>
                <w:sz w:val="21"/>
                <w:szCs w:val="21"/>
              </w:rPr>
              <m:t>I</m:t>
            </m:r>
          </m:e>
          <m:sub>
            <m:r>
              <w:rPr>
                <w:rFonts w:ascii="Cambria Math" w:hAnsi="Cambria Math"/>
                <w:sz w:val="21"/>
                <w:szCs w:val="21"/>
              </w:rPr>
              <m:t>H</m:t>
            </m:r>
          </m:sub>
        </m:sSub>
      </m:oMath>
      <w:r w:rsidRPr="00B90750">
        <w:rPr>
          <w:sz w:val="21"/>
          <w:szCs w:val="21"/>
        </w:rPr>
        <w:t xml:space="preserve"> will detect the horizontal edges. This can be applied with the code</w:t>
      </w:r>
    </w:p>
    <w:p w14:paraId="771B916E" w14:textId="77777777" w:rsidR="00A42565" w:rsidRPr="00B90750" w:rsidRDefault="00A42565" w:rsidP="00A42565">
      <w:pPr>
        <w:pStyle w:val="Code"/>
        <w:rPr>
          <w:sz w:val="21"/>
          <w:szCs w:val="21"/>
        </w:rPr>
      </w:pPr>
      <w:r w:rsidRPr="00B90750">
        <w:rPr>
          <w:sz w:val="21"/>
          <w:szCs w:val="21"/>
        </w:rPr>
        <w:t>edgeh = np.matrix('1 1 1; 0 0 0; -1 -1 -1')</w:t>
      </w:r>
    </w:p>
    <w:p w14:paraId="77A7209E" w14:textId="77777777" w:rsidR="00A42565" w:rsidRPr="00B90750" w:rsidRDefault="00A42565" w:rsidP="00A42565">
      <w:pPr>
        <w:pStyle w:val="Code"/>
        <w:rPr>
          <w:sz w:val="21"/>
          <w:szCs w:val="21"/>
        </w:rPr>
      </w:pPr>
      <w:r w:rsidRPr="00B90750">
        <w:rPr>
          <w:sz w:val="21"/>
          <w:szCs w:val="21"/>
        </w:rPr>
        <w:t>outputh = conv_2d (chessboard, edgeh)</w:t>
      </w:r>
    </w:p>
    <w:p w14:paraId="619B50BF" w14:textId="63929E7B" w:rsidR="00A42565" w:rsidRPr="00B90750" w:rsidRDefault="00A42565" w:rsidP="00A42565">
      <w:pPr>
        <w:pStyle w:val="BodyTextFirst"/>
        <w:rPr>
          <w:sz w:val="21"/>
          <w:szCs w:val="18"/>
        </w:rPr>
      </w:pPr>
      <w:r w:rsidRPr="00B90750">
        <w:rPr>
          <w:sz w:val="21"/>
          <w:szCs w:val="18"/>
        </w:rPr>
        <w:t>In Figure 15-6 you can see how the output looks like.</w:t>
      </w:r>
    </w:p>
    <w:p w14:paraId="36263F90" w14:textId="0E3A8D16" w:rsidR="00A42565" w:rsidRPr="00B90750" w:rsidRDefault="00A42565" w:rsidP="00A42565">
      <w:pPr>
        <w:rPr>
          <w:sz w:val="21"/>
          <w:szCs w:val="21"/>
        </w:rPr>
      </w:pPr>
    </w:p>
    <w:p w14:paraId="77434953" w14:textId="0FAC55D6" w:rsidR="006F4E52" w:rsidRPr="00B90750" w:rsidRDefault="006F4E52" w:rsidP="006F4E52">
      <w:pPr>
        <w:jc w:val="center"/>
        <w:rPr>
          <w:sz w:val="21"/>
          <w:szCs w:val="21"/>
        </w:rPr>
      </w:pPr>
      <w:r w:rsidRPr="00B90750">
        <w:rPr>
          <w:noProof/>
          <w:sz w:val="21"/>
          <w:szCs w:val="21"/>
        </w:rPr>
        <w:drawing>
          <wp:inline distT="0" distB="0" distL="0" distR="0" wp14:anchorId="3F987383" wp14:editId="0FE1419B">
            <wp:extent cx="3657473" cy="3571336"/>
            <wp:effectExtent l="0" t="0" r="63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7" cstate="print">
                      <a:extLst>
                        <a:ext uri="{28A0092B-C50C-407E-A947-70E740481C1C}">
                          <a14:useLocalDpi xmlns:a14="http://schemas.microsoft.com/office/drawing/2010/main" val="0"/>
                        </a:ext>
                      </a:extLst>
                    </a:blip>
                    <a:srcRect l="6369" t="10110" r="9418" b="7662"/>
                    <a:stretch/>
                  </pic:blipFill>
                  <pic:spPr bwMode="auto">
                    <a:xfrm>
                      <a:off x="0" y="0"/>
                      <a:ext cx="3657600" cy="3571460"/>
                    </a:xfrm>
                    <a:prstGeom prst="rect">
                      <a:avLst/>
                    </a:prstGeom>
                    <a:ln>
                      <a:noFill/>
                    </a:ln>
                    <a:extLst>
                      <a:ext uri="{53640926-AAD7-44D8-BBD7-CCE9431645EC}">
                        <a14:shadowObscured xmlns:a14="http://schemas.microsoft.com/office/drawing/2010/main"/>
                      </a:ext>
                    </a:extLst>
                  </pic:spPr>
                </pic:pic>
              </a:graphicData>
            </a:graphic>
          </wp:inline>
        </w:drawing>
      </w:r>
    </w:p>
    <w:p w14:paraId="61659E59" w14:textId="0260DDF6" w:rsidR="006F4E52" w:rsidRPr="00B90750" w:rsidRDefault="006F4E52" w:rsidP="006F4E52">
      <w:pPr>
        <w:pStyle w:val="FigureCaption"/>
        <w:rPr>
          <w:sz w:val="22"/>
          <w:szCs w:val="18"/>
        </w:rPr>
      </w:pPr>
      <w:r w:rsidRPr="00B90750">
        <w:rPr>
          <w:sz w:val="22"/>
          <w:szCs w:val="18"/>
        </w:rPr>
        <w:t xml:space="preserve">Figure 15-6. The result of performing a convolution between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H</m:t>
            </m:r>
          </m:sub>
        </m:sSub>
      </m:oMath>
      <w:r w:rsidRPr="00B90750">
        <w:rPr>
          <w:sz w:val="22"/>
          <w:szCs w:val="18"/>
        </w:rPr>
        <w:t xml:space="preserve"> and the chessboard image.</w:t>
      </w:r>
    </w:p>
    <w:p w14:paraId="2145D244" w14:textId="5CA31CEE" w:rsidR="00A42565" w:rsidRPr="00B90750" w:rsidRDefault="00A42565" w:rsidP="00A42565">
      <w:pPr>
        <w:pStyle w:val="BodyTextFirst"/>
        <w:rPr>
          <w:sz w:val="21"/>
          <w:szCs w:val="18"/>
        </w:rPr>
      </w:pPr>
      <w:r w:rsidRPr="00B90750">
        <w:rPr>
          <w:sz w:val="21"/>
          <w:szCs w:val="18"/>
        </w:rPr>
        <w:t xml:space="preserve">Now you can understand why this kernel detects horizontal edges. Additionally, this kernel detects if you go from light to dark or vice versa. Note this image is only </w:t>
      </w:r>
      <m:oMath>
        <m:r>
          <w:rPr>
            <w:rFonts w:ascii="Cambria Math" w:hAnsi="Cambria Math"/>
            <w:sz w:val="21"/>
            <w:szCs w:val="18"/>
          </w:rPr>
          <m:t>158×158</m:t>
        </m:r>
      </m:oMath>
      <w:r w:rsidRPr="00B90750">
        <w:rPr>
          <w:sz w:val="21"/>
          <w:szCs w:val="18"/>
        </w:rPr>
        <w:t xml:space="preserve"> pixels as expected since </w:t>
      </w:r>
    </w:p>
    <w:p w14:paraId="0EA03154" w14:textId="77777777" w:rsidR="00A42565" w:rsidRPr="00B90750" w:rsidRDefault="00A42565" w:rsidP="00A42565">
      <w:pPr>
        <w:pStyle w:val="BodyTextFirst"/>
        <w:rPr>
          <w:sz w:val="21"/>
          <w:szCs w:val="18"/>
        </w:rPr>
      </w:pPr>
    </w:p>
    <w:p w14:paraId="329126F4" w14:textId="43E14C7A" w:rsidR="00A42565" w:rsidRPr="00B90750" w:rsidRDefault="007C0329" w:rsidP="00A42565">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e>
          </m:d>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r>
                    <w:rPr>
                      <w:rFonts w:ascii="Cambria Math" w:hAnsi="Cambria Math"/>
                      <w:sz w:val="21"/>
                      <w:szCs w:val="18"/>
                    </w:rPr>
                    <m:t>160-3</m:t>
                  </m:r>
                </m:num>
                <m:den>
                  <m:r>
                    <w:rPr>
                      <w:rFonts w:ascii="Cambria Math" w:hAnsi="Cambria Math"/>
                      <w:sz w:val="21"/>
                      <w:szCs w:val="18"/>
                    </w:rPr>
                    <m:t>1</m:t>
                  </m:r>
                </m:den>
              </m:f>
              <m:r>
                <w:rPr>
                  <w:rFonts w:ascii="Cambria Math" w:hAnsi="Cambria Math"/>
                  <w:sz w:val="21"/>
                  <w:szCs w:val="18"/>
                </w:rPr>
                <m:t>+1</m:t>
              </m:r>
            </m:e>
          </m:d>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r>
                    <w:rPr>
                      <w:rFonts w:ascii="Cambria Math" w:hAnsi="Cambria Math"/>
                      <w:sz w:val="21"/>
                      <w:szCs w:val="18"/>
                    </w:rPr>
                    <m:t>157</m:t>
                  </m:r>
                </m:num>
                <m:den>
                  <m:r>
                    <w:rPr>
                      <w:rFonts w:ascii="Cambria Math" w:hAnsi="Cambria Math"/>
                      <w:sz w:val="21"/>
                      <w:szCs w:val="18"/>
                    </w:rPr>
                    <m:t>1</m:t>
                  </m:r>
                </m:den>
              </m:f>
              <m:r>
                <w:rPr>
                  <w:rFonts w:ascii="Cambria Math" w:hAnsi="Cambria Math"/>
                  <w:sz w:val="21"/>
                  <w:szCs w:val="18"/>
                </w:rPr>
                <m:t>+1</m:t>
              </m:r>
            </m:e>
          </m:d>
          <m:r>
            <w:rPr>
              <w:rFonts w:ascii="Cambria Math" w:hAnsi="Cambria Math"/>
              <w:sz w:val="21"/>
              <w:szCs w:val="18"/>
            </w:rPr>
            <m:t>=</m:t>
          </m:r>
          <m:d>
            <m:dPr>
              <m:begChr m:val="⌊"/>
              <m:endChr m:val="⌋"/>
              <m:ctrlPr>
                <w:rPr>
                  <w:rFonts w:ascii="Cambria Math" w:hAnsi="Cambria Math"/>
                  <w:sz w:val="21"/>
                  <w:szCs w:val="18"/>
                </w:rPr>
              </m:ctrlPr>
            </m:dPr>
            <m:e>
              <m:r>
                <m:rPr>
                  <m:sty m:val="p"/>
                </m:rPr>
                <w:rPr>
                  <w:rFonts w:ascii="Cambria Math" w:hAnsi="Cambria Math"/>
                  <w:sz w:val="21"/>
                  <w:szCs w:val="18"/>
                </w:rPr>
                <m:t>158</m:t>
              </m:r>
            </m:e>
          </m:d>
          <m:r>
            <w:rPr>
              <w:rFonts w:ascii="Cambria Math" w:hAnsi="Cambria Math"/>
              <w:sz w:val="21"/>
              <w:szCs w:val="18"/>
            </w:rPr>
            <m:t>=158</m:t>
          </m:r>
        </m:oMath>
      </m:oMathPara>
    </w:p>
    <w:p w14:paraId="05902467" w14:textId="77777777" w:rsidR="00A42565" w:rsidRPr="00B90750" w:rsidRDefault="00A42565" w:rsidP="00A42565">
      <w:pPr>
        <w:pStyle w:val="BodyTextFirst"/>
        <w:rPr>
          <w:sz w:val="21"/>
          <w:szCs w:val="18"/>
        </w:rPr>
      </w:pPr>
    </w:p>
    <w:p w14:paraId="05D13B05" w14:textId="69380D91" w:rsidR="00A42565" w:rsidRPr="00B90750" w:rsidRDefault="00A42565" w:rsidP="00BD7D67">
      <w:pPr>
        <w:pStyle w:val="BodyTextFirst"/>
        <w:rPr>
          <w:rFonts w:eastAsiaTheme="minorEastAsia"/>
          <w:sz w:val="21"/>
          <w:szCs w:val="18"/>
        </w:rPr>
      </w:pPr>
      <w:r w:rsidRPr="00B90750">
        <w:rPr>
          <w:sz w:val="21"/>
          <w:szCs w:val="18"/>
        </w:rPr>
        <w:t xml:space="preserve">Now </w:t>
      </w:r>
      <w:r w:rsidR="00BD7D67" w:rsidRPr="00B90750">
        <w:rPr>
          <w:sz w:val="21"/>
          <w:szCs w:val="18"/>
        </w:rPr>
        <w:t>let us</w:t>
      </w:r>
      <w:r w:rsidRPr="00B90750">
        <w:rPr>
          <w:sz w:val="21"/>
          <w:szCs w:val="18"/>
        </w:rPr>
        <w:t xml:space="preserve"> apply </w:t>
      </w:r>
      <m:oMath>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oMath>
      <w:r w:rsidRPr="00B90750">
        <w:rPr>
          <w:sz w:val="21"/>
          <w:szCs w:val="18"/>
        </w:rPr>
        <w:t xml:space="preserve"> with the code</w:t>
      </w:r>
    </w:p>
    <w:p w14:paraId="46D1D9C0" w14:textId="77777777" w:rsidR="00A42565" w:rsidRPr="00B90750" w:rsidRDefault="00A42565" w:rsidP="00BD7D67">
      <w:pPr>
        <w:pStyle w:val="Code"/>
        <w:rPr>
          <w:sz w:val="21"/>
          <w:szCs w:val="21"/>
        </w:rPr>
      </w:pPr>
      <w:r w:rsidRPr="00B90750">
        <w:rPr>
          <w:sz w:val="21"/>
          <w:szCs w:val="21"/>
        </w:rPr>
        <w:t>edgev = np.matrix('1 0 -1; 1 0 -1; 1 0 -1')</w:t>
      </w:r>
    </w:p>
    <w:p w14:paraId="7B9B77A8" w14:textId="77777777" w:rsidR="00A42565" w:rsidRPr="00B90750" w:rsidRDefault="00A42565" w:rsidP="00BD7D67">
      <w:pPr>
        <w:pStyle w:val="Code"/>
        <w:rPr>
          <w:sz w:val="21"/>
          <w:szCs w:val="21"/>
        </w:rPr>
      </w:pPr>
      <w:r w:rsidRPr="00B90750">
        <w:rPr>
          <w:sz w:val="21"/>
          <w:szCs w:val="21"/>
        </w:rPr>
        <w:t>outputv = conv_2d (chessboard, edgev)</w:t>
      </w:r>
    </w:p>
    <w:p w14:paraId="164A713A" w14:textId="44B87AD0" w:rsidR="00A42565" w:rsidRPr="00B90750" w:rsidRDefault="00A42565" w:rsidP="00BD7D67">
      <w:pPr>
        <w:pStyle w:val="BodyTextFirst"/>
        <w:rPr>
          <w:sz w:val="21"/>
          <w:szCs w:val="18"/>
        </w:rPr>
      </w:pPr>
      <w:r w:rsidRPr="00B90750">
        <w:rPr>
          <w:sz w:val="21"/>
          <w:szCs w:val="18"/>
        </w:rPr>
        <w:lastRenderedPageBreak/>
        <w:t xml:space="preserve">This gives the result in Figure </w:t>
      </w:r>
      <w:r w:rsidR="00BD7D67" w:rsidRPr="00B90750">
        <w:rPr>
          <w:sz w:val="21"/>
          <w:szCs w:val="18"/>
        </w:rPr>
        <w:t>15</w:t>
      </w:r>
      <w:r w:rsidRPr="00B90750">
        <w:rPr>
          <w:sz w:val="21"/>
          <w:szCs w:val="18"/>
        </w:rPr>
        <w:t>-</w:t>
      </w:r>
      <w:r w:rsidR="00BD7D67" w:rsidRPr="00B90750">
        <w:rPr>
          <w:sz w:val="21"/>
          <w:szCs w:val="18"/>
        </w:rPr>
        <w:t>7</w:t>
      </w:r>
      <w:r w:rsidRPr="00B90750">
        <w:rPr>
          <w:sz w:val="21"/>
          <w:szCs w:val="18"/>
        </w:rPr>
        <w:t>.</w:t>
      </w:r>
    </w:p>
    <w:p w14:paraId="116509A4" w14:textId="592FE109" w:rsidR="00A42565" w:rsidRPr="00B90750" w:rsidRDefault="00A42565" w:rsidP="00A42565">
      <w:pPr>
        <w:rPr>
          <w:sz w:val="21"/>
          <w:szCs w:val="21"/>
        </w:rPr>
      </w:pPr>
    </w:p>
    <w:p w14:paraId="1CD8F8BB" w14:textId="400EF901" w:rsidR="006F4E52" w:rsidRPr="00B90750" w:rsidRDefault="006F4E52" w:rsidP="006F4E52">
      <w:pPr>
        <w:jc w:val="center"/>
        <w:rPr>
          <w:sz w:val="21"/>
          <w:szCs w:val="21"/>
        </w:rPr>
      </w:pPr>
      <w:r w:rsidRPr="00B90750">
        <w:rPr>
          <w:noProof/>
          <w:sz w:val="21"/>
          <w:szCs w:val="21"/>
        </w:rPr>
        <w:drawing>
          <wp:inline distT="0" distB="0" distL="0" distR="0" wp14:anchorId="52CCCFE6" wp14:editId="2CF1BBE1">
            <wp:extent cx="3657600" cy="3525872"/>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rotWithShape="1">
                    <a:blip r:embed="rId18" cstate="print">
                      <a:extLst>
                        <a:ext uri="{28A0092B-C50C-407E-A947-70E740481C1C}">
                          <a14:useLocalDpi xmlns:a14="http://schemas.microsoft.com/office/drawing/2010/main" val="0"/>
                        </a:ext>
                      </a:extLst>
                    </a:blip>
                    <a:srcRect l="5899" t="10402" r="9410" b="7959"/>
                    <a:stretch/>
                  </pic:blipFill>
                  <pic:spPr bwMode="auto">
                    <a:xfrm>
                      <a:off x="0" y="0"/>
                      <a:ext cx="3657600" cy="3525872"/>
                    </a:xfrm>
                    <a:prstGeom prst="rect">
                      <a:avLst/>
                    </a:prstGeom>
                    <a:ln>
                      <a:noFill/>
                    </a:ln>
                    <a:extLst>
                      <a:ext uri="{53640926-AAD7-44D8-BBD7-CCE9431645EC}">
                        <a14:shadowObscured xmlns:a14="http://schemas.microsoft.com/office/drawing/2010/main"/>
                      </a:ext>
                    </a:extLst>
                  </pic:spPr>
                </pic:pic>
              </a:graphicData>
            </a:graphic>
          </wp:inline>
        </w:drawing>
      </w:r>
    </w:p>
    <w:p w14:paraId="197378CD" w14:textId="5AA78D57" w:rsidR="006F4E52" w:rsidRPr="00B90750" w:rsidRDefault="006F4E52" w:rsidP="006F4E52">
      <w:pPr>
        <w:pStyle w:val="FigureCaption"/>
        <w:rPr>
          <w:sz w:val="22"/>
          <w:szCs w:val="18"/>
        </w:rPr>
      </w:pPr>
      <w:r w:rsidRPr="00B90750">
        <w:rPr>
          <w:sz w:val="22"/>
          <w:szCs w:val="18"/>
        </w:rPr>
        <w:t xml:space="preserve">Figure 15-7. The result of performing a convolution between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V</m:t>
            </m:r>
          </m:sub>
        </m:sSub>
      </m:oMath>
      <w:r w:rsidRPr="00B90750">
        <w:rPr>
          <w:sz w:val="22"/>
          <w:szCs w:val="18"/>
        </w:rPr>
        <w:t xml:space="preserve"> and the chessboard image.</w:t>
      </w:r>
    </w:p>
    <w:p w14:paraId="6CF64E3C" w14:textId="2C5909A3" w:rsidR="00BD7D67" w:rsidRPr="00B90750" w:rsidRDefault="00BD7D67" w:rsidP="00BD7D67">
      <w:pPr>
        <w:pStyle w:val="BodyTextFirst"/>
        <w:rPr>
          <w:sz w:val="21"/>
          <w:szCs w:val="18"/>
        </w:rPr>
      </w:pPr>
      <w:r w:rsidRPr="00B90750">
        <w:rPr>
          <w:sz w:val="21"/>
          <w:szCs w:val="18"/>
        </w:rPr>
        <w:t xml:space="preserve">Now we can use the kernel  </w:t>
      </w:r>
      <m:oMath>
        <m:sSub>
          <m:sSubPr>
            <m:ctrlPr>
              <w:rPr>
                <w:rFonts w:ascii="Cambria Math" w:hAnsi="Cambria Math"/>
                <w:i/>
                <w:sz w:val="21"/>
                <w:szCs w:val="18"/>
              </w:rPr>
            </m:ctrlPr>
          </m:sSubPr>
          <m:e>
            <m:r>
              <m:rPr>
                <m:scr m:val="fraktur"/>
              </m:rPr>
              <w:rPr>
                <w:rFonts w:ascii="Cambria Math" w:hAnsi="Cambria Math"/>
                <w:sz w:val="21"/>
                <w:szCs w:val="18"/>
              </w:rPr>
              <m:t>I</m:t>
            </m:r>
          </m:e>
          <m:sub>
            <m:r>
              <w:rPr>
                <w:rFonts w:ascii="Cambria Math" w:hAnsi="Cambria Math"/>
                <w:sz w:val="21"/>
                <w:szCs w:val="18"/>
              </w:rPr>
              <m:t>L</m:t>
            </m:r>
          </m:sub>
        </m:sSub>
      </m:oMath>
    </w:p>
    <w:p w14:paraId="4024440A" w14:textId="77777777" w:rsidR="00BD7D67" w:rsidRPr="00B90750" w:rsidRDefault="00BD7D67" w:rsidP="00BD7D67">
      <w:pPr>
        <w:pStyle w:val="Code"/>
        <w:rPr>
          <w:sz w:val="21"/>
          <w:szCs w:val="21"/>
        </w:rPr>
      </w:pPr>
      <w:r w:rsidRPr="00B90750">
        <w:rPr>
          <w:sz w:val="21"/>
          <w:szCs w:val="21"/>
        </w:rPr>
        <w:t>edgel = np.matrix ('-1 -1 -1; -1 8 -1; -1 -1 -1')</w:t>
      </w:r>
      <w:r w:rsidRPr="00B90750">
        <w:rPr>
          <w:sz w:val="21"/>
          <w:szCs w:val="21"/>
        </w:rPr>
        <w:br/>
        <w:t>outputl = conv_2d (chessboard, edgel)</w:t>
      </w:r>
    </w:p>
    <w:p w14:paraId="4A53115E" w14:textId="366EBF07" w:rsidR="00BD7D67" w:rsidRPr="00B90750" w:rsidRDefault="00BD7D67" w:rsidP="00BD7D67">
      <w:pPr>
        <w:pStyle w:val="BodyTextFirst"/>
        <w:rPr>
          <w:sz w:val="21"/>
          <w:szCs w:val="18"/>
        </w:rPr>
      </w:pPr>
      <w:r w:rsidRPr="00B90750">
        <w:rPr>
          <w:sz w:val="21"/>
          <w:szCs w:val="18"/>
        </w:rPr>
        <w:t>This gives the result in Figure 15-8.</w:t>
      </w:r>
    </w:p>
    <w:p w14:paraId="51A343E9" w14:textId="5F14638F" w:rsidR="00BD7D67" w:rsidRPr="00B90750" w:rsidRDefault="00BD7D67" w:rsidP="00BD7D67">
      <w:pPr>
        <w:pStyle w:val="BodyTextFirst"/>
        <w:rPr>
          <w:sz w:val="21"/>
          <w:szCs w:val="18"/>
        </w:rPr>
      </w:pPr>
    </w:p>
    <w:p w14:paraId="2C3C5319" w14:textId="2173B677" w:rsidR="006F4E52" w:rsidRPr="00B90750" w:rsidRDefault="006F4E52" w:rsidP="006F4E52">
      <w:pPr>
        <w:pStyle w:val="BodyTextFirst"/>
        <w:jc w:val="center"/>
        <w:rPr>
          <w:sz w:val="21"/>
          <w:szCs w:val="18"/>
        </w:rPr>
      </w:pPr>
      <w:r w:rsidRPr="00B90750">
        <w:rPr>
          <w:noProof/>
          <w:sz w:val="21"/>
          <w:szCs w:val="18"/>
        </w:rPr>
        <w:lastRenderedPageBreak/>
        <w:drawing>
          <wp:inline distT="0" distB="0" distL="0" distR="0" wp14:anchorId="392028EE" wp14:editId="06827B90">
            <wp:extent cx="3657600" cy="3576442"/>
            <wp:effectExtent l="0" t="0" r="0"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rotWithShape="1">
                    <a:blip r:embed="rId19" cstate="print">
                      <a:extLst>
                        <a:ext uri="{28A0092B-C50C-407E-A947-70E740481C1C}">
                          <a14:useLocalDpi xmlns:a14="http://schemas.microsoft.com/office/drawing/2010/main" val="0"/>
                        </a:ext>
                      </a:extLst>
                    </a:blip>
                    <a:srcRect l="7078" t="10648" r="8947" b="7238"/>
                    <a:stretch/>
                  </pic:blipFill>
                  <pic:spPr bwMode="auto">
                    <a:xfrm>
                      <a:off x="0" y="0"/>
                      <a:ext cx="3657600" cy="3576442"/>
                    </a:xfrm>
                    <a:prstGeom prst="rect">
                      <a:avLst/>
                    </a:prstGeom>
                    <a:ln>
                      <a:noFill/>
                    </a:ln>
                    <a:extLst>
                      <a:ext uri="{53640926-AAD7-44D8-BBD7-CCE9431645EC}">
                        <a14:shadowObscured xmlns:a14="http://schemas.microsoft.com/office/drawing/2010/main"/>
                      </a:ext>
                    </a:extLst>
                  </pic:spPr>
                </pic:pic>
              </a:graphicData>
            </a:graphic>
          </wp:inline>
        </w:drawing>
      </w:r>
    </w:p>
    <w:p w14:paraId="021447D5" w14:textId="49CABD3B" w:rsidR="006F4E52" w:rsidRPr="00B90750" w:rsidRDefault="006F4E52" w:rsidP="006F4E52">
      <w:pPr>
        <w:pStyle w:val="FigureCaption"/>
        <w:rPr>
          <w:sz w:val="22"/>
          <w:szCs w:val="18"/>
        </w:rPr>
      </w:pPr>
      <w:r w:rsidRPr="00B90750">
        <w:rPr>
          <w:sz w:val="22"/>
          <w:szCs w:val="18"/>
        </w:rPr>
        <w:t xml:space="preserve">Figure 15-8. The result of performing a convolution between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L</m:t>
            </m:r>
          </m:sub>
        </m:sSub>
      </m:oMath>
      <w:r w:rsidRPr="00B90750">
        <w:rPr>
          <w:sz w:val="22"/>
          <w:szCs w:val="18"/>
        </w:rPr>
        <w:t xml:space="preserve"> and the chessboard image.</w:t>
      </w:r>
    </w:p>
    <w:p w14:paraId="22B55BB7" w14:textId="1843EC83" w:rsidR="00BD7D67" w:rsidRPr="00B90750" w:rsidRDefault="00BD7D67" w:rsidP="00BD7D67">
      <w:pPr>
        <w:pStyle w:val="BodyTextFirst"/>
        <w:rPr>
          <w:rFonts w:eastAsiaTheme="minorEastAsia"/>
          <w:sz w:val="21"/>
          <w:szCs w:val="18"/>
        </w:rPr>
      </w:pPr>
      <w:r w:rsidRPr="00B90750">
        <w:rPr>
          <w:sz w:val="21"/>
          <w:szCs w:val="18"/>
        </w:rPr>
        <w:t xml:space="preserve">And finally, we can apply the blurring kernel </w:t>
      </w:r>
      <m:oMath>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B</m:t>
            </m:r>
          </m:sub>
        </m:sSub>
      </m:oMath>
    </w:p>
    <w:p w14:paraId="228C3BC5" w14:textId="77777777" w:rsidR="00BD7D67" w:rsidRPr="00B90750" w:rsidRDefault="00BD7D67" w:rsidP="00BD7D67">
      <w:pPr>
        <w:pStyle w:val="Code"/>
        <w:rPr>
          <w:sz w:val="21"/>
          <w:szCs w:val="21"/>
        </w:rPr>
      </w:pPr>
      <w:r w:rsidRPr="00B90750">
        <w:rPr>
          <w:sz w:val="21"/>
          <w:szCs w:val="21"/>
        </w:rPr>
        <w:t>edge_blur = -1.0/9.0*np.matrix('1 1 1; 1 1 1; 1 1 1')</w:t>
      </w:r>
    </w:p>
    <w:p w14:paraId="78DDC88F" w14:textId="77777777" w:rsidR="00BD7D67" w:rsidRPr="00B90750" w:rsidRDefault="00BD7D67" w:rsidP="00BD7D67">
      <w:pPr>
        <w:pStyle w:val="Code"/>
        <w:rPr>
          <w:sz w:val="21"/>
          <w:szCs w:val="21"/>
        </w:rPr>
      </w:pPr>
      <w:r w:rsidRPr="00B90750">
        <w:rPr>
          <w:sz w:val="21"/>
          <w:szCs w:val="21"/>
        </w:rPr>
        <w:t>output_blur = conv_2d (chessboard, edge_blur)</w:t>
      </w:r>
    </w:p>
    <w:p w14:paraId="6AFEBC38" w14:textId="74D07509" w:rsidR="00BD7D67" w:rsidRPr="00B90750" w:rsidRDefault="00BD7D67" w:rsidP="00BD7D67">
      <w:pPr>
        <w:pStyle w:val="BodyTextFirst"/>
        <w:rPr>
          <w:sz w:val="21"/>
          <w:szCs w:val="18"/>
        </w:rPr>
      </w:pPr>
      <w:r w:rsidRPr="00B90750">
        <w:rPr>
          <w:sz w:val="21"/>
          <w:szCs w:val="18"/>
        </w:rPr>
        <w:t>In Figure 15-9 you can see two plots: on the left the blurred image and on the right the</w:t>
      </w:r>
      <w:r w:rsidRPr="00B90750">
        <w:rPr>
          <w:rFonts w:ascii="Utopia" w:eastAsiaTheme="minorHAnsi" w:hAnsi="Utopia" w:cstheme="minorBidi"/>
          <w:b/>
          <w:sz w:val="16"/>
          <w:szCs w:val="18"/>
        </w:rPr>
        <w:t xml:space="preserve"> </w:t>
      </w:r>
      <w:r w:rsidRPr="00B90750">
        <w:rPr>
          <w:sz w:val="21"/>
          <w:szCs w:val="18"/>
        </w:rPr>
        <w:t>original one. The images show only a small region of the original chessboard to make the blurring clearer.</w:t>
      </w:r>
    </w:p>
    <w:p w14:paraId="344052CD" w14:textId="42856460" w:rsidR="00BD7D67" w:rsidRPr="00B90750" w:rsidRDefault="00BD7D67" w:rsidP="00BD7D67">
      <w:pPr>
        <w:pStyle w:val="BodyTextFirst"/>
        <w:rPr>
          <w:sz w:val="21"/>
          <w:szCs w:val="18"/>
        </w:rPr>
      </w:pPr>
    </w:p>
    <w:p w14:paraId="12689909" w14:textId="770194B9" w:rsidR="00BD7D67" w:rsidRPr="00B90750" w:rsidRDefault="00554ED2" w:rsidP="00554ED2">
      <w:pPr>
        <w:pStyle w:val="BodyTextFirst"/>
        <w:jc w:val="center"/>
        <w:rPr>
          <w:sz w:val="21"/>
          <w:szCs w:val="18"/>
        </w:rPr>
      </w:pPr>
      <w:r w:rsidRPr="00B90750">
        <w:rPr>
          <w:noProof/>
          <w:sz w:val="21"/>
          <w:szCs w:val="18"/>
        </w:rPr>
        <w:lastRenderedPageBreak/>
        <w:drawing>
          <wp:inline distT="0" distB="0" distL="0" distR="0" wp14:anchorId="6AE17717" wp14:editId="2EBB883F">
            <wp:extent cx="4572000" cy="2215121"/>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20" cstate="print">
                      <a:extLst>
                        <a:ext uri="{28A0092B-C50C-407E-A947-70E740481C1C}">
                          <a14:useLocalDpi xmlns:a14="http://schemas.microsoft.com/office/drawing/2010/main" val="0"/>
                        </a:ext>
                      </a:extLst>
                    </a:blip>
                    <a:srcRect l="6607" t="20629" r="8053" b="17350"/>
                    <a:stretch/>
                  </pic:blipFill>
                  <pic:spPr bwMode="auto">
                    <a:xfrm>
                      <a:off x="0" y="0"/>
                      <a:ext cx="4572000" cy="2215121"/>
                    </a:xfrm>
                    <a:prstGeom prst="rect">
                      <a:avLst/>
                    </a:prstGeom>
                    <a:ln>
                      <a:noFill/>
                    </a:ln>
                    <a:extLst>
                      <a:ext uri="{53640926-AAD7-44D8-BBD7-CCE9431645EC}">
                        <a14:shadowObscured xmlns:a14="http://schemas.microsoft.com/office/drawing/2010/main"/>
                      </a:ext>
                    </a:extLst>
                  </pic:spPr>
                </pic:pic>
              </a:graphicData>
            </a:graphic>
          </wp:inline>
        </w:drawing>
      </w:r>
    </w:p>
    <w:p w14:paraId="61E93AB0" w14:textId="092AC642" w:rsidR="00554ED2" w:rsidRPr="00B90750" w:rsidRDefault="00554ED2" w:rsidP="00831594">
      <w:pPr>
        <w:pStyle w:val="FigureCaption"/>
        <w:rPr>
          <w:sz w:val="22"/>
          <w:szCs w:val="18"/>
        </w:rPr>
      </w:pPr>
      <w:r w:rsidRPr="00B90750">
        <w:rPr>
          <w:sz w:val="22"/>
          <w:szCs w:val="18"/>
        </w:rPr>
        <w:t xml:space="preserve">Figure 15-9. The effect of the blurring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B</m:t>
            </m:r>
          </m:sub>
        </m:sSub>
      </m:oMath>
      <w:r w:rsidRPr="00B90750">
        <w:rPr>
          <w:sz w:val="22"/>
          <w:szCs w:val="18"/>
        </w:rPr>
        <w:t>. On the left the blurred image and on the right the original one.</w:t>
      </w:r>
    </w:p>
    <w:p w14:paraId="51C39FCC" w14:textId="459C6990" w:rsidR="00BD7D67" w:rsidRPr="00B90750" w:rsidRDefault="00BD7D67" w:rsidP="00BD7D67">
      <w:pPr>
        <w:pStyle w:val="BodyTextFirst"/>
        <w:rPr>
          <w:sz w:val="21"/>
          <w:szCs w:val="18"/>
        </w:rPr>
      </w:pPr>
      <w:r w:rsidRPr="00B90750">
        <w:rPr>
          <w:sz w:val="21"/>
          <w:szCs w:val="18"/>
        </w:rPr>
        <w:t>To finish this section let us try to understand better how the edges can be detected. Let us consider the following matrix with a sharp vertical transition, since the left part is full of 10 and the right part full of 0.</w:t>
      </w:r>
    </w:p>
    <w:p w14:paraId="58D6316B" w14:textId="77777777" w:rsidR="00BD7D67" w:rsidRPr="00B90750" w:rsidRDefault="00BD7D67" w:rsidP="00BD7D67">
      <w:pPr>
        <w:pStyle w:val="Code"/>
        <w:rPr>
          <w:sz w:val="21"/>
          <w:szCs w:val="21"/>
          <w:lang w:val="it-IT"/>
        </w:rPr>
      </w:pPr>
      <w:r w:rsidRPr="00B90750">
        <w:rPr>
          <w:sz w:val="21"/>
          <w:szCs w:val="21"/>
          <w:lang w:val="it-IT"/>
        </w:rPr>
        <w:t>ex_mat = np.matrix('10 10 10 10 0 0 0 0; 10 10 10 10 0 0 0 0; 10 10 10 10 0 0 0 0; 10 10 10 10 0 0 0 0; 10 10 10 10 0 0 0 0; 10 10 10 10 0 0 0 0; 10 10 10 10 0 0 0 0; 10 10 10 10 0 0 0 0')</w:t>
      </w:r>
    </w:p>
    <w:p w14:paraId="53F021CD" w14:textId="3B892FB5" w:rsidR="00304C41" w:rsidRPr="00B90750" w:rsidRDefault="00BD7D67" w:rsidP="00BD7D67">
      <w:pPr>
        <w:pStyle w:val="BodyTextFirst"/>
        <w:rPr>
          <w:sz w:val="21"/>
          <w:szCs w:val="18"/>
        </w:rPr>
      </w:pPr>
      <w:r w:rsidRPr="00B90750">
        <w:rPr>
          <w:sz w:val="21"/>
          <w:szCs w:val="18"/>
        </w:rPr>
        <w:t>This looks like this</w:t>
      </w:r>
    </w:p>
    <w:p w14:paraId="3D6E69D4" w14:textId="77777777" w:rsidR="00304C41" w:rsidRPr="00B90750" w:rsidRDefault="00304C41" w:rsidP="00304C41">
      <w:pPr>
        <w:pStyle w:val="Code"/>
        <w:rPr>
          <w:sz w:val="21"/>
          <w:szCs w:val="21"/>
        </w:rPr>
      </w:pPr>
      <w:r w:rsidRPr="00B90750">
        <w:rPr>
          <w:sz w:val="21"/>
          <w:szCs w:val="21"/>
        </w:rPr>
        <w:t>matrix([[10, 10, 10, 10,  0,  0,  0,  0],</w:t>
      </w:r>
    </w:p>
    <w:p w14:paraId="4FDEACB3" w14:textId="77777777" w:rsidR="00304C41" w:rsidRPr="00B90750" w:rsidRDefault="00304C41" w:rsidP="00304C41">
      <w:pPr>
        <w:pStyle w:val="Code"/>
        <w:rPr>
          <w:sz w:val="21"/>
          <w:szCs w:val="21"/>
        </w:rPr>
      </w:pPr>
      <w:r w:rsidRPr="00B90750">
        <w:rPr>
          <w:sz w:val="21"/>
          <w:szCs w:val="21"/>
        </w:rPr>
        <w:t xml:space="preserve">        [10, 10, 10, 10,  0,  0,  0,  0],</w:t>
      </w:r>
    </w:p>
    <w:p w14:paraId="2C944232" w14:textId="77777777" w:rsidR="00304C41" w:rsidRPr="00B90750" w:rsidRDefault="00304C41" w:rsidP="00304C41">
      <w:pPr>
        <w:pStyle w:val="Code"/>
        <w:rPr>
          <w:sz w:val="21"/>
          <w:szCs w:val="21"/>
        </w:rPr>
      </w:pPr>
      <w:r w:rsidRPr="00B90750">
        <w:rPr>
          <w:sz w:val="21"/>
          <w:szCs w:val="21"/>
        </w:rPr>
        <w:t xml:space="preserve">        [10, 10, 10, 10,  0,  0,  0,  0],</w:t>
      </w:r>
    </w:p>
    <w:p w14:paraId="4EBC329C" w14:textId="77777777" w:rsidR="00304C41" w:rsidRPr="00B90750" w:rsidRDefault="00304C41" w:rsidP="00304C41">
      <w:pPr>
        <w:pStyle w:val="Code"/>
        <w:rPr>
          <w:sz w:val="21"/>
          <w:szCs w:val="21"/>
        </w:rPr>
      </w:pPr>
      <w:r w:rsidRPr="00B90750">
        <w:rPr>
          <w:sz w:val="21"/>
          <w:szCs w:val="21"/>
        </w:rPr>
        <w:t xml:space="preserve">        [10, 10, 10, 10,  0,  0,  0,  0],</w:t>
      </w:r>
    </w:p>
    <w:p w14:paraId="24EE583A" w14:textId="77777777" w:rsidR="00304C41" w:rsidRPr="00B90750" w:rsidRDefault="00304C41" w:rsidP="00304C41">
      <w:pPr>
        <w:pStyle w:val="Code"/>
        <w:rPr>
          <w:sz w:val="21"/>
          <w:szCs w:val="21"/>
        </w:rPr>
      </w:pPr>
      <w:r w:rsidRPr="00B90750">
        <w:rPr>
          <w:sz w:val="21"/>
          <w:szCs w:val="21"/>
        </w:rPr>
        <w:t xml:space="preserve">        [10, 10, 10, 10,  0,  0,  0,  0],</w:t>
      </w:r>
    </w:p>
    <w:p w14:paraId="66BB5C78" w14:textId="77777777" w:rsidR="00304C41" w:rsidRPr="00B90750" w:rsidRDefault="00304C41" w:rsidP="00304C41">
      <w:pPr>
        <w:pStyle w:val="Code"/>
        <w:rPr>
          <w:sz w:val="21"/>
          <w:szCs w:val="21"/>
        </w:rPr>
      </w:pPr>
      <w:r w:rsidRPr="00B90750">
        <w:rPr>
          <w:sz w:val="21"/>
          <w:szCs w:val="21"/>
        </w:rPr>
        <w:t xml:space="preserve">        [10, 10, 10, 10,  0,  0,  0,  0],</w:t>
      </w:r>
    </w:p>
    <w:p w14:paraId="3CD758A9" w14:textId="77777777" w:rsidR="00304C41" w:rsidRPr="00B90750" w:rsidRDefault="00304C41" w:rsidP="00304C41">
      <w:pPr>
        <w:pStyle w:val="Code"/>
        <w:rPr>
          <w:sz w:val="21"/>
          <w:szCs w:val="21"/>
        </w:rPr>
      </w:pPr>
      <w:r w:rsidRPr="00B90750">
        <w:rPr>
          <w:sz w:val="21"/>
          <w:szCs w:val="21"/>
        </w:rPr>
        <w:t xml:space="preserve">        [10, 10, 10, 10,  0,  0,  0,  0],</w:t>
      </w:r>
    </w:p>
    <w:p w14:paraId="5945DCD3" w14:textId="2BFA7C43" w:rsidR="00A42565" w:rsidRPr="00B90750" w:rsidRDefault="00304C41" w:rsidP="00304C41">
      <w:pPr>
        <w:pStyle w:val="Code"/>
        <w:rPr>
          <w:sz w:val="21"/>
          <w:szCs w:val="21"/>
        </w:rPr>
      </w:pPr>
      <w:r w:rsidRPr="00B90750">
        <w:rPr>
          <w:sz w:val="21"/>
          <w:szCs w:val="21"/>
        </w:rPr>
        <w:t xml:space="preserve">        [10, 10, 10, 10,  0,  0,  0,  0]])</w:t>
      </w:r>
    </w:p>
    <w:p w14:paraId="4DD09049" w14:textId="7821B319" w:rsidR="00304C41" w:rsidRPr="00B90750" w:rsidRDefault="00304C41" w:rsidP="00304C41">
      <w:pPr>
        <w:pStyle w:val="BodyTextFirst"/>
        <w:rPr>
          <w:sz w:val="21"/>
          <w:szCs w:val="18"/>
        </w:rPr>
      </w:pPr>
      <w:r w:rsidRPr="00B90750">
        <w:rPr>
          <w:sz w:val="21"/>
          <w:szCs w:val="18"/>
        </w:rPr>
        <w:t xml:space="preserve">and let us consider the kernel </w:t>
      </w:r>
      <m:oMath>
        <m:sSub>
          <m:sSubPr>
            <m:ctrlPr>
              <w:rPr>
                <w:rFonts w:ascii="Cambria Math" w:hAnsi="Cambria Math"/>
                <w:i/>
                <w:sz w:val="21"/>
                <w:szCs w:val="18"/>
              </w:rPr>
            </m:ctrlPr>
          </m:sSubPr>
          <m:e>
            <m:r>
              <m:rPr>
                <m:scr m:val="fraktur"/>
              </m:rPr>
              <w:rPr>
                <w:rFonts w:ascii="Cambria Math" w:hAnsi="Cambria Math"/>
                <w:sz w:val="21"/>
                <w:szCs w:val="18"/>
              </w:rPr>
              <m:t>I</m:t>
            </m:r>
          </m:e>
          <m:sub>
            <m:r>
              <w:rPr>
                <w:rFonts w:ascii="Cambria Math" w:hAnsi="Cambria Math"/>
                <w:sz w:val="21"/>
                <w:szCs w:val="18"/>
              </w:rPr>
              <m:t>V</m:t>
            </m:r>
          </m:sub>
        </m:sSub>
      </m:oMath>
      <w:r w:rsidRPr="00B90750">
        <w:rPr>
          <w:sz w:val="21"/>
          <w:szCs w:val="18"/>
        </w:rPr>
        <w:t>. We can perform the convolution with the code</w:t>
      </w:r>
    </w:p>
    <w:p w14:paraId="553C126A" w14:textId="77777777" w:rsidR="00304C41" w:rsidRPr="00B90750" w:rsidRDefault="00304C41" w:rsidP="00304C41">
      <w:pPr>
        <w:pStyle w:val="Code"/>
        <w:rPr>
          <w:sz w:val="21"/>
          <w:szCs w:val="21"/>
        </w:rPr>
      </w:pPr>
      <w:r w:rsidRPr="00B90750">
        <w:rPr>
          <w:sz w:val="21"/>
          <w:szCs w:val="21"/>
        </w:rPr>
        <w:t>ex_out = conv_2d (ex_mat, edgev)</w:t>
      </w:r>
    </w:p>
    <w:p w14:paraId="7C9B5ACD" w14:textId="77777777" w:rsidR="00304C41" w:rsidRPr="00B90750" w:rsidRDefault="00304C41" w:rsidP="00304C41">
      <w:pPr>
        <w:pStyle w:val="BodyTextFirst"/>
        <w:rPr>
          <w:sz w:val="21"/>
          <w:szCs w:val="18"/>
        </w:rPr>
      </w:pPr>
      <w:r w:rsidRPr="00B90750">
        <w:rPr>
          <w:sz w:val="21"/>
          <w:szCs w:val="18"/>
        </w:rPr>
        <w:t>The result is</w:t>
      </w:r>
    </w:p>
    <w:p w14:paraId="7A8786A8" w14:textId="77777777" w:rsidR="00304C41" w:rsidRPr="00B90750" w:rsidRDefault="00304C41" w:rsidP="00304C41">
      <w:pPr>
        <w:pStyle w:val="Code"/>
        <w:rPr>
          <w:sz w:val="21"/>
          <w:szCs w:val="21"/>
        </w:rPr>
      </w:pPr>
      <w:r w:rsidRPr="00B90750">
        <w:rPr>
          <w:sz w:val="21"/>
          <w:szCs w:val="21"/>
        </w:rPr>
        <w:t>array([[ 0.,  0., 30., 30.,  0.,  0.],</w:t>
      </w:r>
    </w:p>
    <w:p w14:paraId="3C45E400" w14:textId="77777777" w:rsidR="00304C41" w:rsidRPr="00B90750" w:rsidRDefault="00304C41" w:rsidP="00304C41">
      <w:pPr>
        <w:pStyle w:val="Code"/>
        <w:rPr>
          <w:sz w:val="21"/>
          <w:szCs w:val="21"/>
        </w:rPr>
      </w:pPr>
      <w:r w:rsidRPr="00B90750">
        <w:rPr>
          <w:sz w:val="21"/>
          <w:szCs w:val="21"/>
        </w:rPr>
        <w:t xml:space="preserve">       [ 0.,  0., 30., 30.,  0.,  0.],</w:t>
      </w:r>
    </w:p>
    <w:p w14:paraId="6048AF56" w14:textId="77777777" w:rsidR="00304C41" w:rsidRPr="00B90750" w:rsidRDefault="00304C41" w:rsidP="00304C41">
      <w:pPr>
        <w:pStyle w:val="Code"/>
        <w:rPr>
          <w:sz w:val="21"/>
          <w:szCs w:val="21"/>
        </w:rPr>
      </w:pPr>
      <w:r w:rsidRPr="00B90750">
        <w:rPr>
          <w:sz w:val="21"/>
          <w:szCs w:val="21"/>
        </w:rPr>
        <w:t xml:space="preserve">       [ 0.,  0., 30., 30.,  0.,  0.],</w:t>
      </w:r>
    </w:p>
    <w:p w14:paraId="5F7B6030" w14:textId="77777777" w:rsidR="00304C41" w:rsidRPr="00B90750" w:rsidRDefault="00304C41" w:rsidP="00304C41">
      <w:pPr>
        <w:pStyle w:val="Code"/>
        <w:rPr>
          <w:sz w:val="21"/>
          <w:szCs w:val="21"/>
        </w:rPr>
      </w:pPr>
      <w:r w:rsidRPr="00B90750">
        <w:rPr>
          <w:sz w:val="21"/>
          <w:szCs w:val="21"/>
        </w:rPr>
        <w:t xml:space="preserve">       [ 0.,  0., 30., 30.,  0.,  0.],</w:t>
      </w:r>
    </w:p>
    <w:p w14:paraId="1B260B80" w14:textId="77777777" w:rsidR="00304C41" w:rsidRPr="00B90750" w:rsidRDefault="00304C41" w:rsidP="00304C41">
      <w:pPr>
        <w:pStyle w:val="Code"/>
        <w:rPr>
          <w:sz w:val="21"/>
          <w:szCs w:val="21"/>
        </w:rPr>
      </w:pPr>
      <w:r w:rsidRPr="00B90750">
        <w:rPr>
          <w:sz w:val="21"/>
          <w:szCs w:val="21"/>
        </w:rPr>
        <w:lastRenderedPageBreak/>
        <w:t xml:space="preserve">       [ 0.,  0., 30., 30.,  0.,  0.],</w:t>
      </w:r>
    </w:p>
    <w:p w14:paraId="437DD7E7" w14:textId="7B9F1232" w:rsidR="00304C41" w:rsidRPr="00B90750" w:rsidRDefault="00304C41" w:rsidP="00304C41">
      <w:pPr>
        <w:pStyle w:val="Code"/>
        <w:rPr>
          <w:sz w:val="21"/>
          <w:szCs w:val="21"/>
        </w:rPr>
      </w:pPr>
      <w:r w:rsidRPr="00B90750">
        <w:rPr>
          <w:sz w:val="21"/>
          <w:szCs w:val="21"/>
        </w:rPr>
        <w:t xml:space="preserve">       [ 0.,  0., 30., 30.,  0.,  0.]])</w:t>
      </w:r>
    </w:p>
    <w:p w14:paraId="6CBAF33A" w14:textId="5EC07550" w:rsidR="00304C41" w:rsidRPr="00B90750" w:rsidRDefault="00304C41" w:rsidP="00304C41">
      <w:pPr>
        <w:pStyle w:val="BodyTextFirst"/>
        <w:rPr>
          <w:rFonts w:eastAsiaTheme="minorEastAsia"/>
          <w:sz w:val="21"/>
          <w:szCs w:val="18"/>
        </w:rPr>
      </w:pPr>
      <w:r w:rsidRPr="00B90750">
        <w:rPr>
          <w:sz w:val="21"/>
          <w:szCs w:val="18"/>
        </w:rPr>
        <w:t xml:space="preserve">in Figure 15-10 you can see the original matrix (on the left) and the output of the convolution on the right. The convolution with the kernel </w:t>
      </w:r>
      <m:oMath>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oMath>
      <w:r w:rsidRPr="00B90750">
        <w:rPr>
          <w:sz w:val="21"/>
          <w:szCs w:val="18"/>
        </w:rPr>
        <w:t xml:space="preserve"> has clearly detected the sharp transition in the original matrix marking with a vertical black line where the transition from black to white happens. For example, consider </w:t>
      </w:r>
      <m:oMath>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=0</m:t>
        </m:r>
      </m:oMath>
    </w:p>
    <w:p w14:paraId="5B11DF78" w14:textId="77777777" w:rsidR="00304C41" w:rsidRPr="00B90750" w:rsidRDefault="00304C41" w:rsidP="00304C41">
      <w:pPr>
        <w:pStyle w:val="BodyTextFirst"/>
        <w:rPr>
          <w:rFonts w:eastAsiaTheme="minorEastAsia"/>
          <w:sz w:val="21"/>
          <w:szCs w:val="18"/>
        </w:rPr>
      </w:pPr>
    </w:p>
    <w:p w14:paraId="57B6F1E8" w14:textId="77777777" w:rsidR="00304C41" w:rsidRPr="00B90750" w:rsidRDefault="007C0329" w:rsidP="00304C41">
      <w:pPr>
        <w:pStyle w:val="BodyTextFirst"/>
        <w:rPr>
          <w:rFonts w:eastAsiaTheme="minorEastAsia"/>
          <w:sz w:val="21"/>
          <w:szCs w:val="18"/>
        </w:rPr>
      </w:pPr>
      <m:oMathPara>
        <m:oMath>
          <m:m>
            <m:mPr>
              <m:mcs>
                <m:mc>
                  <m:mcPr>
                    <m:count m:val="1"/>
                    <m:mcJc m:val="left"/>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
                  </m:e>
                </m:d>
                <m:r>
                  <m:rPr>
                    <m:sty m:val="p"/>
                  </m:rPr>
                  <w:rPr>
                    <w:rFonts w:ascii="Cambria Math" w:hAnsi="Cambria Math"/>
                    <w:sz w:val="21"/>
                    <w:szCs w:val="18"/>
                  </w:rPr>
                  <m:t>*</m:t>
                </m:r>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
                  </m:e>
                </m:d>
                <m:r>
                  <m:rPr>
                    <m:sty m:val="p"/>
                  </m:rPr>
                  <w:rPr>
                    <w:rFonts w:ascii="Cambria Math" w:hAnsi="Cambria Math"/>
                    <w:sz w:val="21"/>
                    <w:szCs w:val="18"/>
                  </w:rPr>
                  <m:t>*</m:t>
                </m:r>
                <m:d>
                  <m:dPr>
                    <m:ctrlPr>
                      <w:rPr>
                        <w:rFonts w:ascii="Cambria Math" w:hAnsi="Cambria Math"/>
                        <w:sz w:val="21"/>
                        <w:szCs w:val="18"/>
                      </w:rPr>
                    </m:ctrlPr>
                  </m:dPr>
                  <m:e>
                    <m:m>
                      <m:mPr>
                        <m:mcs>
                          <m:mc>
                            <m:mcPr>
                              <m:count m:val="1"/>
                              <m:mcJc m:val="center"/>
                            </m:mcPr>
                          </m:mc>
                          <m:mc>
                            <m:mcPr>
                              <m:count m:val="1"/>
                              <m:mcJc m:val="left"/>
                            </m:mcPr>
                          </m:mc>
                          <m:mc>
                            <m:mcPr>
                              <m:count m:val="1"/>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
                  </m:e>
                </m:d>
              </m:e>
            </m:mr>
            <m:mr>
              <m:e>
                <m:r>
                  <m:rPr>
                    <m:sty m:val="p"/>
                  </m:rPr>
                  <w:rPr>
                    <w:rFonts w:ascii="Cambria Math" w:hAnsi="Cambria Math"/>
                    <w:sz w:val="21"/>
                    <w:szCs w:val="18"/>
                  </w:rPr>
                  <m:t>=10×1+10×0+10×-1+10×1+10×0+10×-1+10×1+10×0+10×-1=0</m:t>
                </m:r>
              </m:e>
            </m:mr>
          </m:m>
        </m:oMath>
      </m:oMathPara>
    </w:p>
    <w:p w14:paraId="206B4007" w14:textId="77777777" w:rsidR="00304C41" w:rsidRPr="00B90750" w:rsidRDefault="00304C41" w:rsidP="00304C41">
      <w:pPr>
        <w:pStyle w:val="BodyTextFirst"/>
        <w:rPr>
          <w:sz w:val="21"/>
          <w:szCs w:val="18"/>
        </w:rPr>
      </w:pPr>
    </w:p>
    <w:p w14:paraId="4D8411DA" w14:textId="43EA2BEC" w:rsidR="00304C41" w:rsidRPr="00B90750" w:rsidRDefault="00304C41" w:rsidP="00304C41">
      <w:pPr>
        <w:pStyle w:val="BodyTextFirst"/>
        <w:rPr>
          <w:sz w:val="21"/>
          <w:szCs w:val="18"/>
        </w:rPr>
      </w:pPr>
      <w:r w:rsidRPr="00B90750">
        <w:rPr>
          <w:sz w:val="21"/>
          <w:szCs w:val="18"/>
        </w:rPr>
        <w:t xml:space="preserve">Note that in the input matrix </w:t>
      </w:r>
    </w:p>
    <w:p w14:paraId="09A3CDF6" w14:textId="77777777" w:rsidR="00304C41" w:rsidRPr="00B90750" w:rsidRDefault="00304C41" w:rsidP="00304C41">
      <w:pPr>
        <w:pStyle w:val="BodyTextFirst"/>
        <w:rPr>
          <w:sz w:val="21"/>
          <w:szCs w:val="18"/>
        </w:rPr>
      </w:pPr>
    </w:p>
    <w:p w14:paraId="5EADB2B5" w14:textId="77777777" w:rsidR="00304C41" w:rsidRPr="00B90750" w:rsidRDefault="007C0329" w:rsidP="00304C41">
      <w:pPr>
        <w:pStyle w:val="BodyTextFirst"/>
        <w:rPr>
          <w:rFonts w:eastAsiaTheme="minorEastAsia"/>
          <w:sz w:val="21"/>
          <w:szCs w:val="18"/>
        </w:rPr>
      </w:pPr>
      <m:oMathPara>
        <m:oMath>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10</m:t>
                    </m:r>
                  </m:e>
                </m:mr>
              </m:m>
            </m:e>
          </m:d>
        </m:oMath>
      </m:oMathPara>
    </w:p>
    <w:p w14:paraId="48ADB3C7" w14:textId="77777777" w:rsidR="00304C41" w:rsidRPr="00B90750" w:rsidRDefault="00304C41" w:rsidP="00304C41">
      <w:pPr>
        <w:pStyle w:val="BodyTextFirst"/>
        <w:rPr>
          <w:rFonts w:eastAsiaTheme="minorEastAsia"/>
          <w:sz w:val="21"/>
          <w:szCs w:val="18"/>
        </w:rPr>
      </w:pPr>
    </w:p>
    <w:p w14:paraId="4AD6B3F5" w14:textId="6C2105F2" w:rsidR="00304C41" w:rsidRPr="00B90750" w:rsidRDefault="00304C41" w:rsidP="00304C41">
      <w:pPr>
        <w:pStyle w:val="BodyTextFirst"/>
        <w:rPr>
          <w:sz w:val="21"/>
          <w:szCs w:val="18"/>
        </w:rPr>
      </w:pPr>
      <w:r w:rsidRPr="00B90750">
        <w:rPr>
          <w:sz w:val="21"/>
          <w:szCs w:val="18"/>
        </w:rPr>
        <w:t xml:space="preserve">there is no transition, as all the values are the same. On the contrary if you consider </w:t>
      </w:r>
      <m:oMath>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13</m:t>
            </m:r>
          </m:sub>
        </m:sSub>
      </m:oMath>
      <w:r w:rsidRPr="00B90750">
        <w:rPr>
          <w:sz w:val="21"/>
          <w:szCs w:val="18"/>
        </w:rPr>
        <w:t xml:space="preserve"> you need to consider this region of the input matrix</w:t>
      </w:r>
    </w:p>
    <w:p w14:paraId="49EDFBDE" w14:textId="77777777" w:rsidR="00304C41" w:rsidRPr="00B90750" w:rsidRDefault="00304C41" w:rsidP="00304C41">
      <w:pPr>
        <w:pStyle w:val="BodyTextFirst"/>
        <w:rPr>
          <w:sz w:val="21"/>
          <w:szCs w:val="18"/>
        </w:rPr>
      </w:pPr>
    </w:p>
    <w:p w14:paraId="29C28F9A" w14:textId="77777777" w:rsidR="00304C41" w:rsidRPr="00B90750" w:rsidRDefault="007C0329" w:rsidP="00304C41">
      <w:pPr>
        <w:pStyle w:val="BodyTextFirst"/>
        <w:rPr>
          <w:rFonts w:eastAsiaTheme="minorEastAsia"/>
          <w:sz w:val="21"/>
          <w:szCs w:val="18"/>
        </w:rPr>
      </w:pPr>
      <m:oMathPara>
        <m:oMath>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
            </m:e>
          </m:d>
        </m:oMath>
      </m:oMathPara>
    </w:p>
    <w:p w14:paraId="280BD95E" w14:textId="77777777" w:rsidR="00304C41" w:rsidRPr="00B90750" w:rsidRDefault="00304C41" w:rsidP="00304C41">
      <w:pPr>
        <w:pStyle w:val="BodyTextFirst"/>
        <w:rPr>
          <w:sz w:val="21"/>
          <w:szCs w:val="18"/>
        </w:rPr>
      </w:pPr>
    </w:p>
    <w:p w14:paraId="699EBD7E" w14:textId="404D09F0" w:rsidR="00304C41" w:rsidRPr="00B90750" w:rsidRDefault="00304C41" w:rsidP="00304C41">
      <w:pPr>
        <w:pStyle w:val="BodyTextFirst"/>
        <w:rPr>
          <w:sz w:val="21"/>
          <w:szCs w:val="18"/>
        </w:rPr>
      </w:pPr>
      <w:r w:rsidRPr="00B90750">
        <w:rPr>
          <w:sz w:val="21"/>
          <w:szCs w:val="18"/>
        </w:rPr>
        <w:t>where there is a clear transition, since the rightest column is made of zeros, and the rest of 10. Now you get a different result</w:t>
      </w:r>
    </w:p>
    <w:p w14:paraId="09D87C85" w14:textId="77777777" w:rsidR="00304C41" w:rsidRPr="00B90750" w:rsidRDefault="00304C41" w:rsidP="00304C41">
      <w:pPr>
        <w:pStyle w:val="BodyTextFirst"/>
        <w:rPr>
          <w:sz w:val="21"/>
          <w:szCs w:val="18"/>
        </w:rPr>
      </w:pPr>
    </w:p>
    <w:p w14:paraId="512DA374" w14:textId="77777777" w:rsidR="00304C41" w:rsidRPr="00B90750" w:rsidRDefault="007C0329" w:rsidP="00304C41">
      <w:pPr>
        <w:pStyle w:val="BodyTextFirst"/>
        <w:rPr>
          <w:sz w:val="21"/>
          <w:szCs w:val="18"/>
        </w:rPr>
      </w:pPr>
      <m:oMathPara>
        <m:oMath>
          <m:m>
            <m:mPr>
              <m:mcs>
                <m:mc>
                  <m:mcPr>
                    <m:count m:val="1"/>
                    <m:mcJc m:val="left"/>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
                  </m:e>
                </m:d>
                <m:r>
                  <m:rPr>
                    <m:sty m:val="p"/>
                  </m:rPr>
                  <w:rPr>
                    <w:rFonts w:ascii="Cambria Math" w:hAnsi="Cambria Math"/>
                    <w:sz w:val="21"/>
                    <w:szCs w:val="18"/>
                  </w:rPr>
                  <m:t>*</m:t>
                </m:r>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r>
                        <m:e>
                          <m:r>
                            <m:rPr>
                              <m:sty m:val="p"/>
                            </m:rPr>
                            <w:rPr>
                              <w:rFonts w:ascii="Cambria Math" w:hAnsi="Cambria Math"/>
                              <w:sz w:val="21"/>
                              <w:szCs w:val="18"/>
                            </w:rPr>
                            <m:t>10</m:t>
                          </m:r>
                        </m:e>
                        <m:e>
                          <m:r>
                            <m:rPr>
                              <m:sty m:val="p"/>
                            </m:rPr>
                            <w:rPr>
                              <w:rFonts w:ascii="Cambria Math" w:hAnsi="Cambria Math"/>
                              <w:sz w:val="21"/>
                              <w:szCs w:val="18"/>
                            </w:rPr>
                            <m:t>10</m:t>
                          </m:r>
                        </m:e>
                        <m:e>
                          <m:r>
                            <m:rPr>
                              <m:sty m:val="p"/>
                            </m:rPr>
                            <w:rPr>
                              <w:rFonts w:ascii="Cambria Math" w:hAnsi="Cambria Math"/>
                              <w:sz w:val="21"/>
                              <w:szCs w:val="18"/>
                            </w:rPr>
                            <m:t>0</m:t>
                          </m:r>
                        </m:e>
                      </m:mr>
                    </m:m>
                  </m:e>
                </m:d>
                <m:r>
                  <m:rPr>
                    <m:sty m:val="p"/>
                  </m:rPr>
                  <w:rPr>
                    <w:rFonts w:ascii="Cambria Math" w:hAnsi="Cambria Math"/>
                    <w:sz w:val="21"/>
                    <w:szCs w:val="18"/>
                  </w:rPr>
                  <m:t>*</m:t>
                </m:r>
                <m:d>
                  <m:dPr>
                    <m:ctrlPr>
                      <w:rPr>
                        <w:rFonts w:ascii="Cambria Math" w:hAnsi="Cambria Math"/>
                        <w:sz w:val="21"/>
                        <w:szCs w:val="18"/>
                      </w:rPr>
                    </m:ctrlPr>
                  </m:dPr>
                  <m:e>
                    <m:m>
                      <m:mPr>
                        <m:mcs>
                          <m:mc>
                            <m:mcPr>
                              <m:count m:val="1"/>
                              <m:mcJc m:val="center"/>
                            </m:mcPr>
                          </m:mc>
                          <m:mc>
                            <m:mcPr>
                              <m:count m:val="1"/>
                              <m:mcJc m:val="left"/>
                            </m:mcPr>
                          </m:mc>
                          <m:mc>
                            <m:mcPr>
                              <m:count m:val="1"/>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
                  </m:e>
                </m:d>
              </m:e>
            </m:mr>
            <m:mr>
              <m:e>
                <m:r>
                  <m:rPr>
                    <m:sty m:val="p"/>
                  </m:rPr>
                  <w:rPr>
                    <w:rFonts w:ascii="Cambria Math" w:hAnsi="Cambria Math"/>
                    <w:sz w:val="21"/>
                    <w:szCs w:val="18"/>
                  </w:rPr>
                  <m:t>=10×1+10×0+0×-1+10×1+10×0+0×-1+10×1+10×0+0×-1=30</m:t>
                </m:r>
              </m:e>
            </m:mr>
          </m:m>
        </m:oMath>
      </m:oMathPara>
    </w:p>
    <w:p w14:paraId="5EE46843" w14:textId="77777777" w:rsidR="00304C41" w:rsidRPr="00B90750" w:rsidRDefault="00304C41" w:rsidP="00304C41">
      <w:pPr>
        <w:pStyle w:val="BodyTextFirst"/>
        <w:rPr>
          <w:rFonts w:eastAsiaTheme="minorEastAsia"/>
          <w:sz w:val="21"/>
          <w:szCs w:val="18"/>
        </w:rPr>
      </w:pPr>
    </w:p>
    <w:p w14:paraId="7B80CB59" w14:textId="77777777" w:rsidR="00304C41" w:rsidRPr="00B90750" w:rsidRDefault="00304C41" w:rsidP="00304C41">
      <w:pPr>
        <w:pStyle w:val="BodyTextFirst"/>
        <w:rPr>
          <w:sz w:val="21"/>
          <w:szCs w:val="18"/>
        </w:rPr>
      </w:pPr>
      <w:r w:rsidRPr="00B90750">
        <w:rPr>
          <w:sz w:val="21"/>
          <w:szCs w:val="18"/>
        </w:rPr>
        <w:t xml:space="preserve">And this is exactly how, as soon as there is a big change in values along the horizontal direction the convolution will return a high value since the values multiplied by the column with 1 in the Kernel will be bigger. When on the opposite there is a transition from small to high values along the horizontal axis, the elements multiplied by -1 will give a result that is bigger in absolute value and therefore the final result will be negative and big in absolute value. This is the reason why this kernel can also detect if you pass from a light color to a darker color or vice versa. In fact, if you consider the opposite transition (from 0 to 10) in a hypothetical different matrix </w:t>
      </w:r>
      <m:oMath>
        <m:r>
          <w:rPr>
            <w:rFonts w:ascii="Cambria Math" w:hAnsi="Cambria Math"/>
            <w:sz w:val="21"/>
            <w:szCs w:val="18"/>
          </w:rPr>
          <m:t>A</m:t>
        </m:r>
      </m:oMath>
      <w:r w:rsidRPr="00B90750">
        <w:rPr>
          <w:sz w:val="21"/>
          <w:szCs w:val="18"/>
        </w:rPr>
        <w:t xml:space="preserve"> you would have</w:t>
      </w:r>
    </w:p>
    <w:p w14:paraId="1705FC96" w14:textId="77777777" w:rsidR="00304C41" w:rsidRPr="00B90750" w:rsidRDefault="00304C41" w:rsidP="00304C41">
      <w:pPr>
        <w:pStyle w:val="BodyTextFirst"/>
        <w:rPr>
          <w:sz w:val="21"/>
          <w:szCs w:val="18"/>
        </w:rPr>
      </w:pPr>
    </w:p>
    <w:p w14:paraId="5BB7C5A8" w14:textId="77777777" w:rsidR="00304C41" w:rsidRPr="00B90750" w:rsidRDefault="007C0329" w:rsidP="00304C41">
      <w:pPr>
        <w:pStyle w:val="BodyTextFirst"/>
        <w:rPr>
          <w:sz w:val="21"/>
          <w:szCs w:val="18"/>
        </w:rPr>
      </w:pPr>
      <m:oMathPara>
        <m:oMath>
          <m:m>
            <m:mPr>
              <m:mcs>
                <m:mc>
                  <m:mcPr>
                    <m:count m:val="1"/>
                    <m:mcJc m:val="left"/>
                  </m:mcPr>
                </m:mc>
              </m:mcs>
              <m:ctrlPr>
                <w:rPr>
                  <w:rFonts w:ascii="Cambria Math" w:hAnsi="Cambria Math"/>
                  <w:sz w:val="21"/>
                  <w:szCs w:val="18"/>
                </w:rPr>
              </m:ctrlPr>
            </m:mPr>
            <m:mr>
              <m:e>
                <m:sSub>
                  <m:sSubPr>
                    <m:ctrlPr>
                      <w:rPr>
                        <w:rFonts w:ascii="Cambria Math" w:hAnsi="Cambria Math"/>
                        <w:sz w:val="21"/>
                        <w:szCs w:val="18"/>
                      </w:rPr>
                    </m:ctrlPr>
                  </m:sSubPr>
                  <m:e>
                    <m:r>
                      <w:rPr>
                        <w:rFonts w:ascii="Cambria Math" w:hAnsi="Cambria Math"/>
                        <w:sz w:val="21"/>
                        <w:szCs w:val="18"/>
                      </w:rPr>
                      <m:t>B</m:t>
                    </m:r>
                  </m:e>
                  <m:sub>
                    <m:r>
                      <m:rPr>
                        <m:sty m:val="p"/>
                      </m:rPr>
                      <w:rPr>
                        <w:rFonts w:ascii="Cambria Math" w:hAnsi="Cambria Math"/>
                        <w:sz w:val="21"/>
                        <w:szCs w:val="18"/>
                      </w:rPr>
                      <m:t>11</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
                  </m:e>
                </m:d>
                <m:r>
                  <m:rPr>
                    <m:sty m:val="p"/>
                  </m:rPr>
                  <w:rPr>
                    <w:rFonts w:ascii="Cambria Math" w:hAnsi="Cambria Math"/>
                    <w:sz w:val="21"/>
                    <w:szCs w:val="18"/>
                  </w:rPr>
                  <m:t>*</m:t>
                </m:r>
                <m:sSub>
                  <m:sSubPr>
                    <m:ctrlPr>
                      <w:rPr>
                        <w:rFonts w:ascii="Cambria Math" w:hAnsi="Cambria Math"/>
                        <w:sz w:val="21"/>
                        <w:szCs w:val="18"/>
                      </w:rPr>
                    </m:ctrlPr>
                  </m:sSubPr>
                  <m:e>
                    <m:r>
                      <m:rPr>
                        <m:scr m:val="fraktur"/>
                        <m:sty m:val="p"/>
                      </m:rPr>
                      <w:rPr>
                        <w:rFonts w:ascii="Cambria Math" w:hAnsi="Cambria Math"/>
                        <w:sz w:val="21"/>
                        <w:szCs w:val="18"/>
                      </w:rPr>
                      <m:t>I</m:t>
                    </m:r>
                  </m:e>
                  <m:sub>
                    <m:r>
                      <w:rPr>
                        <w:rFonts w:ascii="Cambria Math" w:hAnsi="Cambria Math"/>
                        <w:sz w:val="21"/>
                        <w:szCs w:val="18"/>
                      </w:rPr>
                      <m:t>V</m:t>
                    </m:r>
                  </m:sub>
                </m:sSub>
                <m:r>
                  <m:rPr>
                    <m:sty m:val="p"/>
                  </m:rPr>
                  <w:rPr>
                    <w:rFonts w:ascii="Cambria Math" w:hAnsi="Cambria Math"/>
                    <w:sz w:val="21"/>
                    <w:szCs w:val="18"/>
                  </w:rPr>
                  <m:t>=</m:t>
                </m:r>
                <m:d>
                  <m:dPr>
                    <m:ctrlPr>
                      <w:rPr>
                        <w:rFonts w:ascii="Cambria Math" w:hAnsi="Cambria Math"/>
                        <w:sz w:val="21"/>
                        <w:szCs w:val="18"/>
                      </w:rPr>
                    </m:ctrlPr>
                  </m:dPr>
                  <m:e>
                    <m:m>
                      <m:mPr>
                        <m:mcs>
                          <m:mc>
                            <m:mcPr>
                              <m:count m:val="3"/>
                              <m:mcJc m:val="center"/>
                            </m:mcPr>
                          </m:mc>
                        </m:mcs>
                        <m:ctrlPr>
                          <w:rPr>
                            <w:rFonts w:ascii="Cambria Math" w:hAnsi="Cambria Math"/>
                            <w:sz w:val="21"/>
                            <w:szCs w:val="18"/>
                          </w:rPr>
                        </m:ctrlPr>
                      </m:mP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r>
                        <m:e>
                          <m:r>
                            <m:rPr>
                              <m:sty m:val="p"/>
                            </m:rPr>
                            <w:rPr>
                              <w:rFonts w:ascii="Cambria Math" w:hAnsi="Cambria Math"/>
                              <w:sz w:val="21"/>
                              <w:szCs w:val="18"/>
                            </w:rPr>
                            <m:t>0</m:t>
                          </m:r>
                        </m:e>
                        <m:e>
                          <m:r>
                            <m:rPr>
                              <m:sty m:val="p"/>
                            </m:rPr>
                            <w:rPr>
                              <w:rFonts w:ascii="Cambria Math" w:hAnsi="Cambria Math"/>
                              <w:sz w:val="21"/>
                              <w:szCs w:val="18"/>
                            </w:rPr>
                            <m:t>10</m:t>
                          </m:r>
                        </m:e>
                        <m:e>
                          <m:r>
                            <m:rPr>
                              <m:sty m:val="p"/>
                            </m:rPr>
                            <w:rPr>
                              <w:rFonts w:ascii="Cambria Math" w:hAnsi="Cambria Math"/>
                              <w:sz w:val="21"/>
                              <w:szCs w:val="18"/>
                            </w:rPr>
                            <m:t>10</m:t>
                          </m:r>
                        </m:e>
                      </m:mr>
                    </m:m>
                  </m:e>
                </m:d>
                <m:r>
                  <m:rPr>
                    <m:sty m:val="p"/>
                  </m:rPr>
                  <w:rPr>
                    <w:rFonts w:ascii="Cambria Math" w:hAnsi="Cambria Math"/>
                    <w:sz w:val="21"/>
                    <w:szCs w:val="18"/>
                  </w:rPr>
                  <m:t>*</m:t>
                </m:r>
                <m:d>
                  <m:dPr>
                    <m:ctrlPr>
                      <w:rPr>
                        <w:rFonts w:ascii="Cambria Math" w:hAnsi="Cambria Math"/>
                        <w:sz w:val="21"/>
                        <w:szCs w:val="18"/>
                      </w:rPr>
                    </m:ctrlPr>
                  </m:dPr>
                  <m:e>
                    <m:m>
                      <m:mPr>
                        <m:mcs>
                          <m:mc>
                            <m:mcPr>
                              <m:count m:val="1"/>
                              <m:mcJc m:val="center"/>
                            </m:mcPr>
                          </m:mc>
                          <m:mc>
                            <m:mcPr>
                              <m:count m:val="1"/>
                              <m:mcJc m:val="left"/>
                            </m:mcPr>
                          </m:mc>
                          <m:mc>
                            <m:mcPr>
                              <m:count m:val="1"/>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r>
                        <m:e>
                          <m:r>
                            <m:rPr>
                              <m:sty m:val="p"/>
                            </m:rPr>
                            <w:rPr>
                              <w:rFonts w:ascii="Cambria Math" w:hAnsi="Cambria Math"/>
                              <w:sz w:val="21"/>
                              <w:szCs w:val="18"/>
                            </w:rPr>
                            <m:t>1</m:t>
                          </m:r>
                        </m:e>
                        <m:e>
                          <m:r>
                            <m:rPr>
                              <m:sty m:val="p"/>
                            </m:rPr>
                            <w:rPr>
                              <w:rFonts w:ascii="Cambria Math" w:hAnsi="Cambria Math"/>
                              <w:sz w:val="21"/>
                              <w:szCs w:val="18"/>
                            </w:rPr>
                            <m:t>0</m:t>
                          </m:r>
                        </m:e>
                        <m:e>
                          <m:r>
                            <m:rPr>
                              <m:sty m:val="p"/>
                            </m:rPr>
                            <w:rPr>
                              <w:rFonts w:ascii="Cambria Math" w:hAnsi="Cambria Math"/>
                              <w:sz w:val="21"/>
                              <w:szCs w:val="18"/>
                            </w:rPr>
                            <m:t>-1</m:t>
                          </m:r>
                        </m:e>
                      </m:mr>
                    </m:m>
                  </m:e>
                </m:d>
              </m:e>
            </m:mr>
            <m:mr>
              <m:e>
                <m:r>
                  <m:rPr>
                    <m:sty m:val="p"/>
                  </m:rPr>
                  <w:rPr>
                    <w:rFonts w:ascii="Cambria Math" w:hAnsi="Cambria Math"/>
                    <w:sz w:val="21"/>
                    <w:szCs w:val="18"/>
                  </w:rPr>
                  <m:t>=0×1+10×0+10×-1+0×1+10×0+10×-1+0×1+10×0+10×-1=-30</m:t>
                </m:r>
              </m:e>
            </m:mr>
          </m:m>
        </m:oMath>
      </m:oMathPara>
    </w:p>
    <w:p w14:paraId="34269C98" w14:textId="77777777" w:rsidR="00304C41" w:rsidRPr="00B90750" w:rsidRDefault="00304C41" w:rsidP="00304C41">
      <w:pPr>
        <w:pStyle w:val="BodyTextFirst"/>
        <w:rPr>
          <w:sz w:val="21"/>
          <w:szCs w:val="18"/>
        </w:rPr>
      </w:pPr>
    </w:p>
    <w:p w14:paraId="48522F89" w14:textId="77777777" w:rsidR="00304C41" w:rsidRPr="00B90750" w:rsidRDefault="00304C41" w:rsidP="00304C41">
      <w:pPr>
        <w:pStyle w:val="BodyTextFirst"/>
        <w:rPr>
          <w:rFonts w:eastAsiaTheme="minorEastAsia"/>
          <w:sz w:val="21"/>
          <w:szCs w:val="18"/>
        </w:rPr>
      </w:pPr>
      <w:r w:rsidRPr="00B90750">
        <w:rPr>
          <w:sz w:val="21"/>
          <w:szCs w:val="18"/>
        </w:rPr>
        <w:t xml:space="preserve">since this time, we move from 0 to 10 along the horizontal direction. </w:t>
      </w:r>
    </w:p>
    <w:p w14:paraId="208A0406" w14:textId="49048753" w:rsidR="00304C41" w:rsidRPr="00B90750" w:rsidRDefault="00304C41" w:rsidP="00304C41">
      <w:pPr>
        <w:pStyle w:val="BodyTextFirst"/>
        <w:rPr>
          <w:sz w:val="21"/>
          <w:szCs w:val="18"/>
        </w:rPr>
      </w:pPr>
    </w:p>
    <w:p w14:paraId="4DC86194" w14:textId="0F36C260" w:rsidR="00831594" w:rsidRPr="00B90750" w:rsidRDefault="00831594" w:rsidP="00831594">
      <w:pPr>
        <w:pStyle w:val="BodyTextFirst"/>
        <w:jc w:val="center"/>
        <w:rPr>
          <w:sz w:val="21"/>
          <w:szCs w:val="18"/>
        </w:rPr>
      </w:pPr>
      <w:r w:rsidRPr="00B90750">
        <w:rPr>
          <w:noProof/>
          <w:sz w:val="21"/>
          <w:szCs w:val="18"/>
        </w:rPr>
        <w:drawing>
          <wp:inline distT="0" distB="0" distL="0" distR="0" wp14:anchorId="7CEBF69F" wp14:editId="084EF22F">
            <wp:extent cx="4572000" cy="2295604"/>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21" cstate="print">
                      <a:extLst>
                        <a:ext uri="{28A0092B-C50C-407E-A947-70E740481C1C}">
                          <a14:useLocalDpi xmlns:a14="http://schemas.microsoft.com/office/drawing/2010/main" val="0"/>
                        </a:ext>
                      </a:extLst>
                    </a:blip>
                    <a:srcRect l="8532" t="20919" r="8772" b="16799"/>
                    <a:stretch/>
                  </pic:blipFill>
                  <pic:spPr bwMode="auto">
                    <a:xfrm>
                      <a:off x="0" y="0"/>
                      <a:ext cx="4572000" cy="2295604"/>
                    </a:xfrm>
                    <a:prstGeom prst="rect">
                      <a:avLst/>
                    </a:prstGeom>
                    <a:ln>
                      <a:noFill/>
                    </a:ln>
                    <a:extLst>
                      <a:ext uri="{53640926-AAD7-44D8-BBD7-CCE9431645EC}">
                        <a14:shadowObscured xmlns:a14="http://schemas.microsoft.com/office/drawing/2010/main"/>
                      </a:ext>
                    </a:extLst>
                  </pic:spPr>
                </pic:pic>
              </a:graphicData>
            </a:graphic>
          </wp:inline>
        </w:drawing>
      </w:r>
    </w:p>
    <w:p w14:paraId="59213AD4" w14:textId="37C2E0FE" w:rsidR="00304C41" w:rsidRPr="00B90750" w:rsidRDefault="00831594" w:rsidP="00831594">
      <w:pPr>
        <w:pStyle w:val="FigureCaption"/>
        <w:rPr>
          <w:sz w:val="22"/>
          <w:szCs w:val="18"/>
        </w:rPr>
      </w:pPr>
      <w:r w:rsidRPr="00B90750">
        <w:rPr>
          <w:sz w:val="22"/>
          <w:szCs w:val="18"/>
        </w:rPr>
        <w:t xml:space="preserve">Figure 15-10. The result of the convolution of the matrix </w:t>
      </w:r>
      <w:r w:rsidRPr="00B90750">
        <w:rPr>
          <w:rStyle w:val="CodeChar"/>
          <w:sz w:val="21"/>
          <w:szCs w:val="21"/>
        </w:rPr>
        <w:t>ex_mat</w:t>
      </w:r>
      <w:r w:rsidRPr="00B90750">
        <w:rPr>
          <w:sz w:val="22"/>
          <w:szCs w:val="18"/>
        </w:rPr>
        <w:t xml:space="preserve"> with the kernel </w:t>
      </w:r>
      <m:oMath>
        <m:sSub>
          <m:sSubPr>
            <m:ctrlPr>
              <w:rPr>
                <w:rFonts w:ascii="Cambria Math" w:hAnsi="Cambria Math"/>
                <w:sz w:val="22"/>
                <w:szCs w:val="18"/>
              </w:rPr>
            </m:ctrlPr>
          </m:sSubPr>
          <m:e>
            <m:r>
              <m:rPr>
                <m:scr m:val="fraktur"/>
              </m:rPr>
              <w:rPr>
                <w:rFonts w:ascii="Cambria Math" w:hAnsi="Cambria Math"/>
                <w:sz w:val="22"/>
                <w:szCs w:val="18"/>
              </w:rPr>
              <m:t>I</m:t>
            </m:r>
          </m:e>
          <m:sub>
            <m:r>
              <w:rPr>
                <w:rFonts w:ascii="Cambria Math" w:hAnsi="Cambria Math"/>
                <w:sz w:val="22"/>
                <w:szCs w:val="18"/>
              </w:rPr>
              <m:t>V</m:t>
            </m:r>
          </m:sub>
        </m:sSub>
      </m:oMath>
      <w:r w:rsidRPr="00B90750">
        <w:rPr>
          <w:sz w:val="22"/>
          <w:szCs w:val="18"/>
        </w:rPr>
        <w:t xml:space="preserve"> as described in the text.</w:t>
      </w:r>
    </w:p>
    <w:p w14:paraId="6312EF7A" w14:textId="5AAE9DE4" w:rsidR="00304C41" w:rsidRPr="00B90750" w:rsidRDefault="00304C41" w:rsidP="00304C41">
      <w:pPr>
        <w:pStyle w:val="BodyTextFirst"/>
        <w:rPr>
          <w:sz w:val="21"/>
          <w:szCs w:val="18"/>
        </w:rPr>
      </w:pPr>
      <w:r w:rsidRPr="00B90750">
        <w:rPr>
          <w:sz w:val="21"/>
          <w:szCs w:val="18"/>
        </w:rPr>
        <w:t xml:space="preserve">Note how, as expected, the output matrix has dimensions </w:t>
      </w:r>
      <m:oMath>
        <m:r>
          <w:rPr>
            <w:rFonts w:ascii="Cambria Math" w:hAnsi="Cambria Math"/>
            <w:sz w:val="21"/>
            <w:szCs w:val="18"/>
          </w:rPr>
          <m:t>5×5</m:t>
        </m:r>
      </m:oMath>
      <w:r w:rsidRPr="00B90750">
        <w:rPr>
          <w:sz w:val="21"/>
          <w:szCs w:val="18"/>
        </w:rPr>
        <w:t xml:space="preserve"> since the original matrix has dimensions </w:t>
      </w:r>
      <m:oMath>
        <m:r>
          <w:rPr>
            <w:rFonts w:ascii="Cambria Math" w:hAnsi="Cambria Math"/>
            <w:sz w:val="21"/>
            <w:szCs w:val="18"/>
          </w:rPr>
          <m:t>7×7</m:t>
        </m:r>
      </m:oMath>
      <w:r w:rsidRPr="00B90750">
        <w:rPr>
          <w:sz w:val="21"/>
          <w:szCs w:val="18"/>
        </w:rPr>
        <w:t xml:space="preserve"> and the kernel is </w:t>
      </w:r>
      <m:oMath>
        <m:r>
          <w:rPr>
            <w:rFonts w:ascii="Cambria Math" w:hAnsi="Cambria Math"/>
            <w:sz w:val="21"/>
            <w:szCs w:val="18"/>
          </w:rPr>
          <m:t>3×3</m:t>
        </m:r>
      </m:oMath>
      <w:r w:rsidRPr="00B90750">
        <w:rPr>
          <w:sz w:val="21"/>
          <w:szCs w:val="18"/>
        </w:rPr>
        <w:t>.</w:t>
      </w:r>
    </w:p>
    <w:p w14:paraId="385ECD91" w14:textId="77777777" w:rsidR="00551EDE" w:rsidRPr="00B90750" w:rsidRDefault="00551EDE" w:rsidP="00D22652">
      <w:pPr>
        <w:pStyle w:val="Heading2"/>
        <w:rPr>
          <w:sz w:val="34"/>
          <w:szCs w:val="24"/>
        </w:rPr>
      </w:pPr>
      <w:r w:rsidRPr="00B90750">
        <w:rPr>
          <w:sz w:val="34"/>
          <w:szCs w:val="24"/>
        </w:rPr>
        <w:t>Pooling</w:t>
      </w:r>
    </w:p>
    <w:p w14:paraId="2801026D" w14:textId="4DE2CF52" w:rsidR="00551EDE" w:rsidRPr="00B90750" w:rsidRDefault="00551EDE" w:rsidP="00D22652">
      <w:pPr>
        <w:pStyle w:val="BodyTextFirst"/>
        <w:rPr>
          <w:sz w:val="21"/>
          <w:szCs w:val="18"/>
        </w:rPr>
      </w:pPr>
      <w:r w:rsidRPr="00B90750">
        <w:rPr>
          <w:sz w:val="21"/>
          <w:szCs w:val="18"/>
        </w:rPr>
        <w:t xml:space="preserve">Pooling is the second operation that is fundamental in CNNs. This operation is much easier to understand than convolution. To understand it </w:t>
      </w:r>
      <w:r w:rsidR="00D22652" w:rsidRPr="00B90750">
        <w:rPr>
          <w:sz w:val="21"/>
          <w:szCs w:val="18"/>
        </w:rPr>
        <w:t>lets</w:t>
      </w:r>
      <w:r w:rsidRPr="00B90750">
        <w:rPr>
          <w:sz w:val="21"/>
          <w:szCs w:val="18"/>
        </w:rPr>
        <w:t xml:space="preserve"> again make a concrete </w:t>
      </w:r>
      <w:r w:rsidR="00D22652" w:rsidRPr="00B90750">
        <w:rPr>
          <w:sz w:val="21"/>
          <w:szCs w:val="18"/>
        </w:rPr>
        <w:t>example and</w:t>
      </w:r>
      <w:r w:rsidRPr="00B90750">
        <w:rPr>
          <w:sz w:val="21"/>
          <w:szCs w:val="18"/>
        </w:rPr>
        <w:t xml:space="preserve"> </w:t>
      </w:r>
      <w:r w:rsidR="00D22652" w:rsidRPr="00B90750">
        <w:rPr>
          <w:sz w:val="21"/>
          <w:szCs w:val="18"/>
        </w:rPr>
        <w:t>let us</w:t>
      </w:r>
      <w:r w:rsidRPr="00B90750">
        <w:rPr>
          <w:sz w:val="21"/>
          <w:szCs w:val="18"/>
        </w:rPr>
        <w:t xml:space="preserve"> consider what is called </w:t>
      </w:r>
      <w:r w:rsidRPr="00B90750">
        <w:rPr>
          <w:rStyle w:val="Strong"/>
          <w:sz w:val="21"/>
          <w:szCs w:val="18"/>
        </w:rPr>
        <w:t>max pooling</w:t>
      </w:r>
      <w:r w:rsidRPr="00B90750">
        <w:rPr>
          <w:sz w:val="21"/>
          <w:szCs w:val="18"/>
        </w:rPr>
        <w:t xml:space="preserve">. </w:t>
      </w:r>
      <w:r w:rsidR="00D22652" w:rsidRPr="00B90750">
        <w:rPr>
          <w:sz w:val="21"/>
          <w:szCs w:val="18"/>
        </w:rPr>
        <w:t>Let us</w:t>
      </w:r>
      <w:r w:rsidRPr="00B90750">
        <w:rPr>
          <w:sz w:val="21"/>
          <w:szCs w:val="18"/>
        </w:rPr>
        <w:t xml:space="preserve"> again consider our </w:t>
      </w:r>
      <m:oMath>
        <m:r>
          <m:rPr>
            <m:sty m:val="p"/>
          </m:rPr>
          <w:rPr>
            <w:rFonts w:ascii="Cambria Math" w:hAnsi="Cambria Math"/>
            <w:sz w:val="21"/>
            <w:szCs w:val="18"/>
          </w:rPr>
          <m:t>4×4</m:t>
        </m:r>
      </m:oMath>
      <w:r w:rsidRPr="00B90750">
        <w:rPr>
          <w:sz w:val="21"/>
          <w:szCs w:val="18"/>
        </w:rPr>
        <w:t xml:space="preserve"> mat</w:t>
      </w:r>
      <w:proofErr w:type="spellStart"/>
      <w:r w:rsidRPr="00B90750">
        <w:rPr>
          <w:sz w:val="21"/>
          <w:szCs w:val="18"/>
        </w:rPr>
        <w:t>rix</w:t>
      </w:r>
      <w:proofErr w:type="spellEnd"/>
      <w:r w:rsidRPr="00B90750">
        <w:rPr>
          <w:sz w:val="21"/>
          <w:szCs w:val="18"/>
        </w:rPr>
        <w:t xml:space="preserve"> we have discussed during our convolution discussion</w:t>
      </w:r>
    </w:p>
    <w:p w14:paraId="1138616C" w14:textId="77777777" w:rsidR="00D22652" w:rsidRPr="00B90750" w:rsidRDefault="00D22652" w:rsidP="00D22652">
      <w:pPr>
        <w:pStyle w:val="BodyTextFirst"/>
        <w:rPr>
          <w:sz w:val="21"/>
          <w:szCs w:val="18"/>
        </w:rPr>
      </w:pPr>
    </w:p>
    <w:p w14:paraId="49C6E5C4" w14:textId="3AFE1D8A" w:rsidR="00551EDE" w:rsidRPr="00B90750" w:rsidRDefault="00551EDE" w:rsidP="00551EDE">
      <w:pPr>
        <w:pStyle w:val="BodyTextFirst"/>
        <w:rPr>
          <w:sz w:val="21"/>
          <w:szCs w:val="18"/>
        </w:rPr>
      </w:pPr>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41BFFE8A" w14:textId="77777777" w:rsidR="00D22652" w:rsidRPr="00B90750" w:rsidRDefault="00D22652" w:rsidP="00551EDE">
      <w:pPr>
        <w:pStyle w:val="BodyTextFirst"/>
        <w:rPr>
          <w:sz w:val="21"/>
          <w:szCs w:val="18"/>
        </w:rPr>
      </w:pPr>
    </w:p>
    <w:p w14:paraId="6E6965B2" w14:textId="2A0A4415" w:rsidR="00551EDE" w:rsidRPr="00B90750" w:rsidRDefault="00551EDE" w:rsidP="00551EDE">
      <w:pPr>
        <w:pStyle w:val="BodyTextFirst"/>
        <w:rPr>
          <w:sz w:val="21"/>
          <w:szCs w:val="18"/>
        </w:rPr>
      </w:pPr>
      <w:r w:rsidRPr="00B90750">
        <w:rPr>
          <w:sz w:val="21"/>
          <w:szCs w:val="18"/>
        </w:rPr>
        <w:t xml:space="preserve">To perform max pooling, we need to define a region of size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analogous to what we did for convolution. </w:t>
      </w:r>
      <w:r w:rsidR="00D22652" w:rsidRPr="00B90750">
        <w:rPr>
          <w:sz w:val="21"/>
          <w:szCs w:val="18"/>
        </w:rPr>
        <w:t>Let us</w:t>
      </w:r>
      <w:r w:rsidRPr="00B90750">
        <w:rPr>
          <w:sz w:val="21"/>
          <w:szCs w:val="18"/>
        </w:rPr>
        <w:t xml:space="preserve"> consider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=2</m:t>
        </m:r>
      </m:oMath>
      <w:r w:rsidRPr="00B90750">
        <w:rPr>
          <w:sz w:val="21"/>
          <w:szCs w:val="18"/>
        </w:rPr>
        <w:t xml:space="preserve">. What we need to do is to start on the top </w:t>
      </w:r>
      <w:r w:rsidRPr="00B90750">
        <w:rPr>
          <w:sz w:val="21"/>
          <w:szCs w:val="18"/>
        </w:rPr>
        <w:lastRenderedPageBreak/>
        <w:t xml:space="preserve">left corner of our matrix </w:t>
      </w:r>
      <m:oMath>
        <m:r>
          <w:rPr>
            <w:rFonts w:ascii="Cambria Math" w:hAnsi="Cambria Math"/>
            <w:sz w:val="21"/>
            <w:szCs w:val="18"/>
          </w:rPr>
          <m:t>A</m:t>
        </m:r>
      </m:oMath>
      <w:r w:rsidRPr="00B90750">
        <w:rPr>
          <w:sz w:val="21"/>
          <w:szCs w:val="18"/>
        </w:rPr>
        <w:t xml:space="preserve"> and select a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region, in our case </w:t>
      </w:r>
      <m:oMath>
        <m:r>
          <w:rPr>
            <w:rFonts w:ascii="Cambria Math" w:hAnsi="Cambria Math"/>
            <w:sz w:val="21"/>
            <w:szCs w:val="18"/>
          </w:rPr>
          <m:t>2×2</m:t>
        </m:r>
      </m:oMath>
      <w:r w:rsidRPr="00B90750">
        <w:rPr>
          <w:sz w:val="21"/>
          <w:szCs w:val="18"/>
        </w:rPr>
        <w:t xml:space="preserve"> from </w:t>
      </w:r>
      <m:oMath>
        <m:r>
          <w:rPr>
            <w:rFonts w:ascii="Cambria Math" w:hAnsi="Cambria Math"/>
            <w:sz w:val="21"/>
            <w:szCs w:val="18"/>
          </w:rPr>
          <m:t>A</m:t>
        </m:r>
      </m:oMath>
      <w:r w:rsidRPr="00B90750">
        <w:rPr>
          <w:sz w:val="21"/>
          <w:szCs w:val="18"/>
        </w:rPr>
        <w:t>. Here we would select</w:t>
      </w:r>
    </w:p>
    <w:p w14:paraId="66E2A66E" w14:textId="77777777" w:rsidR="00D22652" w:rsidRPr="00B90750" w:rsidRDefault="00D22652" w:rsidP="00551EDE">
      <w:pPr>
        <w:pStyle w:val="BodyTextFirst"/>
        <w:rPr>
          <w:sz w:val="21"/>
          <w:szCs w:val="18"/>
        </w:rPr>
      </w:pPr>
    </w:p>
    <w:p w14:paraId="5C6F412B" w14:textId="2017AAC5" w:rsidR="00551EDE" w:rsidRPr="00B90750" w:rsidRDefault="007C0329" w:rsidP="00551EDE">
      <w:pPr>
        <w:pStyle w:val="BodyTextFirst"/>
        <w:rPr>
          <w:sz w:val="21"/>
          <w:szCs w:val="18"/>
        </w:rPr>
      </w:pPr>
      <m:oMathPara>
        <m:oMath>
          <m:d>
            <m:dPr>
              <m:ctrlPr>
                <w:rPr>
                  <w:rFonts w:ascii="Cambria Math" w:hAnsi="Cambria Math"/>
                  <w:sz w:val="21"/>
                  <w:szCs w:val="18"/>
                </w:rPr>
              </m:ctrlPr>
            </m:dPr>
            <m:e>
              <m:m>
                <m:mPr>
                  <m:mcs>
                    <m:mc>
                      <m:mcPr>
                        <m:count m:val="2"/>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e>
                </m:mr>
              </m:m>
            </m:e>
          </m:d>
        </m:oMath>
      </m:oMathPara>
    </w:p>
    <w:p w14:paraId="46FF151E" w14:textId="77777777" w:rsidR="00D22652" w:rsidRPr="00B90750" w:rsidRDefault="00D22652" w:rsidP="00551EDE">
      <w:pPr>
        <w:pStyle w:val="BodyTextFirst"/>
        <w:rPr>
          <w:sz w:val="21"/>
          <w:szCs w:val="18"/>
        </w:rPr>
      </w:pPr>
    </w:p>
    <w:p w14:paraId="3323F0DA" w14:textId="479EB212" w:rsidR="00551EDE" w:rsidRPr="00B90750" w:rsidRDefault="00D22652" w:rsidP="00551EDE">
      <w:pPr>
        <w:pStyle w:val="BodyTextFirst"/>
        <w:rPr>
          <w:sz w:val="21"/>
          <w:szCs w:val="18"/>
        </w:rPr>
      </w:pPr>
      <w:r w:rsidRPr="00B90750">
        <w:rPr>
          <w:sz w:val="21"/>
          <w:szCs w:val="18"/>
        </w:rPr>
        <w:t>o</w:t>
      </w:r>
      <w:r w:rsidR="00551EDE" w:rsidRPr="00B90750">
        <w:rPr>
          <w:sz w:val="21"/>
          <w:szCs w:val="18"/>
        </w:rPr>
        <w:t xml:space="preserve">r the elements marked in bold face in the matrix </w:t>
      </w:r>
      <m:oMath>
        <m:r>
          <w:rPr>
            <w:rFonts w:ascii="Cambria Math" w:hAnsi="Cambria Math"/>
            <w:sz w:val="21"/>
            <w:szCs w:val="18"/>
          </w:rPr>
          <m:t>A</m:t>
        </m:r>
      </m:oMath>
      <w:r w:rsidR="00551EDE" w:rsidRPr="00B90750">
        <w:rPr>
          <w:sz w:val="21"/>
          <w:szCs w:val="18"/>
        </w:rPr>
        <w:t xml:space="preserve"> here below</w:t>
      </w:r>
    </w:p>
    <w:p w14:paraId="3F4BB976" w14:textId="77777777" w:rsidR="00D22652" w:rsidRPr="00B90750" w:rsidRDefault="00D22652" w:rsidP="00551EDE">
      <w:pPr>
        <w:pStyle w:val="BodyTextFirst"/>
        <w:rPr>
          <w:sz w:val="21"/>
          <w:szCs w:val="18"/>
        </w:rPr>
      </w:pPr>
    </w:p>
    <w:p w14:paraId="04DBBA0F" w14:textId="5716C160" w:rsidR="00551EDE" w:rsidRPr="00B90750" w:rsidRDefault="00551EDE" w:rsidP="00551EDE">
      <w:pPr>
        <w:pStyle w:val="BodyTextFirst"/>
        <w:rPr>
          <w:sz w:val="21"/>
          <w:szCs w:val="18"/>
        </w:rPr>
      </w:pPr>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2</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5</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6</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1F057417" w14:textId="77777777" w:rsidR="00D22652" w:rsidRPr="00B90750" w:rsidRDefault="00D22652" w:rsidP="00551EDE">
      <w:pPr>
        <w:pStyle w:val="BodyTextFirst"/>
        <w:rPr>
          <w:sz w:val="21"/>
          <w:szCs w:val="18"/>
        </w:rPr>
      </w:pPr>
    </w:p>
    <w:p w14:paraId="7C7D8346" w14:textId="6D290818" w:rsidR="00551EDE" w:rsidRPr="00B90750" w:rsidRDefault="00D22652" w:rsidP="00551EDE">
      <w:pPr>
        <w:pStyle w:val="BodyTextFirst"/>
        <w:rPr>
          <w:sz w:val="21"/>
          <w:szCs w:val="18"/>
        </w:rPr>
      </w:pPr>
      <w:r w:rsidRPr="00B90750">
        <w:rPr>
          <w:sz w:val="21"/>
          <w:szCs w:val="18"/>
        </w:rPr>
        <w:t>F</w:t>
      </w:r>
      <w:r w:rsidR="00551EDE" w:rsidRPr="00B90750">
        <w:rPr>
          <w:sz w:val="21"/>
          <w:szCs w:val="18"/>
        </w:rPr>
        <w:t xml:space="preserve">rom the elements selected,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oMath>
      <w:r w:rsidR="00551EDE"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oMath>
      <w:r w:rsidR="00551EDE"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oMath>
      <w:r w:rsidR="00551EDE"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oMath>
      <w:r w:rsidR="00551EDE" w:rsidRPr="00B90750">
        <w:rPr>
          <w:sz w:val="21"/>
          <w:szCs w:val="18"/>
        </w:rPr>
        <w:t xml:space="preserve">, the max pooling operation select the </w:t>
      </w:r>
      <w:r w:rsidR="00551EDE" w:rsidRPr="00B90750">
        <w:rPr>
          <w:rStyle w:val="Strong"/>
          <w:sz w:val="21"/>
          <w:szCs w:val="18"/>
        </w:rPr>
        <w:t>maximum value</w:t>
      </w:r>
      <w:r w:rsidR="00551EDE" w:rsidRPr="00B90750">
        <w:rPr>
          <w:sz w:val="21"/>
          <w:szCs w:val="18"/>
        </w:rPr>
        <w:t xml:space="preserve"> giving a result that we will indicate with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p>
    <w:p w14:paraId="5A286F03" w14:textId="77777777" w:rsidR="00D22652" w:rsidRPr="00B90750" w:rsidRDefault="00D22652" w:rsidP="00551EDE">
      <w:pPr>
        <w:pStyle w:val="BodyTextFirst"/>
        <w:rPr>
          <w:sz w:val="21"/>
          <w:szCs w:val="18"/>
        </w:rPr>
      </w:pPr>
    </w:p>
    <w:p w14:paraId="76220C9D" w14:textId="5C37AE50" w:rsidR="00551EDE" w:rsidRPr="00B90750" w:rsidRDefault="007C0329" w:rsidP="00551ED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r>
            <w:rPr>
              <w:rFonts w:ascii="Cambria Math" w:hAnsi="Cambria Math"/>
              <w:sz w:val="21"/>
              <w:szCs w:val="18"/>
            </w:rPr>
            <m:t>=</m:t>
          </m:r>
          <m:func>
            <m:funcPr>
              <m:ctrlPr>
                <w:rPr>
                  <w:rFonts w:ascii="Cambria Math" w:hAnsi="Cambria Math"/>
                  <w:i/>
                  <w:sz w:val="21"/>
                  <w:szCs w:val="18"/>
                </w:rPr>
              </m:ctrlPr>
            </m:funcPr>
            <m:fName>
              <m:limLow>
                <m:limLowPr>
                  <m:ctrlPr>
                    <w:rPr>
                      <w:rFonts w:ascii="Cambria Math" w:hAnsi="Cambria Math"/>
                      <w:i/>
                      <w:sz w:val="21"/>
                      <w:szCs w:val="18"/>
                    </w:rPr>
                  </m:ctrlPr>
                </m:limLowPr>
                <m:e>
                  <m:r>
                    <m:rPr>
                      <m:sty m:val="p"/>
                    </m:rPr>
                    <w:rPr>
                      <w:rFonts w:ascii="Cambria Math" w:hAnsi="Cambria Math"/>
                      <w:sz w:val="21"/>
                      <w:szCs w:val="18"/>
                    </w:rPr>
                    <m:t>max</m:t>
                  </m:r>
                  <m:ctrlPr>
                    <w:rPr>
                      <w:rFonts w:ascii="Cambria Math" w:hAnsi="Cambria Math"/>
                      <w:sz w:val="21"/>
                      <w:szCs w:val="18"/>
                    </w:rPr>
                  </m:ctrlPr>
                </m:e>
                <m:lim>
                  <m:r>
                    <w:rPr>
                      <w:rFonts w:ascii="Cambria Math" w:hAnsi="Cambria Math"/>
                      <w:sz w:val="21"/>
                      <w:szCs w:val="18"/>
                    </w:rPr>
                    <m:t>i=1,2,5,6</m:t>
                  </m:r>
                  <m:ctrlPr>
                    <w:rPr>
                      <w:rFonts w:ascii="Cambria Math" w:hAnsi="Cambria Math"/>
                      <w:sz w:val="21"/>
                      <w:szCs w:val="18"/>
                    </w:rPr>
                  </m:ctrlPr>
                </m:lim>
              </m:limLow>
            </m:fNa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m:t>
                  </m:r>
                </m:sub>
              </m:sSub>
            </m:e>
          </m:func>
        </m:oMath>
      </m:oMathPara>
    </w:p>
    <w:p w14:paraId="5F27264D" w14:textId="77777777" w:rsidR="00D22652" w:rsidRPr="00B90750" w:rsidRDefault="00D22652" w:rsidP="00551EDE">
      <w:pPr>
        <w:pStyle w:val="BodyTextFirst"/>
        <w:rPr>
          <w:sz w:val="21"/>
          <w:szCs w:val="18"/>
        </w:rPr>
      </w:pPr>
    </w:p>
    <w:p w14:paraId="134ACA5D" w14:textId="1D835C59" w:rsidR="00551EDE" w:rsidRPr="00B90750" w:rsidRDefault="00D22652" w:rsidP="00551EDE">
      <w:pPr>
        <w:pStyle w:val="BodyTextFirst"/>
        <w:rPr>
          <w:sz w:val="21"/>
          <w:szCs w:val="18"/>
        </w:rPr>
      </w:pPr>
      <w:r w:rsidRPr="00B90750">
        <w:rPr>
          <w:sz w:val="21"/>
          <w:szCs w:val="18"/>
        </w:rPr>
        <w:t>T</w:t>
      </w:r>
      <w:r w:rsidR="00551EDE" w:rsidRPr="00B90750">
        <w:rPr>
          <w:sz w:val="21"/>
          <w:szCs w:val="18"/>
        </w:rPr>
        <w:t xml:space="preserve">hen we need to shift our </w:t>
      </w:r>
      <m:oMath>
        <m:r>
          <w:rPr>
            <w:rFonts w:ascii="Cambria Math" w:hAnsi="Cambria Math"/>
            <w:sz w:val="21"/>
            <w:szCs w:val="18"/>
          </w:rPr>
          <m:t>2×2</m:t>
        </m:r>
      </m:oMath>
      <w:r w:rsidR="00551EDE" w:rsidRPr="00B90750">
        <w:rPr>
          <w:sz w:val="21"/>
          <w:szCs w:val="18"/>
        </w:rPr>
        <w:t xml:space="preserve"> window two columns, typically the same number of columns the selected region has, to the right and select the elements marked in bold</w:t>
      </w:r>
    </w:p>
    <w:p w14:paraId="374217D8" w14:textId="7BF53FBF" w:rsidR="00551EDE" w:rsidRPr="00B90750" w:rsidRDefault="00551EDE" w:rsidP="00551EDE">
      <w:pPr>
        <w:pStyle w:val="BodyTextFirst"/>
        <w:rPr>
          <w:sz w:val="21"/>
          <w:szCs w:val="18"/>
        </w:rPr>
      </w:pPr>
      <w:r w:rsidRPr="00B90750">
        <w:rPr>
          <w:sz w:val="21"/>
          <w:szCs w:val="18"/>
        </w:rPr>
        <w:t xml:space="preserve"> </w:t>
      </w:r>
      <m:oMath>
        <m:r>
          <m:rPr>
            <m:sty m:val="p"/>
          </m:rPr>
          <w:rPr>
            <w:rFonts w:ascii="Cambria Math" w:hAnsi="Cambria Math"/>
            <w:sz w:val="21"/>
            <w:szCs w:val="18"/>
          </w:rPr>
          <w:br/>
        </m:r>
      </m:oMath>
      <m:oMathPara>
        <m:oMath>
          <m:r>
            <w:rPr>
              <w:rFonts w:ascii="Cambria Math" w:hAnsi="Cambria Math"/>
              <w:sz w:val="21"/>
              <w:szCs w:val="18"/>
            </w:rPr>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3</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7</m:t>
                        </m:r>
                      </m:sub>
                    </m:sSub>
                    <m:ctrlPr>
                      <w:rPr>
                        <w:rFonts w:ascii="Cambria Math" w:hAnsi="Cambria Math"/>
                        <w:i/>
                        <w:sz w:val="21"/>
                        <w:szCs w:val="18"/>
                      </w:rPr>
                    </m:ctrlPr>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8</m:t>
                        </m:r>
                      </m:sub>
                    </m:sSub>
                    <m:ctrlPr>
                      <w:rPr>
                        <w:rFonts w:ascii="Cambria Math" w:hAnsi="Cambria Math"/>
                        <w:i/>
                        <w:sz w:val="21"/>
                        <w:szCs w:val="18"/>
                      </w:rPr>
                    </m:ctrlPr>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9</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0A9B722F" w14:textId="77777777" w:rsidR="00D22652" w:rsidRPr="00B90750" w:rsidRDefault="00D22652" w:rsidP="00551EDE">
      <w:pPr>
        <w:pStyle w:val="BodyTextFirst"/>
        <w:rPr>
          <w:sz w:val="21"/>
          <w:szCs w:val="18"/>
        </w:rPr>
      </w:pPr>
    </w:p>
    <w:p w14:paraId="7D998CEF" w14:textId="1CA470C3" w:rsidR="00551EDE" w:rsidRPr="00B90750" w:rsidRDefault="00D22652" w:rsidP="00551EDE">
      <w:pPr>
        <w:pStyle w:val="BodyTextFirst"/>
        <w:rPr>
          <w:sz w:val="21"/>
          <w:szCs w:val="18"/>
        </w:rPr>
      </w:pPr>
      <w:r w:rsidRPr="00B90750">
        <w:rPr>
          <w:sz w:val="21"/>
          <w:szCs w:val="18"/>
        </w:rPr>
        <w:t>o</w:t>
      </w:r>
      <w:r w:rsidR="00551EDE" w:rsidRPr="00B90750">
        <w:rPr>
          <w:sz w:val="21"/>
          <w:szCs w:val="18"/>
        </w:rPr>
        <w:t>r in other words the smaller matrix</w:t>
      </w:r>
    </w:p>
    <w:p w14:paraId="04C3FA62" w14:textId="77777777" w:rsidR="00D22652" w:rsidRPr="00B90750" w:rsidRDefault="00D22652" w:rsidP="00551EDE">
      <w:pPr>
        <w:pStyle w:val="BodyTextFirst"/>
        <w:rPr>
          <w:sz w:val="21"/>
          <w:szCs w:val="18"/>
        </w:rPr>
      </w:pPr>
    </w:p>
    <w:p w14:paraId="06C0BA5E" w14:textId="6D692424" w:rsidR="00551EDE" w:rsidRPr="00B90750" w:rsidRDefault="007C0329" w:rsidP="00551EDE">
      <w:pPr>
        <w:pStyle w:val="BodyTextFirst"/>
        <w:rPr>
          <w:sz w:val="21"/>
          <w:szCs w:val="18"/>
        </w:rPr>
      </w:pPr>
      <m:oMathPara>
        <m:oMath>
          <m:d>
            <m:dPr>
              <m:ctrlPr>
                <w:rPr>
                  <w:rFonts w:ascii="Cambria Math" w:hAnsi="Cambria Math"/>
                  <w:sz w:val="21"/>
                  <w:szCs w:val="18"/>
                </w:rPr>
              </m:ctrlPr>
            </m:dPr>
            <m:e>
              <m:m>
                <m:mPr>
                  <m:mcs>
                    <m:mc>
                      <m:mcPr>
                        <m:count m:val="2"/>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e>
                </m:mr>
              </m:m>
            </m:e>
          </m:d>
        </m:oMath>
      </m:oMathPara>
    </w:p>
    <w:p w14:paraId="759C6F2A" w14:textId="77777777" w:rsidR="00D22652" w:rsidRPr="00B90750" w:rsidRDefault="00D22652" w:rsidP="00551EDE">
      <w:pPr>
        <w:pStyle w:val="BodyTextFirst"/>
        <w:rPr>
          <w:sz w:val="21"/>
          <w:szCs w:val="18"/>
        </w:rPr>
      </w:pPr>
    </w:p>
    <w:p w14:paraId="2ABA6045" w14:textId="0D61824A" w:rsidR="00551EDE" w:rsidRPr="00B90750" w:rsidRDefault="00551EDE" w:rsidP="00551EDE">
      <w:pPr>
        <w:pStyle w:val="BodyTextFirst"/>
        <w:rPr>
          <w:sz w:val="21"/>
          <w:szCs w:val="18"/>
        </w:rPr>
      </w:pPr>
      <w:r w:rsidRPr="00B90750">
        <w:rPr>
          <w:sz w:val="21"/>
          <w:szCs w:val="18"/>
        </w:rPr>
        <w:t xml:space="preserve">The max-pooling algorithm will then select the maximum of the values giving a result that we will indicate with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oMath>
    </w:p>
    <w:p w14:paraId="70D0173D" w14:textId="77777777" w:rsidR="00D22652" w:rsidRPr="00B90750" w:rsidRDefault="00D22652" w:rsidP="00551EDE">
      <w:pPr>
        <w:pStyle w:val="BodyTextFirst"/>
        <w:rPr>
          <w:sz w:val="21"/>
          <w:szCs w:val="18"/>
        </w:rPr>
      </w:pPr>
    </w:p>
    <w:p w14:paraId="4B0C12C7" w14:textId="7A186E80" w:rsidR="00551EDE" w:rsidRPr="00B90750" w:rsidRDefault="007C0329" w:rsidP="00551ED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r>
            <w:rPr>
              <w:rFonts w:ascii="Cambria Math" w:hAnsi="Cambria Math"/>
              <w:sz w:val="21"/>
              <w:szCs w:val="18"/>
            </w:rPr>
            <m:t>=</m:t>
          </m:r>
          <m:func>
            <m:funcPr>
              <m:ctrlPr>
                <w:rPr>
                  <w:rFonts w:ascii="Cambria Math" w:hAnsi="Cambria Math"/>
                  <w:i/>
                  <w:sz w:val="21"/>
                  <w:szCs w:val="18"/>
                </w:rPr>
              </m:ctrlPr>
            </m:funcPr>
            <m:fName>
              <m:limLow>
                <m:limLowPr>
                  <m:ctrlPr>
                    <w:rPr>
                      <w:rFonts w:ascii="Cambria Math" w:hAnsi="Cambria Math"/>
                      <w:i/>
                      <w:sz w:val="21"/>
                      <w:szCs w:val="18"/>
                    </w:rPr>
                  </m:ctrlPr>
                </m:limLowPr>
                <m:e>
                  <m:r>
                    <m:rPr>
                      <m:sty m:val="p"/>
                    </m:rPr>
                    <w:rPr>
                      <w:rFonts w:ascii="Cambria Math" w:hAnsi="Cambria Math"/>
                      <w:sz w:val="21"/>
                      <w:szCs w:val="18"/>
                    </w:rPr>
                    <m:t>max</m:t>
                  </m:r>
                  <m:ctrlPr>
                    <w:rPr>
                      <w:rFonts w:ascii="Cambria Math" w:hAnsi="Cambria Math"/>
                      <w:sz w:val="21"/>
                      <w:szCs w:val="18"/>
                    </w:rPr>
                  </m:ctrlPr>
                </m:e>
                <m:lim>
                  <m:r>
                    <w:rPr>
                      <w:rFonts w:ascii="Cambria Math" w:hAnsi="Cambria Math"/>
                      <w:sz w:val="21"/>
                      <w:szCs w:val="18"/>
                    </w:rPr>
                    <m:t>i=3,4,7,8</m:t>
                  </m:r>
                  <m:ctrlPr>
                    <w:rPr>
                      <w:rFonts w:ascii="Cambria Math" w:hAnsi="Cambria Math"/>
                      <w:sz w:val="21"/>
                      <w:szCs w:val="18"/>
                    </w:rPr>
                  </m:ctrlPr>
                </m:lim>
              </m:limLow>
            </m:fNa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i</m:t>
                  </m:r>
                </m:sub>
              </m:sSub>
            </m:e>
          </m:func>
        </m:oMath>
      </m:oMathPara>
    </w:p>
    <w:p w14:paraId="165421B5" w14:textId="77777777" w:rsidR="00D22652" w:rsidRPr="00B90750" w:rsidRDefault="00D22652" w:rsidP="00551EDE">
      <w:pPr>
        <w:pStyle w:val="BodyTextFirst"/>
        <w:rPr>
          <w:sz w:val="21"/>
          <w:szCs w:val="18"/>
        </w:rPr>
      </w:pPr>
    </w:p>
    <w:p w14:paraId="293942B9" w14:textId="349DE450" w:rsidR="00551EDE" w:rsidRPr="00B90750" w:rsidRDefault="00551EDE" w:rsidP="00551EDE">
      <w:pPr>
        <w:pStyle w:val="BodyTextFirst"/>
        <w:rPr>
          <w:sz w:val="21"/>
          <w:szCs w:val="18"/>
        </w:rPr>
      </w:pPr>
      <w:r w:rsidRPr="00B90750">
        <w:rPr>
          <w:sz w:val="21"/>
          <w:szCs w:val="18"/>
        </w:rPr>
        <w:t xml:space="preserve">At this point we cannot shift the </w:t>
      </w:r>
      <m:oMath>
        <m:r>
          <w:rPr>
            <w:rFonts w:ascii="Cambria Math" w:hAnsi="Cambria Math"/>
            <w:sz w:val="21"/>
            <w:szCs w:val="18"/>
          </w:rPr>
          <m:t>2×2</m:t>
        </m:r>
      </m:oMath>
      <w:r w:rsidRPr="00B90750">
        <w:rPr>
          <w:sz w:val="21"/>
          <w:szCs w:val="18"/>
        </w:rPr>
        <w:t xml:space="preserve"> region to the right anymore, so we shift it two rows down and start the process again from the left side of </w:t>
      </w:r>
      <m:oMath>
        <m:r>
          <w:rPr>
            <w:rFonts w:ascii="Cambria Math" w:hAnsi="Cambria Math"/>
            <w:sz w:val="21"/>
            <w:szCs w:val="18"/>
          </w:rPr>
          <m:t>A</m:t>
        </m:r>
      </m:oMath>
      <w:r w:rsidRPr="00B90750">
        <w:rPr>
          <w:sz w:val="21"/>
          <w:szCs w:val="18"/>
        </w:rPr>
        <w:t xml:space="preserve">, selecting the elements marked in bold below and getting the maximum and calling it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oMath>
      <w:r w:rsidRPr="00B90750">
        <w:rPr>
          <w:sz w:val="21"/>
          <w:szCs w:val="18"/>
        </w:rPr>
        <w:t>.</w:t>
      </w:r>
    </w:p>
    <w:p w14:paraId="284C9673" w14:textId="77777777" w:rsidR="00D22652" w:rsidRPr="00B90750" w:rsidRDefault="00D22652" w:rsidP="00551EDE">
      <w:pPr>
        <w:pStyle w:val="BodyTextFirst"/>
        <w:rPr>
          <w:sz w:val="21"/>
          <w:szCs w:val="18"/>
        </w:rPr>
      </w:pPr>
    </w:p>
    <w:p w14:paraId="14C1724D" w14:textId="1D3474E6" w:rsidR="00551EDE" w:rsidRPr="00B90750" w:rsidRDefault="00551EDE" w:rsidP="00551EDE">
      <w:pPr>
        <w:pStyle w:val="BodyTextFirst"/>
        <w:rPr>
          <w:sz w:val="21"/>
          <w:szCs w:val="18"/>
        </w:rPr>
      </w:pPr>
      <m:oMathPara>
        <m:oMath>
          <m:r>
            <w:rPr>
              <w:rFonts w:ascii="Cambria Math" w:hAnsi="Cambria Math"/>
              <w:sz w:val="21"/>
              <w:szCs w:val="18"/>
            </w:rPr>
            <w:lastRenderedPageBreak/>
            <m:t>A=</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2</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4</m:t>
                        </m:r>
                      </m:sub>
                    </m:sSub>
                  </m:e>
                </m:mr>
                <m:mr>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5</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6</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7</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8</m:t>
                        </m:r>
                      </m:sub>
                    </m:sSub>
                    <m:ctrlPr>
                      <w:rPr>
                        <w:rFonts w:ascii="Cambria Math" w:hAnsi="Cambria Math"/>
                        <w:i/>
                        <w:sz w:val="21"/>
                        <w:szCs w:val="18"/>
                      </w:rPr>
                    </m:ctrlPr>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9</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10</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e>
                </m:mr>
                <m:mr>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13</m:t>
                        </m:r>
                      </m:sub>
                    </m:sSub>
                  </m:e>
                  <m:e>
                    <m:sSub>
                      <m:sSubPr>
                        <m:ctrlPr>
                          <w:rPr>
                            <w:rStyle w:val="Strong"/>
                            <w:rFonts w:ascii="Cambria Math" w:hAnsi="Cambria Math"/>
                            <w:b w:val="0"/>
                            <w:bCs w:val="0"/>
                            <w:sz w:val="21"/>
                            <w:szCs w:val="18"/>
                          </w:rPr>
                        </m:ctrlPr>
                      </m:sSubPr>
                      <m:e>
                        <m:r>
                          <m:rPr>
                            <m:sty m:val="bi"/>
                          </m:rPr>
                          <w:rPr>
                            <w:rStyle w:val="Strong"/>
                            <w:rFonts w:ascii="Cambria Math" w:hAnsi="Cambria Math"/>
                            <w:sz w:val="21"/>
                            <w:szCs w:val="18"/>
                          </w:rPr>
                          <m:t>a</m:t>
                        </m:r>
                      </m:e>
                      <m:sub>
                        <m:r>
                          <m:rPr>
                            <m:sty m:val="bi"/>
                          </m:rPr>
                          <w:rPr>
                            <w:rStyle w:val="Strong"/>
                            <w:rFonts w:ascii="Cambria Math" w:hAnsi="Cambria Math"/>
                            <w:sz w:val="21"/>
                            <w:szCs w:val="18"/>
                          </w:rPr>
                          <m:t>14</m:t>
                        </m:r>
                      </m:sub>
                    </m:sSub>
                    <m:ctrlPr>
                      <w:rPr>
                        <w:rFonts w:ascii="Cambria Math" w:hAnsi="Cambria Math"/>
                        <w:i/>
                        <w:sz w:val="21"/>
                        <w:szCs w:val="18"/>
                      </w:rPr>
                    </m:ctrlPr>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e>
                  <m:e>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e>
                </m:mr>
              </m:m>
            </m:e>
          </m:d>
        </m:oMath>
      </m:oMathPara>
    </w:p>
    <w:p w14:paraId="00755B19" w14:textId="77777777" w:rsidR="00D22652" w:rsidRPr="00B90750" w:rsidRDefault="00D22652" w:rsidP="00551EDE">
      <w:pPr>
        <w:pStyle w:val="BodyTextFirst"/>
        <w:rPr>
          <w:sz w:val="21"/>
          <w:szCs w:val="18"/>
        </w:rPr>
      </w:pPr>
    </w:p>
    <w:p w14:paraId="5C4AA533" w14:textId="7C805C03" w:rsidR="00551EDE" w:rsidRPr="00B90750" w:rsidRDefault="00551EDE" w:rsidP="00551EDE">
      <w:pPr>
        <w:pStyle w:val="BodyTextFirst"/>
        <w:rPr>
          <w:sz w:val="21"/>
          <w:szCs w:val="18"/>
        </w:rPr>
      </w:pPr>
      <w:r w:rsidRPr="00B90750">
        <w:rPr>
          <w:sz w:val="21"/>
          <w:szCs w:val="18"/>
        </w:rPr>
        <w:t xml:space="preserve">The stride </w:t>
      </w:r>
      <m:oMath>
        <m:r>
          <w:rPr>
            <w:rFonts w:ascii="Cambria Math" w:hAnsi="Cambria Math"/>
            <w:sz w:val="21"/>
            <w:szCs w:val="18"/>
          </w:rPr>
          <m:t>s</m:t>
        </m:r>
      </m:oMath>
      <w:r w:rsidRPr="00B90750">
        <w:rPr>
          <w:sz w:val="21"/>
          <w:szCs w:val="18"/>
        </w:rPr>
        <w:t xml:space="preserve"> in this context has the same meaning we have already discussed in convolution. It </w:t>
      </w:r>
      <w:r w:rsidR="00D22652" w:rsidRPr="00B90750">
        <w:rPr>
          <w:sz w:val="21"/>
          <w:szCs w:val="18"/>
        </w:rPr>
        <w:t xml:space="preserve">is </w:t>
      </w:r>
      <w:r w:rsidRPr="00B90750">
        <w:rPr>
          <w:sz w:val="21"/>
          <w:szCs w:val="18"/>
        </w:rPr>
        <w:t xml:space="preserve">simply the number of rows or columns you move your region when selecting the elements. Finally, we select the last region </w:t>
      </w:r>
      <m:oMath>
        <m:r>
          <w:rPr>
            <w:rFonts w:ascii="Cambria Math" w:hAnsi="Cambria Math"/>
            <w:sz w:val="21"/>
            <w:szCs w:val="18"/>
          </w:rPr>
          <m:t>2×2</m:t>
        </m:r>
      </m:oMath>
      <w:r w:rsidRPr="00B90750">
        <w:rPr>
          <w:sz w:val="21"/>
          <w:szCs w:val="18"/>
        </w:rPr>
        <w:t xml:space="preserve"> in the bottom lower part of </w:t>
      </w:r>
      <m:oMath>
        <m:r>
          <w:rPr>
            <w:rFonts w:ascii="Cambria Math" w:hAnsi="Cambria Math"/>
            <w:sz w:val="21"/>
            <w:szCs w:val="18"/>
          </w:rPr>
          <m:t>A</m:t>
        </m:r>
      </m:oMath>
      <w:r w:rsidRPr="00B90750">
        <w:rPr>
          <w:sz w:val="21"/>
          <w:szCs w:val="18"/>
        </w:rPr>
        <w:t xml:space="preserve">, selecting the elements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11</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12</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15</m:t>
            </m:r>
          </m:sub>
        </m:sSub>
      </m:oMath>
      <w:r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a</m:t>
            </m:r>
          </m:e>
          <m:sub>
            <m:r>
              <w:rPr>
                <w:rFonts w:ascii="Cambria Math" w:hAnsi="Cambria Math"/>
                <w:sz w:val="21"/>
                <w:szCs w:val="18"/>
              </w:rPr>
              <m:t>16</m:t>
            </m:r>
          </m:sub>
        </m:sSub>
      </m:oMath>
      <w:r w:rsidRPr="00B90750">
        <w:rPr>
          <w:sz w:val="21"/>
          <w:szCs w:val="18"/>
        </w:rPr>
        <w:t xml:space="preserve">. We then get the </w:t>
      </w:r>
      <w:r w:rsidR="00D22652" w:rsidRPr="00B90750">
        <w:rPr>
          <w:sz w:val="21"/>
          <w:szCs w:val="18"/>
        </w:rPr>
        <w:t>maximum,</w:t>
      </w:r>
      <w:r w:rsidRPr="00B90750">
        <w:rPr>
          <w:sz w:val="21"/>
          <w:szCs w:val="18"/>
        </w:rPr>
        <w:t xml:space="preserve"> and we then call it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oMath>
      <w:r w:rsidRPr="00B90750">
        <w:rPr>
          <w:sz w:val="21"/>
          <w:szCs w:val="18"/>
        </w:rPr>
        <w:t xml:space="preserve">. With the values we obtain in this process, in the example the four values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oMath>
      <w:r w:rsidRPr="00B90750">
        <w:rPr>
          <w:sz w:val="21"/>
          <w:szCs w:val="18"/>
        </w:rPr>
        <w:t xml:space="preserve">,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oMath>
      <w:r w:rsidRPr="00B90750">
        <w:rPr>
          <w:sz w:val="21"/>
          <w:szCs w:val="18"/>
        </w:rPr>
        <w:t xml:space="preserve"> and </w:t>
      </w:r>
      <m:oMath>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oMath>
      <w:r w:rsidRPr="00B90750">
        <w:rPr>
          <w:sz w:val="21"/>
          <w:szCs w:val="18"/>
        </w:rPr>
        <w:t xml:space="preserve">, we will build an output tensor </w:t>
      </w:r>
    </w:p>
    <w:p w14:paraId="6356EA9B" w14:textId="77777777" w:rsidR="00D22652" w:rsidRPr="00B90750" w:rsidRDefault="00D22652" w:rsidP="00551EDE">
      <w:pPr>
        <w:pStyle w:val="BodyTextFirst"/>
        <w:rPr>
          <w:sz w:val="21"/>
          <w:szCs w:val="18"/>
        </w:rPr>
      </w:pPr>
    </w:p>
    <w:p w14:paraId="36B07C54" w14:textId="18731E8B" w:rsidR="00551EDE" w:rsidRPr="00B90750" w:rsidRDefault="00551EDE" w:rsidP="00551EDE">
      <w:pPr>
        <w:pStyle w:val="BodyTextFirst"/>
        <w:rPr>
          <w:sz w:val="21"/>
          <w:szCs w:val="18"/>
        </w:rPr>
      </w:pPr>
      <m:oMathPara>
        <m:oMath>
          <m:r>
            <w:rPr>
              <w:rFonts w:ascii="Cambria Math" w:hAnsi="Cambria Math"/>
              <w:sz w:val="21"/>
              <w:szCs w:val="18"/>
            </w:rPr>
            <m:t>B=</m:t>
          </m:r>
          <m:d>
            <m:dPr>
              <m:ctrlPr>
                <w:rPr>
                  <w:rFonts w:ascii="Cambria Math" w:hAnsi="Cambria Math"/>
                  <w:i/>
                  <w:sz w:val="21"/>
                  <w:szCs w:val="18"/>
                </w:rPr>
              </m:ctrlPr>
            </m:dPr>
            <m:e>
              <m:m>
                <m:mPr>
                  <m:mcs>
                    <m:mc>
                      <m:mcPr>
                        <m:count m:val="2"/>
                        <m:mcJc m:val="center"/>
                      </m:mcPr>
                    </m:mc>
                  </m:mcs>
                  <m:ctrlPr>
                    <w:rPr>
                      <w:rFonts w:ascii="Cambria Math" w:hAnsi="Cambria Math"/>
                      <w:i/>
                      <w:sz w:val="21"/>
                      <w:szCs w:val="18"/>
                    </w:rPr>
                  </m:ctrlPr>
                </m:mPr>
                <m:mr>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1</m:t>
                        </m:r>
                      </m:sub>
                    </m:sSub>
                  </m:e>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2</m:t>
                        </m:r>
                      </m:sub>
                    </m:sSub>
                  </m:e>
                </m:mr>
                <m:mr>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3</m:t>
                        </m:r>
                      </m:sub>
                    </m:sSub>
                  </m:e>
                  <m:e>
                    <m:sSub>
                      <m:sSubPr>
                        <m:ctrlPr>
                          <w:rPr>
                            <w:rFonts w:ascii="Cambria Math" w:hAnsi="Cambria Math"/>
                            <w:i/>
                            <w:sz w:val="21"/>
                            <w:szCs w:val="18"/>
                          </w:rPr>
                        </m:ctrlPr>
                      </m:sSubPr>
                      <m:e>
                        <m:r>
                          <w:rPr>
                            <w:rFonts w:ascii="Cambria Math" w:hAnsi="Cambria Math"/>
                            <w:sz w:val="21"/>
                            <w:szCs w:val="18"/>
                          </w:rPr>
                          <m:t>B</m:t>
                        </m:r>
                      </m:e>
                      <m:sub>
                        <m:r>
                          <w:rPr>
                            <w:rFonts w:ascii="Cambria Math" w:hAnsi="Cambria Math"/>
                            <w:sz w:val="21"/>
                            <w:szCs w:val="18"/>
                          </w:rPr>
                          <m:t>4</m:t>
                        </m:r>
                      </m:sub>
                    </m:sSub>
                  </m:e>
                </m:mr>
              </m:m>
            </m:e>
          </m:d>
        </m:oMath>
      </m:oMathPara>
    </w:p>
    <w:p w14:paraId="136772FF" w14:textId="77777777" w:rsidR="00D22652" w:rsidRPr="00B90750" w:rsidRDefault="00D22652" w:rsidP="00551EDE">
      <w:pPr>
        <w:pStyle w:val="BodyTextFirst"/>
        <w:rPr>
          <w:sz w:val="21"/>
          <w:szCs w:val="18"/>
        </w:rPr>
      </w:pPr>
    </w:p>
    <w:p w14:paraId="2B9E8473" w14:textId="02B35278" w:rsidR="00551EDE" w:rsidRPr="00B90750" w:rsidRDefault="00551EDE" w:rsidP="00551EDE">
      <w:pPr>
        <w:pStyle w:val="BodyTextFirst"/>
        <w:rPr>
          <w:sz w:val="21"/>
          <w:szCs w:val="18"/>
        </w:rPr>
      </w:pPr>
      <w:r w:rsidRPr="00B90750">
        <w:rPr>
          <w:sz w:val="21"/>
          <w:szCs w:val="18"/>
        </w:rPr>
        <w:t xml:space="preserve">In the example we have </w:t>
      </w:r>
      <m:oMath>
        <m:r>
          <w:rPr>
            <w:rFonts w:ascii="Cambria Math" w:hAnsi="Cambria Math"/>
            <w:sz w:val="21"/>
            <w:szCs w:val="18"/>
          </w:rPr>
          <m:t>s=2</m:t>
        </m:r>
      </m:oMath>
      <w:r w:rsidRPr="00B90750">
        <w:rPr>
          <w:sz w:val="21"/>
          <w:szCs w:val="18"/>
        </w:rPr>
        <w:t xml:space="preserve">. Basically, this operation takes as input a matrix </w:t>
      </w:r>
      <m:oMath>
        <m:r>
          <w:rPr>
            <w:rFonts w:ascii="Cambria Math" w:hAnsi="Cambria Math"/>
            <w:sz w:val="21"/>
            <w:szCs w:val="18"/>
          </w:rPr>
          <m:t>A</m:t>
        </m:r>
      </m:oMath>
      <w:r w:rsidRPr="00B90750">
        <w:rPr>
          <w:sz w:val="21"/>
          <w:szCs w:val="18"/>
        </w:rPr>
        <w:t xml:space="preserve">, a stride </w:t>
      </w:r>
      <m:oMath>
        <m:r>
          <w:rPr>
            <w:rFonts w:ascii="Cambria Math" w:hAnsi="Cambria Math"/>
            <w:sz w:val="21"/>
            <w:szCs w:val="18"/>
          </w:rPr>
          <m:t>s</m:t>
        </m:r>
      </m:oMath>
      <w:r w:rsidRPr="00B90750">
        <w:rPr>
          <w:sz w:val="21"/>
          <w:szCs w:val="18"/>
        </w:rPr>
        <w:t xml:space="preserve">, and a kernel size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(the dimension of the region we selected in the example before) and return a new matrix </w:t>
      </w:r>
      <m:oMath>
        <m:r>
          <w:rPr>
            <w:rFonts w:ascii="Cambria Math" w:hAnsi="Cambria Math"/>
            <w:sz w:val="21"/>
            <w:szCs w:val="18"/>
          </w:rPr>
          <m:t>B</m:t>
        </m:r>
      </m:oMath>
      <w:r w:rsidRPr="00B90750">
        <w:rPr>
          <w:sz w:val="21"/>
          <w:szCs w:val="18"/>
        </w:rPr>
        <w:t xml:space="preserve"> with dimensions given by the same formula we discussed for convolution</w:t>
      </w:r>
    </w:p>
    <w:p w14:paraId="346F710E" w14:textId="77777777" w:rsidR="00D22652" w:rsidRPr="00B90750" w:rsidRDefault="00D22652" w:rsidP="00551EDE">
      <w:pPr>
        <w:pStyle w:val="BodyTextFirst"/>
        <w:rPr>
          <w:sz w:val="21"/>
          <w:szCs w:val="18"/>
        </w:rPr>
      </w:pPr>
    </w:p>
    <w:p w14:paraId="7B4BF2C3" w14:textId="3250E70D" w:rsidR="00551EDE" w:rsidRPr="00B90750" w:rsidRDefault="007C0329" w:rsidP="00551ED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e>
          </m:d>
        </m:oMath>
      </m:oMathPara>
    </w:p>
    <w:p w14:paraId="64BCBAB5" w14:textId="77777777" w:rsidR="00D22652" w:rsidRPr="00B90750" w:rsidRDefault="00D22652" w:rsidP="00551EDE">
      <w:pPr>
        <w:pStyle w:val="BodyTextFirst"/>
        <w:rPr>
          <w:sz w:val="21"/>
          <w:szCs w:val="18"/>
        </w:rPr>
      </w:pPr>
    </w:p>
    <w:p w14:paraId="2BAD0B84" w14:textId="5EDF9A03" w:rsidR="00551EDE" w:rsidRPr="00B90750" w:rsidRDefault="00551EDE" w:rsidP="00551EDE">
      <w:pPr>
        <w:pStyle w:val="BodyTextFirst"/>
        <w:rPr>
          <w:sz w:val="21"/>
          <w:szCs w:val="18"/>
        </w:rPr>
      </w:pPr>
      <w:r w:rsidRPr="00B90750">
        <w:rPr>
          <w:sz w:val="21"/>
          <w:szCs w:val="18"/>
        </w:rPr>
        <w:t xml:space="preserve">To reiterate the idea is to start from the top left of your matrix </w:t>
      </w:r>
      <m:oMath>
        <m:r>
          <w:rPr>
            <w:rFonts w:ascii="Cambria Math" w:hAnsi="Cambria Math"/>
            <w:sz w:val="21"/>
            <w:szCs w:val="18"/>
          </w:rPr>
          <m:t>A</m:t>
        </m:r>
      </m:oMath>
      <w:r w:rsidRPr="00B90750">
        <w:rPr>
          <w:sz w:val="21"/>
          <w:szCs w:val="18"/>
        </w:rPr>
        <w:t xml:space="preserve">, take a region of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apply the max function to the selected elements, then shift the region of </w:t>
      </w:r>
      <m:oMath>
        <m:r>
          <w:rPr>
            <w:rFonts w:ascii="Cambria Math" w:hAnsi="Cambria Math"/>
            <w:sz w:val="21"/>
            <w:szCs w:val="18"/>
          </w:rPr>
          <m:t>s</m:t>
        </m:r>
      </m:oMath>
      <w:r w:rsidRPr="00B90750">
        <w:rPr>
          <w:sz w:val="21"/>
          <w:szCs w:val="18"/>
        </w:rPr>
        <w:t xml:space="preserve"> elements toward the right, select a new region again of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apply the function to its values and so on. In Figure </w:t>
      </w:r>
      <w:r w:rsidR="00D22652" w:rsidRPr="00B90750">
        <w:rPr>
          <w:sz w:val="21"/>
          <w:szCs w:val="18"/>
        </w:rPr>
        <w:t>15</w:t>
      </w:r>
      <w:r w:rsidRPr="00B90750">
        <w:rPr>
          <w:sz w:val="21"/>
          <w:szCs w:val="18"/>
        </w:rPr>
        <w:t xml:space="preserve">-11 you can see how you would select the elements from a matrix </w:t>
      </w:r>
      <m:oMath>
        <m:r>
          <w:rPr>
            <w:rFonts w:ascii="Cambria Math" w:hAnsi="Cambria Math"/>
            <w:sz w:val="21"/>
            <w:szCs w:val="18"/>
          </w:rPr>
          <m:t>A</m:t>
        </m:r>
      </m:oMath>
      <w:r w:rsidRPr="00B90750">
        <w:rPr>
          <w:sz w:val="21"/>
          <w:szCs w:val="18"/>
        </w:rPr>
        <w:t xml:space="preserve"> with a stride </w:t>
      </w:r>
      <m:oMath>
        <m:r>
          <w:rPr>
            <w:rFonts w:ascii="Cambria Math" w:hAnsi="Cambria Math"/>
            <w:sz w:val="21"/>
            <w:szCs w:val="18"/>
          </w:rPr>
          <m:t>s=2</m:t>
        </m:r>
      </m:oMath>
      <w:r w:rsidR="00D22652" w:rsidRPr="00B90750">
        <w:rPr>
          <w:sz w:val="21"/>
          <w:szCs w:val="18"/>
        </w:rPr>
        <w:t>.</w:t>
      </w:r>
    </w:p>
    <w:p w14:paraId="43244D51" w14:textId="77777777" w:rsidR="00D22652" w:rsidRPr="00B90750" w:rsidRDefault="00D22652" w:rsidP="00551EDE">
      <w:pPr>
        <w:pStyle w:val="BodyTextFirst"/>
        <w:rPr>
          <w:sz w:val="21"/>
          <w:szCs w:val="18"/>
        </w:rPr>
      </w:pPr>
    </w:p>
    <w:p w14:paraId="0D7E2DB7" w14:textId="76728D2D" w:rsidR="00551EDE" w:rsidRPr="00B90750" w:rsidRDefault="00551EDE" w:rsidP="00757FEE">
      <w:pPr>
        <w:pStyle w:val="BodyTextFirst"/>
        <w:jc w:val="center"/>
        <w:rPr>
          <w:sz w:val="21"/>
          <w:szCs w:val="18"/>
        </w:rPr>
      </w:pPr>
      <w:r w:rsidRPr="00B90750">
        <w:rPr>
          <w:noProof/>
          <w:sz w:val="21"/>
          <w:szCs w:val="18"/>
        </w:rPr>
        <w:drawing>
          <wp:inline distT="0" distB="0" distL="0" distR="0" wp14:anchorId="2A44767E" wp14:editId="5B942F18">
            <wp:extent cx="3657600" cy="23003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7600" cy="2300320"/>
                    </a:xfrm>
                    <a:prstGeom prst="rect">
                      <a:avLst/>
                    </a:prstGeom>
                    <a:noFill/>
                    <a:ln>
                      <a:noFill/>
                    </a:ln>
                  </pic:spPr>
                </pic:pic>
              </a:graphicData>
            </a:graphic>
          </wp:inline>
        </w:drawing>
      </w:r>
    </w:p>
    <w:p w14:paraId="239EF7DA" w14:textId="5DF76953" w:rsidR="00D22652" w:rsidRPr="00B90750" w:rsidRDefault="00D22652" w:rsidP="00D22652">
      <w:pPr>
        <w:pStyle w:val="FigureCaption"/>
        <w:rPr>
          <w:sz w:val="22"/>
          <w:szCs w:val="18"/>
        </w:rPr>
      </w:pPr>
      <w:r w:rsidRPr="00B90750">
        <w:rPr>
          <w:sz w:val="22"/>
          <w:szCs w:val="18"/>
        </w:rPr>
        <w:lastRenderedPageBreak/>
        <w:t xml:space="preserve">Figure 15-11. A visualization of pooling with stride </w:t>
      </w:r>
      <m:oMath>
        <m:r>
          <w:rPr>
            <w:rFonts w:ascii="Cambria Math" w:hAnsi="Cambria Math"/>
            <w:sz w:val="22"/>
            <w:szCs w:val="18"/>
          </w:rPr>
          <m:t>s=2</m:t>
        </m:r>
      </m:oMath>
      <w:r w:rsidRPr="00B90750">
        <w:rPr>
          <w:sz w:val="22"/>
          <w:szCs w:val="18"/>
        </w:rPr>
        <w:t>.</w:t>
      </w:r>
    </w:p>
    <w:p w14:paraId="3CAC8D0A" w14:textId="77906D0A" w:rsidR="00551EDE" w:rsidRPr="00B90750" w:rsidRDefault="00551EDE" w:rsidP="00D22652">
      <w:pPr>
        <w:pStyle w:val="BodyTextFirst"/>
        <w:rPr>
          <w:iCs/>
          <w:sz w:val="21"/>
          <w:szCs w:val="18"/>
        </w:rPr>
      </w:pPr>
      <w:r w:rsidRPr="00B90750">
        <w:rPr>
          <w:sz w:val="21"/>
          <w:szCs w:val="18"/>
        </w:rPr>
        <w:t xml:space="preserve">For example, applying max-pooling to the input </w:t>
      </w:r>
      <m:oMath>
        <m:r>
          <w:rPr>
            <w:rFonts w:ascii="Cambria Math" w:hAnsi="Cambria Math"/>
            <w:sz w:val="21"/>
            <w:szCs w:val="18"/>
          </w:rPr>
          <m:t>A</m:t>
        </m:r>
      </m:oMath>
    </w:p>
    <w:p w14:paraId="7AB41B4E" w14:textId="77777777" w:rsidR="00D22652" w:rsidRPr="00B90750" w:rsidRDefault="00D22652" w:rsidP="00D22652">
      <w:pPr>
        <w:pStyle w:val="BodyTextFirst"/>
        <w:rPr>
          <w:rFonts w:eastAsiaTheme="minorEastAsia"/>
          <w:sz w:val="21"/>
          <w:szCs w:val="18"/>
        </w:rPr>
      </w:pPr>
    </w:p>
    <w:p w14:paraId="42AB7E04" w14:textId="6A887725" w:rsidR="00551EDE" w:rsidRPr="00B90750" w:rsidRDefault="00551EDE" w:rsidP="00D22652">
      <w:pPr>
        <w:pStyle w:val="BodyTextFirst"/>
        <w:rPr>
          <w:sz w:val="21"/>
          <w:szCs w:val="18"/>
        </w:rPr>
      </w:pPr>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3</m:t>
                    </m:r>
                  </m:e>
                  <m:e>
                    <m:r>
                      <m:rPr>
                        <m:sty m:val="p"/>
                      </m:rPr>
                      <w:rPr>
                        <w:rFonts w:ascii="Cambria Math" w:hAnsi="Cambria Math"/>
                        <w:sz w:val="21"/>
                        <w:szCs w:val="18"/>
                      </w:rPr>
                      <m:t>5</m:t>
                    </m:r>
                  </m:e>
                  <m:e>
                    <m:r>
                      <m:rPr>
                        <m:sty m:val="p"/>
                      </m:rPr>
                      <w:rPr>
                        <w:rFonts w:ascii="Cambria Math" w:hAnsi="Cambria Math"/>
                        <w:sz w:val="21"/>
                        <w:szCs w:val="18"/>
                      </w:rPr>
                      <m:t>7</m:t>
                    </m:r>
                  </m:e>
                </m:mr>
                <m:mr>
                  <m:e>
                    <m:r>
                      <m:rPr>
                        <m:sty m:val="p"/>
                      </m:rPr>
                      <w:rPr>
                        <w:rFonts w:ascii="Cambria Math" w:hAnsi="Cambria Math"/>
                        <w:sz w:val="21"/>
                        <w:szCs w:val="18"/>
                      </w:rPr>
                      <m:t>4</m:t>
                    </m:r>
                  </m:e>
                  <m:e>
                    <m:r>
                      <m:rPr>
                        <m:sty m:val="p"/>
                      </m:rPr>
                      <w:rPr>
                        <w:rFonts w:ascii="Cambria Math" w:hAnsi="Cambria Math"/>
                        <w:sz w:val="21"/>
                        <w:szCs w:val="18"/>
                      </w:rPr>
                      <m:t>5</m:t>
                    </m:r>
                  </m:e>
                  <m:e>
                    <m:r>
                      <m:rPr>
                        <m:sty m:val="p"/>
                      </m:rPr>
                      <w:rPr>
                        <w:rFonts w:ascii="Cambria Math" w:hAnsi="Cambria Math"/>
                        <w:sz w:val="21"/>
                        <w:szCs w:val="18"/>
                      </w:rPr>
                      <m:t>11</m:t>
                    </m:r>
                  </m:e>
                  <m:e>
                    <m:r>
                      <m:rPr>
                        <m:sty m:val="p"/>
                      </m:rPr>
                      <w:rPr>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1</m:t>
                    </m:r>
                  </m:e>
                  <m:e>
                    <m:r>
                      <m:rPr>
                        <m:sty m:val="p"/>
                      </m:rPr>
                      <w:rPr>
                        <w:rFonts w:ascii="Cambria Math" w:hAnsi="Cambria Math"/>
                        <w:sz w:val="21"/>
                        <w:szCs w:val="18"/>
                      </w:rPr>
                      <m:t>21</m:t>
                    </m:r>
                  </m:e>
                  <m:e>
                    <m:r>
                      <m:rPr>
                        <m:sty m:val="p"/>
                      </m:rPr>
                      <w:rPr>
                        <w:rFonts w:ascii="Cambria Math" w:hAnsi="Cambria Math"/>
                        <w:sz w:val="21"/>
                        <w:szCs w:val="18"/>
                      </w:rPr>
                      <m:t>6</m:t>
                    </m:r>
                  </m:e>
                </m:mr>
                <m:mr>
                  <m:e>
                    <m:r>
                      <m:rPr>
                        <m:sty m:val="p"/>
                      </m:rPr>
                      <w:rPr>
                        <w:rFonts w:ascii="Cambria Math" w:hAnsi="Cambria Math"/>
                        <w:sz w:val="21"/>
                        <w:szCs w:val="18"/>
                      </w:rPr>
                      <m:t>13</m:t>
                    </m:r>
                  </m:e>
                  <m:e>
                    <m:r>
                      <m:rPr>
                        <m:sty m:val="p"/>
                      </m:rPr>
                      <w:rPr>
                        <w:rFonts w:ascii="Cambria Math" w:hAnsi="Cambria Math"/>
                        <w:sz w:val="21"/>
                        <w:szCs w:val="18"/>
                      </w:rPr>
                      <m:t>15</m:t>
                    </m:r>
                  </m:e>
                  <m:e>
                    <m:r>
                      <m:rPr>
                        <m:sty m:val="p"/>
                      </m:rPr>
                      <w:rPr>
                        <w:rFonts w:ascii="Cambria Math" w:hAnsi="Cambria Math"/>
                        <w:sz w:val="21"/>
                        <w:szCs w:val="18"/>
                      </w:rPr>
                      <m:t>1</m:t>
                    </m:r>
                  </m:e>
                  <m:e>
                    <m:r>
                      <m:rPr>
                        <m:sty m:val="p"/>
                      </m:rPr>
                      <w:rPr>
                        <w:rFonts w:ascii="Cambria Math" w:hAnsi="Cambria Math"/>
                        <w:sz w:val="21"/>
                        <w:szCs w:val="18"/>
                      </w:rPr>
                      <m:t>2</m:t>
                    </m:r>
                  </m:e>
                </m:mr>
              </m:m>
            </m:e>
          </m:d>
        </m:oMath>
      </m:oMathPara>
    </w:p>
    <w:p w14:paraId="104FB15E" w14:textId="77777777" w:rsidR="00D22652" w:rsidRPr="00B90750" w:rsidRDefault="00D22652" w:rsidP="00D22652">
      <w:pPr>
        <w:pStyle w:val="BodyTextFirst"/>
        <w:rPr>
          <w:sz w:val="21"/>
          <w:szCs w:val="18"/>
        </w:rPr>
      </w:pPr>
    </w:p>
    <w:p w14:paraId="480E40EF" w14:textId="48430B3D" w:rsidR="00551EDE" w:rsidRPr="00B90750" w:rsidRDefault="00D22652" w:rsidP="00D22652">
      <w:pPr>
        <w:pStyle w:val="BodyTextFirst"/>
        <w:rPr>
          <w:sz w:val="21"/>
          <w:szCs w:val="18"/>
        </w:rPr>
      </w:pPr>
      <w:r w:rsidRPr="00B90750">
        <w:rPr>
          <w:sz w:val="21"/>
          <w:szCs w:val="18"/>
        </w:rPr>
        <w:t>w</w:t>
      </w:r>
      <w:r w:rsidR="00551EDE" w:rsidRPr="00B90750">
        <w:rPr>
          <w:sz w:val="21"/>
          <w:szCs w:val="18"/>
        </w:rPr>
        <w:t>ill get you the result (is very easy to verify it)</w:t>
      </w:r>
    </w:p>
    <w:p w14:paraId="4F12F19C" w14:textId="77777777" w:rsidR="00D22652" w:rsidRPr="00B90750" w:rsidRDefault="00D22652" w:rsidP="00D22652">
      <w:pPr>
        <w:pStyle w:val="BodyTextFirst"/>
        <w:rPr>
          <w:sz w:val="21"/>
          <w:szCs w:val="18"/>
        </w:rPr>
      </w:pPr>
    </w:p>
    <w:p w14:paraId="65DDF6BA" w14:textId="24CBCE55" w:rsidR="00551EDE" w:rsidRPr="00B90750" w:rsidRDefault="00551EDE" w:rsidP="00D22652">
      <w:pPr>
        <w:pStyle w:val="BodyTextFirst"/>
        <w:rPr>
          <w:rFonts w:eastAsiaTheme="minorEastAsia"/>
          <w:sz w:val="21"/>
          <w:szCs w:val="18"/>
        </w:rPr>
      </w:pPr>
      <m:oMathPara>
        <m:oMath>
          <m:r>
            <w:rPr>
              <w:rFonts w:ascii="Cambria Math" w:hAnsi="Cambria Math"/>
              <w:sz w:val="21"/>
              <w:szCs w:val="18"/>
            </w:rPr>
            <m:t>B</m:t>
          </m:r>
          <m:r>
            <m:rPr>
              <m:sty m:val="p"/>
            </m:rPr>
            <w:rPr>
              <w:rFonts w:ascii="Cambria Math" w:hAnsi="Cambria Math"/>
              <w:sz w:val="21"/>
              <w:szCs w:val="18"/>
            </w:rPr>
            <m:t>=</m:t>
          </m:r>
          <m:d>
            <m:dPr>
              <m:ctrlPr>
                <w:rPr>
                  <w:rFonts w:ascii="Cambria Math" w:hAnsi="Cambria Math"/>
                  <w:sz w:val="21"/>
                  <w:szCs w:val="18"/>
                </w:rPr>
              </m:ctrlPr>
            </m:dPr>
            <m:e>
              <m:m>
                <m:mPr>
                  <m:mcs>
                    <m:mc>
                      <m:mcPr>
                        <m:count m:val="2"/>
                        <m:mcJc m:val="center"/>
                      </m:mcPr>
                    </m:mc>
                  </m:mcs>
                  <m:ctrlPr>
                    <w:rPr>
                      <w:rFonts w:ascii="Cambria Math" w:hAnsi="Cambria Math"/>
                      <w:sz w:val="21"/>
                      <w:szCs w:val="18"/>
                    </w:rPr>
                  </m:ctrlPr>
                </m:mPr>
                <m:mr>
                  <m:e>
                    <m:r>
                      <m:rPr>
                        <m:sty m:val="p"/>
                      </m:rPr>
                      <w:rPr>
                        <w:rFonts w:ascii="Cambria Math" w:hAnsi="Cambria Math"/>
                        <w:sz w:val="21"/>
                        <w:szCs w:val="18"/>
                      </w:rPr>
                      <m:t>4</m:t>
                    </m:r>
                  </m:e>
                  <m:e>
                    <m:r>
                      <m:rPr>
                        <m:sty m:val="p"/>
                      </m:rPr>
                      <w:rPr>
                        <w:rFonts w:ascii="Cambria Math" w:hAnsi="Cambria Math"/>
                        <w:sz w:val="21"/>
                        <w:szCs w:val="18"/>
                      </w:rPr>
                      <m:t>11</m:t>
                    </m:r>
                  </m:e>
                </m:mr>
                <m:mr>
                  <m:e>
                    <m:r>
                      <m:rPr>
                        <m:sty m:val="p"/>
                      </m:rPr>
                      <w:rPr>
                        <w:rFonts w:ascii="Cambria Math" w:hAnsi="Cambria Math"/>
                        <w:sz w:val="21"/>
                        <w:szCs w:val="18"/>
                      </w:rPr>
                      <m:t>15</m:t>
                    </m:r>
                  </m:e>
                  <m:e>
                    <m:r>
                      <m:rPr>
                        <m:sty m:val="p"/>
                      </m:rPr>
                      <w:rPr>
                        <w:rFonts w:ascii="Cambria Math" w:hAnsi="Cambria Math"/>
                        <w:sz w:val="21"/>
                        <w:szCs w:val="18"/>
                      </w:rPr>
                      <m:t>21</m:t>
                    </m:r>
                  </m:e>
                </m:mr>
              </m:m>
            </m:e>
          </m:d>
        </m:oMath>
      </m:oMathPara>
    </w:p>
    <w:p w14:paraId="39B7527E" w14:textId="77777777" w:rsidR="00D22652" w:rsidRPr="00B90750" w:rsidRDefault="00D22652" w:rsidP="00D22652">
      <w:pPr>
        <w:pStyle w:val="BodyTextFirst"/>
        <w:rPr>
          <w:rFonts w:eastAsiaTheme="minorEastAsia"/>
          <w:sz w:val="21"/>
          <w:szCs w:val="18"/>
        </w:rPr>
      </w:pPr>
    </w:p>
    <w:p w14:paraId="0F4F189D" w14:textId="1C6546ED" w:rsidR="00551EDE" w:rsidRPr="00B90750" w:rsidRDefault="00551EDE" w:rsidP="00D22652">
      <w:pPr>
        <w:pStyle w:val="BodyTextFirst"/>
        <w:rPr>
          <w:rFonts w:eastAsiaTheme="minorEastAsia"/>
          <w:sz w:val="21"/>
          <w:szCs w:val="18"/>
        </w:rPr>
      </w:pPr>
      <w:r w:rsidRPr="00B90750">
        <w:rPr>
          <w:sz w:val="21"/>
          <w:szCs w:val="18"/>
        </w:rPr>
        <w:t xml:space="preserve">since </w:t>
      </w:r>
      <m:oMath>
        <m:r>
          <m:rPr>
            <m:sty m:val="p"/>
          </m:rPr>
          <w:rPr>
            <w:rFonts w:ascii="Cambria Math" w:hAnsi="Cambria Math"/>
            <w:sz w:val="21"/>
            <w:szCs w:val="18"/>
          </w:rPr>
          <m:t>4</m:t>
        </m:r>
      </m:oMath>
      <w:r w:rsidRPr="00B90750">
        <w:rPr>
          <w:sz w:val="21"/>
          <w:szCs w:val="18"/>
        </w:rPr>
        <w:t xml:space="preserve"> is the maximum of the values marked in bold </w:t>
      </w:r>
    </w:p>
    <w:p w14:paraId="686FE6BF" w14:textId="45D671AD" w:rsidR="00551EDE" w:rsidRPr="00B90750" w:rsidRDefault="00551EDE" w:rsidP="00D22652">
      <w:pPr>
        <w:pStyle w:val="BodyTextFirst"/>
        <w:rPr>
          <w:rFonts w:eastAsiaTheme="minorEastAsia"/>
          <w:sz w:val="21"/>
          <w:szCs w:val="18"/>
        </w:rPr>
      </w:pPr>
      <w:r w:rsidRPr="00B90750">
        <w:rPr>
          <w:sz w:val="21"/>
          <w:szCs w:val="18"/>
        </w:rPr>
        <w:t xml:space="preserve"> </w:t>
      </w:r>
      <m:oMath>
        <m:r>
          <m:rPr>
            <m:sty m:val="p"/>
          </m:rPr>
          <w:rPr>
            <w:rFonts w:ascii="Cambria Math" w:hAnsi="Cambria Math"/>
            <w:sz w:val="21"/>
            <w:szCs w:val="18"/>
          </w:rPr>
          <w:br/>
        </m:r>
      </m:oMath>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r>
                      <m:rPr>
                        <m:sty m:val="b"/>
                      </m:rPr>
                      <w:rPr>
                        <w:rStyle w:val="Strong"/>
                        <w:rFonts w:ascii="Cambria Math" w:hAnsi="Cambria Math"/>
                        <w:sz w:val="21"/>
                        <w:szCs w:val="18"/>
                      </w:rPr>
                      <m:t>1</m:t>
                    </m:r>
                  </m:e>
                  <m:e>
                    <m:r>
                      <m:rPr>
                        <m:sty m:val="b"/>
                      </m:rPr>
                      <w:rPr>
                        <w:rStyle w:val="Strong"/>
                        <w:rFonts w:ascii="Cambria Math" w:hAnsi="Cambria Math"/>
                        <w:sz w:val="21"/>
                        <w:szCs w:val="18"/>
                      </w:rPr>
                      <m:t>3</m:t>
                    </m:r>
                  </m:e>
                  <m:e>
                    <m:r>
                      <m:rPr>
                        <m:sty m:val="p"/>
                      </m:rPr>
                      <w:rPr>
                        <w:rFonts w:ascii="Cambria Math" w:hAnsi="Cambria Math"/>
                        <w:sz w:val="21"/>
                        <w:szCs w:val="18"/>
                      </w:rPr>
                      <m:t>5</m:t>
                    </m:r>
                  </m:e>
                  <m:e>
                    <m:r>
                      <m:rPr>
                        <m:sty m:val="p"/>
                      </m:rPr>
                      <w:rPr>
                        <w:rFonts w:ascii="Cambria Math" w:hAnsi="Cambria Math"/>
                        <w:sz w:val="21"/>
                        <w:szCs w:val="18"/>
                      </w:rPr>
                      <m:t>7</m:t>
                    </m:r>
                  </m:e>
                </m:mr>
                <m:mr>
                  <m:e>
                    <m:r>
                      <m:rPr>
                        <m:sty m:val="b"/>
                      </m:rPr>
                      <w:rPr>
                        <w:rStyle w:val="Strong"/>
                        <w:rFonts w:ascii="Cambria Math" w:hAnsi="Cambria Math"/>
                        <w:sz w:val="21"/>
                        <w:szCs w:val="18"/>
                      </w:rPr>
                      <m:t>4</m:t>
                    </m:r>
                  </m:e>
                  <m:e>
                    <m:r>
                      <m:rPr>
                        <m:sty m:val="b"/>
                      </m:rPr>
                      <w:rPr>
                        <w:rStyle w:val="Strong"/>
                        <w:rFonts w:ascii="Cambria Math" w:hAnsi="Cambria Math"/>
                        <w:sz w:val="21"/>
                        <w:szCs w:val="18"/>
                      </w:rPr>
                      <m:t>5</m:t>
                    </m:r>
                  </m:e>
                  <m:e>
                    <m:r>
                      <m:rPr>
                        <m:sty m:val="p"/>
                      </m:rPr>
                      <w:rPr>
                        <w:rFonts w:ascii="Cambria Math" w:hAnsi="Cambria Math"/>
                        <w:sz w:val="21"/>
                        <w:szCs w:val="18"/>
                      </w:rPr>
                      <m:t>11</m:t>
                    </m:r>
                  </m:e>
                  <m:e>
                    <m:r>
                      <m:rPr>
                        <m:sty m:val="p"/>
                      </m:rPr>
                      <w:rPr>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1</m:t>
                    </m:r>
                  </m:e>
                  <m:e>
                    <m:r>
                      <m:rPr>
                        <m:sty m:val="p"/>
                      </m:rPr>
                      <w:rPr>
                        <w:rFonts w:ascii="Cambria Math" w:hAnsi="Cambria Math"/>
                        <w:sz w:val="21"/>
                        <w:szCs w:val="18"/>
                      </w:rPr>
                      <m:t>21</m:t>
                    </m:r>
                  </m:e>
                  <m:e>
                    <m:r>
                      <m:rPr>
                        <m:sty m:val="p"/>
                      </m:rPr>
                      <w:rPr>
                        <w:rFonts w:ascii="Cambria Math" w:hAnsi="Cambria Math"/>
                        <w:sz w:val="21"/>
                        <w:szCs w:val="18"/>
                      </w:rPr>
                      <m:t>6</m:t>
                    </m:r>
                  </m:e>
                </m:mr>
                <m:mr>
                  <m:e>
                    <m:r>
                      <m:rPr>
                        <m:sty m:val="p"/>
                      </m:rPr>
                      <w:rPr>
                        <w:rFonts w:ascii="Cambria Math" w:hAnsi="Cambria Math"/>
                        <w:sz w:val="21"/>
                        <w:szCs w:val="18"/>
                      </w:rPr>
                      <m:t>13</m:t>
                    </m:r>
                  </m:e>
                  <m:e>
                    <m:r>
                      <m:rPr>
                        <m:sty m:val="p"/>
                      </m:rPr>
                      <w:rPr>
                        <w:rFonts w:ascii="Cambria Math" w:hAnsi="Cambria Math"/>
                        <w:sz w:val="21"/>
                        <w:szCs w:val="18"/>
                      </w:rPr>
                      <m:t>15</m:t>
                    </m:r>
                  </m:e>
                  <m:e>
                    <m:r>
                      <m:rPr>
                        <m:sty m:val="p"/>
                      </m:rPr>
                      <w:rPr>
                        <w:rFonts w:ascii="Cambria Math" w:hAnsi="Cambria Math"/>
                        <w:sz w:val="21"/>
                        <w:szCs w:val="18"/>
                      </w:rPr>
                      <m:t>1</m:t>
                    </m:r>
                  </m:e>
                  <m:e>
                    <m:r>
                      <m:rPr>
                        <m:sty m:val="p"/>
                      </m:rPr>
                      <w:rPr>
                        <w:rFonts w:ascii="Cambria Math" w:hAnsi="Cambria Math"/>
                        <w:sz w:val="21"/>
                        <w:szCs w:val="18"/>
                      </w:rPr>
                      <m:t>2</m:t>
                    </m:r>
                  </m:e>
                </m:mr>
              </m:m>
            </m:e>
          </m:d>
        </m:oMath>
      </m:oMathPara>
    </w:p>
    <w:p w14:paraId="27F41191" w14:textId="77777777" w:rsidR="00551EDE" w:rsidRPr="00B90750" w:rsidRDefault="00551EDE" w:rsidP="00D22652">
      <w:pPr>
        <w:pStyle w:val="BodyTextFirst"/>
        <w:rPr>
          <w:rFonts w:eastAsiaTheme="minorEastAsia"/>
          <w:sz w:val="21"/>
          <w:szCs w:val="18"/>
        </w:rPr>
      </w:pPr>
    </w:p>
    <w:p w14:paraId="5952BBE5" w14:textId="2EA0C1CB" w:rsidR="00551EDE" w:rsidRPr="00B90750" w:rsidRDefault="00551EDE" w:rsidP="00D22652">
      <w:pPr>
        <w:pStyle w:val="BodyTextFirst"/>
        <w:rPr>
          <w:sz w:val="21"/>
          <w:szCs w:val="18"/>
        </w:rPr>
      </w:pPr>
      <m:oMath>
        <m:r>
          <m:rPr>
            <m:sty m:val="p"/>
          </m:rPr>
          <w:rPr>
            <w:rFonts w:ascii="Cambria Math" w:hAnsi="Cambria Math"/>
            <w:sz w:val="21"/>
            <w:szCs w:val="18"/>
          </w:rPr>
          <m:t>11</m:t>
        </m:r>
      </m:oMath>
      <w:r w:rsidRPr="00B90750">
        <w:rPr>
          <w:sz w:val="21"/>
          <w:szCs w:val="18"/>
        </w:rPr>
        <w:t xml:space="preserve"> is the maximum of the values marked in bold </w:t>
      </w:r>
      <w:proofErr w:type="gramStart"/>
      <w:r w:rsidRPr="00B90750">
        <w:rPr>
          <w:sz w:val="21"/>
          <w:szCs w:val="18"/>
        </w:rPr>
        <w:t>below</w:t>
      </w:r>
      <w:proofErr w:type="gramEnd"/>
    </w:p>
    <w:p w14:paraId="55FF2053" w14:textId="77777777" w:rsidR="00551EDE" w:rsidRPr="00B90750" w:rsidRDefault="00551EDE" w:rsidP="00D22652">
      <w:pPr>
        <w:pStyle w:val="BodyTextFirst"/>
        <w:rPr>
          <w:rFonts w:eastAsiaTheme="minorEastAsia"/>
          <w:sz w:val="21"/>
          <w:szCs w:val="18"/>
        </w:rPr>
      </w:pPr>
    </w:p>
    <w:p w14:paraId="3787EBB7" w14:textId="2DAAD815" w:rsidR="00551EDE" w:rsidRPr="00B90750" w:rsidRDefault="00551EDE" w:rsidP="00D22652">
      <w:pPr>
        <w:pStyle w:val="BodyTextFirst"/>
        <w:rPr>
          <w:rFonts w:eastAsiaTheme="minorEastAsia"/>
          <w:sz w:val="21"/>
          <w:szCs w:val="18"/>
        </w:rPr>
      </w:pPr>
      <m:oMathPara>
        <m:oMath>
          <m:r>
            <w:rPr>
              <w:rFonts w:ascii="Cambria Math" w:hAnsi="Cambria Math"/>
              <w:sz w:val="21"/>
              <w:szCs w:val="18"/>
            </w:rPr>
            <m:t>A</m:t>
          </m:r>
          <m:r>
            <m:rPr>
              <m:sty m:val="p"/>
            </m:rPr>
            <w:rPr>
              <w:rFonts w:ascii="Cambria Math" w:hAnsi="Cambria Math"/>
              <w:sz w:val="21"/>
              <w:szCs w:val="18"/>
            </w:rPr>
            <m:t>=</m:t>
          </m:r>
          <m:d>
            <m:dPr>
              <m:ctrlPr>
                <w:rPr>
                  <w:rFonts w:ascii="Cambria Math" w:hAnsi="Cambria Math"/>
                  <w:sz w:val="21"/>
                  <w:szCs w:val="18"/>
                </w:rPr>
              </m:ctrlPr>
            </m:dPr>
            <m:e>
              <m:m>
                <m:mPr>
                  <m:mcs>
                    <m:mc>
                      <m:mcPr>
                        <m:count m:val="4"/>
                        <m:mcJc m:val="center"/>
                      </m:mcPr>
                    </m:mc>
                  </m:mcs>
                  <m:ctrlPr>
                    <w:rPr>
                      <w:rFonts w:ascii="Cambria Math" w:hAnsi="Cambria Math"/>
                      <w:sz w:val="21"/>
                      <w:szCs w:val="18"/>
                    </w:rPr>
                  </m:ctrlPr>
                </m:mPr>
                <m:mr>
                  <m:e>
                    <m:r>
                      <m:rPr>
                        <m:sty m:val="p"/>
                      </m:rPr>
                      <w:rPr>
                        <w:rFonts w:ascii="Cambria Math" w:hAnsi="Cambria Math"/>
                        <w:sz w:val="21"/>
                        <w:szCs w:val="18"/>
                      </w:rPr>
                      <m:t>1</m:t>
                    </m:r>
                  </m:e>
                  <m:e>
                    <m:r>
                      <m:rPr>
                        <m:sty m:val="p"/>
                      </m:rPr>
                      <w:rPr>
                        <w:rFonts w:ascii="Cambria Math" w:hAnsi="Cambria Math"/>
                        <w:sz w:val="21"/>
                        <w:szCs w:val="18"/>
                      </w:rPr>
                      <m:t>3</m:t>
                    </m:r>
                  </m:e>
                  <m:e>
                    <m:r>
                      <m:rPr>
                        <m:sty m:val="b"/>
                      </m:rPr>
                      <w:rPr>
                        <w:rStyle w:val="Strong"/>
                        <w:rFonts w:ascii="Cambria Math" w:hAnsi="Cambria Math"/>
                        <w:sz w:val="21"/>
                        <w:szCs w:val="18"/>
                      </w:rPr>
                      <m:t>5</m:t>
                    </m:r>
                  </m:e>
                  <m:e>
                    <m:r>
                      <m:rPr>
                        <m:sty m:val="b"/>
                      </m:rPr>
                      <w:rPr>
                        <w:rStyle w:val="Strong"/>
                        <w:rFonts w:ascii="Cambria Math" w:hAnsi="Cambria Math"/>
                        <w:sz w:val="21"/>
                        <w:szCs w:val="18"/>
                      </w:rPr>
                      <m:t>7</m:t>
                    </m:r>
                  </m:e>
                </m:mr>
                <m:mr>
                  <m:e>
                    <m:r>
                      <m:rPr>
                        <m:sty m:val="p"/>
                      </m:rPr>
                      <w:rPr>
                        <w:rFonts w:ascii="Cambria Math" w:hAnsi="Cambria Math"/>
                        <w:sz w:val="21"/>
                        <w:szCs w:val="18"/>
                      </w:rPr>
                      <m:t>4</m:t>
                    </m:r>
                  </m:e>
                  <m:e>
                    <m:r>
                      <m:rPr>
                        <m:sty m:val="p"/>
                      </m:rPr>
                      <w:rPr>
                        <w:rFonts w:ascii="Cambria Math" w:hAnsi="Cambria Math"/>
                        <w:sz w:val="21"/>
                        <w:szCs w:val="18"/>
                      </w:rPr>
                      <m:t>5</m:t>
                    </m:r>
                  </m:e>
                  <m:e>
                    <m:r>
                      <m:rPr>
                        <m:sty m:val="b"/>
                      </m:rPr>
                      <w:rPr>
                        <w:rStyle w:val="Strong"/>
                        <w:rFonts w:ascii="Cambria Math" w:hAnsi="Cambria Math"/>
                        <w:sz w:val="21"/>
                        <w:szCs w:val="18"/>
                      </w:rPr>
                      <m:t>11</m:t>
                    </m:r>
                  </m:e>
                  <m:e>
                    <m:r>
                      <m:rPr>
                        <m:sty m:val="b"/>
                      </m:rPr>
                      <w:rPr>
                        <w:rStyle w:val="Strong"/>
                        <w:rFonts w:ascii="Cambria Math" w:hAnsi="Cambria Math"/>
                        <w:sz w:val="21"/>
                        <w:szCs w:val="18"/>
                      </w:rPr>
                      <m:t>3</m:t>
                    </m:r>
                  </m:e>
                </m:mr>
                <m:mr>
                  <m:e>
                    <m:r>
                      <m:rPr>
                        <m:sty m:val="p"/>
                      </m:rPr>
                      <w:rPr>
                        <w:rFonts w:ascii="Cambria Math" w:hAnsi="Cambria Math"/>
                        <w:sz w:val="21"/>
                        <w:szCs w:val="18"/>
                      </w:rPr>
                      <m:t>4</m:t>
                    </m:r>
                  </m:e>
                  <m:e>
                    <m:r>
                      <m:rPr>
                        <m:sty m:val="p"/>
                      </m:rPr>
                      <w:rPr>
                        <w:rFonts w:ascii="Cambria Math" w:hAnsi="Cambria Math"/>
                        <w:sz w:val="21"/>
                        <w:szCs w:val="18"/>
                      </w:rPr>
                      <m:t>1</m:t>
                    </m:r>
                  </m:e>
                  <m:e>
                    <m:r>
                      <m:rPr>
                        <m:sty m:val="p"/>
                      </m:rPr>
                      <w:rPr>
                        <w:rFonts w:ascii="Cambria Math" w:hAnsi="Cambria Math"/>
                        <w:sz w:val="21"/>
                        <w:szCs w:val="18"/>
                      </w:rPr>
                      <m:t>21</m:t>
                    </m:r>
                  </m:e>
                  <m:e>
                    <m:r>
                      <m:rPr>
                        <m:sty m:val="p"/>
                      </m:rPr>
                      <w:rPr>
                        <w:rFonts w:ascii="Cambria Math" w:hAnsi="Cambria Math"/>
                        <w:sz w:val="21"/>
                        <w:szCs w:val="18"/>
                      </w:rPr>
                      <m:t>6</m:t>
                    </m:r>
                  </m:e>
                </m:mr>
                <m:mr>
                  <m:e>
                    <m:r>
                      <m:rPr>
                        <m:sty m:val="p"/>
                      </m:rPr>
                      <w:rPr>
                        <w:rFonts w:ascii="Cambria Math" w:hAnsi="Cambria Math"/>
                        <w:sz w:val="21"/>
                        <w:szCs w:val="18"/>
                      </w:rPr>
                      <m:t>13</m:t>
                    </m:r>
                  </m:e>
                  <m:e>
                    <m:r>
                      <m:rPr>
                        <m:sty m:val="p"/>
                      </m:rPr>
                      <w:rPr>
                        <w:rFonts w:ascii="Cambria Math" w:hAnsi="Cambria Math"/>
                        <w:sz w:val="21"/>
                        <w:szCs w:val="18"/>
                      </w:rPr>
                      <m:t>15</m:t>
                    </m:r>
                  </m:e>
                  <m:e>
                    <m:r>
                      <m:rPr>
                        <m:sty m:val="p"/>
                      </m:rPr>
                      <w:rPr>
                        <w:rFonts w:ascii="Cambria Math" w:hAnsi="Cambria Math"/>
                        <w:sz w:val="21"/>
                        <w:szCs w:val="18"/>
                      </w:rPr>
                      <m:t>1</m:t>
                    </m:r>
                  </m:e>
                  <m:e>
                    <m:r>
                      <m:rPr>
                        <m:sty m:val="p"/>
                      </m:rPr>
                      <w:rPr>
                        <w:rFonts w:ascii="Cambria Math" w:hAnsi="Cambria Math"/>
                        <w:sz w:val="21"/>
                        <w:szCs w:val="18"/>
                      </w:rPr>
                      <m:t>2</m:t>
                    </m:r>
                  </m:e>
                </m:mr>
              </m:m>
            </m:e>
          </m:d>
        </m:oMath>
      </m:oMathPara>
    </w:p>
    <w:p w14:paraId="746AA3F8" w14:textId="77777777" w:rsidR="00551EDE" w:rsidRPr="00B90750" w:rsidRDefault="00551EDE" w:rsidP="00D22652">
      <w:pPr>
        <w:pStyle w:val="BodyTextFirst"/>
        <w:rPr>
          <w:rFonts w:eastAsiaTheme="minorEastAsia"/>
          <w:sz w:val="21"/>
          <w:szCs w:val="18"/>
        </w:rPr>
      </w:pPr>
    </w:p>
    <w:p w14:paraId="3A214ECA" w14:textId="031FFB9D" w:rsidR="00551EDE" w:rsidRPr="00B90750" w:rsidRDefault="00D22652" w:rsidP="00D22652">
      <w:pPr>
        <w:pStyle w:val="BodyTextFirst"/>
        <w:rPr>
          <w:sz w:val="21"/>
          <w:szCs w:val="18"/>
        </w:rPr>
      </w:pPr>
      <w:r w:rsidRPr="00B90750">
        <w:rPr>
          <w:sz w:val="21"/>
          <w:szCs w:val="18"/>
        </w:rPr>
        <w:t>a</w:t>
      </w:r>
      <w:r w:rsidR="00551EDE" w:rsidRPr="00B90750">
        <w:rPr>
          <w:sz w:val="21"/>
          <w:szCs w:val="18"/>
        </w:rPr>
        <w:t xml:space="preserve">nd so on. Is worth mentioning another way of doing pooling, although not as widely used as max-pooling: </w:t>
      </w:r>
      <w:r w:rsidR="00551EDE" w:rsidRPr="00B90750">
        <w:rPr>
          <w:rStyle w:val="Strong"/>
          <w:rFonts w:eastAsia="Calibri"/>
          <w:sz w:val="21"/>
          <w:szCs w:val="18"/>
        </w:rPr>
        <w:t>average pooling</w:t>
      </w:r>
      <w:r w:rsidR="00551EDE" w:rsidRPr="00B90750">
        <w:rPr>
          <w:sz w:val="21"/>
          <w:szCs w:val="18"/>
        </w:rPr>
        <w:t xml:space="preserve">. Instead of returning the maximum of the selected values it returns the </w:t>
      </w:r>
      <w:r w:rsidR="00551EDE" w:rsidRPr="00B90750">
        <w:rPr>
          <w:rStyle w:val="Strong"/>
          <w:sz w:val="21"/>
          <w:szCs w:val="18"/>
        </w:rPr>
        <w:t>average</w:t>
      </w:r>
      <w:r w:rsidR="00551EDE" w:rsidRPr="00B90750">
        <w:rPr>
          <w:sz w:val="21"/>
          <w:szCs w:val="18"/>
        </w:rPr>
        <w:t>.</w:t>
      </w:r>
    </w:p>
    <w:p w14:paraId="4CA2E28D" w14:textId="48BBDA3F" w:rsidR="00551EDE" w:rsidRPr="00B90750" w:rsidRDefault="009B3219" w:rsidP="009B3219">
      <w:pPr>
        <w:pStyle w:val="NoteTipCaution"/>
        <w:rPr>
          <w:sz w:val="24"/>
          <w:szCs w:val="21"/>
        </w:rPr>
      </w:pPr>
      <w:r w:rsidRPr="00B90750">
        <w:rPr>
          <w:rStyle w:val="Strong"/>
          <w:sz w:val="24"/>
          <w:szCs w:val="21"/>
        </w:rPr>
        <w:t>Note</w:t>
      </w:r>
      <w:r w:rsidRPr="00B90750">
        <w:rPr>
          <w:sz w:val="24"/>
          <w:szCs w:val="21"/>
        </w:rPr>
        <w:t xml:space="preserve"> </w:t>
      </w:r>
      <w:r w:rsidR="00551EDE" w:rsidRPr="00B90750">
        <w:rPr>
          <w:sz w:val="24"/>
          <w:szCs w:val="21"/>
        </w:rPr>
        <w:t>The most used pooling operation is "max pooling". "Average pooling" is not as widely used but can be found in specific network architectures.</w:t>
      </w:r>
    </w:p>
    <w:p w14:paraId="1FDA2001" w14:textId="77777777" w:rsidR="00551EDE" w:rsidRPr="00B90750" w:rsidRDefault="00551EDE" w:rsidP="009B3219">
      <w:pPr>
        <w:pStyle w:val="Heading2"/>
        <w:rPr>
          <w:sz w:val="34"/>
          <w:szCs w:val="24"/>
        </w:rPr>
      </w:pPr>
      <w:r w:rsidRPr="00B90750">
        <w:rPr>
          <w:sz w:val="34"/>
          <w:szCs w:val="24"/>
        </w:rPr>
        <w:t>Padding</w:t>
      </w:r>
    </w:p>
    <w:p w14:paraId="0E0A859B" w14:textId="48C865FE" w:rsidR="00551EDE" w:rsidRPr="00B90750" w:rsidRDefault="00551EDE" w:rsidP="00551EDE">
      <w:pPr>
        <w:pStyle w:val="BodyTextFirst"/>
        <w:rPr>
          <w:sz w:val="21"/>
          <w:szCs w:val="18"/>
        </w:rPr>
      </w:pPr>
      <w:r w:rsidRPr="00B90750">
        <w:rPr>
          <w:sz w:val="21"/>
          <w:szCs w:val="18"/>
        </w:rPr>
        <w:t>Something is worth mentioning, and that is the concept of padding. Sometime, when dealing with images, is not optimal to get a result from a convolution operation that has dimensions that are different from the original image. So sometimes you do what is called "padding". Basically, the idea is very simple: it consists in adding rows of pixels on</w:t>
      </w:r>
      <w:r w:rsidR="009B3219" w:rsidRPr="00B90750">
        <w:rPr>
          <w:sz w:val="21"/>
          <w:szCs w:val="18"/>
        </w:rPr>
        <w:t xml:space="preserve"> </w:t>
      </w:r>
      <w:r w:rsidR="009B3219" w:rsidRPr="00B90750">
        <w:rPr>
          <w:sz w:val="21"/>
          <w:szCs w:val="18"/>
        </w:rPr>
        <w:lastRenderedPageBreak/>
        <w:t>the</w:t>
      </w:r>
      <w:r w:rsidRPr="00B90750">
        <w:rPr>
          <w:sz w:val="21"/>
          <w:szCs w:val="18"/>
        </w:rPr>
        <w:t xml:space="preserve"> top</w:t>
      </w:r>
      <w:r w:rsidR="009B3219" w:rsidRPr="00B90750">
        <w:rPr>
          <w:sz w:val="21"/>
          <w:szCs w:val="18"/>
        </w:rPr>
        <w:t xml:space="preserve"> and on</w:t>
      </w:r>
      <w:r w:rsidRPr="00B90750">
        <w:rPr>
          <w:sz w:val="21"/>
          <w:szCs w:val="18"/>
        </w:rPr>
        <w:t xml:space="preserve"> </w:t>
      </w:r>
      <w:r w:rsidR="009B3219" w:rsidRPr="00B90750">
        <w:rPr>
          <w:sz w:val="21"/>
          <w:szCs w:val="18"/>
        </w:rPr>
        <w:t xml:space="preserve">the </w:t>
      </w:r>
      <w:r w:rsidRPr="00B90750">
        <w:rPr>
          <w:sz w:val="21"/>
          <w:szCs w:val="18"/>
        </w:rPr>
        <w:t xml:space="preserve">bottom and columns of pixels on the right and on the left of the final images filled with some values to make the resulting matrices the same size of the original one. Some strategies are filling the added pixels with zeros, with the values of the closest pixels and so on. For example, in our example our </w:t>
      </w:r>
      <w:r w:rsidRPr="00B90750">
        <w:rPr>
          <w:rStyle w:val="CodeChar"/>
          <w:sz w:val="21"/>
          <w:szCs w:val="21"/>
        </w:rPr>
        <w:t>ex_out</w:t>
      </w:r>
      <w:r w:rsidRPr="00B90750">
        <w:rPr>
          <w:sz w:val="21"/>
          <w:szCs w:val="18"/>
        </w:rPr>
        <w:t xml:space="preserve"> matrix with zero padding would </w:t>
      </w:r>
      <w:r w:rsidR="009B3219" w:rsidRPr="00B90750">
        <w:rPr>
          <w:sz w:val="21"/>
          <w:szCs w:val="18"/>
        </w:rPr>
        <w:t>be</w:t>
      </w:r>
      <w:r w:rsidRPr="00B90750">
        <w:rPr>
          <w:sz w:val="21"/>
          <w:szCs w:val="18"/>
        </w:rPr>
        <w:t xml:space="preserve"> like this</w:t>
      </w:r>
    </w:p>
    <w:p w14:paraId="44B44A79" w14:textId="77777777" w:rsidR="00551EDE" w:rsidRPr="00B90750" w:rsidRDefault="00551EDE" w:rsidP="009B3219">
      <w:pPr>
        <w:pStyle w:val="Code"/>
        <w:rPr>
          <w:sz w:val="21"/>
          <w:szCs w:val="21"/>
        </w:rPr>
      </w:pPr>
      <w:r w:rsidRPr="00B90750">
        <w:rPr>
          <w:sz w:val="21"/>
          <w:szCs w:val="21"/>
        </w:rPr>
        <w:t>array([[ 0., 0., 0., 0., 0., 0., 0., 0.],</w:t>
      </w:r>
      <w:r w:rsidRPr="00B90750">
        <w:rPr>
          <w:sz w:val="21"/>
          <w:szCs w:val="21"/>
        </w:rPr>
        <w:br/>
        <w:t xml:space="preserve">       [ 0., 0., 0., 30., 30., 0., 0., 0.], </w:t>
      </w:r>
      <w:r w:rsidRPr="00B90750">
        <w:rPr>
          <w:sz w:val="21"/>
          <w:szCs w:val="21"/>
        </w:rPr>
        <w:br/>
        <w:t xml:space="preserve">       [ 0., 0., 0., 30., 30., 0., 0., 0.], </w:t>
      </w:r>
      <w:r w:rsidRPr="00B90750">
        <w:rPr>
          <w:sz w:val="21"/>
          <w:szCs w:val="21"/>
        </w:rPr>
        <w:br/>
        <w:t xml:space="preserve">       [ 0., 0., 0., 30., 30., 0., 0., 0.], </w:t>
      </w:r>
      <w:r w:rsidRPr="00B90750">
        <w:rPr>
          <w:sz w:val="21"/>
          <w:szCs w:val="21"/>
        </w:rPr>
        <w:br/>
        <w:t xml:space="preserve">       [ 0., 0., 0., 30., 30., 0., 0., 0.], </w:t>
      </w:r>
      <w:r w:rsidRPr="00B90750">
        <w:rPr>
          <w:sz w:val="21"/>
          <w:szCs w:val="21"/>
        </w:rPr>
        <w:br/>
        <w:t xml:space="preserve">       [ 0., 0., 0., 30., 30., 0., 0., 0.], </w:t>
      </w:r>
      <w:r w:rsidRPr="00B90750">
        <w:rPr>
          <w:sz w:val="21"/>
          <w:szCs w:val="21"/>
        </w:rPr>
        <w:br/>
        <w:t xml:space="preserve">       [ 0., 0., 0., 30., 30., 0., 0., 0.],</w:t>
      </w:r>
      <w:r w:rsidRPr="00B90750">
        <w:rPr>
          <w:sz w:val="21"/>
          <w:szCs w:val="21"/>
        </w:rPr>
        <w:br/>
        <w:t xml:space="preserve">       [ 0., 0., 0., 0., 0., 0., 0., 0.]])</w:t>
      </w:r>
    </w:p>
    <w:p w14:paraId="5399E284" w14:textId="7D030C6C" w:rsidR="00551EDE" w:rsidRPr="00B90750" w:rsidRDefault="00551EDE" w:rsidP="00551EDE">
      <w:pPr>
        <w:pStyle w:val="BodyTextFirst"/>
        <w:rPr>
          <w:sz w:val="21"/>
          <w:szCs w:val="18"/>
        </w:rPr>
      </w:pPr>
      <w:r w:rsidRPr="00B90750">
        <w:rPr>
          <w:sz w:val="21"/>
          <w:szCs w:val="18"/>
        </w:rPr>
        <w:t xml:space="preserve">The use and reasons behind padding goes beyond the scope of this book but is important to know that this exists. Only as a reference, in case you use padding </w:t>
      </w:r>
      <m:oMath>
        <m:r>
          <w:rPr>
            <w:rFonts w:ascii="Cambria Math" w:hAnsi="Cambria Math"/>
            <w:sz w:val="21"/>
            <w:szCs w:val="18"/>
          </w:rPr>
          <m:t>p</m:t>
        </m:r>
      </m:oMath>
      <w:r w:rsidRPr="00B90750">
        <w:rPr>
          <w:sz w:val="21"/>
          <w:szCs w:val="18"/>
        </w:rPr>
        <w:t xml:space="preserve"> (the width of the rows and columns you use as padding) the final dimensions of the matrix </w:t>
      </w:r>
      <m:oMath>
        <m:r>
          <w:rPr>
            <w:rFonts w:ascii="Cambria Math" w:hAnsi="Cambria Math"/>
            <w:sz w:val="21"/>
            <w:szCs w:val="18"/>
          </w:rPr>
          <m:t>B</m:t>
        </m:r>
      </m:oMath>
      <w:r w:rsidRPr="00B90750">
        <w:rPr>
          <w:sz w:val="21"/>
          <w:szCs w:val="18"/>
        </w:rPr>
        <w:t>, in case of both convolution and pooling is given b</w:t>
      </w:r>
      <w:r w:rsidR="009B3219" w:rsidRPr="00B90750">
        <w:rPr>
          <w:sz w:val="21"/>
          <w:szCs w:val="18"/>
        </w:rPr>
        <w:t>y</w:t>
      </w:r>
    </w:p>
    <w:p w14:paraId="79009613" w14:textId="77777777" w:rsidR="009B3219" w:rsidRPr="00B90750" w:rsidRDefault="009B3219" w:rsidP="00551EDE">
      <w:pPr>
        <w:pStyle w:val="BodyTextFirst"/>
        <w:rPr>
          <w:sz w:val="21"/>
          <w:szCs w:val="18"/>
        </w:rPr>
      </w:pPr>
    </w:p>
    <w:p w14:paraId="5193C4A2" w14:textId="1CCDAF07" w:rsidR="00551EDE" w:rsidRPr="00B90750" w:rsidRDefault="007C0329" w:rsidP="00551EDE">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d>
            <m:dPr>
              <m:begChr m:val="⌊"/>
              <m:endChr m:val="⌋"/>
              <m:ctrlPr>
                <w:rPr>
                  <w:rFonts w:ascii="Cambria Math" w:hAnsi="Cambria Math"/>
                  <w:sz w:val="21"/>
                  <w:szCs w:val="18"/>
                </w:rPr>
              </m:ctrlPr>
            </m:dPr>
            <m:e>
              <m:f>
                <m:fPr>
                  <m:ctrlPr>
                    <w:rPr>
                      <w:rFonts w:ascii="Cambria Math" w:hAnsi="Cambria Math"/>
                      <w:sz w:val="21"/>
                      <w:szCs w:val="18"/>
                    </w:rPr>
                  </m:ctrlPr>
                </m:fPr>
                <m:num>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+2p-</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num>
                <m:den>
                  <m:r>
                    <w:rPr>
                      <w:rFonts w:ascii="Cambria Math" w:hAnsi="Cambria Math"/>
                      <w:sz w:val="21"/>
                      <w:szCs w:val="18"/>
                    </w:rPr>
                    <m:t>s</m:t>
                  </m:r>
                </m:den>
              </m:f>
              <m:r>
                <w:rPr>
                  <w:rFonts w:ascii="Cambria Math" w:hAnsi="Cambria Math"/>
                  <w:sz w:val="21"/>
                  <w:szCs w:val="18"/>
                </w:rPr>
                <m:t>+1</m:t>
              </m:r>
            </m:e>
          </m:d>
        </m:oMath>
      </m:oMathPara>
    </w:p>
    <w:p w14:paraId="2CEB5D29" w14:textId="77777777" w:rsidR="00551EDE" w:rsidRPr="00B90750" w:rsidRDefault="00551EDE" w:rsidP="00551EDE">
      <w:pPr>
        <w:pStyle w:val="BodyTextFirst"/>
        <w:rPr>
          <w:sz w:val="21"/>
          <w:szCs w:val="18"/>
        </w:rPr>
      </w:pPr>
    </w:p>
    <w:p w14:paraId="5C61AD5B" w14:textId="42E217CB" w:rsidR="00551EDE" w:rsidRPr="00B90750" w:rsidRDefault="009B3219" w:rsidP="009B3219">
      <w:pPr>
        <w:pStyle w:val="NoteTipCaution"/>
        <w:rPr>
          <w:sz w:val="24"/>
          <w:szCs w:val="21"/>
        </w:rPr>
      </w:pPr>
      <w:r w:rsidRPr="00B90750">
        <w:rPr>
          <w:rStyle w:val="Strong"/>
          <w:sz w:val="24"/>
          <w:szCs w:val="21"/>
        </w:rPr>
        <w:t>Note</w:t>
      </w:r>
      <w:r w:rsidRPr="00B90750">
        <w:rPr>
          <w:sz w:val="24"/>
          <w:szCs w:val="21"/>
        </w:rPr>
        <w:t xml:space="preserve"> </w:t>
      </w:r>
      <w:r w:rsidR="00551EDE" w:rsidRPr="00B90750">
        <w:rPr>
          <w:sz w:val="24"/>
          <w:szCs w:val="21"/>
        </w:rPr>
        <w:t xml:space="preserve">When dealing with real images, you always have color images, coded in 3 channels: RGB. That means that you need to do convolution and pooling in three dimensions: width, </w:t>
      </w:r>
      <w:r w:rsidRPr="00B90750">
        <w:rPr>
          <w:sz w:val="24"/>
          <w:szCs w:val="21"/>
        </w:rPr>
        <w:t>height,</w:t>
      </w:r>
      <w:r w:rsidR="00551EDE" w:rsidRPr="00B90750">
        <w:rPr>
          <w:sz w:val="24"/>
          <w:szCs w:val="21"/>
        </w:rPr>
        <w:t xml:space="preserve"> and color channel. This will add a layer of complexity to the algorithms. </w:t>
      </w:r>
    </w:p>
    <w:p w14:paraId="7A6FD870" w14:textId="77777777" w:rsidR="00F24560" w:rsidRPr="00B90750" w:rsidRDefault="00F24560" w:rsidP="00630890">
      <w:pPr>
        <w:pStyle w:val="Heading1"/>
        <w:rPr>
          <w:sz w:val="38"/>
          <w:szCs w:val="32"/>
        </w:rPr>
      </w:pPr>
      <w:r w:rsidRPr="00B90750">
        <w:rPr>
          <w:sz w:val="38"/>
          <w:szCs w:val="32"/>
        </w:rPr>
        <w:t>Building blocks of a CNN</w:t>
      </w:r>
    </w:p>
    <w:p w14:paraId="2FCF294A" w14:textId="6F5FA6B8" w:rsidR="00F24560" w:rsidRPr="00B90750" w:rsidRDefault="00F24560" w:rsidP="00630890">
      <w:pPr>
        <w:pStyle w:val="BodyTextFirst"/>
        <w:rPr>
          <w:sz w:val="21"/>
          <w:szCs w:val="18"/>
        </w:rPr>
      </w:pPr>
      <w:r w:rsidRPr="00B90750">
        <w:rPr>
          <w:sz w:val="21"/>
          <w:szCs w:val="18"/>
        </w:rPr>
        <w:t>Basically, convolutions and pooling operations are used to build the layers used in CNNs. In CNNs typically you can find the following layers</w:t>
      </w:r>
    </w:p>
    <w:p w14:paraId="396FC53D" w14:textId="77777777" w:rsidR="00F24560" w:rsidRPr="00B90750" w:rsidRDefault="00F24560" w:rsidP="00630890">
      <w:pPr>
        <w:pStyle w:val="Bullet"/>
        <w:rPr>
          <w:sz w:val="21"/>
          <w:szCs w:val="21"/>
        </w:rPr>
      </w:pPr>
      <w:r w:rsidRPr="00B90750">
        <w:rPr>
          <w:sz w:val="21"/>
          <w:szCs w:val="21"/>
        </w:rPr>
        <w:t>Convolutional layers</w:t>
      </w:r>
    </w:p>
    <w:p w14:paraId="0FEE8855" w14:textId="77777777" w:rsidR="00F24560" w:rsidRPr="00B90750" w:rsidRDefault="00F24560" w:rsidP="00630890">
      <w:pPr>
        <w:pStyle w:val="Bullet"/>
        <w:rPr>
          <w:sz w:val="21"/>
          <w:szCs w:val="21"/>
        </w:rPr>
      </w:pPr>
      <w:r w:rsidRPr="00B90750">
        <w:rPr>
          <w:sz w:val="21"/>
          <w:szCs w:val="21"/>
        </w:rPr>
        <w:t>Pooling layers</w:t>
      </w:r>
    </w:p>
    <w:p w14:paraId="4CF0F02E" w14:textId="77777777" w:rsidR="00F24560" w:rsidRPr="00B90750" w:rsidRDefault="00F24560" w:rsidP="00630890">
      <w:pPr>
        <w:pStyle w:val="Bullet"/>
        <w:rPr>
          <w:sz w:val="21"/>
          <w:szCs w:val="21"/>
        </w:rPr>
      </w:pPr>
      <w:r w:rsidRPr="00B90750">
        <w:rPr>
          <w:sz w:val="21"/>
          <w:szCs w:val="21"/>
        </w:rPr>
        <w:t>Fully connected layers</w:t>
      </w:r>
    </w:p>
    <w:p w14:paraId="523B039B" w14:textId="77777777" w:rsidR="00F24560" w:rsidRPr="00B90750" w:rsidRDefault="00F24560" w:rsidP="00630890">
      <w:pPr>
        <w:pStyle w:val="BodyTextFirst"/>
        <w:rPr>
          <w:sz w:val="21"/>
          <w:szCs w:val="18"/>
        </w:rPr>
      </w:pPr>
      <w:r w:rsidRPr="00B90750">
        <w:rPr>
          <w:sz w:val="21"/>
          <w:szCs w:val="18"/>
        </w:rPr>
        <w:lastRenderedPageBreak/>
        <w:t>Fully connected layers are exactly what we have already seen in all previous chapters: a layer where neurons are connected to all neurons of previous and subsequent layers. You know them already. But the first two require some additional explanation.</w:t>
      </w:r>
    </w:p>
    <w:p w14:paraId="3D06248E" w14:textId="77777777" w:rsidR="00F24560" w:rsidRPr="00B90750" w:rsidRDefault="00F24560" w:rsidP="00630890">
      <w:pPr>
        <w:pStyle w:val="Heading2"/>
        <w:rPr>
          <w:sz w:val="34"/>
          <w:szCs w:val="24"/>
        </w:rPr>
      </w:pPr>
      <w:r w:rsidRPr="00B90750">
        <w:rPr>
          <w:sz w:val="34"/>
          <w:szCs w:val="24"/>
        </w:rPr>
        <w:t>Convolutional layers</w:t>
      </w:r>
    </w:p>
    <w:p w14:paraId="53891E87" w14:textId="77777777" w:rsidR="00630890" w:rsidRPr="00B90750" w:rsidRDefault="00F24560" w:rsidP="00630890">
      <w:pPr>
        <w:pStyle w:val="BodyTextFirst"/>
        <w:rPr>
          <w:sz w:val="21"/>
          <w:szCs w:val="18"/>
        </w:rPr>
      </w:pPr>
      <w:r w:rsidRPr="00B90750">
        <w:rPr>
          <w:sz w:val="21"/>
          <w:szCs w:val="18"/>
        </w:rPr>
        <w:t xml:space="preserve">A convolutional layer takes as input a tensor (can be 3-dimensional, due to the 3 color channels), for example an image of certain dimensions, applies a certain number of kernels, typically 10, 16, or even more, add a bias, apply </w:t>
      </w:r>
      <w:proofErr w:type="spellStart"/>
      <w:r w:rsidRPr="00B90750">
        <w:rPr>
          <w:sz w:val="21"/>
          <w:szCs w:val="18"/>
        </w:rPr>
        <w:t>ReLu</w:t>
      </w:r>
      <w:proofErr w:type="spellEnd"/>
      <w:r w:rsidRPr="00B90750">
        <w:rPr>
          <w:sz w:val="21"/>
          <w:szCs w:val="18"/>
        </w:rPr>
        <w:t xml:space="preserve"> activation functions (for example) to introduce non-linearity to the result of the convolution, and produce an output matrix </w:t>
      </w:r>
      <m:oMath>
        <m:r>
          <w:rPr>
            <w:rFonts w:ascii="Cambria Math" w:hAnsi="Cambria Math"/>
            <w:sz w:val="21"/>
            <w:szCs w:val="18"/>
          </w:rPr>
          <m:t>B</m:t>
        </m:r>
      </m:oMath>
      <w:r w:rsidRPr="00B90750">
        <w:rPr>
          <w:sz w:val="21"/>
          <w:szCs w:val="18"/>
        </w:rPr>
        <w:t xml:space="preserve">. If you remember the notation we used in the previous chapters, the result of the convolution will have the role of </w:t>
      </w:r>
      <m:oMath>
        <m:sSup>
          <m:sSupPr>
            <m:ctrlPr>
              <w:rPr>
                <w:rFonts w:ascii="Cambria Math" w:hAnsi="Cambria Math"/>
                <w:sz w:val="21"/>
                <w:szCs w:val="18"/>
              </w:rPr>
            </m:ctrlPr>
          </m:sSupPr>
          <m:e>
            <m:r>
              <w:rPr>
                <w:rFonts w:ascii="Cambria Math" w:hAnsi="Cambria Math"/>
                <w:sz w:val="21"/>
                <w:szCs w:val="18"/>
              </w:rPr>
              <m:t>W</m:t>
            </m:r>
          </m:e>
          <m:sup>
            <m:r>
              <w:rPr>
                <w:rFonts w:ascii="Cambria Math" w:hAnsi="Cambria Math"/>
                <w:sz w:val="21"/>
                <w:szCs w:val="18"/>
              </w:rPr>
              <m:t>[l]</m:t>
            </m:r>
          </m:sup>
        </m:sSup>
        <m:sSup>
          <m:sSupPr>
            <m:ctrlPr>
              <w:rPr>
                <w:rFonts w:ascii="Cambria Math" w:hAnsi="Cambria Math"/>
                <w:sz w:val="21"/>
                <w:szCs w:val="18"/>
              </w:rPr>
            </m:ctrlPr>
          </m:sSupPr>
          <m:e>
            <m:r>
              <w:rPr>
                <w:rFonts w:ascii="Cambria Math" w:hAnsi="Cambria Math"/>
                <w:sz w:val="21"/>
                <w:szCs w:val="18"/>
              </w:rPr>
              <m:t>Z</m:t>
            </m:r>
          </m:e>
          <m:sup>
            <m:r>
              <w:rPr>
                <w:rFonts w:ascii="Cambria Math" w:hAnsi="Cambria Math"/>
                <w:sz w:val="21"/>
                <w:szCs w:val="18"/>
              </w:rPr>
              <m:t>[l-1]</m:t>
            </m:r>
          </m:sup>
        </m:sSup>
      </m:oMath>
      <w:r w:rsidRPr="00B90750">
        <w:rPr>
          <w:sz w:val="21"/>
          <w:szCs w:val="18"/>
        </w:rPr>
        <w:t xml:space="preserve"> that we discussed in Chapter 3. </w:t>
      </w:r>
    </w:p>
    <w:p w14:paraId="54AD1555" w14:textId="12C635D4" w:rsidR="00F24560" w:rsidRPr="00B90750" w:rsidRDefault="00F24560" w:rsidP="00630890">
      <w:pPr>
        <w:pStyle w:val="BodyTextCont"/>
        <w:rPr>
          <w:sz w:val="21"/>
          <w:szCs w:val="21"/>
        </w:rPr>
      </w:pPr>
      <w:r w:rsidRPr="00B90750">
        <w:rPr>
          <w:sz w:val="21"/>
          <w:szCs w:val="21"/>
        </w:rPr>
        <w:t xml:space="preserve">Now in the previous sections </w:t>
      </w:r>
      <w:r w:rsidR="00630890" w:rsidRPr="00B90750">
        <w:rPr>
          <w:sz w:val="21"/>
          <w:szCs w:val="21"/>
        </w:rPr>
        <w:t>we have seen</w:t>
      </w:r>
      <w:r w:rsidRPr="00B90750">
        <w:rPr>
          <w:sz w:val="21"/>
          <w:szCs w:val="21"/>
        </w:rPr>
        <w:t xml:space="preserve"> some </w:t>
      </w:r>
      <w:r w:rsidR="00630890" w:rsidRPr="00B90750">
        <w:rPr>
          <w:sz w:val="21"/>
          <w:szCs w:val="21"/>
        </w:rPr>
        <w:t>examples</w:t>
      </w:r>
      <w:r w:rsidRPr="00B90750">
        <w:rPr>
          <w:sz w:val="21"/>
          <w:szCs w:val="21"/>
        </w:rPr>
        <w:t xml:space="preserve"> of applying convolutions with just one kernel. How can you apply several kernels at the same time? </w:t>
      </w:r>
      <w:r w:rsidR="00630890" w:rsidRPr="00B90750">
        <w:rPr>
          <w:sz w:val="21"/>
          <w:szCs w:val="21"/>
        </w:rPr>
        <w:t>Well,</w:t>
      </w:r>
      <w:r w:rsidRPr="00B90750">
        <w:rPr>
          <w:sz w:val="21"/>
          <w:szCs w:val="21"/>
        </w:rPr>
        <w:t xml:space="preserve"> the answer is very simple. The final tensor (</w:t>
      </w:r>
      <w:r w:rsidR="00630890" w:rsidRPr="00B90750">
        <w:rPr>
          <w:sz w:val="21"/>
          <w:szCs w:val="21"/>
        </w:rPr>
        <w:t>now we use</w:t>
      </w:r>
      <w:r w:rsidRPr="00B90750">
        <w:rPr>
          <w:sz w:val="21"/>
          <w:szCs w:val="21"/>
        </w:rPr>
        <w:t xml:space="preserve"> the word tensor since it will not be a simple matrix anymore) </w:t>
      </w:r>
      <m:oMath>
        <m:r>
          <w:rPr>
            <w:rFonts w:ascii="Cambria Math" w:hAnsi="Cambria Math"/>
            <w:sz w:val="21"/>
            <w:szCs w:val="21"/>
          </w:rPr>
          <m:t>B</m:t>
        </m:r>
      </m:oMath>
      <w:r w:rsidRPr="00B90750">
        <w:rPr>
          <w:sz w:val="21"/>
          <w:szCs w:val="21"/>
        </w:rPr>
        <w:t xml:space="preserve"> will have now not </w:t>
      </w:r>
      <m:oMath>
        <m:r>
          <m:rPr>
            <m:sty m:val="p"/>
          </m:rPr>
          <w:rPr>
            <w:rFonts w:ascii="Cambria Math" w:hAnsi="Cambria Math"/>
            <w:sz w:val="21"/>
            <w:szCs w:val="21"/>
          </w:rPr>
          <m:t>2</m:t>
        </m:r>
      </m:oMath>
      <w:r w:rsidRPr="00B90750">
        <w:rPr>
          <w:sz w:val="21"/>
          <w:szCs w:val="21"/>
        </w:rPr>
        <w:t xml:space="preserve"> dimensions but </w:t>
      </w:r>
      <m:oMath>
        <m:r>
          <m:rPr>
            <m:sty m:val="p"/>
          </m:rPr>
          <w:rPr>
            <w:rFonts w:ascii="Cambria Math" w:hAnsi="Cambria Math"/>
            <w:sz w:val="21"/>
            <w:szCs w:val="21"/>
          </w:rPr>
          <m:t>3</m:t>
        </m:r>
      </m:oMath>
      <w:r w:rsidRPr="00B90750">
        <w:rPr>
          <w:sz w:val="21"/>
          <w:szCs w:val="21"/>
        </w:rPr>
        <w:t xml:space="preserve">. </w:t>
      </w:r>
      <w:r w:rsidR="00630890" w:rsidRPr="00B90750">
        <w:rPr>
          <w:sz w:val="21"/>
          <w:szCs w:val="21"/>
        </w:rPr>
        <w:t>Let us</w:t>
      </w:r>
      <w:r w:rsidRPr="00B90750">
        <w:rPr>
          <w:sz w:val="21"/>
          <w:szCs w:val="21"/>
        </w:rPr>
        <w:t xml:space="preserve"> indicate the number of kernels you want to apply with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c</m:t>
            </m:r>
          </m:sub>
        </m:sSub>
      </m:oMath>
      <w:r w:rsidRPr="00B90750">
        <w:rPr>
          <w:sz w:val="21"/>
          <w:szCs w:val="21"/>
        </w:rPr>
        <w:t xml:space="preserve"> (the </w:t>
      </w:r>
      <m:oMath>
        <m:r>
          <w:rPr>
            <w:rFonts w:ascii="Cambria Math" w:hAnsi="Cambria Math"/>
            <w:sz w:val="21"/>
            <w:szCs w:val="21"/>
          </w:rPr>
          <m:t>c</m:t>
        </m:r>
      </m:oMath>
      <w:r w:rsidRPr="00B90750">
        <w:rPr>
          <w:sz w:val="21"/>
          <w:szCs w:val="21"/>
        </w:rPr>
        <w:t xml:space="preserve"> is used since sometimes people talk about channels). </w:t>
      </w:r>
      <w:r w:rsidRPr="00B90750">
        <w:rPr>
          <w:rStyle w:val="Emphasis"/>
          <w:sz w:val="21"/>
          <w:szCs w:val="21"/>
        </w:rPr>
        <w:t>You simply apply each filter to the input independently and stack the results.</w:t>
      </w:r>
      <w:r w:rsidRPr="00B90750">
        <w:rPr>
          <w:sz w:val="21"/>
          <w:szCs w:val="21"/>
        </w:rPr>
        <w:t xml:space="preserve"> So instead of a single matrix </w:t>
      </w:r>
      <m:oMath>
        <m:r>
          <w:rPr>
            <w:rFonts w:ascii="Cambria Math" w:hAnsi="Cambria Math"/>
            <w:sz w:val="21"/>
            <w:szCs w:val="21"/>
          </w:rPr>
          <m:t>B</m:t>
        </m:r>
      </m:oMath>
      <w:r w:rsidRPr="00B90750">
        <w:rPr>
          <w:sz w:val="21"/>
          <w:szCs w:val="21"/>
        </w:rPr>
        <w:t xml:space="preserve"> with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oMath>
      <w:r w:rsidRPr="00B90750">
        <w:rPr>
          <w:sz w:val="21"/>
          <w:szCs w:val="21"/>
        </w:rPr>
        <w:t xml:space="preserve"> you get a final tensor </w:t>
      </w:r>
      <m:oMath>
        <m:acc>
          <m:accPr>
            <m:chr m:val="̃"/>
            <m:ctrlPr>
              <w:rPr>
                <w:rFonts w:ascii="Cambria Math" w:hAnsi="Cambria Math"/>
                <w:sz w:val="21"/>
                <w:szCs w:val="21"/>
              </w:rPr>
            </m:ctrlPr>
          </m:accPr>
          <m:e>
            <m:r>
              <w:rPr>
                <w:rFonts w:ascii="Cambria Math" w:hAnsi="Cambria Math"/>
                <w:sz w:val="21"/>
                <w:szCs w:val="21"/>
              </w:rPr>
              <m:t>B</m:t>
            </m:r>
          </m:e>
        </m:acc>
      </m:oMath>
      <w:r w:rsidRPr="00B90750">
        <w:rPr>
          <w:sz w:val="21"/>
          <w:szCs w:val="21"/>
        </w:rPr>
        <w:t xml:space="preserve"> of dimensions </w:t>
      </w:r>
      <m:oMath>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c</m:t>
            </m:r>
          </m:sub>
        </m:sSub>
      </m:oMath>
      <w:r w:rsidRPr="00B90750">
        <w:rPr>
          <w:sz w:val="21"/>
          <w:szCs w:val="21"/>
        </w:rPr>
        <w:t xml:space="preserve">. That means that </w:t>
      </w:r>
    </w:p>
    <w:p w14:paraId="590BBD50" w14:textId="77777777" w:rsidR="00630890" w:rsidRPr="00B90750" w:rsidRDefault="00630890" w:rsidP="00630890">
      <w:pPr>
        <w:pStyle w:val="BodyTextCont"/>
        <w:rPr>
          <w:sz w:val="21"/>
          <w:szCs w:val="21"/>
        </w:rPr>
      </w:pPr>
    </w:p>
    <w:p w14:paraId="0F183181" w14:textId="326A81DA" w:rsidR="00F24560" w:rsidRPr="00B90750" w:rsidRDefault="007C0329" w:rsidP="00630890">
      <w:pPr>
        <w:pStyle w:val="BodyTextCont"/>
        <w:rPr>
          <w:sz w:val="21"/>
          <w:szCs w:val="21"/>
        </w:rPr>
      </w:pPr>
      <m:oMathPara>
        <m:oMath>
          <m:sSub>
            <m:sSubPr>
              <m:ctrlPr>
                <w:rPr>
                  <w:rFonts w:ascii="Cambria Math" w:hAnsi="Cambria Math"/>
                  <w:sz w:val="21"/>
                  <w:szCs w:val="21"/>
                </w:rPr>
              </m:ctrlPr>
            </m:sSubPr>
            <m:e>
              <m:acc>
                <m:accPr>
                  <m:chr m:val="̃"/>
                  <m:ctrlPr>
                    <w:rPr>
                      <w:rFonts w:ascii="Cambria Math" w:hAnsi="Cambria Math"/>
                      <w:sz w:val="21"/>
                      <w:szCs w:val="21"/>
                    </w:rPr>
                  </m:ctrlPr>
                </m:accPr>
                <m:e>
                  <m:r>
                    <w:rPr>
                      <w:rFonts w:ascii="Cambria Math" w:hAnsi="Cambria Math"/>
                      <w:sz w:val="21"/>
                      <w:szCs w:val="21"/>
                    </w:rPr>
                    <m:t>B</m:t>
                  </m:r>
                </m:e>
              </m:acc>
            </m:e>
            <m:sub>
              <m:r>
                <w:rPr>
                  <w:rFonts w:ascii="Cambria Math" w:hAnsi="Cambria Math"/>
                  <w:sz w:val="21"/>
                  <w:szCs w:val="21"/>
                </w:rPr>
                <m:t>i</m:t>
              </m:r>
              <m:r>
                <m:rPr>
                  <m:sty m:val="p"/>
                </m:rPr>
                <w:rPr>
                  <w:rFonts w:ascii="Cambria Math" w:hAnsi="Cambria Math"/>
                  <w:sz w:val="21"/>
                  <w:szCs w:val="21"/>
                </w:rPr>
                <m:t>,</m:t>
              </m:r>
              <m:r>
                <w:rPr>
                  <w:rFonts w:ascii="Cambria Math" w:hAnsi="Cambria Math"/>
                  <w:sz w:val="21"/>
                  <w:szCs w:val="21"/>
                </w:rPr>
                <m:t>j</m:t>
              </m:r>
              <m:r>
                <m:rPr>
                  <m:sty m:val="p"/>
                </m:rPr>
                <w:rPr>
                  <w:rFonts w:ascii="Cambria Math" w:hAnsi="Cambria Math"/>
                  <w:sz w:val="21"/>
                  <w:szCs w:val="21"/>
                </w:rPr>
                <m:t>,1</m:t>
              </m:r>
            </m:sub>
          </m:sSub>
          <m:r>
            <m:rPr>
              <m:sty m:val="p"/>
            </m:rPr>
            <w:rPr>
              <w:rFonts w:ascii="Cambria Math" w:hAnsi="Cambria Math"/>
              <w:sz w:val="21"/>
              <w:szCs w:val="21"/>
            </w:rPr>
            <m:t xml:space="preserve">    ∀</m:t>
          </m:r>
          <m:r>
            <w:rPr>
              <w:rFonts w:ascii="Cambria Math" w:hAnsi="Cambria Math"/>
              <w:sz w:val="21"/>
              <w:szCs w:val="21"/>
            </w:rPr>
            <m:t>i</m:t>
          </m:r>
          <m:r>
            <m:rPr>
              <m:sty m:val="p"/>
            </m:rPr>
            <w:rPr>
              <w:rFonts w:ascii="Cambria Math" w:hAnsi="Cambria Math"/>
              <w:sz w:val="21"/>
              <w:szCs w:val="21"/>
            </w:rPr>
            <m:t>,</m:t>
          </m:r>
          <m:r>
            <w:rPr>
              <w:rFonts w:ascii="Cambria Math" w:hAnsi="Cambria Math"/>
              <w:sz w:val="21"/>
              <w:szCs w:val="21"/>
            </w:rPr>
            <m:t>j</m:t>
          </m:r>
          <m:r>
            <m:rPr>
              <m:sty m:val="p"/>
            </m:rPr>
            <w:rPr>
              <w:rFonts w:ascii="Cambria Math" w:hAnsi="Cambria Math"/>
              <w:sz w:val="21"/>
              <w:szCs w:val="21"/>
            </w:rPr>
            <m:t>∈[1,</m:t>
          </m:r>
          <m:sSub>
            <m:sSubPr>
              <m:ctrlPr>
                <w:rPr>
                  <w:rFonts w:ascii="Cambria Math" w:hAnsi="Cambria Math"/>
                  <w:sz w:val="21"/>
                  <w:szCs w:val="21"/>
                </w:rPr>
              </m:ctrlPr>
            </m:sSubPr>
            <m:e>
              <m:r>
                <w:rPr>
                  <w:rFonts w:ascii="Cambria Math" w:hAnsi="Cambria Math"/>
                  <w:sz w:val="21"/>
                  <w:szCs w:val="21"/>
                </w:rPr>
                <m:t>n</m:t>
              </m:r>
            </m:e>
            <m:sub>
              <m:r>
                <w:rPr>
                  <w:rFonts w:ascii="Cambria Math" w:hAnsi="Cambria Math"/>
                  <w:sz w:val="21"/>
                  <w:szCs w:val="21"/>
                </w:rPr>
                <m:t>B</m:t>
              </m:r>
            </m:sub>
          </m:sSub>
          <m:r>
            <m:rPr>
              <m:sty m:val="p"/>
            </m:rPr>
            <w:rPr>
              <w:rFonts w:ascii="Cambria Math" w:hAnsi="Cambria Math"/>
              <w:sz w:val="21"/>
              <w:szCs w:val="21"/>
            </w:rPr>
            <m:t>]</m:t>
          </m:r>
        </m:oMath>
      </m:oMathPara>
    </w:p>
    <w:p w14:paraId="3B044F3A" w14:textId="77777777" w:rsidR="00630890" w:rsidRPr="00B90750" w:rsidRDefault="00630890" w:rsidP="00630890">
      <w:pPr>
        <w:pStyle w:val="BodyTextCont"/>
        <w:rPr>
          <w:sz w:val="21"/>
          <w:szCs w:val="21"/>
        </w:rPr>
      </w:pPr>
    </w:p>
    <w:p w14:paraId="2E2FCA40" w14:textId="2743B9D2" w:rsidR="00F24560" w:rsidRPr="00B90750" w:rsidRDefault="00F24560" w:rsidP="00630890">
      <w:pPr>
        <w:pStyle w:val="BodyTextFirst"/>
        <w:rPr>
          <w:sz w:val="21"/>
          <w:szCs w:val="18"/>
        </w:rPr>
      </w:pPr>
      <w:r w:rsidRPr="00B90750">
        <w:rPr>
          <w:sz w:val="21"/>
          <w:szCs w:val="18"/>
        </w:rPr>
        <w:t>will be the output of convolution of the input image with the first kernel,</w:t>
      </w:r>
    </w:p>
    <w:p w14:paraId="6C3C845A" w14:textId="77777777" w:rsidR="00630890" w:rsidRPr="00B90750" w:rsidRDefault="00630890" w:rsidP="00630890">
      <w:pPr>
        <w:pStyle w:val="BodyTextFirst"/>
        <w:rPr>
          <w:sz w:val="21"/>
          <w:szCs w:val="18"/>
        </w:rPr>
      </w:pPr>
    </w:p>
    <w:p w14:paraId="7A6ECF6A" w14:textId="68AE7371" w:rsidR="00F24560" w:rsidRPr="00B90750" w:rsidRDefault="007C0329" w:rsidP="00630890">
      <w:pPr>
        <w:pStyle w:val="BodyTextFirst"/>
        <w:rPr>
          <w:sz w:val="21"/>
          <w:szCs w:val="18"/>
        </w:rPr>
      </w:pPr>
      <m:oMathPara>
        <m:oMath>
          <m:sSub>
            <m:sSubPr>
              <m:ctrlPr>
                <w:rPr>
                  <w:rFonts w:ascii="Cambria Math" w:hAnsi="Cambria Math"/>
                  <w:i/>
                  <w:sz w:val="21"/>
                  <w:szCs w:val="18"/>
                </w:rPr>
              </m:ctrlPr>
            </m:sSubPr>
            <m:e>
              <m:acc>
                <m:accPr>
                  <m:chr m:val="̃"/>
                  <m:ctrlPr>
                    <w:rPr>
                      <w:rFonts w:ascii="Cambria Math" w:hAnsi="Cambria Math"/>
                      <w:sz w:val="21"/>
                      <w:szCs w:val="18"/>
                    </w:rPr>
                  </m:ctrlPr>
                </m:accPr>
                <m:e>
                  <m:r>
                    <w:rPr>
                      <w:rFonts w:ascii="Cambria Math" w:hAnsi="Cambria Math"/>
                      <w:sz w:val="21"/>
                      <w:szCs w:val="18"/>
                    </w:rPr>
                    <m:t>B</m:t>
                  </m:r>
                </m:e>
              </m:acc>
            </m:e>
            <m:sub>
              <m:r>
                <w:rPr>
                  <w:rFonts w:ascii="Cambria Math" w:hAnsi="Cambria Math"/>
                  <w:sz w:val="21"/>
                  <w:szCs w:val="18"/>
                </w:rPr>
                <m:t>i,j,2</m:t>
              </m:r>
            </m:sub>
          </m:sSub>
          <m:r>
            <w:rPr>
              <w:rFonts w:ascii="Cambria Math" w:hAnsi="Cambria Math"/>
              <w:sz w:val="21"/>
              <w:szCs w:val="18"/>
            </w:rPr>
            <m:t xml:space="preserve">    ∀i,j∈[1,</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B</m:t>
              </m:r>
            </m:sub>
          </m:sSub>
          <m:r>
            <w:rPr>
              <w:rFonts w:ascii="Cambria Math" w:hAnsi="Cambria Math"/>
              <w:sz w:val="21"/>
              <w:szCs w:val="18"/>
            </w:rPr>
            <m:t>]</m:t>
          </m:r>
        </m:oMath>
      </m:oMathPara>
    </w:p>
    <w:p w14:paraId="078FB4E8" w14:textId="77777777" w:rsidR="00630890" w:rsidRPr="00B90750" w:rsidRDefault="00630890" w:rsidP="00630890">
      <w:pPr>
        <w:pStyle w:val="BodyTextFirst"/>
        <w:rPr>
          <w:sz w:val="21"/>
          <w:szCs w:val="18"/>
        </w:rPr>
      </w:pPr>
    </w:p>
    <w:p w14:paraId="0818115E" w14:textId="2C97955C" w:rsidR="00F24560" w:rsidRPr="00B90750" w:rsidRDefault="00F24560" w:rsidP="00630890">
      <w:pPr>
        <w:pStyle w:val="BodyTextFirst"/>
        <w:rPr>
          <w:sz w:val="21"/>
          <w:szCs w:val="18"/>
        </w:rPr>
      </w:pPr>
      <w:r w:rsidRPr="00B90750">
        <w:rPr>
          <w:sz w:val="21"/>
          <w:szCs w:val="18"/>
        </w:rPr>
        <w:t xml:space="preserve">will be the output of convolution with the second kernel and so on. The convolution layer is nothing else than something that transform the input into an output tensor.  But what are the weights in this layer? </w:t>
      </w:r>
      <w:r w:rsidRPr="00B90750">
        <w:rPr>
          <w:rStyle w:val="Emphasis"/>
          <w:sz w:val="21"/>
          <w:szCs w:val="18"/>
        </w:rPr>
        <w:t>The weights, or the parameter that the network learn</w:t>
      </w:r>
      <w:r w:rsidR="005D7643" w:rsidRPr="00B90750">
        <w:rPr>
          <w:rStyle w:val="Emphasis"/>
          <w:sz w:val="21"/>
          <w:szCs w:val="18"/>
        </w:rPr>
        <w:t>s</w:t>
      </w:r>
      <w:r w:rsidRPr="00B90750">
        <w:rPr>
          <w:rStyle w:val="Emphasis"/>
          <w:sz w:val="21"/>
          <w:szCs w:val="18"/>
        </w:rPr>
        <w:t xml:space="preserve"> during the training phase, are the elements of the kernel themselves.</w:t>
      </w:r>
      <w:r w:rsidRPr="00B90750">
        <w:rPr>
          <w:sz w:val="21"/>
          <w:szCs w:val="18"/>
        </w:rPr>
        <w:t xml:space="preserve"> We have discussed that we have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c</m:t>
            </m:r>
          </m:sub>
        </m:sSub>
      </m:oMath>
      <w:r w:rsidRPr="00B90750">
        <w:rPr>
          <w:sz w:val="21"/>
          <w:szCs w:val="18"/>
        </w:rPr>
        <w:t xml:space="preserve"> kernels, each of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K</m:t>
            </m:r>
          </m:sub>
        </m:sSub>
      </m:oMath>
      <w:r w:rsidRPr="00B90750">
        <w:rPr>
          <w:sz w:val="21"/>
          <w:szCs w:val="18"/>
        </w:rPr>
        <w:t xml:space="preserve"> dimensions. That means that we have </w:t>
      </w:r>
      <m:oMath>
        <m:sSubSup>
          <m:sSubSupPr>
            <m:ctrlPr>
              <w:rPr>
                <w:rStyle w:val="Emphasis"/>
                <w:rFonts w:ascii="Cambria Math" w:hAnsi="Cambria Math"/>
                <w:i w:val="0"/>
                <w:iCs w:val="0"/>
                <w:sz w:val="21"/>
                <w:szCs w:val="18"/>
              </w:rPr>
            </m:ctrlPr>
          </m:sSubSupPr>
          <m:e>
            <m:r>
              <w:rPr>
                <w:rStyle w:val="Emphasis"/>
                <w:rFonts w:ascii="Cambria Math" w:hAnsi="Cambria Math"/>
                <w:sz w:val="21"/>
                <w:szCs w:val="18"/>
              </w:rPr>
              <m:t>n</m:t>
            </m:r>
          </m:e>
          <m:sub>
            <m:r>
              <w:rPr>
                <w:rStyle w:val="Emphasis"/>
                <w:rFonts w:ascii="Cambria Math" w:hAnsi="Cambria Math"/>
                <w:sz w:val="21"/>
                <w:szCs w:val="18"/>
              </w:rPr>
              <m:t>K</m:t>
            </m:r>
          </m:sub>
          <m:sup>
            <m:r>
              <w:rPr>
                <w:rStyle w:val="Emphasis"/>
                <w:rFonts w:ascii="Cambria Math" w:hAnsi="Cambria Math"/>
                <w:sz w:val="21"/>
                <w:szCs w:val="18"/>
              </w:rPr>
              <m:t>2</m:t>
            </m:r>
          </m:sup>
        </m:sSubSup>
        <m:sSub>
          <m:sSubPr>
            <m:ctrlPr>
              <w:rPr>
                <w:rStyle w:val="Emphasis"/>
                <w:rFonts w:ascii="Cambria Math" w:hAnsi="Cambria Math"/>
                <w:i w:val="0"/>
                <w:iCs w:val="0"/>
                <w:sz w:val="21"/>
                <w:szCs w:val="18"/>
              </w:rPr>
            </m:ctrlPr>
          </m:sSubPr>
          <m:e>
            <m:r>
              <w:rPr>
                <w:rStyle w:val="Emphasis"/>
                <w:rFonts w:ascii="Cambria Math" w:hAnsi="Cambria Math"/>
                <w:sz w:val="21"/>
                <w:szCs w:val="18"/>
              </w:rPr>
              <m:t>n</m:t>
            </m:r>
          </m:e>
          <m:sub>
            <m:r>
              <w:rPr>
                <w:rStyle w:val="Emphasis"/>
                <w:rFonts w:ascii="Cambria Math" w:hAnsi="Cambria Math"/>
                <w:sz w:val="21"/>
                <w:szCs w:val="18"/>
              </w:rPr>
              <m:t>c</m:t>
            </m:r>
          </m:sub>
        </m:sSub>
      </m:oMath>
      <w:r w:rsidRPr="00B90750">
        <w:rPr>
          <w:rStyle w:val="Emphasis"/>
          <w:sz w:val="21"/>
          <w:szCs w:val="18"/>
        </w:rPr>
        <w:t xml:space="preserve"> parameter in a convolutional layer</w:t>
      </w:r>
      <w:r w:rsidRPr="00B90750">
        <w:rPr>
          <w:sz w:val="21"/>
          <w:szCs w:val="18"/>
        </w:rPr>
        <w:t xml:space="preserve">. </w:t>
      </w:r>
    </w:p>
    <w:p w14:paraId="1E5F005E" w14:textId="6C7298E1" w:rsidR="00F24560" w:rsidRPr="00B90750" w:rsidRDefault="00F24560" w:rsidP="005D7643">
      <w:pPr>
        <w:pStyle w:val="NoteTipCaution"/>
        <w:rPr>
          <w:sz w:val="24"/>
          <w:szCs w:val="21"/>
        </w:rPr>
      </w:pPr>
      <w:r w:rsidRPr="00B90750">
        <w:rPr>
          <w:rStyle w:val="Strong"/>
          <w:sz w:val="24"/>
          <w:szCs w:val="21"/>
        </w:rPr>
        <w:t>Note</w:t>
      </w:r>
      <w:r w:rsidRPr="00B90750">
        <w:rPr>
          <w:sz w:val="24"/>
          <w:szCs w:val="21"/>
        </w:rPr>
        <w:t xml:space="preserve"> </w:t>
      </w:r>
      <w:r w:rsidR="005D7643" w:rsidRPr="00B90750">
        <w:rPr>
          <w:sz w:val="24"/>
          <w:szCs w:val="21"/>
        </w:rPr>
        <w:t>T</w:t>
      </w:r>
      <w:r w:rsidRPr="00B90750">
        <w:rPr>
          <w:sz w:val="24"/>
          <w:szCs w:val="21"/>
        </w:rPr>
        <w:t xml:space="preserve">he number of parameters that you have in a convolutional layer, </w:t>
      </w:r>
      <m:oMath>
        <m:sSubSup>
          <m:sSubSupPr>
            <m:ctrlPr>
              <w:rPr>
                <w:rFonts w:ascii="Cambria Math" w:hAnsi="Cambria Math"/>
                <w:i/>
                <w:sz w:val="24"/>
                <w:szCs w:val="21"/>
              </w:rPr>
            </m:ctrlPr>
          </m:sSubSupPr>
          <m:e>
            <m:r>
              <w:rPr>
                <w:rFonts w:ascii="Cambria Math" w:hAnsi="Cambria Math"/>
                <w:sz w:val="24"/>
                <w:szCs w:val="21"/>
              </w:rPr>
              <m:t>n</m:t>
            </m:r>
          </m:e>
          <m:sub>
            <m:r>
              <w:rPr>
                <w:rFonts w:ascii="Cambria Math" w:hAnsi="Cambria Math"/>
                <w:sz w:val="24"/>
                <w:szCs w:val="21"/>
              </w:rPr>
              <m:t>K</m:t>
            </m:r>
          </m:sub>
          <m:sup>
            <m:r>
              <w:rPr>
                <w:rFonts w:ascii="Cambria Math" w:hAnsi="Cambria Math"/>
                <w:sz w:val="24"/>
                <w:szCs w:val="21"/>
              </w:rPr>
              <m:t>2</m:t>
            </m:r>
          </m:sup>
        </m:sSubSup>
        <m:sSub>
          <m:sSubPr>
            <m:ctrlPr>
              <w:rPr>
                <w:rFonts w:ascii="Cambria Math" w:hAnsi="Cambria Math"/>
                <w:i/>
                <w:sz w:val="24"/>
                <w:szCs w:val="21"/>
              </w:rPr>
            </m:ctrlPr>
          </m:sSubPr>
          <m:e>
            <m:r>
              <w:rPr>
                <w:rFonts w:ascii="Cambria Math" w:hAnsi="Cambria Math"/>
                <w:sz w:val="24"/>
                <w:szCs w:val="21"/>
              </w:rPr>
              <m:t>n</m:t>
            </m:r>
          </m:e>
          <m:sub>
            <m:r>
              <w:rPr>
                <w:rFonts w:ascii="Cambria Math" w:hAnsi="Cambria Math"/>
                <w:sz w:val="24"/>
                <w:szCs w:val="21"/>
              </w:rPr>
              <m:t>c</m:t>
            </m:r>
          </m:sub>
        </m:sSub>
      </m:oMath>
      <w:r w:rsidRPr="00B90750">
        <w:rPr>
          <w:sz w:val="24"/>
          <w:szCs w:val="21"/>
        </w:rPr>
        <w:t>, is independent from the input image size. This fact helps in reducing overfitting, especially when dealing with big size input images.</w:t>
      </w:r>
    </w:p>
    <w:p w14:paraId="3D9DD8FC" w14:textId="5057A307" w:rsidR="00F24560" w:rsidRPr="00B90750" w:rsidRDefault="00F24560" w:rsidP="005D7643">
      <w:pPr>
        <w:pStyle w:val="BodyTextFirst"/>
        <w:rPr>
          <w:sz w:val="21"/>
          <w:szCs w:val="18"/>
        </w:rPr>
      </w:pPr>
      <w:r w:rsidRPr="00B90750">
        <w:rPr>
          <w:sz w:val="21"/>
          <w:szCs w:val="18"/>
        </w:rPr>
        <w:lastRenderedPageBreak/>
        <w:t xml:space="preserve">Sometime this layer is indicated with the word </w:t>
      </w:r>
      <w:r w:rsidR="00757FEE" w:rsidRPr="00B90750">
        <w:rPr>
          <w:rStyle w:val="Strong"/>
          <w:sz w:val="21"/>
          <w:szCs w:val="18"/>
        </w:rPr>
        <w:t>CONV</w:t>
      </w:r>
      <w:r w:rsidRPr="00B90750">
        <w:rPr>
          <w:sz w:val="21"/>
          <w:szCs w:val="18"/>
        </w:rPr>
        <w:t xml:space="preserve"> and then a number. In our case we could indicate this layer with </w:t>
      </w:r>
      <w:r w:rsidR="00757FEE" w:rsidRPr="00B90750">
        <w:rPr>
          <w:sz w:val="21"/>
          <w:szCs w:val="18"/>
        </w:rPr>
        <w:t>CONV</w:t>
      </w:r>
      <w:r w:rsidRPr="00B90750">
        <w:rPr>
          <w:sz w:val="21"/>
          <w:szCs w:val="18"/>
        </w:rPr>
        <w:t xml:space="preserve">1. In Figure </w:t>
      </w:r>
      <w:r w:rsidR="00AD7964" w:rsidRPr="00B90750">
        <w:rPr>
          <w:sz w:val="21"/>
          <w:szCs w:val="18"/>
        </w:rPr>
        <w:t>15</w:t>
      </w:r>
      <w:r w:rsidRPr="00B90750">
        <w:rPr>
          <w:sz w:val="21"/>
          <w:szCs w:val="18"/>
        </w:rPr>
        <w:t xml:space="preserve">-12 you can see a representation of a convolutional layer. The input image gets transformed by applying convolution with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c</m:t>
            </m:r>
          </m:sub>
        </m:sSub>
      </m:oMath>
      <w:r w:rsidRPr="00B90750">
        <w:rPr>
          <w:sz w:val="21"/>
          <w:szCs w:val="18"/>
        </w:rPr>
        <w:t xml:space="preserve"> kernels in a tensor of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c</m:t>
            </m:r>
          </m:sub>
        </m:sSub>
      </m:oMath>
      <w:r w:rsidRPr="00B90750">
        <w:rPr>
          <w:sz w:val="21"/>
          <w:szCs w:val="18"/>
        </w:rPr>
        <w:t>.</w:t>
      </w:r>
    </w:p>
    <w:p w14:paraId="5581132C" w14:textId="77777777" w:rsidR="00AD7964" w:rsidRPr="00B90750" w:rsidRDefault="00AD7964" w:rsidP="005D7643">
      <w:pPr>
        <w:pStyle w:val="BodyTextFirst"/>
        <w:rPr>
          <w:sz w:val="21"/>
          <w:szCs w:val="18"/>
        </w:rPr>
      </w:pPr>
    </w:p>
    <w:p w14:paraId="1155C717" w14:textId="7132E7DC" w:rsidR="00F24560" w:rsidRPr="00B90750" w:rsidRDefault="00F24560" w:rsidP="00AD7964">
      <w:pPr>
        <w:spacing w:before="120" w:after="120" w:line="240" w:lineRule="auto"/>
        <w:jc w:val="center"/>
        <w:rPr>
          <w:rFonts w:ascii="Arial" w:eastAsia="Times New Roman" w:hAnsi="Arial"/>
          <w:sz w:val="16"/>
          <w:szCs w:val="18"/>
        </w:rPr>
      </w:pPr>
      <w:r w:rsidRPr="00B90750">
        <w:rPr>
          <w:rFonts w:ascii="Arial" w:eastAsia="Times New Roman" w:hAnsi="Arial"/>
          <w:noProof/>
          <w:sz w:val="16"/>
          <w:szCs w:val="18"/>
        </w:rPr>
        <w:drawing>
          <wp:inline distT="0" distB="0" distL="0" distR="0" wp14:anchorId="055BBD00" wp14:editId="49F3E370">
            <wp:extent cx="4572000" cy="2821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2821075"/>
                    </a:xfrm>
                    <a:prstGeom prst="rect">
                      <a:avLst/>
                    </a:prstGeom>
                    <a:noFill/>
                    <a:ln>
                      <a:noFill/>
                    </a:ln>
                  </pic:spPr>
                </pic:pic>
              </a:graphicData>
            </a:graphic>
          </wp:inline>
        </w:drawing>
      </w:r>
    </w:p>
    <w:p w14:paraId="48F5E419" w14:textId="0E602EE2" w:rsidR="00AD7964" w:rsidRPr="00B90750" w:rsidRDefault="00AD7964" w:rsidP="00AD7964">
      <w:pPr>
        <w:pStyle w:val="FigureCaption"/>
        <w:rPr>
          <w:sz w:val="22"/>
          <w:szCs w:val="18"/>
        </w:rPr>
      </w:pPr>
      <w:r w:rsidRPr="00B90750">
        <w:rPr>
          <w:sz w:val="22"/>
          <w:szCs w:val="18"/>
        </w:rPr>
        <w:t>Figure 15-12. A representation of a convolutional layer</w:t>
      </w:r>
      <w:r w:rsidRPr="00B90750">
        <w:rPr>
          <w:rStyle w:val="FootnoteReference"/>
          <w:sz w:val="22"/>
          <w:szCs w:val="18"/>
        </w:rPr>
        <w:footnoteReference w:id="1"/>
      </w:r>
      <w:r w:rsidRPr="00B90750">
        <w:rPr>
          <w:sz w:val="22"/>
          <w:szCs w:val="18"/>
        </w:rPr>
        <w:t>.</w:t>
      </w:r>
    </w:p>
    <w:p w14:paraId="22C36572" w14:textId="05E5CFAD" w:rsidR="00F24560" w:rsidRPr="00B90750" w:rsidRDefault="00F24560" w:rsidP="00AD7964">
      <w:pPr>
        <w:pStyle w:val="BodyTextFirst"/>
        <w:rPr>
          <w:sz w:val="21"/>
          <w:szCs w:val="18"/>
        </w:rPr>
      </w:pPr>
      <w:r w:rsidRPr="00B90750">
        <w:rPr>
          <w:sz w:val="21"/>
          <w:szCs w:val="18"/>
        </w:rPr>
        <w:t xml:space="preserve">Of course, a convolutional layer must not necessarily be placed immediately after the inputs. A convolutional layer may get as input the output of any other layer of course. Keep in mind that usually your input image will have dimensions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A</m:t>
            </m:r>
          </m:sub>
        </m:sSub>
        <m:r>
          <w:rPr>
            <w:rFonts w:ascii="Cambria Math" w:hAnsi="Cambria Math"/>
            <w:sz w:val="21"/>
            <w:szCs w:val="18"/>
          </w:rPr>
          <m:t>×3</m:t>
        </m:r>
      </m:oMath>
      <w:r w:rsidRPr="00B90750">
        <w:rPr>
          <w:sz w:val="21"/>
          <w:szCs w:val="18"/>
        </w:rPr>
        <w:t>, since an image in color has 3 channels: Red, Green and Blue. A complete analysis of the tensors involved in a CNN when considering color images will go beyond the scope of this book. Very often in diagrams the layer is simply indicated as a cube or a square.</w:t>
      </w:r>
    </w:p>
    <w:p w14:paraId="3D1780B5" w14:textId="77777777" w:rsidR="00F24560" w:rsidRPr="00B90750" w:rsidRDefault="00F24560" w:rsidP="00AD7964">
      <w:pPr>
        <w:pStyle w:val="Heading2"/>
        <w:rPr>
          <w:sz w:val="34"/>
          <w:szCs w:val="24"/>
        </w:rPr>
      </w:pPr>
      <w:r w:rsidRPr="00B90750">
        <w:rPr>
          <w:sz w:val="34"/>
          <w:szCs w:val="24"/>
        </w:rPr>
        <w:t>Pooling layers</w:t>
      </w:r>
    </w:p>
    <w:p w14:paraId="49B185BB" w14:textId="77777777" w:rsidR="00F24560" w:rsidRPr="00B90750" w:rsidRDefault="00F24560" w:rsidP="00757FEE">
      <w:pPr>
        <w:pStyle w:val="BodyTextFirst"/>
        <w:rPr>
          <w:sz w:val="21"/>
          <w:szCs w:val="18"/>
        </w:rPr>
      </w:pPr>
      <w:r w:rsidRPr="00B90750">
        <w:rPr>
          <w:sz w:val="21"/>
          <w:szCs w:val="18"/>
        </w:rPr>
        <w:t xml:space="preserve">A pooling layer is usually indicated with </w:t>
      </w:r>
      <w:r w:rsidRPr="00B90750">
        <w:rPr>
          <w:rStyle w:val="Strong"/>
          <w:sz w:val="21"/>
          <w:szCs w:val="18"/>
        </w:rPr>
        <w:t>POOL</w:t>
      </w:r>
      <w:r w:rsidRPr="00B90750">
        <w:rPr>
          <w:sz w:val="21"/>
          <w:szCs w:val="18"/>
        </w:rPr>
        <w:t xml:space="preserve"> and a number: for example, POOL1. It takes as input a tensor and gives as output another tensor after applying pooling to the input. </w:t>
      </w:r>
    </w:p>
    <w:p w14:paraId="3A6438F1" w14:textId="4D9A0C70" w:rsidR="00F24560" w:rsidRPr="00B90750" w:rsidRDefault="00757FEE" w:rsidP="00757FEE">
      <w:pPr>
        <w:pStyle w:val="NoteTipCaution"/>
        <w:rPr>
          <w:sz w:val="24"/>
          <w:szCs w:val="21"/>
        </w:rPr>
      </w:pPr>
      <w:r w:rsidRPr="00B90750">
        <w:rPr>
          <w:rStyle w:val="Strong"/>
          <w:sz w:val="24"/>
          <w:szCs w:val="21"/>
        </w:rPr>
        <w:lastRenderedPageBreak/>
        <w:t>Note</w:t>
      </w:r>
      <w:r w:rsidRPr="00B90750">
        <w:rPr>
          <w:sz w:val="24"/>
          <w:szCs w:val="21"/>
        </w:rPr>
        <w:t xml:space="preserve"> </w:t>
      </w:r>
      <w:r w:rsidR="00F24560" w:rsidRPr="00B90750">
        <w:rPr>
          <w:sz w:val="24"/>
          <w:szCs w:val="21"/>
        </w:rPr>
        <w:t xml:space="preserve">A pooling layer has no parameter to learn, but it introduces additional hyperparameters: </w:t>
      </w:r>
      <m:oMath>
        <m:sSub>
          <m:sSubPr>
            <m:ctrlPr>
              <w:rPr>
                <w:rFonts w:ascii="Cambria Math" w:hAnsi="Cambria Math"/>
                <w:sz w:val="24"/>
                <w:szCs w:val="21"/>
              </w:rPr>
            </m:ctrlPr>
          </m:sSubPr>
          <m:e>
            <m:r>
              <w:rPr>
                <w:rFonts w:ascii="Cambria Math" w:hAnsi="Cambria Math"/>
                <w:sz w:val="24"/>
                <w:szCs w:val="21"/>
              </w:rPr>
              <m:t>n</m:t>
            </m:r>
          </m:e>
          <m:sub>
            <m:r>
              <w:rPr>
                <w:rFonts w:ascii="Cambria Math" w:hAnsi="Cambria Math"/>
                <w:sz w:val="24"/>
                <w:szCs w:val="21"/>
              </w:rPr>
              <m:t>K</m:t>
            </m:r>
          </m:sub>
        </m:sSub>
      </m:oMath>
      <w:r w:rsidR="00F24560" w:rsidRPr="00B90750">
        <w:rPr>
          <w:sz w:val="24"/>
          <w:szCs w:val="21"/>
        </w:rPr>
        <w:t xml:space="preserve"> and stride </w:t>
      </w:r>
      <m:oMath>
        <m:r>
          <w:rPr>
            <w:rFonts w:ascii="Cambria Math" w:hAnsi="Cambria Math"/>
            <w:sz w:val="24"/>
            <w:szCs w:val="21"/>
          </w:rPr>
          <m:t>s</m:t>
        </m:r>
      </m:oMath>
      <w:r w:rsidR="00F24560" w:rsidRPr="00B90750">
        <w:rPr>
          <w:sz w:val="24"/>
          <w:szCs w:val="21"/>
        </w:rPr>
        <w:t xml:space="preserve">. Typically, in pooling layers you </w:t>
      </w:r>
      <w:r w:rsidR="00BF6F2A" w:rsidRPr="00B90750">
        <w:rPr>
          <w:sz w:val="24"/>
          <w:szCs w:val="21"/>
        </w:rPr>
        <w:t>do not</w:t>
      </w:r>
      <w:r w:rsidR="00F24560" w:rsidRPr="00B90750">
        <w:rPr>
          <w:sz w:val="24"/>
          <w:szCs w:val="21"/>
        </w:rPr>
        <w:t xml:space="preserve"> use any padding, since one of the </w:t>
      </w:r>
      <w:r w:rsidRPr="00B90750">
        <w:rPr>
          <w:sz w:val="24"/>
          <w:szCs w:val="21"/>
        </w:rPr>
        <w:t>reasons</w:t>
      </w:r>
      <w:r w:rsidR="00F24560" w:rsidRPr="00B90750">
        <w:rPr>
          <w:sz w:val="24"/>
          <w:szCs w:val="21"/>
        </w:rPr>
        <w:t xml:space="preserve"> to use pooling is often to reduce the dimensionality of the tensors.</w:t>
      </w:r>
    </w:p>
    <w:p w14:paraId="31E93F82" w14:textId="77777777" w:rsidR="00F24560" w:rsidRPr="00B90750" w:rsidRDefault="00F24560" w:rsidP="00CF4523">
      <w:pPr>
        <w:pStyle w:val="Heading2"/>
        <w:rPr>
          <w:sz w:val="34"/>
          <w:szCs w:val="24"/>
        </w:rPr>
      </w:pPr>
      <w:r w:rsidRPr="00B90750">
        <w:rPr>
          <w:sz w:val="34"/>
          <w:szCs w:val="24"/>
        </w:rPr>
        <w:t>Stacking layers together</w:t>
      </w:r>
    </w:p>
    <w:p w14:paraId="5C361C6A" w14:textId="55245B6B" w:rsidR="00F24560" w:rsidRPr="00B90750" w:rsidRDefault="00F24560" w:rsidP="00CF4523">
      <w:pPr>
        <w:pStyle w:val="BodyTextFirst"/>
        <w:rPr>
          <w:sz w:val="21"/>
          <w:szCs w:val="18"/>
        </w:rPr>
      </w:pPr>
      <w:r w:rsidRPr="00B90750">
        <w:rPr>
          <w:sz w:val="21"/>
          <w:szCs w:val="18"/>
        </w:rPr>
        <w:t>In CNNs you usually stack convolutional and pooling layer</w:t>
      </w:r>
      <w:r w:rsidR="00CF4523" w:rsidRPr="00B90750">
        <w:rPr>
          <w:sz w:val="21"/>
          <w:szCs w:val="18"/>
        </w:rPr>
        <w:t>s</w:t>
      </w:r>
      <w:r w:rsidRPr="00B90750">
        <w:rPr>
          <w:sz w:val="21"/>
          <w:szCs w:val="18"/>
        </w:rPr>
        <w:t xml:space="preserve"> together. One after the other. In Figure </w:t>
      </w:r>
      <w:r w:rsidR="00CF4523" w:rsidRPr="00B90750">
        <w:rPr>
          <w:sz w:val="21"/>
          <w:szCs w:val="18"/>
        </w:rPr>
        <w:t>15</w:t>
      </w:r>
      <w:r w:rsidRPr="00B90750">
        <w:rPr>
          <w:sz w:val="21"/>
          <w:szCs w:val="18"/>
        </w:rPr>
        <w:t>-13 you can see a convolutional and a pooling layer stack. A convolutional is always followed by a pooling layer. Sometime</w:t>
      </w:r>
      <w:r w:rsidR="00CF4523" w:rsidRPr="00B90750">
        <w:rPr>
          <w:sz w:val="21"/>
          <w:szCs w:val="18"/>
        </w:rPr>
        <w:t>s</w:t>
      </w:r>
      <w:r w:rsidRPr="00B90750">
        <w:rPr>
          <w:sz w:val="21"/>
          <w:szCs w:val="18"/>
        </w:rPr>
        <w:t xml:space="preserve"> the two together are called a layer. The reason is that a pooling layer has no learnable weights and therefore it is simply seen as a simple operation that is associated with the convolutional layer. So be aware when you read papers or blogs and check what they intend.</w:t>
      </w:r>
    </w:p>
    <w:p w14:paraId="6ED40377" w14:textId="77777777" w:rsidR="00CF4523" w:rsidRPr="00B90750" w:rsidRDefault="00CF4523" w:rsidP="00CF4523">
      <w:pPr>
        <w:pStyle w:val="BodyTextFirst"/>
        <w:rPr>
          <w:sz w:val="21"/>
          <w:szCs w:val="18"/>
        </w:rPr>
      </w:pPr>
    </w:p>
    <w:p w14:paraId="79FB7D90" w14:textId="122EB49C" w:rsidR="00F24560" w:rsidRPr="00B90750" w:rsidRDefault="00F24560" w:rsidP="00CF4523">
      <w:pPr>
        <w:autoSpaceDE w:val="0"/>
        <w:autoSpaceDN w:val="0"/>
        <w:spacing w:before="120" w:after="0" w:line="240" w:lineRule="auto"/>
        <w:jc w:val="center"/>
        <w:rPr>
          <w:rFonts w:ascii="Utopia" w:hAnsi="Utopia"/>
          <w:sz w:val="16"/>
          <w:szCs w:val="21"/>
        </w:rPr>
      </w:pPr>
      <w:r w:rsidRPr="00B90750">
        <w:rPr>
          <w:rFonts w:ascii="Utopia" w:hAnsi="Utopia"/>
          <w:noProof/>
          <w:sz w:val="16"/>
          <w:szCs w:val="21"/>
        </w:rPr>
        <w:drawing>
          <wp:inline distT="0" distB="0" distL="0" distR="0" wp14:anchorId="458AD2B9" wp14:editId="7D2BBE41">
            <wp:extent cx="4572000" cy="12616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0" cy="1261632"/>
                    </a:xfrm>
                    <a:prstGeom prst="rect">
                      <a:avLst/>
                    </a:prstGeom>
                    <a:noFill/>
                    <a:ln>
                      <a:noFill/>
                    </a:ln>
                  </pic:spPr>
                </pic:pic>
              </a:graphicData>
            </a:graphic>
          </wp:inline>
        </w:drawing>
      </w:r>
    </w:p>
    <w:p w14:paraId="24D374DA" w14:textId="3DDAA69B" w:rsidR="00CF4523" w:rsidRPr="00B90750" w:rsidRDefault="00CF4523" w:rsidP="00CF4523">
      <w:pPr>
        <w:pStyle w:val="FigureCaption"/>
        <w:rPr>
          <w:sz w:val="22"/>
          <w:szCs w:val="18"/>
        </w:rPr>
      </w:pPr>
      <w:r w:rsidRPr="00B90750">
        <w:rPr>
          <w:sz w:val="22"/>
          <w:szCs w:val="18"/>
        </w:rPr>
        <w:t>Figure 15-13. A representation of how to stack convolutional and pooling layers.</w:t>
      </w:r>
    </w:p>
    <w:p w14:paraId="400D011D" w14:textId="1B5A33BA" w:rsidR="00F24560" w:rsidRPr="00B90750" w:rsidRDefault="00F24560" w:rsidP="00CF4523">
      <w:pPr>
        <w:pStyle w:val="BodyTextFirst"/>
        <w:rPr>
          <w:sz w:val="21"/>
          <w:szCs w:val="18"/>
        </w:rPr>
      </w:pPr>
      <w:r w:rsidRPr="00B90750">
        <w:rPr>
          <w:sz w:val="21"/>
          <w:szCs w:val="18"/>
        </w:rPr>
        <w:t>To conclude this part on CNN</w:t>
      </w:r>
      <w:r w:rsidR="00CF4523" w:rsidRPr="00B90750">
        <w:rPr>
          <w:sz w:val="21"/>
          <w:szCs w:val="18"/>
        </w:rPr>
        <w:t>s</w:t>
      </w:r>
      <w:r w:rsidRPr="00B90750">
        <w:rPr>
          <w:sz w:val="21"/>
          <w:szCs w:val="18"/>
        </w:rPr>
        <w:t xml:space="preserve"> in Figure </w:t>
      </w:r>
      <w:r w:rsidR="00CF4523" w:rsidRPr="00B90750">
        <w:rPr>
          <w:sz w:val="21"/>
          <w:szCs w:val="18"/>
        </w:rPr>
        <w:t>15</w:t>
      </w:r>
      <w:r w:rsidRPr="00B90750">
        <w:rPr>
          <w:sz w:val="21"/>
          <w:szCs w:val="18"/>
        </w:rPr>
        <w:t xml:space="preserve">-14 you can see an example of a CNN. In Figure </w:t>
      </w:r>
      <w:r w:rsidR="00CF4523" w:rsidRPr="00B90750">
        <w:rPr>
          <w:sz w:val="21"/>
          <w:szCs w:val="18"/>
        </w:rPr>
        <w:t>15</w:t>
      </w:r>
      <w:r w:rsidRPr="00B90750">
        <w:rPr>
          <w:sz w:val="21"/>
          <w:szCs w:val="18"/>
        </w:rPr>
        <w:t>-14 you can see an example like the very famous LeNet-5 network</w:t>
      </w:r>
      <w:r w:rsidR="00967C75" w:rsidRPr="00B90750">
        <w:rPr>
          <w:sz w:val="21"/>
          <w:szCs w:val="18"/>
        </w:rPr>
        <w:t xml:space="preserve"> [1]. </w:t>
      </w:r>
      <w:r w:rsidRPr="00B90750">
        <w:rPr>
          <w:sz w:val="21"/>
          <w:szCs w:val="18"/>
        </w:rPr>
        <w:t>You have the inputs, then two times convolution-pooling layer, then 3 fully connected layers and then an output layers, where you may have your softmax function in case, for example, you perform multiclass classification. I put some indicative numbers in the Figure to give you an idea of the size of the different layers.</w:t>
      </w:r>
    </w:p>
    <w:p w14:paraId="27F3248F" w14:textId="77777777" w:rsidR="00CF4523" w:rsidRPr="00B90750" w:rsidRDefault="00CF4523" w:rsidP="00CF4523">
      <w:pPr>
        <w:pStyle w:val="BodyTextFirst"/>
        <w:rPr>
          <w:sz w:val="21"/>
          <w:szCs w:val="18"/>
        </w:rPr>
      </w:pPr>
    </w:p>
    <w:p w14:paraId="1DE4C824" w14:textId="35CE3BF2" w:rsidR="00F24560" w:rsidRPr="00B90750" w:rsidRDefault="00F24560" w:rsidP="00CF4523">
      <w:pPr>
        <w:jc w:val="center"/>
        <w:rPr>
          <w:sz w:val="21"/>
          <w:szCs w:val="21"/>
        </w:rPr>
      </w:pPr>
      <w:r w:rsidRPr="00B90750">
        <w:rPr>
          <w:noProof/>
          <w:sz w:val="21"/>
          <w:szCs w:val="21"/>
        </w:rPr>
        <w:drawing>
          <wp:inline distT="0" distB="0" distL="0" distR="0" wp14:anchorId="438D0832" wp14:editId="2CEC9571">
            <wp:extent cx="4572000" cy="762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762880"/>
                    </a:xfrm>
                    <a:prstGeom prst="rect">
                      <a:avLst/>
                    </a:prstGeom>
                    <a:noFill/>
                    <a:ln>
                      <a:noFill/>
                    </a:ln>
                  </pic:spPr>
                </pic:pic>
              </a:graphicData>
            </a:graphic>
          </wp:inline>
        </w:drawing>
      </w:r>
    </w:p>
    <w:p w14:paraId="43DE7D05" w14:textId="0DDADCE9" w:rsidR="00CF4523" w:rsidRPr="00B90750" w:rsidRDefault="00CF4523" w:rsidP="00FF2C32">
      <w:pPr>
        <w:pStyle w:val="FigureCaption"/>
        <w:rPr>
          <w:sz w:val="22"/>
          <w:szCs w:val="18"/>
        </w:rPr>
      </w:pPr>
      <w:r w:rsidRPr="00B90750">
        <w:rPr>
          <w:sz w:val="22"/>
          <w:szCs w:val="18"/>
        </w:rPr>
        <w:t>Figure 15-14. A representation of a CNN similar to the famous LeNet-5 network.</w:t>
      </w:r>
    </w:p>
    <w:p w14:paraId="6CDEC2CD" w14:textId="77777777" w:rsidR="00F24560" w:rsidRPr="00B90750" w:rsidRDefault="00F24560" w:rsidP="00FF2C32">
      <w:pPr>
        <w:pStyle w:val="Heading1"/>
        <w:rPr>
          <w:sz w:val="38"/>
          <w:szCs w:val="32"/>
        </w:rPr>
      </w:pPr>
      <w:r w:rsidRPr="00B90750">
        <w:rPr>
          <w:sz w:val="38"/>
          <w:szCs w:val="32"/>
        </w:rPr>
        <w:lastRenderedPageBreak/>
        <w:t>An example of a CNN</w:t>
      </w:r>
    </w:p>
    <w:p w14:paraId="38E41561" w14:textId="2180DA93" w:rsidR="00F24560" w:rsidRPr="00B90750" w:rsidRDefault="00FF2C32" w:rsidP="00FF2C32">
      <w:pPr>
        <w:pStyle w:val="BodyTextFirst"/>
        <w:rPr>
          <w:sz w:val="21"/>
          <w:szCs w:val="18"/>
        </w:rPr>
      </w:pPr>
      <w:r w:rsidRPr="00B90750">
        <w:rPr>
          <w:sz w:val="21"/>
          <w:szCs w:val="18"/>
        </w:rPr>
        <w:t>Let us</w:t>
      </w:r>
      <w:r w:rsidR="00F24560" w:rsidRPr="00B90750">
        <w:rPr>
          <w:sz w:val="21"/>
          <w:szCs w:val="18"/>
        </w:rPr>
        <w:t xml:space="preserve"> try to build one such a network to give you a feeling of how the process would work and how the code looks like. We will not do any hyperparameter tuning or optimization to keep the section understandable. We will build the following architecture with the following layers in this order:</w:t>
      </w:r>
    </w:p>
    <w:p w14:paraId="2114FB17" w14:textId="2E04FE8A" w:rsidR="00F24560" w:rsidRPr="00B90750" w:rsidRDefault="00F24560" w:rsidP="00FF2C32">
      <w:pPr>
        <w:pStyle w:val="Bullet"/>
        <w:rPr>
          <w:sz w:val="21"/>
          <w:szCs w:val="21"/>
        </w:rPr>
      </w:pPr>
      <w:r w:rsidRPr="00B90750">
        <w:rPr>
          <w:rStyle w:val="Strong"/>
          <w:sz w:val="21"/>
          <w:szCs w:val="21"/>
        </w:rPr>
        <w:t>Convolution layer 1</w:t>
      </w:r>
      <w:r w:rsidR="00322D21" w:rsidRPr="00B90750">
        <w:rPr>
          <w:rStyle w:val="Strong"/>
          <w:sz w:val="21"/>
          <w:szCs w:val="21"/>
        </w:rPr>
        <w:t xml:space="preserve"> (CONV1)</w:t>
      </w:r>
      <w:r w:rsidRPr="00B90750">
        <w:rPr>
          <w:sz w:val="21"/>
          <w:szCs w:val="21"/>
        </w:rPr>
        <w:t xml:space="preserve">: 6 Filters </w:t>
      </w:r>
      <m:oMath>
        <m:r>
          <w:rPr>
            <w:rFonts w:ascii="Cambria Math" w:hAnsi="Cambria Math"/>
            <w:sz w:val="21"/>
            <w:szCs w:val="21"/>
          </w:rPr>
          <m:t>5×5</m:t>
        </m:r>
      </m:oMath>
      <w:r w:rsidRPr="00B90750">
        <w:rPr>
          <w:sz w:val="21"/>
          <w:szCs w:val="21"/>
        </w:rPr>
        <w:t xml:space="preserve">, stride </w:t>
      </w:r>
      <m:oMath>
        <m:r>
          <w:rPr>
            <w:rFonts w:ascii="Cambria Math" w:hAnsi="Cambria Math"/>
            <w:sz w:val="21"/>
            <w:szCs w:val="21"/>
          </w:rPr>
          <m:t>s=1</m:t>
        </m:r>
      </m:oMath>
    </w:p>
    <w:p w14:paraId="10A5AEBB" w14:textId="7B113CE5" w:rsidR="00322D21" w:rsidRPr="00B90750" w:rsidRDefault="00322D21" w:rsidP="00322D21">
      <w:pPr>
        <w:pStyle w:val="Bullet"/>
        <w:rPr>
          <w:sz w:val="21"/>
          <w:szCs w:val="21"/>
        </w:rPr>
      </w:pPr>
      <w:r w:rsidRPr="00B90750">
        <w:rPr>
          <w:sz w:val="21"/>
          <w:szCs w:val="21"/>
        </w:rPr>
        <w:t xml:space="preserve">We then apply </w:t>
      </w:r>
      <w:r w:rsidRPr="00B90750">
        <w:rPr>
          <w:rStyle w:val="Strong"/>
          <w:sz w:val="21"/>
          <w:szCs w:val="21"/>
        </w:rPr>
        <w:t>ReLU</w:t>
      </w:r>
      <w:r w:rsidRPr="00B90750">
        <w:rPr>
          <w:sz w:val="21"/>
          <w:szCs w:val="21"/>
        </w:rPr>
        <w:t xml:space="preserve"> to the output of the previous layer</w:t>
      </w:r>
    </w:p>
    <w:p w14:paraId="3CF15475" w14:textId="3958FF97" w:rsidR="00F24560" w:rsidRPr="00B90750" w:rsidRDefault="00F24560" w:rsidP="00FF2C32">
      <w:pPr>
        <w:pStyle w:val="Bullet"/>
        <w:rPr>
          <w:sz w:val="21"/>
          <w:szCs w:val="21"/>
        </w:rPr>
      </w:pPr>
      <w:r w:rsidRPr="00B90750">
        <w:rPr>
          <w:rStyle w:val="Strong"/>
          <w:sz w:val="21"/>
          <w:szCs w:val="21"/>
        </w:rPr>
        <w:t>Max pooling layer 1</w:t>
      </w:r>
      <w:r w:rsidR="00322D21" w:rsidRPr="00B90750">
        <w:rPr>
          <w:rStyle w:val="Strong"/>
          <w:sz w:val="21"/>
          <w:szCs w:val="21"/>
        </w:rPr>
        <w:t xml:space="preserve"> (POOL1)</w:t>
      </w:r>
      <w:r w:rsidRPr="00B90750">
        <w:rPr>
          <w:sz w:val="21"/>
          <w:szCs w:val="21"/>
        </w:rPr>
        <w:t xml:space="preserve"> with a window </w:t>
      </w:r>
      <m:oMath>
        <m:r>
          <w:rPr>
            <w:rFonts w:ascii="Cambria Math" w:hAnsi="Cambria Math"/>
            <w:sz w:val="21"/>
            <w:szCs w:val="21"/>
          </w:rPr>
          <m:t>2×2</m:t>
        </m:r>
      </m:oMath>
      <w:r w:rsidR="00322D21" w:rsidRPr="00B90750">
        <w:rPr>
          <w:sz w:val="21"/>
          <w:szCs w:val="21"/>
        </w:rPr>
        <w:t>,</w:t>
      </w:r>
      <w:r w:rsidRPr="00B90750">
        <w:rPr>
          <w:sz w:val="21"/>
          <w:szCs w:val="21"/>
        </w:rPr>
        <w:t xml:space="preserve"> stride </w:t>
      </w:r>
      <m:oMath>
        <m:r>
          <w:rPr>
            <w:rFonts w:ascii="Cambria Math" w:hAnsi="Cambria Math"/>
            <w:sz w:val="21"/>
            <w:szCs w:val="21"/>
          </w:rPr>
          <m:t>s=2</m:t>
        </m:r>
      </m:oMath>
    </w:p>
    <w:p w14:paraId="277C57A9" w14:textId="3A969477" w:rsidR="00F24560" w:rsidRPr="00B90750" w:rsidRDefault="00F24560" w:rsidP="00FF2C32">
      <w:pPr>
        <w:pStyle w:val="Bullet"/>
        <w:rPr>
          <w:sz w:val="21"/>
          <w:szCs w:val="21"/>
        </w:rPr>
      </w:pPr>
      <w:r w:rsidRPr="00B90750">
        <w:rPr>
          <w:rStyle w:val="Strong"/>
          <w:sz w:val="21"/>
          <w:szCs w:val="21"/>
        </w:rPr>
        <w:t>Convolution layer 2</w:t>
      </w:r>
      <w:r w:rsidR="00322D21" w:rsidRPr="00B90750">
        <w:rPr>
          <w:rStyle w:val="Strong"/>
          <w:sz w:val="21"/>
          <w:szCs w:val="21"/>
        </w:rPr>
        <w:t xml:space="preserve"> (CONV2)</w:t>
      </w:r>
      <w:r w:rsidRPr="00B90750">
        <w:rPr>
          <w:sz w:val="21"/>
          <w:szCs w:val="21"/>
        </w:rPr>
        <w:t xml:space="preserve">: 16 Filters </w:t>
      </w:r>
      <m:oMath>
        <m:r>
          <w:rPr>
            <w:rFonts w:ascii="Cambria Math" w:hAnsi="Cambria Math"/>
            <w:sz w:val="21"/>
            <w:szCs w:val="21"/>
          </w:rPr>
          <m:t>5×5</m:t>
        </m:r>
      </m:oMath>
      <w:r w:rsidRPr="00B90750">
        <w:rPr>
          <w:sz w:val="21"/>
          <w:szCs w:val="21"/>
        </w:rPr>
        <w:t xml:space="preserve">, stride </w:t>
      </w:r>
      <m:oMath>
        <m:r>
          <w:rPr>
            <w:rFonts w:ascii="Cambria Math" w:hAnsi="Cambria Math"/>
            <w:sz w:val="21"/>
            <w:szCs w:val="21"/>
          </w:rPr>
          <m:t>s=1</m:t>
        </m:r>
      </m:oMath>
    </w:p>
    <w:p w14:paraId="3DCA5FBD" w14:textId="2A41E5B9" w:rsidR="00322D21" w:rsidRPr="00B90750" w:rsidRDefault="00322D21" w:rsidP="00322D21">
      <w:pPr>
        <w:pStyle w:val="Bullet"/>
        <w:rPr>
          <w:sz w:val="21"/>
          <w:szCs w:val="21"/>
        </w:rPr>
      </w:pPr>
      <w:r w:rsidRPr="00B90750">
        <w:rPr>
          <w:sz w:val="21"/>
          <w:szCs w:val="21"/>
        </w:rPr>
        <w:t xml:space="preserve">We then apply </w:t>
      </w:r>
      <w:r w:rsidRPr="00B90750">
        <w:rPr>
          <w:rStyle w:val="Strong"/>
          <w:sz w:val="21"/>
          <w:szCs w:val="21"/>
        </w:rPr>
        <w:t>ReLU</w:t>
      </w:r>
      <w:r w:rsidRPr="00B90750">
        <w:rPr>
          <w:sz w:val="21"/>
          <w:szCs w:val="21"/>
        </w:rPr>
        <w:t xml:space="preserve"> to the output of the previous layer</w:t>
      </w:r>
    </w:p>
    <w:p w14:paraId="683BBABF" w14:textId="54FCDFCC" w:rsidR="00F24560" w:rsidRPr="00B90750" w:rsidRDefault="00F24560" w:rsidP="00FF2C32">
      <w:pPr>
        <w:pStyle w:val="Bullet"/>
        <w:rPr>
          <w:sz w:val="21"/>
          <w:szCs w:val="21"/>
        </w:rPr>
      </w:pPr>
      <w:r w:rsidRPr="00B90750">
        <w:rPr>
          <w:rStyle w:val="Strong"/>
          <w:sz w:val="21"/>
          <w:szCs w:val="21"/>
        </w:rPr>
        <w:t>Max pooling layer 2</w:t>
      </w:r>
      <w:r w:rsidR="00322D21" w:rsidRPr="00B90750">
        <w:rPr>
          <w:rStyle w:val="Strong"/>
          <w:sz w:val="21"/>
          <w:szCs w:val="21"/>
        </w:rPr>
        <w:t xml:space="preserve"> (POOL2)</w:t>
      </w:r>
      <w:r w:rsidRPr="00B90750">
        <w:rPr>
          <w:sz w:val="21"/>
          <w:szCs w:val="21"/>
        </w:rPr>
        <w:t xml:space="preserve"> with a window </w:t>
      </w:r>
      <m:oMath>
        <m:r>
          <w:rPr>
            <w:rFonts w:ascii="Cambria Math" w:hAnsi="Cambria Math"/>
            <w:sz w:val="21"/>
            <w:szCs w:val="21"/>
          </w:rPr>
          <m:t>2×2</m:t>
        </m:r>
      </m:oMath>
      <w:r w:rsidR="00322D21" w:rsidRPr="00B90750">
        <w:rPr>
          <w:sz w:val="21"/>
          <w:szCs w:val="21"/>
        </w:rPr>
        <w:t>,</w:t>
      </w:r>
      <w:r w:rsidRPr="00B90750">
        <w:rPr>
          <w:sz w:val="21"/>
          <w:szCs w:val="21"/>
        </w:rPr>
        <w:t xml:space="preserve"> stride </w:t>
      </w:r>
      <m:oMath>
        <m:r>
          <w:rPr>
            <w:rFonts w:ascii="Cambria Math" w:hAnsi="Cambria Math"/>
            <w:sz w:val="21"/>
            <w:szCs w:val="21"/>
          </w:rPr>
          <m:t>s=2</m:t>
        </m:r>
      </m:oMath>
    </w:p>
    <w:p w14:paraId="56DA9BAA" w14:textId="77777777" w:rsidR="00F24560" w:rsidRPr="00B90750" w:rsidRDefault="00F24560" w:rsidP="00FF2C32">
      <w:pPr>
        <w:pStyle w:val="Bullet"/>
        <w:rPr>
          <w:sz w:val="21"/>
          <w:szCs w:val="21"/>
        </w:rPr>
      </w:pPr>
      <w:r w:rsidRPr="00B90750">
        <w:rPr>
          <w:rStyle w:val="Strong"/>
          <w:sz w:val="21"/>
          <w:szCs w:val="21"/>
        </w:rPr>
        <w:t>Fully Connected Layer</w:t>
      </w:r>
      <w:r w:rsidRPr="00B90750">
        <w:rPr>
          <w:sz w:val="21"/>
          <w:szCs w:val="21"/>
        </w:rPr>
        <w:t xml:space="preserve"> with </w:t>
      </w:r>
      <m:oMath>
        <m:r>
          <w:rPr>
            <w:rFonts w:ascii="Cambria Math" w:hAnsi="Cambria Math"/>
            <w:sz w:val="21"/>
            <w:szCs w:val="21"/>
          </w:rPr>
          <m:t>128</m:t>
        </m:r>
      </m:oMath>
      <w:r w:rsidRPr="00B90750">
        <w:rPr>
          <w:sz w:val="21"/>
          <w:szCs w:val="21"/>
        </w:rPr>
        <w:t xml:space="preserve"> neurons with activation function ReLU</w:t>
      </w:r>
    </w:p>
    <w:p w14:paraId="1B92A047" w14:textId="77777777" w:rsidR="00F24560" w:rsidRPr="00B90750" w:rsidRDefault="00F24560" w:rsidP="00FF2C32">
      <w:pPr>
        <w:pStyle w:val="Bullet"/>
        <w:rPr>
          <w:sz w:val="21"/>
          <w:szCs w:val="21"/>
        </w:rPr>
      </w:pPr>
      <w:r w:rsidRPr="00B90750">
        <w:rPr>
          <w:rStyle w:val="Strong"/>
          <w:sz w:val="21"/>
          <w:szCs w:val="21"/>
        </w:rPr>
        <w:t>Fully Connected Layer</w:t>
      </w:r>
      <w:r w:rsidRPr="00B90750">
        <w:rPr>
          <w:sz w:val="21"/>
          <w:szCs w:val="21"/>
        </w:rPr>
        <w:t xml:space="preserve"> with 10 neurons for classification of the Zalando dataset</w:t>
      </w:r>
    </w:p>
    <w:p w14:paraId="631B7D43" w14:textId="77777777" w:rsidR="00F24560" w:rsidRPr="00B90750" w:rsidRDefault="00F24560" w:rsidP="00FF2C32">
      <w:pPr>
        <w:pStyle w:val="Bullet"/>
        <w:rPr>
          <w:sz w:val="21"/>
          <w:szCs w:val="21"/>
        </w:rPr>
      </w:pPr>
      <w:r w:rsidRPr="00B90750">
        <w:rPr>
          <w:rStyle w:val="Strong"/>
          <w:sz w:val="21"/>
          <w:szCs w:val="21"/>
        </w:rPr>
        <w:t>Softmax</w:t>
      </w:r>
      <w:r w:rsidRPr="00B90750">
        <w:rPr>
          <w:sz w:val="21"/>
          <w:szCs w:val="21"/>
        </w:rPr>
        <w:t xml:space="preserve"> output neuron </w:t>
      </w:r>
    </w:p>
    <w:p w14:paraId="30A15965" w14:textId="1D8C3A31" w:rsidR="00F24560" w:rsidRPr="00B90750" w:rsidRDefault="00F24560" w:rsidP="00322D21">
      <w:pPr>
        <w:pStyle w:val="BodyTextFirst"/>
        <w:rPr>
          <w:sz w:val="21"/>
          <w:szCs w:val="18"/>
        </w:rPr>
      </w:pPr>
      <w:r w:rsidRPr="00B90750">
        <w:rPr>
          <w:sz w:val="21"/>
          <w:szCs w:val="18"/>
        </w:rPr>
        <w:t xml:space="preserve">We will import the Zalando dataset as we did in Chapter </w:t>
      </w:r>
      <w:r w:rsidR="00FF2C32" w:rsidRPr="00B90750">
        <w:rPr>
          <w:sz w:val="21"/>
          <w:szCs w:val="18"/>
        </w:rPr>
        <w:t>1</w:t>
      </w:r>
      <w:r w:rsidR="003C68ED" w:rsidRPr="00B90750">
        <w:rPr>
          <w:sz w:val="21"/>
          <w:szCs w:val="18"/>
        </w:rPr>
        <w:t>3</w:t>
      </w:r>
      <w:r w:rsidRPr="00B90750">
        <w:rPr>
          <w:sz w:val="21"/>
          <w:szCs w:val="18"/>
        </w:rPr>
        <w:t>:</w:t>
      </w:r>
    </w:p>
    <w:p w14:paraId="7FAE266C" w14:textId="77777777" w:rsidR="00322D21" w:rsidRPr="00B90750" w:rsidRDefault="00322D21" w:rsidP="00322D21">
      <w:pPr>
        <w:pStyle w:val="Code"/>
        <w:rPr>
          <w:sz w:val="21"/>
          <w:szCs w:val="21"/>
        </w:rPr>
      </w:pPr>
      <w:r w:rsidRPr="00B90750">
        <w:rPr>
          <w:sz w:val="21"/>
          <w:szCs w:val="21"/>
        </w:rPr>
        <w:t>((trainX, trainY), (testX, testY)) = fashion_mnist.load_data()</w:t>
      </w:r>
    </w:p>
    <w:p w14:paraId="2C20BE8D" w14:textId="55D1EB53" w:rsidR="00F24560" w:rsidRPr="00B90750" w:rsidRDefault="00D009D4" w:rsidP="003C68ED">
      <w:pPr>
        <w:pStyle w:val="BodyTextFirst"/>
        <w:rPr>
          <w:sz w:val="21"/>
          <w:szCs w:val="18"/>
        </w:rPr>
      </w:pPr>
      <w:r w:rsidRPr="00B90750">
        <w:rPr>
          <w:sz w:val="21"/>
          <w:szCs w:val="18"/>
        </w:rPr>
        <w:t>C</w:t>
      </w:r>
      <w:r w:rsidR="00F24560" w:rsidRPr="00B90750">
        <w:rPr>
          <w:sz w:val="21"/>
          <w:szCs w:val="18"/>
        </w:rPr>
        <w:t xml:space="preserve">heck there </w:t>
      </w:r>
      <w:r w:rsidR="00322D21" w:rsidRPr="00B90750">
        <w:rPr>
          <w:sz w:val="21"/>
          <w:szCs w:val="18"/>
        </w:rPr>
        <w:t>if you do not remember the dataset’s details</w:t>
      </w:r>
      <w:r w:rsidR="00F24560" w:rsidRPr="00B90750">
        <w:rPr>
          <w:sz w:val="21"/>
          <w:szCs w:val="18"/>
        </w:rPr>
        <w:t xml:space="preserve">. Then </w:t>
      </w:r>
      <w:r w:rsidR="00322D21" w:rsidRPr="00B90750">
        <w:rPr>
          <w:sz w:val="21"/>
          <w:szCs w:val="18"/>
        </w:rPr>
        <w:t>let us</w:t>
      </w:r>
      <w:r w:rsidR="00F24560" w:rsidRPr="00B90750">
        <w:rPr>
          <w:sz w:val="21"/>
          <w:szCs w:val="18"/>
        </w:rPr>
        <w:t xml:space="preserve"> prepare the data</w:t>
      </w:r>
      <w:r w:rsidRPr="00B90750">
        <w:rPr>
          <w:sz w:val="21"/>
          <w:szCs w:val="18"/>
        </w:rPr>
        <w:t xml:space="preserve"> (reshaping the samples and one-hot encoding the labels)</w:t>
      </w:r>
    </w:p>
    <w:p w14:paraId="2ADD6F08" w14:textId="77777777" w:rsidR="00322D21" w:rsidRPr="00B90750" w:rsidRDefault="00322D21" w:rsidP="00322D21">
      <w:pPr>
        <w:pStyle w:val="Code"/>
        <w:rPr>
          <w:sz w:val="21"/>
          <w:szCs w:val="21"/>
        </w:rPr>
      </w:pPr>
      <w:r w:rsidRPr="00B90750">
        <w:rPr>
          <w:sz w:val="21"/>
          <w:szCs w:val="21"/>
        </w:rPr>
        <w:t>labels_train = np.zeros((60000, 10))</w:t>
      </w:r>
    </w:p>
    <w:p w14:paraId="0BF9448D" w14:textId="77777777" w:rsidR="00322D21" w:rsidRPr="00B90750" w:rsidRDefault="00322D21" w:rsidP="00322D21">
      <w:pPr>
        <w:pStyle w:val="Code"/>
        <w:rPr>
          <w:sz w:val="21"/>
          <w:szCs w:val="21"/>
        </w:rPr>
      </w:pPr>
      <w:r w:rsidRPr="00B90750">
        <w:rPr>
          <w:sz w:val="21"/>
          <w:szCs w:val="21"/>
        </w:rPr>
        <w:t>labels_train[np.arange(60000), trainY] = 1</w:t>
      </w:r>
    </w:p>
    <w:p w14:paraId="74C78300" w14:textId="77777777" w:rsidR="00322D21" w:rsidRPr="00B90750" w:rsidRDefault="00322D21" w:rsidP="00322D21">
      <w:pPr>
        <w:pStyle w:val="Code"/>
        <w:rPr>
          <w:sz w:val="21"/>
          <w:szCs w:val="21"/>
        </w:rPr>
      </w:pPr>
    </w:p>
    <w:p w14:paraId="15C5AF6E" w14:textId="77777777" w:rsidR="00322D21" w:rsidRPr="00B90750" w:rsidRDefault="00322D21" w:rsidP="00322D21">
      <w:pPr>
        <w:pStyle w:val="Code"/>
        <w:rPr>
          <w:sz w:val="21"/>
          <w:szCs w:val="21"/>
        </w:rPr>
      </w:pPr>
      <w:r w:rsidRPr="00B90750">
        <w:rPr>
          <w:sz w:val="21"/>
          <w:szCs w:val="21"/>
        </w:rPr>
        <w:t>data_train = trainX.reshape(60000, 28, 28, 1)</w:t>
      </w:r>
    </w:p>
    <w:p w14:paraId="7C6DD5D4" w14:textId="161098E1" w:rsidR="00F24560" w:rsidRPr="00B90750" w:rsidRDefault="00F24560" w:rsidP="00322D21">
      <w:pPr>
        <w:pStyle w:val="BodyTextFirst"/>
        <w:rPr>
          <w:sz w:val="21"/>
          <w:szCs w:val="18"/>
        </w:rPr>
      </w:pPr>
      <w:r w:rsidRPr="00B90750">
        <w:rPr>
          <w:sz w:val="21"/>
          <w:szCs w:val="18"/>
        </w:rPr>
        <w:t>and</w:t>
      </w:r>
    </w:p>
    <w:p w14:paraId="3A4D181E" w14:textId="77777777" w:rsidR="00322D21" w:rsidRPr="00B90750" w:rsidRDefault="00322D21" w:rsidP="00322D21">
      <w:pPr>
        <w:pStyle w:val="Code"/>
        <w:rPr>
          <w:sz w:val="21"/>
          <w:szCs w:val="21"/>
        </w:rPr>
      </w:pPr>
      <w:r w:rsidRPr="00B90750">
        <w:rPr>
          <w:sz w:val="21"/>
          <w:szCs w:val="21"/>
        </w:rPr>
        <w:t>labels_test = np.zeros((10000, 10))</w:t>
      </w:r>
    </w:p>
    <w:p w14:paraId="3AA2F9CF" w14:textId="77777777" w:rsidR="00322D21" w:rsidRPr="00B90750" w:rsidRDefault="00322D21" w:rsidP="00322D21">
      <w:pPr>
        <w:pStyle w:val="Code"/>
        <w:rPr>
          <w:sz w:val="21"/>
          <w:szCs w:val="21"/>
        </w:rPr>
      </w:pPr>
      <w:r w:rsidRPr="00B90750">
        <w:rPr>
          <w:sz w:val="21"/>
          <w:szCs w:val="21"/>
        </w:rPr>
        <w:t>labels_test[np.arange(10000), testY] = 1</w:t>
      </w:r>
    </w:p>
    <w:p w14:paraId="19565BE9" w14:textId="77777777" w:rsidR="00322D21" w:rsidRPr="00B90750" w:rsidRDefault="00322D21" w:rsidP="00322D21">
      <w:pPr>
        <w:pStyle w:val="Code"/>
        <w:rPr>
          <w:sz w:val="21"/>
          <w:szCs w:val="21"/>
        </w:rPr>
      </w:pPr>
    </w:p>
    <w:p w14:paraId="5D0F9516" w14:textId="77777777" w:rsidR="00322D21" w:rsidRPr="00B90750" w:rsidRDefault="00322D21" w:rsidP="00322D21">
      <w:pPr>
        <w:pStyle w:val="Code"/>
        <w:rPr>
          <w:sz w:val="21"/>
          <w:szCs w:val="21"/>
        </w:rPr>
      </w:pPr>
      <w:r w:rsidRPr="00B90750">
        <w:rPr>
          <w:sz w:val="21"/>
          <w:szCs w:val="21"/>
        </w:rPr>
        <w:t>data_test = testX.reshape(10000, 28, 28, 1)</w:t>
      </w:r>
    </w:p>
    <w:p w14:paraId="675E0D19" w14:textId="7164E59E" w:rsidR="00F24560" w:rsidRPr="00B90750" w:rsidRDefault="00D009D4" w:rsidP="00322D21">
      <w:pPr>
        <w:pStyle w:val="BodyTextFirst"/>
        <w:rPr>
          <w:sz w:val="21"/>
          <w:szCs w:val="18"/>
        </w:rPr>
      </w:pPr>
      <w:r w:rsidRPr="00B90750">
        <w:rPr>
          <w:sz w:val="21"/>
          <w:szCs w:val="18"/>
        </w:rPr>
        <w:lastRenderedPageBreak/>
        <w:t>N</w:t>
      </w:r>
      <w:r w:rsidR="00F24560" w:rsidRPr="00B90750">
        <w:rPr>
          <w:sz w:val="21"/>
          <w:szCs w:val="18"/>
        </w:rPr>
        <w:t xml:space="preserve">ote that in this case, differently than in Chapter </w:t>
      </w:r>
      <w:r w:rsidR="00322D21" w:rsidRPr="00B90750">
        <w:rPr>
          <w:sz w:val="21"/>
          <w:szCs w:val="18"/>
        </w:rPr>
        <w:t>1</w:t>
      </w:r>
      <w:r w:rsidR="00F24560" w:rsidRPr="00B90750">
        <w:rPr>
          <w:sz w:val="21"/>
          <w:szCs w:val="18"/>
        </w:rPr>
        <w:t xml:space="preserve">3, we will use </w:t>
      </w:r>
      <w:r w:rsidR="00322D21" w:rsidRPr="00B90750">
        <w:rPr>
          <w:sz w:val="21"/>
          <w:szCs w:val="18"/>
        </w:rPr>
        <w:t>as network’s input</w:t>
      </w:r>
      <w:r w:rsidRPr="00B90750">
        <w:rPr>
          <w:sz w:val="21"/>
          <w:szCs w:val="18"/>
        </w:rPr>
        <w:t>s</w:t>
      </w:r>
      <w:r w:rsidR="00322D21" w:rsidRPr="00B90750">
        <w:rPr>
          <w:sz w:val="21"/>
          <w:szCs w:val="18"/>
        </w:rPr>
        <w:t xml:space="preserve"> tensors of dimensions </w:t>
      </w:r>
      <w:r w:rsidR="00322D21" w:rsidRPr="00B90750">
        <w:rPr>
          <w:rStyle w:val="CodeInline"/>
          <w:sz w:val="21"/>
          <w:szCs w:val="18"/>
        </w:rPr>
        <w:t>(</w:t>
      </w:r>
      <w:proofErr w:type="spellStart"/>
      <w:r w:rsidR="00322D21" w:rsidRPr="00B90750">
        <w:rPr>
          <w:rStyle w:val="CodeInline"/>
          <w:sz w:val="21"/>
          <w:szCs w:val="18"/>
        </w:rPr>
        <w:t>number_of_images</w:t>
      </w:r>
      <w:proofErr w:type="spellEnd"/>
      <w:r w:rsidR="00322D21" w:rsidRPr="00B90750">
        <w:rPr>
          <w:rStyle w:val="CodeInline"/>
          <w:sz w:val="21"/>
          <w:szCs w:val="18"/>
        </w:rPr>
        <w:t xml:space="preserve">, </w:t>
      </w:r>
      <w:proofErr w:type="spellStart"/>
      <w:r w:rsidR="00322D21" w:rsidRPr="00B90750">
        <w:rPr>
          <w:rStyle w:val="CodeInline"/>
          <w:sz w:val="21"/>
          <w:szCs w:val="18"/>
        </w:rPr>
        <w:t>image_height</w:t>
      </w:r>
      <w:proofErr w:type="spellEnd"/>
      <w:r w:rsidR="00322D21" w:rsidRPr="00B90750">
        <w:rPr>
          <w:rStyle w:val="CodeInline"/>
          <w:sz w:val="21"/>
          <w:szCs w:val="18"/>
        </w:rPr>
        <w:t xml:space="preserve">, </w:t>
      </w:r>
      <w:proofErr w:type="spellStart"/>
      <w:r w:rsidR="00322D21" w:rsidRPr="00B90750">
        <w:rPr>
          <w:rStyle w:val="CodeInline"/>
          <w:sz w:val="21"/>
          <w:szCs w:val="18"/>
        </w:rPr>
        <w:t>image_width</w:t>
      </w:r>
      <w:proofErr w:type="spellEnd"/>
      <w:r w:rsidR="00322D21" w:rsidRPr="00B90750">
        <w:rPr>
          <w:rStyle w:val="CodeInline"/>
          <w:sz w:val="21"/>
          <w:szCs w:val="18"/>
        </w:rPr>
        <w:t xml:space="preserve">, </w:t>
      </w:r>
      <w:proofErr w:type="spellStart"/>
      <w:r w:rsidR="00322D21" w:rsidRPr="00B90750">
        <w:rPr>
          <w:rStyle w:val="CodeInline"/>
          <w:sz w:val="21"/>
          <w:szCs w:val="18"/>
        </w:rPr>
        <w:t>color_channels</w:t>
      </w:r>
      <w:proofErr w:type="spellEnd"/>
      <w:r w:rsidR="003E4010" w:rsidRPr="00B90750">
        <w:rPr>
          <w:rStyle w:val="CodeInline"/>
          <w:sz w:val="21"/>
          <w:szCs w:val="18"/>
        </w:rPr>
        <w:t>)</w:t>
      </w:r>
      <w:r w:rsidR="00F24560" w:rsidRPr="00B90750">
        <w:rPr>
          <w:sz w:val="21"/>
          <w:szCs w:val="18"/>
        </w:rPr>
        <w:t>.</w:t>
      </w:r>
      <w:r w:rsidR="00322D21" w:rsidRPr="00B90750">
        <w:rPr>
          <w:sz w:val="21"/>
          <w:szCs w:val="18"/>
        </w:rPr>
        <w:t xml:space="preserve"> Since the Zalando dataset is made of </w:t>
      </w:r>
      <w:r w:rsidR="003E4010" w:rsidRPr="00B90750">
        <w:rPr>
          <w:sz w:val="21"/>
          <w:szCs w:val="18"/>
        </w:rPr>
        <w:t>gray values</w:t>
      </w:r>
      <w:r w:rsidR="00322D21" w:rsidRPr="00B90750">
        <w:rPr>
          <w:sz w:val="21"/>
          <w:szCs w:val="18"/>
        </w:rPr>
        <w:t xml:space="preserve"> images, the </w:t>
      </w:r>
      <w:proofErr w:type="spellStart"/>
      <w:r w:rsidR="00322D21" w:rsidRPr="00B90750">
        <w:rPr>
          <w:rStyle w:val="CodeInline"/>
          <w:sz w:val="21"/>
          <w:szCs w:val="18"/>
        </w:rPr>
        <w:t>color_channels</w:t>
      </w:r>
      <w:proofErr w:type="spellEnd"/>
      <w:r w:rsidR="00322D21" w:rsidRPr="00B90750">
        <w:rPr>
          <w:sz w:val="21"/>
          <w:szCs w:val="18"/>
        </w:rPr>
        <w:t xml:space="preserve"> will be equal to 1.</w:t>
      </w:r>
      <w:r w:rsidR="00F24560" w:rsidRPr="00B90750">
        <w:rPr>
          <w:sz w:val="21"/>
          <w:szCs w:val="18"/>
        </w:rPr>
        <w:t xml:space="preserve"> In Chapter </w:t>
      </w:r>
      <w:r w:rsidRPr="00B90750">
        <w:rPr>
          <w:sz w:val="21"/>
          <w:szCs w:val="18"/>
        </w:rPr>
        <w:t>1</w:t>
      </w:r>
      <w:r w:rsidR="00F24560" w:rsidRPr="00B90750">
        <w:rPr>
          <w:sz w:val="21"/>
          <w:szCs w:val="18"/>
        </w:rPr>
        <w:t xml:space="preserve">3 each observation was in a </w:t>
      </w:r>
      <w:r w:rsidR="00322D21" w:rsidRPr="00B90750">
        <w:rPr>
          <w:sz w:val="21"/>
          <w:szCs w:val="18"/>
        </w:rPr>
        <w:t xml:space="preserve">row (since feed-forward neural networks takes as input </w:t>
      </w:r>
      <w:r w:rsidRPr="00B90750">
        <w:rPr>
          <w:rStyle w:val="Emphasis"/>
          <w:sz w:val="21"/>
          <w:szCs w:val="18"/>
        </w:rPr>
        <w:t>flattened</w:t>
      </w:r>
      <w:r w:rsidRPr="00B90750">
        <w:rPr>
          <w:sz w:val="21"/>
          <w:szCs w:val="18"/>
        </w:rPr>
        <w:t xml:space="preserve"> tensors)</w:t>
      </w:r>
      <w:r w:rsidR="00F24560" w:rsidRPr="00B90750">
        <w:rPr>
          <w:sz w:val="21"/>
          <w:szCs w:val="18"/>
        </w:rPr>
        <w:t>. If you check the dimensions with the code</w:t>
      </w:r>
    </w:p>
    <w:p w14:paraId="335592DE" w14:textId="65C61F2D" w:rsidR="00D009D4" w:rsidRPr="00B90750" w:rsidRDefault="00D009D4" w:rsidP="00D009D4">
      <w:pPr>
        <w:pStyle w:val="Code"/>
        <w:rPr>
          <w:sz w:val="21"/>
          <w:szCs w:val="21"/>
        </w:rPr>
      </w:pPr>
      <w:r w:rsidRPr="00B90750">
        <w:rPr>
          <w:sz w:val="21"/>
          <w:szCs w:val="21"/>
        </w:rPr>
        <w:t>print('Dimensions of the training dataset: ', data_train.shape)</w:t>
      </w:r>
    </w:p>
    <w:p w14:paraId="74F015E7" w14:textId="77777777" w:rsidR="00D009D4" w:rsidRPr="00B90750" w:rsidRDefault="00D009D4" w:rsidP="00D009D4">
      <w:pPr>
        <w:pStyle w:val="Code"/>
        <w:rPr>
          <w:sz w:val="21"/>
          <w:szCs w:val="21"/>
        </w:rPr>
      </w:pPr>
      <w:r w:rsidRPr="00B90750">
        <w:rPr>
          <w:sz w:val="21"/>
          <w:szCs w:val="21"/>
        </w:rPr>
        <w:t>print('Dimensions of the test dataset: ', data_test.shape)</w:t>
      </w:r>
    </w:p>
    <w:p w14:paraId="39853528" w14:textId="77777777" w:rsidR="00D009D4" w:rsidRPr="00B90750" w:rsidRDefault="00D009D4" w:rsidP="00D009D4">
      <w:pPr>
        <w:pStyle w:val="Code"/>
        <w:rPr>
          <w:sz w:val="21"/>
          <w:szCs w:val="21"/>
        </w:rPr>
      </w:pPr>
      <w:r w:rsidRPr="00B90750">
        <w:rPr>
          <w:sz w:val="21"/>
          <w:szCs w:val="21"/>
        </w:rPr>
        <w:t>print('Dimensions of the training labels: ', labels_train.shape)</w:t>
      </w:r>
    </w:p>
    <w:p w14:paraId="2F8BD805" w14:textId="77777777" w:rsidR="00D009D4" w:rsidRPr="00B90750" w:rsidRDefault="00D009D4" w:rsidP="00D009D4">
      <w:pPr>
        <w:pStyle w:val="Code"/>
        <w:rPr>
          <w:sz w:val="21"/>
          <w:szCs w:val="21"/>
        </w:rPr>
      </w:pPr>
      <w:r w:rsidRPr="00B90750">
        <w:rPr>
          <w:sz w:val="21"/>
          <w:szCs w:val="21"/>
        </w:rPr>
        <w:t>print('Dimensions of the test labels: ', labels_test.shape)</w:t>
      </w:r>
    </w:p>
    <w:p w14:paraId="79724E4D" w14:textId="479EBB7F" w:rsidR="00F24560" w:rsidRPr="00B90750" w:rsidRDefault="00F24560" w:rsidP="00D009D4">
      <w:pPr>
        <w:pStyle w:val="BodyTextFirst"/>
        <w:rPr>
          <w:sz w:val="21"/>
          <w:szCs w:val="18"/>
        </w:rPr>
      </w:pPr>
      <w:r w:rsidRPr="00B90750">
        <w:rPr>
          <w:sz w:val="21"/>
          <w:szCs w:val="18"/>
        </w:rPr>
        <w:t>you will get the results</w:t>
      </w:r>
    </w:p>
    <w:p w14:paraId="604C18C8" w14:textId="77777777" w:rsidR="00D009D4" w:rsidRPr="00B90750" w:rsidRDefault="00D009D4" w:rsidP="00D009D4">
      <w:pPr>
        <w:pStyle w:val="Code"/>
        <w:rPr>
          <w:sz w:val="21"/>
          <w:szCs w:val="21"/>
        </w:rPr>
      </w:pPr>
      <w:r w:rsidRPr="00B90750">
        <w:rPr>
          <w:sz w:val="21"/>
          <w:szCs w:val="21"/>
        </w:rPr>
        <w:t>Dimensions of the training dataset:  (60000, 28, 28, 1)</w:t>
      </w:r>
    </w:p>
    <w:p w14:paraId="625FA744" w14:textId="77777777" w:rsidR="00D009D4" w:rsidRPr="00B90750" w:rsidRDefault="00D009D4" w:rsidP="00D009D4">
      <w:pPr>
        <w:pStyle w:val="Code"/>
        <w:rPr>
          <w:sz w:val="21"/>
          <w:szCs w:val="21"/>
        </w:rPr>
      </w:pPr>
      <w:r w:rsidRPr="00B90750">
        <w:rPr>
          <w:sz w:val="21"/>
          <w:szCs w:val="21"/>
        </w:rPr>
        <w:t>Dimensions of the test dataset:  (10000, 28, 28, 1)</w:t>
      </w:r>
    </w:p>
    <w:p w14:paraId="0AA0CA27" w14:textId="77777777" w:rsidR="00D009D4" w:rsidRPr="00B90750" w:rsidRDefault="00D009D4" w:rsidP="00D009D4">
      <w:pPr>
        <w:pStyle w:val="Code"/>
        <w:rPr>
          <w:sz w:val="21"/>
          <w:szCs w:val="21"/>
        </w:rPr>
      </w:pPr>
      <w:r w:rsidRPr="00B90750">
        <w:rPr>
          <w:sz w:val="21"/>
          <w:szCs w:val="21"/>
        </w:rPr>
        <w:t>Dimensions of the training labels:  (60000, 10)</w:t>
      </w:r>
    </w:p>
    <w:p w14:paraId="45525B4F" w14:textId="5577E39A" w:rsidR="00D009D4" w:rsidRPr="00B90750" w:rsidRDefault="00D009D4" w:rsidP="00D009D4">
      <w:pPr>
        <w:pStyle w:val="Code"/>
        <w:rPr>
          <w:sz w:val="21"/>
          <w:szCs w:val="21"/>
        </w:rPr>
      </w:pPr>
      <w:r w:rsidRPr="00B90750">
        <w:rPr>
          <w:sz w:val="21"/>
          <w:szCs w:val="21"/>
        </w:rPr>
        <w:t>Dimensions of the test labels:  (10000, 10)</w:t>
      </w:r>
    </w:p>
    <w:p w14:paraId="09643DCA" w14:textId="3F9FBE19" w:rsidR="00F24560" w:rsidRPr="00B90750" w:rsidRDefault="00F24560" w:rsidP="004B7BE2">
      <w:pPr>
        <w:pStyle w:val="BodyTextFirst"/>
        <w:rPr>
          <w:sz w:val="21"/>
          <w:szCs w:val="18"/>
        </w:rPr>
      </w:pPr>
      <w:r w:rsidRPr="00B90750">
        <w:rPr>
          <w:sz w:val="21"/>
          <w:szCs w:val="18"/>
        </w:rPr>
        <w:t xml:space="preserve">As in Chapter </w:t>
      </w:r>
      <w:r w:rsidR="00D009D4" w:rsidRPr="00B90750">
        <w:rPr>
          <w:sz w:val="21"/>
          <w:szCs w:val="18"/>
        </w:rPr>
        <w:t>1</w:t>
      </w:r>
      <w:r w:rsidRPr="00B90750">
        <w:rPr>
          <w:sz w:val="21"/>
          <w:szCs w:val="18"/>
        </w:rPr>
        <w:t>3 we need to normalize the data</w:t>
      </w:r>
    </w:p>
    <w:p w14:paraId="72497C90" w14:textId="77777777" w:rsidR="00D009D4" w:rsidRPr="00B90750" w:rsidRDefault="00D009D4" w:rsidP="00D009D4">
      <w:pPr>
        <w:pStyle w:val="Code"/>
        <w:rPr>
          <w:sz w:val="21"/>
          <w:szCs w:val="21"/>
        </w:rPr>
      </w:pPr>
      <w:r w:rsidRPr="00B90750">
        <w:rPr>
          <w:sz w:val="21"/>
          <w:szCs w:val="21"/>
        </w:rPr>
        <w:t>data_train_norm = np.array(data_train/255.0)</w:t>
      </w:r>
    </w:p>
    <w:p w14:paraId="354B4887" w14:textId="77777777" w:rsidR="00D009D4" w:rsidRPr="00B90750" w:rsidRDefault="00D009D4" w:rsidP="00D009D4">
      <w:pPr>
        <w:pStyle w:val="Code"/>
        <w:rPr>
          <w:sz w:val="21"/>
          <w:szCs w:val="21"/>
        </w:rPr>
      </w:pPr>
      <w:r w:rsidRPr="00B90750">
        <w:rPr>
          <w:sz w:val="21"/>
          <w:szCs w:val="21"/>
        </w:rPr>
        <w:t>data_test_norm = np.array(data_test/255.0)</w:t>
      </w:r>
    </w:p>
    <w:p w14:paraId="6DBE526B" w14:textId="41A2EAE4" w:rsidR="00F24560" w:rsidRPr="00B90750" w:rsidRDefault="00D009D4" w:rsidP="00D009D4">
      <w:pPr>
        <w:pStyle w:val="BodyTextFirst"/>
        <w:rPr>
          <w:sz w:val="21"/>
          <w:szCs w:val="18"/>
        </w:rPr>
      </w:pPr>
      <w:r w:rsidRPr="00B90750">
        <w:rPr>
          <w:sz w:val="21"/>
          <w:szCs w:val="18"/>
        </w:rPr>
        <w:t>W</w:t>
      </w:r>
      <w:r w:rsidR="00F24560" w:rsidRPr="00B90750">
        <w:rPr>
          <w:sz w:val="21"/>
          <w:szCs w:val="18"/>
        </w:rPr>
        <w:t>e can now start to build our network</w:t>
      </w:r>
      <w:r w:rsidR="007D7E00" w:rsidRPr="00B90750">
        <w:rPr>
          <w:sz w:val="21"/>
          <w:szCs w:val="18"/>
        </w:rPr>
        <w:t xml:space="preserve">. With Keras, creating and training a CNN model is straightforward; the following function defines the network’s </w:t>
      </w:r>
      <w:r w:rsidR="00486E38" w:rsidRPr="00B90750">
        <w:rPr>
          <w:sz w:val="21"/>
          <w:szCs w:val="18"/>
        </w:rPr>
        <w:t>architecture</w:t>
      </w:r>
    </w:p>
    <w:p w14:paraId="1CD6943D" w14:textId="77777777" w:rsidR="007D7E00" w:rsidRPr="00B90750" w:rsidRDefault="007D7E00" w:rsidP="007D7E00">
      <w:pPr>
        <w:pStyle w:val="Code"/>
        <w:rPr>
          <w:sz w:val="21"/>
          <w:szCs w:val="21"/>
        </w:rPr>
      </w:pPr>
      <w:r w:rsidRPr="00B90750">
        <w:rPr>
          <w:sz w:val="21"/>
          <w:szCs w:val="21"/>
        </w:rPr>
        <w:t xml:space="preserve">def </w:t>
      </w:r>
      <w:r w:rsidRPr="00B90750">
        <w:rPr>
          <w:rStyle w:val="CodeBold"/>
          <w:sz w:val="21"/>
          <w:szCs w:val="21"/>
        </w:rPr>
        <w:t>build_model</w:t>
      </w:r>
      <w:r w:rsidRPr="00B90750">
        <w:rPr>
          <w:sz w:val="21"/>
          <w:szCs w:val="21"/>
        </w:rPr>
        <w:t>():</w:t>
      </w:r>
    </w:p>
    <w:p w14:paraId="6F01A599" w14:textId="77777777" w:rsidR="007D7E00" w:rsidRPr="00B90750" w:rsidRDefault="007D7E00" w:rsidP="007D7E00">
      <w:pPr>
        <w:pStyle w:val="Code"/>
        <w:rPr>
          <w:sz w:val="21"/>
          <w:szCs w:val="21"/>
        </w:rPr>
      </w:pPr>
      <w:r w:rsidRPr="00B90750">
        <w:rPr>
          <w:sz w:val="21"/>
          <w:szCs w:val="21"/>
        </w:rPr>
        <w:t xml:space="preserve">  # create model</w:t>
      </w:r>
    </w:p>
    <w:p w14:paraId="2D3ADCB0" w14:textId="77777777" w:rsidR="007D7E00" w:rsidRPr="00B90750" w:rsidRDefault="007D7E00" w:rsidP="007D7E00">
      <w:pPr>
        <w:pStyle w:val="Code"/>
        <w:rPr>
          <w:sz w:val="21"/>
          <w:szCs w:val="21"/>
        </w:rPr>
      </w:pPr>
      <w:r w:rsidRPr="00B90750">
        <w:rPr>
          <w:sz w:val="21"/>
          <w:szCs w:val="21"/>
        </w:rPr>
        <w:t xml:space="preserve">  model = models.Sequential()</w:t>
      </w:r>
    </w:p>
    <w:p w14:paraId="357553A1" w14:textId="77777777" w:rsidR="007D7E00" w:rsidRPr="00B90750" w:rsidRDefault="007D7E00" w:rsidP="007D7E00">
      <w:pPr>
        <w:pStyle w:val="Code"/>
        <w:rPr>
          <w:sz w:val="21"/>
          <w:szCs w:val="21"/>
        </w:rPr>
      </w:pPr>
      <w:r w:rsidRPr="00B90750">
        <w:rPr>
          <w:sz w:val="21"/>
          <w:szCs w:val="21"/>
        </w:rPr>
        <w:t xml:space="preserve">  model.add(layers.Conv2D(6, (5, 5), strides = (1, 1), </w:t>
      </w:r>
    </w:p>
    <w:p w14:paraId="46311A63" w14:textId="73B385AA" w:rsidR="007D7E00" w:rsidRPr="00B90750" w:rsidRDefault="007D7E00" w:rsidP="007D7E00">
      <w:pPr>
        <w:pStyle w:val="Code"/>
        <w:rPr>
          <w:sz w:val="21"/>
          <w:szCs w:val="21"/>
        </w:rPr>
      </w:pPr>
      <w:r w:rsidRPr="00B90750">
        <w:rPr>
          <w:sz w:val="21"/>
          <w:szCs w:val="21"/>
        </w:rPr>
        <w:t xml:space="preserve">            activation = 'relu', input_shape = (28, 28, 1)))</w:t>
      </w:r>
    </w:p>
    <w:p w14:paraId="46F05799" w14:textId="77777777" w:rsidR="007D7E00" w:rsidRPr="00B90750" w:rsidRDefault="007D7E00" w:rsidP="007D7E00">
      <w:pPr>
        <w:pStyle w:val="Code"/>
        <w:rPr>
          <w:sz w:val="21"/>
          <w:szCs w:val="21"/>
        </w:rPr>
      </w:pPr>
      <w:r w:rsidRPr="00B90750">
        <w:rPr>
          <w:sz w:val="21"/>
          <w:szCs w:val="21"/>
        </w:rPr>
        <w:t xml:space="preserve">  model.add(</w:t>
      </w:r>
      <w:bookmarkStart w:id="2" w:name="_Hlk77695176"/>
      <w:r w:rsidRPr="00B90750">
        <w:rPr>
          <w:sz w:val="21"/>
          <w:szCs w:val="21"/>
        </w:rPr>
        <w:t>layers.MaxPooling2D</w:t>
      </w:r>
      <w:bookmarkEnd w:id="2"/>
      <w:r w:rsidRPr="00B90750">
        <w:rPr>
          <w:sz w:val="21"/>
          <w:szCs w:val="21"/>
        </w:rPr>
        <w:t xml:space="preserve">(pool_size = (2, 2), </w:t>
      </w:r>
    </w:p>
    <w:p w14:paraId="64CE289F" w14:textId="41B205E0" w:rsidR="007D7E00" w:rsidRPr="00B90750" w:rsidRDefault="007D7E00" w:rsidP="007D7E00">
      <w:pPr>
        <w:pStyle w:val="Code"/>
        <w:rPr>
          <w:sz w:val="21"/>
          <w:szCs w:val="21"/>
        </w:rPr>
      </w:pPr>
      <w:r w:rsidRPr="00B90750">
        <w:rPr>
          <w:sz w:val="21"/>
          <w:szCs w:val="21"/>
        </w:rPr>
        <w:t xml:space="preserve">            strides = (2, 2)))</w:t>
      </w:r>
    </w:p>
    <w:p w14:paraId="161B415A" w14:textId="77777777" w:rsidR="007D7E00" w:rsidRPr="00B90750" w:rsidRDefault="007D7E00" w:rsidP="007D7E00">
      <w:pPr>
        <w:pStyle w:val="Code"/>
        <w:rPr>
          <w:sz w:val="21"/>
          <w:szCs w:val="21"/>
        </w:rPr>
      </w:pPr>
      <w:r w:rsidRPr="00B90750">
        <w:rPr>
          <w:sz w:val="21"/>
          <w:szCs w:val="21"/>
        </w:rPr>
        <w:t xml:space="preserve">  model.add(layers.Conv2D(16, (5, 5), strides = (1, 1), </w:t>
      </w:r>
    </w:p>
    <w:p w14:paraId="53F941BD" w14:textId="6EF8BEF2" w:rsidR="007D7E00" w:rsidRPr="00B90750" w:rsidRDefault="007D7E00" w:rsidP="007D7E00">
      <w:pPr>
        <w:pStyle w:val="Code"/>
        <w:rPr>
          <w:sz w:val="21"/>
          <w:szCs w:val="21"/>
        </w:rPr>
      </w:pPr>
      <w:r w:rsidRPr="00B90750">
        <w:rPr>
          <w:sz w:val="21"/>
          <w:szCs w:val="21"/>
        </w:rPr>
        <w:t xml:space="preserve">            activation = 'relu'))</w:t>
      </w:r>
    </w:p>
    <w:p w14:paraId="1B3F87AF" w14:textId="77777777" w:rsidR="007D7E00" w:rsidRPr="00B90750" w:rsidRDefault="007D7E00" w:rsidP="007D7E00">
      <w:pPr>
        <w:pStyle w:val="Code"/>
        <w:rPr>
          <w:sz w:val="21"/>
          <w:szCs w:val="21"/>
        </w:rPr>
      </w:pPr>
      <w:r w:rsidRPr="00B90750">
        <w:rPr>
          <w:sz w:val="21"/>
          <w:szCs w:val="21"/>
        </w:rPr>
        <w:t xml:space="preserve">  model.add(layers.MaxPooling2D(pool_size = (2, 2), </w:t>
      </w:r>
    </w:p>
    <w:p w14:paraId="1C5BD1AB" w14:textId="52A80AD6" w:rsidR="007D7E00" w:rsidRPr="00B90750" w:rsidRDefault="007D7E00" w:rsidP="007D7E00">
      <w:pPr>
        <w:pStyle w:val="Code"/>
        <w:rPr>
          <w:sz w:val="21"/>
          <w:szCs w:val="21"/>
        </w:rPr>
      </w:pPr>
      <w:r w:rsidRPr="00B90750">
        <w:rPr>
          <w:sz w:val="21"/>
          <w:szCs w:val="21"/>
        </w:rPr>
        <w:t xml:space="preserve">            strides = (2, 2)))</w:t>
      </w:r>
    </w:p>
    <w:p w14:paraId="09875714" w14:textId="77777777" w:rsidR="007D7E00" w:rsidRPr="00B90750" w:rsidRDefault="007D7E00" w:rsidP="007D7E00">
      <w:pPr>
        <w:pStyle w:val="Code"/>
        <w:rPr>
          <w:sz w:val="21"/>
          <w:szCs w:val="21"/>
        </w:rPr>
      </w:pPr>
      <w:r w:rsidRPr="00B90750">
        <w:rPr>
          <w:sz w:val="21"/>
          <w:szCs w:val="21"/>
        </w:rPr>
        <w:t xml:space="preserve">  model.add(layers.Flatten())</w:t>
      </w:r>
    </w:p>
    <w:p w14:paraId="28245875" w14:textId="77777777" w:rsidR="007D7E00" w:rsidRPr="00B90750" w:rsidRDefault="007D7E00" w:rsidP="007D7E00">
      <w:pPr>
        <w:pStyle w:val="Code"/>
        <w:rPr>
          <w:sz w:val="21"/>
          <w:szCs w:val="21"/>
        </w:rPr>
      </w:pPr>
      <w:r w:rsidRPr="00B90750">
        <w:rPr>
          <w:sz w:val="21"/>
          <w:szCs w:val="21"/>
        </w:rPr>
        <w:t xml:space="preserve">  model.add(layers.Dense(128, activation = 'relu'))</w:t>
      </w:r>
    </w:p>
    <w:p w14:paraId="15625134" w14:textId="77777777" w:rsidR="007D7E00" w:rsidRPr="00B90750" w:rsidRDefault="007D7E00" w:rsidP="007D7E00">
      <w:pPr>
        <w:pStyle w:val="Code"/>
        <w:rPr>
          <w:sz w:val="21"/>
          <w:szCs w:val="21"/>
        </w:rPr>
      </w:pPr>
      <w:r w:rsidRPr="00B90750">
        <w:rPr>
          <w:sz w:val="21"/>
          <w:szCs w:val="21"/>
        </w:rPr>
        <w:t xml:space="preserve">  model.add(layers.Dense(10, activation = 'softmax'))</w:t>
      </w:r>
    </w:p>
    <w:p w14:paraId="77D2036A" w14:textId="77777777" w:rsidR="007D7E00" w:rsidRPr="00B90750" w:rsidRDefault="007D7E00" w:rsidP="007D7E00">
      <w:pPr>
        <w:pStyle w:val="Code"/>
        <w:rPr>
          <w:sz w:val="21"/>
          <w:szCs w:val="21"/>
          <w:lang w:val="it-IT"/>
        </w:rPr>
      </w:pPr>
      <w:r w:rsidRPr="00B90750">
        <w:rPr>
          <w:sz w:val="21"/>
          <w:szCs w:val="21"/>
        </w:rPr>
        <w:t xml:space="preserve">  </w:t>
      </w:r>
      <w:r w:rsidRPr="00B90750">
        <w:rPr>
          <w:sz w:val="21"/>
          <w:szCs w:val="21"/>
          <w:lang w:val="it-IT"/>
        </w:rPr>
        <w:t># compile model</w:t>
      </w:r>
    </w:p>
    <w:p w14:paraId="13D2FA55" w14:textId="77777777" w:rsidR="007D7E00" w:rsidRPr="00B90750" w:rsidRDefault="007D7E00" w:rsidP="007D7E00">
      <w:pPr>
        <w:pStyle w:val="Code"/>
        <w:rPr>
          <w:sz w:val="21"/>
          <w:szCs w:val="21"/>
          <w:lang w:val="it-IT"/>
        </w:rPr>
      </w:pPr>
      <w:r w:rsidRPr="00B90750">
        <w:rPr>
          <w:sz w:val="21"/>
          <w:szCs w:val="21"/>
          <w:lang w:val="it-IT"/>
        </w:rPr>
        <w:t xml:space="preserve">  model.compile(loss = 'categorical_crossentropy', </w:t>
      </w:r>
    </w:p>
    <w:p w14:paraId="39FBF59C" w14:textId="77777777" w:rsidR="007D7E00" w:rsidRPr="00B90750" w:rsidRDefault="007D7E00" w:rsidP="007D7E00">
      <w:pPr>
        <w:pStyle w:val="Code"/>
        <w:rPr>
          <w:sz w:val="21"/>
          <w:szCs w:val="21"/>
        </w:rPr>
      </w:pPr>
      <w:r w:rsidRPr="00B90750">
        <w:rPr>
          <w:sz w:val="21"/>
          <w:szCs w:val="21"/>
          <w:lang w:val="it-IT"/>
        </w:rPr>
        <w:t xml:space="preserve">                </w:t>
      </w:r>
      <w:r w:rsidRPr="00B90750">
        <w:rPr>
          <w:sz w:val="21"/>
          <w:szCs w:val="21"/>
        </w:rPr>
        <w:t xml:space="preserve">optimizer = 'adam', </w:t>
      </w:r>
    </w:p>
    <w:p w14:paraId="4ED9FD4E" w14:textId="020D174C" w:rsidR="007D7E00" w:rsidRPr="00B90750" w:rsidRDefault="007D7E00" w:rsidP="007D7E00">
      <w:pPr>
        <w:pStyle w:val="Code"/>
        <w:rPr>
          <w:sz w:val="21"/>
          <w:szCs w:val="21"/>
        </w:rPr>
      </w:pPr>
      <w:r w:rsidRPr="00B90750">
        <w:rPr>
          <w:sz w:val="21"/>
          <w:szCs w:val="21"/>
        </w:rPr>
        <w:t xml:space="preserve">                metrics = ['categorical_accuracy'])</w:t>
      </w:r>
    </w:p>
    <w:p w14:paraId="111CBFC8" w14:textId="77777777" w:rsidR="007D7E00" w:rsidRPr="00B90750" w:rsidRDefault="007D7E00" w:rsidP="007D7E00">
      <w:pPr>
        <w:pStyle w:val="Code"/>
        <w:rPr>
          <w:sz w:val="21"/>
          <w:szCs w:val="21"/>
        </w:rPr>
      </w:pPr>
      <w:r w:rsidRPr="00B90750">
        <w:rPr>
          <w:sz w:val="21"/>
          <w:szCs w:val="21"/>
        </w:rPr>
        <w:t xml:space="preserve">  return model</w:t>
      </w:r>
    </w:p>
    <w:p w14:paraId="3856C988" w14:textId="54882403" w:rsidR="00F24560" w:rsidRPr="00B90750" w:rsidRDefault="00F24560" w:rsidP="003E4010">
      <w:pPr>
        <w:pStyle w:val="BodyTextFirst"/>
        <w:rPr>
          <w:sz w:val="21"/>
          <w:szCs w:val="18"/>
        </w:rPr>
      </w:pPr>
      <w:r w:rsidRPr="00B90750">
        <w:rPr>
          <w:sz w:val="21"/>
          <w:szCs w:val="18"/>
        </w:rPr>
        <w:lastRenderedPageBreak/>
        <w:t xml:space="preserve">Remember that the convolutional layer will require the 2-dimensional image, and not a flattened list of gray values of the pixel as we have done in Chapter </w:t>
      </w:r>
      <w:r w:rsidR="003E4010" w:rsidRPr="00B90750">
        <w:rPr>
          <w:sz w:val="21"/>
          <w:szCs w:val="18"/>
        </w:rPr>
        <w:t>1</w:t>
      </w:r>
      <w:r w:rsidRPr="00B90750">
        <w:rPr>
          <w:sz w:val="21"/>
          <w:szCs w:val="18"/>
        </w:rPr>
        <w:t>3, where our input was a vector with 784 (</w:t>
      </w:r>
      <m:oMath>
        <m:r>
          <m:rPr>
            <m:sty m:val="p"/>
          </m:rPr>
          <w:rPr>
            <w:rFonts w:ascii="Cambria Math" w:hAnsi="Cambria Math"/>
            <w:sz w:val="21"/>
            <w:szCs w:val="18"/>
          </w:rPr>
          <m:t>28×28)</m:t>
        </m:r>
      </m:oMath>
      <w:r w:rsidRPr="00B90750">
        <w:rPr>
          <w:sz w:val="21"/>
          <w:szCs w:val="18"/>
        </w:rPr>
        <w:t xml:space="preserve"> elements.</w:t>
      </w:r>
    </w:p>
    <w:p w14:paraId="747E35C1" w14:textId="6E2DD4B0" w:rsidR="00F24560" w:rsidRPr="00B90750" w:rsidRDefault="004B7BE2" w:rsidP="00FB6DB1">
      <w:pPr>
        <w:pStyle w:val="NoteTipCaution"/>
        <w:pBdr>
          <w:bottom w:val="single" w:sz="8" w:space="0" w:color="auto"/>
        </w:pBdr>
        <w:rPr>
          <w:sz w:val="24"/>
          <w:szCs w:val="21"/>
        </w:rPr>
      </w:pPr>
      <w:r w:rsidRPr="00B90750">
        <w:rPr>
          <w:rStyle w:val="Strong"/>
          <w:sz w:val="24"/>
          <w:szCs w:val="21"/>
        </w:rPr>
        <w:t>Note</w:t>
      </w:r>
      <w:r w:rsidRPr="00B90750">
        <w:rPr>
          <w:sz w:val="24"/>
          <w:szCs w:val="21"/>
        </w:rPr>
        <w:t xml:space="preserve"> </w:t>
      </w:r>
      <w:r w:rsidR="00F24560" w:rsidRPr="00B90750">
        <w:rPr>
          <w:sz w:val="24"/>
          <w:szCs w:val="21"/>
        </w:rPr>
        <w:t xml:space="preserve">One of the biggest </w:t>
      </w:r>
      <w:r w:rsidR="00FB6DB1" w:rsidRPr="00B90750">
        <w:rPr>
          <w:sz w:val="24"/>
          <w:szCs w:val="21"/>
        </w:rPr>
        <w:t>advantages</w:t>
      </w:r>
      <w:r w:rsidR="00F24560" w:rsidRPr="00B90750">
        <w:rPr>
          <w:sz w:val="24"/>
          <w:szCs w:val="21"/>
        </w:rPr>
        <w:t xml:space="preserve"> of CNNs is that they use the 2-dimensiona</w:t>
      </w:r>
      <w:r w:rsidRPr="00B90750">
        <w:rPr>
          <w:sz w:val="24"/>
          <w:szCs w:val="21"/>
        </w:rPr>
        <w:t>l</w:t>
      </w:r>
      <w:r w:rsidR="00F24560" w:rsidRPr="00B90750">
        <w:rPr>
          <w:sz w:val="24"/>
          <w:szCs w:val="21"/>
        </w:rPr>
        <w:t xml:space="preserve"> information contained in the input image, this is the reason why the input of convolutional layers are 2-dimensional images, and not a flattened vector.</w:t>
      </w:r>
    </w:p>
    <w:p w14:paraId="78CF6277" w14:textId="7F652E21" w:rsidR="00F24560" w:rsidRPr="00B90750" w:rsidRDefault="00F24560" w:rsidP="004B7BE2">
      <w:pPr>
        <w:pStyle w:val="BodyTextFirst"/>
        <w:rPr>
          <w:sz w:val="21"/>
          <w:szCs w:val="18"/>
        </w:rPr>
      </w:pPr>
      <w:r w:rsidRPr="00B90750">
        <w:rPr>
          <w:sz w:val="21"/>
          <w:szCs w:val="18"/>
        </w:rPr>
        <w:t xml:space="preserve">When building CNNs </w:t>
      </w:r>
      <w:r w:rsidR="00FB6DB1" w:rsidRPr="00B90750">
        <w:rPr>
          <w:sz w:val="21"/>
          <w:szCs w:val="18"/>
        </w:rPr>
        <w:t>in Keras, a single line of code</w:t>
      </w:r>
      <w:r w:rsidR="00F16AC9" w:rsidRPr="00B90750">
        <w:rPr>
          <w:sz w:val="21"/>
          <w:szCs w:val="18"/>
        </w:rPr>
        <w:t xml:space="preserve"> (and a Keras method)</w:t>
      </w:r>
      <w:r w:rsidR="00FB6DB1" w:rsidRPr="00B90750">
        <w:rPr>
          <w:sz w:val="21"/>
          <w:szCs w:val="18"/>
        </w:rPr>
        <w:t xml:space="preserve"> will correspond</w:t>
      </w:r>
      <w:r w:rsidRPr="00B90750">
        <w:rPr>
          <w:sz w:val="21"/>
          <w:szCs w:val="18"/>
        </w:rPr>
        <w:t xml:space="preserve"> to </w:t>
      </w:r>
      <w:r w:rsidR="00FB6DB1" w:rsidRPr="00B90750">
        <w:rPr>
          <w:sz w:val="21"/>
          <w:szCs w:val="18"/>
        </w:rPr>
        <w:t>a</w:t>
      </w:r>
      <w:r w:rsidRPr="00B90750">
        <w:rPr>
          <w:sz w:val="21"/>
          <w:szCs w:val="18"/>
        </w:rPr>
        <w:t xml:space="preserve"> different layer.</w:t>
      </w:r>
      <w:r w:rsidR="00D94D3F" w:rsidRPr="00B90750">
        <w:rPr>
          <w:sz w:val="21"/>
          <w:szCs w:val="18"/>
        </w:rPr>
        <w:t xml:space="preserve"> The above-defined </w:t>
      </w:r>
      <w:proofErr w:type="spellStart"/>
      <w:r w:rsidR="00D94D3F" w:rsidRPr="00B90750">
        <w:rPr>
          <w:rStyle w:val="CodeInline"/>
          <w:rFonts w:eastAsia="Calibri"/>
          <w:sz w:val="21"/>
          <w:szCs w:val="18"/>
        </w:rPr>
        <w:t>build_model</w:t>
      </w:r>
      <w:proofErr w:type="spellEnd"/>
      <w:r w:rsidR="00D94D3F" w:rsidRPr="00B90750">
        <w:rPr>
          <w:rStyle w:val="CodeInline"/>
          <w:rFonts w:eastAsia="Calibri"/>
          <w:sz w:val="21"/>
          <w:szCs w:val="18"/>
        </w:rPr>
        <w:t xml:space="preserve"> </w:t>
      </w:r>
      <w:r w:rsidR="00D94D3F" w:rsidRPr="00B90750">
        <w:rPr>
          <w:rStyle w:val="BodyTextFirstChar"/>
          <w:rFonts w:eastAsia="Calibri"/>
          <w:sz w:val="21"/>
          <w:szCs w:val="18"/>
        </w:rPr>
        <w:t>function</w:t>
      </w:r>
      <w:r w:rsidR="00D94D3F" w:rsidRPr="00B90750">
        <w:rPr>
          <w:rStyle w:val="BodyTextFirstChar"/>
          <w:sz w:val="21"/>
          <w:szCs w:val="18"/>
        </w:rPr>
        <w:t xml:space="preserve"> creates a CNN stacking </w:t>
      </w:r>
      <w:r w:rsidR="00F16AC9" w:rsidRPr="00B90750">
        <w:rPr>
          <w:rStyle w:val="CodeInline"/>
          <w:sz w:val="21"/>
          <w:szCs w:val="18"/>
        </w:rPr>
        <w:t>Conv2D</w:t>
      </w:r>
      <w:r w:rsidR="00F16AC9" w:rsidRPr="00B90750">
        <w:rPr>
          <w:sz w:val="21"/>
          <w:szCs w:val="18"/>
        </w:rPr>
        <w:t xml:space="preserve"> </w:t>
      </w:r>
      <w:r w:rsidR="00D94D3F" w:rsidRPr="00B90750">
        <w:rPr>
          <w:sz w:val="21"/>
          <w:szCs w:val="18"/>
        </w:rPr>
        <w:t xml:space="preserve">(that </w:t>
      </w:r>
      <w:r w:rsidRPr="00B90750">
        <w:rPr>
          <w:sz w:val="21"/>
          <w:szCs w:val="18"/>
        </w:rPr>
        <w:t>build</w:t>
      </w:r>
      <w:r w:rsidR="00F16AC9" w:rsidRPr="00B90750">
        <w:rPr>
          <w:sz w:val="21"/>
          <w:szCs w:val="18"/>
        </w:rPr>
        <w:t>s</w:t>
      </w:r>
      <w:r w:rsidRPr="00B90750">
        <w:rPr>
          <w:sz w:val="21"/>
          <w:szCs w:val="18"/>
        </w:rPr>
        <w:t xml:space="preserve"> </w:t>
      </w:r>
      <w:r w:rsidR="00F16AC9" w:rsidRPr="00B90750">
        <w:rPr>
          <w:sz w:val="21"/>
          <w:szCs w:val="18"/>
        </w:rPr>
        <w:t>a</w:t>
      </w:r>
      <w:r w:rsidRPr="00B90750">
        <w:rPr>
          <w:sz w:val="21"/>
          <w:szCs w:val="18"/>
        </w:rPr>
        <w:t xml:space="preserve"> convolutional layer</w:t>
      </w:r>
      <w:r w:rsidR="00D94D3F" w:rsidRPr="00B90750">
        <w:rPr>
          <w:sz w:val="21"/>
          <w:szCs w:val="18"/>
        </w:rPr>
        <w:t>) and</w:t>
      </w:r>
      <w:r w:rsidR="00F16AC9" w:rsidRPr="00B90750">
        <w:rPr>
          <w:sz w:val="21"/>
          <w:szCs w:val="18"/>
        </w:rPr>
        <w:t xml:space="preserve"> </w:t>
      </w:r>
      <w:r w:rsidR="00F16AC9" w:rsidRPr="00B90750">
        <w:rPr>
          <w:rStyle w:val="CodeInline"/>
          <w:sz w:val="21"/>
          <w:szCs w:val="18"/>
        </w:rPr>
        <w:t xml:space="preserve">MaxPooling2D </w:t>
      </w:r>
      <w:r w:rsidR="00D94D3F" w:rsidRPr="00B90750">
        <w:rPr>
          <w:sz w:val="21"/>
          <w:szCs w:val="18"/>
        </w:rPr>
        <w:t>(that builds a max pooling layer) layers.</w:t>
      </w:r>
      <w:r w:rsidRPr="00B90750">
        <w:rPr>
          <w:sz w:val="21"/>
          <w:szCs w:val="18"/>
        </w:rPr>
        <w:t xml:space="preserve"> The stride is a </w:t>
      </w:r>
      <w:r w:rsidR="00D94D3F" w:rsidRPr="00B90750">
        <w:rPr>
          <w:sz w:val="21"/>
          <w:szCs w:val="18"/>
        </w:rPr>
        <w:t>tuple</w:t>
      </w:r>
      <w:r w:rsidRPr="00B90750">
        <w:rPr>
          <w:sz w:val="21"/>
          <w:szCs w:val="18"/>
        </w:rPr>
        <w:t xml:space="preserve"> since it gives the stride in different dimensions</w:t>
      </w:r>
      <w:r w:rsidR="00D94D3F" w:rsidRPr="00B90750">
        <w:rPr>
          <w:sz w:val="21"/>
          <w:szCs w:val="18"/>
        </w:rPr>
        <w:t xml:space="preserve"> (for rows and columns)</w:t>
      </w:r>
      <w:r w:rsidRPr="00B90750">
        <w:rPr>
          <w:sz w:val="21"/>
          <w:szCs w:val="18"/>
        </w:rPr>
        <w:t>. In our examples we have gray images, but we could also have RGB for example, therefore having more dimensions: the 3 color channels.</w:t>
      </w:r>
      <w:r w:rsidR="00D94D3F" w:rsidRPr="00B90750">
        <w:rPr>
          <w:sz w:val="21"/>
          <w:szCs w:val="18"/>
        </w:rPr>
        <w:t xml:space="preserve"> </w:t>
      </w:r>
    </w:p>
    <w:p w14:paraId="67A7AF3B" w14:textId="6B9D0385" w:rsidR="00D94D3F" w:rsidRPr="00B90750" w:rsidRDefault="00D94D3F" w:rsidP="00D94D3F">
      <w:pPr>
        <w:pStyle w:val="BodyTextCont"/>
        <w:rPr>
          <w:sz w:val="21"/>
          <w:szCs w:val="21"/>
        </w:rPr>
      </w:pPr>
      <w:r w:rsidRPr="00B90750">
        <w:rPr>
          <w:sz w:val="21"/>
          <w:szCs w:val="21"/>
        </w:rPr>
        <w:t xml:space="preserve">Let us display the architecture of our model so far, by </w:t>
      </w:r>
      <w:proofErr w:type="spellStart"/>
      <w:proofErr w:type="gramStart"/>
      <w:r w:rsidRPr="00B90750">
        <w:rPr>
          <w:rStyle w:val="CodeInline"/>
          <w:sz w:val="21"/>
          <w:szCs w:val="21"/>
        </w:rPr>
        <w:t>model.summary</w:t>
      </w:r>
      <w:proofErr w:type="spellEnd"/>
      <w:proofErr w:type="gramEnd"/>
      <w:r w:rsidRPr="00B90750">
        <w:rPr>
          <w:rStyle w:val="CodeInline"/>
          <w:sz w:val="21"/>
          <w:szCs w:val="21"/>
        </w:rPr>
        <w:t>()</w:t>
      </w:r>
      <w:r w:rsidRPr="00B90750">
        <w:rPr>
          <w:sz w:val="21"/>
          <w:szCs w:val="21"/>
        </w:rPr>
        <w:t>:</w:t>
      </w:r>
    </w:p>
    <w:p w14:paraId="5CCC13C6" w14:textId="77777777" w:rsidR="00536123" w:rsidRPr="00B90750" w:rsidRDefault="00536123" w:rsidP="00536123">
      <w:pPr>
        <w:pStyle w:val="Code"/>
        <w:rPr>
          <w:sz w:val="21"/>
          <w:szCs w:val="21"/>
        </w:rPr>
      </w:pPr>
      <w:r w:rsidRPr="00B90750">
        <w:rPr>
          <w:sz w:val="21"/>
          <w:szCs w:val="21"/>
        </w:rPr>
        <w:t>Model: "sequential"</w:t>
      </w:r>
    </w:p>
    <w:p w14:paraId="1C1F8439" w14:textId="34E44929" w:rsidR="00536123" w:rsidRPr="00B90750" w:rsidRDefault="00536123" w:rsidP="00536123">
      <w:pPr>
        <w:pStyle w:val="Code"/>
        <w:rPr>
          <w:sz w:val="21"/>
          <w:szCs w:val="21"/>
        </w:rPr>
      </w:pPr>
      <w:r w:rsidRPr="00B90750">
        <w:rPr>
          <w:sz w:val="21"/>
          <w:szCs w:val="21"/>
        </w:rPr>
        <w:t>______________________________________________________________</w:t>
      </w:r>
    </w:p>
    <w:p w14:paraId="00204AC3" w14:textId="77777777" w:rsidR="00536123" w:rsidRPr="00B90750" w:rsidRDefault="00536123" w:rsidP="00536123">
      <w:pPr>
        <w:pStyle w:val="Code"/>
        <w:rPr>
          <w:sz w:val="21"/>
          <w:szCs w:val="21"/>
        </w:rPr>
      </w:pPr>
      <w:r w:rsidRPr="00B90750">
        <w:rPr>
          <w:sz w:val="21"/>
          <w:szCs w:val="21"/>
        </w:rPr>
        <w:t xml:space="preserve">Layer (type)                 Output Shape              Param #   </w:t>
      </w:r>
    </w:p>
    <w:p w14:paraId="71E0DC53" w14:textId="34D78CCD" w:rsidR="00536123" w:rsidRPr="00B90750" w:rsidRDefault="00536123" w:rsidP="00536123">
      <w:pPr>
        <w:pStyle w:val="Code"/>
        <w:rPr>
          <w:sz w:val="21"/>
          <w:szCs w:val="21"/>
        </w:rPr>
      </w:pPr>
      <w:r w:rsidRPr="00B90750">
        <w:rPr>
          <w:sz w:val="21"/>
          <w:szCs w:val="21"/>
        </w:rPr>
        <w:t>==============================================================</w:t>
      </w:r>
    </w:p>
    <w:p w14:paraId="5A7152EA" w14:textId="77777777" w:rsidR="00536123" w:rsidRPr="00B90750" w:rsidRDefault="00536123" w:rsidP="00536123">
      <w:pPr>
        <w:pStyle w:val="Code"/>
        <w:rPr>
          <w:sz w:val="21"/>
          <w:szCs w:val="21"/>
        </w:rPr>
      </w:pPr>
      <w:r w:rsidRPr="00B90750">
        <w:rPr>
          <w:sz w:val="21"/>
          <w:szCs w:val="21"/>
        </w:rPr>
        <w:t xml:space="preserve">conv2d (Conv2D)              (None, 24, 24, 6)         156       </w:t>
      </w:r>
    </w:p>
    <w:p w14:paraId="4886BF7D" w14:textId="4C416552" w:rsidR="00536123" w:rsidRPr="00B90750" w:rsidRDefault="00536123" w:rsidP="00536123">
      <w:pPr>
        <w:pStyle w:val="Code"/>
        <w:rPr>
          <w:sz w:val="21"/>
          <w:szCs w:val="21"/>
        </w:rPr>
      </w:pPr>
      <w:r w:rsidRPr="00B90750">
        <w:rPr>
          <w:sz w:val="21"/>
          <w:szCs w:val="21"/>
        </w:rPr>
        <w:t>______________________________________________________________</w:t>
      </w:r>
    </w:p>
    <w:p w14:paraId="746CE823" w14:textId="77777777" w:rsidR="00536123" w:rsidRPr="00B90750" w:rsidRDefault="00536123" w:rsidP="00536123">
      <w:pPr>
        <w:pStyle w:val="Code"/>
        <w:rPr>
          <w:sz w:val="21"/>
          <w:szCs w:val="21"/>
        </w:rPr>
      </w:pPr>
      <w:r w:rsidRPr="00B90750">
        <w:rPr>
          <w:sz w:val="21"/>
          <w:szCs w:val="21"/>
        </w:rPr>
        <w:t xml:space="preserve">max_pooling2d (MaxPooling2D) (None, 12, 12, 6)         0         </w:t>
      </w:r>
    </w:p>
    <w:p w14:paraId="11127CBB" w14:textId="03D8D442" w:rsidR="00536123" w:rsidRPr="00B90750" w:rsidRDefault="00536123" w:rsidP="00536123">
      <w:pPr>
        <w:pStyle w:val="Code"/>
        <w:rPr>
          <w:sz w:val="21"/>
          <w:szCs w:val="21"/>
        </w:rPr>
      </w:pPr>
      <w:r w:rsidRPr="00B90750">
        <w:rPr>
          <w:sz w:val="21"/>
          <w:szCs w:val="21"/>
        </w:rPr>
        <w:t>______________________________________________________________</w:t>
      </w:r>
    </w:p>
    <w:p w14:paraId="0D47C8B6" w14:textId="77777777" w:rsidR="00536123" w:rsidRPr="00B90750" w:rsidRDefault="00536123" w:rsidP="00536123">
      <w:pPr>
        <w:pStyle w:val="Code"/>
        <w:rPr>
          <w:sz w:val="21"/>
          <w:szCs w:val="21"/>
        </w:rPr>
      </w:pPr>
      <w:r w:rsidRPr="00B90750">
        <w:rPr>
          <w:sz w:val="21"/>
          <w:szCs w:val="21"/>
        </w:rPr>
        <w:t xml:space="preserve">conv2d_1 (Conv2D)            (None, 8, 8, 16)          2416      </w:t>
      </w:r>
    </w:p>
    <w:p w14:paraId="15EB9921" w14:textId="305396CF" w:rsidR="00536123" w:rsidRPr="00B90750" w:rsidRDefault="00536123" w:rsidP="00536123">
      <w:pPr>
        <w:pStyle w:val="Code"/>
        <w:rPr>
          <w:sz w:val="21"/>
          <w:szCs w:val="21"/>
        </w:rPr>
      </w:pPr>
      <w:r w:rsidRPr="00B90750">
        <w:rPr>
          <w:sz w:val="21"/>
          <w:szCs w:val="21"/>
        </w:rPr>
        <w:t>______________________________________________________________</w:t>
      </w:r>
    </w:p>
    <w:p w14:paraId="0A5E4482" w14:textId="77777777" w:rsidR="00536123" w:rsidRPr="00B90750" w:rsidRDefault="00536123" w:rsidP="00536123">
      <w:pPr>
        <w:pStyle w:val="Code"/>
        <w:rPr>
          <w:sz w:val="21"/>
          <w:szCs w:val="21"/>
        </w:rPr>
      </w:pPr>
      <w:r w:rsidRPr="00B90750">
        <w:rPr>
          <w:sz w:val="21"/>
          <w:szCs w:val="21"/>
        </w:rPr>
        <w:t xml:space="preserve">max_pooling2d_1 (MaxPooling2 (None, 4, 4, 16)          0         </w:t>
      </w:r>
    </w:p>
    <w:p w14:paraId="5D76E792" w14:textId="11CD4AD5" w:rsidR="00536123" w:rsidRPr="00B90750" w:rsidRDefault="00536123" w:rsidP="00536123">
      <w:pPr>
        <w:pStyle w:val="Code"/>
        <w:rPr>
          <w:sz w:val="21"/>
          <w:szCs w:val="21"/>
        </w:rPr>
      </w:pPr>
      <w:r w:rsidRPr="00B90750">
        <w:rPr>
          <w:sz w:val="21"/>
          <w:szCs w:val="21"/>
        </w:rPr>
        <w:t>______________________________________________________________</w:t>
      </w:r>
    </w:p>
    <w:p w14:paraId="359EBCA8" w14:textId="77777777" w:rsidR="00536123" w:rsidRPr="00B90750" w:rsidRDefault="00536123" w:rsidP="00536123">
      <w:pPr>
        <w:pStyle w:val="Code"/>
        <w:rPr>
          <w:sz w:val="21"/>
          <w:szCs w:val="21"/>
        </w:rPr>
      </w:pPr>
      <w:r w:rsidRPr="00B90750">
        <w:rPr>
          <w:sz w:val="21"/>
          <w:szCs w:val="21"/>
        </w:rPr>
        <w:t xml:space="preserve">flatten (Flatten)            (None, 256)               0         </w:t>
      </w:r>
    </w:p>
    <w:p w14:paraId="25B85319" w14:textId="0BBC99BC" w:rsidR="00536123" w:rsidRPr="00B90750" w:rsidRDefault="00536123" w:rsidP="00536123">
      <w:pPr>
        <w:pStyle w:val="Code"/>
        <w:rPr>
          <w:sz w:val="21"/>
          <w:szCs w:val="21"/>
        </w:rPr>
      </w:pPr>
      <w:r w:rsidRPr="00B90750">
        <w:rPr>
          <w:sz w:val="21"/>
          <w:szCs w:val="21"/>
        </w:rPr>
        <w:t>______________________________________________________________</w:t>
      </w:r>
    </w:p>
    <w:p w14:paraId="2B58A64C" w14:textId="77777777" w:rsidR="00536123" w:rsidRPr="00B90750" w:rsidRDefault="00536123" w:rsidP="00536123">
      <w:pPr>
        <w:pStyle w:val="Code"/>
        <w:rPr>
          <w:sz w:val="21"/>
          <w:szCs w:val="21"/>
        </w:rPr>
      </w:pPr>
      <w:r w:rsidRPr="00B90750">
        <w:rPr>
          <w:sz w:val="21"/>
          <w:szCs w:val="21"/>
        </w:rPr>
        <w:t xml:space="preserve">dense (Dense)                (None, 128)               32896     </w:t>
      </w:r>
    </w:p>
    <w:p w14:paraId="02F07EA4" w14:textId="5D62784B" w:rsidR="00536123" w:rsidRPr="00B90750" w:rsidRDefault="00536123" w:rsidP="00536123">
      <w:pPr>
        <w:pStyle w:val="Code"/>
        <w:rPr>
          <w:sz w:val="21"/>
          <w:szCs w:val="21"/>
        </w:rPr>
      </w:pPr>
      <w:r w:rsidRPr="00B90750">
        <w:rPr>
          <w:sz w:val="21"/>
          <w:szCs w:val="21"/>
        </w:rPr>
        <w:t>______________________________________________________________</w:t>
      </w:r>
    </w:p>
    <w:p w14:paraId="5F370290" w14:textId="77777777" w:rsidR="00536123" w:rsidRPr="00B90750" w:rsidRDefault="00536123" w:rsidP="00536123">
      <w:pPr>
        <w:pStyle w:val="Code"/>
        <w:rPr>
          <w:sz w:val="21"/>
          <w:szCs w:val="21"/>
        </w:rPr>
      </w:pPr>
      <w:r w:rsidRPr="00B90750">
        <w:rPr>
          <w:sz w:val="21"/>
          <w:szCs w:val="21"/>
        </w:rPr>
        <w:t xml:space="preserve">dense_1 (Dense)              (None, 10)                1290      </w:t>
      </w:r>
    </w:p>
    <w:p w14:paraId="5C6A35DD" w14:textId="3688ED00" w:rsidR="00536123" w:rsidRPr="00B90750" w:rsidRDefault="00536123" w:rsidP="00536123">
      <w:pPr>
        <w:pStyle w:val="Code"/>
        <w:rPr>
          <w:sz w:val="21"/>
          <w:szCs w:val="21"/>
        </w:rPr>
      </w:pPr>
      <w:r w:rsidRPr="00B90750">
        <w:rPr>
          <w:sz w:val="21"/>
          <w:szCs w:val="21"/>
        </w:rPr>
        <w:t>==============================================================</w:t>
      </w:r>
    </w:p>
    <w:p w14:paraId="71A1512C" w14:textId="77777777" w:rsidR="00536123" w:rsidRPr="00B90750" w:rsidRDefault="00536123" w:rsidP="00536123">
      <w:pPr>
        <w:pStyle w:val="Code"/>
        <w:rPr>
          <w:sz w:val="21"/>
          <w:szCs w:val="21"/>
        </w:rPr>
      </w:pPr>
      <w:r w:rsidRPr="00B90750">
        <w:rPr>
          <w:sz w:val="21"/>
          <w:szCs w:val="21"/>
        </w:rPr>
        <w:t>Total params: 36,758</w:t>
      </w:r>
    </w:p>
    <w:p w14:paraId="54B408C8" w14:textId="77777777" w:rsidR="00536123" w:rsidRPr="00B90750" w:rsidRDefault="00536123" w:rsidP="00536123">
      <w:pPr>
        <w:pStyle w:val="Code"/>
        <w:rPr>
          <w:sz w:val="21"/>
          <w:szCs w:val="21"/>
        </w:rPr>
      </w:pPr>
      <w:r w:rsidRPr="00B90750">
        <w:rPr>
          <w:sz w:val="21"/>
          <w:szCs w:val="21"/>
        </w:rPr>
        <w:t>Trainable params: 36,758</w:t>
      </w:r>
    </w:p>
    <w:p w14:paraId="19C1CDFB" w14:textId="77777777" w:rsidR="00536123" w:rsidRPr="00B90750" w:rsidRDefault="00536123" w:rsidP="00536123">
      <w:pPr>
        <w:pStyle w:val="Code"/>
        <w:rPr>
          <w:sz w:val="21"/>
          <w:szCs w:val="21"/>
        </w:rPr>
      </w:pPr>
      <w:r w:rsidRPr="00B90750">
        <w:rPr>
          <w:sz w:val="21"/>
          <w:szCs w:val="21"/>
        </w:rPr>
        <w:t>Non-trainable params: 0</w:t>
      </w:r>
    </w:p>
    <w:p w14:paraId="019CE42E" w14:textId="45ED9B09" w:rsidR="00D94D3F" w:rsidRPr="00B90750" w:rsidRDefault="00536123" w:rsidP="00536123">
      <w:pPr>
        <w:pStyle w:val="Code"/>
        <w:rPr>
          <w:sz w:val="21"/>
          <w:szCs w:val="21"/>
        </w:rPr>
      </w:pPr>
      <w:r w:rsidRPr="00B90750">
        <w:rPr>
          <w:sz w:val="21"/>
          <w:szCs w:val="21"/>
        </w:rPr>
        <w:t>______________________________________________________________</w:t>
      </w:r>
    </w:p>
    <w:p w14:paraId="667D452D" w14:textId="2281768D" w:rsidR="00B94C07" w:rsidRPr="00B90750" w:rsidRDefault="00536123" w:rsidP="00B94C07">
      <w:pPr>
        <w:pStyle w:val="BodyTextFirst"/>
        <w:rPr>
          <w:sz w:val="21"/>
          <w:szCs w:val="18"/>
        </w:rPr>
      </w:pPr>
      <w:r w:rsidRPr="00B90750">
        <w:rPr>
          <w:sz w:val="21"/>
          <w:szCs w:val="18"/>
        </w:rPr>
        <w:t>From above, you can note that the output of every convolutional and pooling layer is a 3D tensor</w:t>
      </w:r>
      <w:r w:rsidR="00B94C07" w:rsidRPr="00B90750">
        <w:rPr>
          <w:sz w:val="21"/>
          <w:szCs w:val="18"/>
        </w:rPr>
        <w:t xml:space="preserve"> of shape </w:t>
      </w:r>
      <w:r w:rsidR="00B94C07" w:rsidRPr="00B90750">
        <w:rPr>
          <w:rStyle w:val="CodeInline"/>
          <w:sz w:val="21"/>
          <w:szCs w:val="18"/>
        </w:rPr>
        <w:t xml:space="preserve">(height, width, </w:t>
      </w:r>
      <w:proofErr w:type="spellStart"/>
      <w:r w:rsidR="00B94C07" w:rsidRPr="00B90750">
        <w:rPr>
          <w:rStyle w:val="CodeInline"/>
          <w:sz w:val="21"/>
          <w:szCs w:val="18"/>
        </w:rPr>
        <w:t>number_of_filters</w:t>
      </w:r>
      <w:proofErr w:type="spellEnd"/>
      <w:r w:rsidR="00B94C07" w:rsidRPr="00B90750">
        <w:rPr>
          <w:rStyle w:val="CodeInline"/>
          <w:sz w:val="21"/>
          <w:szCs w:val="18"/>
        </w:rPr>
        <w:t>)</w:t>
      </w:r>
      <w:r w:rsidR="00B94C07" w:rsidRPr="00B90750">
        <w:rPr>
          <w:rStyle w:val="CodeInline"/>
          <w:rFonts w:ascii="Arial" w:hAnsi="Arial"/>
          <w:sz w:val="21"/>
          <w:szCs w:val="18"/>
        </w:rPr>
        <w:t>.</w:t>
      </w:r>
      <w:r w:rsidR="00486E38" w:rsidRPr="00B90750">
        <w:rPr>
          <w:rStyle w:val="CodeInline"/>
          <w:rFonts w:ascii="Arial" w:hAnsi="Arial"/>
          <w:sz w:val="21"/>
          <w:szCs w:val="18"/>
        </w:rPr>
        <w:t xml:space="preserve"> The first dimension </w:t>
      </w:r>
      <w:r w:rsidR="00486E38" w:rsidRPr="00B90750">
        <w:rPr>
          <w:rStyle w:val="CodeInline"/>
          <w:rFonts w:ascii="Arial" w:hAnsi="Arial"/>
          <w:sz w:val="21"/>
          <w:szCs w:val="18"/>
        </w:rPr>
        <w:lastRenderedPageBreak/>
        <w:t xml:space="preserve">(i.e., the number of batches, is set to </w:t>
      </w:r>
      <w:r w:rsidR="00486E38" w:rsidRPr="00B90750">
        <w:rPr>
          <w:rStyle w:val="CodeInline"/>
          <w:sz w:val="21"/>
          <w:szCs w:val="18"/>
        </w:rPr>
        <w:t>None</w:t>
      </w:r>
      <w:r w:rsidR="00486E38" w:rsidRPr="00B90750">
        <w:rPr>
          <w:rStyle w:val="CodeInline"/>
          <w:rFonts w:ascii="Arial" w:hAnsi="Arial"/>
          <w:sz w:val="21"/>
          <w:szCs w:val="18"/>
        </w:rPr>
        <w:t xml:space="preserve"> since the network does not know it yet and thus it can be applied to every set of samples, of any length).</w:t>
      </w:r>
      <w:r w:rsidR="00B94C07" w:rsidRPr="00B90750">
        <w:rPr>
          <w:rStyle w:val="CodeInline"/>
          <w:rFonts w:ascii="Arial" w:hAnsi="Arial"/>
          <w:sz w:val="21"/>
          <w:szCs w:val="18"/>
        </w:rPr>
        <w:t xml:space="preserve"> </w:t>
      </w:r>
      <w:r w:rsidR="00B94C07" w:rsidRPr="00B90750">
        <w:rPr>
          <w:sz w:val="21"/>
          <w:szCs w:val="18"/>
        </w:rPr>
        <w:t xml:space="preserve">The width and height dimensions decrease as you go deeper in the network. The number of output channels for each </w:t>
      </w:r>
      <w:r w:rsidR="00B94C07" w:rsidRPr="00B90750">
        <w:rPr>
          <w:rStyle w:val="CodeInline"/>
          <w:sz w:val="21"/>
          <w:szCs w:val="18"/>
        </w:rPr>
        <w:t>Conv2D</w:t>
      </w:r>
      <w:r w:rsidR="00B94C07" w:rsidRPr="00B90750">
        <w:rPr>
          <w:sz w:val="21"/>
          <w:szCs w:val="18"/>
        </w:rPr>
        <w:t xml:space="preserve"> layer is controlled by the first function argument. Typically, as the width and height decrease, you can afford (computationally) to add more output filters in each </w:t>
      </w:r>
      <w:r w:rsidR="00B94C07" w:rsidRPr="00B90750">
        <w:rPr>
          <w:rStyle w:val="CodeInline"/>
          <w:sz w:val="21"/>
          <w:szCs w:val="18"/>
        </w:rPr>
        <w:t>Conv2D</w:t>
      </w:r>
      <w:r w:rsidR="00B94C07" w:rsidRPr="00B90750">
        <w:rPr>
          <w:sz w:val="21"/>
          <w:szCs w:val="18"/>
        </w:rPr>
        <w:t xml:space="preserve"> layer. </w:t>
      </w:r>
    </w:p>
    <w:p w14:paraId="47617572" w14:textId="54373F1E" w:rsidR="00536123" w:rsidRPr="00B90750" w:rsidRDefault="00B94C07" w:rsidP="00B94C07">
      <w:pPr>
        <w:pStyle w:val="BodyTextCont"/>
        <w:rPr>
          <w:sz w:val="21"/>
          <w:szCs w:val="21"/>
        </w:rPr>
      </w:pPr>
      <w:r w:rsidRPr="00B90750">
        <w:rPr>
          <w:sz w:val="21"/>
          <w:szCs w:val="21"/>
        </w:rPr>
        <w:t xml:space="preserve">To complete the model, we added two </w:t>
      </w:r>
      <w:r w:rsidRPr="00B90750">
        <w:rPr>
          <w:rStyle w:val="CodeInline"/>
          <w:sz w:val="21"/>
          <w:szCs w:val="21"/>
        </w:rPr>
        <w:t>Dense</w:t>
      </w:r>
      <w:r w:rsidRPr="00B90750">
        <w:rPr>
          <w:sz w:val="21"/>
          <w:szCs w:val="21"/>
        </w:rPr>
        <w:t xml:space="preserve"> layers. They take vectors as input (which are 1D), while the current output is a 3D tensor. This is the reason why you first need to flatten the 3D output to 1D, then add one or more </w:t>
      </w:r>
      <w:r w:rsidRPr="00B90750">
        <w:rPr>
          <w:rStyle w:val="CodeInline"/>
          <w:sz w:val="21"/>
          <w:szCs w:val="21"/>
        </w:rPr>
        <w:t>Dense</w:t>
      </w:r>
      <w:r w:rsidRPr="00B90750">
        <w:rPr>
          <w:sz w:val="21"/>
          <w:szCs w:val="21"/>
        </w:rPr>
        <w:t xml:space="preserve"> layers on top. </w:t>
      </w:r>
    </w:p>
    <w:p w14:paraId="68D84467" w14:textId="5420B5F7" w:rsidR="00A937B7" w:rsidRPr="00B90750" w:rsidRDefault="00A937B7" w:rsidP="00A937B7">
      <w:pPr>
        <w:pStyle w:val="BodyTextCont"/>
        <w:rPr>
          <w:sz w:val="21"/>
          <w:szCs w:val="21"/>
        </w:rPr>
      </w:pPr>
      <w:r w:rsidRPr="00B90750">
        <w:rPr>
          <w:sz w:val="21"/>
          <w:szCs w:val="21"/>
        </w:rPr>
        <w:t xml:space="preserve">Now is time to train and test our network. We will use mini-batch gradient descent with a batch size of 100 and we will train our network for just 10 epochs. </w:t>
      </w:r>
    </w:p>
    <w:p w14:paraId="05F199EE" w14:textId="56CE8F7D" w:rsidR="00A937B7" w:rsidRPr="00B90750" w:rsidRDefault="00A937B7" w:rsidP="00A937B7">
      <w:pPr>
        <w:pStyle w:val="Code"/>
        <w:rPr>
          <w:sz w:val="21"/>
          <w:szCs w:val="21"/>
        </w:rPr>
      </w:pPr>
      <w:r w:rsidRPr="00B90750">
        <w:rPr>
          <w:sz w:val="21"/>
          <w:szCs w:val="21"/>
        </w:rPr>
        <w:t>model.fit(data_train_norm, labels_train, validation_data = (data_test_norm, labels_test), epochs = 10, batch_size = 100, verbose = 1)</w:t>
      </w:r>
    </w:p>
    <w:p w14:paraId="6986E910" w14:textId="5DC46C04" w:rsidR="00A937B7" w:rsidRPr="00B90750" w:rsidRDefault="00A937B7" w:rsidP="00A937B7">
      <w:pPr>
        <w:pStyle w:val="BodyTextFirst"/>
        <w:rPr>
          <w:sz w:val="21"/>
          <w:szCs w:val="18"/>
        </w:rPr>
      </w:pPr>
      <w:r w:rsidRPr="00B90750">
        <w:rPr>
          <w:sz w:val="21"/>
          <w:szCs w:val="18"/>
        </w:rPr>
        <w:t xml:space="preserve">If you run this code (it took roughly </w:t>
      </w:r>
      <w:r w:rsidR="00C83B4A" w:rsidRPr="00B90750">
        <w:rPr>
          <w:sz w:val="21"/>
          <w:szCs w:val="18"/>
        </w:rPr>
        <w:t>4</w:t>
      </w:r>
      <w:r w:rsidRPr="00B90750">
        <w:rPr>
          <w:sz w:val="21"/>
          <w:szCs w:val="18"/>
        </w:rPr>
        <w:t xml:space="preserve"> minutes on </w:t>
      </w:r>
      <w:r w:rsidR="00C83B4A" w:rsidRPr="00B90750">
        <w:rPr>
          <w:sz w:val="21"/>
          <w:szCs w:val="18"/>
        </w:rPr>
        <w:t>a medium performance</w:t>
      </w:r>
      <w:r w:rsidRPr="00B90750">
        <w:rPr>
          <w:sz w:val="21"/>
          <w:szCs w:val="18"/>
        </w:rPr>
        <w:t xml:space="preserve"> laptop), it will start, after just one epoch, with a training accuracy of </w:t>
      </w:r>
      <w:r w:rsidR="006B2524" w:rsidRPr="00B90750">
        <w:rPr>
          <w:sz w:val="21"/>
          <w:szCs w:val="18"/>
        </w:rPr>
        <w:t>76</w:t>
      </w:r>
      <w:r w:rsidRPr="00B90750">
        <w:rPr>
          <w:sz w:val="21"/>
          <w:szCs w:val="18"/>
        </w:rPr>
        <w:t>.</w:t>
      </w:r>
      <w:r w:rsidR="006B2524" w:rsidRPr="00B90750">
        <w:rPr>
          <w:sz w:val="21"/>
          <w:szCs w:val="18"/>
        </w:rPr>
        <w:t>3</w:t>
      </w:r>
      <w:r w:rsidRPr="00B90750">
        <w:rPr>
          <w:sz w:val="21"/>
          <w:szCs w:val="18"/>
        </w:rPr>
        <w:t xml:space="preserve">%, and after 10 epochs it will reach a training accuracy of </w:t>
      </w:r>
      <w:r w:rsidR="00C83B4A" w:rsidRPr="00B90750">
        <w:rPr>
          <w:sz w:val="21"/>
          <w:szCs w:val="18"/>
        </w:rPr>
        <w:t>91</w:t>
      </w:r>
      <w:r w:rsidRPr="00B90750">
        <w:rPr>
          <w:sz w:val="21"/>
          <w:szCs w:val="18"/>
        </w:rPr>
        <w:t>% (</w:t>
      </w:r>
      <w:r w:rsidR="00C83B4A" w:rsidRPr="00B90750">
        <w:rPr>
          <w:sz w:val="21"/>
          <w:szCs w:val="18"/>
        </w:rPr>
        <w:t>88%</w:t>
      </w:r>
      <w:r w:rsidRPr="00B90750">
        <w:rPr>
          <w:sz w:val="21"/>
          <w:szCs w:val="18"/>
        </w:rPr>
        <w:t xml:space="preserve"> on the dev set). Remember that with the network we developed in Chapter </w:t>
      </w:r>
      <w:r w:rsidR="006B2524" w:rsidRPr="00B90750">
        <w:rPr>
          <w:sz w:val="21"/>
          <w:szCs w:val="18"/>
        </w:rPr>
        <w:t>1</w:t>
      </w:r>
      <w:r w:rsidRPr="00B90750">
        <w:rPr>
          <w:sz w:val="21"/>
          <w:szCs w:val="18"/>
        </w:rPr>
        <w:t xml:space="preserve">3 with </w:t>
      </w:r>
      <w:r w:rsidR="006B2524" w:rsidRPr="00B90750">
        <w:rPr>
          <w:sz w:val="21"/>
          <w:szCs w:val="18"/>
        </w:rPr>
        <w:t>1</w:t>
      </w:r>
      <w:r w:rsidRPr="00B90750">
        <w:rPr>
          <w:sz w:val="21"/>
          <w:szCs w:val="18"/>
        </w:rPr>
        <w:t xml:space="preserve">5 neurons in one layer we reached </w:t>
      </w:r>
      <w:r w:rsidR="00C83B4A" w:rsidRPr="00B90750">
        <w:rPr>
          <w:sz w:val="21"/>
          <w:szCs w:val="18"/>
        </w:rPr>
        <w:t>about 90</w:t>
      </w:r>
      <w:r w:rsidRPr="00B90750">
        <w:rPr>
          <w:sz w:val="21"/>
          <w:szCs w:val="18"/>
        </w:rPr>
        <w:t xml:space="preserve">% with </w:t>
      </w:r>
      <w:r w:rsidR="00C83B4A" w:rsidRPr="00B90750">
        <w:rPr>
          <w:sz w:val="21"/>
          <w:szCs w:val="18"/>
        </w:rPr>
        <w:t>mini-batch</w:t>
      </w:r>
      <w:r w:rsidRPr="00B90750">
        <w:rPr>
          <w:sz w:val="21"/>
          <w:szCs w:val="18"/>
        </w:rPr>
        <w:t xml:space="preserve"> gradient descent</w:t>
      </w:r>
      <w:r w:rsidR="00C83B4A" w:rsidRPr="00B90750">
        <w:rPr>
          <w:sz w:val="21"/>
          <w:szCs w:val="18"/>
        </w:rPr>
        <w:t xml:space="preserve"> (50 as batch size), after 100 epochs</w:t>
      </w:r>
      <w:r w:rsidRPr="00B90750">
        <w:rPr>
          <w:sz w:val="21"/>
          <w:szCs w:val="18"/>
        </w:rPr>
        <w:t>. We have trained our network here only for 10 epochs. You can get much higher accuracy if you train longer. Additionally, note we have not done any hyperparameter tuning so this would get you much better results if you spent time tuning the parameters.</w:t>
      </w:r>
    </w:p>
    <w:p w14:paraId="77A7ED6A" w14:textId="77777777" w:rsidR="00A937B7" w:rsidRPr="00B90750" w:rsidRDefault="00A937B7" w:rsidP="006B2524">
      <w:pPr>
        <w:pStyle w:val="BodyTextCont"/>
        <w:rPr>
          <w:sz w:val="21"/>
          <w:szCs w:val="21"/>
        </w:rPr>
      </w:pPr>
      <w:r w:rsidRPr="00B90750">
        <w:rPr>
          <w:sz w:val="21"/>
          <w:szCs w:val="21"/>
        </w:rPr>
        <w:t>As you may have noticed, every time you introduce a convolutional layer you will introduce new hyperparameters for each layer:</w:t>
      </w:r>
    </w:p>
    <w:p w14:paraId="004BFD37" w14:textId="191742C7" w:rsidR="00A937B7" w:rsidRPr="00B90750" w:rsidRDefault="00A937B7" w:rsidP="006B2524">
      <w:pPr>
        <w:pStyle w:val="Bullet"/>
        <w:rPr>
          <w:sz w:val="21"/>
          <w:szCs w:val="21"/>
        </w:rPr>
      </w:pPr>
      <w:r w:rsidRPr="00B90750">
        <w:rPr>
          <w:sz w:val="21"/>
          <w:szCs w:val="21"/>
        </w:rPr>
        <w:t>Kernel size</w:t>
      </w:r>
    </w:p>
    <w:p w14:paraId="7E3DC446" w14:textId="68C45E4D" w:rsidR="00A937B7" w:rsidRPr="00B90750" w:rsidRDefault="00A937B7" w:rsidP="006B2524">
      <w:pPr>
        <w:pStyle w:val="Bullet"/>
        <w:rPr>
          <w:sz w:val="21"/>
          <w:szCs w:val="21"/>
        </w:rPr>
      </w:pPr>
      <w:r w:rsidRPr="00B90750">
        <w:rPr>
          <w:sz w:val="21"/>
          <w:szCs w:val="21"/>
        </w:rPr>
        <w:t>Stride</w:t>
      </w:r>
    </w:p>
    <w:p w14:paraId="229FB276" w14:textId="73D14E3E" w:rsidR="00A937B7" w:rsidRPr="00B90750" w:rsidRDefault="00A937B7" w:rsidP="006B2524">
      <w:pPr>
        <w:pStyle w:val="Bullet"/>
        <w:rPr>
          <w:sz w:val="21"/>
          <w:szCs w:val="21"/>
        </w:rPr>
      </w:pPr>
      <w:r w:rsidRPr="00B90750">
        <w:rPr>
          <w:sz w:val="21"/>
          <w:szCs w:val="21"/>
        </w:rPr>
        <w:t>Padding</w:t>
      </w:r>
    </w:p>
    <w:p w14:paraId="4D639357" w14:textId="638E127C" w:rsidR="00A937B7" w:rsidRPr="00B90750" w:rsidRDefault="00A937B7" w:rsidP="006B2524">
      <w:pPr>
        <w:pStyle w:val="BodyTextFirst"/>
        <w:rPr>
          <w:sz w:val="21"/>
          <w:szCs w:val="18"/>
        </w:rPr>
      </w:pPr>
      <w:r w:rsidRPr="00B90750">
        <w:rPr>
          <w:sz w:val="21"/>
          <w:szCs w:val="18"/>
        </w:rPr>
        <w:t>Those will need to be tuned to get optimal results. Typically, researchers tend to use existing architectures for specific tasks that have been already optimized by other practitioners and are well documented in papers.</w:t>
      </w:r>
    </w:p>
    <w:p w14:paraId="26274C95" w14:textId="77777777" w:rsidR="00FD2121" w:rsidRPr="00B90750" w:rsidRDefault="00FD2121" w:rsidP="00FD2121">
      <w:pPr>
        <w:pStyle w:val="Heading1"/>
        <w:rPr>
          <w:sz w:val="38"/>
          <w:szCs w:val="32"/>
        </w:rPr>
      </w:pPr>
      <w:r w:rsidRPr="00B90750">
        <w:rPr>
          <w:sz w:val="38"/>
          <w:szCs w:val="32"/>
        </w:rPr>
        <w:lastRenderedPageBreak/>
        <w:t>Introduction to RNNs</w:t>
      </w:r>
    </w:p>
    <w:p w14:paraId="23863C3A" w14:textId="7739B296" w:rsidR="00FD2121" w:rsidRPr="00B90750" w:rsidRDefault="00FD2121" w:rsidP="00C61083">
      <w:pPr>
        <w:pStyle w:val="BodyTextFirst"/>
        <w:rPr>
          <w:sz w:val="21"/>
          <w:szCs w:val="18"/>
        </w:rPr>
      </w:pPr>
      <w:r w:rsidRPr="00B90750">
        <w:rPr>
          <w:sz w:val="21"/>
          <w:szCs w:val="18"/>
        </w:rPr>
        <w:t>RNN are very different from CNNs, and typically used when dealing with sequential information, in other words for data for which the order matters. The typical example given is a series of words in a sentence. You can easily understand how the order of words in a sentence can make a big difference. For example, saying "the man eat</w:t>
      </w:r>
      <w:r w:rsidR="00C61083" w:rsidRPr="00B90750">
        <w:rPr>
          <w:sz w:val="21"/>
          <w:szCs w:val="18"/>
        </w:rPr>
        <w:t>s</w:t>
      </w:r>
      <w:r w:rsidRPr="00B90750">
        <w:rPr>
          <w:sz w:val="21"/>
          <w:szCs w:val="18"/>
        </w:rPr>
        <w:t xml:space="preserve"> the rabbit" has a different meaning than "the rabbit eat</w:t>
      </w:r>
      <w:r w:rsidR="00C61083" w:rsidRPr="00B90750">
        <w:rPr>
          <w:sz w:val="21"/>
          <w:szCs w:val="18"/>
        </w:rPr>
        <w:t>s</w:t>
      </w:r>
      <w:r w:rsidRPr="00B90750">
        <w:rPr>
          <w:sz w:val="21"/>
          <w:szCs w:val="18"/>
        </w:rPr>
        <w:t xml:space="preserve"> the man", the only difference being the order of the words, and who gets eaten by whom. </w:t>
      </w:r>
      <w:r w:rsidRPr="00B90750">
        <w:rPr>
          <w:rStyle w:val="Emphasis"/>
          <w:i w:val="0"/>
          <w:iCs w:val="0"/>
          <w:sz w:val="21"/>
          <w:szCs w:val="18"/>
        </w:rPr>
        <w:t>You can use RNNs to predict for example the next word in a sentence.</w:t>
      </w:r>
      <w:r w:rsidRPr="00B90750">
        <w:rPr>
          <w:sz w:val="21"/>
          <w:szCs w:val="18"/>
        </w:rPr>
        <w:t xml:space="preserve"> Take for example the sentence: "Paris is the capital of", it is easy to complete the sentence with "France", that means that there is information about the final word of the sentence encoded in the previous words, and that information is what RNNs wants to exploit to predict the next terms in the sequence. The name recurrent comes from how they work: the network applies the same operation on each element of the sequence, accumulating information about the previous terms. To summarize:</w:t>
      </w:r>
    </w:p>
    <w:p w14:paraId="6FC13603" w14:textId="77777777" w:rsidR="00FD2121" w:rsidRPr="00B90750" w:rsidRDefault="00FD2121" w:rsidP="00C61083">
      <w:pPr>
        <w:pStyle w:val="Bullet"/>
        <w:rPr>
          <w:sz w:val="21"/>
          <w:szCs w:val="21"/>
        </w:rPr>
      </w:pPr>
      <w:r w:rsidRPr="00B90750">
        <w:rPr>
          <w:sz w:val="21"/>
          <w:szCs w:val="21"/>
        </w:rPr>
        <w:t>RNNs make use of sequential data and uses the information encoded in the order of the terms in the sequence</w:t>
      </w:r>
    </w:p>
    <w:p w14:paraId="62421317" w14:textId="77777777" w:rsidR="00FD2121" w:rsidRPr="00B90750" w:rsidRDefault="00FD2121" w:rsidP="00C61083">
      <w:pPr>
        <w:pStyle w:val="Bullet"/>
        <w:rPr>
          <w:sz w:val="21"/>
          <w:szCs w:val="21"/>
        </w:rPr>
      </w:pPr>
      <w:r w:rsidRPr="00B90750">
        <w:rPr>
          <w:sz w:val="21"/>
          <w:szCs w:val="21"/>
        </w:rPr>
        <w:t xml:space="preserve">RNNs apply the same kind of operation to all terms in the sequence and build a memory of the previous terms in the sequence to predict the next term </w:t>
      </w:r>
    </w:p>
    <w:p w14:paraId="1BE338E4" w14:textId="4B59D1A2" w:rsidR="00FD2121" w:rsidRPr="00B90750" w:rsidRDefault="00FD2121" w:rsidP="00C61083">
      <w:pPr>
        <w:pStyle w:val="BodyTextFirst"/>
        <w:rPr>
          <w:sz w:val="21"/>
          <w:szCs w:val="18"/>
        </w:rPr>
      </w:pPr>
      <w:r w:rsidRPr="00B90750">
        <w:rPr>
          <w:sz w:val="21"/>
          <w:szCs w:val="18"/>
        </w:rPr>
        <w:t xml:space="preserve">Before trying to understand a bit better how they work, </w:t>
      </w:r>
      <w:r w:rsidR="00C61083" w:rsidRPr="00B90750">
        <w:rPr>
          <w:sz w:val="21"/>
          <w:szCs w:val="18"/>
        </w:rPr>
        <w:t>let us</w:t>
      </w:r>
      <w:r w:rsidRPr="00B90750">
        <w:rPr>
          <w:sz w:val="21"/>
          <w:szCs w:val="18"/>
        </w:rPr>
        <w:t xml:space="preserve"> consider a few important use cases where they can be applied to give you a feeling of the range of applications possible.</w:t>
      </w:r>
    </w:p>
    <w:p w14:paraId="770A4D01" w14:textId="60311CBF" w:rsidR="00FD2121" w:rsidRPr="00B90750" w:rsidRDefault="00FD2121" w:rsidP="00C61083">
      <w:pPr>
        <w:pStyle w:val="Bullet"/>
        <w:rPr>
          <w:sz w:val="21"/>
          <w:szCs w:val="21"/>
        </w:rPr>
      </w:pPr>
      <w:r w:rsidRPr="00B90750">
        <w:rPr>
          <w:sz w:val="21"/>
          <w:szCs w:val="21"/>
        </w:rPr>
        <w:t xml:space="preserve">Generating Text: predicting probability of words given previous set of words. For example, you can easily generate text that looks like Shakespeare with RNNs, as A. </w:t>
      </w:r>
      <w:proofErr w:type="spellStart"/>
      <w:r w:rsidRPr="00B90750">
        <w:rPr>
          <w:sz w:val="21"/>
          <w:szCs w:val="21"/>
        </w:rPr>
        <w:t>Karpathy</w:t>
      </w:r>
      <w:proofErr w:type="spellEnd"/>
      <w:r w:rsidRPr="00B90750">
        <w:rPr>
          <w:sz w:val="21"/>
          <w:szCs w:val="21"/>
        </w:rPr>
        <w:t xml:space="preserve"> has done in his blog</w:t>
      </w:r>
      <w:r w:rsidR="00C61083" w:rsidRPr="00B90750">
        <w:rPr>
          <w:sz w:val="21"/>
          <w:szCs w:val="21"/>
        </w:rPr>
        <w:t xml:space="preserve"> [2]</w:t>
      </w:r>
    </w:p>
    <w:p w14:paraId="613918D2" w14:textId="77777777" w:rsidR="00FD2121" w:rsidRPr="00B90750" w:rsidRDefault="00FD2121" w:rsidP="00C61083">
      <w:pPr>
        <w:pStyle w:val="Bullet"/>
        <w:rPr>
          <w:sz w:val="21"/>
          <w:szCs w:val="21"/>
        </w:rPr>
      </w:pPr>
      <w:r w:rsidRPr="00B90750">
        <w:rPr>
          <w:sz w:val="21"/>
          <w:szCs w:val="21"/>
        </w:rPr>
        <w:t>Translation: given a set of words in a language you want words in a different language</w:t>
      </w:r>
    </w:p>
    <w:p w14:paraId="667A1B0F" w14:textId="77777777" w:rsidR="00FD2121" w:rsidRPr="00B90750" w:rsidRDefault="00FD2121" w:rsidP="00C61083">
      <w:pPr>
        <w:pStyle w:val="Bullet"/>
        <w:rPr>
          <w:sz w:val="21"/>
          <w:szCs w:val="21"/>
        </w:rPr>
      </w:pPr>
      <w:r w:rsidRPr="00B90750">
        <w:rPr>
          <w:sz w:val="21"/>
          <w:szCs w:val="21"/>
        </w:rPr>
        <w:t>Speech recognition: given a series of audio signals (words), we want to predict the sequence of letters forming the words spoken</w:t>
      </w:r>
    </w:p>
    <w:p w14:paraId="756D086E" w14:textId="1C2F1B18" w:rsidR="00FD2121" w:rsidRPr="00B90750" w:rsidRDefault="00FD2121" w:rsidP="00C61083">
      <w:pPr>
        <w:pStyle w:val="Bullet"/>
        <w:rPr>
          <w:sz w:val="21"/>
          <w:szCs w:val="21"/>
        </w:rPr>
      </w:pPr>
      <w:r w:rsidRPr="00B90750">
        <w:rPr>
          <w:sz w:val="21"/>
          <w:szCs w:val="21"/>
        </w:rPr>
        <w:t xml:space="preserve">Generating image labels: with CNNs, RNNs can be used to generate labels for images. Check the paper "Deep Visual-Semantic Alignments for Generating Image Descriptions" by A. </w:t>
      </w:r>
      <w:proofErr w:type="spellStart"/>
      <w:r w:rsidRPr="00B90750">
        <w:rPr>
          <w:sz w:val="21"/>
          <w:szCs w:val="21"/>
        </w:rPr>
        <w:t>Karpathy</w:t>
      </w:r>
      <w:proofErr w:type="spellEnd"/>
      <w:r w:rsidRPr="00B90750">
        <w:rPr>
          <w:sz w:val="21"/>
          <w:szCs w:val="21"/>
        </w:rPr>
        <w:t xml:space="preserve"> on the subject</w:t>
      </w:r>
      <w:r w:rsidR="00C61083" w:rsidRPr="00B90750">
        <w:rPr>
          <w:sz w:val="21"/>
          <w:szCs w:val="21"/>
        </w:rPr>
        <w:t xml:space="preserve"> [3]</w:t>
      </w:r>
      <w:r w:rsidRPr="00B90750">
        <w:rPr>
          <w:sz w:val="21"/>
          <w:szCs w:val="21"/>
        </w:rPr>
        <w:t>. Be aware that this is a rather advanced paper that requires quite some mathematical background.</w:t>
      </w:r>
    </w:p>
    <w:p w14:paraId="72E95912" w14:textId="77777777" w:rsidR="00FD2121" w:rsidRPr="00B90750" w:rsidRDefault="00FD2121" w:rsidP="00C61083">
      <w:pPr>
        <w:pStyle w:val="Bullet"/>
        <w:rPr>
          <w:sz w:val="21"/>
          <w:szCs w:val="21"/>
        </w:rPr>
      </w:pPr>
      <w:r w:rsidRPr="00B90750">
        <w:rPr>
          <w:sz w:val="21"/>
          <w:szCs w:val="21"/>
        </w:rPr>
        <w:lastRenderedPageBreak/>
        <w:t>Chatbots: sequence of words given as input, RNNs try to generate answers to the input</w:t>
      </w:r>
    </w:p>
    <w:p w14:paraId="7D0B0424" w14:textId="2053419B" w:rsidR="00FD2121" w:rsidRPr="00B90750" w:rsidRDefault="00FD2121" w:rsidP="00266B6B">
      <w:pPr>
        <w:pStyle w:val="BodyTextFirst"/>
        <w:rPr>
          <w:sz w:val="21"/>
          <w:szCs w:val="18"/>
        </w:rPr>
      </w:pPr>
      <w:r w:rsidRPr="00B90750">
        <w:rPr>
          <w:sz w:val="21"/>
          <w:szCs w:val="18"/>
        </w:rPr>
        <w:t>As you can imagine, to solve those problems you will need sophisticated architectures that are not easy to describe in a few sentence</w:t>
      </w:r>
      <w:r w:rsidR="00C61083" w:rsidRPr="00B90750">
        <w:rPr>
          <w:sz w:val="21"/>
          <w:szCs w:val="18"/>
        </w:rPr>
        <w:t>s</w:t>
      </w:r>
      <w:r w:rsidRPr="00B90750">
        <w:rPr>
          <w:sz w:val="21"/>
          <w:szCs w:val="18"/>
        </w:rPr>
        <w:t xml:space="preserve"> and that require a deeper (pun intended) understanding of how RNNs are working, things that would go beyond the scope of this chapter and book.</w:t>
      </w:r>
    </w:p>
    <w:p w14:paraId="2AAADBFB" w14:textId="77777777" w:rsidR="00FD2121" w:rsidRPr="00B90750" w:rsidRDefault="00FD2121" w:rsidP="00266B6B">
      <w:pPr>
        <w:pStyle w:val="Heading2"/>
        <w:rPr>
          <w:sz w:val="34"/>
          <w:szCs w:val="24"/>
        </w:rPr>
      </w:pPr>
      <w:r w:rsidRPr="00B90750">
        <w:rPr>
          <w:sz w:val="34"/>
          <w:szCs w:val="24"/>
        </w:rPr>
        <w:t>Notation</w:t>
      </w:r>
    </w:p>
    <w:p w14:paraId="77C5EC3F" w14:textId="312B4946" w:rsidR="00FD2121" w:rsidRPr="00B90750" w:rsidRDefault="00266B6B" w:rsidP="00266B6B">
      <w:pPr>
        <w:pStyle w:val="BodyTextFirst"/>
        <w:rPr>
          <w:sz w:val="21"/>
          <w:szCs w:val="18"/>
        </w:rPr>
      </w:pPr>
      <w:r w:rsidRPr="00B90750">
        <w:rPr>
          <w:sz w:val="21"/>
          <w:szCs w:val="18"/>
        </w:rPr>
        <w:t>Let us</w:t>
      </w:r>
      <w:r w:rsidR="00FD2121" w:rsidRPr="00B90750">
        <w:rPr>
          <w:sz w:val="21"/>
          <w:szCs w:val="18"/>
        </w:rPr>
        <w:t xml:space="preserve"> consider the sequence: "Paris is the capital of France". This sentence will be fed to a RNN one word at a time: first "Paris", then "is", then "the" and so on. We will have</w:t>
      </w:r>
    </w:p>
    <w:p w14:paraId="7F051256" w14:textId="77777777" w:rsidR="00FD2121" w:rsidRPr="00B90750" w:rsidRDefault="00FD2121" w:rsidP="00266B6B">
      <w:pPr>
        <w:pStyle w:val="Bullet"/>
        <w:rPr>
          <w:sz w:val="21"/>
          <w:szCs w:val="21"/>
        </w:rPr>
      </w:pPr>
      <w:r w:rsidRPr="00B90750">
        <w:rPr>
          <w:sz w:val="21"/>
          <w:szCs w:val="21"/>
        </w:rPr>
        <w:t xml:space="preserve">"Paris" will be the first word of the sequence: </w:t>
      </w:r>
      <w:r w:rsidRPr="00B90750">
        <w:rPr>
          <w:rStyle w:val="CodeInline"/>
          <w:sz w:val="21"/>
          <w:szCs w:val="21"/>
        </w:rPr>
        <w:t>w1 = 'Paris'</w:t>
      </w:r>
    </w:p>
    <w:p w14:paraId="009D6B5A" w14:textId="77777777" w:rsidR="00FD2121" w:rsidRPr="00B90750" w:rsidRDefault="00FD2121" w:rsidP="00266B6B">
      <w:pPr>
        <w:pStyle w:val="Bullet"/>
        <w:rPr>
          <w:sz w:val="21"/>
          <w:szCs w:val="21"/>
        </w:rPr>
      </w:pPr>
      <w:r w:rsidRPr="00B90750">
        <w:rPr>
          <w:sz w:val="21"/>
          <w:szCs w:val="21"/>
        </w:rPr>
        <w:t xml:space="preserve">"is" will be the second word of the sequence: </w:t>
      </w:r>
      <w:r w:rsidRPr="00B90750">
        <w:rPr>
          <w:rStyle w:val="CodeInline"/>
          <w:sz w:val="21"/>
          <w:szCs w:val="21"/>
        </w:rPr>
        <w:t>w2 = 'is'</w:t>
      </w:r>
    </w:p>
    <w:p w14:paraId="322C03C8" w14:textId="77777777" w:rsidR="00FD2121" w:rsidRPr="00B90750" w:rsidRDefault="00FD2121" w:rsidP="00266B6B">
      <w:pPr>
        <w:pStyle w:val="Bullet"/>
        <w:rPr>
          <w:sz w:val="21"/>
          <w:szCs w:val="21"/>
        </w:rPr>
      </w:pPr>
      <w:r w:rsidRPr="00B90750">
        <w:rPr>
          <w:sz w:val="21"/>
          <w:szCs w:val="21"/>
        </w:rPr>
        <w:t>"</w:t>
      </w:r>
      <w:proofErr w:type="gramStart"/>
      <w:r w:rsidRPr="00B90750">
        <w:rPr>
          <w:sz w:val="21"/>
          <w:szCs w:val="21"/>
        </w:rPr>
        <w:t>the</w:t>
      </w:r>
      <w:proofErr w:type="gramEnd"/>
      <w:r w:rsidRPr="00B90750">
        <w:rPr>
          <w:sz w:val="21"/>
          <w:szCs w:val="21"/>
        </w:rPr>
        <w:t xml:space="preserve">" will be the third word of the sequence: </w:t>
      </w:r>
      <w:r w:rsidRPr="00B90750">
        <w:rPr>
          <w:rStyle w:val="CodeInline"/>
          <w:sz w:val="21"/>
          <w:szCs w:val="21"/>
        </w:rPr>
        <w:t>w3 = 'the'</w:t>
      </w:r>
    </w:p>
    <w:p w14:paraId="5D99F050" w14:textId="77777777" w:rsidR="00FD2121" w:rsidRPr="00B90750" w:rsidRDefault="00FD2121" w:rsidP="00266B6B">
      <w:pPr>
        <w:pStyle w:val="Bullet"/>
        <w:rPr>
          <w:sz w:val="21"/>
          <w:szCs w:val="21"/>
        </w:rPr>
      </w:pPr>
      <w:r w:rsidRPr="00B90750">
        <w:rPr>
          <w:sz w:val="21"/>
          <w:szCs w:val="21"/>
        </w:rPr>
        <w:t xml:space="preserve">"capital" will be the fourth word of the sequence: </w:t>
      </w:r>
      <w:r w:rsidRPr="00B90750">
        <w:rPr>
          <w:rStyle w:val="CodeInline"/>
          <w:sz w:val="21"/>
          <w:szCs w:val="21"/>
        </w:rPr>
        <w:t>w4 = 'capital'</w:t>
      </w:r>
    </w:p>
    <w:p w14:paraId="75A51E8A" w14:textId="77777777" w:rsidR="00FD2121" w:rsidRPr="00B90750" w:rsidRDefault="00FD2121" w:rsidP="00266B6B">
      <w:pPr>
        <w:pStyle w:val="Bullet"/>
        <w:rPr>
          <w:sz w:val="21"/>
          <w:szCs w:val="21"/>
        </w:rPr>
      </w:pPr>
      <w:r w:rsidRPr="00B90750">
        <w:rPr>
          <w:sz w:val="21"/>
          <w:szCs w:val="21"/>
        </w:rPr>
        <w:t xml:space="preserve">"of" will be the fifth word of the sequence: </w:t>
      </w:r>
      <w:r w:rsidRPr="00B90750">
        <w:rPr>
          <w:rStyle w:val="CodeInline"/>
          <w:sz w:val="21"/>
          <w:szCs w:val="21"/>
        </w:rPr>
        <w:t>w5 = 'of'</w:t>
      </w:r>
    </w:p>
    <w:p w14:paraId="5A9184D3" w14:textId="77777777" w:rsidR="00FD2121" w:rsidRPr="00B90750" w:rsidRDefault="00FD2121" w:rsidP="00266B6B">
      <w:pPr>
        <w:pStyle w:val="Bullet"/>
        <w:rPr>
          <w:sz w:val="21"/>
          <w:szCs w:val="21"/>
        </w:rPr>
      </w:pPr>
      <w:r w:rsidRPr="00B90750">
        <w:rPr>
          <w:sz w:val="21"/>
          <w:szCs w:val="21"/>
        </w:rPr>
        <w:t xml:space="preserve">"France" will be the sixth word of the sequence: </w:t>
      </w:r>
      <w:r w:rsidRPr="00B90750">
        <w:rPr>
          <w:rStyle w:val="CodeInline"/>
          <w:sz w:val="21"/>
          <w:szCs w:val="21"/>
        </w:rPr>
        <w:t>w6 = 'France'</w:t>
      </w:r>
    </w:p>
    <w:p w14:paraId="1BA173B0" w14:textId="2524FE86" w:rsidR="00FD2121" w:rsidRPr="00B90750" w:rsidRDefault="00FD2121" w:rsidP="00266B6B">
      <w:pPr>
        <w:pStyle w:val="BodyTextFirst"/>
        <w:rPr>
          <w:sz w:val="21"/>
          <w:szCs w:val="18"/>
        </w:rPr>
      </w:pPr>
      <w:r w:rsidRPr="00B90750">
        <w:rPr>
          <w:sz w:val="21"/>
          <w:szCs w:val="18"/>
        </w:rPr>
        <w:t xml:space="preserve">The words will be fed into the RNN in the following order: </w:t>
      </w:r>
      <w:r w:rsidRPr="00B90750">
        <w:rPr>
          <w:rStyle w:val="CodeInline"/>
          <w:sz w:val="21"/>
          <w:szCs w:val="18"/>
        </w:rPr>
        <w:t>w1</w:t>
      </w:r>
      <w:r w:rsidRPr="00B90750">
        <w:rPr>
          <w:sz w:val="21"/>
          <w:szCs w:val="18"/>
        </w:rPr>
        <w:t xml:space="preserve">, </w:t>
      </w:r>
      <w:r w:rsidRPr="00B90750">
        <w:rPr>
          <w:rStyle w:val="CodeInline"/>
          <w:sz w:val="21"/>
          <w:szCs w:val="18"/>
        </w:rPr>
        <w:t>w2</w:t>
      </w:r>
      <w:r w:rsidRPr="00B90750">
        <w:rPr>
          <w:sz w:val="21"/>
          <w:szCs w:val="18"/>
        </w:rPr>
        <w:t xml:space="preserve">, </w:t>
      </w:r>
      <w:r w:rsidRPr="00B90750">
        <w:rPr>
          <w:rStyle w:val="CodeInline"/>
          <w:sz w:val="21"/>
          <w:szCs w:val="18"/>
        </w:rPr>
        <w:t>w3</w:t>
      </w:r>
      <w:r w:rsidRPr="00B90750">
        <w:rPr>
          <w:sz w:val="21"/>
          <w:szCs w:val="18"/>
        </w:rPr>
        <w:t xml:space="preserve">, </w:t>
      </w:r>
      <w:r w:rsidRPr="00B90750">
        <w:rPr>
          <w:rStyle w:val="CodeInline"/>
          <w:sz w:val="21"/>
          <w:szCs w:val="18"/>
        </w:rPr>
        <w:t>w4</w:t>
      </w:r>
      <w:r w:rsidRPr="00B90750">
        <w:rPr>
          <w:sz w:val="21"/>
          <w:szCs w:val="18"/>
        </w:rPr>
        <w:t xml:space="preserve">, </w:t>
      </w:r>
      <w:r w:rsidRPr="00B90750">
        <w:rPr>
          <w:rStyle w:val="CodeInline"/>
          <w:sz w:val="21"/>
          <w:szCs w:val="18"/>
        </w:rPr>
        <w:t>w5</w:t>
      </w:r>
      <w:r w:rsidRPr="00B90750">
        <w:rPr>
          <w:sz w:val="21"/>
          <w:szCs w:val="18"/>
        </w:rPr>
        <w:t xml:space="preserve"> and then </w:t>
      </w:r>
      <w:r w:rsidRPr="00B90750">
        <w:rPr>
          <w:rStyle w:val="CodeInline"/>
          <w:sz w:val="21"/>
          <w:szCs w:val="18"/>
        </w:rPr>
        <w:t>w6</w:t>
      </w:r>
      <w:r w:rsidRPr="00B90750">
        <w:rPr>
          <w:sz w:val="21"/>
          <w:szCs w:val="18"/>
        </w:rPr>
        <w:t xml:space="preserve">. The different words will be processed by the network one after the other, or as someone like to say at different time points. Usually is said that if word </w:t>
      </w:r>
      <w:r w:rsidRPr="00B90750">
        <w:rPr>
          <w:rStyle w:val="CodeInline"/>
          <w:sz w:val="21"/>
          <w:szCs w:val="18"/>
        </w:rPr>
        <w:t>w1</w:t>
      </w:r>
      <w:r w:rsidRPr="00B90750">
        <w:rPr>
          <w:sz w:val="21"/>
          <w:szCs w:val="18"/>
        </w:rPr>
        <w:t xml:space="preserve"> is processed at time </w:t>
      </w:r>
      <m:oMath>
        <m:r>
          <w:rPr>
            <w:rFonts w:ascii="Cambria Math" w:hAnsi="Cambria Math"/>
            <w:sz w:val="21"/>
            <w:szCs w:val="18"/>
          </w:rPr>
          <m:t>t</m:t>
        </m:r>
      </m:oMath>
      <w:r w:rsidRPr="00B90750">
        <w:rPr>
          <w:sz w:val="21"/>
          <w:szCs w:val="18"/>
        </w:rPr>
        <w:t xml:space="preserve">, then </w:t>
      </w:r>
      <w:r w:rsidRPr="00B90750">
        <w:rPr>
          <w:rStyle w:val="CodeInline"/>
          <w:sz w:val="21"/>
          <w:szCs w:val="18"/>
        </w:rPr>
        <w:t>w2</w:t>
      </w:r>
      <w:r w:rsidRPr="00B90750">
        <w:rPr>
          <w:sz w:val="21"/>
          <w:szCs w:val="18"/>
        </w:rPr>
        <w:t xml:space="preserve"> is processed at time </w:t>
      </w:r>
      <m:oMath>
        <m:r>
          <w:rPr>
            <w:rFonts w:ascii="Cambria Math" w:hAnsi="Cambria Math"/>
            <w:sz w:val="21"/>
            <w:szCs w:val="18"/>
          </w:rPr>
          <m:t>t+1</m:t>
        </m:r>
      </m:oMath>
      <w:r w:rsidRPr="00B90750">
        <w:rPr>
          <w:sz w:val="21"/>
          <w:szCs w:val="18"/>
        </w:rPr>
        <w:t xml:space="preserve">, </w:t>
      </w:r>
      <w:r w:rsidRPr="00B90750">
        <w:rPr>
          <w:rStyle w:val="CodeInline"/>
          <w:sz w:val="21"/>
          <w:szCs w:val="18"/>
        </w:rPr>
        <w:t>w3</w:t>
      </w:r>
      <w:r w:rsidRPr="00B90750">
        <w:rPr>
          <w:sz w:val="21"/>
          <w:szCs w:val="18"/>
        </w:rPr>
        <w:t xml:space="preserve"> at time </w:t>
      </w:r>
      <m:oMath>
        <m:r>
          <w:rPr>
            <w:rFonts w:ascii="Cambria Math" w:hAnsi="Cambria Math"/>
            <w:sz w:val="21"/>
            <w:szCs w:val="18"/>
          </w:rPr>
          <m:t>t+2</m:t>
        </m:r>
      </m:oMath>
      <w:r w:rsidRPr="00B90750">
        <w:rPr>
          <w:sz w:val="21"/>
          <w:szCs w:val="18"/>
        </w:rPr>
        <w:t xml:space="preserve"> and so on. The time </w:t>
      </w:r>
      <m:oMath>
        <m:r>
          <w:rPr>
            <w:rFonts w:ascii="Cambria Math" w:hAnsi="Cambria Math"/>
            <w:sz w:val="21"/>
            <w:szCs w:val="18"/>
          </w:rPr>
          <m:t>t</m:t>
        </m:r>
      </m:oMath>
      <w:r w:rsidRPr="00B90750">
        <w:rPr>
          <w:sz w:val="21"/>
          <w:szCs w:val="18"/>
        </w:rPr>
        <w:t xml:space="preserve"> is not related to a real time but is meant to suggest the fact that each element in the sequence is processed sequentially and not in parallel. The time </w:t>
      </w:r>
      <m:oMath>
        <m:r>
          <w:rPr>
            <w:rFonts w:ascii="Cambria Math" w:hAnsi="Cambria Math"/>
            <w:sz w:val="21"/>
            <w:szCs w:val="18"/>
          </w:rPr>
          <m:t>t</m:t>
        </m:r>
      </m:oMath>
      <w:r w:rsidRPr="00B90750">
        <w:rPr>
          <w:sz w:val="21"/>
          <w:szCs w:val="18"/>
        </w:rPr>
        <w:t xml:space="preserve"> is also not related to computing time or anything related to it. And the increment of </w:t>
      </w:r>
      <m:oMath>
        <m:r>
          <w:rPr>
            <w:rFonts w:ascii="Cambria Math" w:hAnsi="Cambria Math"/>
            <w:sz w:val="21"/>
            <w:szCs w:val="18"/>
          </w:rPr>
          <m:t>1</m:t>
        </m:r>
      </m:oMath>
      <w:r w:rsidRPr="00B90750">
        <w:rPr>
          <w:sz w:val="21"/>
          <w:szCs w:val="18"/>
        </w:rPr>
        <w:t xml:space="preserve"> in </w:t>
      </w:r>
      <m:oMath>
        <m:r>
          <w:rPr>
            <w:rFonts w:ascii="Cambria Math" w:hAnsi="Cambria Math"/>
            <w:sz w:val="21"/>
            <w:szCs w:val="18"/>
          </w:rPr>
          <m:t>t+1</m:t>
        </m:r>
      </m:oMath>
      <w:r w:rsidRPr="00B90750">
        <w:rPr>
          <w:sz w:val="21"/>
          <w:szCs w:val="18"/>
        </w:rPr>
        <w:t xml:space="preserve"> does not have any meaning, it simply means that we are talking about the next element in our sequence. You may find the following notations when reading papers, blogs or books:</w:t>
      </w:r>
    </w:p>
    <w:p w14:paraId="1BDFE308" w14:textId="7B7CCD66" w:rsidR="00FD2121" w:rsidRPr="00B90750" w:rsidRDefault="007C0329" w:rsidP="0073767D">
      <w:pPr>
        <w:pStyle w:val="Bullet"/>
        <w:rPr>
          <w:sz w:val="21"/>
          <w:szCs w:val="21"/>
        </w:rPr>
      </w:pP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t</m:t>
            </m:r>
          </m:sub>
        </m:sSub>
      </m:oMath>
      <w:r w:rsidR="00FD2121" w:rsidRPr="00B90750">
        <w:rPr>
          <w:sz w:val="21"/>
          <w:szCs w:val="21"/>
        </w:rPr>
        <w:t xml:space="preserve">: the input at time </w:t>
      </w:r>
      <m:oMath>
        <m:r>
          <w:rPr>
            <w:rFonts w:ascii="Cambria Math" w:hAnsi="Cambria Math"/>
            <w:sz w:val="21"/>
            <w:szCs w:val="21"/>
          </w:rPr>
          <m:t>t</m:t>
        </m:r>
      </m:oMath>
      <w:r w:rsidR="00FD2121" w:rsidRPr="00B90750">
        <w:rPr>
          <w:sz w:val="21"/>
          <w:szCs w:val="21"/>
        </w:rPr>
        <w:t xml:space="preserve">. For </w:t>
      </w:r>
      <w:r w:rsidR="0073767D" w:rsidRPr="00B90750">
        <w:rPr>
          <w:sz w:val="21"/>
          <w:szCs w:val="21"/>
        </w:rPr>
        <w:t>example,</w:t>
      </w:r>
      <w:r w:rsidR="00FD2121" w:rsidRPr="00B90750">
        <w:rPr>
          <w:sz w:val="21"/>
          <w:szCs w:val="21"/>
        </w:rPr>
        <w:t xml:space="preserve"> </w:t>
      </w:r>
      <w:r w:rsidR="00FD2121" w:rsidRPr="00B90750">
        <w:rPr>
          <w:rStyle w:val="CodeInline"/>
          <w:sz w:val="21"/>
          <w:szCs w:val="21"/>
        </w:rPr>
        <w:t>w1</w:t>
      </w:r>
      <w:r w:rsidR="00FD2121" w:rsidRPr="00B90750">
        <w:rPr>
          <w:sz w:val="21"/>
          <w:szCs w:val="21"/>
        </w:rPr>
        <w:t xml:space="preserve"> could be the input at time </w:t>
      </w:r>
      <m:oMath>
        <m:r>
          <w:rPr>
            <w:rFonts w:ascii="Cambria Math" w:hAnsi="Cambria Math"/>
            <w:sz w:val="21"/>
            <w:szCs w:val="21"/>
          </w:rPr>
          <m:t>1</m:t>
        </m:r>
      </m:oMath>
      <w:r w:rsidR="00FD2121" w:rsidRPr="00B90750">
        <w:rPr>
          <w:sz w:val="21"/>
          <w:szCs w:val="21"/>
        </w:rPr>
        <w:t xml:space="preserve"> </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1</m:t>
            </m:r>
          </m:sub>
        </m:sSub>
      </m:oMath>
      <w:r w:rsidR="00FD2121" w:rsidRPr="00B90750">
        <w:rPr>
          <w:sz w:val="21"/>
          <w:szCs w:val="21"/>
        </w:rPr>
        <w:t xml:space="preserve">, </w:t>
      </w:r>
      <w:r w:rsidR="00FD2121" w:rsidRPr="00B90750">
        <w:rPr>
          <w:rStyle w:val="CodeInline"/>
          <w:sz w:val="21"/>
          <w:szCs w:val="21"/>
        </w:rPr>
        <w:t>w2</w:t>
      </w:r>
      <w:r w:rsidR="00FD2121" w:rsidRPr="00B90750">
        <w:rPr>
          <w:sz w:val="21"/>
          <w:szCs w:val="21"/>
        </w:rPr>
        <w:t xml:space="preserve"> at time </w:t>
      </w:r>
      <m:oMath>
        <m:r>
          <w:rPr>
            <w:rFonts w:ascii="Cambria Math" w:hAnsi="Cambria Math"/>
            <w:sz w:val="21"/>
            <w:szCs w:val="21"/>
          </w:rPr>
          <m:t>2</m:t>
        </m:r>
      </m:oMath>
      <w:r w:rsidR="00FD2121" w:rsidRPr="00B90750">
        <w:rPr>
          <w:sz w:val="21"/>
          <w:szCs w:val="21"/>
        </w:rPr>
        <w:t xml:space="preserve"> </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2</m:t>
            </m:r>
          </m:sub>
        </m:sSub>
      </m:oMath>
      <w:r w:rsidR="00FD2121" w:rsidRPr="00B90750">
        <w:rPr>
          <w:sz w:val="21"/>
          <w:szCs w:val="21"/>
        </w:rPr>
        <w:t xml:space="preserve"> and so on.</w:t>
      </w:r>
    </w:p>
    <w:p w14:paraId="7715774E" w14:textId="6FE36897" w:rsidR="00FD2121" w:rsidRPr="00B90750" w:rsidRDefault="007C0329" w:rsidP="0073767D">
      <w:pPr>
        <w:pStyle w:val="Bullet"/>
        <w:rPr>
          <w:sz w:val="21"/>
          <w:szCs w:val="21"/>
        </w:rPr>
      </w:pPr>
      <m:oMath>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sz w:val="21"/>
                <w:szCs w:val="21"/>
              </w:rPr>
              <m:t>t</m:t>
            </m:r>
          </m:sub>
        </m:sSub>
      </m:oMath>
      <w:r w:rsidR="00FD2121" w:rsidRPr="00B90750">
        <w:rPr>
          <w:sz w:val="21"/>
          <w:szCs w:val="21"/>
        </w:rPr>
        <w:t xml:space="preserve">: is the notation with which the internal memory, that we have not defined yet, at time </w:t>
      </w:r>
      <m:oMath>
        <m:r>
          <w:rPr>
            <w:rFonts w:ascii="Cambria Math" w:hAnsi="Cambria Math"/>
            <w:sz w:val="21"/>
            <w:szCs w:val="21"/>
          </w:rPr>
          <m:t>t</m:t>
        </m:r>
      </m:oMath>
      <w:r w:rsidR="00FD2121" w:rsidRPr="00B90750">
        <w:rPr>
          <w:sz w:val="21"/>
          <w:szCs w:val="21"/>
        </w:rPr>
        <w:t xml:space="preserve"> is indicated. This quantity </w:t>
      </w:r>
      <m:oMath>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sz w:val="21"/>
                <w:szCs w:val="21"/>
              </w:rPr>
              <m:t>t</m:t>
            </m:r>
          </m:sub>
        </m:sSub>
      </m:oMath>
      <w:r w:rsidR="00FD2121" w:rsidRPr="00B90750">
        <w:rPr>
          <w:sz w:val="21"/>
          <w:szCs w:val="21"/>
        </w:rPr>
        <w:t xml:space="preserve"> will contain the accumulated information on the previous terms in the sequence we discussed above. An intuitive understanding of it will have to suffice, since a more mathematical definition would require a too detailed explanation.</w:t>
      </w:r>
    </w:p>
    <w:p w14:paraId="0D8EDD88" w14:textId="19CA146B" w:rsidR="00FD2121" w:rsidRPr="00B90750" w:rsidRDefault="007C0329" w:rsidP="0073767D">
      <w:pPr>
        <w:pStyle w:val="Bullet"/>
        <w:rPr>
          <w:sz w:val="21"/>
          <w:szCs w:val="21"/>
        </w:rPr>
      </w:pPr>
      <m:oMath>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t</m:t>
            </m:r>
          </m:sub>
        </m:sSub>
      </m:oMath>
      <w:r w:rsidR="00FD2121" w:rsidRPr="00B90750">
        <w:rPr>
          <w:sz w:val="21"/>
          <w:szCs w:val="21"/>
        </w:rPr>
        <w:t xml:space="preserve"> is the output of the network at time </w:t>
      </w:r>
      <m:oMath>
        <m:r>
          <w:rPr>
            <w:rFonts w:ascii="Cambria Math" w:hAnsi="Cambria Math"/>
            <w:sz w:val="21"/>
            <w:szCs w:val="21"/>
          </w:rPr>
          <m:t>t</m:t>
        </m:r>
      </m:oMath>
      <w:r w:rsidR="00FD2121" w:rsidRPr="00B90750">
        <w:rPr>
          <w:sz w:val="21"/>
          <w:szCs w:val="21"/>
        </w:rPr>
        <w:t xml:space="preserve">, or in other words after all the elements of the sequence until </w:t>
      </w:r>
      <m:oMath>
        <m:r>
          <w:rPr>
            <w:rFonts w:ascii="Cambria Math" w:hAnsi="Cambria Math"/>
            <w:sz w:val="21"/>
            <w:szCs w:val="21"/>
          </w:rPr>
          <m:t>t</m:t>
        </m:r>
      </m:oMath>
      <w:r w:rsidR="00FD2121" w:rsidRPr="00B90750">
        <w:rPr>
          <w:sz w:val="21"/>
          <w:szCs w:val="21"/>
        </w:rPr>
        <w:t xml:space="preserve">, including the element </w:t>
      </w:r>
      <m:oMath>
        <m:sSub>
          <m:sSubPr>
            <m:ctrlPr>
              <w:rPr>
                <w:rFonts w:ascii="Cambria Math" w:hAnsi="Cambria Math"/>
                <w:i/>
                <w:sz w:val="21"/>
                <w:szCs w:val="21"/>
              </w:rPr>
            </m:ctrlPr>
          </m:sSubPr>
          <m:e>
            <m:r>
              <w:rPr>
                <w:rFonts w:ascii="Cambria Math" w:hAnsi="Cambria Math"/>
                <w:sz w:val="21"/>
                <w:szCs w:val="21"/>
              </w:rPr>
              <m:t>x</m:t>
            </m:r>
          </m:e>
          <m:sub>
            <m:r>
              <w:rPr>
                <w:rFonts w:ascii="Cambria Math" w:hAnsi="Cambria Math"/>
                <w:sz w:val="21"/>
                <w:szCs w:val="21"/>
              </w:rPr>
              <m:t>t</m:t>
            </m:r>
          </m:sub>
        </m:sSub>
      </m:oMath>
      <w:r w:rsidR="00FD2121" w:rsidRPr="00B90750">
        <w:rPr>
          <w:sz w:val="21"/>
          <w:szCs w:val="21"/>
        </w:rPr>
        <w:t xml:space="preserve"> has been fed to the </w:t>
      </w:r>
      <w:proofErr w:type="gramStart"/>
      <w:r w:rsidR="00FD2121" w:rsidRPr="00B90750">
        <w:rPr>
          <w:sz w:val="21"/>
          <w:szCs w:val="21"/>
        </w:rPr>
        <w:t>network.</w:t>
      </w:r>
      <w:proofErr w:type="gramEnd"/>
    </w:p>
    <w:p w14:paraId="3CD556FD" w14:textId="77777777" w:rsidR="00FD2121" w:rsidRPr="00B90750" w:rsidRDefault="00FD2121" w:rsidP="0073767D">
      <w:pPr>
        <w:pStyle w:val="Heading2"/>
        <w:rPr>
          <w:sz w:val="34"/>
          <w:szCs w:val="24"/>
        </w:rPr>
      </w:pPr>
      <w:r w:rsidRPr="00B90750">
        <w:rPr>
          <w:sz w:val="34"/>
          <w:szCs w:val="24"/>
        </w:rPr>
        <w:t>Basic idea of RNNs</w:t>
      </w:r>
    </w:p>
    <w:p w14:paraId="5F7704AB" w14:textId="65A0CBE1" w:rsidR="00FD2121" w:rsidRPr="00B90750" w:rsidRDefault="0073767D" w:rsidP="0073767D">
      <w:pPr>
        <w:pStyle w:val="BodyTextFirst"/>
        <w:rPr>
          <w:sz w:val="21"/>
          <w:szCs w:val="18"/>
        </w:rPr>
      </w:pPr>
      <w:r w:rsidRPr="00B90750">
        <w:rPr>
          <w:sz w:val="21"/>
          <w:szCs w:val="18"/>
        </w:rPr>
        <w:t>Typically,</w:t>
      </w:r>
      <w:r w:rsidR="00FD2121" w:rsidRPr="00B90750">
        <w:rPr>
          <w:sz w:val="21"/>
          <w:szCs w:val="18"/>
        </w:rPr>
        <w:t xml:space="preserve"> a RNN is indicated in the literature as the leftmost part of Figure </w:t>
      </w:r>
      <w:r w:rsidRPr="00B90750">
        <w:rPr>
          <w:sz w:val="21"/>
          <w:szCs w:val="18"/>
        </w:rPr>
        <w:t>15</w:t>
      </w:r>
      <w:r w:rsidR="00FD2121" w:rsidRPr="00B90750">
        <w:rPr>
          <w:sz w:val="21"/>
          <w:szCs w:val="18"/>
        </w:rPr>
        <w:t xml:space="preserve">-15. The notation used is indicative and has the goal of simply indicating the different elements of the network: </w:t>
      </w:r>
      <m:oMath>
        <m:r>
          <w:rPr>
            <w:rFonts w:ascii="Cambria Math" w:hAnsi="Cambria Math"/>
            <w:sz w:val="21"/>
            <w:szCs w:val="18"/>
          </w:rPr>
          <m:t>x</m:t>
        </m:r>
      </m:oMath>
      <w:r w:rsidR="00FD2121" w:rsidRPr="00B90750">
        <w:rPr>
          <w:sz w:val="21"/>
          <w:szCs w:val="18"/>
        </w:rPr>
        <w:t xml:space="preserve"> the inputs, </w:t>
      </w:r>
      <m:oMath>
        <m:r>
          <w:rPr>
            <w:rFonts w:ascii="Cambria Math" w:hAnsi="Cambria Math"/>
            <w:sz w:val="21"/>
            <w:szCs w:val="18"/>
          </w:rPr>
          <m:t>s</m:t>
        </m:r>
      </m:oMath>
      <w:r w:rsidR="00FD2121" w:rsidRPr="00B90750">
        <w:rPr>
          <w:sz w:val="21"/>
          <w:szCs w:val="18"/>
        </w:rPr>
        <w:t xml:space="preserve"> the internal memory, </w:t>
      </w:r>
      <m:oMath>
        <m:r>
          <w:rPr>
            <w:rFonts w:ascii="Cambria Math" w:hAnsi="Cambria Math"/>
            <w:sz w:val="21"/>
            <w:szCs w:val="18"/>
          </w:rPr>
          <m:t>W</m:t>
        </m:r>
      </m:oMath>
      <w:r w:rsidR="00FD2121" w:rsidRPr="00B90750">
        <w:rPr>
          <w:sz w:val="21"/>
          <w:szCs w:val="18"/>
        </w:rPr>
        <w:t xml:space="preserve"> one set of weights and </w:t>
      </w:r>
      <m:oMath>
        <m:r>
          <w:rPr>
            <w:rFonts w:ascii="Cambria Math" w:hAnsi="Cambria Math"/>
            <w:sz w:val="21"/>
            <w:szCs w:val="18"/>
          </w:rPr>
          <m:t>U</m:t>
        </m:r>
      </m:oMath>
      <w:r w:rsidR="00FD2121" w:rsidRPr="00B90750">
        <w:rPr>
          <w:sz w:val="21"/>
          <w:szCs w:val="18"/>
        </w:rPr>
        <w:t xml:space="preserve"> another set of weights. In reality, this schematic representation is simply a way of depicting the real structure of the network that you can see on the right part of Figure </w:t>
      </w:r>
      <w:r w:rsidRPr="00B90750">
        <w:rPr>
          <w:sz w:val="21"/>
          <w:szCs w:val="18"/>
        </w:rPr>
        <w:t>15</w:t>
      </w:r>
      <w:r w:rsidR="00FD2121" w:rsidRPr="00B90750">
        <w:rPr>
          <w:sz w:val="21"/>
          <w:szCs w:val="18"/>
        </w:rPr>
        <w:t>-15, sometime called the unfolded version of the network.</w:t>
      </w:r>
    </w:p>
    <w:p w14:paraId="64BA58E4" w14:textId="77777777" w:rsidR="001C1FB5" w:rsidRPr="00B90750" w:rsidRDefault="001C1FB5" w:rsidP="0073767D">
      <w:pPr>
        <w:pStyle w:val="BodyTextFirst"/>
        <w:rPr>
          <w:sz w:val="21"/>
          <w:szCs w:val="18"/>
        </w:rPr>
      </w:pPr>
    </w:p>
    <w:p w14:paraId="741FDDC6" w14:textId="3D336817" w:rsidR="001C1FB5" w:rsidRPr="00B90750" w:rsidRDefault="00130EA1" w:rsidP="001C1FB5">
      <w:pPr>
        <w:pStyle w:val="BodyTextFirst"/>
        <w:jc w:val="center"/>
        <w:rPr>
          <w:sz w:val="21"/>
          <w:szCs w:val="18"/>
        </w:rPr>
      </w:pPr>
      <w:r w:rsidRPr="00B90750">
        <w:rPr>
          <w:noProof/>
          <w:sz w:val="21"/>
          <w:szCs w:val="18"/>
        </w:rPr>
        <w:drawing>
          <wp:inline distT="0" distB="0" distL="0" distR="0" wp14:anchorId="782D1251" wp14:editId="69C1BA25">
            <wp:extent cx="4572000" cy="1689652"/>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6" cstate="print">
                      <a:extLst>
                        <a:ext uri="{28A0092B-C50C-407E-A947-70E740481C1C}">
                          <a14:useLocalDpi xmlns:a14="http://schemas.microsoft.com/office/drawing/2010/main" val="0"/>
                        </a:ext>
                      </a:extLst>
                    </a:blip>
                    <a:srcRect t="12561" b="21730"/>
                    <a:stretch/>
                  </pic:blipFill>
                  <pic:spPr bwMode="auto">
                    <a:xfrm>
                      <a:off x="0" y="0"/>
                      <a:ext cx="4572000" cy="1689652"/>
                    </a:xfrm>
                    <a:prstGeom prst="rect">
                      <a:avLst/>
                    </a:prstGeom>
                    <a:ln>
                      <a:noFill/>
                    </a:ln>
                    <a:extLst>
                      <a:ext uri="{53640926-AAD7-44D8-BBD7-CCE9431645EC}">
                        <a14:shadowObscured xmlns:a14="http://schemas.microsoft.com/office/drawing/2010/main"/>
                      </a:ext>
                    </a:extLst>
                  </pic:spPr>
                </pic:pic>
              </a:graphicData>
            </a:graphic>
          </wp:inline>
        </w:drawing>
      </w:r>
    </w:p>
    <w:p w14:paraId="0189CE5D" w14:textId="5622122B" w:rsidR="00FD2121" w:rsidRPr="00B90750" w:rsidRDefault="00FD2121" w:rsidP="001C1FB5">
      <w:pPr>
        <w:pStyle w:val="FigureCaption"/>
        <w:rPr>
          <w:sz w:val="22"/>
          <w:szCs w:val="18"/>
        </w:rPr>
      </w:pPr>
      <w:r w:rsidRPr="00B90750">
        <w:rPr>
          <w:sz w:val="22"/>
          <w:szCs w:val="18"/>
        </w:rPr>
        <w:t xml:space="preserve">Figure </w:t>
      </w:r>
      <w:r w:rsidR="0073767D" w:rsidRPr="00B90750">
        <w:rPr>
          <w:sz w:val="22"/>
          <w:szCs w:val="18"/>
        </w:rPr>
        <w:t>15</w:t>
      </w:r>
      <w:r w:rsidRPr="00B90750">
        <w:rPr>
          <w:sz w:val="22"/>
          <w:szCs w:val="18"/>
        </w:rPr>
        <w:t>-15</w:t>
      </w:r>
      <w:r w:rsidR="0073767D" w:rsidRPr="00B90750">
        <w:rPr>
          <w:sz w:val="22"/>
          <w:szCs w:val="18"/>
        </w:rPr>
        <w:t>.</w:t>
      </w:r>
      <w:r w:rsidRPr="00B90750">
        <w:rPr>
          <w:sz w:val="22"/>
          <w:szCs w:val="18"/>
        </w:rPr>
        <w:t xml:space="preserve"> </w:t>
      </w:r>
      <w:r w:rsidR="0073767D" w:rsidRPr="00B90750">
        <w:rPr>
          <w:sz w:val="22"/>
          <w:szCs w:val="18"/>
        </w:rPr>
        <w:t>A</w:t>
      </w:r>
      <w:r w:rsidRPr="00B90750">
        <w:rPr>
          <w:sz w:val="22"/>
          <w:szCs w:val="18"/>
        </w:rPr>
        <w:t xml:space="preserve"> schematic representation of a RNN</w:t>
      </w:r>
    </w:p>
    <w:p w14:paraId="1EBE7C43" w14:textId="2E00BE38" w:rsidR="00FD2121" w:rsidRPr="00B90750" w:rsidRDefault="00FD2121" w:rsidP="001C1FB5">
      <w:pPr>
        <w:pStyle w:val="BodyTextFirst"/>
        <w:rPr>
          <w:sz w:val="21"/>
          <w:szCs w:val="18"/>
        </w:rPr>
      </w:pPr>
      <w:r w:rsidRPr="00B90750">
        <w:rPr>
          <w:sz w:val="21"/>
          <w:szCs w:val="18"/>
        </w:rPr>
        <w:t xml:space="preserve">The right part of Figure </w:t>
      </w:r>
      <w:r w:rsidR="001C1FB5" w:rsidRPr="00B90750">
        <w:rPr>
          <w:sz w:val="21"/>
          <w:szCs w:val="18"/>
        </w:rPr>
        <w:t>15</w:t>
      </w:r>
      <w:r w:rsidRPr="00B90750">
        <w:rPr>
          <w:sz w:val="21"/>
          <w:szCs w:val="18"/>
        </w:rPr>
        <w:t xml:space="preserve">-15 should be read left to right. The first neuron in the Figure </w:t>
      </w:r>
      <w:r w:rsidR="001C1FB5" w:rsidRPr="00B90750">
        <w:rPr>
          <w:sz w:val="21"/>
          <w:szCs w:val="18"/>
        </w:rPr>
        <w:t>does</w:t>
      </w:r>
      <w:r w:rsidRPr="00B90750">
        <w:rPr>
          <w:sz w:val="21"/>
          <w:szCs w:val="18"/>
        </w:rPr>
        <w:t xml:space="preserve"> its evaluation at an indicative time </w:t>
      </w:r>
      <m:oMath>
        <m:r>
          <w:rPr>
            <w:rFonts w:ascii="Cambria Math" w:hAnsi="Cambria Math"/>
            <w:sz w:val="21"/>
            <w:szCs w:val="18"/>
          </w:rPr>
          <m:t>t</m:t>
        </m:r>
        <m:r>
          <m:rPr>
            <m:sty m:val="p"/>
          </m:rPr>
          <w:rPr>
            <w:rFonts w:ascii="Cambria Math" w:hAnsi="Cambria Math"/>
            <w:sz w:val="21"/>
            <w:szCs w:val="18"/>
          </w:rPr>
          <m:t xml:space="preserve"> </m:t>
        </m:r>
      </m:oMath>
      <w:r w:rsidRPr="00B90750">
        <w:rPr>
          <w:sz w:val="21"/>
          <w:szCs w:val="18"/>
        </w:rPr>
        <w:t xml:space="preserve">and produce an output </w:t>
      </w:r>
      <m:oMath>
        <m:sSub>
          <m:sSubPr>
            <m:ctrlPr>
              <w:rPr>
                <w:rFonts w:ascii="Cambria Math" w:hAnsi="Cambria Math"/>
                <w:sz w:val="21"/>
                <w:szCs w:val="18"/>
              </w:rPr>
            </m:ctrlPr>
          </m:sSubPr>
          <m:e>
            <m:r>
              <w:rPr>
                <w:rFonts w:ascii="Cambria Math" w:hAnsi="Cambria Math"/>
                <w:sz w:val="21"/>
                <w:szCs w:val="18"/>
              </w:rPr>
              <m:t>o</m:t>
            </m:r>
          </m:e>
          <m:sub>
            <m:r>
              <w:rPr>
                <w:rFonts w:ascii="Cambria Math" w:hAnsi="Cambria Math"/>
                <w:sz w:val="21"/>
                <w:szCs w:val="18"/>
              </w:rPr>
              <m:t>t</m:t>
            </m:r>
          </m:sub>
        </m:sSub>
      </m:oMath>
      <w:r w:rsidRPr="00B90750">
        <w:rPr>
          <w:sz w:val="21"/>
          <w:szCs w:val="18"/>
        </w:rPr>
        <w:t xml:space="preserve"> and creates an internal memory state </w:t>
      </w:r>
      <m:oMath>
        <m:sSub>
          <m:sSubPr>
            <m:ctrlPr>
              <w:rPr>
                <w:rFonts w:ascii="Cambria Math" w:hAnsi="Cambria Math"/>
                <w:sz w:val="21"/>
                <w:szCs w:val="18"/>
              </w:rPr>
            </m:ctrlPr>
          </m:sSubPr>
          <m:e>
            <m:r>
              <w:rPr>
                <w:rFonts w:ascii="Cambria Math" w:hAnsi="Cambria Math"/>
                <w:sz w:val="21"/>
                <w:szCs w:val="18"/>
              </w:rPr>
              <m:t>s</m:t>
            </m:r>
          </m:e>
          <m:sub>
            <m:r>
              <w:rPr>
                <w:rFonts w:ascii="Cambria Math" w:hAnsi="Cambria Math"/>
                <w:sz w:val="21"/>
                <w:szCs w:val="18"/>
              </w:rPr>
              <m:t>t</m:t>
            </m:r>
          </m:sub>
        </m:sSub>
      </m:oMath>
      <w:r w:rsidRPr="00B90750">
        <w:rPr>
          <w:sz w:val="21"/>
          <w:szCs w:val="18"/>
        </w:rPr>
        <w:t>. The second neuron, that do</w:t>
      </w:r>
      <w:r w:rsidR="001C1FB5" w:rsidRPr="00B90750">
        <w:rPr>
          <w:sz w:val="21"/>
          <w:szCs w:val="18"/>
        </w:rPr>
        <w:t>es</w:t>
      </w:r>
      <w:r w:rsidRPr="00B90750">
        <w:rPr>
          <w:sz w:val="21"/>
          <w:szCs w:val="18"/>
        </w:rPr>
        <w:t xml:space="preserve"> its evaluation at a time </w:t>
      </w:r>
      <m:oMath>
        <m:r>
          <w:rPr>
            <w:rFonts w:ascii="Cambria Math" w:hAnsi="Cambria Math"/>
            <w:sz w:val="21"/>
            <w:szCs w:val="18"/>
          </w:rPr>
          <m:t>t+1</m:t>
        </m:r>
      </m:oMath>
      <w:r w:rsidRPr="00B90750">
        <w:rPr>
          <w:sz w:val="21"/>
          <w:szCs w:val="18"/>
        </w:rPr>
        <w:t xml:space="preserve">, after the first neuron, gets as input both the next element in the sequence </w:t>
      </w:r>
      <m:oMath>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t+1</m:t>
            </m:r>
          </m:sub>
        </m:sSub>
      </m:oMath>
      <w:r w:rsidRPr="00B90750">
        <w:rPr>
          <w:sz w:val="21"/>
          <w:szCs w:val="18"/>
        </w:rPr>
        <w:t xml:space="preserve"> and the previous memory state </w:t>
      </w:r>
      <m:oMath>
        <m:r>
          <w:rPr>
            <w:rFonts w:ascii="Cambria Math" w:hAnsi="Cambria Math"/>
            <w:sz w:val="21"/>
            <w:szCs w:val="18"/>
          </w:rPr>
          <m:t>s</m:t>
        </m:r>
      </m:oMath>
      <w:r w:rsidRPr="00B90750">
        <w:rPr>
          <w:sz w:val="21"/>
          <w:szCs w:val="18"/>
        </w:rPr>
        <w:t xml:space="preserve">. The second neuron then generates an output </w:t>
      </w:r>
      <m:oMath>
        <m:sSub>
          <m:sSubPr>
            <m:ctrlPr>
              <w:rPr>
                <w:rFonts w:ascii="Cambria Math" w:hAnsi="Cambria Math"/>
                <w:i/>
                <w:sz w:val="21"/>
                <w:szCs w:val="18"/>
              </w:rPr>
            </m:ctrlPr>
          </m:sSubPr>
          <m:e>
            <m:r>
              <w:rPr>
                <w:rFonts w:ascii="Cambria Math" w:hAnsi="Cambria Math"/>
                <w:sz w:val="21"/>
                <w:szCs w:val="18"/>
              </w:rPr>
              <m:t>o</m:t>
            </m:r>
          </m:e>
          <m:sub>
            <m:r>
              <w:rPr>
                <w:rFonts w:ascii="Cambria Math" w:hAnsi="Cambria Math"/>
                <w:sz w:val="21"/>
                <w:szCs w:val="18"/>
              </w:rPr>
              <m:t>t+1</m:t>
            </m:r>
          </m:sub>
        </m:sSub>
      </m:oMath>
      <w:r w:rsidRPr="00B90750">
        <w:rPr>
          <w:sz w:val="21"/>
          <w:szCs w:val="18"/>
        </w:rPr>
        <w:t xml:space="preserve"> and a new internal memory state </w:t>
      </w:r>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t+1</m:t>
            </m:r>
          </m:sub>
        </m:sSub>
      </m:oMath>
      <w:r w:rsidRPr="00B90750">
        <w:rPr>
          <w:sz w:val="21"/>
          <w:szCs w:val="18"/>
        </w:rPr>
        <w:t xml:space="preserve">. The third neuron then (the one at the extreme right of Figure </w:t>
      </w:r>
      <w:r w:rsidR="001C1FB5" w:rsidRPr="00B90750">
        <w:rPr>
          <w:sz w:val="21"/>
          <w:szCs w:val="18"/>
        </w:rPr>
        <w:t>15</w:t>
      </w:r>
      <w:r w:rsidRPr="00B90750">
        <w:rPr>
          <w:sz w:val="21"/>
          <w:szCs w:val="18"/>
        </w:rPr>
        <w:t xml:space="preserve">-15) gets as input the new element of the sequence </w:t>
      </w:r>
      <m:oMath>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t+2</m:t>
            </m:r>
          </m:sub>
        </m:sSub>
      </m:oMath>
      <w:r w:rsidRPr="00B90750">
        <w:rPr>
          <w:sz w:val="21"/>
          <w:szCs w:val="18"/>
        </w:rPr>
        <w:t xml:space="preserve"> and the previous internal memory state </w:t>
      </w:r>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t+1</m:t>
            </m:r>
          </m:sub>
        </m:sSub>
      </m:oMath>
      <w:r w:rsidR="00130EA1" w:rsidRPr="00B90750">
        <w:rPr>
          <w:sz w:val="21"/>
          <w:szCs w:val="18"/>
        </w:rPr>
        <w:t xml:space="preserve"> </w:t>
      </w:r>
      <w:r w:rsidRPr="00B90750">
        <w:rPr>
          <w:sz w:val="21"/>
          <w:szCs w:val="18"/>
        </w:rPr>
        <w:t>and the process proceed</w:t>
      </w:r>
      <w:r w:rsidR="00130EA1" w:rsidRPr="00B90750">
        <w:rPr>
          <w:sz w:val="21"/>
          <w:szCs w:val="18"/>
        </w:rPr>
        <w:t>s</w:t>
      </w:r>
      <w:r w:rsidRPr="00B90750">
        <w:rPr>
          <w:sz w:val="21"/>
          <w:szCs w:val="18"/>
        </w:rPr>
        <w:t xml:space="preserve"> in this way for a finite number of neurons. </w:t>
      </w:r>
      <w:r w:rsidRPr="00B90750">
        <w:rPr>
          <w:sz w:val="21"/>
          <w:szCs w:val="18"/>
        </w:rPr>
        <w:lastRenderedPageBreak/>
        <w:t xml:space="preserve">You can see in Figure </w:t>
      </w:r>
      <w:r w:rsidR="00130EA1" w:rsidRPr="00B90750">
        <w:rPr>
          <w:sz w:val="21"/>
          <w:szCs w:val="18"/>
        </w:rPr>
        <w:t>15</w:t>
      </w:r>
      <w:r w:rsidRPr="00B90750">
        <w:rPr>
          <w:sz w:val="21"/>
          <w:szCs w:val="18"/>
        </w:rPr>
        <w:t xml:space="preserve">-15 that there are two sets of weights: </w:t>
      </w:r>
      <m:oMath>
        <m:r>
          <w:rPr>
            <w:rFonts w:ascii="Cambria Math" w:hAnsi="Cambria Math"/>
            <w:sz w:val="21"/>
            <w:szCs w:val="18"/>
          </w:rPr>
          <m:t>W</m:t>
        </m:r>
      </m:oMath>
      <w:r w:rsidRPr="00B90750">
        <w:rPr>
          <w:sz w:val="21"/>
          <w:szCs w:val="18"/>
        </w:rPr>
        <w:t xml:space="preserve"> and </w:t>
      </w:r>
      <m:oMath>
        <m:r>
          <w:rPr>
            <w:rFonts w:ascii="Cambria Math" w:hAnsi="Cambria Math"/>
            <w:sz w:val="21"/>
            <w:szCs w:val="18"/>
          </w:rPr>
          <m:t>U</m:t>
        </m:r>
      </m:oMath>
      <w:r w:rsidRPr="00B90750">
        <w:rPr>
          <w:sz w:val="21"/>
          <w:szCs w:val="18"/>
        </w:rPr>
        <w:t xml:space="preserve">. One set (here indicated with </w:t>
      </w:r>
      <m:oMath>
        <m:r>
          <w:rPr>
            <w:rFonts w:ascii="Cambria Math" w:hAnsi="Cambria Math"/>
            <w:sz w:val="21"/>
            <w:szCs w:val="18"/>
          </w:rPr>
          <m:t>W</m:t>
        </m:r>
      </m:oMath>
      <w:r w:rsidRPr="00B90750">
        <w:rPr>
          <w:sz w:val="21"/>
          <w:szCs w:val="18"/>
        </w:rPr>
        <w:t xml:space="preserve">) is used for the internal memory states and one </w:t>
      </w:r>
      <m:oMath>
        <m:r>
          <w:rPr>
            <w:rFonts w:ascii="Cambria Math" w:hAnsi="Cambria Math"/>
            <w:sz w:val="21"/>
            <w:szCs w:val="18"/>
          </w:rPr>
          <m:t>U</m:t>
        </m:r>
      </m:oMath>
      <w:r w:rsidRPr="00B90750">
        <w:rPr>
          <w:sz w:val="21"/>
          <w:szCs w:val="18"/>
        </w:rPr>
        <w:t xml:space="preserve"> for the sequence element. Typically, each neuron will generate the new internal memory state with a formula that will look like this</w:t>
      </w:r>
    </w:p>
    <w:p w14:paraId="6D8E4800" w14:textId="77777777" w:rsidR="00DC58BD" w:rsidRPr="00B90750" w:rsidRDefault="00DC58BD" w:rsidP="001C1FB5">
      <w:pPr>
        <w:pStyle w:val="BodyTextFirst"/>
        <w:rPr>
          <w:sz w:val="21"/>
          <w:szCs w:val="18"/>
        </w:rPr>
      </w:pPr>
    </w:p>
    <w:p w14:paraId="1BE5D09C" w14:textId="066D2A27" w:rsidR="00FD2121" w:rsidRPr="00B90750" w:rsidRDefault="007C0329" w:rsidP="00FD2121">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m:t>
              </m:r>
            </m:sub>
          </m:sSub>
          <m:r>
            <w:rPr>
              <w:rFonts w:ascii="Cambria Math" w:hAnsi="Cambria Math"/>
              <w:sz w:val="21"/>
              <w:szCs w:val="18"/>
            </w:rPr>
            <m:t>=f(U</m:t>
          </m:r>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t</m:t>
              </m:r>
            </m:sub>
          </m:sSub>
          <m:r>
            <w:rPr>
              <w:rFonts w:ascii="Cambria Math" w:hAnsi="Cambria Math"/>
              <w:sz w:val="21"/>
              <w:szCs w:val="18"/>
            </w:rPr>
            <m:t>+W</m:t>
          </m:r>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t-1</m:t>
              </m:r>
            </m:sub>
          </m:sSub>
          <m:r>
            <w:rPr>
              <w:rFonts w:ascii="Cambria Math" w:hAnsi="Cambria Math"/>
              <w:sz w:val="21"/>
              <w:szCs w:val="18"/>
            </w:rPr>
            <m:t>)</m:t>
          </m:r>
        </m:oMath>
      </m:oMathPara>
    </w:p>
    <w:p w14:paraId="24F6E147" w14:textId="77777777" w:rsidR="00DC58BD" w:rsidRPr="00B90750" w:rsidRDefault="00DC58BD" w:rsidP="00FD2121">
      <w:pPr>
        <w:pStyle w:val="BodyTextFirst"/>
        <w:rPr>
          <w:sz w:val="21"/>
          <w:szCs w:val="18"/>
        </w:rPr>
      </w:pPr>
    </w:p>
    <w:p w14:paraId="5A80B62B" w14:textId="1F613914" w:rsidR="00FD2121" w:rsidRPr="00B90750" w:rsidRDefault="00DC58BD" w:rsidP="00FD2121">
      <w:pPr>
        <w:pStyle w:val="BodyTextFirst"/>
        <w:rPr>
          <w:sz w:val="21"/>
          <w:szCs w:val="18"/>
        </w:rPr>
      </w:pPr>
      <w:r w:rsidRPr="00B90750">
        <w:rPr>
          <w:sz w:val="21"/>
          <w:szCs w:val="18"/>
        </w:rPr>
        <w:t>w</w:t>
      </w:r>
      <w:r w:rsidR="00FD2121" w:rsidRPr="00B90750">
        <w:rPr>
          <w:sz w:val="21"/>
          <w:szCs w:val="18"/>
        </w:rPr>
        <w:t xml:space="preserve">here we have indicated with </w:t>
      </w:r>
      <m:oMath>
        <m:r>
          <w:rPr>
            <w:rFonts w:ascii="Cambria Math" w:hAnsi="Cambria Math"/>
            <w:sz w:val="21"/>
            <w:szCs w:val="18"/>
          </w:rPr>
          <m:t>f()</m:t>
        </m:r>
      </m:oMath>
      <w:r w:rsidR="00FD2121" w:rsidRPr="00B90750">
        <w:rPr>
          <w:sz w:val="21"/>
          <w:szCs w:val="18"/>
        </w:rPr>
        <w:t xml:space="preserve"> one of the </w:t>
      </w:r>
      <w:proofErr w:type="gramStart"/>
      <w:r w:rsidR="00FD2121" w:rsidRPr="00B90750">
        <w:rPr>
          <w:sz w:val="21"/>
          <w:szCs w:val="18"/>
        </w:rPr>
        <w:t>activation</w:t>
      </w:r>
      <w:proofErr w:type="gramEnd"/>
      <w:r w:rsidR="00FD2121" w:rsidRPr="00B90750">
        <w:rPr>
          <w:sz w:val="21"/>
          <w:szCs w:val="18"/>
        </w:rPr>
        <w:t xml:space="preserve"> function</w:t>
      </w:r>
      <w:r w:rsidRPr="00B90750">
        <w:rPr>
          <w:sz w:val="21"/>
          <w:szCs w:val="18"/>
        </w:rPr>
        <w:t>s</w:t>
      </w:r>
      <w:r w:rsidR="00FD2121" w:rsidRPr="00B90750">
        <w:rPr>
          <w:sz w:val="21"/>
          <w:szCs w:val="18"/>
        </w:rPr>
        <w:t xml:space="preserve"> we have already seen as ReLU or tanh. Additionally, the previous formula will be of course multi-dimensional. </w:t>
      </w:r>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m:t>
            </m:r>
          </m:sub>
        </m:sSub>
      </m:oMath>
      <w:r w:rsidR="00FD2121" w:rsidRPr="00B90750">
        <w:rPr>
          <w:sz w:val="21"/>
          <w:szCs w:val="18"/>
        </w:rPr>
        <w:t xml:space="preserve"> can be understood as the memory of the network at time </w:t>
      </w:r>
      <m:oMath>
        <m:r>
          <w:rPr>
            <w:rFonts w:ascii="Cambria Math" w:hAnsi="Cambria Math"/>
            <w:sz w:val="21"/>
            <w:szCs w:val="18"/>
          </w:rPr>
          <m:t>t</m:t>
        </m:r>
      </m:oMath>
      <w:r w:rsidR="00FD2121" w:rsidRPr="00B90750">
        <w:rPr>
          <w:sz w:val="21"/>
          <w:szCs w:val="18"/>
        </w:rPr>
        <w:t>. The number of neurons (or time steps) that can be used is a new hyperparameter that needs to be tuned, depending on the problem. Research has shown that when this number is too big, the network has big problems during training.</w:t>
      </w:r>
    </w:p>
    <w:p w14:paraId="16D96860" w14:textId="0234B763" w:rsidR="00FD2121" w:rsidRPr="00B90750" w:rsidRDefault="00FD2121" w:rsidP="00C84966">
      <w:pPr>
        <w:pStyle w:val="BodyTextCont"/>
        <w:rPr>
          <w:sz w:val="21"/>
          <w:szCs w:val="21"/>
        </w:rPr>
      </w:pPr>
      <w:r w:rsidRPr="00B90750">
        <w:rPr>
          <w:sz w:val="21"/>
          <w:szCs w:val="21"/>
        </w:rPr>
        <w:t xml:space="preserve">Something very important to note is that at each time step the weights are not changing. We are performing the same operation at each step, simply changing the inputs every time we perform an evaluation. Additionally, In Figure </w:t>
      </w:r>
      <w:r w:rsidR="00C84966" w:rsidRPr="00B90750">
        <w:rPr>
          <w:sz w:val="21"/>
          <w:szCs w:val="21"/>
        </w:rPr>
        <w:t>15</w:t>
      </w:r>
      <w:r w:rsidRPr="00B90750">
        <w:rPr>
          <w:sz w:val="21"/>
          <w:szCs w:val="21"/>
        </w:rPr>
        <w:t xml:space="preserve">-15 </w:t>
      </w:r>
      <w:r w:rsidR="00C84966" w:rsidRPr="00B90750">
        <w:rPr>
          <w:sz w:val="21"/>
          <w:szCs w:val="21"/>
        </w:rPr>
        <w:t>we</w:t>
      </w:r>
      <w:r w:rsidRPr="00B90750">
        <w:rPr>
          <w:sz w:val="21"/>
          <w:szCs w:val="21"/>
        </w:rPr>
        <w:t xml:space="preserve"> have for every step an output in the diagram (</w:t>
      </w:r>
      <m:oMath>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t</m:t>
            </m:r>
          </m:sub>
        </m:sSub>
      </m:oMath>
      <w:r w:rsidRPr="00B90750">
        <w:rPr>
          <w:sz w:val="21"/>
          <w:szCs w:val="21"/>
        </w:rPr>
        <w:t xml:space="preserve">, </w:t>
      </w:r>
      <m:oMath>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t+1</m:t>
            </m:r>
          </m:sub>
        </m:sSub>
      </m:oMath>
      <w:r w:rsidRPr="00B90750">
        <w:rPr>
          <w:sz w:val="21"/>
          <w:szCs w:val="21"/>
        </w:rPr>
        <w:t xml:space="preserve"> and </w:t>
      </w:r>
      <m:oMath>
        <m:sSub>
          <m:sSubPr>
            <m:ctrlPr>
              <w:rPr>
                <w:rFonts w:ascii="Cambria Math" w:hAnsi="Cambria Math"/>
                <w:i/>
                <w:sz w:val="21"/>
                <w:szCs w:val="21"/>
              </w:rPr>
            </m:ctrlPr>
          </m:sSubPr>
          <m:e>
            <m:r>
              <w:rPr>
                <w:rFonts w:ascii="Cambria Math" w:hAnsi="Cambria Math"/>
                <w:sz w:val="21"/>
                <w:szCs w:val="21"/>
              </w:rPr>
              <m:t>o</m:t>
            </m:r>
          </m:e>
          <m:sub>
            <m:r>
              <w:rPr>
                <w:rFonts w:ascii="Cambria Math" w:hAnsi="Cambria Math"/>
                <w:sz w:val="21"/>
                <w:szCs w:val="21"/>
              </w:rPr>
              <m:t>t+2</m:t>
            </m:r>
          </m:sub>
        </m:sSub>
      </m:oMath>
      <w:r w:rsidRPr="00B90750">
        <w:rPr>
          <w:sz w:val="21"/>
          <w:szCs w:val="21"/>
        </w:rPr>
        <w:t xml:space="preserve">) but typically this is not necessary. In our example where we want to predict the final word in a </w:t>
      </w:r>
      <w:r w:rsidR="00C84966" w:rsidRPr="00B90750">
        <w:rPr>
          <w:sz w:val="21"/>
          <w:szCs w:val="21"/>
        </w:rPr>
        <w:t>sentence,</w:t>
      </w:r>
      <w:r w:rsidRPr="00B90750">
        <w:rPr>
          <w:sz w:val="21"/>
          <w:szCs w:val="21"/>
        </w:rPr>
        <w:t xml:space="preserve"> we may just need the final output.</w:t>
      </w:r>
    </w:p>
    <w:p w14:paraId="2D85F774" w14:textId="77777777" w:rsidR="00FD2121" w:rsidRPr="00B90750" w:rsidRDefault="00FD2121" w:rsidP="00C84966">
      <w:pPr>
        <w:pStyle w:val="Heading2"/>
        <w:rPr>
          <w:sz w:val="34"/>
          <w:szCs w:val="24"/>
        </w:rPr>
      </w:pPr>
      <w:r w:rsidRPr="00B90750">
        <w:rPr>
          <w:sz w:val="34"/>
          <w:szCs w:val="24"/>
        </w:rPr>
        <w:t>Why the name recurrent</w:t>
      </w:r>
    </w:p>
    <w:p w14:paraId="0772E90C" w14:textId="74B2BFA4" w:rsidR="00FD2121" w:rsidRPr="00B90750" w:rsidRDefault="00C84966" w:rsidP="00FD2121">
      <w:pPr>
        <w:pStyle w:val="BodyTextFirst"/>
        <w:rPr>
          <w:sz w:val="21"/>
          <w:szCs w:val="18"/>
        </w:rPr>
      </w:pPr>
      <w:r w:rsidRPr="00B90750">
        <w:rPr>
          <w:sz w:val="21"/>
          <w:szCs w:val="18"/>
        </w:rPr>
        <w:t>We need</w:t>
      </w:r>
      <w:r w:rsidR="00FD2121" w:rsidRPr="00B90750">
        <w:rPr>
          <w:sz w:val="21"/>
          <w:szCs w:val="18"/>
        </w:rPr>
        <w:t xml:space="preserve"> to discuss very briefly why the networks are called recurrent. We have said that the internal memory state at a time</w:t>
      </w:r>
      <m:oMath>
        <m:r>
          <w:rPr>
            <w:rFonts w:ascii="Cambria Math" w:hAnsi="Cambria Math"/>
            <w:sz w:val="21"/>
            <w:szCs w:val="18"/>
          </w:rPr>
          <m:t xml:space="preserve"> t</m:t>
        </m:r>
      </m:oMath>
      <w:r w:rsidR="00FD2121" w:rsidRPr="00B90750">
        <w:rPr>
          <w:sz w:val="21"/>
          <w:szCs w:val="18"/>
        </w:rPr>
        <w:t xml:space="preserve"> is given by</w:t>
      </w:r>
    </w:p>
    <w:p w14:paraId="086EF762" w14:textId="77777777" w:rsidR="00C84966" w:rsidRPr="00B90750" w:rsidRDefault="00C84966" w:rsidP="00FD2121">
      <w:pPr>
        <w:pStyle w:val="BodyTextFirst"/>
        <w:rPr>
          <w:sz w:val="21"/>
          <w:szCs w:val="18"/>
        </w:rPr>
      </w:pPr>
    </w:p>
    <w:p w14:paraId="5960E15E" w14:textId="77777777" w:rsidR="00C84966" w:rsidRPr="00B90750" w:rsidRDefault="007C0329" w:rsidP="00C84966">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m:t>
              </m:r>
            </m:sub>
          </m:sSub>
          <m:r>
            <w:rPr>
              <w:rFonts w:ascii="Cambria Math" w:hAnsi="Cambria Math"/>
              <w:sz w:val="21"/>
              <w:szCs w:val="18"/>
            </w:rPr>
            <m:t>=f(U</m:t>
          </m:r>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t</m:t>
              </m:r>
            </m:sub>
          </m:sSub>
          <m:r>
            <w:rPr>
              <w:rFonts w:ascii="Cambria Math" w:hAnsi="Cambria Math"/>
              <w:sz w:val="21"/>
              <w:szCs w:val="18"/>
            </w:rPr>
            <m:t>+W</m:t>
          </m:r>
          <m:sSub>
            <m:sSubPr>
              <m:ctrlPr>
                <w:rPr>
                  <w:rFonts w:ascii="Cambria Math" w:hAnsi="Cambria Math"/>
                  <w:i/>
                  <w:sz w:val="21"/>
                  <w:szCs w:val="18"/>
                </w:rPr>
              </m:ctrlPr>
            </m:sSubPr>
            <m:e>
              <m:r>
                <w:rPr>
                  <w:rFonts w:ascii="Cambria Math" w:hAnsi="Cambria Math"/>
                  <w:sz w:val="21"/>
                  <w:szCs w:val="18"/>
                </w:rPr>
                <m:t>s</m:t>
              </m:r>
            </m:e>
            <m:sub>
              <m:r>
                <w:rPr>
                  <w:rFonts w:ascii="Cambria Math" w:hAnsi="Cambria Math"/>
                  <w:sz w:val="21"/>
                  <w:szCs w:val="18"/>
                </w:rPr>
                <m:t>t-1</m:t>
              </m:r>
            </m:sub>
          </m:sSub>
          <m:r>
            <w:rPr>
              <w:rFonts w:ascii="Cambria Math" w:hAnsi="Cambria Math"/>
              <w:sz w:val="21"/>
              <w:szCs w:val="18"/>
            </w:rPr>
            <m:t>)</m:t>
          </m:r>
        </m:oMath>
      </m:oMathPara>
    </w:p>
    <w:p w14:paraId="1C8BD74A" w14:textId="77777777" w:rsidR="00FD2121" w:rsidRPr="00B90750" w:rsidRDefault="00FD2121" w:rsidP="00FD2121">
      <w:pPr>
        <w:pStyle w:val="BodyTextFirst"/>
        <w:rPr>
          <w:sz w:val="21"/>
          <w:szCs w:val="18"/>
        </w:rPr>
      </w:pPr>
    </w:p>
    <w:p w14:paraId="3BCEE0CA" w14:textId="4E0503B8" w:rsidR="00FD2121" w:rsidRPr="00B90750" w:rsidRDefault="00C84966" w:rsidP="00FD2121">
      <w:pPr>
        <w:pStyle w:val="BodyTextFirst"/>
        <w:rPr>
          <w:sz w:val="21"/>
          <w:szCs w:val="18"/>
        </w:rPr>
      </w:pPr>
      <w:r w:rsidRPr="00B90750">
        <w:rPr>
          <w:sz w:val="21"/>
          <w:szCs w:val="18"/>
        </w:rPr>
        <w:t>T</w:t>
      </w:r>
      <w:r w:rsidR="00FD2121" w:rsidRPr="00B90750">
        <w:rPr>
          <w:sz w:val="21"/>
          <w:szCs w:val="18"/>
        </w:rPr>
        <w:t xml:space="preserve">he internal memory state at time </w:t>
      </w:r>
      <m:oMath>
        <m:r>
          <w:rPr>
            <w:rFonts w:ascii="Cambria Math" w:hAnsi="Cambria Math"/>
            <w:sz w:val="21"/>
            <w:szCs w:val="18"/>
          </w:rPr>
          <m:t>t</m:t>
        </m:r>
      </m:oMath>
      <w:r w:rsidR="00FD2121" w:rsidRPr="00B90750">
        <w:rPr>
          <w:sz w:val="21"/>
          <w:szCs w:val="18"/>
        </w:rPr>
        <w:t xml:space="preserve"> is evaluated using the same memory state at time </w:t>
      </w:r>
      <m:oMath>
        <m:r>
          <w:rPr>
            <w:rFonts w:ascii="Cambria Math" w:hAnsi="Cambria Math"/>
            <w:sz w:val="21"/>
            <w:szCs w:val="18"/>
          </w:rPr>
          <m:t>t-1</m:t>
        </m:r>
      </m:oMath>
      <w:r w:rsidR="00FD2121" w:rsidRPr="00B90750">
        <w:rPr>
          <w:sz w:val="21"/>
          <w:szCs w:val="18"/>
        </w:rPr>
        <w:t xml:space="preserve">, the one at time </w:t>
      </w:r>
      <m:oMath>
        <m:r>
          <w:rPr>
            <w:rFonts w:ascii="Cambria Math" w:hAnsi="Cambria Math"/>
            <w:sz w:val="21"/>
            <w:szCs w:val="18"/>
          </w:rPr>
          <m:t>t-1</m:t>
        </m:r>
      </m:oMath>
      <w:r w:rsidR="00FD2121" w:rsidRPr="00B90750">
        <w:rPr>
          <w:sz w:val="21"/>
          <w:szCs w:val="18"/>
        </w:rPr>
        <w:t xml:space="preserve"> with the value at time </w:t>
      </w:r>
      <m:oMath>
        <m:r>
          <w:rPr>
            <w:rFonts w:ascii="Cambria Math" w:hAnsi="Cambria Math"/>
            <w:sz w:val="21"/>
            <w:szCs w:val="18"/>
          </w:rPr>
          <m:t>t-2</m:t>
        </m:r>
      </m:oMath>
      <w:r w:rsidR="00FD2121" w:rsidRPr="00B90750">
        <w:rPr>
          <w:sz w:val="21"/>
          <w:szCs w:val="18"/>
        </w:rPr>
        <w:t xml:space="preserve"> and so on. This is at the origin of the name recurrent.</w:t>
      </w:r>
    </w:p>
    <w:p w14:paraId="0A9273FC" w14:textId="77777777" w:rsidR="00FD2121" w:rsidRPr="00B90750" w:rsidRDefault="00FD2121" w:rsidP="00897C08">
      <w:pPr>
        <w:pStyle w:val="Heading2"/>
        <w:rPr>
          <w:sz w:val="34"/>
          <w:szCs w:val="24"/>
        </w:rPr>
      </w:pPr>
      <w:r w:rsidRPr="00B90750">
        <w:rPr>
          <w:sz w:val="34"/>
          <w:szCs w:val="24"/>
        </w:rPr>
        <w:t>Learning to count</w:t>
      </w:r>
    </w:p>
    <w:p w14:paraId="2F7852C7" w14:textId="117EEC2C" w:rsidR="00FD2121" w:rsidRPr="00B90750" w:rsidRDefault="00FD2121" w:rsidP="00FD2121">
      <w:pPr>
        <w:pStyle w:val="BodyTextFirst"/>
        <w:rPr>
          <w:sz w:val="21"/>
          <w:szCs w:val="18"/>
        </w:rPr>
      </w:pPr>
      <w:r w:rsidRPr="00B90750">
        <w:rPr>
          <w:sz w:val="21"/>
          <w:szCs w:val="18"/>
        </w:rPr>
        <w:t xml:space="preserve">To give you an idea of the power of such networks I would like to give you a very basic example of something RNN are very good at, and standard fully connected networks, as the one we saw in the previous chapters, are really bad at. </w:t>
      </w:r>
      <w:r w:rsidR="00897C08" w:rsidRPr="00B90750">
        <w:rPr>
          <w:sz w:val="21"/>
          <w:szCs w:val="18"/>
        </w:rPr>
        <w:t>Let us</w:t>
      </w:r>
      <w:r w:rsidRPr="00B90750">
        <w:rPr>
          <w:sz w:val="21"/>
          <w:szCs w:val="18"/>
        </w:rPr>
        <w:t xml:space="preserve"> try to teach a network to count. The problem we want to solve is the following: given a certain vector, that we </w:t>
      </w:r>
      <w:r w:rsidRPr="00B90750">
        <w:rPr>
          <w:sz w:val="21"/>
          <w:szCs w:val="18"/>
        </w:rPr>
        <w:lastRenderedPageBreak/>
        <w:t xml:space="preserve">will take being made of 15 elements, containing just 0 and 1 we want to build a neural network that is able to count the amount of 1s we have in the vector. This is a difficult problem for a standard network, but why? To understand intuitively why </w:t>
      </w:r>
      <w:r w:rsidR="00897C08" w:rsidRPr="00B90750">
        <w:rPr>
          <w:sz w:val="21"/>
          <w:szCs w:val="18"/>
        </w:rPr>
        <w:t>let us</w:t>
      </w:r>
      <w:r w:rsidRPr="00B90750">
        <w:rPr>
          <w:sz w:val="21"/>
          <w:szCs w:val="18"/>
        </w:rPr>
        <w:t xml:space="preserve"> consider the problem we have analyzed of distinguishing the one and two digits in the MNIST dataset. </w:t>
      </w:r>
      <w:r w:rsidR="00897C08" w:rsidRPr="00B90750">
        <w:rPr>
          <w:sz w:val="21"/>
          <w:szCs w:val="18"/>
        </w:rPr>
        <w:t>In that case</w:t>
      </w:r>
      <w:r w:rsidRPr="00B90750">
        <w:rPr>
          <w:sz w:val="21"/>
          <w:szCs w:val="18"/>
        </w:rPr>
        <w:t xml:space="preserve"> the learning happens because the ones and the twos have black pixels in fundamentally different positions. A digit one will always differ in (at least in the MNIST dataset) the same way from the digit two, so the network will identify those differences and as soon as they are detected a clear identification can be made. In our case this is no more possible. Consider for example a simpler case of a vector with just 5 elements. Consider the case when a one appears exactly one time. We have 5 possible cases: </w:t>
      </w:r>
      <w:r w:rsidRPr="00B90750">
        <w:rPr>
          <w:rStyle w:val="CodeInline"/>
          <w:sz w:val="21"/>
          <w:szCs w:val="18"/>
        </w:rPr>
        <w:t>[1,0,0,0,0]</w:t>
      </w:r>
      <w:r w:rsidRPr="00B90750">
        <w:rPr>
          <w:sz w:val="21"/>
          <w:szCs w:val="18"/>
        </w:rPr>
        <w:t xml:space="preserve">, </w:t>
      </w:r>
      <w:r w:rsidRPr="00B90750">
        <w:rPr>
          <w:rStyle w:val="CodeInline"/>
          <w:sz w:val="21"/>
          <w:szCs w:val="18"/>
        </w:rPr>
        <w:t>[0,1,0,0,0]</w:t>
      </w:r>
      <w:r w:rsidRPr="00B90750">
        <w:rPr>
          <w:sz w:val="21"/>
          <w:szCs w:val="18"/>
        </w:rPr>
        <w:t xml:space="preserve">, </w:t>
      </w:r>
      <w:r w:rsidRPr="00B90750">
        <w:rPr>
          <w:rStyle w:val="CodeInline"/>
          <w:sz w:val="21"/>
          <w:szCs w:val="18"/>
        </w:rPr>
        <w:t>[0,0,1,0,0]</w:t>
      </w:r>
      <w:r w:rsidRPr="00B90750">
        <w:rPr>
          <w:sz w:val="21"/>
          <w:szCs w:val="18"/>
        </w:rPr>
        <w:t xml:space="preserve">, </w:t>
      </w:r>
      <w:r w:rsidRPr="00B90750">
        <w:rPr>
          <w:rStyle w:val="CodeInline"/>
          <w:sz w:val="21"/>
          <w:szCs w:val="18"/>
        </w:rPr>
        <w:t>[0,0,0,1,0]</w:t>
      </w:r>
      <w:r w:rsidRPr="00B90750">
        <w:rPr>
          <w:sz w:val="21"/>
          <w:szCs w:val="18"/>
        </w:rPr>
        <w:t xml:space="preserve"> and </w:t>
      </w:r>
      <w:r w:rsidRPr="00B90750">
        <w:rPr>
          <w:rStyle w:val="CodeInline"/>
          <w:sz w:val="21"/>
          <w:szCs w:val="18"/>
        </w:rPr>
        <w:t>[0,0,0,0,1]</w:t>
      </w:r>
      <w:r w:rsidRPr="00B90750">
        <w:rPr>
          <w:sz w:val="21"/>
          <w:szCs w:val="18"/>
        </w:rPr>
        <w:t xml:space="preserve">. There is no discernable pattern to be detected here. There is no easy weight configuration that could cover those cases at the same time. In case of an image this problem is similar to the problem of detecting the position of a black square in a white image. We can build a network in </w:t>
      </w:r>
      <w:proofErr w:type="spellStart"/>
      <w:r w:rsidRPr="00B90750">
        <w:rPr>
          <w:sz w:val="21"/>
          <w:szCs w:val="18"/>
        </w:rPr>
        <w:t>tensorflow</w:t>
      </w:r>
      <w:proofErr w:type="spellEnd"/>
      <w:r w:rsidRPr="00B90750">
        <w:rPr>
          <w:sz w:val="21"/>
          <w:szCs w:val="18"/>
        </w:rPr>
        <w:t xml:space="preserve"> and check how good such networks are. Due to the introductory nature of the </w:t>
      </w:r>
      <w:r w:rsidR="00897C08" w:rsidRPr="00B90750">
        <w:rPr>
          <w:sz w:val="21"/>
          <w:szCs w:val="18"/>
        </w:rPr>
        <w:t>chapter,</w:t>
      </w:r>
      <w:r w:rsidRPr="00B90750">
        <w:rPr>
          <w:sz w:val="21"/>
          <w:szCs w:val="18"/>
        </w:rPr>
        <w:t xml:space="preserve"> time </w:t>
      </w:r>
      <w:r w:rsidR="00897C08" w:rsidRPr="00B90750">
        <w:rPr>
          <w:sz w:val="21"/>
          <w:szCs w:val="18"/>
        </w:rPr>
        <w:t xml:space="preserve">will not be spent </w:t>
      </w:r>
      <w:r w:rsidRPr="00B90750">
        <w:rPr>
          <w:sz w:val="21"/>
          <w:szCs w:val="18"/>
        </w:rPr>
        <w:t xml:space="preserve">in dealing with hyperparameter discussion, metric analysis and so on. </w:t>
      </w:r>
      <w:r w:rsidR="00897C08" w:rsidRPr="00B90750">
        <w:rPr>
          <w:sz w:val="21"/>
          <w:szCs w:val="18"/>
        </w:rPr>
        <w:t>We</w:t>
      </w:r>
      <w:r w:rsidRPr="00B90750">
        <w:rPr>
          <w:sz w:val="21"/>
          <w:szCs w:val="18"/>
        </w:rPr>
        <w:t xml:space="preserve"> will simply </w:t>
      </w:r>
      <w:r w:rsidR="00897C08" w:rsidRPr="00B90750">
        <w:rPr>
          <w:sz w:val="21"/>
          <w:szCs w:val="18"/>
        </w:rPr>
        <w:t>look at</w:t>
      </w:r>
      <w:r w:rsidRPr="00B90750">
        <w:rPr>
          <w:sz w:val="21"/>
          <w:szCs w:val="18"/>
        </w:rPr>
        <w:t xml:space="preserve"> a basic network that can count.</w:t>
      </w:r>
    </w:p>
    <w:p w14:paraId="360C7A07" w14:textId="5C25A37B" w:rsidR="00FD2121" w:rsidRPr="00B90750" w:rsidRDefault="00897C08" w:rsidP="00897C08">
      <w:pPr>
        <w:pStyle w:val="BodyTextCont"/>
        <w:rPr>
          <w:sz w:val="21"/>
          <w:szCs w:val="21"/>
        </w:rPr>
      </w:pPr>
      <w:r w:rsidRPr="00B90750">
        <w:rPr>
          <w:sz w:val="21"/>
          <w:szCs w:val="21"/>
        </w:rPr>
        <w:t>Let us</w:t>
      </w:r>
      <w:r w:rsidR="00FD2121" w:rsidRPr="00B90750">
        <w:rPr>
          <w:sz w:val="21"/>
          <w:szCs w:val="21"/>
        </w:rPr>
        <w:t xml:space="preserve"> start with creating our vectors. We will create </w:t>
      </w:r>
      <m:oMath>
        <m:sSup>
          <m:sSupPr>
            <m:ctrlPr>
              <w:rPr>
                <w:rFonts w:ascii="Cambria Math" w:eastAsia="Times New Roman" w:hAnsi="Cambria Math"/>
                <w:i/>
                <w:sz w:val="21"/>
                <w:szCs w:val="18"/>
              </w:rPr>
            </m:ctrlPr>
          </m:sSupPr>
          <m:e>
            <m:r>
              <w:rPr>
                <w:rFonts w:ascii="Cambria Math" w:hAnsi="Cambria Math"/>
                <w:sz w:val="21"/>
                <w:szCs w:val="21"/>
              </w:rPr>
              <m:t>10</m:t>
            </m:r>
          </m:e>
          <m:sup>
            <m:r>
              <w:rPr>
                <w:rFonts w:ascii="Cambria Math" w:hAnsi="Cambria Math"/>
                <w:sz w:val="21"/>
                <w:szCs w:val="21"/>
              </w:rPr>
              <m:t>5</m:t>
            </m:r>
          </m:sup>
        </m:sSup>
      </m:oMath>
      <w:r w:rsidR="00FD2121" w:rsidRPr="00B90750">
        <w:rPr>
          <w:sz w:val="21"/>
          <w:szCs w:val="21"/>
        </w:rPr>
        <w:t xml:space="preserve"> vectors that we will split in training and dev sets.</w:t>
      </w:r>
    </w:p>
    <w:p w14:paraId="363F0A9E" w14:textId="77777777" w:rsidR="00AA5AFE" w:rsidRPr="00B90750" w:rsidRDefault="00AA5AFE" w:rsidP="00AA5AFE">
      <w:pPr>
        <w:pStyle w:val="Code"/>
        <w:rPr>
          <w:sz w:val="21"/>
          <w:szCs w:val="21"/>
        </w:rPr>
      </w:pPr>
      <w:r w:rsidRPr="00B90750">
        <w:rPr>
          <w:sz w:val="21"/>
          <w:szCs w:val="21"/>
        </w:rPr>
        <w:t>import numpy as np</w:t>
      </w:r>
    </w:p>
    <w:p w14:paraId="2B872D49" w14:textId="77777777" w:rsidR="00AA5AFE" w:rsidRPr="00B90750" w:rsidRDefault="00AA5AFE" w:rsidP="00AA5AFE">
      <w:pPr>
        <w:pStyle w:val="Code"/>
        <w:rPr>
          <w:sz w:val="21"/>
          <w:szCs w:val="21"/>
        </w:rPr>
      </w:pPr>
      <w:r w:rsidRPr="00B90750">
        <w:rPr>
          <w:sz w:val="21"/>
          <w:szCs w:val="21"/>
        </w:rPr>
        <w:t>import tensorflow as tf</w:t>
      </w:r>
    </w:p>
    <w:p w14:paraId="7BE113D8" w14:textId="77777777" w:rsidR="00AA5AFE" w:rsidRPr="00B90750" w:rsidRDefault="00AA5AFE" w:rsidP="00AA5AFE">
      <w:pPr>
        <w:pStyle w:val="Code"/>
        <w:rPr>
          <w:sz w:val="21"/>
          <w:szCs w:val="21"/>
        </w:rPr>
      </w:pPr>
      <w:r w:rsidRPr="00B90750">
        <w:rPr>
          <w:sz w:val="21"/>
          <w:szCs w:val="21"/>
        </w:rPr>
        <w:t>from random import shuffle</w:t>
      </w:r>
    </w:p>
    <w:p w14:paraId="04C34CDE" w14:textId="77777777" w:rsidR="00AA5AFE" w:rsidRPr="00B90750" w:rsidRDefault="00AA5AFE" w:rsidP="00AA5AFE">
      <w:pPr>
        <w:pStyle w:val="Code"/>
        <w:rPr>
          <w:sz w:val="21"/>
          <w:szCs w:val="21"/>
        </w:rPr>
      </w:pPr>
      <w:r w:rsidRPr="00B90750">
        <w:rPr>
          <w:sz w:val="21"/>
          <w:szCs w:val="21"/>
        </w:rPr>
        <w:t>from tensorflow import keras</w:t>
      </w:r>
    </w:p>
    <w:p w14:paraId="24147551" w14:textId="77777777" w:rsidR="00AA5AFE" w:rsidRPr="00B90750" w:rsidRDefault="00AA5AFE" w:rsidP="00AA5AFE">
      <w:pPr>
        <w:pStyle w:val="Code"/>
        <w:rPr>
          <w:sz w:val="21"/>
          <w:szCs w:val="21"/>
        </w:rPr>
      </w:pPr>
      <w:r w:rsidRPr="00B90750">
        <w:rPr>
          <w:sz w:val="21"/>
          <w:szCs w:val="21"/>
        </w:rPr>
        <w:t>from tensorflow.keras import layers</w:t>
      </w:r>
    </w:p>
    <w:p w14:paraId="21F42DA5" w14:textId="6F54D24B" w:rsidR="00FD2121" w:rsidRPr="00B90750" w:rsidRDefault="00FD2121" w:rsidP="00AA5AFE">
      <w:pPr>
        <w:pStyle w:val="BodyTextFirst"/>
        <w:rPr>
          <w:sz w:val="21"/>
          <w:szCs w:val="18"/>
        </w:rPr>
      </w:pPr>
      <w:r w:rsidRPr="00B90750">
        <w:rPr>
          <w:sz w:val="21"/>
          <w:szCs w:val="18"/>
        </w:rPr>
        <w:t xml:space="preserve">now </w:t>
      </w:r>
      <w:r w:rsidR="00897C08" w:rsidRPr="00B90750">
        <w:rPr>
          <w:sz w:val="21"/>
          <w:szCs w:val="18"/>
        </w:rPr>
        <w:t>let us</w:t>
      </w:r>
      <w:r w:rsidRPr="00B90750">
        <w:rPr>
          <w:sz w:val="21"/>
          <w:szCs w:val="18"/>
        </w:rPr>
        <w:t xml:space="preserve"> create our list of vectors. The code is a slightly more complicated, and we will look at it in a bit more details.</w:t>
      </w:r>
    </w:p>
    <w:p w14:paraId="2F87E19E" w14:textId="77777777" w:rsidR="00FD2121" w:rsidRPr="00B90750" w:rsidRDefault="00FD2121" w:rsidP="00AA5AFE">
      <w:pPr>
        <w:pStyle w:val="Code"/>
        <w:rPr>
          <w:sz w:val="21"/>
          <w:szCs w:val="21"/>
        </w:rPr>
      </w:pPr>
      <w:r w:rsidRPr="00B90750">
        <w:rPr>
          <w:sz w:val="21"/>
          <w:szCs w:val="21"/>
        </w:rPr>
        <w:t>nn = 15</w:t>
      </w:r>
    </w:p>
    <w:p w14:paraId="0AE7399A" w14:textId="77777777" w:rsidR="00FD2121" w:rsidRPr="00B90750" w:rsidRDefault="00FD2121" w:rsidP="00AA5AFE">
      <w:pPr>
        <w:pStyle w:val="Code"/>
        <w:rPr>
          <w:sz w:val="21"/>
          <w:szCs w:val="21"/>
        </w:rPr>
      </w:pPr>
      <w:r w:rsidRPr="00B90750">
        <w:rPr>
          <w:sz w:val="21"/>
          <w:szCs w:val="21"/>
        </w:rPr>
        <w:t>ll = 2**15</w:t>
      </w:r>
    </w:p>
    <w:p w14:paraId="5E5C935B" w14:textId="77777777" w:rsidR="00AA5AFE" w:rsidRPr="00B90750" w:rsidRDefault="00AA5AFE" w:rsidP="00AA5AFE">
      <w:pPr>
        <w:pStyle w:val="Code"/>
        <w:rPr>
          <w:sz w:val="21"/>
          <w:szCs w:val="21"/>
        </w:rPr>
      </w:pPr>
      <w:r w:rsidRPr="00B90750">
        <w:rPr>
          <w:sz w:val="21"/>
          <w:szCs w:val="21"/>
        </w:rPr>
        <w:t xml:space="preserve">train_input = ['{0:015b}'.format(i) for i in range(ll)] </w:t>
      </w:r>
    </w:p>
    <w:p w14:paraId="348B235B" w14:textId="1B887E28" w:rsidR="00AA5AFE" w:rsidRPr="00B90750" w:rsidRDefault="00AA5AFE" w:rsidP="00AA5AFE">
      <w:pPr>
        <w:pStyle w:val="Code"/>
        <w:rPr>
          <w:sz w:val="21"/>
          <w:szCs w:val="21"/>
        </w:rPr>
      </w:pPr>
      <w:r w:rsidRPr="00B90750">
        <w:rPr>
          <w:sz w:val="21"/>
          <w:szCs w:val="21"/>
        </w:rPr>
        <w:t># consider every number up to 2^15 in binary format</w:t>
      </w:r>
    </w:p>
    <w:p w14:paraId="58D8298E" w14:textId="77777777" w:rsidR="00AA5AFE" w:rsidRPr="00B90750" w:rsidRDefault="00AA5AFE" w:rsidP="00AA5AFE">
      <w:pPr>
        <w:pStyle w:val="Code"/>
        <w:rPr>
          <w:sz w:val="21"/>
          <w:szCs w:val="21"/>
        </w:rPr>
      </w:pPr>
      <w:r w:rsidRPr="00B90750">
        <w:rPr>
          <w:sz w:val="21"/>
          <w:szCs w:val="21"/>
        </w:rPr>
        <w:t>shuffle(train_input) # shuffle inputs</w:t>
      </w:r>
    </w:p>
    <w:p w14:paraId="2D372B4F" w14:textId="77777777" w:rsidR="00AA5AFE" w:rsidRPr="00B90750" w:rsidRDefault="00AA5AFE" w:rsidP="00AA5AFE">
      <w:pPr>
        <w:pStyle w:val="Code"/>
        <w:rPr>
          <w:sz w:val="21"/>
          <w:szCs w:val="21"/>
        </w:rPr>
      </w:pPr>
      <w:r w:rsidRPr="00B90750">
        <w:rPr>
          <w:sz w:val="21"/>
          <w:szCs w:val="21"/>
        </w:rPr>
        <w:t>train_input = [map(int, i) for i in train_input]</w:t>
      </w:r>
    </w:p>
    <w:p w14:paraId="7FE71241" w14:textId="3ADC3702" w:rsidR="00AA5AFE" w:rsidRPr="00B90750" w:rsidRDefault="00AA5AFE" w:rsidP="00AA5AFE">
      <w:pPr>
        <w:pStyle w:val="Code"/>
        <w:rPr>
          <w:sz w:val="21"/>
          <w:szCs w:val="21"/>
        </w:rPr>
      </w:pPr>
      <w:r w:rsidRPr="00B90750">
        <w:rPr>
          <w:sz w:val="21"/>
          <w:szCs w:val="21"/>
        </w:rPr>
        <w:t>ti  = []</w:t>
      </w:r>
    </w:p>
    <w:p w14:paraId="5EB456A6" w14:textId="77777777" w:rsidR="00AA5AFE" w:rsidRPr="00B90750" w:rsidRDefault="00AA5AFE" w:rsidP="00AA5AFE">
      <w:pPr>
        <w:pStyle w:val="Code"/>
        <w:rPr>
          <w:sz w:val="21"/>
          <w:szCs w:val="21"/>
        </w:rPr>
      </w:pPr>
      <w:r w:rsidRPr="00B90750">
        <w:rPr>
          <w:sz w:val="21"/>
          <w:szCs w:val="21"/>
        </w:rPr>
        <w:t>for i in train_input:</w:t>
      </w:r>
    </w:p>
    <w:p w14:paraId="476D1511" w14:textId="77777777" w:rsidR="00AA5AFE" w:rsidRPr="00B90750" w:rsidRDefault="00AA5AFE" w:rsidP="00AA5AFE">
      <w:pPr>
        <w:pStyle w:val="Code"/>
        <w:rPr>
          <w:sz w:val="21"/>
          <w:szCs w:val="21"/>
        </w:rPr>
      </w:pPr>
      <w:r w:rsidRPr="00B90750">
        <w:rPr>
          <w:sz w:val="21"/>
          <w:szCs w:val="21"/>
        </w:rPr>
        <w:t xml:space="preserve">  temp_list = []</w:t>
      </w:r>
    </w:p>
    <w:p w14:paraId="3ECE0332" w14:textId="77777777" w:rsidR="00AA5AFE" w:rsidRPr="00B90750" w:rsidRDefault="00AA5AFE" w:rsidP="00AA5AFE">
      <w:pPr>
        <w:pStyle w:val="Code"/>
        <w:rPr>
          <w:sz w:val="21"/>
          <w:szCs w:val="21"/>
        </w:rPr>
      </w:pPr>
      <w:r w:rsidRPr="00B90750">
        <w:rPr>
          <w:sz w:val="21"/>
          <w:szCs w:val="21"/>
        </w:rPr>
        <w:t xml:space="preserve">  for j in i:</w:t>
      </w:r>
    </w:p>
    <w:p w14:paraId="005D5CBA" w14:textId="77777777" w:rsidR="00AA5AFE" w:rsidRPr="00B90750" w:rsidRDefault="00AA5AFE" w:rsidP="00AA5AFE">
      <w:pPr>
        <w:pStyle w:val="Code"/>
        <w:rPr>
          <w:sz w:val="21"/>
          <w:szCs w:val="21"/>
        </w:rPr>
      </w:pPr>
      <w:r w:rsidRPr="00B90750">
        <w:rPr>
          <w:sz w:val="21"/>
          <w:szCs w:val="21"/>
        </w:rPr>
        <w:t xml:space="preserve">    temp_list.append([j])</w:t>
      </w:r>
    </w:p>
    <w:p w14:paraId="18BAEA98" w14:textId="77777777" w:rsidR="00AA5AFE" w:rsidRPr="00B90750" w:rsidRDefault="00AA5AFE" w:rsidP="00AA5AFE">
      <w:pPr>
        <w:pStyle w:val="Code"/>
        <w:rPr>
          <w:sz w:val="21"/>
          <w:szCs w:val="21"/>
        </w:rPr>
      </w:pPr>
      <w:r w:rsidRPr="00B90750">
        <w:rPr>
          <w:sz w:val="21"/>
          <w:szCs w:val="21"/>
        </w:rPr>
        <w:t xml:space="preserve">  ti.append(np.array(temp_list))</w:t>
      </w:r>
    </w:p>
    <w:p w14:paraId="2DBF3EB4" w14:textId="77777777" w:rsidR="00AA5AFE" w:rsidRPr="00B90750" w:rsidRDefault="00AA5AFE" w:rsidP="00AA5AFE">
      <w:pPr>
        <w:pStyle w:val="Code"/>
        <w:rPr>
          <w:sz w:val="21"/>
          <w:szCs w:val="21"/>
        </w:rPr>
      </w:pPr>
      <w:r w:rsidRPr="00B90750">
        <w:rPr>
          <w:sz w:val="21"/>
          <w:szCs w:val="21"/>
        </w:rPr>
        <w:lastRenderedPageBreak/>
        <w:t>train_input = ti</w:t>
      </w:r>
    </w:p>
    <w:p w14:paraId="00811BB4" w14:textId="3BCFCB83" w:rsidR="00FD2121" w:rsidRPr="00B90750" w:rsidRDefault="00FD2121" w:rsidP="00AA5AFE">
      <w:pPr>
        <w:pStyle w:val="BodyTextFirst"/>
        <w:rPr>
          <w:sz w:val="21"/>
          <w:szCs w:val="18"/>
        </w:rPr>
      </w:pPr>
      <w:r w:rsidRPr="00B90750">
        <w:rPr>
          <w:sz w:val="21"/>
          <w:szCs w:val="18"/>
        </w:rPr>
        <w:t xml:space="preserve">We want to have all possible combinations of 1 and 0 in vectors of 15 elements. So, an easy way to do that is take all numbers up to </w:t>
      </w:r>
      <m:oMath>
        <m:sSup>
          <m:sSupPr>
            <m:ctrlPr>
              <w:rPr>
                <w:rFonts w:ascii="Cambria Math" w:hAnsi="Cambria Math"/>
                <w:i/>
                <w:sz w:val="21"/>
                <w:szCs w:val="18"/>
              </w:rPr>
            </m:ctrlPr>
          </m:sSupPr>
          <m:e>
            <m:r>
              <w:rPr>
                <w:rFonts w:ascii="Cambria Math" w:hAnsi="Cambria Math"/>
                <w:sz w:val="21"/>
                <w:szCs w:val="18"/>
              </w:rPr>
              <m:t>2</m:t>
            </m:r>
          </m:e>
          <m:sup>
            <m:r>
              <w:rPr>
                <w:rFonts w:ascii="Cambria Math" w:hAnsi="Cambria Math"/>
                <w:sz w:val="21"/>
                <w:szCs w:val="18"/>
              </w:rPr>
              <m:t>15</m:t>
            </m:r>
          </m:sup>
        </m:sSup>
      </m:oMath>
      <w:r w:rsidRPr="00B90750">
        <w:rPr>
          <w:sz w:val="21"/>
          <w:szCs w:val="18"/>
        </w:rPr>
        <w:t xml:space="preserve"> in binary format. To understand why, </w:t>
      </w:r>
      <w:r w:rsidR="006809FD" w:rsidRPr="00B90750">
        <w:rPr>
          <w:sz w:val="21"/>
          <w:szCs w:val="18"/>
        </w:rPr>
        <w:t>let us</w:t>
      </w:r>
      <w:r w:rsidRPr="00B90750">
        <w:rPr>
          <w:sz w:val="21"/>
          <w:szCs w:val="18"/>
        </w:rPr>
        <w:t xml:space="preserve"> suppose we want to do this with only 4 elements: we want all possible combinations of four 0 and 1. Consider all number up to </w:t>
      </w:r>
      <m:oMath>
        <m:sSup>
          <m:sSupPr>
            <m:ctrlPr>
              <w:rPr>
                <w:rFonts w:ascii="Cambria Math" w:hAnsi="Cambria Math"/>
                <w:i/>
                <w:sz w:val="21"/>
                <w:szCs w:val="18"/>
              </w:rPr>
            </m:ctrlPr>
          </m:sSupPr>
          <m:e>
            <m:r>
              <w:rPr>
                <w:rFonts w:ascii="Cambria Math" w:hAnsi="Cambria Math"/>
                <w:sz w:val="21"/>
                <w:szCs w:val="18"/>
              </w:rPr>
              <m:t>2</m:t>
            </m:r>
          </m:e>
          <m:sup>
            <m:r>
              <w:rPr>
                <w:rFonts w:ascii="Cambria Math" w:hAnsi="Cambria Math"/>
                <w:sz w:val="21"/>
                <w:szCs w:val="18"/>
              </w:rPr>
              <m:t>4</m:t>
            </m:r>
          </m:sup>
        </m:sSup>
      </m:oMath>
      <w:r w:rsidRPr="00B90750">
        <w:rPr>
          <w:sz w:val="21"/>
          <w:szCs w:val="18"/>
        </w:rPr>
        <w:t xml:space="preserve"> in binary, that you can get with this code</w:t>
      </w:r>
    </w:p>
    <w:p w14:paraId="7410721F" w14:textId="77777777" w:rsidR="00FD2121" w:rsidRPr="00B90750" w:rsidRDefault="00FD2121" w:rsidP="004B1C43">
      <w:pPr>
        <w:pStyle w:val="Code"/>
        <w:rPr>
          <w:sz w:val="21"/>
          <w:szCs w:val="21"/>
        </w:rPr>
      </w:pPr>
      <w:r w:rsidRPr="00B90750">
        <w:rPr>
          <w:sz w:val="21"/>
          <w:szCs w:val="21"/>
        </w:rPr>
        <w:t>['{0:04b}'.format(i) for i in range(2**4)]</w:t>
      </w:r>
    </w:p>
    <w:p w14:paraId="35F71622" w14:textId="77777777" w:rsidR="00FD2121" w:rsidRPr="00B90750" w:rsidRDefault="00FD2121" w:rsidP="00FD2121">
      <w:pPr>
        <w:pStyle w:val="BodyTextFirst"/>
        <w:rPr>
          <w:sz w:val="21"/>
          <w:szCs w:val="18"/>
        </w:rPr>
      </w:pPr>
      <w:r w:rsidRPr="00B90750">
        <w:rPr>
          <w:sz w:val="21"/>
          <w:szCs w:val="18"/>
        </w:rPr>
        <w:t xml:space="preserve">The code simply format all numbers that you get with the </w:t>
      </w:r>
      <w:proofErr w:type="gramStart"/>
      <w:r w:rsidRPr="00B90750">
        <w:rPr>
          <w:rStyle w:val="CodeInline"/>
          <w:sz w:val="21"/>
          <w:szCs w:val="18"/>
        </w:rPr>
        <w:t>range(</w:t>
      </w:r>
      <w:proofErr w:type="gramEnd"/>
      <w:r w:rsidRPr="00B90750">
        <w:rPr>
          <w:rStyle w:val="CodeInline"/>
          <w:sz w:val="21"/>
          <w:szCs w:val="18"/>
        </w:rPr>
        <w:t>2**4)</w:t>
      </w:r>
      <w:r w:rsidRPr="00B90750">
        <w:rPr>
          <w:sz w:val="21"/>
          <w:szCs w:val="18"/>
        </w:rPr>
        <w:t xml:space="preserve"> function from 0 to </w:t>
      </w:r>
      <w:r w:rsidRPr="00B90750">
        <w:rPr>
          <w:rStyle w:val="CodeInline"/>
          <w:sz w:val="21"/>
          <w:szCs w:val="18"/>
        </w:rPr>
        <w:t>2**4</w:t>
      </w:r>
      <w:r w:rsidRPr="00B90750">
        <w:rPr>
          <w:sz w:val="21"/>
          <w:szCs w:val="18"/>
        </w:rPr>
        <w:t xml:space="preserve"> in binary format with </w:t>
      </w:r>
      <w:r w:rsidRPr="00B90750">
        <w:rPr>
          <w:rStyle w:val="CodeInline"/>
          <w:sz w:val="21"/>
          <w:szCs w:val="18"/>
        </w:rPr>
        <w:t>{0:04b}</w:t>
      </w:r>
      <w:r w:rsidRPr="00B90750">
        <w:rPr>
          <w:sz w:val="21"/>
          <w:szCs w:val="18"/>
        </w:rPr>
        <w:t>, limiting the number of digits to 4. The result is the following</w:t>
      </w:r>
    </w:p>
    <w:p w14:paraId="6318F9EE" w14:textId="77777777" w:rsidR="00FD2121" w:rsidRPr="00B90750" w:rsidRDefault="00FD2121" w:rsidP="004B1C43">
      <w:pPr>
        <w:pStyle w:val="Code"/>
        <w:rPr>
          <w:sz w:val="21"/>
          <w:szCs w:val="21"/>
        </w:rPr>
      </w:pPr>
      <w:r w:rsidRPr="00B90750">
        <w:rPr>
          <w:sz w:val="21"/>
          <w:szCs w:val="21"/>
        </w:rPr>
        <w:t xml:space="preserve">['0000', </w:t>
      </w:r>
    </w:p>
    <w:p w14:paraId="503908A9" w14:textId="77777777" w:rsidR="00FD2121" w:rsidRPr="00B90750" w:rsidRDefault="00FD2121" w:rsidP="004B1C43">
      <w:pPr>
        <w:pStyle w:val="Code"/>
        <w:rPr>
          <w:sz w:val="21"/>
          <w:szCs w:val="21"/>
        </w:rPr>
      </w:pPr>
      <w:r w:rsidRPr="00B90750">
        <w:rPr>
          <w:sz w:val="21"/>
          <w:szCs w:val="21"/>
        </w:rPr>
        <w:t xml:space="preserve"> '0001', </w:t>
      </w:r>
    </w:p>
    <w:p w14:paraId="370E1622" w14:textId="77777777" w:rsidR="00FD2121" w:rsidRPr="00B90750" w:rsidRDefault="00FD2121" w:rsidP="004B1C43">
      <w:pPr>
        <w:pStyle w:val="Code"/>
        <w:rPr>
          <w:sz w:val="21"/>
          <w:szCs w:val="21"/>
        </w:rPr>
      </w:pPr>
      <w:r w:rsidRPr="00B90750">
        <w:rPr>
          <w:sz w:val="21"/>
          <w:szCs w:val="21"/>
        </w:rPr>
        <w:t xml:space="preserve"> '0010', </w:t>
      </w:r>
    </w:p>
    <w:p w14:paraId="3273EEEB" w14:textId="77777777" w:rsidR="00FD2121" w:rsidRPr="00B90750" w:rsidRDefault="00FD2121" w:rsidP="004B1C43">
      <w:pPr>
        <w:pStyle w:val="Code"/>
        <w:rPr>
          <w:sz w:val="21"/>
          <w:szCs w:val="21"/>
        </w:rPr>
      </w:pPr>
      <w:r w:rsidRPr="00B90750">
        <w:rPr>
          <w:sz w:val="21"/>
          <w:szCs w:val="21"/>
        </w:rPr>
        <w:t xml:space="preserve"> '0011', </w:t>
      </w:r>
    </w:p>
    <w:p w14:paraId="24A17BAC" w14:textId="77777777" w:rsidR="00FD2121" w:rsidRPr="00B90750" w:rsidRDefault="00FD2121" w:rsidP="004B1C43">
      <w:pPr>
        <w:pStyle w:val="Code"/>
        <w:rPr>
          <w:sz w:val="21"/>
          <w:szCs w:val="21"/>
        </w:rPr>
      </w:pPr>
      <w:r w:rsidRPr="00B90750">
        <w:rPr>
          <w:sz w:val="21"/>
          <w:szCs w:val="21"/>
        </w:rPr>
        <w:t xml:space="preserve"> '0100', </w:t>
      </w:r>
    </w:p>
    <w:p w14:paraId="62124834" w14:textId="77777777" w:rsidR="00FD2121" w:rsidRPr="00B90750" w:rsidRDefault="00FD2121" w:rsidP="004B1C43">
      <w:pPr>
        <w:pStyle w:val="Code"/>
        <w:rPr>
          <w:sz w:val="21"/>
          <w:szCs w:val="21"/>
        </w:rPr>
      </w:pPr>
      <w:r w:rsidRPr="00B90750">
        <w:rPr>
          <w:sz w:val="21"/>
          <w:szCs w:val="21"/>
        </w:rPr>
        <w:t xml:space="preserve"> '0101', </w:t>
      </w:r>
    </w:p>
    <w:p w14:paraId="7268E11B" w14:textId="77777777" w:rsidR="00FD2121" w:rsidRPr="00B90750" w:rsidRDefault="00FD2121" w:rsidP="004B1C43">
      <w:pPr>
        <w:pStyle w:val="Code"/>
        <w:rPr>
          <w:sz w:val="21"/>
          <w:szCs w:val="21"/>
        </w:rPr>
      </w:pPr>
      <w:r w:rsidRPr="00B90750">
        <w:rPr>
          <w:sz w:val="21"/>
          <w:szCs w:val="21"/>
        </w:rPr>
        <w:t xml:space="preserve"> '0110', </w:t>
      </w:r>
    </w:p>
    <w:p w14:paraId="3C90D06E" w14:textId="77777777" w:rsidR="00FD2121" w:rsidRPr="00B90750" w:rsidRDefault="00FD2121" w:rsidP="004B1C43">
      <w:pPr>
        <w:pStyle w:val="Code"/>
        <w:rPr>
          <w:sz w:val="21"/>
          <w:szCs w:val="21"/>
        </w:rPr>
      </w:pPr>
      <w:r w:rsidRPr="00B90750">
        <w:rPr>
          <w:sz w:val="21"/>
          <w:szCs w:val="21"/>
        </w:rPr>
        <w:t xml:space="preserve"> '0111', </w:t>
      </w:r>
    </w:p>
    <w:p w14:paraId="1A98DD1C" w14:textId="77777777" w:rsidR="00FD2121" w:rsidRPr="00B90750" w:rsidRDefault="00FD2121" w:rsidP="004B1C43">
      <w:pPr>
        <w:pStyle w:val="Code"/>
        <w:rPr>
          <w:sz w:val="21"/>
          <w:szCs w:val="21"/>
        </w:rPr>
      </w:pPr>
      <w:r w:rsidRPr="00B90750">
        <w:rPr>
          <w:sz w:val="21"/>
          <w:szCs w:val="21"/>
        </w:rPr>
        <w:t xml:space="preserve"> '1000', </w:t>
      </w:r>
    </w:p>
    <w:p w14:paraId="75674A25" w14:textId="77777777" w:rsidR="00FD2121" w:rsidRPr="00B90750" w:rsidRDefault="00FD2121" w:rsidP="004B1C43">
      <w:pPr>
        <w:pStyle w:val="Code"/>
        <w:rPr>
          <w:sz w:val="21"/>
          <w:szCs w:val="21"/>
        </w:rPr>
      </w:pPr>
      <w:r w:rsidRPr="00B90750">
        <w:rPr>
          <w:sz w:val="21"/>
          <w:szCs w:val="21"/>
        </w:rPr>
        <w:t xml:space="preserve"> '1001', </w:t>
      </w:r>
    </w:p>
    <w:p w14:paraId="16945884" w14:textId="77777777" w:rsidR="00FD2121" w:rsidRPr="00B90750" w:rsidRDefault="00FD2121" w:rsidP="004B1C43">
      <w:pPr>
        <w:pStyle w:val="Code"/>
        <w:rPr>
          <w:sz w:val="21"/>
          <w:szCs w:val="21"/>
        </w:rPr>
      </w:pPr>
      <w:r w:rsidRPr="00B90750">
        <w:rPr>
          <w:sz w:val="21"/>
          <w:szCs w:val="21"/>
        </w:rPr>
        <w:t xml:space="preserve"> '1010', </w:t>
      </w:r>
    </w:p>
    <w:p w14:paraId="54148928" w14:textId="77777777" w:rsidR="00FD2121" w:rsidRPr="00B90750" w:rsidRDefault="00FD2121" w:rsidP="004B1C43">
      <w:pPr>
        <w:pStyle w:val="Code"/>
        <w:rPr>
          <w:sz w:val="21"/>
          <w:szCs w:val="21"/>
        </w:rPr>
      </w:pPr>
      <w:r w:rsidRPr="00B90750">
        <w:rPr>
          <w:sz w:val="21"/>
          <w:szCs w:val="21"/>
        </w:rPr>
        <w:t xml:space="preserve"> '1011', </w:t>
      </w:r>
    </w:p>
    <w:p w14:paraId="32DEAF21" w14:textId="77777777" w:rsidR="00FD2121" w:rsidRPr="00B90750" w:rsidRDefault="00FD2121" w:rsidP="004B1C43">
      <w:pPr>
        <w:pStyle w:val="Code"/>
        <w:rPr>
          <w:sz w:val="21"/>
          <w:szCs w:val="21"/>
        </w:rPr>
      </w:pPr>
      <w:r w:rsidRPr="00B90750">
        <w:rPr>
          <w:sz w:val="21"/>
          <w:szCs w:val="21"/>
        </w:rPr>
        <w:t xml:space="preserve"> '1100', </w:t>
      </w:r>
    </w:p>
    <w:p w14:paraId="23F15889" w14:textId="77777777" w:rsidR="00FD2121" w:rsidRPr="00B90750" w:rsidRDefault="00FD2121" w:rsidP="004B1C43">
      <w:pPr>
        <w:pStyle w:val="Code"/>
        <w:rPr>
          <w:sz w:val="21"/>
          <w:szCs w:val="21"/>
        </w:rPr>
      </w:pPr>
      <w:r w:rsidRPr="00B90750">
        <w:rPr>
          <w:sz w:val="21"/>
          <w:szCs w:val="21"/>
        </w:rPr>
        <w:t xml:space="preserve"> '1101', </w:t>
      </w:r>
    </w:p>
    <w:p w14:paraId="7CDE478C" w14:textId="77777777" w:rsidR="00FD2121" w:rsidRPr="00B90750" w:rsidRDefault="00FD2121" w:rsidP="004B1C43">
      <w:pPr>
        <w:pStyle w:val="Code"/>
        <w:rPr>
          <w:sz w:val="21"/>
          <w:szCs w:val="21"/>
        </w:rPr>
      </w:pPr>
      <w:r w:rsidRPr="00B90750">
        <w:rPr>
          <w:sz w:val="21"/>
          <w:szCs w:val="21"/>
        </w:rPr>
        <w:t xml:space="preserve"> '1110',</w:t>
      </w:r>
    </w:p>
    <w:p w14:paraId="766BC682" w14:textId="77777777" w:rsidR="00FD2121" w:rsidRPr="00B90750" w:rsidRDefault="00FD2121" w:rsidP="004B1C43">
      <w:pPr>
        <w:pStyle w:val="Code"/>
        <w:rPr>
          <w:sz w:val="21"/>
          <w:szCs w:val="21"/>
        </w:rPr>
      </w:pPr>
      <w:r w:rsidRPr="00B90750">
        <w:rPr>
          <w:sz w:val="21"/>
          <w:szCs w:val="21"/>
        </w:rPr>
        <w:t xml:space="preserve"> '1111']</w:t>
      </w:r>
    </w:p>
    <w:p w14:paraId="1FAB64C9" w14:textId="3546A121" w:rsidR="00FD2121" w:rsidRPr="00B90750" w:rsidRDefault="00FD2121" w:rsidP="00FD2121">
      <w:pPr>
        <w:pStyle w:val="BodyTextFirst"/>
        <w:rPr>
          <w:sz w:val="21"/>
          <w:szCs w:val="18"/>
        </w:rPr>
      </w:pPr>
      <w:r w:rsidRPr="00B90750">
        <w:rPr>
          <w:sz w:val="21"/>
          <w:szCs w:val="18"/>
        </w:rPr>
        <w:t>As you can easily verify you have all possible combinations in the list. You have all possible combinations of the one appearing one times (</w:t>
      </w:r>
      <w:r w:rsidRPr="00B90750">
        <w:rPr>
          <w:rStyle w:val="CodeInline"/>
          <w:sz w:val="21"/>
          <w:szCs w:val="18"/>
        </w:rPr>
        <w:t>[0001]</w:t>
      </w:r>
      <w:r w:rsidRPr="00B90750">
        <w:rPr>
          <w:sz w:val="21"/>
          <w:szCs w:val="18"/>
        </w:rPr>
        <w:t xml:space="preserve">, </w:t>
      </w:r>
      <w:r w:rsidRPr="00B90750">
        <w:rPr>
          <w:rStyle w:val="CodeInline"/>
          <w:sz w:val="21"/>
          <w:szCs w:val="18"/>
        </w:rPr>
        <w:t>[0010]</w:t>
      </w:r>
      <w:r w:rsidRPr="00B90750">
        <w:rPr>
          <w:sz w:val="21"/>
          <w:szCs w:val="18"/>
        </w:rPr>
        <w:t xml:space="preserve">, </w:t>
      </w:r>
      <w:r w:rsidRPr="00B90750">
        <w:rPr>
          <w:rStyle w:val="CodeInline"/>
          <w:sz w:val="21"/>
          <w:szCs w:val="18"/>
        </w:rPr>
        <w:t>[0100]</w:t>
      </w:r>
      <w:r w:rsidRPr="00B90750">
        <w:rPr>
          <w:sz w:val="21"/>
          <w:szCs w:val="18"/>
        </w:rPr>
        <w:t xml:space="preserve"> and </w:t>
      </w:r>
      <w:r w:rsidRPr="00B90750">
        <w:rPr>
          <w:rStyle w:val="CodeInline"/>
          <w:sz w:val="21"/>
          <w:szCs w:val="18"/>
        </w:rPr>
        <w:t>[1000]</w:t>
      </w:r>
      <w:r w:rsidRPr="00B90750">
        <w:rPr>
          <w:sz w:val="21"/>
          <w:szCs w:val="18"/>
        </w:rPr>
        <w:t xml:space="preserve">), of the ones appearing two times, and so on. For our example we will simply do it with 15 digits, that means we will do it with numbers up to </w:t>
      </w:r>
      <m:oMath>
        <m:sSup>
          <m:sSupPr>
            <m:ctrlPr>
              <w:rPr>
                <w:rFonts w:ascii="Cambria Math" w:hAnsi="Cambria Math"/>
                <w:i/>
                <w:sz w:val="21"/>
                <w:szCs w:val="18"/>
              </w:rPr>
            </m:ctrlPr>
          </m:sSupPr>
          <m:e>
            <m:r>
              <w:rPr>
                <w:rFonts w:ascii="Cambria Math" w:hAnsi="Cambria Math"/>
                <w:sz w:val="21"/>
                <w:szCs w:val="18"/>
              </w:rPr>
              <m:t>2</m:t>
            </m:r>
          </m:e>
          <m:sup>
            <m:r>
              <w:rPr>
                <w:rFonts w:ascii="Cambria Math" w:hAnsi="Cambria Math"/>
                <w:sz w:val="21"/>
                <w:szCs w:val="18"/>
              </w:rPr>
              <m:t>15</m:t>
            </m:r>
          </m:sup>
        </m:sSup>
      </m:oMath>
      <w:r w:rsidRPr="00B90750">
        <w:rPr>
          <w:sz w:val="21"/>
          <w:szCs w:val="18"/>
        </w:rPr>
        <w:t xml:space="preserve">. The rest of the code above is there to simply transform a string like </w:t>
      </w:r>
      <w:r w:rsidRPr="00B90750">
        <w:rPr>
          <w:rStyle w:val="CodeInline"/>
          <w:sz w:val="21"/>
          <w:szCs w:val="18"/>
        </w:rPr>
        <w:t>'0100'</w:t>
      </w:r>
      <w:r w:rsidRPr="00B90750">
        <w:rPr>
          <w:sz w:val="21"/>
          <w:szCs w:val="18"/>
        </w:rPr>
        <w:t xml:space="preserve"> in a list </w:t>
      </w:r>
      <w:r w:rsidRPr="00B90750">
        <w:rPr>
          <w:rStyle w:val="CodeInline"/>
          <w:sz w:val="21"/>
          <w:szCs w:val="18"/>
        </w:rPr>
        <w:t>[0,1,0,0]</w:t>
      </w:r>
      <w:r w:rsidRPr="00B90750">
        <w:rPr>
          <w:sz w:val="21"/>
          <w:szCs w:val="18"/>
        </w:rPr>
        <w:t xml:space="preserve"> and then concatenate all the lists with all the possible combinations. If you check the dimension of the output array you will notice that you get </w:t>
      </w:r>
      <m:oMath>
        <m:r>
          <w:rPr>
            <w:rFonts w:ascii="Cambria Math" w:hAnsi="Cambria Math"/>
            <w:sz w:val="21"/>
            <w:szCs w:val="18"/>
          </w:rPr>
          <m:t>(32768, 15, 1)</m:t>
        </m:r>
      </m:oMath>
      <w:r w:rsidRPr="00B90750">
        <w:rPr>
          <w:sz w:val="21"/>
          <w:szCs w:val="18"/>
        </w:rPr>
        <w:t xml:space="preserve">. Each observation is an array of dimensions </w:t>
      </w:r>
      <m:oMath>
        <m:r>
          <w:rPr>
            <w:rFonts w:ascii="Cambria Math" w:hAnsi="Cambria Math"/>
            <w:sz w:val="21"/>
            <w:szCs w:val="18"/>
          </w:rPr>
          <m:t>(15, 1)</m:t>
        </m:r>
      </m:oMath>
      <w:r w:rsidRPr="00B90750">
        <w:rPr>
          <w:sz w:val="21"/>
          <w:szCs w:val="18"/>
        </w:rPr>
        <w:t xml:space="preserve">. Then we prepare the target variable, a one-hot encoded version of the counts. That means that if we have an input with four 1s in the vector our target vector will look like </w:t>
      </w:r>
      <w:r w:rsidRPr="00B90750">
        <w:rPr>
          <w:rStyle w:val="CodeInline"/>
          <w:sz w:val="21"/>
          <w:szCs w:val="18"/>
        </w:rPr>
        <w:t>[0,0,0,0,1,0,0,0,0,0,0,0,0,0,0,0]</w:t>
      </w:r>
      <w:r w:rsidRPr="00B90750">
        <w:rPr>
          <w:sz w:val="21"/>
          <w:szCs w:val="18"/>
        </w:rPr>
        <w:t xml:space="preserve">. As </w:t>
      </w:r>
      <w:r w:rsidR="004B1C43" w:rsidRPr="00B90750">
        <w:rPr>
          <w:sz w:val="21"/>
          <w:szCs w:val="18"/>
        </w:rPr>
        <w:t>expected,</w:t>
      </w:r>
      <w:r w:rsidRPr="00B90750">
        <w:rPr>
          <w:sz w:val="21"/>
          <w:szCs w:val="18"/>
        </w:rPr>
        <w:t xml:space="preserve"> the </w:t>
      </w:r>
      <w:proofErr w:type="spellStart"/>
      <w:r w:rsidRPr="00B90750">
        <w:rPr>
          <w:rStyle w:val="CodeInline"/>
          <w:sz w:val="21"/>
          <w:szCs w:val="18"/>
        </w:rPr>
        <w:t>train_output</w:t>
      </w:r>
      <w:proofErr w:type="spellEnd"/>
      <w:r w:rsidRPr="00B90750">
        <w:rPr>
          <w:sz w:val="21"/>
          <w:szCs w:val="18"/>
        </w:rPr>
        <w:t xml:space="preserve"> array will have the dimensions </w:t>
      </w:r>
      <m:oMath>
        <m:r>
          <w:rPr>
            <w:rFonts w:ascii="Cambria Math" w:hAnsi="Cambria Math"/>
            <w:sz w:val="21"/>
            <w:szCs w:val="18"/>
          </w:rPr>
          <m:t>(32768, 16)</m:t>
        </m:r>
      </m:oMath>
      <w:r w:rsidRPr="00B90750">
        <w:rPr>
          <w:sz w:val="21"/>
          <w:szCs w:val="18"/>
        </w:rPr>
        <w:t xml:space="preserve">. Now </w:t>
      </w:r>
      <w:r w:rsidR="004B1C43" w:rsidRPr="00B90750">
        <w:rPr>
          <w:sz w:val="21"/>
          <w:szCs w:val="18"/>
        </w:rPr>
        <w:t>let us</w:t>
      </w:r>
      <w:r w:rsidRPr="00B90750">
        <w:rPr>
          <w:sz w:val="21"/>
          <w:szCs w:val="18"/>
        </w:rPr>
        <w:t xml:space="preserve"> split our set in a train and a dev set, as we have done now several times. We will do it here in a dumb way</w:t>
      </w:r>
    </w:p>
    <w:p w14:paraId="32747052" w14:textId="77777777" w:rsidR="00AA5AFE" w:rsidRPr="00B90750" w:rsidRDefault="00AA5AFE" w:rsidP="00AA5AFE">
      <w:pPr>
        <w:pStyle w:val="Code"/>
        <w:rPr>
          <w:sz w:val="21"/>
          <w:szCs w:val="21"/>
        </w:rPr>
      </w:pPr>
      <w:r w:rsidRPr="00B90750">
        <w:rPr>
          <w:sz w:val="21"/>
          <w:szCs w:val="21"/>
        </w:rPr>
        <w:lastRenderedPageBreak/>
        <w:t>NUM_EXAMPLES = ll - 2000</w:t>
      </w:r>
    </w:p>
    <w:p w14:paraId="3805C637" w14:textId="77777777" w:rsidR="00AA5AFE" w:rsidRPr="00B90750" w:rsidRDefault="00AA5AFE" w:rsidP="00AA5AFE">
      <w:pPr>
        <w:pStyle w:val="Code"/>
        <w:rPr>
          <w:sz w:val="21"/>
          <w:szCs w:val="21"/>
        </w:rPr>
      </w:pPr>
      <w:r w:rsidRPr="00B90750">
        <w:rPr>
          <w:sz w:val="21"/>
          <w:szCs w:val="21"/>
        </w:rPr>
        <w:t>test_input = train_input[NUM_EXAMPLES:]</w:t>
      </w:r>
    </w:p>
    <w:p w14:paraId="5092104F" w14:textId="77777777" w:rsidR="00AA5AFE" w:rsidRPr="00B90750" w:rsidRDefault="00AA5AFE" w:rsidP="00AA5AFE">
      <w:pPr>
        <w:pStyle w:val="Code"/>
        <w:rPr>
          <w:sz w:val="21"/>
          <w:szCs w:val="21"/>
        </w:rPr>
      </w:pPr>
      <w:r w:rsidRPr="00B90750">
        <w:rPr>
          <w:sz w:val="21"/>
          <w:szCs w:val="21"/>
        </w:rPr>
        <w:t>test_output = train_output[NUM_EXAMPLES:] # everything beyond 10,000</w:t>
      </w:r>
    </w:p>
    <w:p w14:paraId="0E8888DC" w14:textId="77777777" w:rsidR="00AA5AFE" w:rsidRPr="00B90750" w:rsidRDefault="00AA5AFE" w:rsidP="00AA5AFE">
      <w:pPr>
        <w:pStyle w:val="Code"/>
        <w:rPr>
          <w:sz w:val="21"/>
          <w:szCs w:val="21"/>
        </w:rPr>
      </w:pPr>
      <w:r w:rsidRPr="00B90750">
        <w:rPr>
          <w:sz w:val="21"/>
          <w:szCs w:val="21"/>
        </w:rPr>
        <w:t xml:space="preserve"> </w:t>
      </w:r>
    </w:p>
    <w:p w14:paraId="26F71174" w14:textId="77777777" w:rsidR="00AA5AFE" w:rsidRPr="00B90750" w:rsidRDefault="00AA5AFE" w:rsidP="00AA5AFE">
      <w:pPr>
        <w:pStyle w:val="Code"/>
        <w:rPr>
          <w:sz w:val="21"/>
          <w:szCs w:val="21"/>
        </w:rPr>
      </w:pPr>
      <w:r w:rsidRPr="00B90750">
        <w:rPr>
          <w:sz w:val="21"/>
          <w:szCs w:val="21"/>
        </w:rPr>
        <w:t>train_input = train_input[:NUM_EXAMPLES]</w:t>
      </w:r>
    </w:p>
    <w:p w14:paraId="0F7A2766" w14:textId="77777777" w:rsidR="00AA5AFE" w:rsidRPr="00B90750" w:rsidRDefault="00AA5AFE" w:rsidP="00AA5AFE">
      <w:pPr>
        <w:pStyle w:val="Code"/>
        <w:rPr>
          <w:sz w:val="21"/>
          <w:szCs w:val="21"/>
        </w:rPr>
      </w:pPr>
      <w:r w:rsidRPr="00B90750">
        <w:rPr>
          <w:sz w:val="21"/>
          <w:szCs w:val="21"/>
        </w:rPr>
        <w:t>train_output = train_output[:NUM_EXAMPLES] # till 10,000</w:t>
      </w:r>
    </w:p>
    <w:p w14:paraId="70BF6D51" w14:textId="1B1854CE" w:rsidR="00FD2121" w:rsidRPr="00B90750" w:rsidRDefault="00FD2121" w:rsidP="00AA5AFE">
      <w:pPr>
        <w:pStyle w:val="BodyTextFirst"/>
        <w:rPr>
          <w:sz w:val="21"/>
          <w:szCs w:val="18"/>
        </w:rPr>
      </w:pPr>
      <w:r w:rsidRPr="00B90750">
        <w:rPr>
          <w:sz w:val="21"/>
          <w:szCs w:val="18"/>
        </w:rPr>
        <w:t xml:space="preserve">remember that this will work since we have shuffled the vectors at the beginning, so we should have a random distribution of cases. We will use 2000 cases for the dev set and the rest (roughly 30000) for the training. The </w:t>
      </w:r>
      <w:proofErr w:type="spellStart"/>
      <w:r w:rsidRPr="00B90750">
        <w:rPr>
          <w:rStyle w:val="CodeInline"/>
          <w:sz w:val="21"/>
          <w:szCs w:val="18"/>
        </w:rPr>
        <w:t>train_input</w:t>
      </w:r>
      <w:proofErr w:type="spellEnd"/>
      <w:r w:rsidRPr="00B90750">
        <w:rPr>
          <w:sz w:val="21"/>
          <w:szCs w:val="18"/>
        </w:rPr>
        <w:t xml:space="preserve"> will have dimensions </w:t>
      </w:r>
      <m:oMath>
        <m:r>
          <w:rPr>
            <w:rFonts w:ascii="Cambria Math" w:hAnsi="Cambria Math"/>
            <w:sz w:val="21"/>
            <w:szCs w:val="18"/>
          </w:rPr>
          <m:t>(30768, 15, 1)</m:t>
        </m:r>
      </m:oMath>
      <w:r w:rsidRPr="00B90750">
        <w:rPr>
          <w:sz w:val="21"/>
          <w:szCs w:val="18"/>
        </w:rPr>
        <w:t xml:space="preserve"> and the dev_input will have dimensions </w:t>
      </w:r>
      <m:oMath>
        <m:r>
          <w:rPr>
            <w:rFonts w:ascii="Cambria Math" w:hAnsi="Cambria Math"/>
            <w:sz w:val="21"/>
            <w:szCs w:val="18"/>
          </w:rPr>
          <m:t>(2000, 16)</m:t>
        </m:r>
      </m:oMath>
      <w:r w:rsidRPr="00B90750">
        <w:rPr>
          <w:sz w:val="21"/>
          <w:szCs w:val="18"/>
        </w:rPr>
        <w:t>.</w:t>
      </w:r>
    </w:p>
    <w:p w14:paraId="7AD1A459" w14:textId="1DCCB470" w:rsidR="00FD2121" w:rsidRPr="00B90750" w:rsidRDefault="00FD2121" w:rsidP="006809FD">
      <w:pPr>
        <w:pStyle w:val="BodyTextCont"/>
        <w:rPr>
          <w:sz w:val="21"/>
          <w:szCs w:val="21"/>
        </w:rPr>
      </w:pPr>
      <w:r w:rsidRPr="00B90750">
        <w:rPr>
          <w:sz w:val="21"/>
          <w:szCs w:val="21"/>
        </w:rPr>
        <w:t>Now you can build a network with this code, and you should be able to understand almost all of it by now</w:t>
      </w:r>
    </w:p>
    <w:p w14:paraId="1487618F" w14:textId="77777777" w:rsidR="00AA5AFE" w:rsidRPr="00B90750" w:rsidRDefault="00AA5AFE" w:rsidP="00AA5AFE">
      <w:pPr>
        <w:pStyle w:val="Code"/>
        <w:rPr>
          <w:sz w:val="21"/>
          <w:szCs w:val="21"/>
        </w:rPr>
      </w:pPr>
      <w:r w:rsidRPr="00B90750">
        <w:rPr>
          <w:sz w:val="21"/>
          <w:szCs w:val="21"/>
        </w:rPr>
        <w:t>model = keras.Sequential()</w:t>
      </w:r>
    </w:p>
    <w:p w14:paraId="28B66BEA" w14:textId="77777777" w:rsidR="00AA5AFE" w:rsidRPr="00B90750" w:rsidRDefault="00AA5AFE" w:rsidP="00AA5AFE">
      <w:pPr>
        <w:pStyle w:val="Code"/>
        <w:rPr>
          <w:sz w:val="21"/>
          <w:szCs w:val="21"/>
        </w:rPr>
      </w:pPr>
    </w:p>
    <w:p w14:paraId="7956B5FD" w14:textId="77777777" w:rsidR="00AA5AFE" w:rsidRPr="00B90750" w:rsidRDefault="00AA5AFE" w:rsidP="00AA5AFE">
      <w:pPr>
        <w:pStyle w:val="Code"/>
        <w:rPr>
          <w:sz w:val="21"/>
          <w:szCs w:val="21"/>
        </w:rPr>
      </w:pPr>
      <w:r w:rsidRPr="00B90750">
        <w:rPr>
          <w:sz w:val="21"/>
          <w:szCs w:val="21"/>
        </w:rPr>
        <w:t>model.add(layers.Embedding(input_dim = 15, output_dim = 15))</w:t>
      </w:r>
    </w:p>
    <w:p w14:paraId="0E909DC7" w14:textId="77777777" w:rsidR="00AA5AFE" w:rsidRPr="00B90750" w:rsidRDefault="00AA5AFE" w:rsidP="00AA5AFE">
      <w:pPr>
        <w:pStyle w:val="Code"/>
        <w:rPr>
          <w:sz w:val="21"/>
          <w:szCs w:val="21"/>
        </w:rPr>
      </w:pPr>
    </w:p>
    <w:p w14:paraId="5D01A04D" w14:textId="77777777" w:rsidR="00AA5AFE" w:rsidRPr="00B90750" w:rsidRDefault="00AA5AFE" w:rsidP="00AA5AFE">
      <w:pPr>
        <w:pStyle w:val="Code"/>
        <w:rPr>
          <w:sz w:val="21"/>
          <w:szCs w:val="21"/>
        </w:rPr>
      </w:pPr>
      <w:r w:rsidRPr="00B90750">
        <w:rPr>
          <w:sz w:val="21"/>
          <w:szCs w:val="21"/>
        </w:rPr>
        <w:t># Add a LSTM layer with 128 internal units.</w:t>
      </w:r>
    </w:p>
    <w:p w14:paraId="226F8EFA" w14:textId="77777777" w:rsidR="00AA5AFE" w:rsidRPr="00B90750" w:rsidRDefault="00AA5AFE" w:rsidP="00AA5AFE">
      <w:pPr>
        <w:pStyle w:val="Code"/>
        <w:rPr>
          <w:sz w:val="21"/>
          <w:szCs w:val="21"/>
        </w:rPr>
      </w:pPr>
      <w:r w:rsidRPr="00B90750">
        <w:rPr>
          <w:sz w:val="21"/>
          <w:szCs w:val="21"/>
        </w:rPr>
        <w:t>model.add(layers.LSTM(24, input_dim = 15))</w:t>
      </w:r>
    </w:p>
    <w:p w14:paraId="2CCCE0F7" w14:textId="77777777" w:rsidR="00AA5AFE" w:rsidRPr="00B90750" w:rsidRDefault="00AA5AFE" w:rsidP="00AA5AFE">
      <w:pPr>
        <w:pStyle w:val="Code"/>
        <w:rPr>
          <w:sz w:val="21"/>
          <w:szCs w:val="21"/>
        </w:rPr>
      </w:pPr>
    </w:p>
    <w:p w14:paraId="4ADF3CE5" w14:textId="77777777" w:rsidR="00AA5AFE" w:rsidRPr="00B90750" w:rsidRDefault="00AA5AFE" w:rsidP="00AA5AFE">
      <w:pPr>
        <w:pStyle w:val="Code"/>
        <w:rPr>
          <w:sz w:val="21"/>
          <w:szCs w:val="21"/>
        </w:rPr>
      </w:pPr>
      <w:r w:rsidRPr="00B90750">
        <w:rPr>
          <w:sz w:val="21"/>
          <w:szCs w:val="21"/>
        </w:rPr>
        <w:t># Add a Dense layer with 10 units.</w:t>
      </w:r>
    </w:p>
    <w:p w14:paraId="712FFCDF" w14:textId="77777777" w:rsidR="00AA5AFE" w:rsidRPr="00B90750" w:rsidRDefault="00AA5AFE" w:rsidP="00AA5AFE">
      <w:pPr>
        <w:pStyle w:val="Code"/>
        <w:rPr>
          <w:sz w:val="21"/>
          <w:szCs w:val="21"/>
        </w:rPr>
      </w:pPr>
      <w:r w:rsidRPr="00B90750">
        <w:rPr>
          <w:sz w:val="21"/>
          <w:szCs w:val="21"/>
        </w:rPr>
        <w:t>model.add(layers.Dense(16, activation = 'softmax'))</w:t>
      </w:r>
    </w:p>
    <w:p w14:paraId="5904F57D" w14:textId="77777777" w:rsidR="00AA5AFE" w:rsidRPr="00B90750" w:rsidRDefault="00AA5AFE" w:rsidP="00AA5AFE">
      <w:pPr>
        <w:pStyle w:val="Code"/>
        <w:rPr>
          <w:sz w:val="21"/>
          <w:szCs w:val="21"/>
        </w:rPr>
      </w:pPr>
    </w:p>
    <w:p w14:paraId="2E4AADA1" w14:textId="3D75B6A3" w:rsidR="00AA5AFE" w:rsidRPr="00B90750" w:rsidRDefault="00AA5AFE" w:rsidP="00AA5AFE">
      <w:pPr>
        <w:pStyle w:val="Code"/>
        <w:rPr>
          <w:sz w:val="21"/>
          <w:szCs w:val="21"/>
        </w:rPr>
      </w:pPr>
      <w:r w:rsidRPr="00B90750">
        <w:rPr>
          <w:sz w:val="21"/>
          <w:szCs w:val="21"/>
        </w:rPr>
        <w:t>model.compile(loss = 'categorical_crossentropy', optimizer = 'adam', metrics = ['categorical_accuracy'])</w:t>
      </w:r>
    </w:p>
    <w:p w14:paraId="70BD14F9" w14:textId="23C28619" w:rsidR="006E7188" w:rsidRPr="00B90750" w:rsidRDefault="006E7188" w:rsidP="006E7188">
      <w:pPr>
        <w:pStyle w:val="BodyTextFirst"/>
        <w:rPr>
          <w:sz w:val="21"/>
          <w:szCs w:val="18"/>
        </w:rPr>
      </w:pPr>
      <w:r w:rsidRPr="00B90750">
        <w:rPr>
          <w:sz w:val="21"/>
          <w:szCs w:val="18"/>
        </w:rPr>
        <w:t>Then let us train the network</w:t>
      </w:r>
    </w:p>
    <w:p w14:paraId="22FD58F3" w14:textId="77777777" w:rsidR="006E7188" w:rsidRPr="00B90750" w:rsidRDefault="006E7188" w:rsidP="006E7188">
      <w:pPr>
        <w:pStyle w:val="Code"/>
        <w:rPr>
          <w:sz w:val="21"/>
          <w:szCs w:val="21"/>
        </w:rPr>
      </w:pPr>
      <w:r w:rsidRPr="00B90750">
        <w:rPr>
          <w:sz w:val="21"/>
          <w:szCs w:val="21"/>
        </w:rPr>
        <w:t># we need to convert the input and output to numpy array to be used by the network</w:t>
      </w:r>
    </w:p>
    <w:p w14:paraId="6C4A2F87" w14:textId="77777777" w:rsidR="006E7188" w:rsidRPr="00B90750" w:rsidRDefault="006E7188" w:rsidP="006E7188">
      <w:pPr>
        <w:pStyle w:val="Code"/>
        <w:rPr>
          <w:sz w:val="21"/>
          <w:szCs w:val="21"/>
        </w:rPr>
      </w:pPr>
      <w:r w:rsidRPr="00B90750">
        <w:rPr>
          <w:sz w:val="21"/>
          <w:szCs w:val="21"/>
        </w:rPr>
        <w:t>train_input = np.array(train_input)</w:t>
      </w:r>
    </w:p>
    <w:p w14:paraId="750E324B" w14:textId="77777777" w:rsidR="006E7188" w:rsidRPr="00B90750" w:rsidRDefault="006E7188" w:rsidP="006E7188">
      <w:pPr>
        <w:pStyle w:val="Code"/>
        <w:rPr>
          <w:sz w:val="21"/>
          <w:szCs w:val="21"/>
        </w:rPr>
      </w:pPr>
      <w:r w:rsidRPr="00B90750">
        <w:rPr>
          <w:sz w:val="21"/>
          <w:szCs w:val="21"/>
        </w:rPr>
        <w:t>train_output = np.array(train_output)</w:t>
      </w:r>
    </w:p>
    <w:p w14:paraId="3CAC68F3" w14:textId="77777777" w:rsidR="006E7188" w:rsidRPr="00B90750" w:rsidRDefault="006E7188" w:rsidP="006E7188">
      <w:pPr>
        <w:pStyle w:val="Code"/>
        <w:rPr>
          <w:sz w:val="21"/>
          <w:szCs w:val="21"/>
        </w:rPr>
      </w:pPr>
    </w:p>
    <w:p w14:paraId="3D42F5F0" w14:textId="77777777" w:rsidR="006E7188" w:rsidRPr="00B90750" w:rsidRDefault="006E7188" w:rsidP="006E7188">
      <w:pPr>
        <w:pStyle w:val="Code"/>
        <w:rPr>
          <w:sz w:val="21"/>
          <w:szCs w:val="21"/>
        </w:rPr>
      </w:pPr>
      <w:r w:rsidRPr="00B90750">
        <w:rPr>
          <w:sz w:val="21"/>
          <w:szCs w:val="21"/>
        </w:rPr>
        <w:t>test_input = np.array(test_input)</w:t>
      </w:r>
    </w:p>
    <w:p w14:paraId="789F3BE7" w14:textId="4CE1D2DA" w:rsidR="006E7188" w:rsidRPr="00B90750" w:rsidRDefault="006E7188" w:rsidP="006E7188">
      <w:pPr>
        <w:pStyle w:val="Code"/>
        <w:rPr>
          <w:sz w:val="21"/>
          <w:szCs w:val="21"/>
        </w:rPr>
      </w:pPr>
      <w:r w:rsidRPr="00B90750">
        <w:rPr>
          <w:sz w:val="21"/>
          <w:szCs w:val="21"/>
        </w:rPr>
        <w:t>test_output = np.array(test_output)</w:t>
      </w:r>
    </w:p>
    <w:p w14:paraId="67EC5671" w14:textId="77777777" w:rsidR="006E7188" w:rsidRPr="00B90750" w:rsidRDefault="006E7188" w:rsidP="006E7188">
      <w:pPr>
        <w:pStyle w:val="Code"/>
        <w:rPr>
          <w:sz w:val="21"/>
          <w:szCs w:val="21"/>
        </w:rPr>
      </w:pPr>
    </w:p>
    <w:p w14:paraId="01F3BE94" w14:textId="33DAC31B" w:rsidR="00AA5AFE" w:rsidRPr="00B90750" w:rsidRDefault="006E7188" w:rsidP="006E7188">
      <w:pPr>
        <w:pStyle w:val="Code"/>
        <w:rPr>
          <w:sz w:val="21"/>
          <w:szCs w:val="21"/>
        </w:rPr>
      </w:pPr>
      <w:r w:rsidRPr="00B90750">
        <w:rPr>
          <w:sz w:val="21"/>
          <w:szCs w:val="21"/>
        </w:rPr>
        <w:t>model.fit(train_input, train_output, validation_data = (test_input, test_output), epochs = 10, batch_size = 100)</w:t>
      </w:r>
    </w:p>
    <w:p w14:paraId="264651E5" w14:textId="34ADCD52" w:rsidR="006E7188" w:rsidRPr="00B90750" w:rsidRDefault="006E7188" w:rsidP="006E7188">
      <w:pPr>
        <w:pStyle w:val="BodyTextFirst"/>
        <w:rPr>
          <w:sz w:val="21"/>
          <w:szCs w:val="18"/>
        </w:rPr>
      </w:pPr>
      <w:r w:rsidRPr="00B90750">
        <w:rPr>
          <w:sz w:val="21"/>
          <w:szCs w:val="18"/>
        </w:rPr>
        <w:t xml:space="preserve">For performance reason and to let you realize how efficient RNNs are we are using here a LSTM kind of neuron. This has a special way of calculating the internal state.  A discussion would go well beyond the scope of the book. For the moment you should </w:t>
      </w:r>
      <w:r w:rsidRPr="00B90750">
        <w:rPr>
          <w:sz w:val="21"/>
          <w:szCs w:val="18"/>
        </w:rPr>
        <w:lastRenderedPageBreak/>
        <w:t>focus on the results and not on the code itself. If you let the code run, you will get the following result</w:t>
      </w:r>
    </w:p>
    <w:p w14:paraId="055AE030" w14:textId="77777777" w:rsidR="006E7188" w:rsidRPr="00B90750" w:rsidRDefault="006E7188" w:rsidP="006E7188">
      <w:pPr>
        <w:pStyle w:val="Code"/>
        <w:rPr>
          <w:sz w:val="21"/>
          <w:szCs w:val="21"/>
        </w:rPr>
      </w:pPr>
      <w:r w:rsidRPr="00B90750">
        <w:rPr>
          <w:sz w:val="21"/>
          <w:szCs w:val="21"/>
        </w:rPr>
        <w:t>Epoch 1/10</w:t>
      </w:r>
    </w:p>
    <w:p w14:paraId="0A5737E1" w14:textId="77777777" w:rsidR="006E7188" w:rsidRPr="00B90750" w:rsidRDefault="006E7188" w:rsidP="006E7188">
      <w:pPr>
        <w:pStyle w:val="Code"/>
        <w:rPr>
          <w:sz w:val="21"/>
          <w:szCs w:val="21"/>
        </w:rPr>
      </w:pPr>
      <w:r w:rsidRPr="00B90750">
        <w:rPr>
          <w:sz w:val="21"/>
          <w:szCs w:val="21"/>
        </w:rPr>
        <w:t>308/308 [==============================] - 4s 9ms/step - loss: 1.9441 - categorical_accuracy: 0.3063 - val_loss: 1.1784 - val_categorical_accuracy: 0.6840</w:t>
      </w:r>
    </w:p>
    <w:p w14:paraId="4F076D2F" w14:textId="77777777" w:rsidR="006E7188" w:rsidRPr="00B90750" w:rsidRDefault="006E7188" w:rsidP="006E7188">
      <w:pPr>
        <w:pStyle w:val="Code"/>
        <w:rPr>
          <w:sz w:val="21"/>
          <w:szCs w:val="21"/>
        </w:rPr>
      </w:pPr>
      <w:r w:rsidRPr="00B90750">
        <w:rPr>
          <w:sz w:val="21"/>
          <w:szCs w:val="21"/>
        </w:rPr>
        <w:t>Epoch 2/10</w:t>
      </w:r>
    </w:p>
    <w:p w14:paraId="6AF4719F" w14:textId="77777777" w:rsidR="006E7188" w:rsidRPr="00B90750" w:rsidRDefault="006E7188" w:rsidP="006E7188">
      <w:pPr>
        <w:pStyle w:val="Code"/>
        <w:rPr>
          <w:sz w:val="21"/>
          <w:szCs w:val="21"/>
        </w:rPr>
      </w:pPr>
      <w:r w:rsidRPr="00B90750">
        <w:rPr>
          <w:sz w:val="21"/>
          <w:szCs w:val="21"/>
        </w:rPr>
        <w:t>308/308 [==============================] - 2s 7ms/step - loss: 0.7472 - categorical_accuracy: 0.8332 - val_loss: 0.4515 - val_categorical_accuracy: 0.9270</w:t>
      </w:r>
    </w:p>
    <w:p w14:paraId="3EB7E0E4" w14:textId="77777777" w:rsidR="006E7188" w:rsidRPr="00B90750" w:rsidRDefault="006E7188" w:rsidP="006E7188">
      <w:pPr>
        <w:pStyle w:val="Code"/>
        <w:rPr>
          <w:sz w:val="21"/>
          <w:szCs w:val="21"/>
        </w:rPr>
      </w:pPr>
      <w:r w:rsidRPr="00B90750">
        <w:rPr>
          <w:sz w:val="21"/>
          <w:szCs w:val="21"/>
        </w:rPr>
        <w:t>Epoch 3/10</w:t>
      </w:r>
    </w:p>
    <w:p w14:paraId="2F3B55AF" w14:textId="77777777" w:rsidR="006E7188" w:rsidRPr="00B90750" w:rsidRDefault="006E7188" w:rsidP="006E7188">
      <w:pPr>
        <w:pStyle w:val="Code"/>
        <w:rPr>
          <w:sz w:val="21"/>
          <w:szCs w:val="21"/>
        </w:rPr>
      </w:pPr>
      <w:r w:rsidRPr="00B90750">
        <w:rPr>
          <w:sz w:val="21"/>
          <w:szCs w:val="21"/>
        </w:rPr>
        <w:t>308/308 [==============================] - 2s 7ms/step - loss: 0.3311 - categorical_accuracy: 0.9554 - val_loss: 0.2360 - val_categorical_accuracy: 0.9630</w:t>
      </w:r>
    </w:p>
    <w:p w14:paraId="1252DFA9" w14:textId="77777777" w:rsidR="006E7188" w:rsidRPr="00B90750" w:rsidRDefault="006E7188" w:rsidP="006E7188">
      <w:pPr>
        <w:pStyle w:val="Code"/>
        <w:rPr>
          <w:sz w:val="21"/>
          <w:szCs w:val="21"/>
        </w:rPr>
      </w:pPr>
      <w:r w:rsidRPr="00B90750">
        <w:rPr>
          <w:sz w:val="21"/>
          <w:szCs w:val="21"/>
        </w:rPr>
        <w:t>Epoch 4/10</w:t>
      </w:r>
    </w:p>
    <w:p w14:paraId="105B1C02" w14:textId="77777777" w:rsidR="006E7188" w:rsidRPr="00B90750" w:rsidRDefault="006E7188" w:rsidP="006E7188">
      <w:pPr>
        <w:pStyle w:val="Code"/>
        <w:rPr>
          <w:sz w:val="21"/>
          <w:szCs w:val="21"/>
        </w:rPr>
      </w:pPr>
      <w:r w:rsidRPr="00B90750">
        <w:rPr>
          <w:sz w:val="21"/>
          <w:szCs w:val="21"/>
        </w:rPr>
        <w:t>308/308 [==============================] - 2s 7ms/step - loss: 0.1921 - categorical_accuracy: 0.9658 - val_loss: 0.1530 - val_categorical_accuracy: 0.9675</w:t>
      </w:r>
    </w:p>
    <w:p w14:paraId="124E2264" w14:textId="77777777" w:rsidR="006E7188" w:rsidRPr="00B90750" w:rsidRDefault="006E7188" w:rsidP="006E7188">
      <w:pPr>
        <w:pStyle w:val="Code"/>
        <w:rPr>
          <w:sz w:val="21"/>
          <w:szCs w:val="21"/>
        </w:rPr>
      </w:pPr>
      <w:r w:rsidRPr="00B90750">
        <w:rPr>
          <w:sz w:val="21"/>
          <w:szCs w:val="21"/>
        </w:rPr>
        <w:t>Epoch 5/10</w:t>
      </w:r>
    </w:p>
    <w:p w14:paraId="5A8A0981" w14:textId="77777777" w:rsidR="006E7188" w:rsidRPr="00B90750" w:rsidRDefault="006E7188" w:rsidP="006E7188">
      <w:pPr>
        <w:pStyle w:val="Code"/>
        <w:rPr>
          <w:sz w:val="21"/>
          <w:szCs w:val="21"/>
        </w:rPr>
      </w:pPr>
      <w:r w:rsidRPr="00B90750">
        <w:rPr>
          <w:sz w:val="21"/>
          <w:szCs w:val="21"/>
        </w:rPr>
        <w:t>308/308 [==============================] - 2s 7ms/step - loss: 0.1306 - categorical_accuracy: 0.9760 - val_loss: 0.1071 - val_categorical_accuracy: 0.9775</w:t>
      </w:r>
    </w:p>
    <w:p w14:paraId="7C9B7606" w14:textId="77777777" w:rsidR="006E7188" w:rsidRPr="00B90750" w:rsidRDefault="006E7188" w:rsidP="006E7188">
      <w:pPr>
        <w:pStyle w:val="Code"/>
        <w:rPr>
          <w:sz w:val="21"/>
          <w:szCs w:val="21"/>
        </w:rPr>
      </w:pPr>
      <w:r w:rsidRPr="00B90750">
        <w:rPr>
          <w:sz w:val="21"/>
          <w:szCs w:val="21"/>
        </w:rPr>
        <w:t>Epoch 6/10</w:t>
      </w:r>
    </w:p>
    <w:p w14:paraId="730BAE0D" w14:textId="77777777" w:rsidR="006E7188" w:rsidRPr="00B90750" w:rsidRDefault="006E7188" w:rsidP="006E7188">
      <w:pPr>
        <w:pStyle w:val="Code"/>
        <w:rPr>
          <w:sz w:val="21"/>
          <w:szCs w:val="21"/>
        </w:rPr>
      </w:pPr>
      <w:r w:rsidRPr="00B90750">
        <w:rPr>
          <w:sz w:val="21"/>
          <w:szCs w:val="21"/>
        </w:rPr>
        <w:t>308/308 [==============================] - 2s 7ms/step - loss: 0.0937 - categorical_accuracy: 0.9824 - val_loss: 0.0778 - val_categorical_accuracy: 0.9870</w:t>
      </w:r>
    </w:p>
    <w:p w14:paraId="22211BE4" w14:textId="77777777" w:rsidR="006E7188" w:rsidRPr="00B90750" w:rsidRDefault="006E7188" w:rsidP="006E7188">
      <w:pPr>
        <w:pStyle w:val="Code"/>
        <w:rPr>
          <w:sz w:val="21"/>
          <w:szCs w:val="21"/>
        </w:rPr>
      </w:pPr>
      <w:r w:rsidRPr="00B90750">
        <w:rPr>
          <w:sz w:val="21"/>
          <w:szCs w:val="21"/>
        </w:rPr>
        <w:t>Epoch 7/10</w:t>
      </w:r>
    </w:p>
    <w:p w14:paraId="6B37B458" w14:textId="77777777" w:rsidR="006E7188" w:rsidRPr="00B90750" w:rsidRDefault="006E7188" w:rsidP="006E7188">
      <w:pPr>
        <w:pStyle w:val="Code"/>
        <w:rPr>
          <w:sz w:val="21"/>
          <w:szCs w:val="21"/>
        </w:rPr>
      </w:pPr>
      <w:r w:rsidRPr="00B90750">
        <w:rPr>
          <w:sz w:val="21"/>
          <w:szCs w:val="21"/>
        </w:rPr>
        <w:t>308/308 [==============================] - 2s 7ms/step - loss: 0.0696 - categorical_accuracy: 0.9905 - val_loss: 0.0586 - val_categorical_accuracy: 0.9930</w:t>
      </w:r>
    </w:p>
    <w:p w14:paraId="530E8EDA" w14:textId="77777777" w:rsidR="006E7188" w:rsidRPr="00B90750" w:rsidRDefault="006E7188" w:rsidP="006E7188">
      <w:pPr>
        <w:pStyle w:val="Code"/>
        <w:rPr>
          <w:sz w:val="21"/>
          <w:szCs w:val="21"/>
        </w:rPr>
      </w:pPr>
      <w:r w:rsidRPr="00B90750">
        <w:rPr>
          <w:sz w:val="21"/>
          <w:szCs w:val="21"/>
        </w:rPr>
        <w:t>Epoch 8/10</w:t>
      </w:r>
    </w:p>
    <w:p w14:paraId="708B16D6" w14:textId="77777777" w:rsidR="006E7188" w:rsidRPr="00B90750" w:rsidRDefault="006E7188" w:rsidP="006E7188">
      <w:pPr>
        <w:pStyle w:val="Code"/>
        <w:rPr>
          <w:sz w:val="21"/>
          <w:szCs w:val="21"/>
        </w:rPr>
      </w:pPr>
      <w:r w:rsidRPr="00B90750">
        <w:rPr>
          <w:sz w:val="21"/>
          <w:szCs w:val="21"/>
        </w:rPr>
        <w:t>308/308 [==============================] - 2s 7ms/step - loss: 0.0533 - categorical_accuracy: 0.9921 - val_loss: 0.0446 - val_categorical_accuracy: 0.9945</w:t>
      </w:r>
    </w:p>
    <w:p w14:paraId="22F80130" w14:textId="77777777" w:rsidR="006E7188" w:rsidRPr="00B90750" w:rsidRDefault="006E7188" w:rsidP="006E7188">
      <w:pPr>
        <w:pStyle w:val="Code"/>
        <w:rPr>
          <w:sz w:val="21"/>
          <w:szCs w:val="21"/>
        </w:rPr>
      </w:pPr>
      <w:r w:rsidRPr="00B90750">
        <w:rPr>
          <w:sz w:val="21"/>
          <w:szCs w:val="21"/>
        </w:rPr>
        <w:t>Epoch 9/10</w:t>
      </w:r>
    </w:p>
    <w:p w14:paraId="1F524237" w14:textId="77777777" w:rsidR="006E7188" w:rsidRPr="00B90750" w:rsidRDefault="006E7188" w:rsidP="006E7188">
      <w:pPr>
        <w:pStyle w:val="Code"/>
        <w:rPr>
          <w:sz w:val="21"/>
          <w:szCs w:val="21"/>
        </w:rPr>
      </w:pPr>
      <w:r w:rsidRPr="00B90750">
        <w:rPr>
          <w:sz w:val="21"/>
          <w:szCs w:val="21"/>
        </w:rPr>
        <w:t>308/308 [==============================] - 2s 7ms/step - loss: 0.0422 - categorical_accuracy: 0.9924 - val_loss: 0.0367 - val_categorical_accuracy: 0.9960</w:t>
      </w:r>
    </w:p>
    <w:p w14:paraId="31C2FF2A" w14:textId="77777777" w:rsidR="006E7188" w:rsidRPr="00B90750" w:rsidRDefault="006E7188" w:rsidP="006E7188">
      <w:pPr>
        <w:pStyle w:val="Code"/>
        <w:rPr>
          <w:sz w:val="21"/>
          <w:szCs w:val="21"/>
        </w:rPr>
      </w:pPr>
      <w:r w:rsidRPr="00B90750">
        <w:rPr>
          <w:sz w:val="21"/>
          <w:szCs w:val="21"/>
        </w:rPr>
        <w:t>Epoch 10/10</w:t>
      </w:r>
    </w:p>
    <w:p w14:paraId="20C3B72A" w14:textId="77777777" w:rsidR="006E7188" w:rsidRPr="00B90750" w:rsidRDefault="006E7188" w:rsidP="006E7188">
      <w:pPr>
        <w:pStyle w:val="Code"/>
        <w:rPr>
          <w:sz w:val="21"/>
          <w:szCs w:val="21"/>
        </w:rPr>
      </w:pPr>
      <w:r w:rsidRPr="00B90750">
        <w:rPr>
          <w:sz w:val="21"/>
          <w:szCs w:val="21"/>
        </w:rPr>
        <w:t>308/308 [==============================] - 2s 7ms/step - loss: 0.0346 - categorical_accuracy: 0.9943 - val_loss: 0.0301 - val_categorical_accuracy: 0.9955</w:t>
      </w:r>
    </w:p>
    <w:p w14:paraId="6A7BB11B" w14:textId="2D8C251C" w:rsidR="006E7188" w:rsidRPr="00B90750" w:rsidRDefault="006E7188" w:rsidP="006E7188">
      <w:pPr>
        <w:pStyle w:val="Code"/>
        <w:rPr>
          <w:sz w:val="21"/>
          <w:szCs w:val="21"/>
        </w:rPr>
      </w:pPr>
      <w:r w:rsidRPr="00B90750">
        <w:rPr>
          <w:sz w:val="21"/>
          <w:szCs w:val="21"/>
        </w:rPr>
        <w:t>&lt;tensorflow.python.keras.callbacks.History at 0x7f6b7b3bd990&gt;</w:t>
      </w:r>
    </w:p>
    <w:p w14:paraId="4C91B713" w14:textId="276078E8" w:rsidR="006E7188" w:rsidRPr="00B90750" w:rsidRDefault="006E7188" w:rsidP="006E7188">
      <w:pPr>
        <w:pStyle w:val="BodyTextFirst"/>
        <w:rPr>
          <w:sz w:val="21"/>
          <w:szCs w:val="18"/>
        </w:rPr>
      </w:pPr>
      <w:r w:rsidRPr="00B90750">
        <w:rPr>
          <w:sz w:val="21"/>
          <w:szCs w:val="18"/>
        </w:rPr>
        <w:lastRenderedPageBreak/>
        <w:t>After just 10 epochs the network is right in 99% of the cases. Just let it run for more epochs and you can reach incredible precision. An instructive exercise is trying to train a fully connected network (as the ones we have discussed so far) to count. You will see how this is not possible.</w:t>
      </w:r>
    </w:p>
    <w:p w14:paraId="7478779D" w14:textId="3B0B25C9" w:rsidR="006E7188" w:rsidRPr="00B90750" w:rsidRDefault="006E7188" w:rsidP="006E7188">
      <w:pPr>
        <w:pStyle w:val="BodyTextCont"/>
        <w:rPr>
          <w:sz w:val="21"/>
          <w:szCs w:val="21"/>
        </w:rPr>
      </w:pPr>
      <w:r w:rsidRPr="00B90750">
        <w:rPr>
          <w:sz w:val="21"/>
          <w:szCs w:val="21"/>
        </w:rPr>
        <w:t>You should now have a basic understanding of how CNN and RNN networks works, and on what principles they work on. The research on those networks is immense, since they are really flexible, but the discussion in the previous sections should have given you enough information to understand how those architectures work.</w:t>
      </w:r>
    </w:p>
    <w:p w14:paraId="55657C59" w14:textId="694D4962" w:rsidR="00403D4D" w:rsidRPr="00B90750" w:rsidRDefault="00403D4D" w:rsidP="00403D4D">
      <w:pPr>
        <w:pStyle w:val="Heading1"/>
        <w:rPr>
          <w:sz w:val="38"/>
          <w:szCs w:val="32"/>
        </w:rPr>
      </w:pPr>
      <w:r w:rsidRPr="00B90750">
        <w:rPr>
          <w:sz w:val="38"/>
          <w:szCs w:val="32"/>
        </w:rPr>
        <w:t>Exercises</w:t>
      </w:r>
    </w:p>
    <w:p w14:paraId="3EA02FDE" w14:textId="50242E7E" w:rsidR="00FC3FA3" w:rsidRPr="007C19D0" w:rsidRDefault="00FC3FA3" w:rsidP="007C19D0">
      <w:pPr>
        <w:pStyle w:val="ExerciseHead"/>
      </w:pPr>
      <w:r w:rsidRPr="00B90750">
        <w:t>EXERCISE 1 (Convolution)</w:t>
      </w:r>
    </w:p>
    <w:p w14:paraId="7FC3B01B" w14:textId="7F498F50" w:rsidR="00FC3FA3" w:rsidRPr="00B90750" w:rsidRDefault="00FC3FA3" w:rsidP="00FC3FA3">
      <w:pPr>
        <w:pStyle w:val="ExerciseBody"/>
        <w:rPr>
          <w:sz w:val="20"/>
          <w:szCs w:val="21"/>
        </w:rPr>
      </w:pPr>
      <w:r w:rsidRPr="00B90750">
        <w:rPr>
          <w:sz w:val="20"/>
          <w:szCs w:val="21"/>
        </w:rPr>
        <w:t>Try to apply the different convolution operators like the ones we saw together in this Chapter, but to different images, like the handwritten digits of the MNIST database (</w:t>
      </w:r>
      <w:hyperlink r:id="rId27" w:history="1">
        <w:r w:rsidRPr="00B90750">
          <w:rPr>
            <w:rStyle w:val="Hyperlink"/>
            <w:sz w:val="20"/>
            <w:szCs w:val="21"/>
          </w:rPr>
          <w:t>http://yann.lecun.com/exdb/mnist/</w:t>
        </w:r>
      </w:hyperlink>
      <w:r w:rsidRPr="00B90750">
        <w:rPr>
          <w:sz w:val="20"/>
          <w:szCs w:val="21"/>
        </w:rPr>
        <w:t>). To download the dataset from TensorFlow use the following lines of code:</w:t>
      </w:r>
    </w:p>
    <w:p w14:paraId="547E668E" w14:textId="268963BA" w:rsidR="00FC3FA3" w:rsidRPr="00B90750" w:rsidRDefault="00FC3FA3" w:rsidP="00FC3FA3">
      <w:pPr>
        <w:pStyle w:val="ExerciseCode"/>
        <w:rPr>
          <w:sz w:val="18"/>
          <w:szCs w:val="21"/>
        </w:rPr>
      </w:pPr>
      <w:r w:rsidRPr="00B90750">
        <w:rPr>
          <w:sz w:val="18"/>
          <w:szCs w:val="21"/>
        </w:rPr>
        <w:t xml:space="preserve">from tensorflow import keras </w:t>
      </w:r>
    </w:p>
    <w:p w14:paraId="10312683" w14:textId="77777777" w:rsidR="00FC3FA3" w:rsidRPr="00B90750" w:rsidRDefault="00FC3FA3" w:rsidP="00FC3FA3">
      <w:pPr>
        <w:pStyle w:val="ExerciseCode"/>
        <w:rPr>
          <w:sz w:val="18"/>
          <w:szCs w:val="21"/>
        </w:rPr>
      </w:pPr>
      <w:r w:rsidRPr="00B90750">
        <w:rPr>
          <w:sz w:val="18"/>
          <w:szCs w:val="21"/>
        </w:rPr>
        <w:t>(x_train, y_train), (x_test, y_test) = keras.datasets.mnist.load_data()</w:t>
      </w:r>
    </w:p>
    <w:p w14:paraId="55051269" w14:textId="1D0E0978" w:rsidR="00FC3FA3" w:rsidRPr="00B90750" w:rsidRDefault="00FC3FA3" w:rsidP="00FC3FA3">
      <w:pPr>
        <w:pStyle w:val="ExerciseBody"/>
        <w:rPr>
          <w:sz w:val="20"/>
          <w:szCs w:val="21"/>
        </w:rPr>
      </w:pPr>
      <w:r w:rsidRPr="00B90750">
        <w:rPr>
          <w:sz w:val="20"/>
          <w:szCs w:val="21"/>
        </w:rPr>
        <w:t>Difficulty: easy.</w:t>
      </w:r>
    </w:p>
    <w:p w14:paraId="6C90CD02" w14:textId="504B662A" w:rsidR="00403D4D" w:rsidRPr="007C19D0" w:rsidRDefault="00403D4D" w:rsidP="007C19D0">
      <w:pPr>
        <w:pStyle w:val="ExerciseHead"/>
      </w:pPr>
      <w:r w:rsidRPr="00B90750">
        <w:t xml:space="preserve">EXERCISE </w:t>
      </w:r>
      <w:r w:rsidR="00FC3FA3" w:rsidRPr="00B90750">
        <w:t>2</w:t>
      </w:r>
      <w:r w:rsidRPr="00B90750">
        <w:t xml:space="preserve"> (</w:t>
      </w:r>
      <w:r w:rsidR="00AF7BDA" w:rsidRPr="00B90750">
        <w:t>CNN</w:t>
      </w:r>
      <w:r w:rsidRPr="00B90750">
        <w:t>)</w:t>
      </w:r>
      <w:r w:rsidR="00D949A4">
        <w:t xml:space="preserve"> (LEVEL EASY)</w:t>
      </w:r>
    </w:p>
    <w:p w14:paraId="27736BDA" w14:textId="3328B0F7" w:rsidR="00654601" w:rsidRPr="00B90750" w:rsidRDefault="00AF7BDA" w:rsidP="00FC3FA3">
      <w:pPr>
        <w:pStyle w:val="ExerciseBody"/>
        <w:rPr>
          <w:sz w:val="20"/>
          <w:szCs w:val="21"/>
        </w:rPr>
      </w:pPr>
      <w:r w:rsidRPr="00B90750">
        <w:rPr>
          <w:sz w:val="20"/>
          <w:szCs w:val="21"/>
        </w:rPr>
        <w:t>Try to build a multiclass classification model like the one we saw together in this notebook, but with a different dataset, the MNIST database of handwritten digits</w:t>
      </w:r>
      <w:r w:rsidR="00FC3FA3" w:rsidRPr="00B90750">
        <w:rPr>
          <w:sz w:val="20"/>
          <w:szCs w:val="21"/>
        </w:rPr>
        <w:t xml:space="preserve">. </w:t>
      </w:r>
    </w:p>
    <w:p w14:paraId="1394EB6D" w14:textId="5BE6FEA7" w:rsidR="00403D4D" w:rsidRPr="007C19D0" w:rsidRDefault="00403D4D" w:rsidP="007C19D0">
      <w:pPr>
        <w:pStyle w:val="ExerciseHead"/>
      </w:pPr>
      <w:r w:rsidRPr="00B90750">
        <w:t xml:space="preserve">exercise </w:t>
      </w:r>
      <w:r w:rsidR="00FC3FA3" w:rsidRPr="00B90750">
        <w:t>3</w:t>
      </w:r>
      <w:r w:rsidRPr="00B90750">
        <w:t xml:space="preserve"> (</w:t>
      </w:r>
      <w:r w:rsidR="00AF7BDA" w:rsidRPr="00B90750">
        <w:t>CNN</w:t>
      </w:r>
      <w:proofErr w:type="gramStart"/>
      <w:r w:rsidRPr="00B90750">
        <w:t>)</w:t>
      </w:r>
      <w:r w:rsidR="00D949A4">
        <w:t>(</w:t>
      </w:r>
      <w:proofErr w:type="gramEnd"/>
      <w:r w:rsidR="00D949A4">
        <w:t>LEVEL MEDIUM)</w:t>
      </w:r>
    </w:p>
    <w:p w14:paraId="4B89983C" w14:textId="2DCB62AB" w:rsidR="00AB0FA5" w:rsidRPr="00B90750" w:rsidRDefault="00AF7BDA" w:rsidP="00403D4D">
      <w:pPr>
        <w:pStyle w:val="ExerciseBody"/>
        <w:rPr>
          <w:rStyle w:val="CodeInline"/>
          <w:rFonts w:ascii="Arial" w:hAnsi="Arial"/>
          <w:sz w:val="21"/>
          <w:szCs w:val="21"/>
        </w:rPr>
      </w:pPr>
      <w:r w:rsidRPr="00B90750">
        <w:rPr>
          <w:rStyle w:val="CodeInline"/>
          <w:rFonts w:ascii="Arial" w:hAnsi="Arial"/>
          <w:sz w:val="21"/>
          <w:szCs w:val="21"/>
        </w:rPr>
        <w:t xml:space="preserve">Try to change the network's parameters to see if you can get a higher accuracy. Change kernel size, stride, and padding. </w:t>
      </w:r>
    </w:p>
    <w:p w14:paraId="3545B735" w14:textId="4629A702" w:rsidR="00403D4D" w:rsidRPr="007C19D0" w:rsidRDefault="00403D4D" w:rsidP="007C19D0">
      <w:pPr>
        <w:pStyle w:val="ExerciseHead"/>
        <w:rPr>
          <w:rStyle w:val="CodeInline"/>
          <w:rFonts w:ascii="HelveticaNeue Condensed" w:hAnsi="HelveticaNeue Condensed"/>
        </w:rPr>
      </w:pPr>
      <w:r w:rsidRPr="007C19D0">
        <w:rPr>
          <w:rStyle w:val="CodeInline"/>
          <w:rFonts w:ascii="HelveticaNeue Condensed" w:hAnsi="HelveticaNeue Condensed"/>
        </w:rPr>
        <w:t xml:space="preserve">exercise </w:t>
      </w:r>
      <w:r w:rsidR="00FC3FA3" w:rsidRPr="007C19D0">
        <w:rPr>
          <w:rStyle w:val="CodeInline"/>
          <w:rFonts w:ascii="HelveticaNeue Condensed" w:hAnsi="HelveticaNeue Condensed"/>
        </w:rPr>
        <w:t>4</w:t>
      </w:r>
      <w:r w:rsidRPr="007C19D0">
        <w:rPr>
          <w:rStyle w:val="CodeInline"/>
          <w:rFonts w:ascii="HelveticaNeue Condensed" w:hAnsi="HelveticaNeue Condensed"/>
        </w:rPr>
        <w:t xml:space="preserve"> (</w:t>
      </w:r>
      <w:r w:rsidR="00AF7BDA" w:rsidRPr="007C19D0">
        <w:rPr>
          <w:rStyle w:val="CodeInline"/>
          <w:rFonts w:ascii="HelveticaNeue Condensed" w:hAnsi="HelveticaNeue Condensed"/>
        </w:rPr>
        <w:t>RNN</w:t>
      </w:r>
      <w:r w:rsidRPr="007C19D0">
        <w:rPr>
          <w:rStyle w:val="CodeInline"/>
          <w:rFonts w:ascii="HelveticaNeue Condensed" w:hAnsi="HelveticaNeue Condensed"/>
        </w:rPr>
        <w:t>)</w:t>
      </w:r>
      <w:r w:rsidR="00D949A4" w:rsidRPr="007C19D0">
        <w:rPr>
          <w:rStyle w:val="CodeInline"/>
          <w:rFonts w:ascii="HelveticaNeue Condensed" w:hAnsi="HelveticaNeue Condensed"/>
        </w:rPr>
        <w:t xml:space="preserve"> (LEVEL MEDIUM)</w:t>
      </w:r>
    </w:p>
    <w:p w14:paraId="7BCE96ED" w14:textId="168E55B4" w:rsidR="00AB0FA5" w:rsidRPr="00B90750" w:rsidRDefault="00FC3FA3" w:rsidP="006E7188">
      <w:pPr>
        <w:pStyle w:val="ExerciseBody"/>
        <w:rPr>
          <w:rStyle w:val="CodeInline"/>
          <w:rFonts w:ascii="HelveticaNeue Condensed" w:hAnsi="HelveticaNeue Condensed"/>
          <w:sz w:val="20"/>
          <w:szCs w:val="21"/>
        </w:rPr>
      </w:pPr>
      <w:r w:rsidRPr="00B90750">
        <w:rPr>
          <w:sz w:val="20"/>
          <w:szCs w:val="21"/>
        </w:rPr>
        <w:t>Try</w:t>
      </w:r>
      <w:r w:rsidR="006E7188" w:rsidRPr="00B90750">
        <w:rPr>
          <w:sz w:val="20"/>
          <w:szCs w:val="21"/>
        </w:rPr>
        <w:t xml:space="preserve"> to train a fully connected network (as the ones we have discussed so far) to count and compare it with the </w:t>
      </w:r>
      <w:r w:rsidRPr="00B90750">
        <w:rPr>
          <w:sz w:val="20"/>
          <w:szCs w:val="21"/>
        </w:rPr>
        <w:t>RNN</w:t>
      </w:r>
      <w:r w:rsidR="006E7188" w:rsidRPr="00B90750">
        <w:rPr>
          <w:sz w:val="20"/>
          <w:szCs w:val="21"/>
        </w:rPr>
        <w:t xml:space="preserve"> we have seen during this Chapter. You will see how this is not possible. </w:t>
      </w:r>
    </w:p>
    <w:p w14:paraId="562C77C2" w14:textId="6A8BFB42" w:rsidR="00DC7716" w:rsidRPr="00B90750" w:rsidRDefault="00DC7716" w:rsidP="00DC7716">
      <w:pPr>
        <w:pStyle w:val="Heading1"/>
        <w:rPr>
          <w:sz w:val="38"/>
          <w:szCs w:val="32"/>
        </w:rPr>
      </w:pPr>
      <w:r w:rsidRPr="00B90750">
        <w:rPr>
          <w:sz w:val="38"/>
          <w:szCs w:val="32"/>
        </w:rPr>
        <w:lastRenderedPageBreak/>
        <w:t>References</w:t>
      </w:r>
    </w:p>
    <w:p w14:paraId="0F75E11F" w14:textId="00D038F9" w:rsidR="00775506" w:rsidRPr="00B90750" w:rsidRDefault="00DC7716" w:rsidP="00775506">
      <w:pPr>
        <w:pStyle w:val="BodyTextFirst"/>
        <w:rPr>
          <w:sz w:val="21"/>
          <w:szCs w:val="18"/>
        </w:rPr>
      </w:pPr>
      <w:r w:rsidRPr="00B90750">
        <w:rPr>
          <w:sz w:val="21"/>
          <w:szCs w:val="18"/>
        </w:rPr>
        <w:t>[1]</w:t>
      </w:r>
      <w:r w:rsidR="00623E0D" w:rsidRPr="00B90750">
        <w:rPr>
          <w:sz w:val="21"/>
          <w:szCs w:val="18"/>
        </w:rPr>
        <w:t xml:space="preserve"> </w:t>
      </w:r>
      <w:hyperlink r:id="rId28" w:history="1">
        <w:r w:rsidR="00967C75" w:rsidRPr="00B90750">
          <w:rPr>
            <w:rStyle w:val="Hyperlink"/>
            <w:sz w:val="21"/>
            <w:szCs w:val="18"/>
          </w:rPr>
          <w:t>https://goo.gl/hM1kAL</w:t>
        </w:r>
      </w:hyperlink>
      <w:r w:rsidRPr="00B90750">
        <w:rPr>
          <w:sz w:val="21"/>
          <w:szCs w:val="18"/>
        </w:rPr>
        <w:t xml:space="preserve">, last accessed </w:t>
      </w:r>
      <w:r w:rsidR="00967C75" w:rsidRPr="00B90750">
        <w:rPr>
          <w:sz w:val="21"/>
          <w:szCs w:val="18"/>
        </w:rPr>
        <w:t>19</w:t>
      </w:r>
      <w:r w:rsidRPr="00B90750">
        <w:rPr>
          <w:sz w:val="21"/>
          <w:szCs w:val="18"/>
        </w:rPr>
        <w:t>.</w:t>
      </w:r>
      <w:r w:rsidR="00967C75" w:rsidRPr="00B90750">
        <w:rPr>
          <w:sz w:val="21"/>
          <w:szCs w:val="18"/>
        </w:rPr>
        <w:t>07</w:t>
      </w:r>
      <w:r w:rsidRPr="00B90750">
        <w:rPr>
          <w:sz w:val="21"/>
          <w:szCs w:val="18"/>
        </w:rPr>
        <w:t>.20</w:t>
      </w:r>
      <w:r w:rsidR="00967C75" w:rsidRPr="00B90750">
        <w:rPr>
          <w:sz w:val="21"/>
          <w:szCs w:val="18"/>
        </w:rPr>
        <w:t>21</w:t>
      </w:r>
    </w:p>
    <w:p w14:paraId="4F264DEC" w14:textId="7C21E4DE" w:rsidR="00C61083" w:rsidRPr="00B90750" w:rsidRDefault="00C61083" w:rsidP="00775506">
      <w:pPr>
        <w:pStyle w:val="BodyTextFirst"/>
        <w:rPr>
          <w:sz w:val="21"/>
          <w:szCs w:val="18"/>
        </w:rPr>
      </w:pPr>
      <w:r w:rsidRPr="00B90750">
        <w:rPr>
          <w:sz w:val="21"/>
          <w:szCs w:val="18"/>
        </w:rPr>
        <w:t xml:space="preserve">[2] </w:t>
      </w:r>
      <w:hyperlink r:id="rId29" w:history="1">
        <w:r w:rsidRPr="00B90750">
          <w:rPr>
            <w:rStyle w:val="Hyperlink"/>
            <w:sz w:val="21"/>
            <w:szCs w:val="18"/>
          </w:rPr>
          <w:t>https://goo.gl/FodLp5</w:t>
        </w:r>
      </w:hyperlink>
      <w:r w:rsidRPr="00B90750">
        <w:rPr>
          <w:sz w:val="21"/>
          <w:szCs w:val="18"/>
        </w:rPr>
        <w:t xml:space="preserve">, last accessed 21.07.2021 </w:t>
      </w:r>
    </w:p>
    <w:p w14:paraId="3B562570" w14:textId="7E57D051" w:rsidR="00C61083" w:rsidRPr="00B90750" w:rsidRDefault="00C61083" w:rsidP="00775506">
      <w:pPr>
        <w:pStyle w:val="BodyTextFirst"/>
        <w:rPr>
          <w:sz w:val="21"/>
          <w:szCs w:val="18"/>
        </w:rPr>
      </w:pPr>
      <w:r w:rsidRPr="00B90750">
        <w:rPr>
          <w:sz w:val="21"/>
          <w:szCs w:val="18"/>
        </w:rPr>
        <w:t xml:space="preserve">[3] </w:t>
      </w:r>
      <w:hyperlink r:id="rId30" w:history="1">
        <w:r w:rsidRPr="00B90750">
          <w:rPr>
            <w:rStyle w:val="Hyperlink"/>
            <w:sz w:val="21"/>
            <w:szCs w:val="18"/>
          </w:rPr>
          <w:t>https://goo.gl/8Ja3n2</w:t>
        </w:r>
      </w:hyperlink>
      <w:r w:rsidRPr="00B90750">
        <w:rPr>
          <w:sz w:val="21"/>
          <w:szCs w:val="18"/>
        </w:rPr>
        <w:t xml:space="preserve">, last accessed 21.07.2021 </w:t>
      </w:r>
    </w:p>
    <w:p w14:paraId="2CF49760" w14:textId="77777777" w:rsidR="00056E6D" w:rsidRPr="00B90750" w:rsidRDefault="00056E6D" w:rsidP="00056E6D">
      <w:pPr>
        <w:pStyle w:val="BodyTextFirst"/>
        <w:rPr>
          <w:sz w:val="21"/>
          <w:szCs w:val="18"/>
        </w:rPr>
      </w:pPr>
    </w:p>
    <w:sectPr w:rsidR="00056E6D" w:rsidRPr="00B90750" w:rsidSect="00A00844">
      <w:headerReference w:type="even" r:id="rId31"/>
      <w:headerReference w:type="default" r:id="rId32"/>
      <w:footerReference w:type="even" r:id="rId33"/>
      <w:footerReference w:type="default" r:id="rId34"/>
      <w:headerReference w:type="first" r:id="rId35"/>
      <w:pgSz w:w="10080" w:h="14400" w:code="8"/>
      <w:pgMar w:top="1080" w:right="720" w:bottom="1080" w:left="1080" w:header="540" w:footer="54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jo Moolayil" w:date="2021-11-17T17:46:00Z" w:initials="MOU">
    <w:p w14:paraId="0E4A2BB2" w14:textId="3237D701" w:rsidR="00B840BD" w:rsidRDefault="00B840BD">
      <w:pPr>
        <w:pStyle w:val="CommentText"/>
      </w:pPr>
      <w:r>
        <w:rPr>
          <w:rStyle w:val="CommentReference"/>
        </w:rPr>
        <w:annotationRef/>
      </w:r>
      <w:r>
        <w:t>Overall, a great read!</w:t>
      </w:r>
    </w:p>
    <w:p w14:paraId="6D82EA02" w14:textId="77777777" w:rsidR="00B840BD" w:rsidRDefault="00B840BD">
      <w:pPr>
        <w:pStyle w:val="CommentText"/>
      </w:pPr>
    </w:p>
    <w:p w14:paraId="663486DA" w14:textId="77777777" w:rsidR="00B840BD" w:rsidRDefault="00B840BD">
      <w:pPr>
        <w:pStyle w:val="CommentText"/>
      </w:pPr>
      <w:r>
        <w:t xml:space="preserve">The fundamentals of </w:t>
      </w:r>
      <w:proofErr w:type="spellStart"/>
      <w:r>
        <w:t>cnn</w:t>
      </w:r>
      <w:proofErr w:type="spellEnd"/>
      <w:r>
        <w:t xml:space="preserve"> are well explained with great examples.  The depth with each topic is great and the illustrative examples for kernel operations are well explained. </w:t>
      </w:r>
    </w:p>
    <w:p w14:paraId="58EC222D" w14:textId="77777777" w:rsidR="00B840BD" w:rsidRDefault="00B840BD">
      <w:pPr>
        <w:pStyle w:val="CommentText"/>
      </w:pPr>
      <w:r>
        <w:t>Codes are well structure and provide enough context of the flow.</w:t>
      </w:r>
    </w:p>
    <w:p w14:paraId="5D6876F0" w14:textId="77777777" w:rsidR="00E73F52" w:rsidRDefault="00E73F52">
      <w:pPr>
        <w:pStyle w:val="CommentText"/>
      </w:pPr>
    </w:p>
    <w:p w14:paraId="2C9863A1" w14:textId="2C455ECC" w:rsidR="00A10C8D" w:rsidRDefault="00763354">
      <w:pPr>
        <w:pStyle w:val="CommentText"/>
      </w:pPr>
      <w:r>
        <w:t xml:space="preserve">I would recommend </w:t>
      </w:r>
      <w:proofErr w:type="spellStart"/>
      <w:r w:rsidR="00E73F52">
        <w:t>Rnn</w:t>
      </w:r>
      <w:proofErr w:type="spellEnd"/>
      <w:r w:rsidR="00E73F52">
        <w:t xml:space="preserve"> </w:t>
      </w:r>
      <w:r w:rsidR="003E2E26">
        <w:t>ideally</w:t>
      </w:r>
      <w:r w:rsidR="00E73F52">
        <w:t xml:space="preserve"> be forked out as a separate chapter (though a small one).</w:t>
      </w:r>
      <w:r w:rsidR="00A10C8D">
        <w:t xml:space="preserve"> </w:t>
      </w:r>
    </w:p>
    <w:p w14:paraId="53B56192" w14:textId="77777777" w:rsidR="00763354" w:rsidRDefault="00763354">
      <w:pPr>
        <w:pStyle w:val="CommentText"/>
      </w:pPr>
    </w:p>
    <w:p w14:paraId="32A82B0B" w14:textId="3108C829" w:rsidR="00A10C8D" w:rsidRDefault="00A10C8D">
      <w:pPr>
        <w:pStyle w:val="CommentText"/>
      </w:pPr>
      <w:r>
        <w:t xml:space="preserve">Suggestion – For CNN as well as RNN, a small paragraph detailing the legacy methods used for solving the problem, highlighting the paint points around hand-crafted features followed by </w:t>
      </w:r>
      <w:proofErr w:type="spellStart"/>
      <w:r>
        <w:t>cnn</w:t>
      </w:r>
      <w:proofErr w:type="spellEnd"/>
      <w:r>
        <w:t>/</w:t>
      </w:r>
      <w:proofErr w:type="spellStart"/>
      <w:r>
        <w:t>rnn</w:t>
      </w:r>
      <w:proofErr w:type="spellEnd"/>
      <w:r>
        <w:t xml:space="preserve"> role would be a value add.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A82B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FBE7D" w16cex:dateUtc="2021-11-18T01: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A82B0B" w16cid:durableId="253FBE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5C8A5" w14:textId="77777777" w:rsidR="007C0329" w:rsidRDefault="007C0329">
      <w:r>
        <w:separator/>
      </w:r>
    </w:p>
  </w:endnote>
  <w:endnote w:type="continuationSeparator" w:id="0">
    <w:p w14:paraId="61C6D9F9" w14:textId="77777777" w:rsidR="007C0329" w:rsidRDefault="007C03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B58D3C56-0B78-014C-B448-620374E97A25}"/>
  </w:font>
  <w:font w:name="Times New Roman">
    <w:panose1 w:val="02020603050405020304"/>
    <w:charset w:val="00"/>
    <w:family w:val="roman"/>
    <w:pitch w:val="variable"/>
    <w:sig w:usb0="E0002EFF" w:usb1="C000785B" w:usb2="00000009" w:usb3="00000000" w:csb0="000001FF" w:csb1="00000000"/>
    <w:embedRegular r:id="rId2" w:fontKey="{1C40887F-CAD1-C94A-B152-E1140D00ED56}"/>
    <w:embedBold r:id="rId3" w:fontKey="{D9B21CA5-F9B1-3047-BF26-7DFC639607A5}"/>
    <w:embedItalic r:id="rId4" w:fontKey="{E06A987D-951D-7E44-9B01-41FB93EB5C40}"/>
    <w:embedBoldItalic r:id="rId5" w:fontKey="{4558A51A-FD81-D742-97F9-434C4423BB79}"/>
  </w:font>
  <w:font w:name="Courier New">
    <w:panose1 w:val="02070309020205020404"/>
    <w:charset w:val="00"/>
    <w:family w:val="modern"/>
    <w:pitch w:val="fixed"/>
    <w:sig w:usb0="E0002EFF" w:usb1="C0007843" w:usb2="00000009" w:usb3="00000000" w:csb0="000001FF" w:csb1="00000000"/>
    <w:embedRegular r:id="rId6" w:fontKey="{2F92CD87-F22A-6E4A-96ED-6C843BF588CD}"/>
    <w:embedItalic r:id="rId7" w:fontKey="{2342DBAE-9C09-6741-84E9-55DED2000E2C}"/>
  </w:font>
  <w:font w:name="Wingdings">
    <w:panose1 w:val="05000000000000000000"/>
    <w:charset w:val="4D"/>
    <w:family w:val="decorative"/>
    <w:pitch w:val="variable"/>
    <w:sig w:usb0="00000003" w:usb1="00000000" w:usb2="00000000" w:usb3="00000000" w:csb0="80000001" w:csb1="00000000"/>
    <w:embedRegular r:id="rId8" w:fontKey="{6078094B-5997-4245-890B-A5DCB65A19CA}"/>
  </w:font>
  <w:font w:name="Calibri">
    <w:panose1 w:val="020F0502020204030204"/>
    <w:charset w:val="00"/>
    <w:family w:val="swiss"/>
    <w:pitch w:val="variable"/>
    <w:sig w:usb0="E0002AFF" w:usb1="C000247B" w:usb2="00000009" w:usb3="00000000" w:csb0="000001FF" w:csb1="00000000"/>
    <w:embedRegular r:id="rId9" w:fontKey="{A22892C1-3128-064B-9233-0359C8BBF10C}"/>
    <w:embedBold r:id="rId10" w:fontKey="{8141EF18-6098-F94F-A043-4C1D53EA592F}"/>
    <w:embedItalic r:id="rId11" w:fontKey="{BE73B7E8-4431-BB4E-90B1-875D53745985}"/>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6" w:fontKey="{8E6BE13E-CBE3-4F4B-9C25-F155C21CAB59}"/>
    <w:embedBold r:id="rId17" w:fontKey="{993EEA6D-C6DC-EE43-9467-2BA057C0804C}"/>
    <w:embedItalic r:id="rId18" w:fontKey="{A84D9F68-BB26-744D-9B0E-300B557987A1}"/>
  </w:font>
  <w:font w:name="Arial Narrow">
    <w:panose1 w:val="020B0606020202030204"/>
    <w:charset w:val="00"/>
    <w:family w:val="swiss"/>
    <w:pitch w:val="variable"/>
    <w:sig w:usb0="00000287" w:usb1="00000800" w:usb2="00000000" w:usb3="00000000" w:csb0="0000009F" w:csb1="00000000"/>
    <w:embedRegular r:id="rId19" w:fontKey="{FBF334EE-DE25-B14A-8688-34D15EE27042}"/>
    <w:embedBold r:id="rId20" w:fontKey="{2A98D738-8ED4-1B4D-BA13-B75053296B31}"/>
    <w:embedItalic r:id="rId21" w:fontKey="{2F08F44C-783A-084C-99B5-0EBCAC200F55}"/>
  </w:font>
  <w:font w:name="TheSansMonoConBlack">
    <w:altName w:val="Calibri"/>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3" w:fontKey="{46D8FEAD-955A-9E46-AD30-9E1D35699B73}"/>
    <w:embedBold r:id="rId24" w:fontKey="{79C3F19F-BA76-F241-AF12-C51DFA3C4D68}"/>
    <w:embedItalic r:id="rId25" w:fontKey="{2E6DC3EF-134F-4E46-8B1C-D975552822AB}"/>
  </w:font>
  <w:font w:name="Utopia Bold">
    <w:altName w:val="Utopia"/>
    <w:panose1 w:val="020B0604020202020204"/>
    <w:charset w:val="00"/>
    <w:family w:val="auto"/>
    <w:notTrueType/>
    <w:pitch w:val="variable"/>
    <w:sig w:usb0="8000002F" w:usb1="40000048"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7" w:fontKey="{05378459-C6EE-6F44-A71C-E4244C7FF362}"/>
  </w:font>
  <w:font w:name="TheSansMonoConNormal">
    <w:altName w:val="Calibri"/>
    <w:panose1 w:val="020B0604020202020204"/>
    <w:charset w:val="00"/>
    <w:family w:val="auto"/>
    <w:notTrueType/>
    <w:pitch w:val="variable"/>
    <w:sig w:usb0="00000003" w:usb1="00000000" w:usb2="00000000" w:usb3="00000000" w:csb0="00000001" w:csb1="00000000"/>
  </w:font>
  <w:font w:name="HelveticaNeueLT Std Cn">
    <w:altName w:val="Arial"/>
    <w:panose1 w:val="020B0604020202020204"/>
    <w:charset w:val="4D"/>
    <w:family w:val="swiss"/>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B0604020202020204"/>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33" w:fontKey="{A7413677-435C-4B45-9089-3A5EB4502BBC}"/>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37" w:fontKey="{3294BEE9-C366-4548-A94B-C84648DCDAF4}"/>
  </w:font>
  <w:font w:name="Cambria">
    <w:panose1 w:val="02040503050406030204"/>
    <w:charset w:val="00"/>
    <w:family w:val="roman"/>
    <w:pitch w:val="variable"/>
    <w:sig w:usb0="E00006FF" w:usb1="420024FF" w:usb2="02000000" w:usb3="00000000" w:csb0="0000019F" w:csb1="00000000"/>
    <w:embedRegular r:id="rId38" w:fontKey="{F09C2891-EDEF-2449-BDF6-6F235209FC16}"/>
  </w:font>
  <w:font w:name="Cambria Math">
    <w:panose1 w:val="02040503050406030204"/>
    <w:charset w:val="00"/>
    <w:family w:val="roman"/>
    <w:pitch w:val="variable"/>
    <w:sig w:usb0="E00002FF" w:usb1="420024FF" w:usb2="00000000" w:usb3="00000000" w:csb0="0000019F" w:csb1="00000000"/>
    <w:embedRegular r:id="rId39" w:fontKey="{8ABEC02C-95A8-C34E-B197-C0EC3B4E0CEB}"/>
    <w:embedBold r:id="rId40" w:fontKey="{E7D85462-6756-8C49-94E9-77227CED0B71}"/>
    <w:embedItalic r:id="rId41" w:fontKey="{03E49592-94FB-EC43-BF29-D1FFC1A7B47D}"/>
    <w:embedBoldItalic r:id="rId42" w:fontKey="{C844A6A6-FB99-4346-9F87-30774775005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3975D9" w:rsidRDefault="003975D9">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3975D9" w:rsidRDefault="003975D9"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93457" w14:textId="77777777" w:rsidR="007C0329" w:rsidRDefault="007C0329">
      <w:r>
        <w:separator/>
      </w:r>
    </w:p>
  </w:footnote>
  <w:footnote w:type="continuationSeparator" w:id="0">
    <w:p w14:paraId="18B5BF65" w14:textId="77777777" w:rsidR="007C0329" w:rsidRDefault="007C0329">
      <w:r>
        <w:continuationSeparator/>
      </w:r>
    </w:p>
  </w:footnote>
  <w:footnote w:id="1">
    <w:p w14:paraId="1AF3422F" w14:textId="46AE621D" w:rsidR="00AD7964" w:rsidRPr="00AD7964" w:rsidRDefault="00AD7964">
      <w:pPr>
        <w:pStyle w:val="FootnoteText"/>
        <w:rPr>
          <w:lang w:val="en-US"/>
        </w:rPr>
      </w:pPr>
      <w:r>
        <w:rPr>
          <w:rStyle w:val="FootnoteReference"/>
        </w:rPr>
        <w:footnoteRef/>
      </w:r>
      <w:r>
        <w:t xml:space="preserve"> </w:t>
      </w:r>
      <w:r>
        <w:rPr>
          <w:lang w:val="en-US"/>
        </w:rPr>
        <w:t xml:space="preserve">Cat image source: </w:t>
      </w:r>
      <w:hyperlink r:id="rId1" w:history="1">
        <w:r w:rsidRPr="00051D8C">
          <w:rPr>
            <w:rStyle w:val="Hyperlink"/>
            <w:lang w:val="en-US"/>
          </w:rPr>
          <w:t>https://www.shutterstock.com/</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149F" w14:textId="7186FE80" w:rsidR="003975D9" w:rsidRPr="009D1121" w:rsidRDefault="003975D9"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EC6FD9">
      <w:rPr>
        <w:rFonts w:ascii="HelveticaNeue Condensed" w:hAnsi="HelveticaNeue Condensed"/>
        <w:sz w:val="20"/>
      </w:rPr>
      <w:t>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637F06C3" w:rsidR="003975D9" w:rsidRPr="00C528AF" w:rsidRDefault="003975D9"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w:t>
    </w:r>
    <w:r w:rsidR="00EC6FD9">
      <w:rPr>
        <w:rFonts w:ascii="HelveticaNeue Condensed" w:hAnsi="HelveticaNeue Condensed"/>
        <w:sz w:val="20"/>
      </w:rPr>
      <w:t>8</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1B2F" w14:textId="117E283F" w:rsidR="003975D9" w:rsidRPr="000F5D51" w:rsidRDefault="003975D9"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w:t>
    </w:r>
    <w:r w:rsidR="00EC6FD9">
      <w:rPr>
        <w:rFonts w:ascii="Arial" w:hAnsi="Arial"/>
        <w:b/>
        <w:sz w:val="36"/>
      </w:rPr>
      <w:t>8</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5"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7"/>
  </w:num>
  <w:num w:numId="2">
    <w:abstractNumId w:val="0"/>
  </w:num>
  <w:num w:numId="3">
    <w:abstractNumId w:val="9"/>
  </w:num>
  <w:num w:numId="4">
    <w:abstractNumId w:val="3"/>
  </w:num>
  <w:num w:numId="5">
    <w:abstractNumId w:val="5"/>
  </w:num>
  <w:num w:numId="6">
    <w:abstractNumId w:val="2"/>
  </w:num>
  <w:num w:numId="7">
    <w:abstractNumId w:val="6"/>
  </w:num>
  <w:num w:numId="8">
    <w:abstractNumId w:val="8"/>
  </w:num>
  <w:num w:numId="9">
    <w:abstractNumId w:val="4"/>
  </w:num>
  <w:num w:numId="10">
    <w:abstractNumId w:val="1"/>
  </w:num>
  <w:num w:numId="11">
    <w:abstractNumId w:val="4"/>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jo Moolayil">
    <w15:presenceInfo w15:providerId="None" w15:userId="Jojo Moolayi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embedTrueTypeFonts/>
  <w:mirrorMargins/>
  <w:proofState w:spelling="clean"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c1MTE0MbC0MDI3MzdX0lEKTi0uzszPAykwNKgFAMF8uIwtAAAA"/>
  </w:docVars>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D3"/>
    <w:rsid w:val="00023EBE"/>
    <w:rsid w:val="000259EC"/>
    <w:rsid w:val="00031178"/>
    <w:rsid w:val="00031D66"/>
    <w:rsid w:val="0003230F"/>
    <w:rsid w:val="00033AEB"/>
    <w:rsid w:val="000345ED"/>
    <w:rsid w:val="000345FB"/>
    <w:rsid w:val="00035BD6"/>
    <w:rsid w:val="000406D2"/>
    <w:rsid w:val="00041B40"/>
    <w:rsid w:val="00042176"/>
    <w:rsid w:val="000442E8"/>
    <w:rsid w:val="000509A4"/>
    <w:rsid w:val="0005135B"/>
    <w:rsid w:val="0005193F"/>
    <w:rsid w:val="00052AE5"/>
    <w:rsid w:val="0005515D"/>
    <w:rsid w:val="00056E6D"/>
    <w:rsid w:val="000615C8"/>
    <w:rsid w:val="00061D2C"/>
    <w:rsid w:val="0006409A"/>
    <w:rsid w:val="00064306"/>
    <w:rsid w:val="000644A7"/>
    <w:rsid w:val="000649DF"/>
    <w:rsid w:val="000732B6"/>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430F"/>
    <w:rsid w:val="000B50EE"/>
    <w:rsid w:val="000B5475"/>
    <w:rsid w:val="000C0458"/>
    <w:rsid w:val="000C0F5D"/>
    <w:rsid w:val="000C3E09"/>
    <w:rsid w:val="000C59CA"/>
    <w:rsid w:val="000C6E91"/>
    <w:rsid w:val="000C7418"/>
    <w:rsid w:val="000D3660"/>
    <w:rsid w:val="000D5E2C"/>
    <w:rsid w:val="000D620C"/>
    <w:rsid w:val="000E1D25"/>
    <w:rsid w:val="000E3A99"/>
    <w:rsid w:val="000E5813"/>
    <w:rsid w:val="000F2A76"/>
    <w:rsid w:val="000F32AF"/>
    <w:rsid w:val="000F5D51"/>
    <w:rsid w:val="00100B19"/>
    <w:rsid w:val="0010365F"/>
    <w:rsid w:val="00104E86"/>
    <w:rsid w:val="00106531"/>
    <w:rsid w:val="00110A08"/>
    <w:rsid w:val="00111A42"/>
    <w:rsid w:val="00114845"/>
    <w:rsid w:val="001176CB"/>
    <w:rsid w:val="001208AB"/>
    <w:rsid w:val="00122BAB"/>
    <w:rsid w:val="0012387C"/>
    <w:rsid w:val="00125482"/>
    <w:rsid w:val="00125CC5"/>
    <w:rsid w:val="00130520"/>
    <w:rsid w:val="00130EA1"/>
    <w:rsid w:val="00130F30"/>
    <w:rsid w:val="00131826"/>
    <w:rsid w:val="00135785"/>
    <w:rsid w:val="0013591E"/>
    <w:rsid w:val="0013691A"/>
    <w:rsid w:val="00143798"/>
    <w:rsid w:val="001442B5"/>
    <w:rsid w:val="00147F4C"/>
    <w:rsid w:val="001504F6"/>
    <w:rsid w:val="001508DE"/>
    <w:rsid w:val="00150B91"/>
    <w:rsid w:val="00150DAA"/>
    <w:rsid w:val="00152F6B"/>
    <w:rsid w:val="001550D3"/>
    <w:rsid w:val="001558FB"/>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83E"/>
    <w:rsid w:val="001A05D6"/>
    <w:rsid w:val="001A072C"/>
    <w:rsid w:val="001A2DD2"/>
    <w:rsid w:val="001A348E"/>
    <w:rsid w:val="001A532C"/>
    <w:rsid w:val="001A57A5"/>
    <w:rsid w:val="001A57E0"/>
    <w:rsid w:val="001A5DAB"/>
    <w:rsid w:val="001A6814"/>
    <w:rsid w:val="001B0BF7"/>
    <w:rsid w:val="001B1D98"/>
    <w:rsid w:val="001B2458"/>
    <w:rsid w:val="001B28D0"/>
    <w:rsid w:val="001B4BB4"/>
    <w:rsid w:val="001B5784"/>
    <w:rsid w:val="001B7B8A"/>
    <w:rsid w:val="001C1FB5"/>
    <w:rsid w:val="001C2D67"/>
    <w:rsid w:val="001C314C"/>
    <w:rsid w:val="001C3528"/>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4B5D"/>
    <w:rsid w:val="001F59C9"/>
    <w:rsid w:val="001F61DD"/>
    <w:rsid w:val="002011CB"/>
    <w:rsid w:val="00202B5E"/>
    <w:rsid w:val="00203F38"/>
    <w:rsid w:val="0020588C"/>
    <w:rsid w:val="002058F5"/>
    <w:rsid w:val="00214AD0"/>
    <w:rsid w:val="002151B9"/>
    <w:rsid w:val="00216981"/>
    <w:rsid w:val="002213E2"/>
    <w:rsid w:val="00222109"/>
    <w:rsid w:val="00223A9B"/>
    <w:rsid w:val="00223DC7"/>
    <w:rsid w:val="002242CF"/>
    <w:rsid w:val="00225374"/>
    <w:rsid w:val="00226774"/>
    <w:rsid w:val="00226D92"/>
    <w:rsid w:val="0023066E"/>
    <w:rsid w:val="00231024"/>
    <w:rsid w:val="0023208D"/>
    <w:rsid w:val="0023262B"/>
    <w:rsid w:val="00232E1D"/>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30E7"/>
    <w:rsid w:val="00263452"/>
    <w:rsid w:val="00263F56"/>
    <w:rsid w:val="00264A56"/>
    <w:rsid w:val="00264AC3"/>
    <w:rsid w:val="00266B6B"/>
    <w:rsid w:val="00270490"/>
    <w:rsid w:val="00276249"/>
    <w:rsid w:val="0028311F"/>
    <w:rsid w:val="00283215"/>
    <w:rsid w:val="00286880"/>
    <w:rsid w:val="00287B90"/>
    <w:rsid w:val="00291480"/>
    <w:rsid w:val="002914B1"/>
    <w:rsid w:val="00291EFF"/>
    <w:rsid w:val="00292F88"/>
    <w:rsid w:val="002945EA"/>
    <w:rsid w:val="002972EC"/>
    <w:rsid w:val="00297BF7"/>
    <w:rsid w:val="00297C33"/>
    <w:rsid w:val="00297E79"/>
    <w:rsid w:val="002A071C"/>
    <w:rsid w:val="002A178A"/>
    <w:rsid w:val="002A2369"/>
    <w:rsid w:val="002A2819"/>
    <w:rsid w:val="002A3080"/>
    <w:rsid w:val="002A337D"/>
    <w:rsid w:val="002A45BE"/>
    <w:rsid w:val="002A731E"/>
    <w:rsid w:val="002B30DB"/>
    <w:rsid w:val="002B6629"/>
    <w:rsid w:val="002C1AA4"/>
    <w:rsid w:val="002C2B5B"/>
    <w:rsid w:val="002C3EE6"/>
    <w:rsid w:val="002C4DC1"/>
    <w:rsid w:val="002C5119"/>
    <w:rsid w:val="002C54C2"/>
    <w:rsid w:val="002C55CF"/>
    <w:rsid w:val="002C70EB"/>
    <w:rsid w:val="002D03B5"/>
    <w:rsid w:val="002D1119"/>
    <w:rsid w:val="002E1606"/>
    <w:rsid w:val="002E1850"/>
    <w:rsid w:val="002E1AAB"/>
    <w:rsid w:val="002E3EC2"/>
    <w:rsid w:val="002E66FE"/>
    <w:rsid w:val="002E753B"/>
    <w:rsid w:val="002F52EF"/>
    <w:rsid w:val="002F5EC7"/>
    <w:rsid w:val="002F699D"/>
    <w:rsid w:val="002F69D4"/>
    <w:rsid w:val="0030021E"/>
    <w:rsid w:val="003009E7"/>
    <w:rsid w:val="003038F1"/>
    <w:rsid w:val="00304C41"/>
    <w:rsid w:val="00305D97"/>
    <w:rsid w:val="003112C8"/>
    <w:rsid w:val="0031286A"/>
    <w:rsid w:val="00314AE6"/>
    <w:rsid w:val="00315E06"/>
    <w:rsid w:val="00320981"/>
    <w:rsid w:val="0032118E"/>
    <w:rsid w:val="0032195F"/>
    <w:rsid w:val="00322D21"/>
    <w:rsid w:val="0032358D"/>
    <w:rsid w:val="0032369B"/>
    <w:rsid w:val="00324E30"/>
    <w:rsid w:val="00327BF8"/>
    <w:rsid w:val="0033208D"/>
    <w:rsid w:val="00332FB0"/>
    <w:rsid w:val="00333269"/>
    <w:rsid w:val="00333954"/>
    <w:rsid w:val="0033425B"/>
    <w:rsid w:val="0033797F"/>
    <w:rsid w:val="00342FBD"/>
    <w:rsid w:val="00346029"/>
    <w:rsid w:val="00356EC2"/>
    <w:rsid w:val="003573F0"/>
    <w:rsid w:val="003605C3"/>
    <w:rsid w:val="00361760"/>
    <w:rsid w:val="00362F56"/>
    <w:rsid w:val="00363536"/>
    <w:rsid w:val="00364665"/>
    <w:rsid w:val="003656A8"/>
    <w:rsid w:val="00372B0D"/>
    <w:rsid w:val="0037361B"/>
    <w:rsid w:val="00373B8A"/>
    <w:rsid w:val="00376E76"/>
    <w:rsid w:val="003772CD"/>
    <w:rsid w:val="00377AC1"/>
    <w:rsid w:val="00384E5F"/>
    <w:rsid w:val="0038668A"/>
    <w:rsid w:val="00386CDD"/>
    <w:rsid w:val="00392B2A"/>
    <w:rsid w:val="00395577"/>
    <w:rsid w:val="0039662C"/>
    <w:rsid w:val="003975D9"/>
    <w:rsid w:val="00397CE8"/>
    <w:rsid w:val="003A40AB"/>
    <w:rsid w:val="003A49F4"/>
    <w:rsid w:val="003A7043"/>
    <w:rsid w:val="003A773E"/>
    <w:rsid w:val="003A7A79"/>
    <w:rsid w:val="003A7DD3"/>
    <w:rsid w:val="003B06B4"/>
    <w:rsid w:val="003B44EB"/>
    <w:rsid w:val="003C0B77"/>
    <w:rsid w:val="003C1AF1"/>
    <w:rsid w:val="003C29C7"/>
    <w:rsid w:val="003C5AA3"/>
    <w:rsid w:val="003C68ED"/>
    <w:rsid w:val="003C700B"/>
    <w:rsid w:val="003D187B"/>
    <w:rsid w:val="003D2445"/>
    <w:rsid w:val="003D3182"/>
    <w:rsid w:val="003D5A17"/>
    <w:rsid w:val="003E1B62"/>
    <w:rsid w:val="003E2E26"/>
    <w:rsid w:val="003E371C"/>
    <w:rsid w:val="003E4010"/>
    <w:rsid w:val="003E4FE3"/>
    <w:rsid w:val="003E52DA"/>
    <w:rsid w:val="003E635C"/>
    <w:rsid w:val="003E7D81"/>
    <w:rsid w:val="003F0090"/>
    <w:rsid w:val="003F147C"/>
    <w:rsid w:val="003F6F94"/>
    <w:rsid w:val="003F7948"/>
    <w:rsid w:val="00403D4D"/>
    <w:rsid w:val="00404202"/>
    <w:rsid w:val="00404F85"/>
    <w:rsid w:val="00406240"/>
    <w:rsid w:val="00406E5D"/>
    <w:rsid w:val="0041026F"/>
    <w:rsid w:val="00410582"/>
    <w:rsid w:val="00410D2C"/>
    <w:rsid w:val="00413271"/>
    <w:rsid w:val="004211F2"/>
    <w:rsid w:val="00421C44"/>
    <w:rsid w:val="00427AE3"/>
    <w:rsid w:val="0043083A"/>
    <w:rsid w:val="00431FDD"/>
    <w:rsid w:val="00434404"/>
    <w:rsid w:val="00434B71"/>
    <w:rsid w:val="004355C8"/>
    <w:rsid w:val="0043620B"/>
    <w:rsid w:val="004362F8"/>
    <w:rsid w:val="00436382"/>
    <w:rsid w:val="00436483"/>
    <w:rsid w:val="00443636"/>
    <w:rsid w:val="00443ACC"/>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7409C"/>
    <w:rsid w:val="004740F9"/>
    <w:rsid w:val="00476566"/>
    <w:rsid w:val="00476E48"/>
    <w:rsid w:val="00480CBE"/>
    <w:rsid w:val="0048129C"/>
    <w:rsid w:val="00482FE8"/>
    <w:rsid w:val="004833B9"/>
    <w:rsid w:val="00484C6E"/>
    <w:rsid w:val="00485A74"/>
    <w:rsid w:val="0048663D"/>
    <w:rsid w:val="00486E38"/>
    <w:rsid w:val="00491B27"/>
    <w:rsid w:val="004940D0"/>
    <w:rsid w:val="00496522"/>
    <w:rsid w:val="00497E0E"/>
    <w:rsid w:val="004A3D15"/>
    <w:rsid w:val="004A5621"/>
    <w:rsid w:val="004A6112"/>
    <w:rsid w:val="004A7381"/>
    <w:rsid w:val="004A73A7"/>
    <w:rsid w:val="004A73DB"/>
    <w:rsid w:val="004B1C43"/>
    <w:rsid w:val="004B3C4D"/>
    <w:rsid w:val="004B4991"/>
    <w:rsid w:val="004B49C8"/>
    <w:rsid w:val="004B4A7B"/>
    <w:rsid w:val="004B5B88"/>
    <w:rsid w:val="004B64A1"/>
    <w:rsid w:val="004B7BE2"/>
    <w:rsid w:val="004C095D"/>
    <w:rsid w:val="004C0C48"/>
    <w:rsid w:val="004D1789"/>
    <w:rsid w:val="004D293F"/>
    <w:rsid w:val="004D4E0A"/>
    <w:rsid w:val="004D5637"/>
    <w:rsid w:val="004D63A6"/>
    <w:rsid w:val="004D69C0"/>
    <w:rsid w:val="004E2D3F"/>
    <w:rsid w:val="004E41FB"/>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112ED"/>
    <w:rsid w:val="005134A5"/>
    <w:rsid w:val="00516AE7"/>
    <w:rsid w:val="00517ED2"/>
    <w:rsid w:val="00521A2D"/>
    <w:rsid w:val="005341CA"/>
    <w:rsid w:val="00536123"/>
    <w:rsid w:val="005409CE"/>
    <w:rsid w:val="00544D61"/>
    <w:rsid w:val="00544E9B"/>
    <w:rsid w:val="00546287"/>
    <w:rsid w:val="00547F16"/>
    <w:rsid w:val="00550937"/>
    <w:rsid w:val="00551EDE"/>
    <w:rsid w:val="00552476"/>
    <w:rsid w:val="00553A64"/>
    <w:rsid w:val="00554ED2"/>
    <w:rsid w:val="00555135"/>
    <w:rsid w:val="00556291"/>
    <w:rsid w:val="00556BD1"/>
    <w:rsid w:val="00566F48"/>
    <w:rsid w:val="00566F68"/>
    <w:rsid w:val="00570213"/>
    <w:rsid w:val="00570574"/>
    <w:rsid w:val="0057079B"/>
    <w:rsid w:val="00572B7C"/>
    <w:rsid w:val="00575C9A"/>
    <w:rsid w:val="00577A7F"/>
    <w:rsid w:val="005856B4"/>
    <w:rsid w:val="005862A4"/>
    <w:rsid w:val="005914F6"/>
    <w:rsid w:val="005937AD"/>
    <w:rsid w:val="005951FC"/>
    <w:rsid w:val="00596523"/>
    <w:rsid w:val="00596E1F"/>
    <w:rsid w:val="005A055B"/>
    <w:rsid w:val="005A15DE"/>
    <w:rsid w:val="005B20ED"/>
    <w:rsid w:val="005B300D"/>
    <w:rsid w:val="005B543A"/>
    <w:rsid w:val="005C0818"/>
    <w:rsid w:val="005C35C4"/>
    <w:rsid w:val="005C40BF"/>
    <w:rsid w:val="005C7EAF"/>
    <w:rsid w:val="005D500D"/>
    <w:rsid w:val="005D5C62"/>
    <w:rsid w:val="005D663B"/>
    <w:rsid w:val="005D7643"/>
    <w:rsid w:val="005E22AF"/>
    <w:rsid w:val="005E3D28"/>
    <w:rsid w:val="005E4591"/>
    <w:rsid w:val="005F2464"/>
    <w:rsid w:val="005F2534"/>
    <w:rsid w:val="005F5464"/>
    <w:rsid w:val="005F7F62"/>
    <w:rsid w:val="00600037"/>
    <w:rsid w:val="00600990"/>
    <w:rsid w:val="00602133"/>
    <w:rsid w:val="00602E06"/>
    <w:rsid w:val="00603A6E"/>
    <w:rsid w:val="00606A22"/>
    <w:rsid w:val="00606ED2"/>
    <w:rsid w:val="006110B2"/>
    <w:rsid w:val="006115B2"/>
    <w:rsid w:val="00611638"/>
    <w:rsid w:val="00617E8D"/>
    <w:rsid w:val="00620030"/>
    <w:rsid w:val="00620892"/>
    <w:rsid w:val="00623E0D"/>
    <w:rsid w:val="00630890"/>
    <w:rsid w:val="00636410"/>
    <w:rsid w:val="006401CD"/>
    <w:rsid w:val="00640817"/>
    <w:rsid w:val="006435CF"/>
    <w:rsid w:val="00653045"/>
    <w:rsid w:val="0065434E"/>
    <w:rsid w:val="00654601"/>
    <w:rsid w:val="00654D45"/>
    <w:rsid w:val="0065553D"/>
    <w:rsid w:val="00655908"/>
    <w:rsid w:val="00657A60"/>
    <w:rsid w:val="0066017D"/>
    <w:rsid w:val="0066465D"/>
    <w:rsid w:val="0067172E"/>
    <w:rsid w:val="00672BDB"/>
    <w:rsid w:val="00675C0E"/>
    <w:rsid w:val="00677123"/>
    <w:rsid w:val="00677C62"/>
    <w:rsid w:val="0068050F"/>
    <w:rsid w:val="006809FD"/>
    <w:rsid w:val="00680CA1"/>
    <w:rsid w:val="00684A46"/>
    <w:rsid w:val="00686711"/>
    <w:rsid w:val="00691813"/>
    <w:rsid w:val="006929E5"/>
    <w:rsid w:val="006940AA"/>
    <w:rsid w:val="006968ED"/>
    <w:rsid w:val="00697DF4"/>
    <w:rsid w:val="006A158E"/>
    <w:rsid w:val="006A4B5F"/>
    <w:rsid w:val="006B1BB6"/>
    <w:rsid w:val="006B2177"/>
    <w:rsid w:val="006B2524"/>
    <w:rsid w:val="006B5972"/>
    <w:rsid w:val="006B7BE6"/>
    <w:rsid w:val="006C1147"/>
    <w:rsid w:val="006C38E9"/>
    <w:rsid w:val="006C4383"/>
    <w:rsid w:val="006C4BF3"/>
    <w:rsid w:val="006C6578"/>
    <w:rsid w:val="006C7C1F"/>
    <w:rsid w:val="006D16E6"/>
    <w:rsid w:val="006D360C"/>
    <w:rsid w:val="006D776F"/>
    <w:rsid w:val="006D7F10"/>
    <w:rsid w:val="006E0F50"/>
    <w:rsid w:val="006E1BE6"/>
    <w:rsid w:val="006E5ECB"/>
    <w:rsid w:val="006E7188"/>
    <w:rsid w:val="006F2A37"/>
    <w:rsid w:val="006F47DB"/>
    <w:rsid w:val="006F4E52"/>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3088A"/>
    <w:rsid w:val="00733BB3"/>
    <w:rsid w:val="00733E5F"/>
    <w:rsid w:val="007368B9"/>
    <w:rsid w:val="00737623"/>
    <w:rsid w:val="0073767D"/>
    <w:rsid w:val="007422CC"/>
    <w:rsid w:val="00746246"/>
    <w:rsid w:val="00746716"/>
    <w:rsid w:val="00750B64"/>
    <w:rsid w:val="00750BFB"/>
    <w:rsid w:val="00751A8C"/>
    <w:rsid w:val="00751D62"/>
    <w:rsid w:val="007550CE"/>
    <w:rsid w:val="0075627A"/>
    <w:rsid w:val="0075694A"/>
    <w:rsid w:val="00756DF5"/>
    <w:rsid w:val="00757FEE"/>
    <w:rsid w:val="00761097"/>
    <w:rsid w:val="00762C22"/>
    <w:rsid w:val="00763354"/>
    <w:rsid w:val="00764202"/>
    <w:rsid w:val="00765265"/>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774"/>
    <w:rsid w:val="007A0F7B"/>
    <w:rsid w:val="007A1D5F"/>
    <w:rsid w:val="007A45FC"/>
    <w:rsid w:val="007B0E23"/>
    <w:rsid w:val="007B1B33"/>
    <w:rsid w:val="007B5258"/>
    <w:rsid w:val="007B5C38"/>
    <w:rsid w:val="007B6661"/>
    <w:rsid w:val="007B7760"/>
    <w:rsid w:val="007C0329"/>
    <w:rsid w:val="007C0564"/>
    <w:rsid w:val="007C19D0"/>
    <w:rsid w:val="007C48CB"/>
    <w:rsid w:val="007C516E"/>
    <w:rsid w:val="007C78A7"/>
    <w:rsid w:val="007D0AF9"/>
    <w:rsid w:val="007D0BC3"/>
    <w:rsid w:val="007D0D6D"/>
    <w:rsid w:val="007D116A"/>
    <w:rsid w:val="007D252A"/>
    <w:rsid w:val="007D2B10"/>
    <w:rsid w:val="007D7E00"/>
    <w:rsid w:val="007E11AC"/>
    <w:rsid w:val="007E1E46"/>
    <w:rsid w:val="007E22B0"/>
    <w:rsid w:val="007E2359"/>
    <w:rsid w:val="007E2EEE"/>
    <w:rsid w:val="007E5956"/>
    <w:rsid w:val="007E5A05"/>
    <w:rsid w:val="007E5F6F"/>
    <w:rsid w:val="007E7262"/>
    <w:rsid w:val="007F07EF"/>
    <w:rsid w:val="007F0CA0"/>
    <w:rsid w:val="007F3E5F"/>
    <w:rsid w:val="007F5FAE"/>
    <w:rsid w:val="007F791A"/>
    <w:rsid w:val="007F7B50"/>
    <w:rsid w:val="0080064E"/>
    <w:rsid w:val="00803173"/>
    <w:rsid w:val="00805D4E"/>
    <w:rsid w:val="008074D7"/>
    <w:rsid w:val="008079B7"/>
    <w:rsid w:val="0081408F"/>
    <w:rsid w:val="00815D99"/>
    <w:rsid w:val="008203A5"/>
    <w:rsid w:val="00820F26"/>
    <w:rsid w:val="008230AC"/>
    <w:rsid w:val="00825B28"/>
    <w:rsid w:val="008268BF"/>
    <w:rsid w:val="00831594"/>
    <w:rsid w:val="00836373"/>
    <w:rsid w:val="008372FD"/>
    <w:rsid w:val="0083785D"/>
    <w:rsid w:val="00840CCF"/>
    <w:rsid w:val="008410FD"/>
    <w:rsid w:val="008426DE"/>
    <w:rsid w:val="008435A4"/>
    <w:rsid w:val="00846DC2"/>
    <w:rsid w:val="0085090A"/>
    <w:rsid w:val="008512CE"/>
    <w:rsid w:val="008518C6"/>
    <w:rsid w:val="00851DE0"/>
    <w:rsid w:val="008522A9"/>
    <w:rsid w:val="00855359"/>
    <w:rsid w:val="00857164"/>
    <w:rsid w:val="00861782"/>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97C08"/>
    <w:rsid w:val="008A0899"/>
    <w:rsid w:val="008A1EC2"/>
    <w:rsid w:val="008A22B4"/>
    <w:rsid w:val="008A5609"/>
    <w:rsid w:val="008A7258"/>
    <w:rsid w:val="008A78BA"/>
    <w:rsid w:val="008B2A5E"/>
    <w:rsid w:val="008B6EE0"/>
    <w:rsid w:val="008B7006"/>
    <w:rsid w:val="008B7FE5"/>
    <w:rsid w:val="008C1563"/>
    <w:rsid w:val="008C3800"/>
    <w:rsid w:val="008C56E7"/>
    <w:rsid w:val="008D1C77"/>
    <w:rsid w:val="008D2F21"/>
    <w:rsid w:val="008D3FF6"/>
    <w:rsid w:val="008D4691"/>
    <w:rsid w:val="008D4EC2"/>
    <w:rsid w:val="008D5C58"/>
    <w:rsid w:val="008E09A2"/>
    <w:rsid w:val="008E382E"/>
    <w:rsid w:val="008E429D"/>
    <w:rsid w:val="008E467B"/>
    <w:rsid w:val="008E4B66"/>
    <w:rsid w:val="008E653C"/>
    <w:rsid w:val="008E7F9D"/>
    <w:rsid w:val="008F06DC"/>
    <w:rsid w:val="008F13D5"/>
    <w:rsid w:val="008F182A"/>
    <w:rsid w:val="008F1A20"/>
    <w:rsid w:val="008F6EE5"/>
    <w:rsid w:val="00902422"/>
    <w:rsid w:val="00905BD3"/>
    <w:rsid w:val="00907486"/>
    <w:rsid w:val="00913DAC"/>
    <w:rsid w:val="0091457F"/>
    <w:rsid w:val="0091672A"/>
    <w:rsid w:val="00917D3B"/>
    <w:rsid w:val="00920825"/>
    <w:rsid w:val="00920874"/>
    <w:rsid w:val="00923EF4"/>
    <w:rsid w:val="0093035B"/>
    <w:rsid w:val="00930EE0"/>
    <w:rsid w:val="00930FCA"/>
    <w:rsid w:val="00931925"/>
    <w:rsid w:val="0093218D"/>
    <w:rsid w:val="0093252D"/>
    <w:rsid w:val="00935FDF"/>
    <w:rsid w:val="009448E5"/>
    <w:rsid w:val="00945E1D"/>
    <w:rsid w:val="009537A3"/>
    <w:rsid w:val="009550D6"/>
    <w:rsid w:val="00960775"/>
    <w:rsid w:val="0096431A"/>
    <w:rsid w:val="009670D3"/>
    <w:rsid w:val="00967C75"/>
    <w:rsid w:val="00970914"/>
    <w:rsid w:val="009724A9"/>
    <w:rsid w:val="0097431C"/>
    <w:rsid w:val="00974F7A"/>
    <w:rsid w:val="009829F1"/>
    <w:rsid w:val="00982C29"/>
    <w:rsid w:val="00984691"/>
    <w:rsid w:val="00984912"/>
    <w:rsid w:val="00985C7D"/>
    <w:rsid w:val="00986445"/>
    <w:rsid w:val="00986E76"/>
    <w:rsid w:val="00991674"/>
    <w:rsid w:val="00991833"/>
    <w:rsid w:val="009935D7"/>
    <w:rsid w:val="009940F2"/>
    <w:rsid w:val="00994841"/>
    <w:rsid w:val="009A0729"/>
    <w:rsid w:val="009A0C00"/>
    <w:rsid w:val="009A1789"/>
    <w:rsid w:val="009A3656"/>
    <w:rsid w:val="009A4879"/>
    <w:rsid w:val="009A4AF5"/>
    <w:rsid w:val="009A51CC"/>
    <w:rsid w:val="009B00AB"/>
    <w:rsid w:val="009B094C"/>
    <w:rsid w:val="009B2239"/>
    <w:rsid w:val="009B3219"/>
    <w:rsid w:val="009B4A21"/>
    <w:rsid w:val="009B4DE1"/>
    <w:rsid w:val="009C4AF0"/>
    <w:rsid w:val="009C5680"/>
    <w:rsid w:val="009D0233"/>
    <w:rsid w:val="009D04EF"/>
    <w:rsid w:val="009D1121"/>
    <w:rsid w:val="009D363C"/>
    <w:rsid w:val="009E161B"/>
    <w:rsid w:val="009E32C9"/>
    <w:rsid w:val="009E55A6"/>
    <w:rsid w:val="009F3A81"/>
    <w:rsid w:val="009F789C"/>
    <w:rsid w:val="009F7910"/>
    <w:rsid w:val="00A00844"/>
    <w:rsid w:val="00A012BB"/>
    <w:rsid w:val="00A0272F"/>
    <w:rsid w:val="00A05111"/>
    <w:rsid w:val="00A053AA"/>
    <w:rsid w:val="00A05A33"/>
    <w:rsid w:val="00A06DA0"/>
    <w:rsid w:val="00A06DF9"/>
    <w:rsid w:val="00A075FB"/>
    <w:rsid w:val="00A107AE"/>
    <w:rsid w:val="00A10ADC"/>
    <w:rsid w:val="00A10C8D"/>
    <w:rsid w:val="00A12210"/>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2565"/>
    <w:rsid w:val="00A43023"/>
    <w:rsid w:val="00A44D2A"/>
    <w:rsid w:val="00A46A39"/>
    <w:rsid w:val="00A5023D"/>
    <w:rsid w:val="00A511AB"/>
    <w:rsid w:val="00A5164C"/>
    <w:rsid w:val="00A51FD5"/>
    <w:rsid w:val="00A53A3B"/>
    <w:rsid w:val="00A544F2"/>
    <w:rsid w:val="00A60C63"/>
    <w:rsid w:val="00A642AC"/>
    <w:rsid w:val="00A6708A"/>
    <w:rsid w:val="00A7151D"/>
    <w:rsid w:val="00A7161C"/>
    <w:rsid w:val="00A724E1"/>
    <w:rsid w:val="00A725EC"/>
    <w:rsid w:val="00A739DF"/>
    <w:rsid w:val="00A778B4"/>
    <w:rsid w:val="00A82F6A"/>
    <w:rsid w:val="00A84890"/>
    <w:rsid w:val="00A86C97"/>
    <w:rsid w:val="00A9143A"/>
    <w:rsid w:val="00A921B5"/>
    <w:rsid w:val="00A9353D"/>
    <w:rsid w:val="00A937B7"/>
    <w:rsid w:val="00AA2CCB"/>
    <w:rsid w:val="00AA3225"/>
    <w:rsid w:val="00AA59AC"/>
    <w:rsid w:val="00AA5AFE"/>
    <w:rsid w:val="00AA5FB8"/>
    <w:rsid w:val="00AA72CC"/>
    <w:rsid w:val="00AA7385"/>
    <w:rsid w:val="00AA7DD1"/>
    <w:rsid w:val="00AB0FA5"/>
    <w:rsid w:val="00AB10F4"/>
    <w:rsid w:val="00AB2D62"/>
    <w:rsid w:val="00AB2E5E"/>
    <w:rsid w:val="00AB68F5"/>
    <w:rsid w:val="00AC069C"/>
    <w:rsid w:val="00AC1146"/>
    <w:rsid w:val="00AC1727"/>
    <w:rsid w:val="00AC2116"/>
    <w:rsid w:val="00AC33D8"/>
    <w:rsid w:val="00AC427A"/>
    <w:rsid w:val="00AC52B8"/>
    <w:rsid w:val="00AD3471"/>
    <w:rsid w:val="00AD3769"/>
    <w:rsid w:val="00AD3A0F"/>
    <w:rsid w:val="00AD3E7C"/>
    <w:rsid w:val="00AD48F0"/>
    <w:rsid w:val="00AD7964"/>
    <w:rsid w:val="00AE0FB5"/>
    <w:rsid w:val="00AE1D0F"/>
    <w:rsid w:val="00AE798A"/>
    <w:rsid w:val="00AF0E23"/>
    <w:rsid w:val="00AF6B31"/>
    <w:rsid w:val="00AF7BDA"/>
    <w:rsid w:val="00B01715"/>
    <w:rsid w:val="00B01A3D"/>
    <w:rsid w:val="00B01E6E"/>
    <w:rsid w:val="00B032B1"/>
    <w:rsid w:val="00B04967"/>
    <w:rsid w:val="00B051AD"/>
    <w:rsid w:val="00B06F2C"/>
    <w:rsid w:val="00B10189"/>
    <w:rsid w:val="00B10FE5"/>
    <w:rsid w:val="00B116CC"/>
    <w:rsid w:val="00B131CB"/>
    <w:rsid w:val="00B14E66"/>
    <w:rsid w:val="00B16D8D"/>
    <w:rsid w:val="00B179A0"/>
    <w:rsid w:val="00B17FE6"/>
    <w:rsid w:val="00B20D55"/>
    <w:rsid w:val="00B2523B"/>
    <w:rsid w:val="00B27E07"/>
    <w:rsid w:val="00B3039C"/>
    <w:rsid w:val="00B30B8A"/>
    <w:rsid w:val="00B32E58"/>
    <w:rsid w:val="00B33183"/>
    <w:rsid w:val="00B3338D"/>
    <w:rsid w:val="00B4761B"/>
    <w:rsid w:val="00B52589"/>
    <w:rsid w:val="00B578BA"/>
    <w:rsid w:val="00B60C8F"/>
    <w:rsid w:val="00B61616"/>
    <w:rsid w:val="00B623DD"/>
    <w:rsid w:val="00B63657"/>
    <w:rsid w:val="00B63FFE"/>
    <w:rsid w:val="00B65059"/>
    <w:rsid w:val="00B657FB"/>
    <w:rsid w:val="00B66266"/>
    <w:rsid w:val="00B66E32"/>
    <w:rsid w:val="00B678F8"/>
    <w:rsid w:val="00B70FE4"/>
    <w:rsid w:val="00B7149E"/>
    <w:rsid w:val="00B717B1"/>
    <w:rsid w:val="00B72653"/>
    <w:rsid w:val="00B72B53"/>
    <w:rsid w:val="00B731AF"/>
    <w:rsid w:val="00B737B7"/>
    <w:rsid w:val="00B75EDD"/>
    <w:rsid w:val="00B77AE0"/>
    <w:rsid w:val="00B77B07"/>
    <w:rsid w:val="00B80CD7"/>
    <w:rsid w:val="00B81173"/>
    <w:rsid w:val="00B811C7"/>
    <w:rsid w:val="00B81D92"/>
    <w:rsid w:val="00B82894"/>
    <w:rsid w:val="00B840BD"/>
    <w:rsid w:val="00B8671D"/>
    <w:rsid w:val="00B90572"/>
    <w:rsid w:val="00B90750"/>
    <w:rsid w:val="00B92276"/>
    <w:rsid w:val="00B92412"/>
    <w:rsid w:val="00B925C9"/>
    <w:rsid w:val="00B92E59"/>
    <w:rsid w:val="00B93B6A"/>
    <w:rsid w:val="00B94B59"/>
    <w:rsid w:val="00B94C07"/>
    <w:rsid w:val="00B95589"/>
    <w:rsid w:val="00B9579C"/>
    <w:rsid w:val="00B9594E"/>
    <w:rsid w:val="00B97190"/>
    <w:rsid w:val="00BA0674"/>
    <w:rsid w:val="00BA0C6F"/>
    <w:rsid w:val="00BA1BBF"/>
    <w:rsid w:val="00BB0A51"/>
    <w:rsid w:val="00BB30D3"/>
    <w:rsid w:val="00BB3359"/>
    <w:rsid w:val="00BB3373"/>
    <w:rsid w:val="00BB69D9"/>
    <w:rsid w:val="00BB6C29"/>
    <w:rsid w:val="00BB6E6D"/>
    <w:rsid w:val="00BC0385"/>
    <w:rsid w:val="00BC40F7"/>
    <w:rsid w:val="00BC4331"/>
    <w:rsid w:val="00BC474F"/>
    <w:rsid w:val="00BC5060"/>
    <w:rsid w:val="00BC5D10"/>
    <w:rsid w:val="00BC6DE3"/>
    <w:rsid w:val="00BC7C87"/>
    <w:rsid w:val="00BC7D86"/>
    <w:rsid w:val="00BD026F"/>
    <w:rsid w:val="00BD26D6"/>
    <w:rsid w:val="00BD5585"/>
    <w:rsid w:val="00BD5C3C"/>
    <w:rsid w:val="00BD5DBB"/>
    <w:rsid w:val="00BD7D67"/>
    <w:rsid w:val="00BE38DD"/>
    <w:rsid w:val="00BE6826"/>
    <w:rsid w:val="00BE7580"/>
    <w:rsid w:val="00BF1E23"/>
    <w:rsid w:val="00BF32F9"/>
    <w:rsid w:val="00BF4A28"/>
    <w:rsid w:val="00BF6F2A"/>
    <w:rsid w:val="00BF734D"/>
    <w:rsid w:val="00C02CDA"/>
    <w:rsid w:val="00C02DC5"/>
    <w:rsid w:val="00C030DF"/>
    <w:rsid w:val="00C04309"/>
    <w:rsid w:val="00C10794"/>
    <w:rsid w:val="00C10FAD"/>
    <w:rsid w:val="00C151CE"/>
    <w:rsid w:val="00C1561C"/>
    <w:rsid w:val="00C15E9F"/>
    <w:rsid w:val="00C16CBF"/>
    <w:rsid w:val="00C20438"/>
    <w:rsid w:val="00C2235D"/>
    <w:rsid w:val="00C258E7"/>
    <w:rsid w:val="00C31AB1"/>
    <w:rsid w:val="00C330FF"/>
    <w:rsid w:val="00C332FD"/>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57E0D"/>
    <w:rsid w:val="00C61083"/>
    <w:rsid w:val="00C63D1F"/>
    <w:rsid w:val="00C71F4F"/>
    <w:rsid w:val="00C73297"/>
    <w:rsid w:val="00C7374E"/>
    <w:rsid w:val="00C76767"/>
    <w:rsid w:val="00C76794"/>
    <w:rsid w:val="00C7732B"/>
    <w:rsid w:val="00C80283"/>
    <w:rsid w:val="00C81D7B"/>
    <w:rsid w:val="00C82008"/>
    <w:rsid w:val="00C83B4A"/>
    <w:rsid w:val="00C84966"/>
    <w:rsid w:val="00C8600C"/>
    <w:rsid w:val="00C87400"/>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47A6"/>
    <w:rsid w:val="00CB491B"/>
    <w:rsid w:val="00CB5F5D"/>
    <w:rsid w:val="00CB7549"/>
    <w:rsid w:val="00CC2E60"/>
    <w:rsid w:val="00CC7BC5"/>
    <w:rsid w:val="00CD2FF9"/>
    <w:rsid w:val="00CD37A1"/>
    <w:rsid w:val="00CD3EBE"/>
    <w:rsid w:val="00CE2806"/>
    <w:rsid w:val="00CE28C2"/>
    <w:rsid w:val="00CE448C"/>
    <w:rsid w:val="00CE45F8"/>
    <w:rsid w:val="00CE65B2"/>
    <w:rsid w:val="00CF2379"/>
    <w:rsid w:val="00CF2453"/>
    <w:rsid w:val="00CF4523"/>
    <w:rsid w:val="00CF568D"/>
    <w:rsid w:val="00D009D4"/>
    <w:rsid w:val="00D00EF5"/>
    <w:rsid w:val="00D054FE"/>
    <w:rsid w:val="00D071E5"/>
    <w:rsid w:val="00D101AD"/>
    <w:rsid w:val="00D11F66"/>
    <w:rsid w:val="00D1212D"/>
    <w:rsid w:val="00D12D77"/>
    <w:rsid w:val="00D1427B"/>
    <w:rsid w:val="00D159F8"/>
    <w:rsid w:val="00D1669C"/>
    <w:rsid w:val="00D21FA0"/>
    <w:rsid w:val="00D22652"/>
    <w:rsid w:val="00D234A0"/>
    <w:rsid w:val="00D2564E"/>
    <w:rsid w:val="00D265F1"/>
    <w:rsid w:val="00D2769D"/>
    <w:rsid w:val="00D333F5"/>
    <w:rsid w:val="00D37F25"/>
    <w:rsid w:val="00D46E41"/>
    <w:rsid w:val="00D46F3B"/>
    <w:rsid w:val="00D512F6"/>
    <w:rsid w:val="00D531AD"/>
    <w:rsid w:val="00D53EFA"/>
    <w:rsid w:val="00D57E64"/>
    <w:rsid w:val="00D63207"/>
    <w:rsid w:val="00D6321C"/>
    <w:rsid w:val="00D63908"/>
    <w:rsid w:val="00D63B54"/>
    <w:rsid w:val="00D64B48"/>
    <w:rsid w:val="00D64F74"/>
    <w:rsid w:val="00D65B63"/>
    <w:rsid w:val="00D72D3B"/>
    <w:rsid w:val="00D74D68"/>
    <w:rsid w:val="00D77159"/>
    <w:rsid w:val="00D779DD"/>
    <w:rsid w:val="00D80366"/>
    <w:rsid w:val="00D80D85"/>
    <w:rsid w:val="00D821E9"/>
    <w:rsid w:val="00D83D1F"/>
    <w:rsid w:val="00D847F8"/>
    <w:rsid w:val="00D84E02"/>
    <w:rsid w:val="00D8657E"/>
    <w:rsid w:val="00D90FE9"/>
    <w:rsid w:val="00D922CD"/>
    <w:rsid w:val="00D949A4"/>
    <w:rsid w:val="00D94D3F"/>
    <w:rsid w:val="00D951E7"/>
    <w:rsid w:val="00DA3968"/>
    <w:rsid w:val="00DA3B9F"/>
    <w:rsid w:val="00DA3CF4"/>
    <w:rsid w:val="00DA53DA"/>
    <w:rsid w:val="00DA5B3A"/>
    <w:rsid w:val="00DA6D51"/>
    <w:rsid w:val="00DA72FE"/>
    <w:rsid w:val="00DB1CC1"/>
    <w:rsid w:val="00DB2AAE"/>
    <w:rsid w:val="00DB3BEA"/>
    <w:rsid w:val="00DB5AD2"/>
    <w:rsid w:val="00DB7C89"/>
    <w:rsid w:val="00DC0BB8"/>
    <w:rsid w:val="00DC0E94"/>
    <w:rsid w:val="00DC1C55"/>
    <w:rsid w:val="00DC27A3"/>
    <w:rsid w:val="00DC3960"/>
    <w:rsid w:val="00DC58BD"/>
    <w:rsid w:val="00DC66C2"/>
    <w:rsid w:val="00DC6B8A"/>
    <w:rsid w:val="00DC6BD0"/>
    <w:rsid w:val="00DC7716"/>
    <w:rsid w:val="00DD38CD"/>
    <w:rsid w:val="00DD5256"/>
    <w:rsid w:val="00DD5715"/>
    <w:rsid w:val="00DD6BDC"/>
    <w:rsid w:val="00DE04C2"/>
    <w:rsid w:val="00DE0C5E"/>
    <w:rsid w:val="00DE1788"/>
    <w:rsid w:val="00DE46DC"/>
    <w:rsid w:val="00DE4D05"/>
    <w:rsid w:val="00DE503F"/>
    <w:rsid w:val="00DF05C5"/>
    <w:rsid w:val="00DF10DD"/>
    <w:rsid w:val="00DF3AB3"/>
    <w:rsid w:val="00DF4B61"/>
    <w:rsid w:val="00DF5243"/>
    <w:rsid w:val="00DF66CE"/>
    <w:rsid w:val="00E01D37"/>
    <w:rsid w:val="00E023C9"/>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524"/>
    <w:rsid w:val="00E4687E"/>
    <w:rsid w:val="00E468FC"/>
    <w:rsid w:val="00E50540"/>
    <w:rsid w:val="00E5119A"/>
    <w:rsid w:val="00E54184"/>
    <w:rsid w:val="00E55003"/>
    <w:rsid w:val="00E6056D"/>
    <w:rsid w:val="00E631FD"/>
    <w:rsid w:val="00E64591"/>
    <w:rsid w:val="00E70B2F"/>
    <w:rsid w:val="00E72C09"/>
    <w:rsid w:val="00E73F52"/>
    <w:rsid w:val="00E759A8"/>
    <w:rsid w:val="00E7633E"/>
    <w:rsid w:val="00E77615"/>
    <w:rsid w:val="00E8137B"/>
    <w:rsid w:val="00E8370C"/>
    <w:rsid w:val="00E8444B"/>
    <w:rsid w:val="00E86FAF"/>
    <w:rsid w:val="00E90C32"/>
    <w:rsid w:val="00E91250"/>
    <w:rsid w:val="00E91643"/>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C1AEC"/>
    <w:rsid w:val="00EC2A38"/>
    <w:rsid w:val="00EC4C81"/>
    <w:rsid w:val="00EC6FD9"/>
    <w:rsid w:val="00ED0529"/>
    <w:rsid w:val="00ED7B4E"/>
    <w:rsid w:val="00EE14B3"/>
    <w:rsid w:val="00EE2A9F"/>
    <w:rsid w:val="00EE7386"/>
    <w:rsid w:val="00EE7B41"/>
    <w:rsid w:val="00EF2E9E"/>
    <w:rsid w:val="00EF4108"/>
    <w:rsid w:val="00EF6B21"/>
    <w:rsid w:val="00F0170C"/>
    <w:rsid w:val="00F02DA5"/>
    <w:rsid w:val="00F074B0"/>
    <w:rsid w:val="00F10361"/>
    <w:rsid w:val="00F128F9"/>
    <w:rsid w:val="00F13B57"/>
    <w:rsid w:val="00F158BE"/>
    <w:rsid w:val="00F16AC9"/>
    <w:rsid w:val="00F17080"/>
    <w:rsid w:val="00F21A1D"/>
    <w:rsid w:val="00F2210E"/>
    <w:rsid w:val="00F224C2"/>
    <w:rsid w:val="00F232E2"/>
    <w:rsid w:val="00F24560"/>
    <w:rsid w:val="00F247F5"/>
    <w:rsid w:val="00F26624"/>
    <w:rsid w:val="00F30CE2"/>
    <w:rsid w:val="00F3186F"/>
    <w:rsid w:val="00F324C8"/>
    <w:rsid w:val="00F33689"/>
    <w:rsid w:val="00F458E0"/>
    <w:rsid w:val="00F45D59"/>
    <w:rsid w:val="00F46BAE"/>
    <w:rsid w:val="00F5058F"/>
    <w:rsid w:val="00F53945"/>
    <w:rsid w:val="00F568F9"/>
    <w:rsid w:val="00F56FF5"/>
    <w:rsid w:val="00F608FA"/>
    <w:rsid w:val="00F62E97"/>
    <w:rsid w:val="00F66017"/>
    <w:rsid w:val="00F70DCC"/>
    <w:rsid w:val="00F732F3"/>
    <w:rsid w:val="00F74CA7"/>
    <w:rsid w:val="00F86EC4"/>
    <w:rsid w:val="00F91973"/>
    <w:rsid w:val="00F9344C"/>
    <w:rsid w:val="00F93774"/>
    <w:rsid w:val="00F96EE3"/>
    <w:rsid w:val="00FA02AF"/>
    <w:rsid w:val="00FA18E5"/>
    <w:rsid w:val="00FA2EFA"/>
    <w:rsid w:val="00FA5FAA"/>
    <w:rsid w:val="00FB3145"/>
    <w:rsid w:val="00FB3450"/>
    <w:rsid w:val="00FB3DD7"/>
    <w:rsid w:val="00FB5C75"/>
    <w:rsid w:val="00FB6DB1"/>
    <w:rsid w:val="00FC3FA3"/>
    <w:rsid w:val="00FC5245"/>
    <w:rsid w:val="00FC648F"/>
    <w:rsid w:val="00FC69EC"/>
    <w:rsid w:val="00FD074C"/>
    <w:rsid w:val="00FD2121"/>
    <w:rsid w:val="00FD343E"/>
    <w:rsid w:val="00FD4BD9"/>
    <w:rsid w:val="00FD5693"/>
    <w:rsid w:val="00FD638A"/>
    <w:rsid w:val="00FE311C"/>
    <w:rsid w:val="00FE36C9"/>
    <w:rsid w:val="00FE62D7"/>
    <w:rsid w:val="00FE7DDC"/>
    <w:rsid w:val="00FF03E1"/>
    <w:rsid w:val="00FF1C4D"/>
    <w:rsid w:val="00FF2C32"/>
    <w:rsid w:val="00FF3BDC"/>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436382"/>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436382"/>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qFormat/>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7"/>
      </w:numPr>
      <w:ind w:left="1219" w:hanging="357"/>
    </w:pPr>
  </w:style>
  <w:style w:type="paragraph" w:customStyle="1" w:styleId="BulletSubList">
    <w:name w:val="Bullet Sub List"/>
    <w:basedOn w:val="Bullet"/>
    <w:rsid w:val="00764202"/>
    <w:pPr>
      <w:numPr>
        <w:numId w:val="8"/>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link w:val="FMCopyrightChar"/>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link w:val="PartNumberChar"/>
    <w:autoRedefine/>
    <w:qFormat/>
    <w:rsid w:val="00764202"/>
    <w:pPr>
      <w:keepNext w:val="0"/>
    </w:pPr>
    <w:rPr>
      <w:sz w:val="60"/>
    </w:rPr>
  </w:style>
  <w:style w:type="paragraph" w:customStyle="1" w:styleId="PartTitle">
    <w:name w:val="Part Title"/>
    <w:basedOn w:val="ChapterTitle"/>
    <w:next w:val="Normal"/>
    <w:link w:val="PartTitleChar"/>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0"/>
      </w:numPr>
      <w:ind w:left="1219" w:right="851" w:hanging="357"/>
    </w:pPr>
  </w:style>
  <w:style w:type="paragraph" w:customStyle="1" w:styleId="ExerciseBody">
    <w:name w:val="Exercise Body"/>
    <w:basedOn w:val="Normal"/>
    <w:link w:val="ExerciseBodyChar"/>
    <w:qFormat/>
    <w:rsid w:val="007C19D0"/>
    <w:pPr>
      <w:spacing w:before="120"/>
      <w:ind w:left="288" w:right="288"/>
    </w:pPr>
    <w:rPr>
      <w:rFonts w:ascii="HelveticaNeueLT Std Cn" w:hAnsi="HelveticaNeueLT Std Cn"/>
    </w:rPr>
  </w:style>
  <w:style w:type="character" w:customStyle="1" w:styleId="ExerciseBodyChar">
    <w:name w:val="Exercise Body Char"/>
    <w:link w:val="ExerciseBody"/>
    <w:rsid w:val="007C19D0"/>
    <w:rPr>
      <w:rFonts w:ascii="HelveticaNeueLT Std Cn" w:eastAsia="Calibri" w:hAnsi="HelveticaNeueLT Std Cn"/>
      <w:sz w:val="22"/>
      <w:szCs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9"/>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link w:val="FMAuthorChar"/>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eastAsia="Calibri" w:hAnsi="HelveticaNeue Condensed"/>
      <w:szCs w:val="22"/>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eastAsia="Calibri" w:hAnsi="HelveticaNeue Condensed"/>
      <w:sz w:val="22"/>
      <w:szCs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link w:val="FMEditionChar"/>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link w:val="FMHeadChar"/>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 w:type="paragraph" w:customStyle="1" w:styleId="SideBarCode">
    <w:name w:val="Side Bar Code"/>
    <w:basedOn w:val="Normal"/>
    <w:link w:val="SideBarCodeChar"/>
    <w:qFormat/>
    <w:rsid w:val="00480CBE"/>
    <w:pPr>
      <w:spacing w:before="360" w:after="240"/>
      <w:ind w:left="288" w:right="288"/>
      <w:contextualSpacing/>
    </w:pPr>
    <w:rPr>
      <w:rFonts w:ascii="HelveticaNeue Condensed" w:eastAsiaTheme="minorHAnsi" w:hAnsi="HelveticaNeue Condensed" w:cstheme="minorBidi"/>
      <w:sz w:val="20"/>
    </w:rPr>
  </w:style>
  <w:style w:type="character" w:customStyle="1" w:styleId="SideBarCodeChar">
    <w:name w:val="Side Bar Code Char"/>
    <w:link w:val="SideBarCode"/>
    <w:rsid w:val="00480CBE"/>
    <w:rPr>
      <w:rFonts w:ascii="HelveticaNeue Condensed" w:eastAsiaTheme="minorHAnsi" w:hAnsi="HelveticaNeue Condensed" w:cstheme="minorBidi"/>
      <w:szCs w:val="22"/>
    </w:rPr>
  </w:style>
  <w:style w:type="paragraph" w:customStyle="1" w:styleId="FMSubtitle1">
    <w:name w:val="FM Subtitle 1"/>
    <w:basedOn w:val="Normal"/>
    <w:locked/>
    <w:rsid w:val="00480CBE"/>
    <w:pPr>
      <w:spacing w:before="120" w:after="240"/>
    </w:pPr>
    <w:rPr>
      <w:rFonts w:ascii="HelveticaNeue Condensed" w:eastAsiaTheme="minorHAnsi" w:hAnsi="HelveticaNeue Condensed" w:cstheme="minorBidi"/>
      <w:sz w:val="60"/>
    </w:rPr>
  </w:style>
  <w:style w:type="paragraph" w:styleId="Revision">
    <w:name w:val="Revision"/>
    <w:hidden/>
    <w:uiPriority w:val="99"/>
    <w:semiHidden/>
    <w:rsid w:val="00480CBE"/>
    <w:rPr>
      <w:rFonts w:ascii="Calibri" w:eastAsia="Calibri" w:hAnsi="Calibri"/>
      <w:sz w:val="22"/>
      <w:szCs w:val="22"/>
    </w:rPr>
  </w:style>
  <w:style w:type="paragraph" w:styleId="Subtitle">
    <w:name w:val="Subtitle"/>
    <w:basedOn w:val="Normal"/>
    <w:next w:val="Normal"/>
    <w:link w:val="SubtitleChar"/>
    <w:qFormat/>
    <w:locked/>
    <w:rsid w:val="00480CBE"/>
    <w:pPr>
      <w:spacing w:after="60"/>
      <w:jc w:val="center"/>
      <w:outlineLvl w:val="1"/>
    </w:pPr>
    <w:rPr>
      <w:rFonts w:ascii="Cambria" w:eastAsiaTheme="minorHAnsi" w:hAnsi="Cambria" w:cstheme="minorBidi"/>
      <w:szCs w:val="24"/>
    </w:rPr>
  </w:style>
  <w:style w:type="character" w:customStyle="1" w:styleId="SubtitleChar">
    <w:name w:val="Subtitle Char"/>
    <w:basedOn w:val="DefaultParagraphFont"/>
    <w:link w:val="Subtitle"/>
    <w:rsid w:val="00480CBE"/>
    <w:rPr>
      <w:rFonts w:ascii="Cambria" w:eastAsiaTheme="minorHAnsi" w:hAnsi="Cambria" w:cstheme="minorBidi"/>
      <w:sz w:val="22"/>
      <w:szCs w:val="24"/>
    </w:rPr>
  </w:style>
  <w:style w:type="character" w:customStyle="1" w:styleId="DingbatSymbol">
    <w:name w:val="Dingbat Symbol"/>
    <w:basedOn w:val="DefaultParagraphFont"/>
    <w:uiPriority w:val="1"/>
    <w:locked/>
    <w:rsid w:val="00480CBE"/>
    <w:rPr>
      <w:rFonts w:ascii="ZapfDingbats" w:eastAsiaTheme="minorHAnsi" w:hAnsi="ZapfDingbats" w:cstheme="minorBidi"/>
      <w:color w:val="BFBFBF" w:themeColor="background1" w:themeShade="BF"/>
      <w:szCs w:val="24"/>
    </w:rPr>
  </w:style>
  <w:style w:type="character" w:customStyle="1" w:styleId="BlackDingbat">
    <w:name w:val="Black Dingbat"/>
    <w:rsid w:val="00480CBE"/>
    <w:rPr>
      <w:rFonts w:ascii="ZapfDingbats" w:hAnsi="ZapfDingbats"/>
      <w:color w:val="auto"/>
      <w:szCs w:val="24"/>
    </w:rPr>
  </w:style>
  <w:style w:type="character" w:customStyle="1" w:styleId="FMAuthorChar">
    <w:name w:val="FM Author Char"/>
    <w:link w:val="FMAuthor"/>
    <w:rsid w:val="00480CBE"/>
    <w:rPr>
      <w:rFonts w:ascii="Arial Narrow" w:eastAsia="Calibri" w:hAnsi="Arial Narrow"/>
      <w:b/>
      <w:sz w:val="36"/>
      <w:szCs w:val="24"/>
    </w:rPr>
  </w:style>
  <w:style w:type="paragraph" w:customStyle="1" w:styleId="HeaderWHITE">
    <w:name w:val="Header WHITE"/>
    <w:basedOn w:val="Header"/>
    <w:qFormat/>
    <w:locked/>
    <w:rsid w:val="00480CBE"/>
    <w:pPr>
      <w:spacing w:after="360" w:line="240" w:lineRule="auto"/>
    </w:pPr>
    <w:rPr>
      <w:rFonts w:ascii="HelveticaNeue Condensed" w:eastAsia="PMingLiU" w:hAnsi="HelveticaNeue Condensed" w:cstheme="minorBidi"/>
      <w:b/>
      <w:color w:val="FFFFFF" w:themeColor="background1"/>
      <w:sz w:val="18"/>
    </w:rPr>
  </w:style>
  <w:style w:type="character" w:customStyle="1" w:styleId="FMCopyrightChar">
    <w:name w:val="FM Copyright Char"/>
    <w:link w:val="FMCopyright"/>
    <w:rsid w:val="00480CBE"/>
    <w:rPr>
      <w:rFonts w:ascii="Utopia" w:hAnsi="Utopia"/>
      <w:sz w:val="16"/>
    </w:rPr>
  </w:style>
  <w:style w:type="character" w:customStyle="1" w:styleId="FMEditionChar">
    <w:name w:val="FM Edition Char"/>
    <w:basedOn w:val="DefaultParagraphFont"/>
    <w:link w:val="FMEdition"/>
    <w:rsid w:val="00480CBE"/>
    <w:rPr>
      <w:rFonts w:ascii="HelveticaNeue MediumCond" w:eastAsia="Calibri" w:hAnsi="HelveticaNeue MediumCond"/>
      <w:color w:val="808080"/>
      <w:sz w:val="48"/>
      <w:szCs w:val="22"/>
    </w:rPr>
  </w:style>
  <w:style w:type="paragraph" w:styleId="TOC2">
    <w:name w:val="toc 2"/>
    <w:basedOn w:val="Normal"/>
    <w:next w:val="Normal"/>
    <w:uiPriority w:val="39"/>
    <w:locked/>
    <w:rsid w:val="00480CBE"/>
    <w:pPr>
      <w:tabs>
        <w:tab w:val="right" w:leader="dot" w:pos="8630"/>
      </w:tabs>
      <w:spacing w:after="0" w:line="240" w:lineRule="auto"/>
      <w:ind w:left="245"/>
    </w:pPr>
    <w:rPr>
      <w:rFonts w:ascii="HelveticaNeue MediumCond" w:eastAsia="Times New Roman" w:hAnsi="HelveticaNeue MediumCond"/>
      <w:b/>
      <w:noProof/>
      <w:sz w:val="24"/>
      <w:szCs w:val="20"/>
    </w:rPr>
  </w:style>
  <w:style w:type="paragraph" w:customStyle="1" w:styleId="ToCPart0">
    <w:name w:val="ToC Part"/>
    <w:basedOn w:val="TOC1"/>
    <w:locked/>
    <w:rsid w:val="00480CBE"/>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480CBE"/>
    <w:pPr>
      <w:spacing w:after="100"/>
    </w:pPr>
    <w:rPr>
      <w:rFonts w:asciiTheme="minorHAnsi" w:eastAsiaTheme="minorHAnsi" w:hAnsiTheme="minorHAnsi" w:cstheme="minorBidi"/>
    </w:rPr>
  </w:style>
  <w:style w:type="paragraph" w:customStyle="1" w:styleId="PartTextCont">
    <w:name w:val="Part Text Cont."/>
    <w:basedOn w:val="Normal"/>
    <w:qFormat/>
    <w:locked/>
    <w:rsid w:val="00480CBE"/>
    <w:pPr>
      <w:spacing w:after="0" w:line="240" w:lineRule="auto"/>
      <w:ind w:firstLine="720"/>
      <w:contextualSpacing/>
    </w:pPr>
    <w:rPr>
      <w:rFonts w:ascii="Utopia" w:eastAsiaTheme="minorHAnsi" w:hAnsi="Utopia" w:cstheme="minorBidi"/>
      <w:spacing w:val="-6"/>
      <w:sz w:val="20"/>
    </w:rPr>
  </w:style>
  <w:style w:type="character" w:customStyle="1" w:styleId="PartNumberChar">
    <w:name w:val="Part Number Char"/>
    <w:basedOn w:val="DefaultParagraphFont"/>
    <w:link w:val="PartNumber"/>
    <w:rsid w:val="00480CBE"/>
    <w:rPr>
      <w:rFonts w:ascii="Arial" w:hAnsi="Arial"/>
      <w:b/>
      <w:caps/>
      <w:sz w:val="60"/>
      <w:szCs w:val="28"/>
    </w:rPr>
  </w:style>
  <w:style w:type="character" w:customStyle="1" w:styleId="PartTitleChar">
    <w:name w:val="Part Title Char"/>
    <w:basedOn w:val="DefaultParagraphFont"/>
    <w:link w:val="PartTitle"/>
    <w:rsid w:val="00480CBE"/>
    <w:rPr>
      <w:rFonts w:ascii="Arial Narrow" w:hAnsi="Arial Narrow"/>
      <w:b/>
      <w:sz w:val="80"/>
      <w:szCs w:val="48"/>
    </w:rPr>
  </w:style>
  <w:style w:type="character" w:customStyle="1" w:styleId="FMHeadChar">
    <w:name w:val="FM Head Char"/>
    <w:basedOn w:val="DefaultParagraphFont"/>
    <w:link w:val="FMHead"/>
    <w:rsid w:val="00480CBE"/>
    <w:rPr>
      <w:rFonts w:ascii="Arial Narrow" w:hAnsi="Arial Narrow"/>
      <w:b/>
      <w:spacing w:val="-20"/>
      <w:sz w:val="60"/>
      <w:szCs w:val="48"/>
    </w:rPr>
  </w:style>
  <w:style w:type="character" w:styleId="SmartHyperlink">
    <w:name w:val="Smart Hyperlink"/>
    <w:basedOn w:val="DefaultParagraphFont"/>
    <w:uiPriority w:val="99"/>
    <w:unhideWhenUsed/>
    <w:rsid w:val="00480CBE"/>
    <w:rPr>
      <w:u w:val="dotted"/>
    </w:rPr>
  </w:style>
  <w:style w:type="paragraph" w:styleId="CommentSubject">
    <w:name w:val="annotation subject"/>
    <w:basedOn w:val="CommentText"/>
    <w:next w:val="CommentText"/>
    <w:link w:val="CommentSubjectChar"/>
    <w:semiHidden/>
    <w:unhideWhenUsed/>
    <w:locked/>
    <w:rsid w:val="00757FEE"/>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757FEE"/>
    <w:rPr>
      <w:rFonts w:ascii="Calibri" w:eastAsia="Calibri" w:hAnsi="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goo.gl/FodLp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header" Target="header2.xml"/><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goo.gl/hM1kAL" TargetMode="External"/><Relationship Id="rId36"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yann.lecun.com/exdb/mnist/" TargetMode="External"/><Relationship Id="rId30" Type="http://schemas.openxmlformats.org/officeDocument/2006/relationships/hyperlink" Target="https://goo.gl/8Ja3n2" TargetMode="External"/><Relationship Id="rId35" Type="http://schemas.openxmlformats.org/officeDocument/2006/relationships/header" Target="header3.xml"/><Relationship Id="rId8" Type="http://schemas.openxmlformats.org/officeDocument/2006/relationships/comments" Target="comments.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42" Type="http://schemas.openxmlformats.org/officeDocument/2006/relationships/font" Target="fonts/font42.odttf"/><Relationship Id="rId7" Type="http://schemas.openxmlformats.org/officeDocument/2006/relationships/font" Target="fonts/font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41" Type="http://schemas.openxmlformats.org/officeDocument/2006/relationships/font" Target="fonts/font41.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s>
</file>

<file path=word/_rels/footnotes.xml.rels><?xml version="1.0" encoding="UTF-8" standalone="yes"?>
<Relationships xmlns="http://schemas.openxmlformats.org/package/2006/relationships"><Relationship Id="rId1" Type="http://schemas.openxmlformats.org/officeDocument/2006/relationships/hyperlink" Target="https://www.shutterstock.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3012</TotalTime>
  <Pages>38</Pages>
  <Words>8337</Words>
  <Characters>47527</Characters>
  <Application>Microsoft Office Word</Application>
  <DocSecurity>0</DocSecurity>
  <Lines>396</Lines>
  <Paragraphs>111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55753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Jojo Moolayil</cp:lastModifiedBy>
  <cp:revision>157</cp:revision>
  <cp:lastPrinted>2009-03-19T14:05:00Z</cp:lastPrinted>
  <dcterms:created xsi:type="dcterms:W3CDTF">2017-08-08T08:48:00Z</dcterms:created>
  <dcterms:modified xsi:type="dcterms:W3CDTF">2021-11-18T01:54:00Z</dcterms:modified>
</cp:coreProperties>
</file>