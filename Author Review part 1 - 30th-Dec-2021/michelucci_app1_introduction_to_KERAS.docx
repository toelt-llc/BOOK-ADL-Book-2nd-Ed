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17121" w14:textId="50CC389C" w:rsidR="00E95F6E" w:rsidRDefault="001010B8" w:rsidP="00E95F6E">
      <w:pPr>
        <w:pStyle w:val="ChapterTitle"/>
        <w:rPr>
          <w:sz w:val="72"/>
          <w:szCs w:val="44"/>
        </w:rPr>
      </w:pPr>
      <w:r>
        <w:rPr>
          <w:sz w:val="72"/>
          <w:szCs w:val="44"/>
        </w:rPr>
        <w:t xml:space="preserve">Basic </w:t>
      </w:r>
      <w:r w:rsidR="00020766" w:rsidRPr="00A03B74">
        <w:rPr>
          <w:sz w:val="72"/>
          <w:szCs w:val="44"/>
        </w:rPr>
        <w:t>Introduction</w:t>
      </w:r>
      <w:r w:rsidR="008502C7">
        <w:rPr>
          <w:sz w:val="72"/>
          <w:szCs w:val="44"/>
        </w:rPr>
        <w:t xml:space="preserve"> to Keras</w:t>
      </w:r>
    </w:p>
    <w:p w14:paraId="259F0536" w14:textId="58F10D28" w:rsidR="009D36E6" w:rsidRDefault="007F1B04" w:rsidP="009D36E6">
      <w:pPr>
        <w:pStyle w:val="BodyTextFirst"/>
      </w:pPr>
      <w:r>
        <w:t xml:space="preserve">Keras is an API designed to make developing neural network easy for humans. It is also the API that we have used throughout this book. </w:t>
      </w:r>
      <w:r w:rsidR="007C59F5">
        <w:t xml:space="preserve">The goal of this appendix is not to cover all aspects of Keras (surely the space would </w:t>
      </w:r>
      <w:r w:rsidR="00CA755F">
        <w:t xml:space="preserve">not </w:t>
      </w:r>
      <w:r w:rsidR="007C59F5">
        <w:t>be enough), but to give you the minimum amount of information that you will need to understand the code that we described in the book</w:t>
      </w:r>
      <w:r w:rsidR="00CA755F">
        <w:t xml:space="preserve"> and point you to resources where you can find more</w:t>
      </w:r>
      <w:r w:rsidR="007C59F5">
        <w:t xml:space="preserve">. If you want to learn everything about Keras, the most efficient way is to buy and study the book </w:t>
      </w:r>
      <w:r w:rsidR="007C59F5">
        <w:rPr>
          <w:i/>
          <w:iCs/>
        </w:rPr>
        <w:t>Deep Learning with Python</w:t>
      </w:r>
      <w:r w:rsidR="007C59F5">
        <w:t xml:space="preserve"> by François Chollet</w:t>
      </w:r>
      <w:r w:rsidR="00562C28">
        <w:t xml:space="preserve"> and of course </w:t>
      </w:r>
      <w:r w:rsidR="00CA755F">
        <w:t xml:space="preserve">(and even better) </w:t>
      </w:r>
      <w:r w:rsidR="00562C28">
        <w:t xml:space="preserve">to read the official documentation at </w:t>
      </w:r>
      <w:hyperlink r:id="rId8" w:history="1">
        <w:r w:rsidR="00562C28" w:rsidRPr="00562C28">
          <w:rPr>
            <w:rStyle w:val="SmartHyperlink"/>
          </w:rPr>
          <w:t>https://keras.io</w:t>
        </w:r>
      </w:hyperlink>
      <w:r w:rsidR="00562C28">
        <w:t xml:space="preserve">. </w:t>
      </w:r>
    </w:p>
    <w:p w14:paraId="35FE0CA2" w14:textId="6E3775F2" w:rsidR="00712E5E" w:rsidRDefault="00712E5E" w:rsidP="009D36E6">
      <w:pPr>
        <w:pStyle w:val="BodyTextFirst"/>
      </w:pPr>
    </w:p>
    <w:p w14:paraId="60B4AF9C" w14:textId="348EDE5D" w:rsidR="00712E5E" w:rsidRDefault="00712E5E" w:rsidP="009D36E6">
      <w:pPr>
        <w:pStyle w:val="BodyTextFirst"/>
      </w:pPr>
      <w:r>
        <w:t>In a few words, citing F. Chollet</w:t>
      </w:r>
      <w:r>
        <w:rPr>
          <w:rStyle w:val="FootnoteReference"/>
        </w:rPr>
        <w:footnoteReference w:id="1"/>
      </w:r>
      <w:r>
        <w:t>, “</w:t>
      </w:r>
      <w:r w:rsidRPr="00712E5E">
        <w:t>TensorFlow is an infrastructure layer for differentiable programming, dealing with tensors, variables, and gradients, Keras is a user interface for deep learning, dealing with layers, models, optimizers, loss functions, metrics, and more</w:t>
      </w:r>
      <w:r>
        <w:t>”.</w:t>
      </w:r>
    </w:p>
    <w:p w14:paraId="1D36BF15" w14:textId="5199C8F4" w:rsidR="0060296F" w:rsidRDefault="0060296F" w:rsidP="009D36E6">
      <w:pPr>
        <w:pStyle w:val="BodyTextFirst"/>
      </w:pPr>
    </w:p>
    <w:p w14:paraId="13BF2571" w14:textId="7685B015" w:rsidR="0060296F" w:rsidRPr="0060296F" w:rsidRDefault="0060296F" w:rsidP="009D36E6">
      <w:pPr>
        <w:pStyle w:val="BodyTextFirst"/>
      </w:pPr>
      <w:r>
        <w:t>If you are looking for custom training loops, custom layers and so on please check Appendix 2 where we will cover those topics, although briefly.</w:t>
      </w:r>
    </w:p>
    <w:p w14:paraId="71578EAD" w14:textId="04D4D4BE" w:rsidR="001A3D00" w:rsidRDefault="001A3D00" w:rsidP="001A3D00">
      <w:pPr>
        <w:pStyle w:val="Heading1"/>
      </w:pPr>
      <w:r>
        <w:t>Some History</w:t>
      </w:r>
    </w:p>
    <w:p w14:paraId="323AA063" w14:textId="2E914B1D" w:rsidR="004D4667" w:rsidRDefault="004D4667" w:rsidP="001A3D00">
      <w:pPr>
        <w:pStyle w:val="BodyTextFirst"/>
      </w:pPr>
      <w:r>
        <w:t>Keras was first developed by F. Chollet, and its first version was made available on March 27</w:t>
      </w:r>
      <w:r w:rsidRPr="004D4667">
        <w:rPr>
          <w:vertAlign w:val="superscript"/>
        </w:rPr>
        <w:t>th</w:t>
      </w:r>
      <w:r w:rsidR="00723DC8">
        <w:t>, 2015</w:t>
      </w:r>
      <w:r>
        <w:t xml:space="preserve">. </w:t>
      </w:r>
      <w:r w:rsidR="00DF0646">
        <w:t>Up and including version 2.3,</w:t>
      </w:r>
      <w:r>
        <w:t xml:space="preserve"> Keras need</w:t>
      </w:r>
      <w:r w:rsidR="00DF0646">
        <w:t>ed</w:t>
      </w:r>
      <w:r>
        <w:t xml:space="preserve"> a backend, in other words a system that performs the operations at low level that are needed by your code. At the very beginning Keras was not working with TensorFlow (the first </w:t>
      </w:r>
      <w:r w:rsidR="00DF0646">
        <w:t xml:space="preserve">supported </w:t>
      </w:r>
      <w:r>
        <w:t xml:space="preserve">backend was Theano). The </w:t>
      </w:r>
      <w:proofErr w:type="spellStart"/>
      <w:proofErr w:type="gramStart"/>
      <w:r w:rsidRPr="004D4667">
        <w:rPr>
          <w:rStyle w:val="CodeInline"/>
        </w:rPr>
        <w:t>tf.keras</w:t>
      </w:r>
      <w:proofErr w:type="spellEnd"/>
      <w:proofErr w:type="gramEnd"/>
      <w:r>
        <w:t xml:space="preserve"> package was introduced in TensorFlow 1.10.0. Note that the two imports</w:t>
      </w:r>
    </w:p>
    <w:p w14:paraId="542C25A3" w14:textId="3BC85B9B" w:rsidR="004D4667" w:rsidRPr="004D4667" w:rsidRDefault="004D4667" w:rsidP="004D4667">
      <w:pPr>
        <w:pStyle w:val="Code"/>
      </w:pPr>
      <w:r w:rsidRPr="004D4667">
        <w:lastRenderedPageBreak/>
        <w:t>import keras</w:t>
      </w:r>
    </w:p>
    <w:p w14:paraId="264A07C2" w14:textId="1D3CAE6F" w:rsidR="004D4667" w:rsidRDefault="004D4667" w:rsidP="001A3D00">
      <w:pPr>
        <w:pStyle w:val="BodyTextFirst"/>
      </w:pPr>
      <w:r>
        <w:t>And</w:t>
      </w:r>
    </w:p>
    <w:p w14:paraId="03341C55" w14:textId="1F18F2C2" w:rsidR="001A3D00" w:rsidRDefault="00DF0646" w:rsidP="004D4667">
      <w:pPr>
        <w:pStyle w:val="Code"/>
      </w:pPr>
      <w:r>
        <w:t>from tensorflow import keras</w:t>
      </w:r>
    </w:p>
    <w:p w14:paraId="4CE90915" w14:textId="5C30E6E1" w:rsidR="004D4667" w:rsidRDefault="004D4667" w:rsidP="001A3D00">
      <w:pPr>
        <w:pStyle w:val="BodyTextFirst"/>
      </w:pPr>
      <w:r>
        <w:t>Are two very different things.</w:t>
      </w:r>
      <w:r w:rsidR="009E4034">
        <w:t xml:space="preserve"> </w:t>
      </w:r>
      <w:r w:rsidR="00DF0646">
        <w:t>A</w:t>
      </w:r>
      <w:r w:rsidR="009E4034">
        <w:t xml:space="preserve">fter Keras 2.3.0 F. Chollet has declared that this release will be in sync with </w:t>
      </w:r>
      <w:proofErr w:type="spellStart"/>
      <w:proofErr w:type="gramStart"/>
      <w:r w:rsidR="009E4034" w:rsidRPr="009E4034">
        <w:rPr>
          <w:rStyle w:val="CodeInline"/>
        </w:rPr>
        <w:t>tf.keras</w:t>
      </w:r>
      <w:proofErr w:type="spellEnd"/>
      <w:proofErr w:type="gramEnd"/>
      <w:r w:rsidR="009E4034">
        <w:t xml:space="preserve"> and that in the future practitioners should use </w:t>
      </w:r>
      <w:proofErr w:type="spellStart"/>
      <w:r w:rsidR="009E4034" w:rsidRPr="009E4034">
        <w:rPr>
          <w:rStyle w:val="CodeInline"/>
        </w:rPr>
        <w:t>tf.keras</w:t>
      </w:r>
      <w:proofErr w:type="spellEnd"/>
      <w:r w:rsidR="009E4034">
        <w:t xml:space="preserve"> and </w:t>
      </w:r>
      <w:r w:rsidR="009E4034" w:rsidRPr="00DF0646">
        <w:rPr>
          <w:b/>
          <w:bCs/>
        </w:rPr>
        <w:t>not</w:t>
      </w:r>
      <w:r w:rsidR="009E4034">
        <w:t xml:space="preserve"> </w:t>
      </w:r>
      <w:proofErr w:type="spellStart"/>
      <w:r w:rsidR="009E4034" w:rsidRPr="009E4034">
        <w:rPr>
          <w:rStyle w:val="CodeInline"/>
        </w:rPr>
        <w:t>keras</w:t>
      </w:r>
      <w:proofErr w:type="spellEnd"/>
      <w:r w:rsidR="009E4034">
        <w:t xml:space="preserve"> anymore. After this release, </w:t>
      </w:r>
      <w:proofErr w:type="spellStart"/>
      <w:r w:rsidR="009E4034" w:rsidRPr="007D19BC">
        <w:rPr>
          <w:rStyle w:val="CodeInline"/>
        </w:rPr>
        <w:t>keras</w:t>
      </w:r>
      <w:proofErr w:type="spellEnd"/>
      <w:r w:rsidR="009E4034">
        <w:t xml:space="preserve"> will not support multiple backends anymore.</w:t>
      </w:r>
      <w:r w:rsidR="00DF0646">
        <w:t xml:space="preserve"> </w:t>
      </w:r>
    </w:p>
    <w:p w14:paraId="5B162DF7" w14:textId="035B48DF" w:rsidR="00DF0646" w:rsidRDefault="00DF0646" w:rsidP="00DF0646">
      <w:pPr>
        <w:pStyle w:val="NoteTipCaution"/>
      </w:pPr>
      <w:r>
        <w:rPr>
          <w:b/>
          <w:bCs/>
        </w:rPr>
        <w:t>Note</w:t>
      </w:r>
      <w:r>
        <w:t xml:space="preserve"> in your code you should always use </w:t>
      </w:r>
      <w:r w:rsidRPr="00DF0646">
        <w:rPr>
          <w:rStyle w:val="CodeInline"/>
        </w:rPr>
        <w:t xml:space="preserve">from </w:t>
      </w:r>
      <w:proofErr w:type="spellStart"/>
      <w:r w:rsidRPr="00DF0646">
        <w:rPr>
          <w:rStyle w:val="CodeInline"/>
        </w:rPr>
        <w:t>tensorflow</w:t>
      </w:r>
      <w:proofErr w:type="spellEnd"/>
      <w:r w:rsidRPr="00DF0646">
        <w:rPr>
          <w:rStyle w:val="CodeInline"/>
        </w:rPr>
        <w:t xml:space="preserve"> import </w:t>
      </w:r>
      <w:proofErr w:type="spellStart"/>
      <w:r w:rsidRPr="00DF0646">
        <w:rPr>
          <w:rStyle w:val="CodeInline"/>
        </w:rPr>
        <w:t>keras</w:t>
      </w:r>
      <w:proofErr w:type="spellEnd"/>
      <w:r>
        <w:t>.</w:t>
      </w:r>
    </w:p>
    <w:p w14:paraId="60073D9B" w14:textId="483C6CB1" w:rsidR="00DF0646" w:rsidRDefault="005D3C96" w:rsidP="005D3C96">
      <w:pPr>
        <w:pStyle w:val="Heading1"/>
      </w:pPr>
      <w:r>
        <w:t>Sequential Model</w:t>
      </w:r>
    </w:p>
    <w:p w14:paraId="51229000" w14:textId="5723B28D" w:rsidR="00ED4838" w:rsidRDefault="00ED4838" w:rsidP="00ED4838">
      <w:pPr>
        <w:pStyle w:val="BodyTextFirst"/>
      </w:pPr>
      <w:r>
        <w:t xml:space="preserve">A sequential model is simply a plain stack of layers, where each has one input and one output tensor. The easiest way of creating a sequential model </w:t>
      </w:r>
      <w:r w:rsidR="00481DDC">
        <w:t xml:space="preserve">by providing a list of layers to the </w:t>
      </w:r>
      <w:proofErr w:type="spellStart"/>
      <w:proofErr w:type="gramStart"/>
      <w:r w:rsidR="00481DDC" w:rsidRPr="00481DDC">
        <w:rPr>
          <w:rStyle w:val="CodeInline"/>
        </w:rPr>
        <w:t>keras.Sequential</w:t>
      </w:r>
      <w:proofErr w:type="spellEnd"/>
      <w:proofErr w:type="gramEnd"/>
      <w:r w:rsidR="00481DDC">
        <w:t xml:space="preserve"> call. For example</w:t>
      </w:r>
    </w:p>
    <w:p w14:paraId="2135CF5D" w14:textId="77777777" w:rsidR="00ED4838" w:rsidRPr="00ED4838" w:rsidRDefault="00ED4838" w:rsidP="00ED4838">
      <w:pPr>
        <w:pStyle w:val="Code"/>
      </w:pPr>
      <w:r w:rsidRPr="00ED4838">
        <w:t>model = keras.Sequential(</w:t>
      </w:r>
    </w:p>
    <w:p w14:paraId="2860D6A3" w14:textId="77777777" w:rsidR="00ED4838" w:rsidRDefault="00ED4838" w:rsidP="00ED4838">
      <w:pPr>
        <w:pStyle w:val="Code"/>
      </w:pPr>
      <w:r>
        <w:t xml:space="preserve">    [</w:t>
      </w:r>
    </w:p>
    <w:p w14:paraId="2616F95E" w14:textId="77777777" w:rsidR="00ED4838" w:rsidRDefault="00ED4838" w:rsidP="00ED4838">
      <w:pPr>
        <w:pStyle w:val="Code"/>
      </w:pPr>
      <w:r>
        <w:t xml:space="preserve">        layers.Dense(2, activation="relu"),</w:t>
      </w:r>
    </w:p>
    <w:p w14:paraId="152C53ED" w14:textId="79895BA5" w:rsidR="00ED4838" w:rsidRDefault="00ED4838" w:rsidP="00ED4838">
      <w:pPr>
        <w:pStyle w:val="Code"/>
      </w:pPr>
      <w:r>
        <w:t xml:space="preserve">        layers.Dense(</w:t>
      </w:r>
      <w:r w:rsidR="00481DDC">
        <w:t>2</w:t>
      </w:r>
      <w:r>
        <w:t>, activation="relu")</w:t>
      </w:r>
    </w:p>
    <w:p w14:paraId="609C653E" w14:textId="77777777" w:rsidR="00ED4838" w:rsidRDefault="00ED4838" w:rsidP="00ED4838">
      <w:pPr>
        <w:pStyle w:val="Code"/>
      </w:pPr>
      <w:r>
        <w:t xml:space="preserve">    ]</w:t>
      </w:r>
    </w:p>
    <w:p w14:paraId="0F87D896" w14:textId="5500DB25" w:rsidR="00ED4838" w:rsidRDefault="00ED4838" w:rsidP="00ED4838">
      <w:pPr>
        <w:pStyle w:val="Code"/>
      </w:pPr>
      <w:r>
        <w:t>)</w:t>
      </w:r>
    </w:p>
    <w:p w14:paraId="0FF57FF3" w14:textId="77777777" w:rsidR="00481DDC" w:rsidRDefault="00481DDC" w:rsidP="00ED4838">
      <w:pPr>
        <w:pStyle w:val="BodyTextFirst"/>
      </w:pPr>
      <w:r>
        <w:t xml:space="preserve">In the code above it is assumed you have imported </w:t>
      </w:r>
    </w:p>
    <w:p w14:paraId="1CE3F1E3" w14:textId="4F850A42" w:rsidR="00ED4838" w:rsidRDefault="00481DDC" w:rsidP="00481DDC">
      <w:pPr>
        <w:pStyle w:val="Code"/>
      </w:pPr>
      <w:r w:rsidRPr="00481DDC">
        <w:t>from tensorflow.keras import layers</w:t>
      </w:r>
    </w:p>
    <w:p w14:paraId="08EC9E42" w14:textId="163EAAD9" w:rsidR="007433DA" w:rsidRDefault="007433DA" w:rsidP="00ED4838">
      <w:pPr>
        <w:pStyle w:val="BodyTextFirst"/>
      </w:pPr>
      <w:r>
        <w:t xml:space="preserve">There is an alternative way of creating a Sequential model and that is by using the </w:t>
      </w:r>
      <w:proofErr w:type="gramStart"/>
      <w:r>
        <w:t>add(</w:t>
      </w:r>
      <w:proofErr w:type="gramEnd"/>
      <w:r>
        <w:t>) method. The network defined above could be also created with</w:t>
      </w:r>
    </w:p>
    <w:p w14:paraId="1283D934" w14:textId="77777777" w:rsidR="007433DA" w:rsidRDefault="007433DA" w:rsidP="007433DA">
      <w:pPr>
        <w:pStyle w:val="Code"/>
      </w:pPr>
      <w:r>
        <w:t>model = keras.Sequential()</w:t>
      </w:r>
    </w:p>
    <w:p w14:paraId="67304CD8" w14:textId="77777777" w:rsidR="007433DA" w:rsidRDefault="007433DA" w:rsidP="007433DA">
      <w:pPr>
        <w:pStyle w:val="Code"/>
      </w:pPr>
      <w:r>
        <w:t>model.add(layers.Dense(2, activation="relu"))</w:t>
      </w:r>
    </w:p>
    <w:p w14:paraId="7D2D0791" w14:textId="2ACBFC1E" w:rsidR="007433DA" w:rsidRDefault="007433DA" w:rsidP="007433DA">
      <w:pPr>
        <w:pStyle w:val="Code"/>
      </w:pPr>
      <w:r>
        <w:t>model.add(layers.Dense(2, activation="relu"))</w:t>
      </w:r>
    </w:p>
    <w:p w14:paraId="1CC84155" w14:textId="77777777" w:rsidR="00AF5AD1" w:rsidRDefault="007433DA" w:rsidP="00ED4838">
      <w:pPr>
        <w:pStyle w:val="BodyTextFirst"/>
      </w:pPr>
      <w:r>
        <w:t xml:space="preserve">The two versions of the code are completely equivalent. </w:t>
      </w:r>
      <w:r w:rsidR="00C030BE">
        <w:t xml:space="preserve">This second version is a bit more readable than the first when the number of layers is large. </w:t>
      </w:r>
    </w:p>
    <w:p w14:paraId="2C97520E" w14:textId="77777777" w:rsidR="00AF5AD1" w:rsidRDefault="00AF5AD1" w:rsidP="00ED4838">
      <w:pPr>
        <w:pStyle w:val="BodyTextFirst"/>
      </w:pPr>
    </w:p>
    <w:p w14:paraId="3DE756E6" w14:textId="497F1D64" w:rsidR="00481DDC" w:rsidRDefault="00481DDC" w:rsidP="00ED4838">
      <w:pPr>
        <w:pStyle w:val="BodyTextFirst"/>
      </w:pPr>
      <w:r>
        <w:lastRenderedPageBreak/>
        <w:t xml:space="preserve">There are situations when the </w:t>
      </w:r>
      <w:r w:rsidRPr="00751C58">
        <w:rPr>
          <w:rStyle w:val="CodeInline"/>
        </w:rPr>
        <w:t>Sequential</w:t>
      </w:r>
      <w:r>
        <w:t xml:space="preserve"> model is not appropriate. For </w:t>
      </w:r>
      <w:proofErr w:type="gramStart"/>
      <w:r>
        <w:t>example</w:t>
      </w:r>
      <w:proofErr w:type="gramEnd"/>
      <w:r>
        <w:rPr>
          <w:rStyle w:val="FootnoteReference"/>
        </w:rPr>
        <w:footnoteReference w:id="2"/>
      </w:r>
      <w:r w:rsidR="00216A2C">
        <w:t>:</w:t>
      </w:r>
      <w:r>
        <w:t xml:space="preserve"> </w:t>
      </w:r>
    </w:p>
    <w:p w14:paraId="0DC2B18F" w14:textId="5BA0B01A" w:rsidR="00481DDC" w:rsidRPr="00481DDC" w:rsidRDefault="00481DDC" w:rsidP="00481DDC">
      <w:pPr>
        <w:pStyle w:val="BodyTextFirst"/>
        <w:numPr>
          <w:ilvl w:val="0"/>
          <w:numId w:val="28"/>
        </w:numPr>
        <w:rPr>
          <w:lang w:val="en-CH"/>
        </w:rPr>
      </w:pPr>
      <w:r w:rsidRPr="00481DDC">
        <w:rPr>
          <w:lang w:val="en-CH"/>
        </w:rPr>
        <w:t>Your model has multiple inputs or multiple outputs</w:t>
      </w:r>
      <w:r w:rsidRPr="00481DDC">
        <w:t xml:space="preserve"> </w:t>
      </w:r>
    </w:p>
    <w:p w14:paraId="01226284" w14:textId="77777777" w:rsidR="00481DDC" w:rsidRPr="00481DDC" w:rsidRDefault="00481DDC" w:rsidP="00481DDC">
      <w:pPr>
        <w:pStyle w:val="BodyTextFirst"/>
        <w:numPr>
          <w:ilvl w:val="0"/>
          <w:numId w:val="28"/>
        </w:numPr>
        <w:rPr>
          <w:lang w:val="en-CH"/>
        </w:rPr>
      </w:pPr>
      <w:r w:rsidRPr="00481DDC">
        <w:rPr>
          <w:lang w:val="en-CH"/>
        </w:rPr>
        <w:t>Any of your layers has multiple inputs or multiple outputs</w:t>
      </w:r>
    </w:p>
    <w:p w14:paraId="1F2A11D6" w14:textId="77777777" w:rsidR="00481DDC" w:rsidRPr="00481DDC" w:rsidRDefault="00481DDC" w:rsidP="00481DDC">
      <w:pPr>
        <w:pStyle w:val="BodyTextFirst"/>
        <w:numPr>
          <w:ilvl w:val="0"/>
          <w:numId w:val="28"/>
        </w:numPr>
        <w:rPr>
          <w:lang w:val="en-CH"/>
        </w:rPr>
      </w:pPr>
      <w:r w:rsidRPr="00481DDC">
        <w:rPr>
          <w:lang w:val="en-CH"/>
        </w:rPr>
        <w:t>You need to do layer sharing</w:t>
      </w:r>
    </w:p>
    <w:p w14:paraId="1225873B" w14:textId="6FA357D3" w:rsidR="00481DDC" w:rsidRDefault="00481DDC" w:rsidP="00481DDC">
      <w:pPr>
        <w:pStyle w:val="BodyTextFirst"/>
        <w:numPr>
          <w:ilvl w:val="0"/>
          <w:numId w:val="28"/>
        </w:numPr>
        <w:rPr>
          <w:lang w:val="en-CH"/>
        </w:rPr>
      </w:pPr>
      <w:r w:rsidRPr="00481DDC">
        <w:rPr>
          <w:lang w:val="en-CH"/>
        </w:rPr>
        <w:t>You want non-linear topology (e.g. a residual connection, a multi-branch model)</w:t>
      </w:r>
    </w:p>
    <w:p w14:paraId="686D37D4" w14:textId="5C75C705" w:rsidR="00646495" w:rsidRDefault="00646495" w:rsidP="00646495">
      <w:pPr>
        <w:pStyle w:val="BodyTextFirst"/>
      </w:pPr>
      <w:r w:rsidRPr="00646495">
        <w:t xml:space="preserve">For those cases you will need the functional APIs, as described </w:t>
      </w:r>
      <w:r w:rsidR="008A0406">
        <w:t>later in this Appendix</w:t>
      </w:r>
      <w:r>
        <w:t>.</w:t>
      </w:r>
    </w:p>
    <w:p w14:paraId="5AA9326A" w14:textId="77472F7C" w:rsidR="00646495" w:rsidRPr="008A0406" w:rsidRDefault="008A0406" w:rsidP="00F6751A">
      <w:pPr>
        <w:pStyle w:val="Heading1"/>
      </w:pPr>
      <w:r>
        <w:t>Keras Layers</w:t>
      </w:r>
    </w:p>
    <w:p w14:paraId="1E9F3CBB" w14:textId="2C9601C4" w:rsidR="00646495" w:rsidRDefault="00004DB5" w:rsidP="00646495">
      <w:pPr>
        <w:pStyle w:val="BodyTextFirst"/>
      </w:pPr>
      <w:r>
        <w:t xml:space="preserve">Layers are a fundamental part of Keras. A </w:t>
      </w:r>
      <w:r>
        <w:rPr>
          <w:b/>
          <w:bCs/>
        </w:rPr>
        <w:t>Layer</w:t>
      </w:r>
      <w:r>
        <w:t xml:space="preserve"> includes a state (the weights of the neurons for example) and some computation (that is implemented in the </w:t>
      </w:r>
      <w:r w:rsidRPr="00004DB5">
        <w:rPr>
          <w:rStyle w:val="CodeInline"/>
        </w:rPr>
        <w:t>call</w:t>
      </w:r>
      <w:r>
        <w:t xml:space="preserve"> method). </w:t>
      </w:r>
      <w:r w:rsidR="008A0406">
        <w:t xml:space="preserve">Keras offers a lot of layers that you can use without having to develop your own. The most used </w:t>
      </w:r>
      <w:r w:rsidR="00F6751A">
        <w:t xml:space="preserve">(and probably the ones you may have seen so far) </w:t>
      </w:r>
      <w:r w:rsidR="008A0406">
        <w:t>are the following</w:t>
      </w:r>
      <w:r w:rsidR="008A0406">
        <w:rPr>
          <w:rStyle w:val="FootnoteReference"/>
        </w:rPr>
        <w:footnoteReference w:id="3"/>
      </w:r>
    </w:p>
    <w:p w14:paraId="170EB3C5" w14:textId="3D2989A7" w:rsidR="008A0406" w:rsidRDefault="00F6751A" w:rsidP="008A0406">
      <w:pPr>
        <w:pStyle w:val="BodyTextFirst"/>
        <w:numPr>
          <w:ilvl w:val="0"/>
          <w:numId w:val="29"/>
        </w:numPr>
      </w:pPr>
      <w:r>
        <w:t>Dense – a layer as the ones we have seen in the FFNN discussion</w:t>
      </w:r>
    </w:p>
    <w:p w14:paraId="7D929249" w14:textId="376E0CA1" w:rsidR="00F6751A" w:rsidRDefault="00F6751A" w:rsidP="008A0406">
      <w:pPr>
        <w:pStyle w:val="BodyTextFirst"/>
        <w:numPr>
          <w:ilvl w:val="0"/>
          <w:numId w:val="29"/>
        </w:numPr>
      </w:pPr>
      <w:r>
        <w:t>Conv1D, Conv2D and Conv3D – convolutional layers in multiple dimensions</w:t>
      </w:r>
    </w:p>
    <w:p w14:paraId="0198C92A" w14:textId="267C8F69" w:rsidR="00F6751A" w:rsidRPr="00646495" w:rsidRDefault="00F6751A" w:rsidP="00F6751A">
      <w:pPr>
        <w:pStyle w:val="BodyTextFirst"/>
        <w:numPr>
          <w:ilvl w:val="0"/>
          <w:numId w:val="29"/>
        </w:numPr>
      </w:pPr>
      <w:r>
        <w:t xml:space="preserve">MaxPooling1D, MaxPooling2D and MaxPooling3D – </w:t>
      </w:r>
      <w:proofErr w:type="spellStart"/>
      <w:r>
        <w:t>Maxpooling</w:t>
      </w:r>
      <w:proofErr w:type="spellEnd"/>
      <w:r>
        <w:t xml:space="preserve"> layers</w:t>
      </w:r>
    </w:p>
    <w:p w14:paraId="0344E3D2" w14:textId="7D01624F" w:rsidR="00F6751A" w:rsidRDefault="00F6751A" w:rsidP="00F6751A">
      <w:pPr>
        <w:pStyle w:val="BodyTextFirst"/>
        <w:numPr>
          <w:ilvl w:val="0"/>
          <w:numId w:val="29"/>
        </w:numPr>
      </w:pPr>
      <w:r>
        <w:t>AveragePooling1D, AveragePooling2D and AveragePooling3D – Average Pooling layers</w:t>
      </w:r>
    </w:p>
    <w:p w14:paraId="39256CEE" w14:textId="1DA789FB" w:rsidR="00F6751A" w:rsidRDefault="00F6751A" w:rsidP="00F6751A">
      <w:pPr>
        <w:pStyle w:val="BodyTextFirst"/>
        <w:numPr>
          <w:ilvl w:val="0"/>
          <w:numId w:val="29"/>
        </w:numPr>
      </w:pPr>
      <w:r>
        <w:t>LSTM layers</w:t>
      </w:r>
    </w:p>
    <w:p w14:paraId="3F652DDD" w14:textId="62CF0B56" w:rsidR="009206A2" w:rsidRPr="00646495" w:rsidRDefault="009206A2" w:rsidP="00F6751A">
      <w:pPr>
        <w:pStyle w:val="BodyTextFirst"/>
        <w:numPr>
          <w:ilvl w:val="0"/>
          <w:numId w:val="29"/>
        </w:numPr>
      </w:pPr>
      <w:r>
        <w:t xml:space="preserve">Regularization layers as </w:t>
      </w:r>
      <w:r w:rsidRPr="009206A2">
        <w:rPr>
          <w:rStyle w:val="CodeInline"/>
        </w:rPr>
        <w:t>Dropout</w:t>
      </w:r>
    </w:p>
    <w:p w14:paraId="332670FA" w14:textId="557772BA" w:rsidR="00F6751A" w:rsidRDefault="00F6751A" w:rsidP="00F6751A">
      <w:pPr>
        <w:pStyle w:val="BodyTextFirst"/>
      </w:pPr>
      <w:r>
        <w:t>And many more.</w:t>
      </w:r>
      <w:r w:rsidR="005A20D3">
        <w:t xml:space="preserve"> </w:t>
      </w:r>
      <w:r>
        <w:t xml:space="preserve">Remember that any operations that takes a tensor as input and gives a tensor as output is a layer in Keras language. </w:t>
      </w:r>
      <w:r w:rsidR="00313885">
        <w:t>F</w:t>
      </w:r>
      <w:r>
        <w:t xml:space="preserve">or </w:t>
      </w:r>
      <w:proofErr w:type="gramStart"/>
      <w:r>
        <w:t>example</w:t>
      </w:r>
      <w:proofErr w:type="gramEnd"/>
      <w:r>
        <w:t xml:space="preserve"> flattening a 2D image into a one dimensional vector is also a layer (see the </w:t>
      </w:r>
      <w:r w:rsidRPr="00F6751A">
        <w:rPr>
          <w:rStyle w:val="CodeInline"/>
        </w:rPr>
        <w:t>Flatten</w:t>
      </w:r>
      <w:r>
        <w:t xml:space="preserve"> layer).</w:t>
      </w:r>
      <w:r w:rsidR="008B0F10">
        <w:t xml:space="preserve"> Also reshaping an input can be done with a layer (see the </w:t>
      </w:r>
      <w:r w:rsidR="008B0F10" w:rsidRPr="008B0F10">
        <w:rPr>
          <w:rStyle w:val="CodeInline"/>
        </w:rPr>
        <w:t>Reshape</w:t>
      </w:r>
      <w:r w:rsidR="008B0F10">
        <w:t xml:space="preserve"> layer). Even applying an activation function can be done with a layer (see the </w:t>
      </w:r>
      <w:r w:rsidR="008B0F10" w:rsidRPr="008B0F10">
        <w:rPr>
          <w:rStyle w:val="CodeInline"/>
        </w:rPr>
        <w:t>ReLU</w:t>
      </w:r>
      <w:r w:rsidR="008B0F10">
        <w:t xml:space="preserve"> layer for example).</w:t>
      </w:r>
    </w:p>
    <w:p w14:paraId="531859AD" w14:textId="11CE8BDB" w:rsidR="005A20D3" w:rsidRDefault="005A20D3" w:rsidP="005A20D3">
      <w:pPr>
        <w:pStyle w:val="NoteTipCaution"/>
      </w:pPr>
      <w:r>
        <w:rPr>
          <w:b/>
          <w:bCs/>
        </w:rPr>
        <w:t xml:space="preserve">Note </w:t>
      </w:r>
      <w:r>
        <w:t>Remember that any operations that takes a tensor as input and gives a tensor as output is a layer in Keras language.</w:t>
      </w:r>
    </w:p>
    <w:p w14:paraId="3BD80742" w14:textId="24A8DA33" w:rsidR="00004DB5" w:rsidRDefault="00004DB5" w:rsidP="00004DB5">
      <w:pPr>
        <w:pStyle w:val="BodyTextFirst"/>
      </w:pPr>
      <w:r>
        <w:lastRenderedPageBreak/>
        <w:t xml:space="preserve">In Appendix 2, we will </w:t>
      </w:r>
      <w:r w:rsidR="00313885">
        <w:t xml:space="preserve">briefly </w:t>
      </w:r>
      <w:r>
        <w:t>discuss how to develop your own layers and what are the steps necessary. Note that you can also easily do the following things with layers:</w:t>
      </w:r>
    </w:p>
    <w:p w14:paraId="405AEE1B" w14:textId="5B61F839" w:rsidR="00004DB5" w:rsidRDefault="00004DB5" w:rsidP="00004DB5">
      <w:pPr>
        <w:pStyle w:val="BodyTextFirst"/>
        <w:numPr>
          <w:ilvl w:val="0"/>
          <w:numId w:val="30"/>
        </w:numPr>
      </w:pPr>
      <w:r>
        <w:t>Retrieve the gradients (see next Appendix)</w:t>
      </w:r>
    </w:p>
    <w:p w14:paraId="587C79C6" w14:textId="5DA6CF0F" w:rsidR="00004DB5" w:rsidRDefault="00004DB5" w:rsidP="00004DB5">
      <w:pPr>
        <w:pStyle w:val="BodyTextFirst"/>
        <w:numPr>
          <w:ilvl w:val="0"/>
          <w:numId w:val="30"/>
        </w:numPr>
      </w:pPr>
      <w:r>
        <w:t>Retrieve the weights (see next Appendix)</w:t>
      </w:r>
    </w:p>
    <w:p w14:paraId="63625833" w14:textId="53E9147D" w:rsidR="00004DB5" w:rsidRDefault="00004DB5" w:rsidP="00004DB5">
      <w:pPr>
        <w:pStyle w:val="BodyTextFirst"/>
        <w:numPr>
          <w:ilvl w:val="0"/>
          <w:numId w:val="30"/>
        </w:numPr>
      </w:pPr>
      <w:r>
        <w:t>Add regularization losses (as we have discussed in the main part of the book)</w:t>
      </w:r>
    </w:p>
    <w:p w14:paraId="2FC3DD4C" w14:textId="5522D3CD" w:rsidR="00004DB5" w:rsidRDefault="00004DB5" w:rsidP="00004DB5">
      <w:pPr>
        <w:pStyle w:val="BodyTextFirst"/>
        <w:numPr>
          <w:ilvl w:val="0"/>
          <w:numId w:val="30"/>
        </w:numPr>
      </w:pPr>
      <w:r>
        <w:t>You can set the weights to values of your choices (see next Appendix)</w:t>
      </w:r>
    </w:p>
    <w:p w14:paraId="34245569" w14:textId="3FAD5A2F" w:rsidR="00004DB5" w:rsidRPr="00004DB5" w:rsidRDefault="00004DB5" w:rsidP="00004DB5">
      <w:pPr>
        <w:pStyle w:val="BodyTextFirst"/>
        <w:numPr>
          <w:ilvl w:val="0"/>
          <w:numId w:val="30"/>
        </w:numPr>
      </w:pPr>
      <w:r>
        <w:t xml:space="preserve">You can use initializers for the weights (for example He, </w:t>
      </w:r>
      <w:proofErr w:type="spellStart"/>
      <w:r>
        <w:t>Glorot</w:t>
      </w:r>
      <w:proofErr w:type="spellEnd"/>
      <w:r>
        <w:t>, etc.)</w:t>
      </w:r>
    </w:p>
    <w:p w14:paraId="00D0AF8E" w14:textId="2F2F4D1D" w:rsidR="005A20D3" w:rsidRDefault="0032271A" w:rsidP="0032271A">
      <w:pPr>
        <w:pStyle w:val="Heading2"/>
      </w:pPr>
      <w:r>
        <w:t>Setting the Activation Function</w:t>
      </w:r>
    </w:p>
    <w:p w14:paraId="44AE150C" w14:textId="7D09B17C" w:rsidR="0032271A" w:rsidRDefault="00D02825" w:rsidP="00F6751A">
      <w:pPr>
        <w:pStyle w:val="BodyTextFirst"/>
      </w:pPr>
      <w:r>
        <w:t xml:space="preserve">To set the activation function in layers you can set the </w:t>
      </w:r>
      <w:r w:rsidRPr="00D02825">
        <w:rPr>
          <w:rStyle w:val="CodeInline"/>
        </w:rPr>
        <w:t>activation</w:t>
      </w:r>
      <w:r>
        <w:t xml:space="preserve"> property. For </w:t>
      </w:r>
      <w:proofErr w:type="gramStart"/>
      <w:r>
        <w:t>example</w:t>
      </w:r>
      <w:proofErr w:type="gramEnd"/>
      <w:r>
        <w:t xml:space="preserve"> the code</w:t>
      </w:r>
    </w:p>
    <w:p w14:paraId="77EAEED6" w14:textId="5241CEB3" w:rsidR="00D02825" w:rsidRDefault="00D02825" w:rsidP="00D02825">
      <w:pPr>
        <w:pStyle w:val="Code"/>
      </w:pPr>
      <w:r>
        <w:t>layers.Dense(2, activation="relu")</w:t>
      </w:r>
    </w:p>
    <w:p w14:paraId="41A392AD" w14:textId="020ED1A9" w:rsidR="00D02825" w:rsidRPr="00646495" w:rsidRDefault="00D02825" w:rsidP="00F6751A">
      <w:pPr>
        <w:pStyle w:val="BodyTextFirst"/>
      </w:pPr>
      <w:r>
        <w:t xml:space="preserve">creates a layer with 2 neurons with the ReLU activation function. Note that if you don’t </w:t>
      </w:r>
      <w:proofErr w:type="spellStart"/>
      <w:r>
        <w:t>specity</w:t>
      </w:r>
      <w:proofErr w:type="spellEnd"/>
      <w:r>
        <w:t xml:space="preserve"> any activation none is used (or in other words the identity function is used as activation function).</w:t>
      </w:r>
      <w:r w:rsidR="00C50012">
        <w:tab/>
        <w:t>As usual Keras offers many activation functions</w:t>
      </w:r>
      <w:r w:rsidR="00C50012">
        <w:rPr>
          <w:rStyle w:val="FootnoteReference"/>
        </w:rPr>
        <w:footnoteReference w:id="4"/>
      </w:r>
      <w:r w:rsidR="00C50012">
        <w:t xml:space="preserve">: </w:t>
      </w:r>
      <w:proofErr w:type="spellStart"/>
      <w:r w:rsidR="00C50012" w:rsidRPr="00C50012">
        <w:rPr>
          <w:rStyle w:val="CodeInline"/>
        </w:rPr>
        <w:t>relu</w:t>
      </w:r>
      <w:proofErr w:type="spellEnd"/>
      <w:r w:rsidR="00C50012">
        <w:t xml:space="preserve">, </w:t>
      </w:r>
      <w:r w:rsidR="00C50012" w:rsidRPr="00C50012">
        <w:rPr>
          <w:rStyle w:val="CodeInline"/>
        </w:rPr>
        <w:t>sigmoid</w:t>
      </w:r>
      <w:r w:rsidR="00C50012">
        <w:t xml:space="preserve">, </w:t>
      </w:r>
      <w:r w:rsidR="00C50012" w:rsidRPr="00C50012">
        <w:rPr>
          <w:rStyle w:val="CodeInline"/>
        </w:rPr>
        <w:t>softmax</w:t>
      </w:r>
      <w:r w:rsidR="00C50012">
        <w:t xml:space="preserve">, </w:t>
      </w:r>
      <w:proofErr w:type="spellStart"/>
      <w:r w:rsidR="00C50012" w:rsidRPr="00C50012">
        <w:rPr>
          <w:rStyle w:val="CodeInline"/>
        </w:rPr>
        <w:t>softplus</w:t>
      </w:r>
      <w:proofErr w:type="spellEnd"/>
      <w:r w:rsidR="00C50012">
        <w:t xml:space="preserve">, </w:t>
      </w:r>
      <w:proofErr w:type="spellStart"/>
      <w:r w:rsidR="00C50012" w:rsidRPr="00C50012">
        <w:rPr>
          <w:rStyle w:val="CodeInline"/>
        </w:rPr>
        <w:t>softsign</w:t>
      </w:r>
      <w:proofErr w:type="spellEnd"/>
      <w:r w:rsidR="00C50012">
        <w:t xml:space="preserve">, </w:t>
      </w:r>
      <w:r w:rsidR="00C50012" w:rsidRPr="00C50012">
        <w:rPr>
          <w:rStyle w:val="CodeInline"/>
        </w:rPr>
        <w:t>tanh</w:t>
      </w:r>
      <w:r w:rsidR="00C50012">
        <w:t xml:space="preserve">, </w:t>
      </w:r>
      <w:proofErr w:type="spellStart"/>
      <w:r w:rsidR="00C50012" w:rsidRPr="00C50012">
        <w:rPr>
          <w:rStyle w:val="CodeInline"/>
        </w:rPr>
        <w:t>selu</w:t>
      </w:r>
      <w:proofErr w:type="spellEnd"/>
      <w:r w:rsidR="00C50012">
        <w:t xml:space="preserve">, </w:t>
      </w:r>
      <w:proofErr w:type="spellStart"/>
      <w:r w:rsidR="00C50012" w:rsidRPr="00C50012">
        <w:rPr>
          <w:rStyle w:val="CodeInline"/>
        </w:rPr>
        <w:t>elu</w:t>
      </w:r>
      <w:proofErr w:type="spellEnd"/>
      <w:r w:rsidR="00C50012">
        <w:t xml:space="preserve"> and </w:t>
      </w:r>
      <w:r w:rsidR="00C50012" w:rsidRPr="00C50012">
        <w:rPr>
          <w:rStyle w:val="CodeInline"/>
        </w:rPr>
        <w:t>exponential function</w:t>
      </w:r>
      <w:r w:rsidR="00C50012">
        <w:t>.</w:t>
      </w:r>
    </w:p>
    <w:p w14:paraId="1600DA92" w14:textId="2C30EEEE" w:rsidR="005D3C96" w:rsidRDefault="005D3C96" w:rsidP="005D3C96">
      <w:pPr>
        <w:pStyle w:val="Heading1"/>
      </w:pPr>
      <w:r>
        <w:t>Functional APIs</w:t>
      </w:r>
    </w:p>
    <w:p w14:paraId="6C4AFDAB" w14:textId="417A6423" w:rsidR="0041332E" w:rsidRDefault="0041332E" w:rsidP="0041332E">
      <w:pPr>
        <w:pStyle w:val="BodyTextFirst"/>
      </w:pPr>
      <w:r>
        <w:t xml:space="preserve">The functional Keras APIs offer a way to create models that are not linear, with shared layers or with multi-input or multi-output (or both). The idea behind it (if you don’t understand it simply ignore it) is that neural networks are normally a </w:t>
      </w:r>
      <w:r w:rsidR="005238C6">
        <w:t>directed acyclic graph</w:t>
      </w:r>
      <w:r>
        <w:t xml:space="preserve">, so with the functional APIs you can build graphs of layers (therefore you can build non-linear architectures). For </w:t>
      </w:r>
      <w:r w:rsidR="005238C6">
        <w:t>example,</w:t>
      </w:r>
      <w:r>
        <w:t xml:space="preserve"> the p</w:t>
      </w:r>
      <w:r w:rsidR="005238C6">
        <w:t>r</w:t>
      </w:r>
      <w:r>
        <w:t>evious network would be built as</w:t>
      </w:r>
    </w:p>
    <w:p w14:paraId="20DAEBDA" w14:textId="0DBD6E9B" w:rsidR="0041332E" w:rsidRDefault="0041332E" w:rsidP="0041332E">
      <w:pPr>
        <w:pStyle w:val="Code"/>
      </w:pPr>
      <w:r w:rsidRPr="0041332E">
        <w:t>inputs = keras.Input(shape=(</w:t>
      </w:r>
      <w:r>
        <w:t>...</w:t>
      </w:r>
      <w:r w:rsidRPr="0041332E">
        <w:t>,))</w:t>
      </w:r>
    </w:p>
    <w:p w14:paraId="73D988D6" w14:textId="3B0433C4" w:rsidR="0041332E" w:rsidRDefault="0041332E" w:rsidP="0041332E">
      <w:pPr>
        <w:pStyle w:val="Code"/>
      </w:pPr>
      <w:r>
        <w:t>x = layers.Dense(2, activation="relu")(inputs)</w:t>
      </w:r>
    </w:p>
    <w:p w14:paraId="7B636B8E" w14:textId="1754A997" w:rsidR="0041332E" w:rsidRDefault="0041332E" w:rsidP="0041332E">
      <w:pPr>
        <w:pStyle w:val="Code"/>
      </w:pPr>
      <w:r>
        <w:t>x = layers.Dense(2, activation="relu")(x)</w:t>
      </w:r>
    </w:p>
    <w:p w14:paraId="40F2E96D" w14:textId="061873FD" w:rsidR="0041332E" w:rsidRDefault="0041332E" w:rsidP="0041332E">
      <w:pPr>
        <w:pStyle w:val="BodyTextFirst"/>
      </w:pPr>
      <w:r>
        <w:lastRenderedPageBreak/>
        <w:t xml:space="preserve">where we have added an input layer since it is needed when using the Functional APIs. As you can see, each layer is “applied” to another one. Or in graph language is like drawing a connection between two layers. This model can be graphically plotted </w:t>
      </w:r>
      <w:r w:rsidR="008726C9">
        <w:t>with</w:t>
      </w:r>
      <w:r>
        <w:t xml:space="preserve"> Kera</w:t>
      </w:r>
      <w:r w:rsidR="008726C9">
        <w:t>s</w:t>
      </w:r>
      <w:r>
        <w:rPr>
          <w:rStyle w:val="FootnoteReference"/>
        </w:rPr>
        <w:footnoteReference w:id="5"/>
      </w:r>
      <w:r w:rsidR="008726C9">
        <w:t xml:space="preserve"> and it looks like Figure 1-1.</w:t>
      </w:r>
    </w:p>
    <w:p w14:paraId="4D74467A" w14:textId="60071870" w:rsidR="0041332E" w:rsidRDefault="0041332E" w:rsidP="0041332E">
      <w:pPr>
        <w:pStyle w:val="Figure"/>
      </w:pPr>
      <w:r>
        <w:rPr>
          <w:noProof/>
        </w:rPr>
        <w:drawing>
          <wp:inline distT="0" distB="0" distL="0" distR="0" wp14:anchorId="5CFA4B6A" wp14:editId="76C0DDBA">
            <wp:extent cx="1193800" cy="16129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193800" cy="1612900"/>
                    </a:xfrm>
                    <a:prstGeom prst="rect">
                      <a:avLst/>
                    </a:prstGeom>
                  </pic:spPr>
                </pic:pic>
              </a:graphicData>
            </a:graphic>
          </wp:inline>
        </w:drawing>
      </w:r>
    </w:p>
    <w:p w14:paraId="0B4161DF" w14:textId="4699C57F" w:rsidR="0041332E" w:rsidRDefault="0041332E" w:rsidP="0041332E">
      <w:pPr>
        <w:pStyle w:val="FigureCaption"/>
      </w:pPr>
      <w:r>
        <w:t>Figure 1-1: a graphical representation of the small network defined in the text as a graph.</w:t>
      </w:r>
    </w:p>
    <w:p w14:paraId="143A742D" w14:textId="19B6F0F0" w:rsidR="0041332E" w:rsidRDefault="00A31C9B" w:rsidP="0041332E">
      <w:pPr>
        <w:pStyle w:val="BodyTextFirst"/>
      </w:pPr>
      <w:r>
        <w:t xml:space="preserve">For </w:t>
      </w:r>
      <w:proofErr w:type="gramStart"/>
      <w:r>
        <w:t>example</w:t>
      </w:r>
      <w:proofErr w:type="gramEnd"/>
      <w:r>
        <w:t xml:space="preserve"> the code</w:t>
      </w:r>
    </w:p>
    <w:p w14:paraId="0282DE87" w14:textId="77777777" w:rsidR="00A31C9B" w:rsidRPr="00A31C9B" w:rsidRDefault="00A31C9B" w:rsidP="00A31C9B">
      <w:pPr>
        <w:shd w:val="clear" w:color="auto" w:fill="FFFFFE"/>
        <w:spacing w:after="0" w:line="285" w:lineRule="atLeast"/>
        <w:rPr>
          <w:rFonts w:ascii="Courier New" w:eastAsia="Times New Roman" w:hAnsi="Courier New" w:cs="Courier New"/>
          <w:color w:val="000000"/>
          <w:sz w:val="21"/>
          <w:szCs w:val="21"/>
          <w:lang w:val="en-CH" w:eastAsia="en-GB"/>
        </w:rPr>
      </w:pPr>
      <w:r w:rsidRPr="00A31C9B">
        <w:rPr>
          <w:rFonts w:ascii="Courier New" w:eastAsia="Times New Roman" w:hAnsi="Courier New" w:cs="Courier New"/>
          <w:color w:val="000000"/>
          <w:sz w:val="21"/>
          <w:szCs w:val="21"/>
          <w:lang w:val="en-CH" w:eastAsia="en-GB"/>
        </w:rPr>
        <w:t>inputs = keras.Input(shape=(</w:t>
      </w:r>
      <w:r w:rsidRPr="00A31C9B">
        <w:rPr>
          <w:rFonts w:ascii="Courier New" w:eastAsia="Times New Roman" w:hAnsi="Courier New" w:cs="Courier New"/>
          <w:color w:val="09885A"/>
          <w:sz w:val="21"/>
          <w:szCs w:val="21"/>
          <w:lang w:val="en-CH" w:eastAsia="en-GB"/>
        </w:rPr>
        <w:t>784</w:t>
      </w:r>
      <w:r w:rsidRPr="00A31C9B">
        <w:rPr>
          <w:rFonts w:ascii="Courier New" w:eastAsia="Times New Roman" w:hAnsi="Courier New" w:cs="Courier New"/>
          <w:color w:val="000000"/>
          <w:sz w:val="21"/>
          <w:szCs w:val="21"/>
          <w:lang w:val="en-CH" w:eastAsia="en-GB"/>
        </w:rPr>
        <w:t>,))</w:t>
      </w:r>
    </w:p>
    <w:p w14:paraId="719F8C6C" w14:textId="77777777" w:rsidR="00A31C9B" w:rsidRPr="00A31C9B" w:rsidRDefault="00A31C9B" w:rsidP="00A31C9B">
      <w:pPr>
        <w:shd w:val="clear" w:color="auto" w:fill="FFFFFE"/>
        <w:spacing w:after="0" w:line="285" w:lineRule="atLeast"/>
        <w:rPr>
          <w:rFonts w:ascii="Courier New" w:eastAsia="Times New Roman" w:hAnsi="Courier New" w:cs="Courier New"/>
          <w:color w:val="000000"/>
          <w:sz w:val="21"/>
          <w:szCs w:val="21"/>
          <w:lang w:val="en-CH" w:eastAsia="en-GB"/>
        </w:rPr>
      </w:pPr>
      <w:r w:rsidRPr="00A31C9B">
        <w:rPr>
          <w:rFonts w:ascii="Courier New" w:eastAsia="Times New Roman" w:hAnsi="Courier New" w:cs="Courier New"/>
          <w:color w:val="000000"/>
          <w:sz w:val="21"/>
          <w:szCs w:val="21"/>
          <w:lang w:val="en-CH" w:eastAsia="en-GB"/>
        </w:rPr>
        <w:t>x1 = layers.Dense(</w:t>
      </w:r>
      <w:r w:rsidRPr="00A31C9B">
        <w:rPr>
          <w:rFonts w:ascii="Courier New" w:eastAsia="Times New Roman" w:hAnsi="Courier New" w:cs="Courier New"/>
          <w:color w:val="09885A"/>
          <w:sz w:val="21"/>
          <w:szCs w:val="21"/>
          <w:lang w:val="en-CH" w:eastAsia="en-GB"/>
        </w:rPr>
        <w:t>2</w:t>
      </w:r>
      <w:r w:rsidRPr="00A31C9B">
        <w:rPr>
          <w:rFonts w:ascii="Courier New" w:eastAsia="Times New Roman" w:hAnsi="Courier New" w:cs="Courier New"/>
          <w:color w:val="000000"/>
          <w:sz w:val="21"/>
          <w:szCs w:val="21"/>
          <w:lang w:val="en-CH" w:eastAsia="en-GB"/>
        </w:rPr>
        <w:t>, activation=</w:t>
      </w:r>
      <w:r w:rsidRPr="00A31C9B">
        <w:rPr>
          <w:rFonts w:ascii="Courier New" w:eastAsia="Times New Roman" w:hAnsi="Courier New" w:cs="Courier New"/>
          <w:color w:val="A31515"/>
          <w:sz w:val="21"/>
          <w:szCs w:val="21"/>
          <w:lang w:val="en-CH" w:eastAsia="en-GB"/>
        </w:rPr>
        <w:t>"relu"</w:t>
      </w:r>
      <w:r w:rsidRPr="00A31C9B">
        <w:rPr>
          <w:rFonts w:ascii="Courier New" w:eastAsia="Times New Roman" w:hAnsi="Courier New" w:cs="Courier New"/>
          <w:color w:val="000000"/>
          <w:sz w:val="21"/>
          <w:szCs w:val="21"/>
          <w:lang w:val="en-CH" w:eastAsia="en-GB"/>
        </w:rPr>
        <w:t>)(inputs)</w:t>
      </w:r>
    </w:p>
    <w:p w14:paraId="10DB11F6" w14:textId="77777777" w:rsidR="00A31C9B" w:rsidRPr="00A31C9B" w:rsidRDefault="00A31C9B" w:rsidP="00A31C9B">
      <w:pPr>
        <w:shd w:val="clear" w:color="auto" w:fill="FFFFFE"/>
        <w:spacing w:after="0" w:line="285" w:lineRule="atLeast"/>
        <w:rPr>
          <w:rFonts w:ascii="Courier New" w:eastAsia="Times New Roman" w:hAnsi="Courier New" w:cs="Courier New"/>
          <w:color w:val="000000"/>
          <w:sz w:val="21"/>
          <w:szCs w:val="21"/>
          <w:lang w:val="en-CH" w:eastAsia="en-GB"/>
        </w:rPr>
      </w:pPr>
      <w:r w:rsidRPr="00A31C9B">
        <w:rPr>
          <w:rFonts w:ascii="Courier New" w:eastAsia="Times New Roman" w:hAnsi="Courier New" w:cs="Courier New"/>
          <w:color w:val="000000"/>
          <w:sz w:val="21"/>
          <w:szCs w:val="21"/>
          <w:lang w:val="en-CH" w:eastAsia="en-GB"/>
        </w:rPr>
        <w:t>x2 = layers.Dense(</w:t>
      </w:r>
      <w:r w:rsidRPr="00A31C9B">
        <w:rPr>
          <w:rFonts w:ascii="Courier New" w:eastAsia="Times New Roman" w:hAnsi="Courier New" w:cs="Courier New"/>
          <w:color w:val="09885A"/>
          <w:sz w:val="21"/>
          <w:szCs w:val="21"/>
          <w:lang w:val="en-CH" w:eastAsia="en-GB"/>
        </w:rPr>
        <w:t>2</w:t>
      </w:r>
      <w:r w:rsidRPr="00A31C9B">
        <w:rPr>
          <w:rFonts w:ascii="Courier New" w:eastAsia="Times New Roman" w:hAnsi="Courier New" w:cs="Courier New"/>
          <w:color w:val="000000"/>
          <w:sz w:val="21"/>
          <w:szCs w:val="21"/>
          <w:lang w:val="en-CH" w:eastAsia="en-GB"/>
        </w:rPr>
        <w:t>, activation=</w:t>
      </w:r>
      <w:r w:rsidRPr="00A31C9B">
        <w:rPr>
          <w:rFonts w:ascii="Courier New" w:eastAsia="Times New Roman" w:hAnsi="Courier New" w:cs="Courier New"/>
          <w:color w:val="A31515"/>
          <w:sz w:val="21"/>
          <w:szCs w:val="21"/>
          <w:lang w:val="en-CH" w:eastAsia="en-GB"/>
        </w:rPr>
        <w:t>"relu"</w:t>
      </w:r>
      <w:r w:rsidRPr="00A31C9B">
        <w:rPr>
          <w:rFonts w:ascii="Courier New" w:eastAsia="Times New Roman" w:hAnsi="Courier New" w:cs="Courier New"/>
          <w:color w:val="000000"/>
          <w:sz w:val="21"/>
          <w:szCs w:val="21"/>
          <w:lang w:val="en-CH" w:eastAsia="en-GB"/>
        </w:rPr>
        <w:t>)(x1)</w:t>
      </w:r>
    </w:p>
    <w:p w14:paraId="3F4CC530" w14:textId="77777777" w:rsidR="00A31C9B" w:rsidRPr="00A31C9B" w:rsidRDefault="00A31C9B" w:rsidP="00A31C9B">
      <w:pPr>
        <w:shd w:val="clear" w:color="auto" w:fill="FFFFFE"/>
        <w:spacing w:after="0" w:line="285" w:lineRule="atLeast"/>
        <w:rPr>
          <w:rFonts w:ascii="Courier New" w:eastAsia="Times New Roman" w:hAnsi="Courier New" w:cs="Courier New"/>
          <w:color w:val="000000"/>
          <w:sz w:val="21"/>
          <w:szCs w:val="21"/>
          <w:lang w:val="en-CH" w:eastAsia="en-GB"/>
        </w:rPr>
      </w:pPr>
      <w:r w:rsidRPr="00A31C9B">
        <w:rPr>
          <w:rFonts w:ascii="Courier New" w:eastAsia="Times New Roman" w:hAnsi="Courier New" w:cs="Courier New"/>
          <w:color w:val="000000"/>
          <w:sz w:val="21"/>
          <w:szCs w:val="21"/>
          <w:lang w:val="en-CH" w:eastAsia="en-GB"/>
        </w:rPr>
        <w:t>y = layers.Dense(</w:t>
      </w:r>
      <w:r w:rsidRPr="00A31C9B">
        <w:rPr>
          <w:rFonts w:ascii="Courier New" w:eastAsia="Times New Roman" w:hAnsi="Courier New" w:cs="Courier New"/>
          <w:color w:val="09885A"/>
          <w:sz w:val="21"/>
          <w:szCs w:val="21"/>
          <w:lang w:val="en-CH" w:eastAsia="en-GB"/>
        </w:rPr>
        <w:t>2</w:t>
      </w:r>
      <w:r w:rsidRPr="00A31C9B">
        <w:rPr>
          <w:rFonts w:ascii="Courier New" w:eastAsia="Times New Roman" w:hAnsi="Courier New" w:cs="Courier New"/>
          <w:color w:val="000000"/>
          <w:sz w:val="21"/>
          <w:szCs w:val="21"/>
          <w:lang w:val="en-CH" w:eastAsia="en-GB"/>
        </w:rPr>
        <w:t>, activation=</w:t>
      </w:r>
      <w:r w:rsidRPr="00A31C9B">
        <w:rPr>
          <w:rFonts w:ascii="Courier New" w:eastAsia="Times New Roman" w:hAnsi="Courier New" w:cs="Courier New"/>
          <w:color w:val="A31515"/>
          <w:sz w:val="21"/>
          <w:szCs w:val="21"/>
          <w:lang w:val="en-CH" w:eastAsia="en-GB"/>
        </w:rPr>
        <w:t>"relu"</w:t>
      </w:r>
      <w:r w:rsidRPr="00A31C9B">
        <w:rPr>
          <w:rFonts w:ascii="Courier New" w:eastAsia="Times New Roman" w:hAnsi="Courier New" w:cs="Courier New"/>
          <w:color w:val="000000"/>
          <w:sz w:val="21"/>
          <w:szCs w:val="21"/>
          <w:lang w:val="en-CH" w:eastAsia="en-GB"/>
        </w:rPr>
        <w:t>)(x1)</w:t>
      </w:r>
    </w:p>
    <w:p w14:paraId="7F358C77" w14:textId="77777777" w:rsidR="00A31C9B" w:rsidRPr="00A31C9B" w:rsidRDefault="00A31C9B" w:rsidP="00A31C9B">
      <w:pPr>
        <w:shd w:val="clear" w:color="auto" w:fill="FFFFFE"/>
        <w:spacing w:after="0" w:line="285" w:lineRule="atLeast"/>
        <w:rPr>
          <w:rFonts w:ascii="Courier New" w:eastAsia="Times New Roman" w:hAnsi="Courier New" w:cs="Courier New"/>
          <w:color w:val="000000"/>
          <w:sz w:val="21"/>
          <w:szCs w:val="21"/>
          <w:lang w:val="en-CH" w:eastAsia="en-GB"/>
        </w:rPr>
      </w:pPr>
      <w:r w:rsidRPr="00A31C9B">
        <w:rPr>
          <w:rFonts w:ascii="Courier New" w:eastAsia="Times New Roman" w:hAnsi="Courier New" w:cs="Courier New"/>
          <w:color w:val="000000"/>
          <w:sz w:val="21"/>
          <w:szCs w:val="21"/>
          <w:lang w:val="en-CH" w:eastAsia="en-GB"/>
        </w:rPr>
        <w:t>model = keras.Model(inputs, outputs = [x2,y])</w:t>
      </w:r>
    </w:p>
    <w:p w14:paraId="1A45DEB6" w14:textId="1EF28613" w:rsidR="00A31C9B" w:rsidRDefault="00A31C9B" w:rsidP="0041332E">
      <w:pPr>
        <w:pStyle w:val="BodyTextFirst"/>
      </w:pPr>
    </w:p>
    <w:p w14:paraId="590E5CB2" w14:textId="0FC3492D" w:rsidR="00A31C9B" w:rsidRDefault="00A31C9B" w:rsidP="0041332E">
      <w:pPr>
        <w:pStyle w:val="BodyTextFirst"/>
      </w:pPr>
      <w:r>
        <w:t>would give you the architecture shown in Figure 1-2.</w:t>
      </w:r>
    </w:p>
    <w:p w14:paraId="51DB0522" w14:textId="32AC7A83" w:rsidR="00A31C9B" w:rsidRDefault="00A31C9B" w:rsidP="00A31C9B">
      <w:pPr>
        <w:pStyle w:val="Figure"/>
      </w:pPr>
      <w:r w:rsidRPr="00A31C9B">
        <w:rPr>
          <w:noProof/>
        </w:rPr>
        <w:lastRenderedPageBreak/>
        <w:drawing>
          <wp:inline distT="0" distB="0" distL="0" distR="0" wp14:anchorId="4D0B5579" wp14:editId="58438E07">
            <wp:extent cx="2146300" cy="16129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146300" cy="1612900"/>
                    </a:xfrm>
                    <a:prstGeom prst="rect">
                      <a:avLst/>
                    </a:prstGeom>
                  </pic:spPr>
                </pic:pic>
              </a:graphicData>
            </a:graphic>
          </wp:inline>
        </w:drawing>
      </w:r>
    </w:p>
    <w:p w14:paraId="1DE4B082" w14:textId="0BECC16A" w:rsidR="00A31C9B" w:rsidRDefault="00A31C9B" w:rsidP="00A31C9B">
      <w:pPr>
        <w:pStyle w:val="FigureCaption"/>
      </w:pPr>
      <w:r>
        <w:t>Figure 1-2: a graphical representation of a network with multiple inputs built with the Keras Function API.</w:t>
      </w:r>
    </w:p>
    <w:p w14:paraId="14C4AE0B" w14:textId="68BBB424" w:rsidR="0064168E" w:rsidRPr="0064168E" w:rsidRDefault="0064168E" w:rsidP="0064168E">
      <w:pPr>
        <w:pStyle w:val="BodyTextFirst"/>
      </w:pPr>
      <w:r>
        <w:t>You can ge</w:t>
      </w:r>
      <w:r w:rsidR="00CF1C51">
        <w:t>t</w:t>
      </w:r>
      <w:r>
        <w:t xml:space="preserve"> </w:t>
      </w:r>
      <w:proofErr w:type="gramStart"/>
      <w:r>
        <w:t>really creative</w:t>
      </w:r>
      <w:proofErr w:type="gramEnd"/>
      <w:r>
        <w:t xml:space="preserve"> with the architecture</w:t>
      </w:r>
      <w:r w:rsidR="00CF1C51">
        <w:t>s</w:t>
      </w:r>
      <w:r>
        <w:t xml:space="preserve"> you can create. You will find lots of examples on the official documentation at </w:t>
      </w:r>
      <w:hyperlink r:id="rId11" w:history="1">
        <w:r w:rsidRPr="00CF1C51">
          <w:rPr>
            <w:rStyle w:val="SmartHyperlink"/>
          </w:rPr>
          <w:t>https://keras.io/guides/functional_api/</w:t>
        </w:r>
      </w:hyperlink>
      <w:r>
        <w:t xml:space="preserve">. </w:t>
      </w:r>
    </w:p>
    <w:p w14:paraId="42A9A159" w14:textId="3E598452" w:rsidR="00D32E9C" w:rsidRDefault="00F14A7F" w:rsidP="00F14A7F">
      <w:pPr>
        <w:pStyle w:val="Heading1"/>
      </w:pPr>
      <w:r>
        <w:t>Specifying Loss Functions and Metrics</w:t>
      </w:r>
    </w:p>
    <w:p w14:paraId="0B361C47" w14:textId="311BD8DB" w:rsidR="00F3639E" w:rsidRDefault="00F3639E" w:rsidP="00F3639E">
      <w:pPr>
        <w:pStyle w:val="BodyTextFirst"/>
      </w:pPr>
      <w:r>
        <w:t xml:space="preserve">To train any neural network, you need of course to specify which loss function you want to minimize and which optimizer you want to use. In Keras this is achieved by calling the </w:t>
      </w:r>
      <w:proofErr w:type="gramStart"/>
      <w:r w:rsidRPr="009F55B1">
        <w:rPr>
          <w:rStyle w:val="CodeInline"/>
        </w:rPr>
        <w:t>compile(</w:t>
      </w:r>
      <w:proofErr w:type="gramEnd"/>
      <w:r w:rsidRPr="009F55B1">
        <w:rPr>
          <w:rStyle w:val="CodeInline"/>
        </w:rPr>
        <w:t>)</w:t>
      </w:r>
      <w:r>
        <w:t xml:space="preserve"> method. For example</w:t>
      </w:r>
      <w:r w:rsidR="009F55B1">
        <w:t>,</w:t>
      </w:r>
      <w:r>
        <w:t xml:space="preserve"> if you want to use Adam as optimizer and the MSE as loss function you would use</w:t>
      </w:r>
    </w:p>
    <w:p w14:paraId="691803B5" w14:textId="77777777" w:rsidR="00733B52" w:rsidRDefault="00733B52" w:rsidP="00F3639E">
      <w:pPr>
        <w:pStyle w:val="Code"/>
      </w:pPr>
    </w:p>
    <w:p w14:paraId="2808E9DA" w14:textId="595327E5" w:rsidR="00F3639E" w:rsidRPr="00F3639E" w:rsidRDefault="00F3639E" w:rsidP="00733B52">
      <w:pPr>
        <w:pStyle w:val="Code"/>
      </w:pPr>
      <w:r w:rsidRPr="003022A0">
        <w:t>model.compile(optimizer='</w:t>
      </w:r>
      <w:r>
        <w:t>Adam</w:t>
      </w:r>
      <w:r w:rsidRPr="003022A0">
        <w:t>', loss='mse')</w:t>
      </w:r>
    </w:p>
    <w:p w14:paraId="0A8FB6E3" w14:textId="4C08D75E" w:rsidR="00D32E9C" w:rsidRDefault="00F14A7F" w:rsidP="00D32E9C">
      <w:pPr>
        <w:pStyle w:val="Heading1"/>
      </w:pPr>
      <w:r>
        <w:t xml:space="preserve">Putting all together and </w:t>
      </w:r>
      <w:r w:rsidR="00D32E9C">
        <w:t>Training</w:t>
      </w:r>
    </w:p>
    <w:p w14:paraId="05E92382" w14:textId="19EBA6FE" w:rsidR="00D32E9C" w:rsidRDefault="00AA7230" w:rsidP="00AA7230">
      <w:pPr>
        <w:pStyle w:val="BodyTextFirst"/>
      </w:pPr>
      <w:r>
        <w:t xml:space="preserve">The easiest way of training a model in Keras </w:t>
      </w:r>
      <w:r w:rsidR="00E81425">
        <w:t>needs</w:t>
      </w:r>
      <w:r>
        <w:t xml:space="preserve"> three steps:</w:t>
      </w:r>
    </w:p>
    <w:p w14:paraId="496B647D" w14:textId="52E001EA" w:rsidR="00AA7230" w:rsidRDefault="00AA7230" w:rsidP="00AA7230">
      <w:pPr>
        <w:pStyle w:val="BodyTextFirst"/>
        <w:numPr>
          <w:ilvl w:val="0"/>
          <w:numId w:val="31"/>
        </w:numPr>
      </w:pPr>
      <w:r>
        <w:t xml:space="preserve">Create the network by specifying the architecture (number of layers, number of neurons, type of layers, activation functions, etc.). </w:t>
      </w:r>
      <w:r w:rsidR="00E81425">
        <w:t xml:space="preserve">You would do this in our examples with, for example, the </w:t>
      </w:r>
      <w:proofErr w:type="spellStart"/>
      <w:proofErr w:type="gramStart"/>
      <w:r w:rsidR="00E81425" w:rsidRPr="00E81425">
        <w:rPr>
          <w:rStyle w:val="CodeInline"/>
        </w:rPr>
        <w:t>ke</w:t>
      </w:r>
      <w:r w:rsidR="00E81425">
        <w:rPr>
          <w:rStyle w:val="CodeInline"/>
        </w:rPr>
        <w:t>r</w:t>
      </w:r>
      <w:r w:rsidR="00E81425" w:rsidRPr="00E81425">
        <w:rPr>
          <w:rStyle w:val="CodeInline"/>
        </w:rPr>
        <w:t>as.Sequential</w:t>
      </w:r>
      <w:proofErr w:type="spellEnd"/>
      <w:proofErr w:type="gramEnd"/>
      <w:r w:rsidR="00E81425" w:rsidRPr="00E81425">
        <w:rPr>
          <w:rStyle w:val="CodeInline"/>
        </w:rPr>
        <w:t>(</w:t>
      </w:r>
      <w:r w:rsidR="00E81425">
        <w:rPr>
          <w:rStyle w:val="CodeInline"/>
        </w:rPr>
        <w:t>)</w:t>
      </w:r>
      <w:r w:rsidR="00E81425">
        <w:t>.</w:t>
      </w:r>
    </w:p>
    <w:p w14:paraId="69FCF155" w14:textId="4F781773" w:rsidR="00AA7230" w:rsidRDefault="00AA7230" w:rsidP="00AA7230">
      <w:pPr>
        <w:pStyle w:val="BodyTextFirst"/>
        <w:numPr>
          <w:ilvl w:val="0"/>
          <w:numId w:val="31"/>
        </w:numPr>
      </w:pPr>
      <w:r>
        <w:t>Compile the model</w:t>
      </w:r>
      <w:r w:rsidR="001A5F62">
        <w:t xml:space="preserve"> with the </w:t>
      </w:r>
      <w:proofErr w:type="gramStart"/>
      <w:r w:rsidR="001A5F62" w:rsidRPr="001A5F62">
        <w:rPr>
          <w:rStyle w:val="CodeInline"/>
        </w:rPr>
        <w:t>compile(</w:t>
      </w:r>
      <w:proofErr w:type="gramEnd"/>
      <w:r w:rsidR="001A5F62" w:rsidRPr="001A5F62">
        <w:rPr>
          <w:rStyle w:val="CodeInline"/>
        </w:rPr>
        <w:t>)</w:t>
      </w:r>
      <w:r w:rsidR="001A5F62">
        <w:rPr>
          <w:rStyle w:val="CodeInline"/>
        </w:rPr>
        <w:t xml:space="preserve"> </w:t>
      </w:r>
      <w:r w:rsidR="001A5F62" w:rsidRPr="001A5F62">
        <w:t>method</w:t>
      </w:r>
      <w:r>
        <w:t>. This step specify which loss function and which metrics Keras should use.</w:t>
      </w:r>
    </w:p>
    <w:p w14:paraId="094300D5" w14:textId="78EE6CB7" w:rsidR="00AA7230" w:rsidRDefault="00AA7230" w:rsidP="00AA7230">
      <w:pPr>
        <w:pStyle w:val="BodyTextFirst"/>
        <w:numPr>
          <w:ilvl w:val="0"/>
          <w:numId w:val="31"/>
        </w:numPr>
      </w:pPr>
      <w:r>
        <w:t xml:space="preserve">Train the model by using the </w:t>
      </w:r>
      <w:proofErr w:type="gramStart"/>
      <w:r w:rsidRPr="00AA7230">
        <w:rPr>
          <w:rStyle w:val="CodeInline"/>
        </w:rPr>
        <w:t>fit(</w:t>
      </w:r>
      <w:proofErr w:type="gramEnd"/>
      <w:r w:rsidRPr="00AA7230">
        <w:rPr>
          <w:rStyle w:val="CodeInline"/>
        </w:rPr>
        <w:t>)</w:t>
      </w:r>
      <w:r>
        <w:t xml:space="preserve"> method. In the </w:t>
      </w:r>
      <w:proofErr w:type="gramStart"/>
      <w:r w:rsidRPr="00AA7230">
        <w:rPr>
          <w:rStyle w:val="CodeInline"/>
        </w:rPr>
        <w:t>fit(</w:t>
      </w:r>
      <w:proofErr w:type="gramEnd"/>
      <w:r w:rsidRPr="00AA7230">
        <w:rPr>
          <w:rStyle w:val="CodeInline"/>
        </w:rPr>
        <w:t>)</w:t>
      </w:r>
      <w:r>
        <w:t xml:space="preserve"> method you can specify number of epochs, batch size and many more parameters.</w:t>
      </w:r>
    </w:p>
    <w:p w14:paraId="6DCDA3F6" w14:textId="0517FB66" w:rsidR="001A5F62" w:rsidRDefault="001A5F62" w:rsidP="001A5F62">
      <w:pPr>
        <w:pStyle w:val="BodyTextFirst"/>
      </w:pPr>
    </w:p>
    <w:p w14:paraId="0414223E" w14:textId="2F6EEE6A" w:rsidR="001A5F62" w:rsidRDefault="001A5F62" w:rsidP="001A5F62">
      <w:pPr>
        <w:pStyle w:val="BodyTextFirst"/>
      </w:pPr>
      <w:r>
        <w:t>Here is a minimal example</w:t>
      </w:r>
    </w:p>
    <w:p w14:paraId="3D77C134" w14:textId="77777777" w:rsidR="001A5F62" w:rsidRDefault="001A5F62" w:rsidP="001A5F62">
      <w:pPr>
        <w:pStyle w:val="Code"/>
      </w:pPr>
      <w:r>
        <w:lastRenderedPageBreak/>
        <w:t>model = keras.Sequential(</w:t>
      </w:r>
    </w:p>
    <w:p w14:paraId="363BC3E7" w14:textId="77777777" w:rsidR="001A5F62" w:rsidRDefault="001A5F62" w:rsidP="001A5F62">
      <w:pPr>
        <w:pStyle w:val="Code"/>
      </w:pPr>
      <w:r>
        <w:t xml:space="preserve">    [</w:t>
      </w:r>
    </w:p>
    <w:p w14:paraId="2DD750DB" w14:textId="77777777" w:rsidR="001A5F62" w:rsidRDefault="001A5F62" w:rsidP="001A5F62">
      <w:pPr>
        <w:pStyle w:val="Code"/>
      </w:pPr>
      <w:r>
        <w:t xml:space="preserve">        layers.Dense(2, activation="relu"),</w:t>
      </w:r>
    </w:p>
    <w:p w14:paraId="3845B687" w14:textId="77777777" w:rsidR="001A5F62" w:rsidRDefault="001A5F62" w:rsidP="001A5F62">
      <w:pPr>
        <w:pStyle w:val="Code"/>
      </w:pPr>
      <w:r>
        <w:t xml:space="preserve">        layers.Dense(3, activation="relu"),</w:t>
      </w:r>
    </w:p>
    <w:p w14:paraId="65783221" w14:textId="29B529D1" w:rsidR="001A5F62" w:rsidRDefault="001A5F62" w:rsidP="001A5F62">
      <w:pPr>
        <w:pStyle w:val="Code"/>
      </w:pPr>
      <w:r>
        <w:t xml:space="preserve">        layers.Dense(1),</w:t>
      </w:r>
    </w:p>
    <w:p w14:paraId="4F281B11" w14:textId="77777777" w:rsidR="001A5F62" w:rsidRDefault="001A5F62" w:rsidP="001A5F62">
      <w:pPr>
        <w:pStyle w:val="Code"/>
      </w:pPr>
      <w:r>
        <w:t xml:space="preserve">    ]</w:t>
      </w:r>
    </w:p>
    <w:p w14:paraId="2D86C334" w14:textId="0AB6EAC6" w:rsidR="001A5F62" w:rsidRDefault="001A5F62" w:rsidP="001A5F62">
      <w:pPr>
        <w:pStyle w:val="Code"/>
      </w:pPr>
      <w:r>
        <w:t>)</w:t>
      </w:r>
    </w:p>
    <w:p w14:paraId="5EE1B27A" w14:textId="4EDABFC5" w:rsidR="001A5F62" w:rsidRPr="00D32E9C" w:rsidRDefault="001A5F62" w:rsidP="001A5F62">
      <w:pPr>
        <w:pStyle w:val="BodyTextFirst"/>
      </w:pPr>
      <w:r>
        <w:t xml:space="preserve">This </w:t>
      </w:r>
      <w:proofErr w:type="gramStart"/>
      <w:r>
        <w:t>specify</w:t>
      </w:r>
      <w:proofErr w:type="gramEnd"/>
      <w:r>
        <w:t xml:space="preserve"> the network architecture. After that we compile the model with the </w:t>
      </w:r>
      <w:proofErr w:type="gramStart"/>
      <w:r w:rsidRPr="001A5F62">
        <w:rPr>
          <w:rStyle w:val="CodeInline"/>
        </w:rPr>
        <w:t>compile(</w:t>
      </w:r>
      <w:proofErr w:type="gramEnd"/>
      <w:r w:rsidRPr="001A5F62">
        <w:rPr>
          <w:rStyle w:val="CodeInline"/>
        </w:rPr>
        <w:t>)</w:t>
      </w:r>
      <w:r>
        <w:t xml:space="preserve"> method.</w:t>
      </w:r>
    </w:p>
    <w:p w14:paraId="6794397D" w14:textId="77777777" w:rsidR="005D3C96" w:rsidRPr="00DF0646" w:rsidRDefault="005D3C96" w:rsidP="001A3D00">
      <w:pPr>
        <w:pStyle w:val="BodyTextFirst"/>
      </w:pPr>
    </w:p>
    <w:p w14:paraId="7187CB93" w14:textId="35EEEBFB" w:rsidR="001A3D00" w:rsidRPr="007C59F5" w:rsidRDefault="003022A0" w:rsidP="003022A0">
      <w:pPr>
        <w:pStyle w:val="Code"/>
      </w:pPr>
      <w:r w:rsidRPr="003022A0">
        <w:t>model.compile(optimizer=</w:t>
      </w:r>
      <w:r>
        <w:t>Adam</w:t>
      </w:r>
      <w:r w:rsidRPr="003022A0">
        <w:t>, loss='mse')</w:t>
      </w:r>
    </w:p>
    <w:p w14:paraId="0A05E2A9" w14:textId="1C1919F0" w:rsidR="003022A0" w:rsidRDefault="003022A0" w:rsidP="003022A0">
      <w:pPr>
        <w:pStyle w:val="BodyTextFirst"/>
      </w:pPr>
      <w:r>
        <w:t>where we have specified the optimizer Adam and the MSE loss.</w:t>
      </w:r>
      <w:r w:rsidR="006C798B">
        <w:t xml:space="preserve"> After that we can train the model</w:t>
      </w:r>
    </w:p>
    <w:p w14:paraId="0A04C669" w14:textId="4AC5BD13" w:rsidR="006C798B" w:rsidRDefault="006C798B" w:rsidP="006C798B">
      <w:pPr>
        <w:pStyle w:val="Code"/>
        <w:rPr>
          <w:lang w:val="en-CH"/>
        </w:rPr>
      </w:pPr>
      <w:r w:rsidRPr="006C798B">
        <w:rPr>
          <w:lang w:val="en-CH"/>
        </w:rPr>
        <w:t>model.fit(x, y, batch_size=32, epochs=10)</w:t>
      </w:r>
    </w:p>
    <w:p w14:paraId="1EF36170" w14:textId="6B773EBA" w:rsidR="006C798B" w:rsidRDefault="006C798B" w:rsidP="003022A0">
      <w:pPr>
        <w:pStyle w:val="BodyTextFirst"/>
      </w:pPr>
      <w:r w:rsidRPr="006C798B">
        <w:t xml:space="preserve">where x would be the inputs, y the labels, </w:t>
      </w:r>
      <w:r>
        <w:t xml:space="preserve">the </w:t>
      </w:r>
      <w:proofErr w:type="spellStart"/>
      <w:r>
        <w:t>batch_size</w:t>
      </w:r>
      <w:proofErr w:type="spellEnd"/>
      <w:r>
        <w:t xml:space="preserve"> has been specified as 32 and we want to train for 10 epochs.</w:t>
      </w:r>
      <w:r w:rsidR="00C44909">
        <w:t xml:space="preserve"> </w:t>
      </w:r>
    </w:p>
    <w:p w14:paraId="58AE4C39" w14:textId="0723D64E" w:rsidR="00C44909" w:rsidRPr="00C44909" w:rsidRDefault="00C44909" w:rsidP="00C44909">
      <w:pPr>
        <w:pStyle w:val="NoteTipCaution"/>
      </w:pPr>
      <w:r>
        <w:rPr>
          <w:b/>
          <w:bCs/>
        </w:rPr>
        <w:t>Note</w:t>
      </w:r>
      <w:r>
        <w:t xml:space="preserve"> Creating and training a model in Keras need, in the easiest approach, three steps: 1) create the architecture, 2) compile the model with the </w:t>
      </w:r>
      <w:proofErr w:type="gramStart"/>
      <w:r w:rsidRPr="00C44909">
        <w:rPr>
          <w:rStyle w:val="CodeInline"/>
        </w:rPr>
        <w:t>compile(</w:t>
      </w:r>
      <w:proofErr w:type="gramEnd"/>
      <w:r w:rsidRPr="00C44909">
        <w:rPr>
          <w:rStyle w:val="CodeInline"/>
        </w:rPr>
        <w:t>),</w:t>
      </w:r>
      <w:r>
        <w:t xml:space="preserve"> 3) train the model with the </w:t>
      </w:r>
      <w:r w:rsidRPr="00C44909">
        <w:rPr>
          <w:rStyle w:val="CodeInline"/>
        </w:rPr>
        <w:t>fit()</w:t>
      </w:r>
      <w:r>
        <w:t xml:space="preserve"> method.</w:t>
      </w:r>
    </w:p>
    <w:p w14:paraId="2D716307" w14:textId="0F415FA0" w:rsidR="00C44909" w:rsidRDefault="00A22E40" w:rsidP="003022A0">
      <w:pPr>
        <w:pStyle w:val="BodyTextFirst"/>
      </w:pPr>
      <w:r>
        <w:t xml:space="preserve">The </w:t>
      </w:r>
      <w:proofErr w:type="gramStart"/>
      <w:r w:rsidRPr="00A22E40">
        <w:rPr>
          <w:rStyle w:val="CodeInline"/>
        </w:rPr>
        <w:t>fit(</w:t>
      </w:r>
      <w:proofErr w:type="gramEnd"/>
      <w:r w:rsidRPr="00A22E40">
        <w:rPr>
          <w:rStyle w:val="CodeInline"/>
        </w:rPr>
        <w:t>)</w:t>
      </w:r>
      <w:r>
        <w:t xml:space="preserve"> method accepts lots of parameters. You can specify for example</w:t>
      </w:r>
    </w:p>
    <w:p w14:paraId="59FE3F83" w14:textId="77777777" w:rsidR="009C48FE" w:rsidRDefault="009C48FE" w:rsidP="003022A0">
      <w:pPr>
        <w:pStyle w:val="BodyTextFirst"/>
      </w:pPr>
    </w:p>
    <w:p w14:paraId="77FF814D" w14:textId="2D9002F5" w:rsidR="00A22E40" w:rsidRDefault="00A22E40" w:rsidP="00A22E40">
      <w:pPr>
        <w:pStyle w:val="BodyTextFirst"/>
        <w:numPr>
          <w:ilvl w:val="0"/>
          <w:numId w:val="32"/>
        </w:numPr>
      </w:pPr>
      <w:r>
        <w:t xml:space="preserve">How much output you want by specifying the </w:t>
      </w:r>
      <w:r w:rsidRPr="00A22E40">
        <w:rPr>
          <w:rStyle w:val="CodeInline"/>
        </w:rPr>
        <w:t>verbose</w:t>
      </w:r>
      <w:r>
        <w:t xml:space="preserve"> parameter (0 for no output, 1 for a progress bar, 2 for one line for each epoch)</w:t>
      </w:r>
      <w:r w:rsidR="00891884">
        <w:t>.</w:t>
      </w:r>
    </w:p>
    <w:p w14:paraId="49639431" w14:textId="08CE43A7" w:rsidR="00A22E40" w:rsidRDefault="00A22E40" w:rsidP="00A22E40">
      <w:pPr>
        <w:pStyle w:val="BodyTextFirst"/>
        <w:numPr>
          <w:ilvl w:val="0"/>
          <w:numId w:val="32"/>
        </w:numPr>
      </w:pPr>
      <w:r>
        <w:t xml:space="preserve">You can take actions at different point during the training by specifying which </w:t>
      </w:r>
      <w:r w:rsidRPr="00A22E40">
        <w:rPr>
          <w:rStyle w:val="CodeInline"/>
        </w:rPr>
        <w:t>callbacks</w:t>
      </w:r>
      <w:r>
        <w:t xml:space="preserve"> functions the </w:t>
      </w:r>
      <w:proofErr w:type="gramStart"/>
      <w:r w:rsidRPr="00A22E40">
        <w:rPr>
          <w:rStyle w:val="CodeInline"/>
        </w:rPr>
        <w:t>fit(</w:t>
      </w:r>
      <w:proofErr w:type="gramEnd"/>
      <w:r w:rsidRPr="00A22E40">
        <w:rPr>
          <w:rStyle w:val="CodeInline"/>
        </w:rPr>
        <w:t>)</w:t>
      </w:r>
      <w:r>
        <w:t xml:space="preserve"> method should use.</w:t>
      </w:r>
      <w:r w:rsidR="008C0BA7">
        <w:t xml:space="preserve"> For more information on callbacks check the next section</w:t>
      </w:r>
      <w:r w:rsidR="005B3FC2">
        <w:t>s</w:t>
      </w:r>
      <w:r w:rsidR="00891884">
        <w:t>.</w:t>
      </w:r>
    </w:p>
    <w:p w14:paraId="381D1DC8" w14:textId="09D75BE3" w:rsidR="008C0BA7" w:rsidRDefault="008C0BA7" w:rsidP="00A22E40">
      <w:pPr>
        <w:pStyle w:val="BodyTextFirst"/>
        <w:numPr>
          <w:ilvl w:val="0"/>
          <w:numId w:val="32"/>
        </w:numPr>
      </w:pPr>
      <w:r>
        <w:t xml:space="preserve">You can specify a validation dataset by simply giving a </w:t>
      </w:r>
      <w:proofErr w:type="spellStart"/>
      <w:r w:rsidRPr="008C0BA7">
        <w:rPr>
          <w:rStyle w:val="CodeInline"/>
        </w:rPr>
        <w:t>validation_split</w:t>
      </w:r>
      <w:proofErr w:type="spellEnd"/>
      <w:r>
        <w:t xml:space="preserve"> parameter (that is the fraction of the data that you want to use as validation dataset). The </w:t>
      </w:r>
      <w:proofErr w:type="gramStart"/>
      <w:r w:rsidRPr="008C0BA7">
        <w:rPr>
          <w:rStyle w:val="CodeInline"/>
        </w:rPr>
        <w:t>fit(</w:t>
      </w:r>
      <w:proofErr w:type="gramEnd"/>
      <w:r w:rsidRPr="008C0BA7">
        <w:rPr>
          <w:rStyle w:val="CodeInline"/>
        </w:rPr>
        <w:t xml:space="preserve">) </w:t>
      </w:r>
      <w:r>
        <w:t>method will give you the metrics also for this dataset.</w:t>
      </w:r>
    </w:p>
    <w:p w14:paraId="25ECB808" w14:textId="055CD6F6" w:rsidR="009C48FE" w:rsidRDefault="009C48FE" w:rsidP="009C48FE">
      <w:pPr>
        <w:pStyle w:val="BodyTextFirst"/>
      </w:pPr>
    </w:p>
    <w:p w14:paraId="55AF5CDB" w14:textId="31DB1851" w:rsidR="009C48FE" w:rsidRDefault="009C48FE" w:rsidP="009C48FE">
      <w:pPr>
        <w:pStyle w:val="BodyTextFirst"/>
        <w:rPr>
          <w:rStyle w:val="SmartHyperlink"/>
        </w:rPr>
      </w:pPr>
      <w:r>
        <w:t xml:space="preserve">You can </w:t>
      </w:r>
      <w:r w:rsidR="00051D26">
        <w:t>specify</w:t>
      </w:r>
      <w:r>
        <w:t xml:space="preserve"> many more options. As usual to get a complete overview check the official documentation at </w:t>
      </w:r>
      <w:hyperlink r:id="rId12" w:history="1">
        <w:r w:rsidRPr="009C48FE">
          <w:rPr>
            <w:rStyle w:val="SmartHyperlink"/>
          </w:rPr>
          <w:t>https://keras.io/api/models/model_training_apis/</w:t>
        </w:r>
      </w:hyperlink>
      <w:r w:rsidRPr="009C48FE">
        <w:rPr>
          <w:rStyle w:val="SmartHyperlink"/>
        </w:rPr>
        <w:t xml:space="preserve">. </w:t>
      </w:r>
    </w:p>
    <w:p w14:paraId="02EA9C69" w14:textId="2199F947" w:rsidR="009C48FE" w:rsidRPr="009C48FE" w:rsidRDefault="005B3FC2" w:rsidP="009C48FE">
      <w:pPr>
        <w:pStyle w:val="Heading1"/>
        <w:rPr>
          <w:rStyle w:val="SmartHyperlink"/>
          <w:u w:val="none"/>
        </w:rPr>
      </w:pPr>
      <w:r>
        <w:rPr>
          <w:rStyle w:val="SmartHyperlink"/>
        </w:rPr>
        <w:lastRenderedPageBreak/>
        <w:t xml:space="preserve">Model </w:t>
      </w:r>
      <w:proofErr w:type="gramStart"/>
      <w:r w:rsidRPr="005B3FC2">
        <w:rPr>
          <w:rStyle w:val="CodeInline"/>
        </w:rPr>
        <w:t>evaluate(</w:t>
      </w:r>
      <w:proofErr w:type="gramEnd"/>
      <w:r w:rsidRPr="005B3FC2">
        <w:rPr>
          <w:rStyle w:val="CodeInline"/>
        </w:rPr>
        <w:t>)</w:t>
      </w:r>
      <w:r>
        <w:rPr>
          <w:rStyle w:val="SmartHyperlink"/>
        </w:rPr>
        <w:t xml:space="preserve"> and </w:t>
      </w:r>
      <w:r w:rsidRPr="005B3FC2">
        <w:rPr>
          <w:rStyle w:val="CodeInline"/>
        </w:rPr>
        <w:t>predict()</w:t>
      </w:r>
    </w:p>
    <w:p w14:paraId="455FAD23" w14:textId="70F3A2F3" w:rsidR="009C48FE" w:rsidRDefault="005B3FC2" w:rsidP="005B3FC2">
      <w:pPr>
        <w:pStyle w:val="BodyTextFirst"/>
        <w:rPr>
          <w:rStyle w:val="SmartHyperlink"/>
          <w:u w:val="none"/>
        </w:rPr>
      </w:pPr>
      <w:r w:rsidRPr="005B3FC2">
        <w:rPr>
          <w:rStyle w:val="SmartHyperlink"/>
          <w:u w:val="none"/>
        </w:rPr>
        <w:t xml:space="preserve">Once you have trained your model you can use the </w:t>
      </w:r>
      <w:proofErr w:type="gramStart"/>
      <w:r w:rsidRPr="005B3FC2">
        <w:rPr>
          <w:rStyle w:val="CodeInline"/>
        </w:rPr>
        <w:t>evaluate(</w:t>
      </w:r>
      <w:proofErr w:type="gramEnd"/>
      <w:r w:rsidRPr="005B3FC2">
        <w:rPr>
          <w:rStyle w:val="CodeInline"/>
        </w:rPr>
        <w:t>)</w:t>
      </w:r>
      <w:r w:rsidRPr="005B3FC2">
        <w:rPr>
          <w:rStyle w:val="SmartHyperlink"/>
          <w:u w:val="none"/>
        </w:rPr>
        <w:t xml:space="preserve"> method. It will return the loss and the metrics applied to the inputs in test mode</w:t>
      </w:r>
      <w:r w:rsidRPr="005B3FC2">
        <w:rPr>
          <w:rStyle w:val="FootnoteReference"/>
        </w:rPr>
        <w:footnoteReference w:id="6"/>
      </w:r>
      <w:r w:rsidRPr="005B3FC2">
        <w:rPr>
          <w:rStyle w:val="SmartHyperlink"/>
          <w:u w:val="none"/>
        </w:rPr>
        <w:t>.</w:t>
      </w:r>
      <w:r>
        <w:rPr>
          <w:rStyle w:val="SmartHyperlink"/>
          <w:u w:val="none"/>
        </w:rPr>
        <w:t xml:space="preserve"> For </w:t>
      </w:r>
      <w:proofErr w:type="gramStart"/>
      <w:r>
        <w:rPr>
          <w:rStyle w:val="SmartHyperlink"/>
          <w:u w:val="none"/>
        </w:rPr>
        <w:t>example</w:t>
      </w:r>
      <w:proofErr w:type="gramEnd"/>
      <w:r>
        <w:rPr>
          <w:rStyle w:val="SmartHyperlink"/>
          <w:u w:val="none"/>
        </w:rPr>
        <w:t xml:space="preserve"> a call would look like</w:t>
      </w:r>
    </w:p>
    <w:p w14:paraId="4DBF4A79" w14:textId="3E98EA16" w:rsidR="005B3FC2" w:rsidRDefault="005B3FC2" w:rsidP="005B3FC2">
      <w:pPr>
        <w:pStyle w:val="BodyTextFirst"/>
        <w:rPr>
          <w:rStyle w:val="SmartHyperlink"/>
          <w:u w:val="none"/>
        </w:rPr>
      </w:pPr>
    </w:p>
    <w:p w14:paraId="0B591793" w14:textId="73800DAD" w:rsidR="005B3FC2" w:rsidRPr="005B3FC2" w:rsidRDefault="005B3FC2" w:rsidP="005B3FC2">
      <w:pPr>
        <w:pStyle w:val="Code"/>
      </w:pPr>
      <w:r>
        <w:rPr>
          <w:rStyle w:val="SmartHyperlink"/>
          <w:u w:val="none"/>
        </w:rPr>
        <w:t>model.evaluate(x,y)</w:t>
      </w:r>
    </w:p>
    <w:p w14:paraId="2839D870" w14:textId="086F7C13" w:rsidR="005B3FC2" w:rsidRDefault="005B3FC2" w:rsidP="008502C7">
      <w:r>
        <w:t xml:space="preserve">And finally you can use the </w:t>
      </w:r>
      <w:proofErr w:type="gramStart"/>
      <w:r w:rsidRPr="00124881">
        <w:rPr>
          <w:rStyle w:val="CodeInline"/>
        </w:rPr>
        <w:t>predict(</w:t>
      </w:r>
      <w:proofErr w:type="gramEnd"/>
      <w:r w:rsidRPr="00124881">
        <w:rPr>
          <w:rStyle w:val="CodeInline"/>
        </w:rPr>
        <w:t>)</w:t>
      </w:r>
      <w:r>
        <w:t xml:space="preserve"> method to generate predictions for the input samples. A call would look like</w:t>
      </w:r>
    </w:p>
    <w:p w14:paraId="37F7AC9C" w14:textId="153CA18C" w:rsidR="005B3FC2" w:rsidRPr="00124881" w:rsidRDefault="005B3FC2" w:rsidP="00124881">
      <w:pPr>
        <w:pStyle w:val="Code"/>
      </w:pPr>
      <w:r w:rsidRPr="00124881">
        <w:t>model.predict(x)</w:t>
      </w:r>
    </w:p>
    <w:p w14:paraId="520E3274" w14:textId="52CCA42D" w:rsidR="005B3FC2" w:rsidRDefault="00124881" w:rsidP="00124881">
      <w:pPr>
        <w:pStyle w:val="Heading1"/>
      </w:pPr>
      <w:r>
        <w:t>Callback Functions</w:t>
      </w:r>
    </w:p>
    <w:p w14:paraId="7C8EE20C" w14:textId="77777777" w:rsidR="009F08DD" w:rsidRDefault="00E60A75" w:rsidP="00E60A75">
      <w:pPr>
        <w:pStyle w:val="BodyTextFirst"/>
      </w:pPr>
      <w:r>
        <w:t xml:space="preserve">Callback functions are a powerful tool to customize training of the model. They can be used in the </w:t>
      </w:r>
      <w:proofErr w:type="gramStart"/>
      <w:r>
        <w:t>fit(</w:t>
      </w:r>
      <w:proofErr w:type="gramEnd"/>
      <w:r>
        <w:t xml:space="preserve">), evaluate() and predict() functions. </w:t>
      </w:r>
    </w:p>
    <w:p w14:paraId="7470B2FF" w14:textId="77777777" w:rsidR="009F08DD" w:rsidRDefault="009F08DD" w:rsidP="009F08DD">
      <w:pPr>
        <w:pStyle w:val="BodyTextFirst"/>
      </w:pPr>
      <w:r>
        <w:t xml:space="preserve">It is instructive to understand a bit better what </w:t>
      </w:r>
      <w:proofErr w:type="gramStart"/>
      <w:r>
        <w:t>are Keras callback functions</w:t>
      </w:r>
      <w:proofErr w:type="gramEnd"/>
      <w:r>
        <w:t xml:space="preserve"> since they are used quite often while developing models. From the official documentation</w:t>
      </w:r>
      <w:r w:rsidRPr="009F08DD">
        <w:rPr>
          <w:vertAlign w:val="superscript"/>
        </w:rPr>
        <w:footnoteReference w:id="7"/>
      </w:r>
    </w:p>
    <w:p w14:paraId="228FE2F0" w14:textId="77777777" w:rsidR="009F08DD" w:rsidRDefault="009F08DD" w:rsidP="009F08DD">
      <w:pPr>
        <w:pStyle w:val="Quote"/>
      </w:pPr>
      <w:r w:rsidRPr="005B2427">
        <w:t>A callback is a set of functions to be applied at given stages of the training procedure. </w:t>
      </w:r>
    </w:p>
    <w:p w14:paraId="2578B1FF" w14:textId="77777777" w:rsidR="002245A2" w:rsidRDefault="009F08DD" w:rsidP="002245A2">
      <w:pPr>
        <w:pStyle w:val="BodyTextFirst"/>
      </w:pPr>
      <w:r>
        <w:t xml:space="preserve">The idea is that you can pass a list of callback functions to </w:t>
      </w:r>
      <w:proofErr w:type="gramStart"/>
      <w:r>
        <w:t xml:space="preserve">the </w:t>
      </w:r>
      <w:r w:rsidRPr="005B2427">
        <w:rPr>
          <w:rStyle w:val="CodeInline"/>
        </w:rPr>
        <w:t>.fit</w:t>
      </w:r>
      <w:proofErr w:type="gramEnd"/>
      <w:r w:rsidRPr="005B2427">
        <w:rPr>
          <w:rStyle w:val="CodeInline"/>
        </w:rPr>
        <w:t>()</w:t>
      </w:r>
      <w:r>
        <w:t xml:space="preserve"> method of the </w:t>
      </w:r>
      <w:r w:rsidRPr="005B2427">
        <w:rPr>
          <w:rStyle w:val="CodeInline"/>
        </w:rPr>
        <w:t>Sequential</w:t>
      </w:r>
      <w:r>
        <w:t xml:space="preserve"> or </w:t>
      </w:r>
      <w:r w:rsidRPr="005B2427">
        <w:rPr>
          <w:rStyle w:val="CodeInline"/>
        </w:rPr>
        <w:t>Model</w:t>
      </w:r>
      <w:r>
        <w:t xml:space="preserve"> classes. Relevant methods of the callbacks will be then called at each stage of the training</w:t>
      </w:r>
      <w:r w:rsidR="002245A2">
        <w:t xml:space="preserve">. Their use is rather easy. For the </w:t>
      </w:r>
      <w:proofErr w:type="gramStart"/>
      <w:r w:rsidR="002245A2" w:rsidRPr="002245A2">
        <w:rPr>
          <w:rStyle w:val="CodeInline"/>
        </w:rPr>
        <w:t>fit(</w:t>
      </w:r>
      <w:proofErr w:type="gramEnd"/>
      <w:r w:rsidR="002245A2" w:rsidRPr="002245A2">
        <w:rPr>
          <w:rStyle w:val="CodeInline"/>
        </w:rPr>
        <w:t>)</w:t>
      </w:r>
      <w:r w:rsidR="002245A2">
        <w:t xml:space="preserve"> function you would use them as </w:t>
      </w:r>
    </w:p>
    <w:p w14:paraId="22515862" w14:textId="77777777" w:rsidR="002245A2" w:rsidRDefault="002245A2" w:rsidP="002245A2">
      <w:pPr>
        <w:pStyle w:val="BodyTextFirst"/>
      </w:pPr>
    </w:p>
    <w:p w14:paraId="25B86BCA" w14:textId="77777777" w:rsidR="002245A2" w:rsidRDefault="002245A2" w:rsidP="002245A2">
      <w:pPr>
        <w:pStyle w:val="Code"/>
      </w:pPr>
      <w:r>
        <w:t>model.fit(</w:t>
      </w:r>
    </w:p>
    <w:p w14:paraId="2F0BE319" w14:textId="77777777" w:rsidR="002245A2" w:rsidRDefault="002245A2" w:rsidP="002245A2">
      <w:pPr>
        <w:pStyle w:val="Code"/>
      </w:pPr>
      <w:r>
        <w:t xml:space="preserve">    …,</w:t>
      </w:r>
    </w:p>
    <w:p w14:paraId="76141131" w14:textId="77777777" w:rsidR="002245A2" w:rsidRDefault="002245A2" w:rsidP="002245A2">
      <w:pPr>
        <w:pStyle w:val="Code"/>
      </w:pPr>
      <w:r>
        <w:t xml:space="preserve">    callbacks=[Callback()],</w:t>
      </w:r>
    </w:p>
    <w:p w14:paraId="7AE48034" w14:textId="77777777" w:rsidR="002245A2" w:rsidRDefault="002245A2" w:rsidP="002245A2">
      <w:pPr>
        <w:pStyle w:val="Code"/>
      </w:pPr>
      <w:r>
        <w:t>)</w:t>
      </w:r>
    </w:p>
    <w:p w14:paraId="2B175163" w14:textId="77777777" w:rsidR="002245A2" w:rsidRDefault="002245A2" w:rsidP="002245A2">
      <w:pPr>
        <w:pStyle w:val="Code"/>
      </w:pPr>
    </w:p>
    <w:p w14:paraId="389A1E9A" w14:textId="0D821F06" w:rsidR="002245A2" w:rsidRDefault="002245A2" w:rsidP="002245A2">
      <w:pPr>
        <w:pStyle w:val="BodyTextFirst"/>
      </w:pPr>
      <w:r>
        <w:t xml:space="preserve">Where </w:t>
      </w:r>
      <w:proofErr w:type="gramStart"/>
      <w:r>
        <w:t>Callback(</w:t>
      </w:r>
      <w:proofErr w:type="gramEnd"/>
      <w:r>
        <w:t>) is a placeholder name for a callback (you need to change it to the callback function na</w:t>
      </w:r>
      <w:r w:rsidR="00A644CC">
        <w:t>m</w:t>
      </w:r>
      <w:r>
        <w:t>e you want to use). There are callbacks functions that perform many tasks as</w:t>
      </w:r>
    </w:p>
    <w:p w14:paraId="0B94D968" w14:textId="77777777" w:rsidR="002245A2" w:rsidRDefault="002245A2" w:rsidP="002245A2">
      <w:pPr>
        <w:pStyle w:val="BodyTextFirst"/>
        <w:numPr>
          <w:ilvl w:val="0"/>
          <w:numId w:val="33"/>
        </w:numPr>
      </w:pPr>
      <w:proofErr w:type="spellStart"/>
      <w:r w:rsidRPr="00A644CC">
        <w:rPr>
          <w:rStyle w:val="CodeInline"/>
        </w:rPr>
        <w:t>ModelCheckPoint</w:t>
      </w:r>
      <w:proofErr w:type="spellEnd"/>
      <w:r>
        <w:t>: save weights and model at specific frequencies</w:t>
      </w:r>
    </w:p>
    <w:p w14:paraId="68652DFD" w14:textId="77777777" w:rsidR="002245A2" w:rsidRDefault="002245A2" w:rsidP="002245A2">
      <w:pPr>
        <w:pStyle w:val="BodyTextFirst"/>
        <w:numPr>
          <w:ilvl w:val="0"/>
          <w:numId w:val="33"/>
        </w:numPr>
      </w:pPr>
      <w:proofErr w:type="spellStart"/>
      <w:r w:rsidRPr="00A644CC">
        <w:rPr>
          <w:rStyle w:val="CodeInline"/>
        </w:rPr>
        <w:t>LearningRateScheduler</w:t>
      </w:r>
      <w:proofErr w:type="spellEnd"/>
      <w:r>
        <w:t>: change the learning rate according to some schedule</w:t>
      </w:r>
    </w:p>
    <w:p w14:paraId="0CA2407E" w14:textId="77777777" w:rsidR="002245A2" w:rsidRDefault="002245A2" w:rsidP="002245A2">
      <w:pPr>
        <w:pStyle w:val="BodyTextFirst"/>
        <w:numPr>
          <w:ilvl w:val="0"/>
          <w:numId w:val="33"/>
        </w:numPr>
      </w:pPr>
      <w:proofErr w:type="spellStart"/>
      <w:r w:rsidRPr="00A644CC">
        <w:rPr>
          <w:rStyle w:val="CodeInline"/>
        </w:rPr>
        <w:t>TerminateOnNaN</w:t>
      </w:r>
      <w:proofErr w:type="spellEnd"/>
      <w:r>
        <w:t xml:space="preserve">: stop the training if </w:t>
      </w:r>
      <w:proofErr w:type="spellStart"/>
      <w:r>
        <w:t>NaN</w:t>
      </w:r>
      <w:proofErr w:type="spellEnd"/>
      <w:r>
        <w:t xml:space="preserve"> appears (so you don’t waste time or computing resources)</w:t>
      </w:r>
    </w:p>
    <w:p w14:paraId="4790E5BC" w14:textId="77777777" w:rsidR="002245A2" w:rsidRDefault="002245A2" w:rsidP="002245A2">
      <w:pPr>
        <w:pStyle w:val="BodyTextFirst"/>
        <w:numPr>
          <w:ilvl w:val="0"/>
          <w:numId w:val="33"/>
        </w:numPr>
      </w:pPr>
      <w:r>
        <w:t>And many more.</w:t>
      </w:r>
    </w:p>
    <w:p w14:paraId="1CCA2D79" w14:textId="0744C95F" w:rsidR="002245A2" w:rsidRPr="008502C7" w:rsidRDefault="002245A2" w:rsidP="002245A2">
      <w:pPr>
        <w:pStyle w:val="BodyTextFirst"/>
      </w:pPr>
      <w:r>
        <w:t xml:space="preserve">As usual you can find </w:t>
      </w:r>
      <w:r w:rsidR="00891884">
        <w:t>much</w:t>
      </w:r>
      <w:r>
        <w:t xml:space="preserve"> information on the official documentation at </w:t>
      </w:r>
      <w:hyperlink r:id="rId13" w:history="1">
        <w:r w:rsidRPr="003B1897">
          <w:rPr>
            <w:rStyle w:val="Hyperlink"/>
          </w:rPr>
          <w:t>https://keras.io/api/callbacks/</w:t>
        </w:r>
      </w:hyperlink>
      <w:r>
        <w:t xml:space="preserve">. </w:t>
      </w:r>
      <w:r w:rsidR="00A644CC">
        <w:t xml:space="preserve">In the next </w:t>
      </w:r>
      <w:r w:rsidR="00891884">
        <w:t>appendix</w:t>
      </w:r>
      <w:r w:rsidR="00A644CC">
        <w:t xml:space="preserve"> I will discuss how to develop your own custom callback class, since this is one of the best </w:t>
      </w:r>
      <w:proofErr w:type="gramStart"/>
      <w:r w:rsidR="00A644CC">
        <w:t>way</w:t>
      </w:r>
      <w:proofErr w:type="gramEnd"/>
      <w:r w:rsidR="00A644CC">
        <w:t xml:space="preserve"> to check and control the training at various stages.</w:t>
      </w:r>
    </w:p>
    <w:p w14:paraId="09526E5F" w14:textId="133F3C13" w:rsidR="009F08DD" w:rsidRDefault="009F08DD" w:rsidP="009F08DD">
      <w:pPr>
        <w:pStyle w:val="BodyTextFirst"/>
      </w:pPr>
    </w:p>
    <w:p w14:paraId="43B514C2" w14:textId="77777777" w:rsidR="00494C7D" w:rsidRDefault="00494C7D" w:rsidP="00494C7D">
      <w:pPr>
        <w:pStyle w:val="Heading1"/>
      </w:pPr>
      <w:r>
        <w:t>Save and load models</w:t>
      </w:r>
    </w:p>
    <w:p w14:paraId="14EA2F1F" w14:textId="3B70C15F" w:rsidR="00494C7D" w:rsidRDefault="00494C7D" w:rsidP="00494C7D">
      <w:pPr>
        <w:pStyle w:val="BodyTextFirst"/>
      </w:pPr>
      <w:r>
        <w:t>It is often useful to save a model on disk, to be able to continue the training at a later stage, or to reuse a previously trained model. To show how you can do it, let's consider again the MNIST dataset for the sake of giving a concrete example</w:t>
      </w:r>
      <w:r w:rsidRPr="00E67F96">
        <w:rPr>
          <w:vertAlign w:val="superscript"/>
        </w:rPr>
        <w:footnoteReference w:id="8"/>
      </w:r>
      <w:r>
        <w:t xml:space="preserve">. </w:t>
      </w:r>
    </w:p>
    <w:p w14:paraId="771E672A" w14:textId="77777777" w:rsidR="00494C7D" w:rsidRDefault="00494C7D" w:rsidP="00494C7D">
      <w:pPr>
        <w:pStyle w:val="BodyTextFirst"/>
      </w:pPr>
      <w:r>
        <w:t>You will need the following imports</w:t>
      </w:r>
    </w:p>
    <w:p w14:paraId="6468AB38" w14:textId="77777777" w:rsidR="00494C7D" w:rsidRPr="00133C3E" w:rsidRDefault="00494C7D" w:rsidP="00494C7D">
      <w:pPr>
        <w:pStyle w:val="Code"/>
      </w:pPr>
      <w:r w:rsidRPr="00133C3E">
        <w:t>import os</w:t>
      </w:r>
    </w:p>
    <w:p w14:paraId="1E7D7204" w14:textId="77777777" w:rsidR="00494C7D" w:rsidRPr="00133C3E" w:rsidRDefault="00494C7D" w:rsidP="00494C7D">
      <w:pPr>
        <w:pStyle w:val="Code"/>
      </w:pPr>
      <w:r w:rsidRPr="00133C3E">
        <w:t>import tensorflow as tf</w:t>
      </w:r>
    </w:p>
    <w:p w14:paraId="4D8BC1CB" w14:textId="77777777" w:rsidR="00494C7D" w:rsidRDefault="00494C7D" w:rsidP="00494C7D">
      <w:pPr>
        <w:pStyle w:val="Code"/>
      </w:pPr>
      <w:r w:rsidRPr="00133C3E">
        <w:t>from tensorflow import keras</w:t>
      </w:r>
    </w:p>
    <w:p w14:paraId="05966762" w14:textId="77777777" w:rsidR="00494C7D" w:rsidRDefault="00494C7D" w:rsidP="00494C7D">
      <w:pPr>
        <w:pStyle w:val="BodyTextFirst"/>
      </w:pPr>
      <w:r>
        <w:t>And again, let's load the MNIST dataset and take the first 5000 observations.</w:t>
      </w:r>
    </w:p>
    <w:p w14:paraId="7608DDE2" w14:textId="77777777" w:rsidR="00494C7D" w:rsidRPr="001436FF" w:rsidRDefault="00494C7D" w:rsidP="00494C7D">
      <w:pPr>
        <w:pStyle w:val="Code"/>
      </w:pPr>
      <w:r w:rsidRPr="001436FF">
        <w:t>(train_images, train_labels), (test_images, test_labels) = tf.keras.datasets.mnist.load_data()</w:t>
      </w:r>
    </w:p>
    <w:p w14:paraId="4D352BA6" w14:textId="77777777" w:rsidR="00494C7D" w:rsidRPr="001436FF" w:rsidRDefault="00494C7D" w:rsidP="00494C7D">
      <w:pPr>
        <w:pStyle w:val="Code"/>
      </w:pPr>
      <w:r w:rsidRPr="001436FF">
        <w:t>train_labels = train_labels[:5000]</w:t>
      </w:r>
    </w:p>
    <w:p w14:paraId="0BD86596" w14:textId="77777777" w:rsidR="00494C7D" w:rsidRPr="001436FF" w:rsidRDefault="00494C7D" w:rsidP="00494C7D">
      <w:pPr>
        <w:pStyle w:val="Code"/>
      </w:pPr>
      <w:r w:rsidRPr="001436FF">
        <w:t>test_labels = test_labels[:5000]</w:t>
      </w:r>
    </w:p>
    <w:p w14:paraId="07BDDCA6" w14:textId="77777777" w:rsidR="00494C7D" w:rsidRPr="001436FF" w:rsidRDefault="00494C7D" w:rsidP="00494C7D">
      <w:pPr>
        <w:pStyle w:val="Code"/>
      </w:pPr>
      <w:r w:rsidRPr="001436FF">
        <w:t>train_images = train_images[:5000].reshape(-1, 28 * 28) / 255.0</w:t>
      </w:r>
    </w:p>
    <w:p w14:paraId="19C685C7" w14:textId="77777777" w:rsidR="00494C7D" w:rsidRDefault="00494C7D" w:rsidP="00494C7D">
      <w:pPr>
        <w:pStyle w:val="Code"/>
      </w:pPr>
      <w:r w:rsidRPr="001436FF">
        <w:lastRenderedPageBreak/>
        <w:t>test_images = test_images[:5000].reshape(-1, 28 * 28) / 255.0</w:t>
      </w:r>
    </w:p>
    <w:p w14:paraId="7006E2FB" w14:textId="77777777" w:rsidR="00494C7D" w:rsidRDefault="00494C7D" w:rsidP="00494C7D">
      <w:pPr>
        <w:pStyle w:val="BodyTextFirst"/>
      </w:pPr>
      <w:r>
        <w:t>and then let's build a simple Keras model with a Dense layer with 512 neurons, a bit of dropout and the classical 10 neuron output layer for classification (remember the MNIST dataset has 10 classes).</w:t>
      </w:r>
    </w:p>
    <w:p w14:paraId="533EA028" w14:textId="77777777" w:rsidR="00494C7D" w:rsidRPr="001436FF" w:rsidRDefault="00494C7D" w:rsidP="00494C7D">
      <w:pPr>
        <w:pStyle w:val="Code"/>
      </w:pPr>
      <w:r w:rsidRPr="001436FF">
        <w:t>model = tf.keras.models.Sequential([</w:t>
      </w:r>
    </w:p>
    <w:p w14:paraId="24930ACE" w14:textId="77777777" w:rsidR="00494C7D" w:rsidRPr="001436FF" w:rsidRDefault="00494C7D" w:rsidP="00494C7D">
      <w:pPr>
        <w:pStyle w:val="Code"/>
      </w:pPr>
      <w:r w:rsidRPr="001436FF">
        <w:t xml:space="preserve">    keras.layers.Dense(512, activation=tf.keras.activations.relu, input_shape=(784,)),</w:t>
      </w:r>
    </w:p>
    <w:p w14:paraId="3812465F" w14:textId="77777777" w:rsidR="00494C7D" w:rsidRPr="001436FF" w:rsidRDefault="00494C7D" w:rsidP="00494C7D">
      <w:pPr>
        <w:pStyle w:val="Code"/>
      </w:pPr>
      <w:r w:rsidRPr="001436FF">
        <w:t xml:space="preserve">    keras.layers.Dropout(0.2),</w:t>
      </w:r>
    </w:p>
    <w:p w14:paraId="30227391" w14:textId="77777777" w:rsidR="00494C7D" w:rsidRPr="001436FF" w:rsidRDefault="00494C7D" w:rsidP="00494C7D">
      <w:pPr>
        <w:pStyle w:val="Code"/>
      </w:pPr>
      <w:r w:rsidRPr="001436FF">
        <w:t xml:space="preserve">    keras.layers.Dense(10, activation=tf.keras.activations.softmax)</w:t>
      </w:r>
    </w:p>
    <w:p w14:paraId="34B85F56" w14:textId="77777777" w:rsidR="00494C7D" w:rsidRPr="001436FF" w:rsidRDefault="00494C7D" w:rsidP="00494C7D">
      <w:pPr>
        <w:pStyle w:val="Code"/>
      </w:pPr>
      <w:r w:rsidRPr="001436FF">
        <w:t xml:space="preserve">  ])</w:t>
      </w:r>
    </w:p>
    <w:p w14:paraId="202E4208" w14:textId="77777777" w:rsidR="00494C7D" w:rsidRPr="001436FF" w:rsidRDefault="00494C7D" w:rsidP="00494C7D">
      <w:pPr>
        <w:pStyle w:val="Code"/>
      </w:pPr>
    </w:p>
    <w:p w14:paraId="29A7F3F1" w14:textId="77777777" w:rsidR="00494C7D" w:rsidRPr="001436FF" w:rsidRDefault="00494C7D" w:rsidP="00494C7D">
      <w:pPr>
        <w:pStyle w:val="Code"/>
      </w:pPr>
      <w:r w:rsidRPr="001436FF">
        <w:t>model.compile(optimizer='adam',</w:t>
      </w:r>
    </w:p>
    <w:p w14:paraId="2B461F85" w14:textId="77777777" w:rsidR="00494C7D" w:rsidRPr="001436FF" w:rsidRDefault="00494C7D" w:rsidP="00494C7D">
      <w:pPr>
        <w:pStyle w:val="Code"/>
      </w:pPr>
      <w:r w:rsidRPr="001436FF">
        <w:t xml:space="preserve">                loss=tf.keras.losses.sparse_categorical_crossentropy,</w:t>
      </w:r>
    </w:p>
    <w:p w14:paraId="3C340948" w14:textId="77777777" w:rsidR="00494C7D" w:rsidRDefault="00494C7D" w:rsidP="00494C7D">
      <w:pPr>
        <w:pStyle w:val="Code"/>
      </w:pPr>
      <w:r w:rsidRPr="001436FF">
        <w:t xml:space="preserve">                metrics=['accuracy'])</w:t>
      </w:r>
    </w:p>
    <w:p w14:paraId="3354F270" w14:textId="77777777" w:rsidR="00494C7D" w:rsidRDefault="00494C7D" w:rsidP="00494C7D">
      <w:pPr>
        <w:pStyle w:val="BodyTextFirst"/>
      </w:pPr>
      <w:r>
        <w:t xml:space="preserve">We have added a bit of </w:t>
      </w:r>
      <w:proofErr w:type="gramStart"/>
      <w:r>
        <w:t>dropout, since</w:t>
      </w:r>
      <w:proofErr w:type="gramEnd"/>
      <w:r>
        <w:t xml:space="preserve"> this model has 407'050 trainable parameters. You can check this number simply by using </w:t>
      </w:r>
      <w:proofErr w:type="spellStart"/>
      <w:proofErr w:type="gramStart"/>
      <w:r w:rsidRPr="00DB1958">
        <w:rPr>
          <w:rStyle w:val="CodeInline"/>
        </w:rPr>
        <w:t>mode</w:t>
      </w:r>
      <w:r>
        <w:rPr>
          <w:rStyle w:val="CodeInline"/>
        </w:rPr>
        <w:t>l</w:t>
      </w:r>
      <w:r w:rsidRPr="00DB1958">
        <w:rPr>
          <w:rStyle w:val="CodeInline"/>
        </w:rPr>
        <w:t>.summary</w:t>
      </w:r>
      <w:proofErr w:type="spellEnd"/>
      <w:proofErr w:type="gramEnd"/>
      <w:r w:rsidRPr="00DB1958">
        <w:rPr>
          <w:rStyle w:val="CodeInline"/>
        </w:rPr>
        <w:t>()</w:t>
      </w:r>
      <w:r>
        <w:t>.</w:t>
      </w:r>
    </w:p>
    <w:p w14:paraId="5CE58003" w14:textId="77777777" w:rsidR="00494C7D" w:rsidRDefault="00494C7D" w:rsidP="00494C7D">
      <w:pPr>
        <w:pStyle w:val="BodyTextFirst"/>
      </w:pPr>
      <w:r>
        <w:t>What we simply need to do is first to define where we want to save the model on the disk. And we can do it (for example) in this way</w:t>
      </w:r>
    </w:p>
    <w:p w14:paraId="6B6CDE4F" w14:textId="77777777" w:rsidR="00494C7D" w:rsidRPr="00AB1551" w:rsidRDefault="00494C7D" w:rsidP="00494C7D">
      <w:pPr>
        <w:pStyle w:val="Code"/>
      </w:pPr>
      <w:r w:rsidRPr="00AB1551">
        <w:t>checkpoint_path = "training/cp.ckpt"</w:t>
      </w:r>
    </w:p>
    <w:p w14:paraId="4A997A21" w14:textId="77777777" w:rsidR="00494C7D" w:rsidRDefault="00494C7D" w:rsidP="00494C7D">
      <w:pPr>
        <w:pStyle w:val="Code"/>
      </w:pPr>
      <w:r w:rsidRPr="00AB1551">
        <w:t>checkpoint_dir = os.path.dirname(checkpoint_path)</w:t>
      </w:r>
    </w:p>
    <w:p w14:paraId="7CEF2085" w14:textId="6EBDAE64" w:rsidR="00494C7D" w:rsidRDefault="00494C7D" w:rsidP="00494C7D">
      <w:pPr>
        <w:pStyle w:val="BodyTextFirst"/>
      </w:pPr>
      <w:r>
        <w:t xml:space="preserve">After that we need to </w:t>
      </w:r>
      <w:r w:rsidR="00E67F96">
        <w:t>use</w:t>
      </w:r>
      <w:r>
        <w:t xml:space="preserve"> a callback (remember what we did in the last section) that will save the weights</w:t>
      </w:r>
      <w:r w:rsidR="008B3845">
        <w:rPr>
          <w:rStyle w:val="FootnoteReference"/>
        </w:rPr>
        <w:footnoteReference w:id="9"/>
      </w:r>
    </w:p>
    <w:p w14:paraId="7CBF9B07" w14:textId="77777777" w:rsidR="00494C7D" w:rsidRPr="00AB1551" w:rsidRDefault="00494C7D" w:rsidP="00494C7D">
      <w:pPr>
        <w:pStyle w:val="Code"/>
      </w:pPr>
      <w:r w:rsidRPr="00AB1551">
        <w:t>cp_callback = tf.keras.callbacks.ModelCheckpoint(checkpoint_path,</w:t>
      </w:r>
    </w:p>
    <w:p w14:paraId="5DAB608A" w14:textId="77777777" w:rsidR="00494C7D" w:rsidRPr="00AB1551" w:rsidRDefault="00494C7D" w:rsidP="00494C7D">
      <w:pPr>
        <w:pStyle w:val="Code"/>
      </w:pPr>
      <w:r w:rsidRPr="00AB1551">
        <w:t xml:space="preserve">                                                 save_weights_only=True,</w:t>
      </w:r>
    </w:p>
    <w:p w14:paraId="12A377DC" w14:textId="77777777" w:rsidR="00494C7D" w:rsidRDefault="00494C7D" w:rsidP="00494C7D">
      <w:pPr>
        <w:pStyle w:val="Code"/>
      </w:pPr>
      <w:r w:rsidRPr="00AB1551">
        <w:t xml:space="preserve">                                                 verbose=1)</w:t>
      </w:r>
    </w:p>
    <w:p w14:paraId="2439F1B7" w14:textId="77777777" w:rsidR="00494C7D" w:rsidRDefault="00494C7D" w:rsidP="00494C7D">
      <w:pPr>
        <w:pStyle w:val="BodyTextFirst"/>
      </w:pPr>
      <w:r>
        <w:t xml:space="preserve">Note that now we don't need to define a Class as we have done in the previous section, since </w:t>
      </w:r>
      <w:proofErr w:type="spellStart"/>
      <w:r w:rsidRPr="00277797">
        <w:rPr>
          <w:rStyle w:val="CodeInline"/>
        </w:rPr>
        <w:t>ModelCheckpoint</w:t>
      </w:r>
      <w:proofErr w:type="spellEnd"/>
      <w:r>
        <w:t xml:space="preserve"> inherit from the class </w:t>
      </w:r>
      <w:r w:rsidRPr="00277797">
        <w:rPr>
          <w:rStyle w:val="CodeInline"/>
        </w:rPr>
        <w:t>Callback</w:t>
      </w:r>
      <w:r>
        <w:t xml:space="preserve">. </w:t>
      </w:r>
    </w:p>
    <w:p w14:paraId="5DFAB532" w14:textId="77777777" w:rsidR="00494C7D" w:rsidRDefault="00494C7D" w:rsidP="00494C7D">
      <w:pPr>
        <w:pStyle w:val="BodyTextFirst"/>
      </w:pPr>
      <w:r>
        <w:t>Then we can simply train the model, specifying the correct callback function</w:t>
      </w:r>
    </w:p>
    <w:p w14:paraId="76063672" w14:textId="77777777" w:rsidR="00494C7D" w:rsidRPr="00AB1551" w:rsidRDefault="00494C7D" w:rsidP="00494C7D">
      <w:pPr>
        <w:pStyle w:val="Code"/>
      </w:pPr>
      <w:r w:rsidRPr="00AB1551">
        <w:lastRenderedPageBreak/>
        <w:t>model.fit(train_images, train_labels,  epochs = 10,</w:t>
      </w:r>
    </w:p>
    <w:p w14:paraId="6763BA35" w14:textId="77777777" w:rsidR="00494C7D" w:rsidRPr="00AB1551" w:rsidRDefault="00494C7D" w:rsidP="00494C7D">
      <w:pPr>
        <w:pStyle w:val="Code"/>
      </w:pPr>
      <w:r w:rsidRPr="00AB1551">
        <w:t xml:space="preserve">          validation_data = (test_images,test_labels),</w:t>
      </w:r>
    </w:p>
    <w:p w14:paraId="77EB7AC3" w14:textId="77777777" w:rsidR="00494C7D" w:rsidRDefault="00494C7D" w:rsidP="00494C7D">
      <w:pPr>
        <w:pStyle w:val="Code"/>
      </w:pPr>
      <w:r w:rsidRPr="00AB1551">
        <w:t xml:space="preserve">          callbacks = [cp_callback])</w:t>
      </w:r>
    </w:p>
    <w:p w14:paraId="1FD1802E" w14:textId="7C6DBDC1" w:rsidR="00494C7D" w:rsidRDefault="00A76C86" w:rsidP="00494C7D">
      <w:pPr>
        <w:pStyle w:val="BodyTextFirst"/>
      </w:pPr>
      <w:r>
        <w:t>If you check the content of the folder where your code is running</w:t>
      </w:r>
      <w:r w:rsidR="00494C7D">
        <w:t>, you should see at least three files:</w:t>
      </w:r>
    </w:p>
    <w:p w14:paraId="432F2992" w14:textId="77777777" w:rsidR="00494C7D" w:rsidRDefault="00494C7D" w:rsidP="00494C7D">
      <w:pPr>
        <w:pStyle w:val="Bullet"/>
        <w:tabs>
          <w:tab w:val="num" w:pos="936"/>
        </w:tabs>
        <w:spacing w:after="120" w:line="240" w:lineRule="auto"/>
        <w:ind w:left="936" w:right="864" w:hanging="360"/>
      </w:pPr>
      <w:proofErr w:type="gramStart"/>
      <w:r w:rsidRPr="00837A9A">
        <w:rPr>
          <w:rStyle w:val="CodeInline"/>
        </w:rPr>
        <w:t>cp.ckpt</w:t>
      </w:r>
      <w:proofErr w:type="gramEnd"/>
      <w:r w:rsidRPr="00837A9A">
        <w:rPr>
          <w:rStyle w:val="CodeInline"/>
        </w:rPr>
        <w:t>.data-00000-of-00001</w:t>
      </w:r>
      <w:r>
        <w:t xml:space="preserve"> </w:t>
      </w:r>
      <w:r w:rsidRPr="00837A9A">
        <w:sym w:font="Wingdings" w:char="F0E0"/>
      </w:r>
      <w:r>
        <w:t xml:space="preserve"> contains the weights (in case the number of weights is big, you will get many files like this one)</w:t>
      </w:r>
    </w:p>
    <w:p w14:paraId="035A9D1C" w14:textId="77777777" w:rsidR="00494C7D" w:rsidRDefault="00494C7D" w:rsidP="00494C7D">
      <w:pPr>
        <w:pStyle w:val="Bullet"/>
        <w:tabs>
          <w:tab w:val="num" w:pos="936"/>
        </w:tabs>
        <w:spacing w:after="120" w:line="240" w:lineRule="auto"/>
        <w:ind w:left="936" w:right="864" w:hanging="360"/>
      </w:pPr>
      <w:proofErr w:type="spellStart"/>
      <w:proofErr w:type="gramStart"/>
      <w:r w:rsidRPr="00837A9A">
        <w:rPr>
          <w:rStyle w:val="CodeInline"/>
        </w:rPr>
        <w:t>cp.ckpt</w:t>
      </w:r>
      <w:proofErr w:type="gramEnd"/>
      <w:r w:rsidRPr="00837A9A">
        <w:rPr>
          <w:rStyle w:val="CodeInline"/>
        </w:rPr>
        <w:t>.index</w:t>
      </w:r>
      <w:proofErr w:type="spellEnd"/>
      <w:r>
        <w:t xml:space="preserve"> </w:t>
      </w:r>
      <w:r w:rsidRPr="00837A9A">
        <w:sym w:font="Wingdings" w:char="F0E0"/>
      </w:r>
      <w:r>
        <w:t xml:space="preserve"> this file contains information on which weights are in which file</w:t>
      </w:r>
    </w:p>
    <w:p w14:paraId="4649F132" w14:textId="77777777" w:rsidR="00494C7D" w:rsidRDefault="00494C7D" w:rsidP="00494C7D">
      <w:pPr>
        <w:pStyle w:val="Bullet"/>
        <w:tabs>
          <w:tab w:val="num" w:pos="936"/>
        </w:tabs>
        <w:spacing w:after="120" w:line="240" w:lineRule="auto"/>
        <w:ind w:left="936" w:right="864" w:hanging="360"/>
      </w:pPr>
      <w:r w:rsidRPr="00837A9A">
        <w:rPr>
          <w:rStyle w:val="CodeInline"/>
        </w:rPr>
        <w:t>checkpoint</w:t>
      </w:r>
      <w:r>
        <w:t xml:space="preserve"> </w:t>
      </w:r>
      <w:r w:rsidRPr="00837A9A">
        <w:sym w:font="Wingdings" w:char="F0E0"/>
      </w:r>
      <w:r>
        <w:t xml:space="preserve"> this text file contains information on the checkpoint itself</w:t>
      </w:r>
    </w:p>
    <w:p w14:paraId="1DB6E395" w14:textId="77777777" w:rsidR="00494C7D" w:rsidRDefault="00494C7D" w:rsidP="00494C7D">
      <w:pPr>
        <w:pStyle w:val="BodyTextFirst"/>
      </w:pPr>
      <w:r>
        <w:t>We can now test our method. The code above will give you a model that will reach an accuracy on the validation dataset of roughly 92%. Now if we define a second model</w:t>
      </w:r>
    </w:p>
    <w:p w14:paraId="0C458B7F" w14:textId="77777777" w:rsidR="00494C7D" w:rsidRPr="00EE67F4" w:rsidRDefault="00494C7D" w:rsidP="00494C7D">
      <w:pPr>
        <w:pStyle w:val="Code"/>
      </w:pPr>
      <w:r w:rsidRPr="00EE67F4">
        <w:t>model2 = tf.keras.models.Sequential([</w:t>
      </w:r>
    </w:p>
    <w:p w14:paraId="63053BBC" w14:textId="77777777" w:rsidR="00494C7D" w:rsidRPr="00EE67F4" w:rsidRDefault="00494C7D" w:rsidP="00494C7D">
      <w:pPr>
        <w:pStyle w:val="Code"/>
      </w:pPr>
      <w:r w:rsidRPr="00EE67F4">
        <w:t xml:space="preserve">    keras.layers.Dense(512, activation=tf.keras.activations.relu, input_shape=(784,)),</w:t>
      </w:r>
    </w:p>
    <w:p w14:paraId="5AD188C4" w14:textId="77777777" w:rsidR="00494C7D" w:rsidRPr="00EE67F4" w:rsidRDefault="00494C7D" w:rsidP="00494C7D">
      <w:pPr>
        <w:pStyle w:val="Code"/>
      </w:pPr>
      <w:r w:rsidRPr="00EE67F4">
        <w:t xml:space="preserve">    keras.layers.Dropout(0.2),</w:t>
      </w:r>
    </w:p>
    <w:p w14:paraId="3378AF81" w14:textId="77777777" w:rsidR="00494C7D" w:rsidRPr="00EE67F4" w:rsidRDefault="00494C7D" w:rsidP="00494C7D">
      <w:pPr>
        <w:pStyle w:val="Code"/>
      </w:pPr>
      <w:r w:rsidRPr="00EE67F4">
        <w:t xml:space="preserve">    keras.layers.Dense(10, activation=tf.keras.activations.softmax)</w:t>
      </w:r>
    </w:p>
    <w:p w14:paraId="37F1BBB5" w14:textId="77777777" w:rsidR="00494C7D" w:rsidRPr="00EE67F4" w:rsidRDefault="00494C7D" w:rsidP="00494C7D">
      <w:pPr>
        <w:pStyle w:val="Code"/>
      </w:pPr>
      <w:r w:rsidRPr="00EE67F4">
        <w:t xml:space="preserve">  ])</w:t>
      </w:r>
    </w:p>
    <w:p w14:paraId="4FBAF268" w14:textId="77777777" w:rsidR="00494C7D" w:rsidRPr="00EE67F4" w:rsidRDefault="00494C7D" w:rsidP="00494C7D">
      <w:pPr>
        <w:pStyle w:val="Code"/>
      </w:pPr>
    </w:p>
    <w:p w14:paraId="51F26FF3" w14:textId="77777777" w:rsidR="00494C7D" w:rsidRPr="00EE67F4" w:rsidRDefault="00494C7D" w:rsidP="00494C7D">
      <w:pPr>
        <w:pStyle w:val="Code"/>
      </w:pPr>
      <w:r w:rsidRPr="00EE67F4">
        <w:t>model2.compile(optimizer='adam',</w:t>
      </w:r>
    </w:p>
    <w:p w14:paraId="5CBD93E5" w14:textId="77777777" w:rsidR="00494C7D" w:rsidRPr="00EE67F4" w:rsidRDefault="00494C7D" w:rsidP="00494C7D">
      <w:pPr>
        <w:pStyle w:val="Code"/>
      </w:pPr>
      <w:r w:rsidRPr="00EE67F4">
        <w:t xml:space="preserve">                loss=tf.keras.losses.sparse_categorical_crossentropy,</w:t>
      </w:r>
    </w:p>
    <w:p w14:paraId="6FDF9121" w14:textId="77777777" w:rsidR="00494C7D" w:rsidRDefault="00494C7D" w:rsidP="00494C7D">
      <w:pPr>
        <w:pStyle w:val="Code"/>
      </w:pPr>
      <w:r w:rsidRPr="00EE67F4">
        <w:t xml:space="preserve">                metrics=['accuracy'])</w:t>
      </w:r>
    </w:p>
    <w:p w14:paraId="6ECF9021" w14:textId="77777777" w:rsidR="00494C7D" w:rsidRDefault="00494C7D" w:rsidP="00494C7D">
      <w:pPr>
        <w:pStyle w:val="BodyTextFirst"/>
      </w:pPr>
      <w:r>
        <w:t>and we check its accuracy on the validation dataset with</w:t>
      </w:r>
    </w:p>
    <w:p w14:paraId="2BD9269E" w14:textId="77777777" w:rsidR="00494C7D" w:rsidRPr="00EE67F4" w:rsidRDefault="00494C7D" w:rsidP="00494C7D">
      <w:pPr>
        <w:pStyle w:val="Code"/>
      </w:pPr>
      <w:r w:rsidRPr="00EE67F4">
        <w:t>loss, acc = model2.evaluate(test_images, test_labels)</w:t>
      </w:r>
    </w:p>
    <w:p w14:paraId="44AB5324" w14:textId="77777777" w:rsidR="00494C7D" w:rsidRDefault="00494C7D" w:rsidP="00494C7D">
      <w:pPr>
        <w:pStyle w:val="Code"/>
      </w:pPr>
      <w:r w:rsidRPr="00EE67F4">
        <w:t>print("Untrained model, accuracy: {:5.2f}%".format(100*acc))</w:t>
      </w:r>
    </w:p>
    <w:p w14:paraId="7BA15A73" w14:textId="77777777" w:rsidR="00494C7D" w:rsidRDefault="00494C7D" w:rsidP="00494C7D">
      <w:pPr>
        <w:pStyle w:val="BodyTextFirst"/>
      </w:pPr>
      <w:r>
        <w:t>you will get an accuracy of roughly 8.6%, That was expected, since this model has not been trained yet. But now we can load the saved weights in this model and try again.</w:t>
      </w:r>
    </w:p>
    <w:p w14:paraId="7817EDD4" w14:textId="77777777" w:rsidR="00494C7D" w:rsidRPr="00EE67F4" w:rsidRDefault="00494C7D" w:rsidP="00494C7D">
      <w:pPr>
        <w:pStyle w:val="Code"/>
      </w:pPr>
      <w:r w:rsidRPr="00EE67F4">
        <w:t>model2.load_weights(checkpoint_path)</w:t>
      </w:r>
    </w:p>
    <w:p w14:paraId="490BC830" w14:textId="77777777" w:rsidR="00494C7D" w:rsidRPr="00EE67F4" w:rsidRDefault="00494C7D" w:rsidP="00494C7D">
      <w:pPr>
        <w:pStyle w:val="Code"/>
      </w:pPr>
      <w:r w:rsidRPr="00EE67F4">
        <w:t>loss,acc = model2.evaluate(test_images, test_labels)</w:t>
      </w:r>
    </w:p>
    <w:p w14:paraId="640BC21C" w14:textId="77777777" w:rsidR="00494C7D" w:rsidRDefault="00494C7D" w:rsidP="00494C7D">
      <w:pPr>
        <w:pStyle w:val="Code"/>
      </w:pPr>
      <w:r w:rsidRPr="00EE67F4">
        <w:t>print("</w:t>
      </w:r>
      <w:r>
        <w:t>Second</w:t>
      </w:r>
      <w:r w:rsidRPr="00EE67F4">
        <w:t xml:space="preserve"> model, accuracy: {:5.2f}%".format(100*acc))</w:t>
      </w:r>
    </w:p>
    <w:p w14:paraId="3222A2DC" w14:textId="77777777" w:rsidR="00494C7D" w:rsidRDefault="00494C7D" w:rsidP="00494C7D">
      <w:pPr>
        <w:pStyle w:val="BodyTextFirst"/>
      </w:pPr>
      <w:r>
        <w:t>you should get the result</w:t>
      </w:r>
    </w:p>
    <w:p w14:paraId="75CEA0F8" w14:textId="77777777" w:rsidR="00494C7D" w:rsidRPr="00EE67F4" w:rsidRDefault="00494C7D" w:rsidP="00494C7D">
      <w:pPr>
        <w:pStyle w:val="Code"/>
      </w:pPr>
      <w:r w:rsidRPr="00EE67F4">
        <w:lastRenderedPageBreak/>
        <w:t>5000/5000 [==============================] - 0s 50us/step</w:t>
      </w:r>
    </w:p>
    <w:p w14:paraId="13023C23" w14:textId="77777777" w:rsidR="00494C7D" w:rsidRDefault="00494C7D" w:rsidP="00494C7D">
      <w:pPr>
        <w:pStyle w:val="Code"/>
      </w:pPr>
      <w:r w:rsidRPr="00EE67F4">
        <w:t>Restored model, accuracy: 92.06%</w:t>
      </w:r>
    </w:p>
    <w:p w14:paraId="57C9CFDF" w14:textId="77777777" w:rsidR="00494C7D" w:rsidRDefault="00494C7D" w:rsidP="00494C7D">
      <w:pPr>
        <w:pStyle w:val="BodyTextFirst"/>
      </w:pPr>
      <w:r>
        <w:t xml:space="preserve">That makes again sense, since the new model is now using the weights on the </w:t>
      </w:r>
      <w:proofErr w:type="gramStart"/>
      <w:r>
        <w:t>old trained</w:t>
      </w:r>
      <w:proofErr w:type="gramEnd"/>
      <w:r>
        <w:t xml:space="preserve"> model. Keep in mind that to load pre-trained weights in a new model, the latter needs to have the exact same architecture than the one you have used when saving the weights.</w:t>
      </w:r>
    </w:p>
    <w:p w14:paraId="743890F3" w14:textId="77777777" w:rsidR="00494C7D" w:rsidRDefault="00494C7D" w:rsidP="00494C7D">
      <w:pPr>
        <w:pStyle w:val="NoteTipCaution"/>
      </w:pPr>
      <w:r>
        <w:t>To use saved weights with a new model, the latter must have the exact same architecture of the one used to save the weights. Using pre-trained weights can save you quite lot of time, since you don't need to waste time in training the network again.</w:t>
      </w:r>
    </w:p>
    <w:p w14:paraId="391DAC8B" w14:textId="2E411F36" w:rsidR="00494C7D" w:rsidRDefault="00494C7D" w:rsidP="00494C7D">
      <w:pPr>
        <w:pStyle w:val="BodyTextFirst"/>
      </w:pPr>
      <w:r>
        <w:t xml:space="preserve">As we will see </w:t>
      </w:r>
      <w:proofErr w:type="gramStart"/>
      <w:r>
        <w:t>again and again</w:t>
      </w:r>
      <w:proofErr w:type="gramEnd"/>
      <w:r>
        <w:t xml:space="preserve">, the basic idea is to use </w:t>
      </w:r>
      <w:r w:rsidR="00276D80">
        <w:t xml:space="preserve">a </w:t>
      </w:r>
      <w:r>
        <w:t>callback that will save our weights. Of course, we can customize our callback function. For example, if want to save the weights every 100 epochs and each time with a different filename, so that we could decide to restore a specific check point we need first to define the filename in a dynamic way as</w:t>
      </w:r>
    </w:p>
    <w:p w14:paraId="42712A7C" w14:textId="77777777" w:rsidR="00494C7D" w:rsidRPr="00C50BFC" w:rsidRDefault="00494C7D" w:rsidP="00494C7D">
      <w:pPr>
        <w:pStyle w:val="Code"/>
      </w:pPr>
      <w:r w:rsidRPr="00C50BFC">
        <w:t>checkpoint_path = "training/cp-{epoch:04d}.ckpt"</w:t>
      </w:r>
      <w:r w:rsidRPr="00C50BFC">
        <w:br/>
        <w:t>checkpoint_dir = os.path.dirname(checkpoint_path)</w:t>
      </w:r>
    </w:p>
    <w:p w14:paraId="0A77B6A9" w14:textId="77777777" w:rsidR="00494C7D" w:rsidRDefault="00494C7D" w:rsidP="00494C7D">
      <w:pPr>
        <w:pStyle w:val="BodyTextFirst"/>
      </w:pPr>
      <w:r>
        <w:t>and we should use the following callback</w:t>
      </w:r>
    </w:p>
    <w:p w14:paraId="2DA71C2E" w14:textId="77777777" w:rsidR="00494C7D" w:rsidRDefault="00494C7D" w:rsidP="00494C7D">
      <w:pPr>
        <w:pStyle w:val="Code"/>
      </w:pPr>
      <w:r w:rsidRPr="00C50BFC">
        <w:t>cp_callback = tf.keras.callbacks.ModelCheckpoint(</w:t>
      </w:r>
      <w:r w:rsidRPr="00C50BFC">
        <w:br/>
        <w:t>    checkpoint_path, verbose=1, save_weights_only=True,</w:t>
      </w:r>
      <w:r w:rsidRPr="00C50BFC">
        <w:br/>
        <w:t>    period=</w:t>
      </w:r>
      <w:r>
        <w:t>1</w:t>
      </w:r>
      <w:r w:rsidRPr="00C50BFC">
        <w:t>)</w:t>
      </w:r>
    </w:p>
    <w:p w14:paraId="7EF0DFAF" w14:textId="77777777" w:rsidR="00494C7D" w:rsidRDefault="00494C7D" w:rsidP="00494C7D">
      <w:pPr>
        <w:pStyle w:val="BodyTextCont"/>
        <w:ind w:firstLine="0"/>
      </w:pPr>
      <w:r>
        <w:t xml:space="preserve">Note that </w:t>
      </w:r>
      <w:proofErr w:type="spellStart"/>
      <w:r w:rsidRPr="00375D56">
        <w:rPr>
          <w:rStyle w:val="CodeInline"/>
        </w:rPr>
        <w:t>checkpoint_path</w:t>
      </w:r>
      <w:proofErr w:type="spellEnd"/>
      <w:r w:rsidRPr="00375D56">
        <w:t xml:space="preserve"> </w:t>
      </w:r>
      <w:r w:rsidRPr="00E51FEA">
        <w:t>can contain named formatting options</w:t>
      </w:r>
      <w:r>
        <w:t xml:space="preserve"> (in the name we have </w:t>
      </w:r>
      <w:r w:rsidRPr="00A939C0">
        <w:rPr>
          <w:rStyle w:val="CodeInline"/>
        </w:rPr>
        <w:t>{epoch:04d}</w:t>
      </w:r>
      <w:r>
        <w:t>)</w:t>
      </w:r>
      <w:r w:rsidRPr="00E51FEA">
        <w:t xml:space="preserve">, which will be filled </w:t>
      </w:r>
      <w:r>
        <w:t xml:space="preserve">by </w:t>
      </w:r>
      <w:r w:rsidRPr="00E51FEA">
        <w:t>the value</w:t>
      </w:r>
      <w:r>
        <w:t>s</w:t>
      </w:r>
      <w:r w:rsidRPr="00E51FEA">
        <w:t xml:space="preserve"> of </w:t>
      </w:r>
      <w:r w:rsidRPr="00375D56">
        <w:rPr>
          <w:rStyle w:val="CodeInline"/>
        </w:rPr>
        <w:t>epoch</w:t>
      </w:r>
      <w:r w:rsidRPr="00E51FEA">
        <w:t> and keys in </w:t>
      </w:r>
      <w:r w:rsidRPr="00375D56">
        <w:rPr>
          <w:rStyle w:val="CodeInline"/>
        </w:rPr>
        <w:t>logs</w:t>
      </w:r>
      <w:r w:rsidRPr="00E51FEA">
        <w:t> (passed in </w:t>
      </w:r>
      <w:proofErr w:type="spellStart"/>
      <w:r w:rsidRPr="00375D56">
        <w:rPr>
          <w:rStyle w:val="CodeInline"/>
        </w:rPr>
        <w:t>on_epoch_end</w:t>
      </w:r>
      <w:proofErr w:type="spellEnd"/>
      <w:r>
        <w:t xml:space="preserve"> that we have seen in the previous section</w:t>
      </w:r>
      <w:r w:rsidRPr="00E51FEA">
        <w:t>)</w:t>
      </w:r>
      <w:r w:rsidRPr="00276D80">
        <w:rPr>
          <w:vertAlign w:val="superscript"/>
        </w:rPr>
        <w:footnoteReference w:id="10"/>
      </w:r>
      <w:r>
        <w:t xml:space="preserve">. You can check the original code for </w:t>
      </w:r>
      <w:proofErr w:type="spellStart"/>
      <w:proofErr w:type="gramStart"/>
      <w:r w:rsidRPr="00611AFD">
        <w:rPr>
          <w:rStyle w:val="CodeInline"/>
        </w:rPr>
        <w:t>tf.keras</w:t>
      </w:r>
      <w:proofErr w:type="gramEnd"/>
      <w:r w:rsidRPr="00611AFD">
        <w:rPr>
          <w:rStyle w:val="CodeInline"/>
        </w:rPr>
        <w:t>.callbacks.ModelCheckpoint</w:t>
      </w:r>
      <w:proofErr w:type="spellEnd"/>
      <w:r w:rsidRPr="00611AFD">
        <w:t xml:space="preserve"> </w:t>
      </w:r>
      <w:r>
        <w:t xml:space="preserve">and you will find that the formatting is done with in the method </w:t>
      </w:r>
      <w:proofErr w:type="spellStart"/>
      <w:r w:rsidRPr="00F66A8D">
        <w:rPr>
          <w:rStyle w:val="CodeInline"/>
        </w:rPr>
        <w:t>on_epoch_end</w:t>
      </w:r>
      <w:proofErr w:type="spellEnd"/>
      <w:r w:rsidRPr="00F66A8D">
        <w:rPr>
          <w:rStyle w:val="CodeInline"/>
        </w:rPr>
        <w:t>(self, epoch, logs)</w:t>
      </w:r>
    </w:p>
    <w:p w14:paraId="79C227A5" w14:textId="77777777" w:rsidR="00494C7D" w:rsidRDefault="00494C7D" w:rsidP="00494C7D">
      <w:pPr>
        <w:pStyle w:val="Code"/>
      </w:pPr>
      <w:r w:rsidRPr="00F66A8D">
        <w:t>filepath = self.filepath.format(epoch=epoch + 1, **logs)</w:t>
      </w:r>
    </w:p>
    <w:p w14:paraId="2877D483" w14:textId="77777777" w:rsidR="00494C7D" w:rsidRDefault="00494C7D" w:rsidP="00494C7D">
      <w:pPr>
        <w:pStyle w:val="BodyTextCont"/>
        <w:ind w:firstLine="0"/>
      </w:pPr>
      <w:r>
        <w:t xml:space="preserve">you can define your filename with information with both the epoch number and values contained in the </w:t>
      </w:r>
      <w:r w:rsidRPr="00C06EFD">
        <w:rPr>
          <w:rStyle w:val="CodeInline"/>
        </w:rPr>
        <w:t>logs</w:t>
      </w:r>
      <w:r>
        <w:t xml:space="preserve"> dictionary.</w:t>
      </w:r>
    </w:p>
    <w:p w14:paraId="18206AE7" w14:textId="77777777" w:rsidR="00494C7D" w:rsidRDefault="00494C7D" w:rsidP="00494C7D">
      <w:pPr>
        <w:pStyle w:val="BodyTextCont"/>
        <w:ind w:firstLine="0"/>
      </w:pPr>
    </w:p>
    <w:p w14:paraId="2EB1D412" w14:textId="77777777" w:rsidR="00494C7D" w:rsidRDefault="00494C7D" w:rsidP="00494C7D">
      <w:pPr>
        <w:pStyle w:val="BodyTextCont"/>
        <w:ind w:firstLine="0"/>
      </w:pPr>
      <w:r>
        <w:t>Let's get back to our example. Let's start by saving a first version of the model</w:t>
      </w:r>
    </w:p>
    <w:p w14:paraId="77217A32" w14:textId="77777777" w:rsidR="00494C7D" w:rsidRDefault="00494C7D" w:rsidP="00494C7D">
      <w:pPr>
        <w:pStyle w:val="Code"/>
      </w:pPr>
      <w:r w:rsidRPr="00C50BFC">
        <w:t>model.save_weights(checkpoint_path.format(epoch=0))</w:t>
      </w:r>
    </w:p>
    <w:p w14:paraId="5A59D130" w14:textId="77777777" w:rsidR="00494C7D" w:rsidRPr="00C50BFC" w:rsidRDefault="00494C7D" w:rsidP="00494C7D">
      <w:pPr>
        <w:pStyle w:val="BodyTextCont"/>
        <w:ind w:firstLine="0"/>
      </w:pPr>
      <w:r>
        <w:t>and then we can fit the model as usual</w:t>
      </w:r>
    </w:p>
    <w:p w14:paraId="42BB168C" w14:textId="77777777" w:rsidR="00494C7D" w:rsidRDefault="00494C7D" w:rsidP="00494C7D">
      <w:pPr>
        <w:pStyle w:val="Code"/>
      </w:pPr>
      <w:r w:rsidRPr="00C50BFC">
        <w:t>model.fit(train_images, train_labels,</w:t>
      </w:r>
      <w:r w:rsidRPr="00C50BFC">
        <w:br/>
        <w:t xml:space="preserve">          epochs = </w:t>
      </w:r>
      <w:r>
        <w:t>1</w:t>
      </w:r>
      <w:r w:rsidRPr="00C50BFC">
        <w:t>0, callbacks = [cp_callback],</w:t>
      </w:r>
      <w:r w:rsidRPr="00C50BFC">
        <w:br/>
        <w:t>          validation_data = (test_images,test_labels),</w:t>
      </w:r>
      <w:r w:rsidRPr="00C50BFC">
        <w:br/>
        <w:t>          verbose=0)</w:t>
      </w:r>
    </w:p>
    <w:p w14:paraId="1E5CD938" w14:textId="36091101" w:rsidR="00494C7D" w:rsidRDefault="00494C7D" w:rsidP="00494C7D">
      <w:pPr>
        <w:pStyle w:val="BodyTextCont"/>
        <w:ind w:firstLine="0"/>
      </w:pPr>
      <w:r>
        <w:t xml:space="preserve">Be careful since this will save lots of files. In our example one every 1 epoch. So for example your directory </w:t>
      </w:r>
      <w:proofErr w:type="gramStart"/>
      <w:r>
        <w:t>content  may</w:t>
      </w:r>
      <w:proofErr w:type="gramEnd"/>
      <w:r>
        <w:t xml:space="preserve"> look like this one</w:t>
      </w:r>
    </w:p>
    <w:p w14:paraId="6B060372" w14:textId="77777777" w:rsidR="00494C7D" w:rsidRPr="004D2AFE" w:rsidRDefault="00494C7D" w:rsidP="00494C7D">
      <w:pPr>
        <w:pStyle w:val="Code"/>
      </w:pPr>
      <w:r w:rsidRPr="004D2AFE">
        <w:t>checkpoint</w:t>
      </w:r>
      <w:r w:rsidRPr="004D2AFE">
        <w:tab/>
      </w:r>
      <w:r w:rsidRPr="004D2AFE">
        <w:tab/>
      </w:r>
      <w:r w:rsidRPr="004D2AFE">
        <w:tab/>
        <w:t xml:space="preserve">  cp-0006.ckpt.data-00000-of-00001</w:t>
      </w:r>
    </w:p>
    <w:p w14:paraId="60BF1EE7" w14:textId="77777777" w:rsidR="00494C7D" w:rsidRPr="004D2AFE" w:rsidRDefault="00494C7D" w:rsidP="00494C7D">
      <w:pPr>
        <w:pStyle w:val="Code"/>
      </w:pPr>
      <w:r w:rsidRPr="004D2AFE">
        <w:t>cp-0000.ckpt.data-00000-of-00001  cp-0006.ckpt.index</w:t>
      </w:r>
    </w:p>
    <w:p w14:paraId="1F1172BD" w14:textId="77777777" w:rsidR="00494C7D" w:rsidRPr="004D2AFE" w:rsidRDefault="00494C7D" w:rsidP="00494C7D">
      <w:pPr>
        <w:pStyle w:val="Code"/>
      </w:pPr>
      <w:r w:rsidRPr="004D2AFE">
        <w:t>cp-0000.ckpt.index</w:t>
      </w:r>
      <w:r w:rsidRPr="004D2AFE">
        <w:tab/>
      </w:r>
      <w:r w:rsidRPr="004D2AFE">
        <w:tab/>
        <w:t xml:space="preserve">  cp-0007.ckpt.data-00000-of-00001</w:t>
      </w:r>
    </w:p>
    <w:p w14:paraId="7B6B88EF" w14:textId="77777777" w:rsidR="00494C7D" w:rsidRPr="004D2AFE" w:rsidRDefault="00494C7D" w:rsidP="00494C7D">
      <w:pPr>
        <w:pStyle w:val="Code"/>
      </w:pPr>
      <w:r w:rsidRPr="004D2AFE">
        <w:t>cp-0001.ckpt.data-00000-of-00001  cp-0007.ckpt.index</w:t>
      </w:r>
    </w:p>
    <w:p w14:paraId="67713594" w14:textId="77777777" w:rsidR="00494C7D" w:rsidRPr="004D2AFE" w:rsidRDefault="00494C7D" w:rsidP="00494C7D">
      <w:pPr>
        <w:pStyle w:val="Code"/>
      </w:pPr>
      <w:r w:rsidRPr="004D2AFE">
        <w:t>cp-0001.ckpt.index</w:t>
      </w:r>
      <w:r w:rsidRPr="004D2AFE">
        <w:tab/>
      </w:r>
      <w:r w:rsidRPr="004D2AFE">
        <w:tab/>
        <w:t xml:space="preserve">  cp-0008.ckpt.data-00000-of-00001</w:t>
      </w:r>
    </w:p>
    <w:p w14:paraId="7D21593C" w14:textId="77777777" w:rsidR="00494C7D" w:rsidRPr="004D2AFE" w:rsidRDefault="00494C7D" w:rsidP="00494C7D">
      <w:pPr>
        <w:pStyle w:val="Code"/>
      </w:pPr>
      <w:r w:rsidRPr="004D2AFE">
        <w:t>cp-0002.ckpt.data-00000-of-00001  cp-0008.ckpt.index</w:t>
      </w:r>
    </w:p>
    <w:p w14:paraId="03695746" w14:textId="77777777" w:rsidR="00494C7D" w:rsidRPr="004D2AFE" w:rsidRDefault="00494C7D" w:rsidP="00494C7D">
      <w:pPr>
        <w:pStyle w:val="Code"/>
      </w:pPr>
      <w:r w:rsidRPr="004D2AFE">
        <w:t>cp-0002.ckpt.index</w:t>
      </w:r>
      <w:r w:rsidRPr="004D2AFE">
        <w:tab/>
      </w:r>
      <w:r w:rsidRPr="004D2AFE">
        <w:tab/>
        <w:t xml:space="preserve">  cp-0009.ckpt.data-00000-of-00001</w:t>
      </w:r>
    </w:p>
    <w:p w14:paraId="7B45D14C" w14:textId="77777777" w:rsidR="00494C7D" w:rsidRPr="004D2AFE" w:rsidRDefault="00494C7D" w:rsidP="00494C7D">
      <w:pPr>
        <w:pStyle w:val="Code"/>
      </w:pPr>
      <w:r w:rsidRPr="004D2AFE">
        <w:t>cp-0003.ckpt.data-00000-of-00001  cp-0009.ckpt.index</w:t>
      </w:r>
    </w:p>
    <w:p w14:paraId="407B4BA4" w14:textId="77777777" w:rsidR="00494C7D" w:rsidRPr="004D2AFE" w:rsidRDefault="00494C7D" w:rsidP="00494C7D">
      <w:pPr>
        <w:pStyle w:val="Code"/>
      </w:pPr>
      <w:r w:rsidRPr="004D2AFE">
        <w:t>cp-0003.ckpt.index</w:t>
      </w:r>
      <w:r w:rsidRPr="004D2AFE">
        <w:tab/>
      </w:r>
      <w:r w:rsidRPr="004D2AFE">
        <w:tab/>
        <w:t xml:space="preserve">  cp-0010.ckpt.data-00000-of-00001</w:t>
      </w:r>
    </w:p>
    <w:p w14:paraId="5511B64F" w14:textId="77777777" w:rsidR="00494C7D" w:rsidRPr="004D2AFE" w:rsidRDefault="00494C7D" w:rsidP="00494C7D">
      <w:pPr>
        <w:pStyle w:val="Code"/>
      </w:pPr>
      <w:r w:rsidRPr="004D2AFE">
        <w:t>cp-0004.ckpt.data-00000-of-00001  cp-0010.ckpt.index</w:t>
      </w:r>
    </w:p>
    <w:p w14:paraId="238BC579" w14:textId="77777777" w:rsidR="00494C7D" w:rsidRPr="004D2AFE" w:rsidRDefault="00494C7D" w:rsidP="00494C7D">
      <w:pPr>
        <w:pStyle w:val="Code"/>
      </w:pPr>
      <w:r w:rsidRPr="004D2AFE">
        <w:t>cp-0004.ckpt.index</w:t>
      </w:r>
      <w:r w:rsidRPr="004D2AFE">
        <w:tab/>
      </w:r>
      <w:r w:rsidRPr="004D2AFE">
        <w:tab/>
        <w:t xml:space="preserve">  cp.ckpt.data-00000-of-00001</w:t>
      </w:r>
    </w:p>
    <w:p w14:paraId="44238574" w14:textId="77777777" w:rsidR="00494C7D" w:rsidRPr="004D2AFE" w:rsidRDefault="00494C7D" w:rsidP="00494C7D">
      <w:pPr>
        <w:pStyle w:val="Code"/>
      </w:pPr>
      <w:r w:rsidRPr="004D2AFE">
        <w:t>cp-0005.ckpt.data-00000-of-00001  cp.ckpt.index</w:t>
      </w:r>
    </w:p>
    <w:p w14:paraId="21C38C75" w14:textId="77777777" w:rsidR="00494C7D" w:rsidRDefault="00494C7D" w:rsidP="00494C7D">
      <w:pPr>
        <w:pStyle w:val="Code"/>
      </w:pPr>
      <w:r w:rsidRPr="004D2AFE">
        <w:t>cp-0005.ckpt.index</w:t>
      </w:r>
    </w:p>
    <w:p w14:paraId="65F02BC2" w14:textId="77777777" w:rsidR="00494C7D" w:rsidRPr="00C50BFC" w:rsidRDefault="00494C7D" w:rsidP="00494C7D">
      <w:pPr>
        <w:pStyle w:val="BodyTextCont"/>
      </w:pPr>
      <w:r>
        <w:t>A last tip before moving on is how to get just the latest checkpoint, without bothering to search its filename. This can be done easily with the following code</w:t>
      </w:r>
    </w:p>
    <w:p w14:paraId="49CBA7B7" w14:textId="77777777" w:rsidR="00494C7D" w:rsidRPr="009A2333" w:rsidRDefault="00494C7D" w:rsidP="00494C7D">
      <w:pPr>
        <w:pStyle w:val="Code"/>
      </w:pPr>
      <w:r w:rsidRPr="008C37F3">
        <w:t>latest = tf.train.latest_checkpoint('training')</w:t>
      </w:r>
      <w:r w:rsidRPr="009A2333">
        <w:br/>
        <w:t>model.load_weights(latest)</w:t>
      </w:r>
    </w:p>
    <w:p w14:paraId="24EDE316" w14:textId="77777777" w:rsidR="00494C7D" w:rsidRDefault="00494C7D" w:rsidP="00494C7D">
      <w:pPr>
        <w:pStyle w:val="BodyTextCont"/>
        <w:ind w:firstLine="0"/>
      </w:pPr>
      <w:r>
        <w:t xml:space="preserve">This will load automatically the weights saved in the latest checkpoint. The variable </w:t>
      </w:r>
      <w:r w:rsidRPr="009B2FF1">
        <w:rPr>
          <w:rStyle w:val="CodeInline"/>
        </w:rPr>
        <w:t>latest</w:t>
      </w:r>
      <w:r>
        <w:t xml:space="preserve"> is simply a string and contains the last checkpoint filename saved. In our example that is </w:t>
      </w:r>
      <w:r w:rsidRPr="008C37F3">
        <w:rPr>
          <w:rStyle w:val="CodeInline"/>
        </w:rPr>
        <w:t>training/cp-0010.ckpt</w:t>
      </w:r>
      <w:r>
        <w:t>.</w:t>
      </w:r>
    </w:p>
    <w:p w14:paraId="552D8108" w14:textId="77777777" w:rsidR="00494C7D" w:rsidRDefault="00494C7D" w:rsidP="00494C7D">
      <w:pPr>
        <w:pStyle w:val="NoteTipCaution"/>
      </w:pPr>
      <w:r>
        <w:t>The checkpoint files are binary files that contains the weights of your model. So, you will not be able to read them directly, and you should not need to.</w:t>
      </w:r>
    </w:p>
    <w:p w14:paraId="4DBBF908" w14:textId="77777777" w:rsidR="00494C7D" w:rsidRDefault="00494C7D" w:rsidP="00494C7D">
      <w:pPr>
        <w:pStyle w:val="Heading2"/>
      </w:pPr>
      <w:r>
        <w:lastRenderedPageBreak/>
        <w:t>Save your weights manually</w:t>
      </w:r>
    </w:p>
    <w:p w14:paraId="3F4D7BAD" w14:textId="77777777" w:rsidR="00494C7D" w:rsidRDefault="00494C7D" w:rsidP="00494C7D">
      <w:pPr>
        <w:pStyle w:val="BodyTextCont"/>
        <w:ind w:firstLine="0"/>
      </w:pPr>
      <w:r>
        <w:t>Of course, you can simply save your model weights manually when you are done training, without defining a callback function as simply as</w:t>
      </w:r>
    </w:p>
    <w:p w14:paraId="1A8E7889" w14:textId="77777777" w:rsidR="00494C7D" w:rsidRPr="00F43AA4" w:rsidRDefault="00494C7D" w:rsidP="00494C7D">
      <w:pPr>
        <w:pStyle w:val="Code"/>
      </w:pPr>
      <w:r w:rsidRPr="00F43AA4">
        <w:t>model.save_weights('./checkpoints/my_checkpoint')</w:t>
      </w:r>
    </w:p>
    <w:p w14:paraId="66B2EDB1" w14:textId="77777777" w:rsidR="00494C7D" w:rsidRDefault="00494C7D" w:rsidP="00494C7D">
      <w:pPr>
        <w:pStyle w:val="BodyTextCont"/>
        <w:ind w:firstLine="0"/>
      </w:pPr>
      <w:r>
        <w:t xml:space="preserve">this command will generate three files, all starting with the string you have given as a name, in this case </w:t>
      </w:r>
      <w:proofErr w:type="spellStart"/>
      <w:r w:rsidRPr="009B2FF1">
        <w:rPr>
          <w:rStyle w:val="CodeInline"/>
        </w:rPr>
        <w:t>my_checkpoint</w:t>
      </w:r>
      <w:proofErr w:type="spellEnd"/>
      <w:r>
        <w:t>. Running the code above will generate the three files we have already described above:</w:t>
      </w:r>
    </w:p>
    <w:p w14:paraId="79559BE7" w14:textId="77777777" w:rsidR="00494C7D" w:rsidRDefault="00494C7D" w:rsidP="00494C7D">
      <w:pPr>
        <w:pStyle w:val="Code"/>
      </w:pPr>
      <w:r>
        <w:t>c</w:t>
      </w:r>
      <w:r w:rsidRPr="005272D2">
        <w:t xml:space="preserve">heckpoint  </w:t>
      </w:r>
    </w:p>
    <w:p w14:paraId="644AEFBE" w14:textId="77777777" w:rsidR="00494C7D" w:rsidRDefault="00494C7D" w:rsidP="00494C7D">
      <w:pPr>
        <w:pStyle w:val="Code"/>
      </w:pPr>
      <w:r w:rsidRPr="005272D2">
        <w:t xml:space="preserve">my_checkpoint.data-00000-of-00001  </w:t>
      </w:r>
    </w:p>
    <w:p w14:paraId="29DC2B8F" w14:textId="77777777" w:rsidR="00494C7D" w:rsidRDefault="00494C7D" w:rsidP="00494C7D">
      <w:pPr>
        <w:pStyle w:val="Code"/>
      </w:pPr>
      <w:r w:rsidRPr="005272D2">
        <w:t>my_checkpoint.index</w:t>
      </w:r>
    </w:p>
    <w:p w14:paraId="7E7FD720" w14:textId="77777777" w:rsidR="00494C7D" w:rsidRDefault="00494C7D" w:rsidP="00494C7D">
      <w:pPr>
        <w:pStyle w:val="BodyTextCont"/>
        <w:ind w:firstLine="0"/>
      </w:pPr>
      <w:r>
        <w:t>Reloading the weights in a new model is as simple as</w:t>
      </w:r>
    </w:p>
    <w:p w14:paraId="096CE016" w14:textId="77777777" w:rsidR="00494C7D" w:rsidRDefault="00494C7D" w:rsidP="00494C7D">
      <w:pPr>
        <w:pStyle w:val="Code"/>
      </w:pPr>
      <w:r w:rsidRPr="00F43AA4">
        <w:t>model.load_weights('./checkpoints/my_checkpoint')</w:t>
      </w:r>
    </w:p>
    <w:p w14:paraId="30DD7067" w14:textId="77777777" w:rsidR="00494C7D" w:rsidRPr="00F43AA4" w:rsidRDefault="00494C7D" w:rsidP="00494C7D">
      <w:pPr>
        <w:pStyle w:val="BodyTextCont"/>
      </w:pPr>
      <w:r>
        <w:t xml:space="preserve">keep in mind that to be able to reload saved weights in a new model, the latter must have the same architecture of the new one. It must be </w:t>
      </w:r>
      <w:proofErr w:type="gramStart"/>
      <w:r>
        <w:t>exactly the same</w:t>
      </w:r>
      <w:proofErr w:type="gramEnd"/>
      <w:r>
        <w:t xml:space="preserve">. </w:t>
      </w:r>
    </w:p>
    <w:p w14:paraId="3A2DF30A" w14:textId="77777777" w:rsidR="00494C7D" w:rsidRDefault="00494C7D" w:rsidP="00494C7D">
      <w:pPr>
        <w:pStyle w:val="Heading2"/>
      </w:pPr>
      <w:r>
        <w:t>Saving the entire model</w:t>
      </w:r>
    </w:p>
    <w:p w14:paraId="0FD19563" w14:textId="77777777" w:rsidR="00494C7D" w:rsidRDefault="00494C7D" w:rsidP="00494C7D">
      <w:pPr>
        <w:pStyle w:val="BodyTextFirst"/>
      </w:pPr>
      <w:r>
        <w:t>Keras gives you also the possibility of saving the entire model on disk: weights, the architecture and optimizer. In this way you can recreate the same model by simply moving some files. For example, we could use the following code</w:t>
      </w:r>
    </w:p>
    <w:p w14:paraId="765CA6C4" w14:textId="77777777" w:rsidR="00494C7D" w:rsidRDefault="00494C7D" w:rsidP="00494C7D">
      <w:pPr>
        <w:pStyle w:val="Code"/>
      </w:pPr>
      <w:r w:rsidRPr="002145DC">
        <w:t>model.save('my_model.h5')</w:t>
      </w:r>
    </w:p>
    <w:p w14:paraId="5B76A90F" w14:textId="77777777" w:rsidR="00494C7D" w:rsidRDefault="00494C7D" w:rsidP="00494C7D">
      <w:pPr>
        <w:pStyle w:val="BodyTextFirst"/>
      </w:pPr>
      <w:r>
        <w:t>this will save in one file, "my_model.h5", the entire model. You can simply move the file to a different computer and recreate the same trained model with</w:t>
      </w:r>
    </w:p>
    <w:p w14:paraId="72408807" w14:textId="77777777" w:rsidR="00494C7D" w:rsidRDefault="00494C7D" w:rsidP="00494C7D">
      <w:pPr>
        <w:pStyle w:val="Code"/>
      </w:pPr>
      <w:r w:rsidRPr="002145DC">
        <w:t>new_model = keras.models.load_model('my_model.h5')</w:t>
      </w:r>
    </w:p>
    <w:p w14:paraId="30AF5DBE" w14:textId="13572673" w:rsidR="00494C7D" w:rsidRDefault="00494C7D" w:rsidP="00494C7D">
      <w:pPr>
        <w:pStyle w:val="BodyTextFirst"/>
      </w:pPr>
      <w:r>
        <w:t xml:space="preserve">and note that this model will have the same trained weights of your original model, so is ready to use. This may be helpful if you want to stop training your model and continue the training on a different machine for example. Or maybe you must stop the training for a while and continue </w:t>
      </w:r>
      <w:proofErr w:type="gramStart"/>
      <w:r>
        <w:t>at a later time</w:t>
      </w:r>
      <w:proofErr w:type="gramEnd"/>
      <w:r>
        <w:t>.</w:t>
      </w:r>
    </w:p>
    <w:p w14:paraId="116AB65D" w14:textId="48E2C8AF" w:rsidR="00276D80" w:rsidRDefault="00276D80" w:rsidP="00276D80">
      <w:pPr>
        <w:pStyle w:val="Heading1"/>
      </w:pPr>
      <w:r>
        <w:lastRenderedPageBreak/>
        <w:t>Conclusions</w:t>
      </w:r>
    </w:p>
    <w:p w14:paraId="3F39B75E" w14:textId="78FA726F" w:rsidR="00276D80" w:rsidRPr="00F43AA4" w:rsidRDefault="00276D80" w:rsidP="00494C7D">
      <w:pPr>
        <w:pStyle w:val="BodyTextFirst"/>
      </w:pPr>
      <w:r>
        <w:t xml:space="preserve">This chapter presented a very quick and somehow superficial overview of Keras that has the goal of giving you enough information to start programming basic neural networks with Keras and understand the code discussed in the book. </w:t>
      </w:r>
      <w:r w:rsidR="00912BDD">
        <w:t>I hope this short chapter will help you in getting a good overview of the fundamentals concepts and methods of Keras.</w:t>
      </w:r>
    </w:p>
    <w:p w14:paraId="63A4C8B8" w14:textId="77777777" w:rsidR="00494C7D" w:rsidRPr="00255E07" w:rsidRDefault="00494C7D" w:rsidP="002245A2">
      <w:pPr>
        <w:pStyle w:val="BodyTextFirst"/>
      </w:pPr>
    </w:p>
    <w:p w14:paraId="19A34A93" w14:textId="1C50CCA5" w:rsidR="007034F3" w:rsidRPr="008502C7" w:rsidRDefault="007034F3" w:rsidP="007034F3">
      <w:pPr>
        <w:pStyle w:val="BodyTextFirst"/>
      </w:pPr>
      <w:r>
        <w:t xml:space="preserve"> </w:t>
      </w:r>
    </w:p>
    <w:sectPr w:rsidR="007034F3" w:rsidRPr="008502C7" w:rsidSect="00A00844">
      <w:headerReference w:type="even" r:id="rId14"/>
      <w:headerReference w:type="default" r:id="rId15"/>
      <w:footerReference w:type="even" r:id="rId16"/>
      <w:footerReference w:type="default" r:id="rId17"/>
      <w:headerReference w:type="first" r:id="rId18"/>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7C3ED" w14:textId="77777777" w:rsidR="00EF4094" w:rsidRDefault="00EF4094">
      <w:r>
        <w:separator/>
      </w:r>
    </w:p>
  </w:endnote>
  <w:endnote w:type="continuationSeparator" w:id="0">
    <w:p w14:paraId="24D26BA0" w14:textId="77777777" w:rsidR="00EF4094" w:rsidRDefault="00EF40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05AF8FB3-50C9-6B49-A0E1-AEBB3CCD8066}"/>
  </w:font>
  <w:font w:name="Times New Roman">
    <w:panose1 w:val="02020603050405020304"/>
    <w:charset w:val="00"/>
    <w:family w:val="roman"/>
    <w:pitch w:val="variable"/>
    <w:sig w:usb0="E0002EFF" w:usb1="C000785B" w:usb2="00000009" w:usb3="00000000" w:csb0="000001FF" w:csb1="00000000"/>
    <w:embedRegular r:id="rId2" w:fontKey="{E8BD4FD0-6D73-3F40-809B-C82568BE72EF}"/>
    <w:embedBold r:id="rId3" w:fontKey="{3112A2B4-4279-EC49-85D5-306A90B10064}"/>
    <w:embedItalic r:id="rId4" w:fontKey="{E5B101F8-3971-5149-8AA6-A48246C20DCD}"/>
    <w:embedBoldItalic r:id="rId5" w:fontKey="{7755109A-4AA6-6F4E-A956-CC90FB4AC386}"/>
  </w:font>
  <w:font w:name="Courier New">
    <w:panose1 w:val="02070309020205020404"/>
    <w:charset w:val="00"/>
    <w:family w:val="modern"/>
    <w:pitch w:val="fixed"/>
    <w:sig w:usb0="E0002EFF" w:usb1="C0007843" w:usb2="00000009" w:usb3="00000000" w:csb0="000001FF" w:csb1="00000000"/>
    <w:embedRegular r:id="rId6" w:fontKey="{DBC07B78-5744-4C42-9C4C-CFB171E57D67}"/>
  </w:font>
  <w:font w:name="Wingdings">
    <w:panose1 w:val="05000000000000000000"/>
    <w:charset w:val="4D"/>
    <w:family w:val="decorative"/>
    <w:pitch w:val="variable"/>
    <w:sig w:usb0="00000003" w:usb1="00000000" w:usb2="00000000" w:usb3="00000000" w:csb0="80000001" w:csb1="00000000"/>
    <w:embedRegular r:id="rId7" w:fontKey="{7A0080FC-6ABB-E04F-A069-A92361BB5746}"/>
  </w:font>
  <w:font w:name="Calibri">
    <w:panose1 w:val="020F0502020204030204"/>
    <w:charset w:val="00"/>
    <w:family w:val="swiss"/>
    <w:pitch w:val="variable"/>
    <w:sig w:usb0="E0002AFF" w:usb1="C000247B" w:usb2="00000009" w:usb3="00000000" w:csb0="000001FF" w:csb1="00000000"/>
    <w:embedRegular r:id="rId8" w:fontKey="{A82A3A37-EEBA-464B-B369-04A4C57A9C55}"/>
    <w:embedBold r:id="rId9" w:fontKey="{57C576DC-19A8-894E-8B3F-2906BF4D4F99}"/>
    <w:embedItalic r:id="rId10" w:fontKey="{35084470-2C63-294E-A969-24B98176A2C9}"/>
  </w:font>
  <w:font w:name="HelveticaNeueLT Std Cn">
    <w:panose1 w:val="020B0506030502030204"/>
    <w:charset w:val="4D"/>
    <w:family w:val="swiss"/>
    <w:notTrueType/>
    <w:pitch w:val="variable"/>
    <w:sig w:usb0="00000003" w:usb1="00000000" w:usb2="00000000" w:usb3="00000000" w:csb0="00000001" w:csb1="00000000"/>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3" w:fontKey="{6F0ABFA7-B552-C441-899D-6FE4E04F8E6A}"/>
    <w:embedItalic r:id="rId14" w:fontKey="{98D91CEF-12EA-B34B-A12F-C50D2E9EE02C}"/>
  </w:font>
  <w:font w:name="Arial Narrow">
    <w:panose1 w:val="020B0606020202030204"/>
    <w:charset w:val="00"/>
    <w:family w:val="swiss"/>
    <w:pitch w:val="variable"/>
    <w:sig w:usb0="00000287" w:usb1="00000800" w:usb2="00000000" w:usb3="00000000" w:csb0="0000009F" w:csb1="00000000"/>
    <w:embedRegular r:id="rId15" w:fontKey="{26478F5F-C6B0-7E41-8778-EDE9C5CBC55C}"/>
    <w:embedBold r:id="rId16" w:fontKey="{0E05AF9F-A57A-134D-B5AF-71BB8199F3D6}"/>
    <w:embedItalic r:id="rId17" w:fontKey="{85FB7E13-E866-AD4A-AC35-3142605E54C7}"/>
  </w:font>
  <w:font w:name="TheSansMonoConBlack">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18" w:fontKey="{CB9BF916-6B97-7442-B184-D9AE73A1ED3B}"/>
    <w:embedBold r:id="rId19" w:fontKey="{BD85AC3A-2635-D949-9FF1-F31D2E6F3EBF}"/>
    <w:embedItalic r:id="rId20" w:fontKey="{DDE90D00-69C7-0B4C-A68F-9358D00C4F91}"/>
  </w:font>
  <w:font w:name="Utopia Bold">
    <w:altName w:val="Utopia"/>
    <w:panose1 w:val="020B0604020202020204"/>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1" w:fontKey="{6126E0C6-0C68-7044-8EE3-8C2EA7FBE6A7}"/>
  </w:font>
  <w:font w:name="TheSansMonoConNormal">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3" w:fontKey="{4984BE43-BEF0-9A4A-91FA-91F08E32CF96}"/>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24" w:fontKey="{8543C644-AA9F-F041-A3F5-6EB128BC46A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EDD23" w14:textId="77777777" w:rsidR="00B7149E" w:rsidRDefault="00B7149E">
    <w:pPr>
      <w:pStyle w:val="Footer"/>
    </w:pPr>
    <w:r>
      <w:fldChar w:fldCharType="begin"/>
    </w:r>
    <w:r>
      <w:instrText xml:space="preserve"> PAGE   \* MERGEFORMAT </w:instrText>
    </w:r>
    <w:r>
      <w:fldChar w:fldCharType="separate"/>
    </w:r>
    <w:r w:rsidR="00C31AB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C988" w14:textId="77777777" w:rsidR="00B7149E" w:rsidRDefault="00B7149E" w:rsidP="00384E5F">
    <w:pPr>
      <w:pStyle w:val="Footer"/>
      <w:jc w:val="right"/>
    </w:pPr>
    <w:r>
      <w:fldChar w:fldCharType="begin"/>
    </w:r>
    <w:r>
      <w:instrText xml:space="preserve"> PAGE   \* MERGEFORMAT </w:instrText>
    </w:r>
    <w:r>
      <w:fldChar w:fldCharType="separate"/>
    </w:r>
    <w:r w:rsidR="00C31AB1">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0864F" w14:textId="77777777" w:rsidR="00EF4094" w:rsidRDefault="00EF4094">
      <w:r>
        <w:separator/>
      </w:r>
    </w:p>
  </w:footnote>
  <w:footnote w:type="continuationSeparator" w:id="0">
    <w:p w14:paraId="71A4BA7E" w14:textId="77777777" w:rsidR="00EF4094" w:rsidRDefault="00EF4094">
      <w:r>
        <w:continuationSeparator/>
      </w:r>
    </w:p>
  </w:footnote>
  <w:footnote w:id="1">
    <w:p w14:paraId="7BF1A5A0" w14:textId="2627D768" w:rsidR="00712E5E" w:rsidRPr="00712E5E" w:rsidRDefault="00712E5E">
      <w:pPr>
        <w:pStyle w:val="FootnoteText"/>
        <w:rPr>
          <w:lang w:val="de-DE"/>
        </w:rPr>
      </w:pPr>
      <w:r>
        <w:rPr>
          <w:rStyle w:val="FootnoteReference"/>
        </w:rPr>
        <w:footnoteRef/>
      </w:r>
      <w:r>
        <w:t xml:space="preserve"> </w:t>
      </w:r>
      <w:hyperlink r:id="rId1" w:history="1">
        <w:r w:rsidRPr="003B1897">
          <w:rPr>
            <w:rStyle w:val="Hyperlink"/>
          </w:rPr>
          <w:t>https://keras.io/getting_started/intro_to_keras_for_researchers/</w:t>
        </w:r>
      </w:hyperlink>
      <w:r>
        <w:t xml:space="preserve"> </w:t>
      </w:r>
    </w:p>
  </w:footnote>
  <w:footnote w:id="2">
    <w:p w14:paraId="085F0002" w14:textId="37232182" w:rsidR="00481DDC" w:rsidRPr="00481DDC" w:rsidRDefault="00481DDC">
      <w:pPr>
        <w:pStyle w:val="FootnoteText"/>
        <w:rPr>
          <w:lang w:val="en-US"/>
        </w:rPr>
      </w:pPr>
      <w:r>
        <w:rPr>
          <w:rStyle w:val="FootnoteReference"/>
        </w:rPr>
        <w:footnoteRef/>
      </w:r>
      <w:r>
        <w:t xml:space="preserve"> </w:t>
      </w:r>
      <w:r w:rsidRPr="00481DDC">
        <w:rPr>
          <w:lang w:val="en-US"/>
        </w:rPr>
        <w:t xml:space="preserve">As taken from the official documentation at </w:t>
      </w:r>
      <w:hyperlink r:id="rId2" w:history="1">
        <w:r w:rsidRPr="003B1897">
          <w:rPr>
            <w:rStyle w:val="Hyperlink"/>
            <w:lang w:val="en-US"/>
          </w:rPr>
          <w:t>https://keras.io/guides/sequential_model/</w:t>
        </w:r>
      </w:hyperlink>
      <w:r>
        <w:rPr>
          <w:lang w:val="en-US"/>
        </w:rPr>
        <w:t xml:space="preserve">. </w:t>
      </w:r>
    </w:p>
  </w:footnote>
  <w:footnote w:id="3">
    <w:p w14:paraId="603BB2FD" w14:textId="64919E02" w:rsidR="008A0406" w:rsidRPr="008A0406" w:rsidRDefault="008A0406">
      <w:pPr>
        <w:pStyle w:val="FootnoteText"/>
        <w:rPr>
          <w:lang w:val="en-US"/>
        </w:rPr>
      </w:pPr>
      <w:r>
        <w:rPr>
          <w:rStyle w:val="FootnoteReference"/>
        </w:rPr>
        <w:footnoteRef/>
      </w:r>
      <w:r>
        <w:t xml:space="preserve"> </w:t>
      </w:r>
      <w:r w:rsidRPr="008A0406">
        <w:rPr>
          <w:lang w:val="en-US"/>
        </w:rPr>
        <w:t xml:space="preserve">If you want to see the complete </w:t>
      </w:r>
      <w:proofErr w:type="gramStart"/>
      <w:r w:rsidRPr="008A0406">
        <w:rPr>
          <w:lang w:val="en-US"/>
        </w:rPr>
        <w:t>list</w:t>
      </w:r>
      <w:proofErr w:type="gramEnd"/>
      <w:r w:rsidRPr="008A0406">
        <w:rPr>
          <w:lang w:val="en-US"/>
        </w:rPr>
        <w:t xml:space="preserve"> you can consult the official documentation at </w:t>
      </w:r>
      <w:hyperlink r:id="rId3" w:history="1">
        <w:r w:rsidRPr="003B1897">
          <w:rPr>
            <w:rStyle w:val="Hyperlink"/>
            <w:lang w:val="en-US"/>
          </w:rPr>
          <w:t>https://keras.io/api/layers/</w:t>
        </w:r>
      </w:hyperlink>
      <w:r>
        <w:rPr>
          <w:lang w:val="en-US"/>
        </w:rPr>
        <w:t xml:space="preserve">. </w:t>
      </w:r>
    </w:p>
  </w:footnote>
  <w:footnote w:id="4">
    <w:p w14:paraId="0D8DEC02" w14:textId="20C16384" w:rsidR="00C50012" w:rsidRPr="00C50012" w:rsidRDefault="00C50012">
      <w:pPr>
        <w:pStyle w:val="FootnoteText"/>
        <w:rPr>
          <w:lang w:val="en-US"/>
        </w:rPr>
      </w:pPr>
      <w:r>
        <w:rPr>
          <w:rStyle w:val="FootnoteReference"/>
        </w:rPr>
        <w:footnoteRef/>
      </w:r>
      <w:r>
        <w:t xml:space="preserve"> </w:t>
      </w:r>
      <w:r w:rsidRPr="00C50012">
        <w:rPr>
          <w:lang w:val="en-US"/>
        </w:rPr>
        <w:t>As of November 2021</w:t>
      </w:r>
      <w:r w:rsidR="008726C9">
        <w:rPr>
          <w:lang w:val="en-US"/>
        </w:rPr>
        <w:t>.</w:t>
      </w:r>
      <w:r w:rsidRPr="00C50012">
        <w:rPr>
          <w:lang w:val="en-US"/>
        </w:rPr>
        <w:t xml:space="preserve"> </w:t>
      </w:r>
    </w:p>
  </w:footnote>
  <w:footnote w:id="5">
    <w:p w14:paraId="6096216A" w14:textId="40D8EB6C" w:rsidR="0041332E" w:rsidRPr="0041332E" w:rsidRDefault="0041332E" w:rsidP="007440FD">
      <w:pPr>
        <w:pStyle w:val="FootnoteText"/>
        <w:rPr>
          <w:rStyle w:val="CodeInline"/>
          <w:lang w:val="en-CH"/>
        </w:rPr>
      </w:pPr>
      <w:r>
        <w:rPr>
          <w:rStyle w:val="FootnoteReference"/>
        </w:rPr>
        <w:footnoteRef/>
      </w:r>
      <w:r>
        <w:t xml:space="preserve"> </w:t>
      </w:r>
      <w:r w:rsidRPr="0041332E">
        <w:t xml:space="preserve">To plot a model you can use the useful call </w:t>
      </w:r>
      <w:proofErr w:type="spellStart"/>
      <w:proofErr w:type="gramStart"/>
      <w:r w:rsidRPr="0041332E">
        <w:rPr>
          <w:rStyle w:val="CodeInline"/>
          <w:lang w:val="en-US"/>
        </w:rPr>
        <w:t>keras.utils</w:t>
      </w:r>
      <w:proofErr w:type="gramEnd"/>
      <w:r w:rsidRPr="0041332E">
        <w:rPr>
          <w:rStyle w:val="CodeInline"/>
          <w:lang w:val="en-US"/>
        </w:rPr>
        <w:t>.plot_model</w:t>
      </w:r>
      <w:proofErr w:type="spellEnd"/>
      <w:r w:rsidRPr="0041332E">
        <w:rPr>
          <w:rStyle w:val="CodeInline"/>
          <w:lang w:val="en-US"/>
        </w:rPr>
        <w:t>(model, "</w:t>
      </w:r>
      <w:r w:rsidR="007440FD">
        <w:rPr>
          <w:rStyle w:val="CodeInline"/>
          <w:lang w:val="en-US"/>
        </w:rPr>
        <w:t>...</w:t>
      </w:r>
      <w:r w:rsidRPr="0041332E">
        <w:rPr>
          <w:rStyle w:val="CodeInline"/>
          <w:lang w:val="en-US"/>
        </w:rPr>
        <w:t>")</w:t>
      </w:r>
      <w:r w:rsidR="007440FD">
        <w:rPr>
          <w:rStyle w:val="CodeInline"/>
          <w:lang w:val="en-US"/>
        </w:rPr>
        <w:t xml:space="preserve">. </w:t>
      </w:r>
      <w:r w:rsidR="007440FD" w:rsidRPr="007440FD">
        <w:t>Swap</w:t>
      </w:r>
      <w:r w:rsidR="007440FD">
        <w:t xml:space="preserve"> the three dots with a file name that you want to use.</w:t>
      </w:r>
    </w:p>
  </w:footnote>
  <w:footnote w:id="6">
    <w:p w14:paraId="26862EDE" w14:textId="318383A1" w:rsidR="005B3FC2" w:rsidRPr="005B3FC2" w:rsidRDefault="005B3FC2">
      <w:pPr>
        <w:pStyle w:val="FootnoteText"/>
        <w:rPr>
          <w:lang w:val="en-US"/>
        </w:rPr>
      </w:pPr>
      <w:r>
        <w:rPr>
          <w:rStyle w:val="FootnoteReference"/>
        </w:rPr>
        <w:footnoteRef/>
      </w:r>
      <w:r>
        <w:t xml:space="preserve"> </w:t>
      </w:r>
      <w:r w:rsidRPr="005B3FC2">
        <w:rPr>
          <w:lang w:val="en-US"/>
        </w:rPr>
        <w:t>This is relevant when, for example, dealing with dropout that has a different behavior</w:t>
      </w:r>
      <w:r>
        <w:rPr>
          <w:lang w:val="en-US"/>
        </w:rPr>
        <w:t xml:space="preserve"> during training or during testing.</w:t>
      </w:r>
    </w:p>
  </w:footnote>
  <w:footnote w:id="7">
    <w:p w14:paraId="34EA457E" w14:textId="77777777" w:rsidR="009F08DD" w:rsidRPr="009F08DD" w:rsidRDefault="009F08DD" w:rsidP="009F08DD">
      <w:pPr>
        <w:pStyle w:val="FootnoteText"/>
        <w:rPr>
          <w:lang w:val="en-US"/>
        </w:rPr>
      </w:pPr>
      <w:r w:rsidRPr="009F08DD">
        <w:rPr>
          <w:lang w:val="en-US"/>
        </w:rPr>
        <w:footnoteRef/>
      </w:r>
      <w:r w:rsidRPr="009F08DD">
        <w:rPr>
          <w:lang w:val="en-US"/>
        </w:rPr>
        <w:t xml:space="preserve"> https://keras.io/callbacks/</w:t>
      </w:r>
    </w:p>
  </w:footnote>
  <w:footnote w:id="8">
    <w:p w14:paraId="52AC1CC3" w14:textId="77777777" w:rsidR="00494C7D" w:rsidRDefault="00494C7D" w:rsidP="00494C7D">
      <w:r>
        <w:footnoteRef/>
      </w:r>
      <w:r>
        <w:t xml:space="preserve"> The example has been inspired by the official Keras documentation </w:t>
      </w:r>
      <w:r w:rsidRPr="001436FF">
        <w:t>https://www.tensorflow.org/tutorials/keras/save_and_restore_models</w:t>
      </w:r>
    </w:p>
  </w:footnote>
  <w:footnote w:id="9">
    <w:p w14:paraId="7DD81B26" w14:textId="444D4526" w:rsidR="008B3845" w:rsidRPr="008B3845" w:rsidRDefault="008B3845">
      <w:pPr>
        <w:pStyle w:val="FootnoteText"/>
      </w:pPr>
      <w:r>
        <w:rPr>
          <w:rStyle w:val="FootnoteReference"/>
        </w:rPr>
        <w:footnoteRef/>
      </w:r>
      <w:r>
        <w:t xml:space="preserve"> The </w:t>
      </w:r>
      <w:proofErr w:type="spellStart"/>
      <w:r>
        <w:t>callback</w:t>
      </w:r>
      <w:proofErr w:type="spellEnd"/>
      <w:r>
        <w:t xml:space="preserve"> “</w:t>
      </w:r>
      <w:proofErr w:type="spellStart"/>
      <w:r>
        <w:t>ModelCheckpoint</w:t>
      </w:r>
      <w:proofErr w:type="spellEnd"/>
      <w:r>
        <w:t xml:space="preserve">” is a standard Keras </w:t>
      </w:r>
      <w:proofErr w:type="spellStart"/>
      <w:r>
        <w:t>callback</w:t>
      </w:r>
      <w:proofErr w:type="spellEnd"/>
      <w:r>
        <w:t xml:space="preserve"> that you can use. You don’t need to develop one by yourself. </w:t>
      </w:r>
    </w:p>
  </w:footnote>
  <w:footnote w:id="10">
    <w:p w14:paraId="2FD83D68" w14:textId="77777777" w:rsidR="00494C7D" w:rsidRDefault="00494C7D" w:rsidP="00494C7D">
      <w:r>
        <w:footnoteRef/>
      </w:r>
      <w:r>
        <w:t xml:space="preserve"> Check the official documentation at </w:t>
      </w:r>
      <w:r w:rsidRPr="00372448">
        <w:t>https://goo.gl/SnKgyQ</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7E408" w14:textId="2121482B" w:rsidR="00B7149E" w:rsidRPr="009D1121" w:rsidRDefault="00E64591" w:rsidP="00F62E97">
    <w:pPr>
      <w:pStyle w:val="Header"/>
      <w:rPr>
        <w:rFonts w:ascii="HelveticaNeue Condensed" w:hAnsi="HelveticaNeue Condensed"/>
        <w:sz w:val="20"/>
      </w:rPr>
    </w:pPr>
    <w:r w:rsidRPr="009D1121">
      <w:rPr>
        <w:rFonts w:ascii="HelveticaNeue Condensed" w:hAnsi="HelveticaNeue Condensed"/>
        <w:sz w:val="20"/>
      </w:rPr>
      <w:t>CHAPTER</w:t>
    </w:r>
    <w:r w:rsidR="00B27E07" w:rsidRPr="009D1121">
      <w:rPr>
        <w:rFonts w:ascii="HelveticaNeue Condensed" w:hAnsi="HelveticaNeue Condensed"/>
        <w:sz w:val="20"/>
      </w:rPr>
      <w:t xml:space="preserve"> </w:t>
    </w:r>
    <w:r w:rsidR="00A86FDA">
      <w:rPr>
        <w:rFonts w:ascii="HelveticaNeue Condensed" w:hAnsi="HelveticaNeue Condensed"/>
        <w:sz w:val="20"/>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F37A7" w14:textId="5D3442E0" w:rsidR="00B7149E" w:rsidRPr="00C528AF" w:rsidRDefault="00B7149E"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sidR="00485A09">
      <w:rPr>
        <w:rFonts w:ascii="HelveticaNeue Condensed" w:hAnsi="HelveticaNeue Condensed"/>
        <w:sz w:val="20"/>
      </w:rPr>
      <w:t xml:space="preserve"> 1</w:t>
    </w:r>
    <w:r w:rsidR="00A46A39"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B9D84" w14:textId="7796A03B" w:rsidR="00B7149E" w:rsidRPr="009D36E6" w:rsidRDefault="009D36E6" w:rsidP="000F5D51">
    <w:pPr>
      <w:pStyle w:val="Header"/>
      <w:spacing w:after="1200"/>
      <w:rPr>
        <w:rFonts w:ascii="Arial" w:hAnsi="Arial"/>
        <w:b/>
        <w:sz w:val="36"/>
        <w:lang w:val="de-DE"/>
      </w:rPr>
    </w:pPr>
    <w:r>
      <w:rPr>
        <w:rFonts w:ascii="Arial" w:hAnsi="Arial"/>
        <w:b/>
        <w:sz w:val="36"/>
        <w:lang w:val="de-DE"/>
      </w:rPr>
      <w:t>APPENDIX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812959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666EF2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154B1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8124EC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A34659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322D5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3209C4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6CAED4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C400DD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C3879D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1D54658C"/>
    <w:multiLevelType w:val="hybridMultilevel"/>
    <w:tmpl w:val="F8A434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010316C"/>
    <w:multiLevelType w:val="hybridMultilevel"/>
    <w:tmpl w:val="62D63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8"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0" w15:restartNumberingAfterBreak="0">
    <w:nsid w:val="37FA30E6"/>
    <w:multiLevelType w:val="hybridMultilevel"/>
    <w:tmpl w:val="5262E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330180F"/>
    <w:multiLevelType w:val="hybridMultilevel"/>
    <w:tmpl w:val="7D209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1A6D56"/>
    <w:multiLevelType w:val="hybridMultilevel"/>
    <w:tmpl w:val="84567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AA51012"/>
    <w:multiLevelType w:val="hybridMultilevel"/>
    <w:tmpl w:val="8E503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1" w15:restartNumberingAfterBreak="0">
    <w:nsid w:val="7B6C2D13"/>
    <w:multiLevelType w:val="hybridMultilevel"/>
    <w:tmpl w:val="F18C4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10"/>
  </w:num>
  <w:num w:numId="3">
    <w:abstractNumId w:val="30"/>
  </w:num>
  <w:num w:numId="4">
    <w:abstractNumId w:val="16"/>
  </w:num>
  <w:num w:numId="5">
    <w:abstractNumId w:val="22"/>
  </w:num>
  <w:num w:numId="6">
    <w:abstractNumId w:val="13"/>
  </w:num>
  <w:num w:numId="7">
    <w:abstractNumId w:val="12"/>
  </w:num>
  <w:num w:numId="8">
    <w:abstractNumId w:val="24"/>
  </w:num>
  <w:num w:numId="9">
    <w:abstractNumId w:val="27"/>
  </w:num>
  <w:num w:numId="10">
    <w:abstractNumId w:val="18"/>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7"/>
  </w:num>
  <w:num w:numId="23">
    <w:abstractNumId w:val="18"/>
    <w:lvlOverride w:ilvl="0">
      <w:startOverride w:val="1"/>
    </w:lvlOverride>
  </w:num>
  <w:num w:numId="24">
    <w:abstractNumId w:val="21"/>
  </w:num>
  <w:num w:numId="25">
    <w:abstractNumId w:val="19"/>
  </w:num>
  <w:num w:numId="26">
    <w:abstractNumId w:val="29"/>
  </w:num>
  <w:num w:numId="27">
    <w:abstractNumId w:val="28"/>
  </w:num>
  <w:num w:numId="28">
    <w:abstractNumId w:val="23"/>
  </w:num>
  <w:num w:numId="29">
    <w:abstractNumId w:val="25"/>
  </w:num>
  <w:num w:numId="30">
    <w:abstractNumId w:val="31"/>
  </w:num>
  <w:num w:numId="31">
    <w:abstractNumId w:val="20"/>
  </w:num>
  <w:num w:numId="32">
    <w:abstractNumId w:val="15"/>
  </w:num>
  <w:num w:numId="33">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embedTrueTypeFonts/>
  <w:mirrorMargins/>
  <w:proofState w:spelling="clean" w:grammar="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4DB5"/>
    <w:rsid w:val="0000546D"/>
    <w:rsid w:val="00005973"/>
    <w:rsid w:val="00006EC0"/>
    <w:rsid w:val="00010427"/>
    <w:rsid w:val="00010B8C"/>
    <w:rsid w:val="00010FBF"/>
    <w:rsid w:val="00011461"/>
    <w:rsid w:val="00013C3D"/>
    <w:rsid w:val="0001506D"/>
    <w:rsid w:val="00016B27"/>
    <w:rsid w:val="00020766"/>
    <w:rsid w:val="00021A6B"/>
    <w:rsid w:val="00021CAE"/>
    <w:rsid w:val="000239A1"/>
    <w:rsid w:val="00023EBE"/>
    <w:rsid w:val="000259EC"/>
    <w:rsid w:val="00031178"/>
    <w:rsid w:val="00031D66"/>
    <w:rsid w:val="00033AEB"/>
    <w:rsid w:val="000345ED"/>
    <w:rsid w:val="000345FB"/>
    <w:rsid w:val="00035BD6"/>
    <w:rsid w:val="000406D2"/>
    <w:rsid w:val="00041B40"/>
    <w:rsid w:val="00042176"/>
    <w:rsid w:val="000442E8"/>
    <w:rsid w:val="000509A4"/>
    <w:rsid w:val="0005135B"/>
    <w:rsid w:val="0005193F"/>
    <w:rsid w:val="00051D26"/>
    <w:rsid w:val="00055D57"/>
    <w:rsid w:val="000615C8"/>
    <w:rsid w:val="00061D2C"/>
    <w:rsid w:val="00064306"/>
    <w:rsid w:val="000644A7"/>
    <w:rsid w:val="000810AA"/>
    <w:rsid w:val="00082B8F"/>
    <w:rsid w:val="000847CC"/>
    <w:rsid w:val="00086F89"/>
    <w:rsid w:val="000911BB"/>
    <w:rsid w:val="000912A2"/>
    <w:rsid w:val="0009547A"/>
    <w:rsid w:val="00096521"/>
    <w:rsid w:val="000A0F0B"/>
    <w:rsid w:val="000A30D9"/>
    <w:rsid w:val="000A6731"/>
    <w:rsid w:val="000B0E13"/>
    <w:rsid w:val="000B1377"/>
    <w:rsid w:val="000B18A4"/>
    <w:rsid w:val="000B202B"/>
    <w:rsid w:val="000B25D4"/>
    <w:rsid w:val="000B50EE"/>
    <w:rsid w:val="000B5475"/>
    <w:rsid w:val="000B7B8A"/>
    <w:rsid w:val="000C0458"/>
    <w:rsid w:val="000C0F5D"/>
    <w:rsid w:val="000C3E09"/>
    <w:rsid w:val="000C59CA"/>
    <w:rsid w:val="000C6E91"/>
    <w:rsid w:val="000C7418"/>
    <w:rsid w:val="000D3660"/>
    <w:rsid w:val="000D5E2C"/>
    <w:rsid w:val="000D620C"/>
    <w:rsid w:val="000E0080"/>
    <w:rsid w:val="000E1D25"/>
    <w:rsid w:val="000E3A99"/>
    <w:rsid w:val="000F2A76"/>
    <w:rsid w:val="000F32AF"/>
    <w:rsid w:val="000F5D51"/>
    <w:rsid w:val="00100B19"/>
    <w:rsid w:val="001010B8"/>
    <w:rsid w:val="0010365F"/>
    <w:rsid w:val="00104E86"/>
    <w:rsid w:val="00106531"/>
    <w:rsid w:val="00110A08"/>
    <w:rsid w:val="00111A42"/>
    <w:rsid w:val="00114845"/>
    <w:rsid w:val="001176CB"/>
    <w:rsid w:val="001208AB"/>
    <w:rsid w:val="0012387C"/>
    <w:rsid w:val="00124881"/>
    <w:rsid w:val="00125482"/>
    <w:rsid w:val="00125CC5"/>
    <w:rsid w:val="00130520"/>
    <w:rsid w:val="00130F30"/>
    <w:rsid w:val="00131826"/>
    <w:rsid w:val="00135785"/>
    <w:rsid w:val="0013591E"/>
    <w:rsid w:val="0013691A"/>
    <w:rsid w:val="00143798"/>
    <w:rsid w:val="001442B5"/>
    <w:rsid w:val="001504F6"/>
    <w:rsid w:val="001508DE"/>
    <w:rsid w:val="00150B91"/>
    <w:rsid w:val="00150DAA"/>
    <w:rsid w:val="001550D3"/>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175"/>
    <w:rsid w:val="00186BEC"/>
    <w:rsid w:val="00192A8B"/>
    <w:rsid w:val="00192F92"/>
    <w:rsid w:val="0019452D"/>
    <w:rsid w:val="00195810"/>
    <w:rsid w:val="0019783E"/>
    <w:rsid w:val="001A05D6"/>
    <w:rsid w:val="001A072C"/>
    <w:rsid w:val="001A2DD2"/>
    <w:rsid w:val="001A348E"/>
    <w:rsid w:val="001A3D00"/>
    <w:rsid w:val="001A57A5"/>
    <w:rsid w:val="001A57E0"/>
    <w:rsid w:val="001A5F62"/>
    <w:rsid w:val="001A6814"/>
    <w:rsid w:val="001B0BF7"/>
    <w:rsid w:val="001B1D98"/>
    <w:rsid w:val="001B2458"/>
    <w:rsid w:val="001B28D0"/>
    <w:rsid w:val="001B4BB4"/>
    <w:rsid w:val="001B5784"/>
    <w:rsid w:val="001B7B8A"/>
    <w:rsid w:val="001C314C"/>
    <w:rsid w:val="001C5451"/>
    <w:rsid w:val="001C64A5"/>
    <w:rsid w:val="001D12E2"/>
    <w:rsid w:val="001D3380"/>
    <w:rsid w:val="001D37CE"/>
    <w:rsid w:val="001D4B3F"/>
    <w:rsid w:val="001D4DF3"/>
    <w:rsid w:val="001E0711"/>
    <w:rsid w:val="001E317E"/>
    <w:rsid w:val="001E4425"/>
    <w:rsid w:val="001E561E"/>
    <w:rsid w:val="001E636A"/>
    <w:rsid w:val="001F0AEC"/>
    <w:rsid w:val="001F0E09"/>
    <w:rsid w:val="001F4B5D"/>
    <w:rsid w:val="00202B5E"/>
    <w:rsid w:val="00203F38"/>
    <w:rsid w:val="0020588C"/>
    <w:rsid w:val="002058F5"/>
    <w:rsid w:val="002151B9"/>
    <w:rsid w:val="00216981"/>
    <w:rsid w:val="00216A2C"/>
    <w:rsid w:val="002213E2"/>
    <w:rsid w:val="00222109"/>
    <w:rsid w:val="002242CF"/>
    <w:rsid w:val="002245A2"/>
    <w:rsid w:val="00226774"/>
    <w:rsid w:val="00226D92"/>
    <w:rsid w:val="0023066E"/>
    <w:rsid w:val="0023208D"/>
    <w:rsid w:val="0023262B"/>
    <w:rsid w:val="002342FD"/>
    <w:rsid w:val="00235756"/>
    <w:rsid w:val="00235823"/>
    <w:rsid w:val="0023597C"/>
    <w:rsid w:val="002409A2"/>
    <w:rsid w:val="00240F96"/>
    <w:rsid w:val="002419E0"/>
    <w:rsid w:val="0024356E"/>
    <w:rsid w:val="00243E16"/>
    <w:rsid w:val="00245D21"/>
    <w:rsid w:val="002504DD"/>
    <w:rsid w:val="00253200"/>
    <w:rsid w:val="00253536"/>
    <w:rsid w:val="00253B76"/>
    <w:rsid w:val="002566EE"/>
    <w:rsid w:val="00256940"/>
    <w:rsid w:val="002612C6"/>
    <w:rsid w:val="00261E76"/>
    <w:rsid w:val="002620F5"/>
    <w:rsid w:val="002630E7"/>
    <w:rsid w:val="00263452"/>
    <w:rsid w:val="00263F56"/>
    <w:rsid w:val="00264A56"/>
    <w:rsid w:val="00264AC3"/>
    <w:rsid w:val="00270490"/>
    <w:rsid w:val="00276249"/>
    <w:rsid w:val="00276D80"/>
    <w:rsid w:val="0028311F"/>
    <w:rsid w:val="00283215"/>
    <w:rsid w:val="00286880"/>
    <w:rsid w:val="00291480"/>
    <w:rsid w:val="00291EFF"/>
    <w:rsid w:val="00292F88"/>
    <w:rsid w:val="002945EA"/>
    <w:rsid w:val="002972EC"/>
    <w:rsid w:val="00297665"/>
    <w:rsid w:val="00297BF7"/>
    <w:rsid w:val="00297C33"/>
    <w:rsid w:val="00297E79"/>
    <w:rsid w:val="002A2369"/>
    <w:rsid w:val="002A2819"/>
    <w:rsid w:val="002A3080"/>
    <w:rsid w:val="002A337D"/>
    <w:rsid w:val="002A45BE"/>
    <w:rsid w:val="002A731E"/>
    <w:rsid w:val="002B30DB"/>
    <w:rsid w:val="002C1AA4"/>
    <w:rsid w:val="002C2B5B"/>
    <w:rsid w:val="002C3EE6"/>
    <w:rsid w:val="002C4DC1"/>
    <w:rsid w:val="002C54C2"/>
    <w:rsid w:val="002C55CF"/>
    <w:rsid w:val="002C70EB"/>
    <w:rsid w:val="002D03B5"/>
    <w:rsid w:val="002D1119"/>
    <w:rsid w:val="002E1606"/>
    <w:rsid w:val="002E1850"/>
    <w:rsid w:val="002E1AAB"/>
    <w:rsid w:val="002E3EC2"/>
    <w:rsid w:val="002E66FE"/>
    <w:rsid w:val="002E753B"/>
    <w:rsid w:val="002F133F"/>
    <w:rsid w:val="002F52EF"/>
    <w:rsid w:val="002F5EC7"/>
    <w:rsid w:val="002F699D"/>
    <w:rsid w:val="002F69D4"/>
    <w:rsid w:val="0030021E"/>
    <w:rsid w:val="003009E7"/>
    <w:rsid w:val="003022A0"/>
    <w:rsid w:val="003038F1"/>
    <w:rsid w:val="00305D97"/>
    <w:rsid w:val="003112C8"/>
    <w:rsid w:val="00313885"/>
    <w:rsid w:val="00314AE6"/>
    <w:rsid w:val="00315E06"/>
    <w:rsid w:val="00320981"/>
    <w:rsid w:val="0032118E"/>
    <w:rsid w:val="0032195F"/>
    <w:rsid w:val="0032271A"/>
    <w:rsid w:val="0032358D"/>
    <w:rsid w:val="0032369B"/>
    <w:rsid w:val="0033208D"/>
    <w:rsid w:val="00332FB0"/>
    <w:rsid w:val="00333269"/>
    <w:rsid w:val="00333954"/>
    <w:rsid w:val="0033425B"/>
    <w:rsid w:val="0033797F"/>
    <w:rsid w:val="00342FBD"/>
    <w:rsid w:val="00346029"/>
    <w:rsid w:val="003550BC"/>
    <w:rsid w:val="00356EC2"/>
    <w:rsid w:val="003573F0"/>
    <w:rsid w:val="003605C3"/>
    <w:rsid w:val="00361760"/>
    <w:rsid w:val="00362F56"/>
    <w:rsid w:val="00364665"/>
    <w:rsid w:val="003656A8"/>
    <w:rsid w:val="00373B8A"/>
    <w:rsid w:val="00375F20"/>
    <w:rsid w:val="00376E76"/>
    <w:rsid w:val="003772CD"/>
    <w:rsid w:val="00377AC1"/>
    <w:rsid w:val="00384E5F"/>
    <w:rsid w:val="0038668A"/>
    <w:rsid w:val="00386CDD"/>
    <w:rsid w:val="00392B2A"/>
    <w:rsid w:val="00395577"/>
    <w:rsid w:val="0039662C"/>
    <w:rsid w:val="00397CE8"/>
    <w:rsid w:val="003A1118"/>
    <w:rsid w:val="003A49F4"/>
    <w:rsid w:val="003A7043"/>
    <w:rsid w:val="003A7DD3"/>
    <w:rsid w:val="003B44EB"/>
    <w:rsid w:val="003C0B77"/>
    <w:rsid w:val="003C29C7"/>
    <w:rsid w:val="003C5AA3"/>
    <w:rsid w:val="003C700B"/>
    <w:rsid w:val="003D187B"/>
    <w:rsid w:val="003D2445"/>
    <w:rsid w:val="003D3182"/>
    <w:rsid w:val="003E1B62"/>
    <w:rsid w:val="003E371C"/>
    <w:rsid w:val="003E4FE3"/>
    <w:rsid w:val="003E635C"/>
    <w:rsid w:val="003E7D81"/>
    <w:rsid w:val="003F147C"/>
    <w:rsid w:val="003F6F94"/>
    <w:rsid w:val="003F7948"/>
    <w:rsid w:val="00401D9A"/>
    <w:rsid w:val="00404202"/>
    <w:rsid w:val="00404F85"/>
    <w:rsid w:val="00406240"/>
    <w:rsid w:val="00406E5D"/>
    <w:rsid w:val="0041026F"/>
    <w:rsid w:val="00410582"/>
    <w:rsid w:val="00410D2C"/>
    <w:rsid w:val="00413271"/>
    <w:rsid w:val="0041332E"/>
    <w:rsid w:val="004211F2"/>
    <w:rsid w:val="00421C44"/>
    <w:rsid w:val="00427AE3"/>
    <w:rsid w:val="0043083A"/>
    <w:rsid w:val="00431FDD"/>
    <w:rsid w:val="004355C8"/>
    <w:rsid w:val="0043620B"/>
    <w:rsid w:val="00436382"/>
    <w:rsid w:val="00443636"/>
    <w:rsid w:val="00443B77"/>
    <w:rsid w:val="0044656B"/>
    <w:rsid w:val="00446E3D"/>
    <w:rsid w:val="004472EE"/>
    <w:rsid w:val="004479EB"/>
    <w:rsid w:val="004524A9"/>
    <w:rsid w:val="00455930"/>
    <w:rsid w:val="00457123"/>
    <w:rsid w:val="00460161"/>
    <w:rsid w:val="00460223"/>
    <w:rsid w:val="0046039E"/>
    <w:rsid w:val="00460974"/>
    <w:rsid w:val="004632CD"/>
    <w:rsid w:val="00463BAE"/>
    <w:rsid w:val="00464298"/>
    <w:rsid w:val="004650F2"/>
    <w:rsid w:val="0047409C"/>
    <w:rsid w:val="004740F9"/>
    <w:rsid w:val="00476566"/>
    <w:rsid w:val="00476E48"/>
    <w:rsid w:val="0048129C"/>
    <w:rsid w:val="00481DDC"/>
    <w:rsid w:val="00482FE8"/>
    <w:rsid w:val="004833B9"/>
    <w:rsid w:val="00485A09"/>
    <w:rsid w:val="00485A74"/>
    <w:rsid w:val="0048663D"/>
    <w:rsid w:val="004940D0"/>
    <w:rsid w:val="00494C7D"/>
    <w:rsid w:val="00496522"/>
    <w:rsid w:val="004A3D15"/>
    <w:rsid w:val="004A5621"/>
    <w:rsid w:val="004A6112"/>
    <w:rsid w:val="004A7381"/>
    <w:rsid w:val="004A73A7"/>
    <w:rsid w:val="004A73DB"/>
    <w:rsid w:val="004B3C4D"/>
    <w:rsid w:val="004B4991"/>
    <w:rsid w:val="004B49C8"/>
    <w:rsid w:val="004B4A7B"/>
    <w:rsid w:val="004B5B88"/>
    <w:rsid w:val="004B64A1"/>
    <w:rsid w:val="004C095D"/>
    <w:rsid w:val="004C0C48"/>
    <w:rsid w:val="004D1789"/>
    <w:rsid w:val="004D4667"/>
    <w:rsid w:val="004D4E0A"/>
    <w:rsid w:val="004D63A6"/>
    <w:rsid w:val="004E2D3F"/>
    <w:rsid w:val="004F2DBD"/>
    <w:rsid w:val="004F2EB5"/>
    <w:rsid w:val="004F3CE3"/>
    <w:rsid w:val="004F3E98"/>
    <w:rsid w:val="004F70F2"/>
    <w:rsid w:val="004F7C60"/>
    <w:rsid w:val="00500E7E"/>
    <w:rsid w:val="00501098"/>
    <w:rsid w:val="005014AC"/>
    <w:rsid w:val="0050169E"/>
    <w:rsid w:val="0050239F"/>
    <w:rsid w:val="00502D87"/>
    <w:rsid w:val="00504C1F"/>
    <w:rsid w:val="00505501"/>
    <w:rsid w:val="00516AE7"/>
    <w:rsid w:val="00517ED2"/>
    <w:rsid w:val="00521A2D"/>
    <w:rsid w:val="005238C6"/>
    <w:rsid w:val="0052697F"/>
    <w:rsid w:val="005341CA"/>
    <w:rsid w:val="005409CE"/>
    <w:rsid w:val="00544D61"/>
    <w:rsid w:val="00544E9B"/>
    <w:rsid w:val="00546287"/>
    <w:rsid w:val="00550937"/>
    <w:rsid w:val="00552476"/>
    <w:rsid w:val="00553A64"/>
    <w:rsid w:val="00555135"/>
    <w:rsid w:val="00556181"/>
    <w:rsid w:val="00556BD1"/>
    <w:rsid w:val="00562C28"/>
    <w:rsid w:val="00566F48"/>
    <w:rsid w:val="00566F68"/>
    <w:rsid w:val="005672D4"/>
    <w:rsid w:val="00570213"/>
    <w:rsid w:val="00570574"/>
    <w:rsid w:val="0057079B"/>
    <w:rsid w:val="00575C9A"/>
    <w:rsid w:val="00577A7F"/>
    <w:rsid w:val="00583CD6"/>
    <w:rsid w:val="005856B4"/>
    <w:rsid w:val="005862A4"/>
    <w:rsid w:val="005937AD"/>
    <w:rsid w:val="005A055B"/>
    <w:rsid w:val="005A20D3"/>
    <w:rsid w:val="005B20ED"/>
    <w:rsid w:val="005B23D1"/>
    <w:rsid w:val="005B300D"/>
    <w:rsid w:val="005B3FC2"/>
    <w:rsid w:val="005C35C4"/>
    <w:rsid w:val="005C40BF"/>
    <w:rsid w:val="005D3B13"/>
    <w:rsid w:val="005D3C96"/>
    <w:rsid w:val="005D500D"/>
    <w:rsid w:val="005D5C62"/>
    <w:rsid w:val="005D663B"/>
    <w:rsid w:val="005E22AF"/>
    <w:rsid w:val="005E3D28"/>
    <w:rsid w:val="005E4591"/>
    <w:rsid w:val="005F2464"/>
    <w:rsid w:val="005F2534"/>
    <w:rsid w:val="005F5464"/>
    <w:rsid w:val="005F7F62"/>
    <w:rsid w:val="00600037"/>
    <w:rsid w:val="00600990"/>
    <w:rsid w:val="00602133"/>
    <w:rsid w:val="0060296F"/>
    <w:rsid w:val="00606A22"/>
    <w:rsid w:val="00606ED2"/>
    <w:rsid w:val="006110B2"/>
    <w:rsid w:val="00611638"/>
    <w:rsid w:val="00611C92"/>
    <w:rsid w:val="00617E8D"/>
    <w:rsid w:val="00620030"/>
    <w:rsid w:val="00620892"/>
    <w:rsid w:val="00636410"/>
    <w:rsid w:val="006401CD"/>
    <w:rsid w:val="00640817"/>
    <w:rsid w:val="0064168E"/>
    <w:rsid w:val="006435CF"/>
    <w:rsid w:val="00646495"/>
    <w:rsid w:val="00653045"/>
    <w:rsid w:val="00655908"/>
    <w:rsid w:val="00657A60"/>
    <w:rsid w:val="0066017D"/>
    <w:rsid w:val="0066465D"/>
    <w:rsid w:val="0067172E"/>
    <w:rsid w:val="00672BDB"/>
    <w:rsid w:val="00675C0E"/>
    <w:rsid w:val="00677123"/>
    <w:rsid w:val="00677C62"/>
    <w:rsid w:val="0068050F"/>
    <w:rsid w:val="00680CA1"/>
    <w:rsid w:val="00684A46"/>
    <w:rsid w:val="00686711"/>
    <w:rsid w:val="00691813"/>
    <w:rsid w:val="006929E5"/>
    <w:rsid w:val="006940AA"/>
    <w:rsid w:val="006968ED"/>
    <w:rsid w:val="00697DF4"/>
    <w:rsid w:val="006A4B5F"/>
    <w:rsid w:val="006B2177"/>
    <w:rsid w:val="006B5972"/>
    <w:rsid w:val="006C4383"/>
    <w:rsid w:val="006C4BF3"/>
    <w:rsid w:val="006C6578"/>
    <w:rsid w:val="006C798B"/>
    <w:rsid w:val="006C7C1F"/>
    <w:rsid w:val="006D16E6"/>
    <w:rsid w:val="006D360C"/>
    <w:rsid w:val="006D776F"/>
    <w:rsid w:val="006D7F10"/>
    <w:rsid w:val="006E0F50"/>
    <w:rsid w:val="006E1BE6"/>
    <w:rsid w:val="006E5ECB"/>
    <w:rsid w:val="006F2A37"/>
    <w:rsid w:val="006F47DB"/>
    <w:rsid w:val="006F66A5"/>
    <w:rsid w:val="006F7A11"/>
    <w:rsid w:val="007008F2"/>
    <w:rsid w:val="0070157A"/>
    <w:rsid w:val="007020D2"/>
    <w:rsid w:val="007032C6"/>
    <w:rsid w:val="007034F3"/>
    <w:rsid w:val="007040B8"/>
    <w:rsid w:val="007048E8"/>
    <w:rsid w:val="00706E79"/>
    <w:rsid w:val="00710053"/>
    <w:rsid w:val="00711209"/>
    <w:rsid w:val="00712E5E"/>
    <w:rsid w:val="0072182A"/>
    <w:rsid w:val="007228DB"/>
    <w:rsid w:val="00722D66"/>
    <w:rsid w:val="00723DC8"/>
    <w:rsid w:val="00733B52"/>
    <w:rsid w:val="00733E5F"/>
    <w:rsid w:val="00737623"/>
    <w:rsid w:val="007422CC"/>
    <w:rsid w:val="007433DA"/>
    <w:rsid w:val="007440FD"/>
    <w:rsid w:val="00746246"/>
    <w:rsid w:val="00750B64"/>
    <w:rsid w:val="00750BFB"/>
    <w:rsid w:val="00751A8C"/>
    <w:rsid w:val="00751C58"/>
    <w:rsid w:val="00751D62"/>
    <w:rsid w:val="007550CE"/>
    <w:rsid w:val="0075627A"/>
    <w:rsid w:val="0075694A"/>
    <w:rsid w:val="00756DF5"/>
    <w:rsid w:val="00761097"/>
    <w:rsid w:val="00762C22"/>
    <w:rsid w:val="00764202"/>
    <w:rsid w:val="00764219"/>
    <w:rsid w:val="00765265"/>
    <w:rsid w:val="007710CE"/>
    <w:rsid w:val="00771182"/>
    <w:rsid w:val="00773E24"/>
    <w:rsid w:val="00774F26"/>
    <w:rsid w:val="00775392"/>
    <w:rsid w:val="007757E7"/>
    <w:rsid w:val="0078024F"/>
    <w:rsid w:val="00781A98"/>
    <w:rsid w:val="00782496"/>
    <w:rsid w:val="00784799"/>
    <w:rsid w:val="0078486E"/>
    <w:rsid w:val="00784FCA"/>
    <w:rsid w:val="007872AA"/>
    <w:rsid w:val="00787C30"/>
    <w:rsid w:val="00790782"/>
    <w:rsid w:val="00791357"/>
    <w:rsid w:val="00791EDE"/>
    <w:rsid w:val="00792F50"/>
    <w:rsid w:val="00793F9E"/>
    <w:rsid w:val="00795795"/>
    <w:rsid w:val="007964ED"/>
    <w:rsid w:val="00796812"/>
    <w:rsid w:val="007A0F7B"/>
    <w:rsid w:val="007A1D5F"/>
    <w:rsid w:val="007A45FC"/>
    <w:rsid w:val="007B1B33"/>
    <w:rsid w:val="007B236B"/>
    <w:rsid w:val="007B3EFB"/>
    <w:rsid w:val="007B5258"/>
    <w:rsid w:val="007B6661"/>
    <w:rsid w:val="007B7760"/>
    <w:rsid w:val="007C0564"/>
    <w:rsid w:val="007C48CB"/>
    <w:rsid w:val="007C59F5"/>
    <w:rsid w:val="007C78A7"/>
    <w:rsid w:val="007D0BC3"/>
    <w:rsid w:val="007D0D6D"/>
    <w:rsid w:val="007D19BC"/>
    <w:rsid w:val="007D252A"/>
    <w:rsid w:val="007D2B10"/>
    <w:rsid w:val="007D5E3E"/>
    <w:rsid w:val="007E11AC"/>
    <w:rsid w:val="007E1E46"/>
    <w:rsid w:val="007E22B0"/>
    <w:rsid w:val="007E2359"/>
    <w:rsid w:val="007E5956"/>
    <w:rsid w:val="007E5F6F"/>
    <w:rsid w:val="007E7262"/>
    <w:rsid w:val="007F07EF"/>
    <w:rsid w:val="007F0CA0"/>
    <w:rsid w:val="007F1B04"/>
    <w:rsid w:val="007F3E5F"/>
    <w:rsid w:val="007F4D4C"/>
    <w:rsid w:val="007F5FAE"/>
    <w:rsid w:val="007F791A"/>
    <w:rsid w:val="0080064E"/>
    <w:rsid w:val="00803173"/>
    <w:rsid w:val="00805D4E"/>
    <w:rsid w:val="008074D7"/>
    <w:rsid w:val="0081408F"/>
    <w:rsid w:val="00815D99"/>
    <w:rsid w:val="008203A5"/>
    <w:rsid w:val="00820F26"/>
    <w:rsid w:val="00825B28"/>
    <w:rsid w:val="008268BF"/>
    <w:rsid w:val="00836373"/>
    <w:rsid w:val="008372FD"/>
    <w:rsid w:val="0083785D"/>
    <w:rsid w:val="00840CCF"/>
    <w:rsid w:val="008410FD"/>
    <w:rsid w:val="008426DE"/>
    <w:rsid w:val="008435A4"/>
    <w:rsid w:val="008455C2"/>
    <w:rsid w:val="00846DC2"/>
    <w:rsid w:val="008502C7"/>
    <w:rsid w:val="0085090A"/>
    <w:rsid w:val="008512CE"/>
    <w:rsid w:val="008518C6"/>
    <w:rsid w:val="00851DE0"/>
    <w:rsid w:val="00855359"/>
    <w:rsid w:val="00857164"/>
    <w:rsid w:val="00862E8C"/>
    <w:rsid w:val="008649B2"/>
    <w:rsid w:val="00870670"/>
    <w:rsid w:val="00871D19"/>
    <w:rsid w:val="00872127"/>
    <w:rsid w:val="0087215E"/>
    <w:rsid w:val="008726C9"/>
    <w:rsid w:val="00872ADC"/>
    <w:rsid w:val="00872CB8"/>
    <w:rsid w:val="00876398"/>
    <w:rsid w:val="00880459"/>
    <w:rsid w:val="00883306"/>
    <w:rsid w:val="00886615"/>
    <w:rsid w:val="00886653"/>
    <w:rsid w:val="00891884"/>
    <w:rsid w:val="00892FBC"/>
    <w:rsid w:val="00892FC6"/>
    <w:rsid w:val="00894821"/>
    <w:rsid w:val="008A0406"/>
    <w:rsid w:val="008A0899"/>
    <w:rsid w:val="008A1EC2"/>
    <w:rsid w:val="008A22B4"/>
    <w:rsid w:val="008A5609"/>
    <w:rsid w:val="008A7258"/>
    <w:rsid w:val="008A78BA"/>
    <w:rsid w:val="008B0F10"/>
    <w:rsid w:val="008B2A5E"/>
    <w:rsid w:val="008B3845"/>
    <w:rsid w:val="008B6EE0"/>
    <w:rsid w:val="008B7006"/>
    <w:rsid w:val="008B7FE5"/>
    <w:rsid w:val="008C00A2"/>
    <w:rsid w:val="008C0BA7"/>
    <w:rsid w:val="008C1563"/>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902422"/>
    <w:rsid w:val="00905BD3"/>
    <w:rsid w:val="00907486"/>
    <w:rsid w:val="00912BDD"/>
    <w:rsid w:val="0091457F"/>
    <w:rsid w:val="009206A2"/>
    <w:rsid w:val="00920825"/>
    <w:rsid w:val="00920874"/>
    <w:rsid w:val="00923EF4"/>
    <w:rsid w:val="0093035B"/>
    <w:rsid w:val="00930EE0"/>
    <w:rsid w:val="00930FCA"/>
    <w:rsid w:val="00931925"/>
    <w:rsid w:val="0093218D"/>
    <w:rsid w:val="0093252D"/>
    <w:rsid w:val="00935FDF"/>
    <w:rsid w:val="00937F71"/>
    <w:rsid w:val="009448E5"/>
    <w:rsid w:val="00945E1D"/>
    <w:rsid w:val="009537A3"/>
    <w:rsid w:val="009550D6"/>
    <w:rsid w:val="00960775"/>
    <w:rsid w:val="0096431A"/>
    <w:rsid w:val="009670D3"/>
    <w:rsid w:val="00970914"/>
    <w:rsid w:val="009724A9"/>
    <w:rsid w:val="0097431C"/>
    <w:rsid w:val="009829F1"/>
    <w:rsid w:val="00982C29"/>
    <w:rsid w:val="00983047"/>
    <w:rsid w:val="00984691"/>
    <w:rsid w:val="00984912"/>
    <w:rsid w:val="00985C7D"/>
    <w:rsid w:val="00986445"/>
    <w:rsid w:val="00986E76"/>
    <w:rsid w:val="00991674"/>
    <w:rsid w:val="009935D7"/>
    <w:rsid w:val="009940F2"/>
    <w:rsid w:val="00994841"/>
    <w:rsid w:val="009A0C00"/>
    <w:rsid w:val="009A1789"/>
    <w:rsid w:val="009A3656"/>
    <w:rsid w:val="009A4879"/>
    <w:rsid w:val="009A4AF5"/>
    <w:rsid w:val="009A51CC"/>
    <w:rsid w:val="009B00AB"/>
    <w:rsid w:val="009B094C"/>
    <w:rsid w:val="009B2239"/>
    <w:rsid w:val="009B4A21"/>
    <w:rsid w:val="009B4DE1"/>
    <w:rsid w:val="009C48FE"/>
    <w:rsid w:val="009C4AF0"/>
    <w:rsid w:val="009C5680"/>
    <w:rsid w:val="009C6166"/>
    <w:rsid w:val="009D0233"/>
    <w:rsid w:val="009D04EF"/>
    <w:rsid w:val="009D1121"/>
    <w:rsid w:val="009D36E6"/>
    <w:rsid w:val="009D762A"/>
    <w:rsid w:val="009E161B"/>
    <w:rsid w:val="009E31E0"/>
    <w:rsid w:val="009E4034"/>
    <w:rsid w:val="009E55A6"/>
    <w:rsid w:val="009F08DD"/>
    <w:rsid w:val="009F55B1"/>
    <w:rsid w:val="009F789C"/>
    <w:rsid w:val="009F7910"/>
    <w:rsid w:val="00A00844"/>
    <w:rsid w:val="00A012BB"/>
    <w:rsid w:val="00A0272F"/>
    <w:rsid w:val="00A03B74"/>
    <w:rsid w:val="00A05111"/>
    <w:rsid w:val="00A053AA"/>
    <w:rsid w:val="00A05A33"/>
    <w:rsid w:val="00A06DA0"/>
    <w:rsid w:val="00A06DF9"/>
    <w:rsid w:val="00A107AE"/>
    <w:rsid w:val="00A10ADC"/>
    <w:rsid w:val="00A145AB"/>
    <w:rsid w:val="00A157E3"/>
    <w:rsid w:val="00A16795"/>
    <w:rsid w:val="00A16881"/>
    <w:rsid w:val="00A1759E"/>
    <w:rsid w:val="00A2141D"/>
    <w:rsid w:val="00A22926"/>
    <w:rsid w:val="00A22B4F"/>
    <w:rsid w:val="00A22E40"/>
    <w:rsid w:val="00A241A4"/>
    <w:rsid w:val="00A24CEF"/>
    <w:rsid w:val="00A25560"/>
    <w:rsid w:val="00A2592C"/>
    <w:rsid w:val="00A261DE"/>
    <w:rsid w:val="00A26FA8"/>
    <w:rsid w:val="00A27DE7"/>
    <w:rsid w:val="00A31C9B"/>
    <w:rsid w:val="00A340F4"/>
    <w:rsid w:val="00A36420"/>
    <w:rsid w:val="00A43023"/>
    <w:rsid w:val="00A44D2A"/>
    <w:rsid w:val="00A46A39"/>
    <w:rsid w:val="00A5023D"/>
    <w:rsid w:val="00A511AB"/>
    <w:rsid w:val="00A5164C"/>
    <w:rsid w:val="00A51FD5"/>
    <w:rsid w:val="00A53A3B"/>
    <w:rsid w:val="00A544F2"/>
    <w:rsid w:val="00A642AC"/>
    <w:rsid w:val="00A644CC"/>
    <w:rsid w:val="00A6708A"/>
    <w:rsid w:val="00A7151D"/>
    <w:rsid w:val="00A7161C"/>
    <w:rsid w:val="00A724E1"/>
    <w:rsid w:val="00A725EC"/>
    <w:rsid w:val="00A739DF"/>
    <w:rsid w:val="00A76C86"/>
    <w:rsid w:val="00A778B4"/>
    <w:rsid w:val="00A82F6A"/>
    <w:rsid w:val="00A84890"/>
    <w:rsid w:val="00A86C97"/>
    <w:rsid w:val="00A86FDA"/>
    <w:rsid w:val="00A921B5"/>
    <w:rsid w:val="00A9353D"/>
    <w:rsid w:val="00AA2CCB"/>
    <w:rsid w:val="00AA3225"/>
    <w:rsid w:val="00AA59AC"/>
    <w:rsid w:val="00AA5FB8"/>
    <w:rsid w:val="00AA7230"/>
    <w:rsid w:val="00AA72CC"/>
    <w:rsid w:val="00AA7385"/>
    <w:rsid w:val="00AA7DD1"/>
    <w:rsid w:val="00AB10F4"/>
    <w:rsid w:val="00AB1ABE"/>
    <w:rsid w:val="00AB2D62"/>
    <w:rsid w:val="00AB2E5E"/>
    <w:rsid w:val="00AC069C"/>
    <w:rsid w:val="00AC1727"/>
    <w:rsid w:val="00AC2116"/>
    <w:rsid w:val="00AC427A"/>
    <w:rsid w:val="00AD3471"/>
    <w:rsid w:val="00AD3769"/>
    <w:rsid w:val="00AD3A0F"/>
    <w:rsid w:val="00AD48F0"/>
    <w:rsid w:val="00AE0FB5"/>
    <w:rsid w:val="00AE1D0F"/>
    <w:rsid w:val="00AE798A"/>
    <w:rsid w:val="00AF0E23"/>
    <w:rsid w:val="00AF5AD1"/>
    <w:rsid w:val="00AF6B31"/>
    <w:rsid w:val="00B01715"/>
    <w:rsid w:val="00B01A3D"/>
    <w:rsid w:val="00B01E6E"/>
    <w:rsid w:val="00B032B1"/>
    <w:rsid w:val="00B04967"/>
    <w:rsid w:val="00B06F2C"/>
    <w:rsid w:val="00B10189"/>
    <w:rsid w:val="00B10FE5"/>
    <w:rsid w:val="00B116CC"/>
    <w:rsid w:val="00B14E66"/>
    <w:rsid w:val="00B16D8D"/>
    <w:rsid w:val="00B179A0"/>
    <w:rsid w:val="00B17FE6"/>
    <w:rsid w:val="00B20D55"/>
    <w:rsid w:val="00B2327F"/>
    <w:rsid w:val="00B2523B"/>
    <w:rsid w:val="00B27E07"/>
    <w:rsid w:val="00B3039C"/>
    <w:rsid w:val="00B30B8A"/>
    <w:rsid w:val="00B32E58"/>
    <w:rsid w:val="00B33183"/>
    <w:rsid w:val="00B3338D"/>
    <w:rsid w:val="00B52589"/>
    <w:rsid w:val="00B578BA"/>
    <w:rsid w:val="00B61616"/>
    <w:rsid w:val="00B623DD"/>
    <w:rsid w:val="00B63657"/>
    <w:rsid w:val="00B63FFE"/>
    <w:rsid w:val="00B65059"/>
    <w:rsid w:val="00B657FB"/>
    <w:rsid w:val="00B66266"/>
    <w:rsid w:val="00B66E32"/>
    <w:rsid w:val="00B678F8"/>
    <w:rsid w:val="00B7149E"/>
    <w:rsid w:val="00B717B1"/>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A0674"/>
    <w:rsid w:val="00BA0C6F"/>
    <w:rsid w:val="00BA1BBF"/>
    <w:rsid w:val="00BB0A51"/>
    <w:rsid w:val="00BB25ED"/>
    <w:rsid w:val="00BB3359"/>
    <w:rsid w:val="00BB3373"/>
    <w:rsid w:val="00BB69D9"/>
    <w:rsid w:val="00BB6C29"/>
    <w:rsid w:val="00BC0048"/>
    <w:rsid w:val="00BC40F7"/>
    <w:rsid w:val="00BC4331"/>
    <w:rsid w:val="00BC5060"/>
    <w:rsid w:val="00BC6DE3"/>
    <w:rsid w:val="00BC7C87"/>
    <w:rsid w:val="00BC7D86"/>
    <w:rsid w:val="00BD26D6"/>
    <w:rsid w:val="00BD5585"/>
    <w:rsid w:val="00BD5C3C"/>
    <w:rsid w:val="00BD5DBB"/>
    <w:rsid w:val="00BE38DD"/>
    <w:rsid w:val="00BE7540"/>
    <w:rsid w:val="00BE7580"/>
    <w:rsid w:val="00BF1E23"/>
    <w:rsid w:val="00BF32F9"/>
    <w:rsid w:val="00BF4A28"/>
    <w:rsid w:val="00BF6C5B"/>
    <w:rsid w:val="00BF7811"/>
    <w:rsid w:val="00C02CDA"/>
    <w:rsid w:val="00C02DC5"/>
    <w:rsid w:val="00C030BE"/>
    <w:rsid w:val="00C030DF"/>
    <w:rsid w:val="00C04309"/>
    <w:rsid w:val="00C10794"/>
    <w:rsid w:val="00C10FAD"/>
    <w:rsid w:val="00C151CE"/>
    <w:rsid w:val="00C1561C"/>
    <w:rsid w:val="00C16CBF"/>
    <w:rsid w:val="00C20438"/>
    <w:rsid w:val="00C2235D"/>
    <w:rsid w:val="00C258E7"/>
    <w:rsid w:val="00C31AB1"/>
    <w:rsid w:val="00C330FF"/>
    <w:rsid w:val="00C332FD"/>
    <w:rsid w:val="00C40754"/>
    <w:rsid w:val="00C4186C"/>
    <w:rsid w:val="00C42BE8"/>
    <w:rsid w:val="00C441C9"/>
    <w:rsid w:val="00C4458D"/>
    <w:rsid w:val="00C44909"/>
    <w:rsid w:val="00C456A1"/>
    <w:rsid w:val="00C47A19"/>
    <w:rsid w:val="00C50012"/>
    <w:rsid w:val="00C5159F"/>
    <w:rsid w:val="00C52124"/>
    <w:rsid w:val="00C528AF"/>
    <w:rsid w:val="00C54A29"/>
    <w:rsid w:val="00C54EAA"/>
    <w:rsid w:val="00C5683F"/>
    <w:rsid w:val="00C5712D"/>
    <w:rsid w:val="00C63D1F"/>
    <w:rsid w:val="00C71F4F"/>
    <w:rsid w:val="00C73297"/>
    <w:rsid w:val="00C7374E"/>
    <w:rsid w:val="00C76767"/>
    <w:rsid w:val="00C76794"/>
    <w:rsid w:val="00C7732B"/>
    <w:rsid w:val="00C81D7B"/>
    <w:rsid w:val="00C82008"/>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755F"/>
    <w:rsid w:val="00CB0A19"/>
    <w:rsid w:val="00CB0D65"/>
    <w:rsid w:val="00CB47A6"/>
    <w:rsid w:val="00CB491B"/>
    <w:rsid w:val="00CB5F5D"/>
    <w:rsid w:val="00CC2E60"/>
    <w:rsid w:val="00CC5353"/>
    <w:rsid w:val="00CC7BC5"/>
    <w:rsid w:val="00CD00DE"/>
    <w:rsid w:val="00CD2FF9"/>
    <w:rsid w:val="00CD37A1"/>
    <w:rsid w:val="00CD3EBE"/>
    <w:rsid w:val="00CE2806"/>
    <w:rsid w:val="00CE28C2"/>
    <w:rsid w:val="00CE448C"/>
    <w:rsid w:val="00CE65B2"/>
    <w:rsid w:val="00CF1C51"/>
    <w:rsid w:val="00CF2379"/>
    <w:rsid w:val="00CF2453"/>
    <w:rsid w:val="00CF568D"/>
    <w:rsid w:val="00D00EF5"/>
    <w:rsid w:val="00D02825"/>
    <w:rsid w:val="00D054FE"/>
    <w:rsid w:val="00D071E5"/>
    <w:rsid w:val="00D101AD"/>
    <w:rsid w:val="00D11F66"/>
    <w:rsid w:val="00D1212D"/>
    <w:rsid w:val="00D12D77"/>
    <w:rsid w:val="00D1427B"/>
    <w:rsid w:val="00D159F8"/>
    <w:rsid w:val="00D1669C"/>
    <w:rsid w:val="00D21FA0"/>
    <w:rsid w:val="00D2564E"/>
    <w:rsid w:val="00D265F1"/>
    <w:rsid w:val="00D32E9C"/>
    <w:rsid w:val="00D37F25"/>
    <w:rsid w:val="00D46E41"/>
    <w:rsid w:val="00D46F3B"/>
    <w:rsid w:val="00D531AD"/>
    <w:rsid w:val="00D53EFA"/>
    <w:rsid w:val="00D57E64"/>
    <w:rsid w:val="00D61625"/>
    <w:rsid w:val="00D63207"/>
    <w:rsid w:val="00D63908"/>
    <w:rsid w:val="00D63B54"/>
    <w:rsid w:val="00D64B48"/>
    <w:rsid w:val="00D64F74"/>
    <w:rsid w:val="00D65B63"/>
    <w:rsid w:val="00D72D3B"/>
    <w:rsid w:val="00D74D68"/>
    <w:rsid w:val="00D77159"/>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5AD2"/>
    <w:rsid w:val="00DB7C89"/>
    <w:rsid w:val="00DC1C55"/>
    <w:rsid w:val="00DC27A3"/>
    <w:rsid w:val="00DC3960"/>
    <w:rsid w:val="00DC66C2"/>
    <w:rsid w:val="00DC6B8A"/>
    <w:rsid w:val="00DC6BD0"/>
    <w:rsid w:val="00DD38CD"/>
    <w:rsid w:val="00DD5715"/>
    <w:rsid w:val="00DD6BDC"/>
    <w:rsid w:val="00DE04C2"/>
    <w:rsid w:val="00DE0C5E"/>
    <w:rsid w:val="00DE1788"/>
    <w:rsid w:val="00DE46DC"/>
    <w:rsid w:val="00DE503F"/>
    <w:rsid w:val="00DF05C5"/>
    <w:rsid w:val="00DF0646"/>
    <w:rsid w:val="00DF10DD"/>
    <w:rsid w:val="00DF3AB3"/>
    <w:rsid w:val="00DF4B61"/>
    <w:rsid w:val="00DF5243"/>
    <w:rsid w:val="00DF66CE"/>
    <w:rsid w:val="00E023C9"/>
    <w:rsid w:val="00E12A94"/>
    <w:rsid w:val="00E13566"/>
    <w:rsid w:val="00E146F4"/>
    <w:rsid w:val="00E17AE0"/>
    <w:rsid w:val="00E20C9E"/>
    <w:rsid w:val="00E2145B"/>
    <w:rsid w:val="00E223FA"/>
    <w:rsid w:val="00E2362C"/>
    <w:rsid w:val="00E249C4"/>
    <w:rsid w:val="00E25658"/>
    <w:rsid w:val="00E349C4"/>
    <w:rsid w:val="00E3592E"/>
    <w:rsid w:val="00E423F5"/>
    <w:rsid w:val="00E42641"/>
    <w:rsid w:val="00E434D9"/>
    <w:rsid w:val="00E4435F"/>
    <w:rsid w:val="00E45CCC"/>
    <w:rsid w:val="00E4687E"/>
    <w:rsid w:val="00E468FC"/>
    <w:rsid w:val="00E50540"/>
    <w:rsid w:val="00E5119A"/>
    <w:rsid w:val="00E54184"/>
    <w:rsid w:val="00E55003"/>
    <w:rsid w:val="00E60A75"/>
    <w:rsid w:val="00E631FD"/>
    <w:rsid w:val="00E64591"/>
    <w:rsid w:val="00E67F96"/>
    <w:rsid w:val="00E7013B"/>
    <w:rsid w:val="00E70B2F"/>
    <w:rsid w:val="00E72C09"/>
    <w:rsid w:val="00E759A8"/>
    <w:rsid w:val="00E7633E"/>
    <w:rsid w:val="00E77615"/>
    <w:rsid w:val="00E8137B"/>
    <w:rsid w:val="00E81425"/>
    <w:rsid w:val="00E8370C"/>
    <w:rsid w:val="00E8444B"/>
    <w:rsid w:val="00E86FAF"/>
    <w:rsid w:val="00E90334"/>
    <w:rsid w:val="00E90C32"/>
    <w:rsid w:val="00E918EF"/>
    <w:rsid w:val="00E95D36"/>
    <w:rsid w:val="00E95F6E"/>
    <w:rsid w:val="00E97353"/>
    <w:rsid w:val="00E979F1"/>
    <w:rsid w:val="00EA0211"/>
    <w:rsid w:val="00EA077F"/>
    <w:rsid w:val="00EA1F3F"/>
    <w:rsid w:val="00EA640B"/>
    <w:rsid w:val="00EA6608"/>
    <w:rsid w:val="00EA773B"/>
    <w:rsid w:val="00EB4E2E"/>
    <w:rsid w:val="00EB564F"/>
    <w:rsid w:val="00EB7DA1"/>
    <w:rsid w:val="00EC2A38"/>
    <w:rsid w:val="00EC2C6E"/>
    <w:rsid w:val="00EC4C81"/>
    <w:rsid w:val="00ED0529"/>
    <w:rsid w:val="00ED4838"/>
    <w:rsid w:val="00ED7B4E"/>
    <w:rsid w:val="00EE14B3"/>
    <w:rsid w:val="00EE2A9F"/>
    <w:rsid w:val="00EE7386"/>
    <w:rsid w:val="00EE7B41"/>
    <w:rsid w:val="00EF4094"/>
    <w:rsid w:val="00F0170C"/>
    <w:rsid w:val="00F02DA5"/>
    <w:rsid w:val="00F04604"/>
    <w:rsid w:val="00F074B0"/>
    <w:rsid w:val="00F10361"/>
    <w:rsid w:val="00F128F9"/>
    <w:rsid w:val="00F13B57"/>
    <w:rsid w:val="00F14A7F"/>
    <w:rsid w:val="00F158BE"/>
    <w:rsid w:val="00F17080"/>
    <w:rsid w:val="00F21A1D"/>
    <w:rsid w:val="00F2210E"/>
    <w:rsid w:val="00F224C2"/>
    <w:rsid w:val="00F232E2"/>
    <w:rsid w:val="00F247F5"/>
    <w:rsid w:val="00F26624"/>
    <w:rsid w:val="00F324C8"/>
    <w:rsid w:val="00F33689"/>
    <w:rsid w:val="00F3639E"/>
    <w:rsid w:val="00F458E0"/>
    <w:rsid w:val="00F45D59"/>
    <w:rsid w:val="00F46BAE"/>
    <w:rsid w:val="00F5058F"/>
    <w:rsid w:val="00F53945"/>
    <w:rsid w:val="00F568F9"/>
    <w:rsid w:val="00F56FF5"/>
    <w:rsid w:val="00F608FA"/>
    <w:rsid w:val="00F62E97"/>
    <w:rsid w:val="00F6751A"/>
    <w:rsid w:val="00F67BB9"/>
    <w:rsid w:val="00F70DCC"/>
    <w:rsid w:val="00F74CA7"/>
    <w:rsid w:val="00F86EC4"/>
    <w:rsid w:val="00F91973"/>
    <w:rsid w:val="00F9344C"/>
    <w:rsid w:val="00F93774"/>
    <w:rsid w:val="00F96EE3"/>
    <w:rsid w:val="00FA02AF"/>
    <w:rsid w:val="00FA18E5"/>
    <w:rsid w:val="00FA57F1"/>
    <w:rsid w:val="00FA5FAA"/>
    <w:rsid w:val="00FA6F6C"/>
    <w:rsid w:val="00FB3145"/>
    <w:rsid w:val="00FB3450"/>
    <w:rsid w:val="00FB3DD7"/>
    <w:rsid w:val="00FC5245"/>
    <w:rsid w:val="00FC648F"/>
    <w:rsid w:val="00FC69EC"/>
    <w:rsid w:val="00FD0EA4"/>
    <w:rsid w:val="00FD311F"/>
    <w:rsid w:val="00FD343E"/>
    <w:rsid w:val="00FD4BD9"/>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BE4D09"/>
  <w15:docId w15:val="{A905B789-13D1-404E-BF54-5BEA46AAC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020766"/>
    <w:pPr>
      <w:keepNext/>
      <w:spacing w:before="360" w:after="340"/>
      <w:contextualSpacing/>
      <w:outlineLvl w:val="0"/>
    </w:pPr>
    <w:rPr>
      <w:rFonts w:ascii="HelveticaNeueLT Std Cn" w:hAnsi="HelveticaNeueLT Std Cn"/>
      <w:sz w:val="40"/>
      <w:szCs w:val="36"/>
    </w:rPr>
  </w:style>
  <w:style w:type="paragraph" w:styleId="Heading2">
    <w:name w:val="heading 2"/>
    <w:basedOn w:val="Normal"/>
    <w:next w:val="Normal"/>
    <w:link w:val="Heading2Char"/>
    <w:qFormat/>
    <w:rsid w:val="00020766"/>
    <w:pPr>
      <w:keepNext/>
      <w:spacing w:before="360" w:after="340"/>
      <w:contextualSpacing/>
      <w:outlineLvl w:val="1"/>
    </w:pPr>
    <w:rPr>
      <w:rFonts w:ascii="HelveticaNeueLT Std Cn" w:hAnsi="HelveticaNeueLT Std Cn"/>
      <w:sz w:val="36"/>
      <w:szCs w:val="28"/>
    </w:rPr>
  </w:style>
  <w:style w:type="paragraph" w:styleId="Heading3">
    <w:name w:val="heading 3"/>
    <w:basedOn w:val="Normal"/>
    <w:next w:val="Normal"/>
    <w:link w:val="Heading3Char"/>
    <w:autoRedefine/>
    <w:qFormat/>
    <w:rsid w:val="00020766"/>
    <w:pPr>
      <w:keepNext/>
      <w:spacing w:before="360"/>
      <w:contextualSpacing/>
      <w:outlineLvl w:val="2"/>
    </w:pPr>
    <w:rPr>
      <w:rFonts w:ascii="HelveticaNeueLT Std Cn" w:hAnsi="HelveticaNeueLT Std Cn"/>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020766"/>
    <w:rPr>
      <w:rFonts w:ascii="HelveticaNeueLT Std Cn" w:eastAsia="Calibri" w:hAnsi="HelveticaNeueLT Std Cn"/>
      <w:sz w:val="40"/>
      <w:szCs w:val="36"/>
    </w:rPr>
  </w:style>
  <w:style w:type="character" w:customStyle="1" w:styleId="Heading2Char">
    <w:name w:val="Heading 2 Char"/>
    <w:link w:val="Heading2"/>
    <w:rsid w:val="00020766"/>
    <w:rPr>
      <w:rFonts w:ascii="HelveticaNeueLT Std Cn" w:eastAsia="Calibri" w:hAnsi="HelveticaNeueLT Std Cn"/>
      <w:sz w:val="36"/>
      <w:szCs w:val="28"/>
    </w:rPr>
  </w:style>
  <w:style w:type="character" w:customStyle="1" w:styleId="Heading3Char">
    <w:name w:val="Heading 3 Char"/>
    <w:link w:val="Heading3"/>
    <w:rsid w:val="00020766"/>
    <w:rPr>
      <w:rFonts w:ascii="HelveticaNeueLT Std Cn" w:eastAsia="Calibri" w:hAnsi="HelveticaNeueLT Std Cn"/>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rsid w:val="00764219"/>
    <w:pPr>
      <w:pBdr>
        <w:top w:val="single" w:sz="8" w:space="1" w:color="auto"/>
        <w:bottom w:val="single" w:sz="8" w:space="1" w:color="auto"/>
      </w:pBdr>
      <w:spacing w:before="360" w:after="480" w:line="280" w:lineRule="exact"/>
      <w:ind w:left="142" w:right="142"/>
    </w:pPr>
    <w:rPr>
      <w:rFonts w:ascii="Arial Narrow" w:hAnsi="Arial Narrow"/>
      <w:sz w:val="24"/>
    </w:rPr>
  </w:style>
  <w:style w:type="paragraph" w:customStyle="1" w:styleId="BodyTextFirst">
    <w:name w:val="Body Text First"/>
    <w:basedOn w:val="BodyText"/>
    <w:link w:val="BodyTextFirstChar"/>
    <w:rsid w:val="00297665"/>
    <w:pPr>
      <w:spacing w:line="320" w:lineRule="atLeast"/>
      <w:ind w:firstLine="0"/>
    </w:pPr>
    <w:rPr>
      <w:rFonts w:ascii="Arial" w:hAnsi="Arial"/>
    </w:rPr>
  </w:style>
  <w:style w:type="character" w:customStyle="1" w:styleId="BodyTextFirstChar">
    <w:name w:val="Body Text First Char"/>
    <w:link w:val="BodyTextFirst"/>
    <w:rsid w:val="00297665"/>
    <w:rPr>
      <w:rFonts w:ascii="Arial" w:hAnsi="Arial"/>
      <w:sz w:val="22"/>
    </w:rPr>
  </w:style>
  <w:style w:type="character" w:customStyle="1" w:styleId="CodeInline">
    <w:name w:val="Code Inline"/>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764219"/>
    <w:rPr>
      <w:rFonts w:ascii="Arial Narrow" w:eastAsia="Calibri" w:hAnsi="Arial Narrow"/>
      <w:sz w:val="24"/>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UnresolvedMention">
    <w:name w:val="Unresolved Mention"/>
    <w:basedOn w:val="DefaultParagraphFont"/>
    <w:uiPriority w:val="99"/>
    <w:semiHidden/>
    <w:unhideWhenUsed/>
    <w:rsid w:val="00E7013B"/>
    <w:rPr>
      <w:color w:val="605E5C"/>
      <w:shd w:val="clear" w:color="auto" w:fill="E1DFDD"/>
    </w:rPr>
  </w:style>
  <w:style w:type="character" w:styleId="SmartHyperlink">
    <w:name w:val="Smart Hyperlink"/>
    <w:basedOn w:val="DefaultParagraphFont"/>
    <w:uiPriority w:val="99"/>
    <w:unhideWhenUsed/>
    <w:rsid w:val="00E7013B"/>
    <w:rPr>
      <w:u w:val="dotted"/>
    </w:rPr>
  </w:style>
  <w:style w:type="paragraph" w:styleId="ListBullet">
    <w:name w:val="List Bullet"/>
    <w:basedOn w:val="Normal"/>
    <w:locked/>
    <w:rsid w:val="007F4D4C"/>
    <w:pPr>
      <w:numPr>
        <w:numId w:val="12"/>
      </w:numPr>
      <w:contextualSpacing/>
    </w:pPr>
  </w:style>
  <w:style w:type="character" w:styleId="FollowedHyperlink">
    <w:name w:val="FollowedHyperlink"/>
    <w:basedOn w:val="DefaultParagraphFont"/>
    <w:semiHidden/>
    <w:unhideWhenUsed/>
    <w:locked/>
    <w:rsid w:val="00CF1C5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6132">
      <w:bodyDiv w:val="1"/>
      <w:marLeft w:val="0"/>
      <w:marRight w:val="0"/>
      <w:marTop w:val="0"/>
      <w:marBottom w:val="0"/>
      <w:divBdr>
        <w:top w:val="none" w:sz="0" w:space="0" w:color="auto"/>
        <w:left w:val="none" w:sz="0" w:space="0" w:color="auto"/>
        <w:bottom w:val="none" w:sz="0" w:space="0" w:color="auto"/>
        <w:right w:val="none" w:sz="0" w:space="0" w:color="auto"/>
      </w:divBdr>
    </w:div>
    <w:div w:id="60640926">
      <w:bodyDiv w:val="1"/>
      <w:marLeft w:val="0"/>
      <w:marRight w:val="0"/>
      <w:marTop w:val="0"/>
      <w:marBottom w:val="0"/>
      <w:divBdr>
        <w:top w:val="none" w:sz="0" w:space="0" w:color="auto"/>
        <w:left w:val="none" w:sz="0" w:space="0" w:color="auto"/>
        <w:bottom w:val="none" w:sz="0" w:space="0" w:color="auto"/>
        <w:right w:val="none" w:sz="0" w:space="0" w:color="auto"/>
      </w:divBdr>
    </w:div>
    <w:div w:id="505288834">
      <w:bodyDiv w:val="1"/>
      <w:marLeft w:val="0"/>
      <w:marRight w:val="0"/>
      <w:marTop w:val="0"/>
      <w:marBottom w:val="0"/>
      <w:divBdr>
        <w:top w:val="none" w:sz="0" w:space="0" w:color="auto"/>
        <w:left w:val="none" w:sz="0" w:space="0" w:color="auto"/>
        <w:bottom w:val="none" w:sz="0" w:space="0" w:color="auto"/>
        <w:right w:val="none" w:sz="0" w:space="0" w:color="auto"/>
      </w:divBdr>
    </w:div>
    <w:div w:id="608973342">
      <w:bodyDiv w:val="1"/>
      <w:marLeft w:val="0"/>
      <w:marRight w:val="0"/>
      <w:marTop w:val="0"/>
      <w:marBottom w:val="0"/>
      <w:divBdr>
        <w:top w:val="none" w:sz="0" w:space="0" w:color="auto"/>
        <w:left w:val="none" w:sz="0" w:space="0" w:color="auto"/>
        <w:bottom w:val="none" w:sz="0" w:space="0" w:color="auto"/>
        <w:right w:val="none" w:sz="0" w:space="0" w:color="auto"/>
      </w:divBdr>
    </w:div>
    <w:div w:id="707098368">
      <w:bodyDiv w:val="1"/>
      <w:marLeft w:val="0"/>
      <w:marRight w:val="0"/>
      <w:marTop w:val="0"/>
      <w:marBottom w:val="0"/>
      <w:divBdr>
        <w:top w:val="none" w:sz="0" w:space="0" w:color="auto"/>
        <w:left w:val="none" w:sz="0" w:space="0" w:color="auto"/>
        <w:bottom w:val="none" w:sz="0" w:space="0" w:color="auto"/>
        <w:right w:val="none" w:sz="0" w:space="0" w:color="auto"/>
      </w:divBdr>
    </w:div>
    <w:div w:id="914245534">
      <w:bodyDiv w:val="1"/>
      <w:marLeft w:val="0"/>
      <w:marRight w:val="0"/>
      <w:marTop w:val="0"/>
      <w:marBottom w:val="0"/>
      <w:divBdr>
        <w:top w:val="none" w:sz="0" w:space="0" w:color="auto"/>
        <w:left w:val="none" w:sz="0" w:space="0" w:color="auto"/>
        <w:bottom w:val="none" w:sz="0" w:space="0" w:color="auto"/>
        <w:right w:val="none" w:sz="0" w:space="0" w:color="auto"/>
      </w:divBdr>
    </w:div>
    <w:div w:id="995106946">
      <w:bodyDiv w:val="1"/>
      <w:marLeft w:val="0"/>
      <w:marRight w:val="0"/>
      <w:marTop w:val="0"/>
      <w:marBottom w:val="0"/>
      <w:divBdr>
        <w:top w:val="none" w:sz="0" w:space="0" w:color="auto"/>
        <w:left w:val="none" w:sz="0" w:space="0" w:color="auto"/>
        <w:bottom w:val="none" w:sz="0" w:space="0" w:color="auto"/>
        <w:right w:val="none" w:sz="0" w:space="0" w:color="auto"/>
      </w:divBdr>
    </w:div>
    <w:div w:id="1172718284">
      <w:bodyDiv w:val="1"/>
      <w:marLeft w:val="0"/>
      <w:marRight w:val="0"/>
      <w:marTop w:val="0"/>
      <w:marBottom w:val="0"/>
      <w:divBdr>
        <w:top w:val="none" w:sz="0" w:space="0" w:color="auto"/>
        <w:left w:val="none" w:sz="0" w:space="0" w:color="auto"/>
        <w:bottom w:val="none" w:sz="0" w:space="0" w:color="auto"/>
        <w:right w:val="none" w:sz="0" w:space="0" w:color="auto"/>
      </w:divBdr>
    </w:div>
    <w:div w:id="1293754830">
      <w:bodyDiv w:val="1"/>
      <w:marLeft w:val="0"/>
      <w:marRight w:val="0"/>
      <w:marTop w:val="0"/>
      <w:marBottom w:val="0"/>
      <w:divBdr>
        <w:top w:val="none" w:sz="0" w:space="0" w:color="auto"/>
        <w:left w:val="none" w:sz="0" w:space="0" w:color="auto"/>
        <w:bottom w:val="none" w:sz="0" w:space="0" w:color="auto"/>
        <w:right w:val="none" w:sz="0" w:space="0" w:color="auto"/>
      </w:divBdr>
    </w:div>
    <w:div w:id="1394158969">
      <w:bodyDiv w:val="1"/>
      <w:marLeft w:val="0"/>
      <w:marRight w:val="0"/>
      <w:marTop w:val="0"/>
      <w:marBottom w:val="0"/>
      <w:divBdr>
        <w:top w:val="none" w:sz="0" w:space="0" w:color="auto"/>
        <w:left w:val="none" w:sz="0" w:space="0" w:color="auto"/>
        <w:bottom w:val="none" w:sz="0" w:space="0" w:color="auto"/>
        <w:right w:val="none" w:sz="0" w:space="0" w:color="auto"/>
      </w:divBdr>
    </w:div>
    <w:div w:id="1475560993">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89342977">
      <w:bodyDiv w:val="1"/>
      <w:marLeft w:val="0"/>
      <w:marRight w:val="0"/>
      <w:marTop w:val="0"/>
      <w:marBottom w:val="0"/>
      <w:divBdr>
        <w:top w:val="none" w:sz="0" w:space="0" w:color="auto"/>
        <w:left w:val="none" w:sz="0" w:space="0" w:color="auto"/>
        <w:bottom w:val="none" w:sz="0" w:space="0" w:color="auto"/>
        <w:right w:val="none" w:sz="0" w:space="0" w:color="auto"/>
      </w:divBdr>
      <w:divsChild>
        <w:div w:id="86929642">
          <w:marLeft w:val="0"/>
          <w:marRight w:val="0"/>
          <w:marTop w:val="0"/>
          <w:marBottom w:val="0"/>
          <w:divBdr>
            <w:top w:val="none" w:sz="0" w:space="0" w:color="auto"/>
            <w:left w:val="none" w:sz="0" w:space="0" w:color="auto"/>
            <w:bottom w:val="none" w:sz="0" w:space="0" w:color="auto"/>
            <w:right w:val="none" w:sz="0" w:space="0" w:color="auto"/>
          </w:divBdr>
          <w:divsChild>
            <w:div w:id="1351954052">
              <w:marLeft w:val="0"/>
              <w:marRight w:val="0"/>
              <w:marTop w:val="0"/>
              <w:marBottom w:val="0"/>
              <w:divBdr>
                <w:top w:val="none" w:sz="0" w:space="0" w:color="auto"/>
                <w:left w:val="none" w:sz="0" w:space="0" w:color="auto"/>
                <w:bottom w:val="none" w:sz="0" w:space="0" w:color="auto"/>
                <w:right w:val="none" w:sz="0" w:space="0" w:color="auto"/>
              </w:divBdr>
            </w:div>
            <w:div w:id="196740866">
              <w:marLeft w:val="0"/>
              <w:marRight w:val="0"/>
              <w:marTop w:val="0"/>
              <w:marBottom w:val="0"/>
              <w:divBdr>
                <w:top w:val="none" w:sz="0" w:space="0" w:color="auto"/>
                <w:left w:val="none" w:sz="0" w:space="0" w:color="auto"/>
                <w:bottom w:val="none" w:sz="0" w:space="0" w:color="auto"/>
                <w:right w:val="none" w:sz="0" w:space="0" w:color="auto"/>
              </w:divBdr>
            </w:div>
            <w:div w:id="1953702699">
              <w:marLeft w:val="0"/>
              <w:marRight w:val="0"/>
              <w:marTop w:val="0"/>
              <w:marBottom w:val="0"/>
              <w:divBdr>
                <w:top w:val="none" w:sz="0" w:space="0" w:color="auto"/>
                <w:left w:val="none" w:sz="0" w:space="0" w:color="auto"/>
                <w:bottom w:val="none" w:sz="0" w:space="0" w:color="auto"/>
                <w:right w:val="none" w:sz="0" w:space="0" w:color="auto"/>
              </w:divBdr>
            </w:div>
            <w:div w:id="1262031265">
              <w:marLeft w:val="0"/>
              <w:marRight w:val="0"/>
              <w:marTop w:val="0"/>
              <w:marBottom w:val="0"/>
              <w:divBdr>
                <w:top w:val="none" w:sz="0" w:space="0" w:color="auto"/>
                <w:left w:val="none" w:sz="0" w:space="0" w:color="auto"/>
                <w:bottom w:val="none" w:sz="0" w:space="0" w:color="auto"/>
                <w:right w:val="none" w:sz="0" w:space="0" w:color="auto"/>
              </w:divBdr>
            </w:div>
            <w:div w:id="175069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keras.io" TargetMode="External"/><Relationship Id="rId13" Type="http://schemas.openxmlformats.org/officeDocument/2006/relationships/hyperlink" Target="https://keras.io/api/callbacks/" TargetMode="External"/><Relationship Id="rId18"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keras.io/api/models/model_training_apis/" TargetMode="Externa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keras.io/guides/functional_api/" TargetMode="External"/><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Relationship Id="rId3" Type="http://schemas.openxmlformats.org/officeDocument/2006/relationships/hyperlink" Target="https://keras.io/api/layers/" TargetMode="External"/><Relationship Id="rId2" Type="http://schemas.openxmlformats.org/officeDocument/2006/relationships/hyperlink" Target="https://keras.io/guides/sequential_model/" TargetMode="External"/><Relationship Id="rId1" Type="http://schemas.openxmlformats.org/officeDocument/2006/relationships/hyperlink" Target="https://keras.io/getting_started/intro_to_keras_for_researcher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214</TotalTime>
  <Pages>15</Pages>
  <Words>3080</Words>
  <Characters>17557</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20596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137</cp:revision>
  <cp:lastPrinted>2009-03-19T14:05:00Z</cp:lastPrinted>
  <dcterms:created xsi:type="dcterms:W3CDTF">2017-08-08T08:48:00Z</dcterms:created>
  <dcterms:modified xsi:type="dcterms:W3CDTF">2021-11-29T13:09:00Z</dcterms:modified>
</cp:coreProperties>
</file>