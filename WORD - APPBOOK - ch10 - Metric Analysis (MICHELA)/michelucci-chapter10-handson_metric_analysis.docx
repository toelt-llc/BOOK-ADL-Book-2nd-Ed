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23E24A12" w:rsidR="00E95F6E" w:rsidRPr="005F6696" w:rsidRDefault="00C1733D" w:rsidP="00E95F6E">
      <w:pPr>
        <w:pStyle w:val="ChapterTitle"/>
      </w:pPr>
      <w:r>
        <w:rPr>
          <w:noProof/>
        </w:rPr>
        <w:t xml:space="preserve">Hands-on </w:t>
      </w:r>
      <w:r w:rsidR="0073088A">
        <w:rPr>
          <w:noProof/>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on </w:t>
      </w:r>
      <w:r w:rsidR="00250C03">
        <w:rPr>
          <w:noProof/>
        </w:rPr>
        <w:t>Metric Analysis</w:t>
      </w:r>
      <w:r>
        <w:rPr>
          <w:noProof/>
        </w:rPr>
        <w:t xml:space="preserve"> </w:t>
      </w:r>
    </w:p>
    <w:p w14:paraId="50FF434B" w14:textId="2104C07C" w:rsidR="005F095A" w:rsidRPr="005F095A" w:rsidRDefault="005F095A" w:rsidP="005F095A">
      <w:pPr>
        <w:pStyle w:val="BodyTextFirst"/>
      </w:pPr>
      <w:r w:rsidRPr="005F095A">
        <w:t>Let</w:t>
      </w:r>
      <w:r>
        <w:t xml:space="preserve"> u</w:t>
      </w:r>
      <w:r w:rsidRPr="005F095A">
        <w:t xml:space="preserve">s consider the problem we analyzed in Chapter </w:t>
      </w:r>
      <w:r w:rsidR="00F7352A">
        <w:t>4</w:t>
      </w:r>
      <w:r w:rsidRPr="005F095A">
        <w:t xml:space="preserve"> where we performed classification on the Zalando dataset. While doing all our work we made a strong assumption without explicitly saying it: we assumed that all the observations where correctly labelled! We cannot say that with certainty. To perform the classification some manual intervention was needed, and therefore there must be a certain number of images that are wrongly classified since humans are not perfect. This is an important revelation. Consider the following scenario: in Chapter </w:t>
      </w:r>
      <w:r w:rsidR="00F7352A">
        <w:t>4</w:t>
      </w:r>
      <w:r w:rsidRPr="005F095A">
        <w:t xml:space="preserve"> we reached with our model roughly 90% of accuracy. One could try to get better and better accuracy, but when is sensible to stop trying? If your labels are wrong in 10% of the cases, our model, as sophisticated as it may be, will never be able to generalize to new data with a very high </w:t>
      </w:r>
      <w:r w:rsidR="00FD1A4A" w:rsidRPr="005F095A">
        <w:t>accuracy since</w:t>
      </w:r>
      <w:r w:rsidRPr="005F095A">
        <w:t xml:space="preserve"> it will have learned wrong classes for many images. We spent quite some time in checking and preparing the training data, normalizing it for example, but we never spent any time checking the labels themselves. We also assumed that all classes have similar characteristics (will discuss later in this chapter what does that exactly mean, for the moment an intuitive understanding of the idea will suffice). What if the quality of the images for specific classes is worse than for others? What if the number of pixels whose gray value different than zero is dramatically different for different classes? We also did not check if some images are completely blank. What happens in that case? As you can imagine we cannot check all images manually trying to detect such issues. Suppose we have millions of </w:t>
      </w:r>
      <w:r w:rsidR="00FD1A4A" w:rsidRPr="005F095A">
        <w:t>images;</w:t>
      </w:r>
      <w:r w:rsidRPr="005F095A">
        <w:t xml:space="preserve"> a manual analysis is surely not possible.</w:t>
      </w:r>
    </w:p>
    <w:p w14:paraId="6BC56444" w14:textId="2D33CABC" w:rsidR="005F095A" w:rsidRPr="005F095A" w:rsidRDefault="005F095A" w:rsidP="00FD1A4A">
      <w:pPr>
        <w:pStyle w:val="BodyTextCont"/>
      </w:pPr>
      <w:r w:rsidRPr="005F095A">
        <w:t xml:space="preserve">We need a new weapon in our arsenal to be able to spot such cases and to be able to tell how a model is doing. This new weapon is the focus of this chapter and is what </w:t>
      </w:r>
      <w:r w:rsidR="00FD1A4A">
        <w:t>it is typically</w:t>
      </w:r>
      <w:r w:rsidRPr="005F095A">
        <w:t xml:space="preserve"> call</w:t>
      </w:r>
      <w:r w:rsidR="00FD1A4A">
        <w:t>ed</w:t>
      </w:r>
      <w:r w:rsidRPr="005F095A">
        <w:t xml:space="preserve"> </w:t>
      </w:r>
      <w:r w:rsidR="00FD1A4A">
        <w:t>“</w:t>
      </w:r>
      <w:r w:rsidRPr="005F095A">
        <w:t>metric analysis</w:t>
      </w:r>
      <w:r w:rsidR="00FD1A4A">
        <w:t>”</w:t>
      </w:r>
      <w:r w:rsidRPr="005F095A">
        <w:t xml:space="preserve">. Very often people in the field refer to this array of methods as </w:t>
      </w:r>
      <w:r w:rsidR="00FD1A4A">
        <w:t>“</w:t>
      </w:r>
      <w:r w:rsidRPr="005F095A">
        <w:t>error analysis</w:t>
      </w:r>
      <w:r w:rsidR="00FD1A4A">
        <w:t>”</w:t>
      </w:r>
      <w:r w:rsidRPr="005F095A">
        <w:t xml:space="preserve">. </w:t>
      </w:r>
      <w:r w:rsidR="00FD1A4A">
        <w:t>However, t</w:t>
      </w:r>
      <w:r w:rsidRPr="005F095A">
        <w:t xml:space="preserve">his name is </w:t>
      </w:r>
      <w:r w:rsidR="00FD1A4A">
        <w:t>a bit</w:t>
      </w:r>
      <w:r w:rsidRPr="005F095A">
        <w:t xml:space="preserve"> confusing, </w:t>
      </w:r>
      <w:r w:rsidRPr="005F095A">
        <w:lastRenderedPageBreak/>
        <w:t xml:space="preserve">especially for beginners. Error may refer to too many things: Python code bugs, error in the methods, in the algorithms, errors in the choice of optimizers and so on. We will see in this chapter how to obtain fundamental </w:t>
      </w:r>
      <w:r w:rsidR="00FD1A4A" w:rsidRPr="005F095A">
        <w:t>information</w:t>
      </w:r>
      <w:r w:rsidRPr="005F095A">
        <w:t xml:space="preserve"> on how your model is doing and on how good your data is. We will do this by evaluating your optimizing metric on a set of different datasets that you can derive from your data.</w:t>
      </w:r>
    </w:p>
    <w:p w14:paraId="43216757" w14:textId="75A59ABB" w:rsidR="005F095A" w:rsidRDefault="005F095A" w:rsidP="00FD1A4A">
      <w:pPr>
        <w:pStyle w:val="BodyTextCont"/>
        <w:rPr>
          <w:b/>
        </w:rPr>
      </w:pPr>
      <w:r w:rsidRPr="005F095A">
        <w:t xml:space="preserve">We have already seen a basic example previously. You will remember that we discussed, in the case of regression, how in the case of </w:t>
      </w:r>
      <m:oMath>
        <m:sSub>
          <m:sSubPr>
            <m:ctrlPr>
              <w:rPr>
                <w:rFonts w:ascii="Cambria Math" w:hAnsi="Cambria Math"/>
                <w:i/>
              </w:rPr>
            </m:ctrlPr>
          </m:sSubPr>
          <m:e>
            <m:r>
              <w:rPr>
                <w:rFonts w:ascii="Cambria Math" w:hAnsi="Cambria Math"/>
              </w:rPr>
              <m:t>MSE</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MSE</m:t>
            </m:r>
          </m:e>
          <m:sub>
            <m:r>
              <w:rPr>
                <w:rFonts w:ascii="Cambria Math" w:hAnsi="Cambria Math"/>
              </w:rPr>
              <m:t>dev</m:t>
            </m:r>
          </m:sub>
        </m:sSub>
      </m:oMath>
      <w:r w:rsidRPr="005F095A">
        <w:t xml:space="preserve"> we are in a regime of overfitting. Our metric is the MSE and evaluating it on two datasets, training and dev, and comparing the two values can give you information if the model is overfitting or not. We will expand this meth</w:t>
      </w:r>
      <w:r w:rsidR="00FD1A4A">
        <w:t>o</w:t>
      </w:r>
      <w:r w:rsidRPr="005F095A">
        <w:t>dology in this chapter to be able to extract much more information from your data and model.</w:t>
      </w:r>
    </w:p>
    <w:p w14:paraId="4276647F" w14:textId="61C7F097" w:rsidR="00752278" w:rsidRDefault="00ED6801" w:rsidP="00AB2A87">
      <w:pPr>
        <w:pStyle w:val="Titolo1"/>
      </w:pPr>
      <w:r>
        <w:t>Human level performance and Bayes error</w:t>
      </w:r>
    </w:p>
    <w:p w14:paraId="1FF98F52" w14:textId="77777777" w:rsidR="00BB4E86" w:rsidRDefault="00BB4E86" w:rsidP="00BB4E86">
      <w:pPr>
        <w:pStyle w:val="BodyTextFirst"/>
      </w:pPr>
      <w:r>
        <w:t xml:space="preserve">In most of the datasets that we use for supervised learning someone must have labelled the observations. Take for example a dataset where we have images that are classified. If we ask people to classify all images (imagine being possible, regardless of number of images) the accuracy obtained will never be 100%. Some images maybe too blurry to be classified correctly, and people make mistakes. If for example 5% of the images are not classifiable correctly, due for example to how blurry they are, we must expect that the maximum accuracy people can reach will always be less than 95%. </w:t>
      </w:r>
    </w:p>
    <w:p w14:paraId="43FBF2D0" w14:textId="1DF1095A" w:rsidR="00BB4E86" w:rsidRDefault="00BB4E86" w:rsidP="00BB4E86">
      <w:pPr>
        <w:pStyle w:val="BodyTextCont"/>
      </w:pPr>
      <w:r>
        <w:t xml:space="preserve">Let us consider a problem of classification. First, let us define what we mean with the word </w:t>
      </w:r>
      <w:r w:rsidRPr="00BB4E86">
        <w:rPr>
          <w:rStyle w:val="Enfasigrassetto"/>
        </w:rPr>
        <w:t>error</w:t>
      </w:r>
      <w:r>
        <w:t xml:space="preserve">. We will indicate in this Chapter with the word “error” the following quantity, indicated with </w:t>
      </w:r>
      <m:oMath>
        <m:r>
          <w:rPr>
            <w:rFonts w:ascii="Cambria Math" w:hAnsi="Cambria Math"/>
          </w:rPr>
          <m:t>ϵ</m:t>
        </m:r>
      </m:oMath>
      <w:r>
        <w:t>:</w:t>
      </w:r>
    </w:p>
    <w:p w14:paraId="43009444" w14:textId="77777777" w:rsidR="00BB4E86" w:rsidRDefault="00BB4E86" w:rsidP="00BB4E86">
      <w:pPr>
        <w:pStyle w:val="BodyTextCont"/>
        <w:rPr>
          <w:rFonts w:eastAsiaTheme="minorEastAsia"/>
        </w:rPr>
      </w:pPr>
    </w:p>
    <w:p w14:paraId="339EEDFB" w14:textId="0844D4FD" w:rsidR="00BB4E86" w:rsidRPr="00BB4E86" w:rsidRDefault="00BB4E86" w:rsidP="00BB4E86">
      <w:pPr>
        <w:pStyle w:val="BodyTextFirst"/>
        <w:rPr>
          <w:rFonts w:eastAsiaTheme="minorEastAsia"/>
        </w:rPr>
      </w:pPr>
      <m:oMathPara>
        <m:oMath>
          <m:r>
            <w:rPr>
              <w:rFonts w:ascii="Cambria Math" w:hAnsi="Cambria Math"/>
            </w:rPr>
            <m:t>ϵ≡1-Accuracy</m:t>
          </m:r>
        </m:oMath>
      </m:oMathPara>
    </w:p>
    <w:p w14:paraId="731C768B" w14:textId="77777777" w:rsidR="00BB4E86" w:rsidRDefault="00BB4E86" w:rsidP="00BB4E86">
      <w:pPr>
        <w:pStyle w:val="BodyTextFirst"/>
      </w:pPr>
    </w:p>
    <w:p w14:paraId="25FCB3D3" w14:textId="77777777" w:rsidR="00BB4E86" w:rsidRDefault="00BB4E86" w:rsidP="00BB4E86">
      <w:pPr>
        <w:pStyle w:val="BodyTextFirst"/>
      </w:pPr>
      <w:r>
        <w:t xml:space="preserve">For example, if with a model we reach an accuracy of 95%, we will have </w:t>
      </w:r>
      <m:oMath>
        <m:r>
          <w:rPr>
            <w:rFonts w:ascii="Cambria Math" w:hAnsi="Cambria Math"/>
          </w:rPr>
          <m:t>ϵ=1-0.95=0.05</m:t>
        </m:r>
      </m:oMath>
      <w:r>
        <w:t xml:space="preserve"> or expressed as percent </w:t>
      </w:r>
      <m:oMath>
        <m:r>
          <w:rPr>
            <w:rFonts w:ascii="Cambria Math" w:hAnsi="Cambria Math"/>
          </w:rPr>
          <m:t>ϵ=5%</m:t>
        </m:r>
      </m:oMath>
      <w:r>
        <w:t xml:space="preserve">. </w:t>
      </w:r>
    </w:p>
    <w:p w14:paraId="6A8B6CE8" w14:textId="4A0FD1B5" w:rsidR="00BB4E86" w:rsidRDefault="00BB4E86" w:rsidP="00BB4E86">
      <w:pPr>
        <w:pStyle w:val="BodyTextCont"/>
      </w:pPr>
      <w:r>
        <w:t xml:space="preserve">A useful concept to understand is the </w:t>
      </w:r>
      <w:r w:rsidRPr="00BB4E86">
        <w:rPr>
          <w:rStyle w:val="Enfasigrassetto"/>
        </w:rPr>
        <w:t>human level performance</w:t>
      </w:r>
      <w:r>
        <w:t>, that can be defined as</w:t>
      </w:r>
    </w:p>
    <w:p w14:paraId="5BECD6EE" w14:textId="77777777" w:rsidR="00BB4E86" w:rsidRDefault="00BB4E86" w:rsidP="00BB4E86">
      <w:pPr>
        <w:pStyle w:val="BodyTextCont"/>
      </w:pPr>
    </w:p>
    <w:p w14:paraId="01DDF686" w14:textId="27FE61EC" w:rsidR="00BB4E86" w:rsidRDefault="00BB4E86" w:rsidP="00BB4E86">
      <w:pPr>
        <w:pStyle w:val="BodyTextFirst"/>
      </w:pPr>
      <w:r w:rsidRPr="00BB4E86">
        <w:rPr>
          <w:rStyle w:val="Enfasigrassetto"/>
        </w:rPr>
        <w:t>Human level performance (definition 1)</w:t>
      </w:r>
      <w:r>
        <w:t xml:space="preserve">: this is the lowest value for the error </w:t>
      </w:r>
      <m:oMath>
        <m:r>
          <w:rPr>
            <w:rFonts w:ascii="Cambria Math" w:hAnsi="Cambria Math"/>
          </w:rPr>
          <m:t>ϵ</m:t>
        </m:r>
      </m:oMath>
      <w:r>
        <w:t xml:space="preserve"> that can be reached by a person performing the classification task. We will indicate it with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w:t>
      </w:r>
    </w:p>
    <w:p w14:paraId="64FF5F11" w14:textId="77777777" w:rsidR="00BB4E86" w:rsidRDefault="00BB4E86" w:rsidP="00BB4E86">
      <w:pPr>
        <w:pStyle w:val="BodyTextFirst"/>
      </w:pPr>
    </w:p>
    <w:p w14:paraId="3B4717EB" w14:textId="65B40D33" w:rsidR="00BB4E86" w:rsidRPr="00BB4E86" w:rsidRDefault="00BB4E86" w:rsidP="00BB4E86">
      <w:pPr>
        <w:pStyle w:val="BodyTextFirst"/>
      </w:pPr>
      <w:r w:rsidRPr="00BB4E86">
        <w:lastRenderedPageBreak/>
        <w:t xml:space="preserve">Let us make a concrete example. Let us suppose we have a set of 100 images. Now let us suppose we ask three people to classify the 100 images. Let us imagine that they obtain 85%, 83% and 84% accuracy. In this case, human level performance accuracy will be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=5%</m:t>
        </m:r>
      </m:oMath>
      <w:r w:rsidRPr="00BB4E86">
        <w:t xml:space="preserve">. Note that someone else maybe much better at this task, and therefore is always important to consider that the value of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BB4E86">
        <w:t xml:space="preserve"> we get is always an estimate and should only serve as a guideline. </w:t>
      </w:r>
    </w:p>
    <w:p w14:paraId="316D76C7" w14:textId="1DC0B9C5" w:rsidR="00BB4E86" w:rsidRDefault="00BB4E86" w:rsidP="00BB4E86">
      <w:pPr>
        <w:pStyle w:val="BodyTextCont"/>
      </w:pPr>
      <w:r>
        <w:t xml:space="preserve">Now let us complicate things a bit. Let us suppose we are working on a problem in which doctors classify MRI scans in two classes: with signs of cancer and without. Now le u's suppose we calculate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from the results of untrained students obtaining 15%, from doctors with few years of experience obtaining 8%, from experienced doctors obtaining 2% and from experienced </w:t>
      </w:r>
      <w:r w:rsidRPr="00BB4E86">
        <w:rPr>
          <w:rStyle w:val="Enfasigrassetto"/>
        </w:rPr>
        <w:t>groups</w:t>
      </w:r>
      <w:r>
        <w:t xml:space="preserve"> of doctors obtaining 0.5%. What is then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You should always choose the lowest value you can get, for reasons we will discuss later. </w:t>
      </w:r>
    </w:p>
    <w:p w14:paraId="4F728A0E" w14:textId="57E4221C" w:rsidR="00BB4E86" w:rsidRDefault="00BB4E86" w:rsidP="00BB4E86">
      <w:pPr>
        <w:pStyle w:val="BodyTextCont"/>
      </w:pPr>
      <w:r>
        <w:t xml:space="preserve">We can now expand the definition of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with a second definition:</w:t>
      </w:r>
    </w:p>
    <w:p w14:paraId="65FD6E1A" w14:textId="77777777" w:rsidR="00BB4E86" w:rsidRDefault="00BB4E86" w:rsidP="00BB4E86">
      <w:pPr>
        <w:pStyle w:val="BodyTextCont"/>
      </w:pPr>
    </w:p>
    <w:p w14:paraId="78272C26" w14:textId="77777777" w:rsidR="00BB4E86" w:rsidRDefault="00BB4E86" w:rsidP="00BB4E86">
      <w:pPr>
        <w:pStyle w:val="BodyTextFirst"/>
      </w:pPr>
      <w:r w:rsidRPr="00BB4E86">
        <w:rPr>
          <w:rStyle w:val="Enfasigrassetto"/>
        </w:rPr>
        <w:t>Human level performance (definition 2)</w:t>
      </w:r>
      <w:r>
        <w:t xml:space="preserve">: this is the lowest value for the error </w:t>
      </w:r>
      <m:oMath>
        <m:r>
          <w:rPr>
            <w:rFonts w:ascii="Cambria Math" w:hAnsi="Cambria Math"/>
          </w:rPr>
          <m:t>ϵ</m:t>
        </m:r>
      </m:oMath>
      <w:r>
        <w:t xml:space="preserve"> that can be reached by people or </w:t>
      </w:r>
      <w:r w:rsidRPr="00BB4E86">
        <w:rPr>
          <w:rStyle w:val="Enfasigrassetto"/>
        </w:rPr>
        <w:t>groups</w:t>
      </w:r>
      <w:r>
        <w:t xml:space="preserve"> of people performing the classification task. </w:t>
      </w:r>
    </w:p>
    <w:p w14:paraId="11D5B1AE" w14:textId="454D11A3" w:rsidR="00BB4E86" w:rsidRPr="00BB4E86" w:rsidRDefault="00BB4E86" w:rsidP="00BB4E86">
      <w:pPr>
        <w:pStyle w:val="NoteTipCaution"/>
      </w:pPr>
      <w:r w:rsidRPr="00BB4E86">
        <w:rPr>
          <w:rStyle w:val="Enfasigrassetto"/>
        </w:rPr>
        <w:t>Note</w:t>
      </w:r>
      <w:r>
        <w:t xml:space="preserve"> </w:t>
      </w:r>
      <w:r w:rsidRPr="00BB4E86">
        <w:t>You do</w:t>
      </w:r>
      <w:r>
        <w:t xml:space="preserve"> </w:t>
      </w:r>
      <w:r w:rsidRPr="00BB4E86">
        <w:t>n</w:t>
      </w:r>
      <w:r>
        <w:t>o</w:t>
      </w:r>
      <w:r w:rsidRPr="00BB4E86">
        <w:t xml:space="preserve">t need to decide which definition is right. Just use the one that gives you the lowest value of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BB4E86">
        <w:t>.</w:t>
      </w:r>
    </w:p>
    <w:p w14:paraId="4E0E2E10" w14:textId="676E714E" w:rsidR="00BB4E86" w:rsidRDefault="00BB4E86" w:rsidP="00BB4E86">
      <w:pPr>
        <w:pStyle w:val="BodyTextFirst"/>
      </w:pPr>
      <w:r>
        <w:t xml:space="preserve">Now let us talk a bit about the why we must choose the lowest value we can get for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Let us suppose that of the 100 images, 9 are too blurry to be correctly classified. That means that the lowest error any classifier will be able to reach is 9%. The </w:t>
      </w:r>
      <w:r w:rsidRPr="00BB4E86">
        <w:rPr>
          <w:rStyle w:val="Enfasicorsivo"/>
        </w:rPr>
        <w:t xml:space="preserve">lowest error that that can be reached by any classifier </w:t>
      </w:r>
      <w:r>
        <w:t xml:space="preserve">is called the Bayes error. We will indicate it with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t xml:space="preserve">. In this example </w:t>
      </w:r>
      <m:oMath>
        <m:sSub>
          <m:sSubPr>
            <m:ctrlPr>
              <w:rPr>
                <w:rFonts w:ascii="Cambria Math" w:hAnsi="Cambria Math"/>
                <w:i/>
              </w:rPr>
            </m:ctrlPr>
          </m:sSubPr>
          <m:e>
            <m:r>
              <w:rPr>
                <w:rFonts w:ascii="Cambria Math" w:hAnsi="Cambria Math"/>
              </w:rPr>
              <m:t>ϵ</m:t>
            </m:r>
          </m:e>
          <m:sub>
            <m:r>
              <w:rPr>
                <w:rFonts w:ascii="Cambria Math" w:hAnsi="Cambria Math"/>
              </w:rPr>
              <m:t>Bayes</m:t>
            </m:r>
          </m:sub>
        </m:sSub>
        <m:r>
          <w:rPr>
            <w:rFonts w:ascii="Cambria Math" w:hAnsi="Cambria Math"/>
          </w:rPr>
          <m:t>=9%</m:t>
        </m:r>
      </m:oMath>
      <w:r>
        <w:t xml:space="preserve">.  Usually,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is very close to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t xml:space="preserve">, at least in tasks where humans excel like image recognition. </w:t>
      </w:r>
      <w:r w:rsidRPr="00B70AD3">
        <w:rPr>
          <w:rStyle w:val="Enfasicorsivo"/>
        </w:rPr>
        <w:t>It is commonly said that that human level performance error is a proxy for the Bayes error.</w:t>
      </w:r>
      <w:r>
        <w:t xml:space="preserve"> Normally is impossible or very hard to know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t xml:space="preserve"> and therefore practictioners use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assuming the two are </w:t>
      </w:r>
      <w:r w:rsidR="00B70AD3">
        <w:t>close since</w:t>
      </w:r>
      <w:r>
        <w:t xml:space="preserve"> the latter is easier (relatively) to estimate.</w:t>
      </w:r>
    </w:p>
    <w:p w14:paraId="1109EB17" w14:textId="77777777" w:rsidR="00BB4E86" w:rsidRDefault="00BB4E86" w:rsidP="00BB4E86">
      <w:pPr>
        <w:pStyle w:val="BodyTextCont"/>
      </w:pPr>
      <w:r>
        <w:t xml:space="preserve">Now keep in mind that it makes sense to compare the two values and assume that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is a proxy for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t xml:space="preserve">  only if persons (or groups of persons) perform classification in the same way as the classifier. For example, is ok if both uses the same images to do classification. But, in our cancer example, if the doctors use additional scans and analysis to make sure of cancer than the comparison is not fair anymore since human level performance will not be a proxy for Bayes error </w:t>
      </w:r>
      <w:r>
        <w:lastRenderedPageBreak/>
        <w:t>anymore. Doctors, having more data at their disposal, will be clearly better than the model that have as input only the images at disposal.</w:t>
      </w:r>
    </w:p>
    <w:p w14:paraId="448C8B93" w14:textId="223D038A" w:rsidR="00BB4E86" w:rsidRDefault="00B70AD3" w:rsidP="00BB4E86">
      <w:pPr>
        <w:pStyle w:val="NoteTipCaution"/>
      </w:pPr>
      <w:r w:rsidRPr="00B70AD3">
        <w:rPr>
          <w:rStyle w:val="Enfasigrassetto"/>
        </w:rPr>
        <w:t>Note</w:t>
      </w:r>
      <w:r>
        <w:rPr>
          <w:rFonts w:ascii="Arial" w:hAnsi="Arial"/>
        </w:rPr>
        <w:t xml:space="preserv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BB4E86">
        <w:t xml:space="preserve"> and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rsidR="00BB4E86">
        <w:t xml:space="preserve"> are close to each other only in cases where the classification is done in the same way from humans and from the model. So always check if that is the case before assuming that human level performance is a proxy for the Bayes error.</w:t>
      </w:r>
    </w:p>
    <w:p w14:paraId="5ED36569" w14:textId="6DAD887E" w:rsidR="00BB4E86" w:rsidRDefault="00BB4E86" w:rsidP="00B70AD3">
      <w:pPr>
        <w:pStyle w:val="BodyTextFirst"/>
      </w:pPr>
      <w:r>
        <w:t xml:space="preserve">Something else that you will notice when working on models, is that with relatively low effort you can reach a quite low error, and often (almost) reach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After passing human level performance (and in several cases that is possible) progress tends to be very very slow, as it is illustratively indicated in Figure </w:t>
      </w:r>
      <w:r w:rsidR="00245757">
        <w:t>10</w:t>
      </w:r>
      <w:r>
        <w:t>-1.</w:t>
      </w:r>
    </w:p>
    <w:p w14:paraId="674BF8B6" w14:textId="77777777" w:rsidR="00B70AD3" w:rsidRDefault="00B70AD3" w:rsidP="00B70AD3">
      <w:pPr>
        <w:pStyle w:val="BodyTextFirst"/>
      </w:pPr>
    </w:p>
    <w:p w14:paraId="15156E03" w14:textId="36ED2408" w:rsidR="00BB4E86" w:rsidRDefault="00BB4E86" w:rsidP="00BB4E86">
      <w:pPr>
        <w:pStyle w:val="Figure"/>
        <w:rPr>
          <w:lang w:val="en-GB"/>
        </w:rPr>
      </w:pPr>
      <w:r>
        <w:rPr>
          <w:noProof/>
        </w:rPr>
        <w:drawing>
          <wp:inline distT="0" distB="0" distL="0" distR="0" wp14:anchorId="494C6ECD" wp14:editId="14437B5A">
            <wp:extent cx="3357880" cy="2614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7880" cy="2614295"/>
                    </a:xfrm>
                    <a:prstGeom prst="rect">
                      <a:avLst/>
                    </a:prstGeom>
                    <a:noFill/>
                    <a:ln>
                      <a:noFill/>
                    </a:ln>
                  </pic:spPr>
                </pic:pic>
              </a:graphicData>
            </a:graphic>
          </wp:inline>
        </w:drawing>
      </w:r>
    </w:p>
    <w:p w14:paraId="12950ACC" w14:textId="13DBCE47" w:rsidR="00B70AD3" w:rsidRPr="00B70AD3" w:rsidRDefault="00B70AD3" w:rsidP="00B70AD3">
      <w:pPr>
        <w:pStyle w:val="FigureCaption"/>
      </w:pPr>
      <w:r w:rsidRPr="00B70AD3">
        <w:t xml:space="preserve">Figure </w:t>
      </w:r>
      <w:r w:rsidR="00245757">
        <w:t>10</w:t>
      </w:r>
      <w:r w:rsidRPr="00B70AD3">
        <w:t xml:space="preserve">-1. Typical values of accuracy that can be reached vs. amount of time invested. At the beginning is very easy with </w:t>
      </w:r>
      <w:r>
        <w:t>m</w:t>
      </w:r>
      <w:r w:rsidRPr="00B70AD3">
        <w:t>achine learning to get quite a good accuracy, and ofte</w:t>
      </w:r>
      <w:r>
        <w:t>n</w:t>
      </w:r>
      <w:r w:rsidRPr="00B70AD3">
        <w:t xml:space="preserve"> reach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B70AD3">
        <w:t>. This is intuitively indicated with the line in the plot. After that point the progress tends to be very slow.</w:t>
      </w:r>
    </w:p>
    <w:p w14:paraId="722A2AF3" w14:textId="77777777" w:rsidR="00BB4E86" w:rsidRDefault="00BB4E86" w:rsidP="00B70AD3">
      <w:pPr>
        <w:pStyle w:val="BodyTextFirst"/>
        <w:rPr>
          <w:rFonts w:eastAsiaTheme="minorEastAsia"/>
        </w:rPr>
      </w:pPr>
      <w:r>
        <w:t xml:space="preserve">As long as the error of your algorithm is bigger than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you can use the following techniques to get better results:</w:t>
      </w:r>
    </w:p>
    <w:p w14:paraId="56BE9F84" w14:textId="77777777" w:rsidR="00BB4E86" w:rsidRPr="00C42844" w:rsidRDefault="00BB4E86" w:rsidP="00C42844">
      <w:pPr>
        <w:pStyle w:val="Bullet"/>
      </w:pPr>
      <w:r w:rsidRPr="00C42844">
        <w:t>Get better labels from humans or groups, for example from groups of doctors in case of medical data as in our example</w:t>
      </w:r>
    </w:p>
    <w:p w14:paraId="69FA72E0" w14:textId="77777777" w:rsidR="00BB4E86" w:rsidRPr="00C42844" w:rsidRDefault="00BB4E86" w:rsidP="00C42844">
      <w:pPr>
        <w:pStyle w:val="Bullet"/>
      </w:pPr>
      <w:r w:rsidRPr="00C42844">
        <w:lastRenderedPageBreak/>
        <w:t>Get more labelled data from humans or groups</w:t>
      </w:r>
    </w:p>
    <w:p w14:paraId="4815F91B" w14:textId="77777777" w:rsidR="00BB4E86" w:rsidRPr="00C42844" w:rsidRDefault="00BB4E86" w:rsidP="00C42844">
      <w:pPr>
        <w:pStyle w:val="Bullet"/>
      </w:pPr>
      <w:r w:rsidRPr="00C42844">
        <w:t>Do a good metric analysis to determine what is the best strategy for getting better results. You will learn how in this chapter</w:t>
      </w:r>
    </w:p>
    <w:p w14:paraId="0E0252B5" w14:textId="7192705E" w:rsidR="00BB4E86" w:rsidRDefault="00BB4E86" w:rsidP="00C42844">
      <w:pPr>
        <w:pStyle w:val="BodyTextFirst"/>
      </w:pPr>
      <w:r w:rsidRPr="00C42844">
        <w:rPr>
          <w:rStyle w:val="Enfasicorsivo"/>
        </w:rPr>
        <w:t>As soon as your algorithm gets better than human level performance you cannot rely on those techniques anymore.</w:t>
      </w:r>
      <w:r>
        <w:t xml:space="preserve"> So is important to get an idea of those numbers to be able to decide what to do to get better results. In our example of MRI scans we could get better labels relying on other sources that are not related to humans, for example checking the diagnosis few years after the MRI time point, when usually is clear if the patient had developed cancer or not. Or for example in the case of image classification you may decide to take yourself few thousands of images of specific classes. This is not usually possible, but </w:t>
      </w:r>
      <w:r w:rsidR="002C481C">
        <w:t>you must be aware that</w:t>
      </w:r>
      <w:r>
        <w:t xml:space="preserve"> you can get labels with other means other than asking humans to perform the same kind of task that your algorithm is performing.</w:t>
      </w:r>
    </w:p>
    <w:p w14:paraId="0A2BB1B0" w14:textId="5405CFDE" w:rsidR="00BB4E86" w:rsidRDefault="002C481C" w:rsidP="00BB4E86">
      <w:pPr>
        <w:pStyle w:val="NoteTipCaution"/>
      </w:pPr>
      <w:r w:rsidRPr="002C481C">
        <w:rPr>
          <w:rStyle w:val="Enfasigrassetto"/>
        </w:rPr>
        <w:t>Note</w:t>
      </w:r>
      <w:r>
        <w:t xml:space="preserve"> </w:t>
      </w:r>
      <w:r w:rsidR="00BB4E86">
        <w:t>Human level performance is a good proxy for Bayes error for tasks where humans excel at, like image recognition. It can be very far from Bayes error for tasks where humans are very bad at.</w:t>
      </w:r>
    </w:p>
    <w:p w14:paraId="7E045A1A" w14:textId="17A22AD3" w:rsidR="002C481C" w:rsidRDefault="002C481C" w:rsidP="002C481C">
      <w:pPr>
        <w:pStyle w:val="Titolo2"/>
      </w:pPr>
      <w:r>
        <w:t>A short story about human level performance</w:t>
      </w:r>
    </w:p>
    <w:p w14:paraId="55DFF134" w14:textId="22BDD914" w:rsidR="00983A85" w:rsidRPr="00C075A2" w:rsidRDefault="00983A85" w:rsidP="00C075A2">
      <w:pPr>
        <w:pStyle w:val="BodyTextFirst"/>
      </w:pPr>
      <w:r w:rsidRPr="00C075A2">
        <w:t>It is instructive to know about the work that Andrej Karpathy has done, while trying to estimate human level performance in a specific case. You can read the entire story in his blog post (a long post, but worth reading) [1]. Now</w:t>
      </w:r>
      <w:r w:rsidR="00C075A2" w:rsidRPr="00C075A2">
        <w:t xml:space="preserve">, what he did </w:t>
      </w:r>
      <w:r w:rsidRPr="00C075A2">
        <w:t xml:space="preserve">is extremely </w:t>
      </w:r>
      <w:r w:rsidR="00C075A2" w:rsidRPr="00C075A2">
        <w:t>informative</w:t>
      </w:r>
      <w:r w:rsidRPr="00C075A2">
        <w:t xml:space="preserve"> about what </w:t>
      </w:r>
      <w:r w:rsidR="00C075A2" w:rsidRPr="00C075A2">
        <w:t>human</w:t>
      </w:r>
      <w:r w:rsidRPr="00C075A2">
        <w:t xml:space="preserve"> level performance is.  Karpathy was involved in the ILSVRC contest: Imagenet Large Scale Visual Recognition Challenge in 2014 </w:t>
      </w:r>
      <w:r w:rsidR="00C075A2" w:rsidRPr="00C075A2">
        <w:t>[2]</w:t>
      </w:r>
      <w:r w:rsidRPr="00C075A2">
        <w:t xml:space="preserve">. The task was made up of 1.2 million images (training set) classified in 1000 categories including objects like animals, abstract </w:t>
      </w:r>
      <w:r w:rsidR="00C075A2" w:rsidRPr="00C075A2">
        <w:t>objects</w:t>
      </w:r>
      <w:r w:rsidRPr="00C075A2">
        <w:t xml:space="preserve"> like a spiral, scenes and many more. Results were evaluated on a dev dataset.  GoogleLeNet (model developed by Google) reached an astounding 6.7% error. Karpahty asked himself </w:t>
      </w:r>
      <w:r w:rsidRPr="00C075A2">
        <w:rPr>
          <w:rStyle w:val="Enfasicorsivo"/>
        </w:rPr>
        <w:t>how do humans compare</w:t>
      </w:r>
      <w:r w:rsidRPr="00C075A2">
        <w:t>?</w:t>
      </w:r>
    </w:p>
    <w:p w14:paraId="0B353C26" w14:textId="0A69C1DC" w:rsidR="00983A85" w:rsidRDefault="00983A85" w:rsidP="00C075A2">
      <w:pPr>
        <w:pStyle w:val="BodyTextCont"/>
      </w:pPr>
      <w:r w:rsidRPr="00C075A2">
        <w:t xml:space="preserve">The question is a lot more complicated that it may seems at first sight. Since images were all classified by humans should not be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=0%</m:t>
        </m:r>
      </m:oMath>
      <w:r w:rsidRPr="00C075A2">
        <w:t>? Well</w:t>
      </w:r>
      <w:r w:rsidR="00C075A2" w:rsidRPr="00C075A2">
        <w:t>,</w:t>
      </w:r>
      <w:r w:rsidRPr="00C075A2">
        <w:t xml:space="preserve"> </w:t>
      </w:r>
      <w:r w:rsidR="00C075A2" w:rsidRPr="00C075A2">
        <w:t>not</w:t>
      </w:r>
      <w:r w:rsidRPr="00C075A2">
        <w:t xml:space="preserve">. In fact, the images were first obtained with a web search, then the images were filtered and labelled asking people </w:t>
      </w:r>
      <w:r w:rsidRPr="00C075A2">
        <w:rPr>
          <w:rStyle w:val="Enfasigrassetto"/>
        </w:rPr>
        <w:t>binary</w:t>
      </w:r>
      <w:r w:rsidRPr="00C075A2">
        <w:t xml:space="preserve"> questions: is this a hook or not (for example)?  The images were collected, as Karpathy mention in his blog post, in a binary way. People </w:t>
      </w:r>
      <w:r w:rsidRPr="00C075A2">
        <w:lastRenderedPageBreak/>
        <w:t xml:space="preserve">were not asked to assign to each image a class choosing from the 1000 available as the algorithms were doing. You may think that this is a technicality, but the difference in how the labelling occurs, make the correct evaluation of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C075A2">
        <w:t xml:space="preserve"> quite a complicated matter. So Karpathy set to work and developed a web interface that consisted on an image on the left, and the 1000 classes with examples on the right. You can see an example of the interface in Figure </w:t>
      </w:r>
      <w:r w:rsidR="00245757">
        <w:t>10</w:t>
      </w:r>
      <w:r w:rsidRPr="00C075A2">
        <w:t xml:space="preserve">-2. You can try the interface </w:t>
      </w:r>
      <w:r w:rsidR="00C075A2">
        <w:t xml:space="preserve">[3] </w:t>
      </w:r>
      <w:r w:rsidRPr="00C075A2">
        <w:t xml:space="preserve">to realize how complicated is such a task. People trying kept missing classes and making mistakes. The best error that was reached was around 15%. So, he did what every scientist at some point in his career have to do: he bore himself out of his mind and did a careful annotation himself, sometime needing 20 minutes for a single image. As he formulated in his blog post he did it only </w:t>
      </w:r>
      <w:r w:rsidRPr="007909D5">
        <w:rPr>
          <w:rStyle w:val="Enfasigrassetto"/>
        </w:rPr>
        <w:t>#forscience</w:t>
      </w:r>
      <w:r w:rsidRPr="00C075A2">
        <w:t xml:space="preserve">. He was able to reach a stunning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=5.1%</m:t>
        </m:r>
      </m:oMath>
      <w:r w:rsidRPr="00C075A2">
        <w:t xml:space="preserve">. 1.7% better than the best algorithm at the time. He listed sources of errors to which GoogLeNet is more susceptible to than humans, like problems with multiple objects in an image, and sources of errors to which humans are more susceptible than GoogLeNet, like problems with classes with a huge granularity (dogs are classified in 120 different sub-classes). </w:t>
      </w:r>
    </w:p>
    <w:p w14:paraId="3BA6FE87" w14:textId="77777777" w:rsidR="007909D5" w:rsidRPr="00C075A2" w:rsidRDefault="007909D5" w:rsidP="00C075A2">
      <w:pPr>
        <w:pStyle w:val="BodyTextCont"/>
      </w:pPr>
    </w:p>
    <w:p w14:paraId="0A102681" w14:textId="107F56B0" w:rsidR="00983A85" w:rsidRDefault="00983A85" w:rsidP="00983A85">
      <w:pPr>
        <w:pStyle w:val="Figure"/>
      </w:pPr>
      <w:r w:rsidRPr="004D6AF8">
        <w:rPr>
          <w:noProof/>
        </w:rPr>
        <w:drawing>
          <wp:inline distT="0" distB="0" distL="0" distR="0" wp14:anchorId="63F915A8" wp14:editId="65C0A71E">
            <wp:extent cx="5486400" cy="3037840"/>
            <wp:effectExtent l="0" t="0" r="0" b="0"/>
            <wp:docPr id="3" name="Picture 3" descr="Immagine che contiene testo, ca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magine che contiene testo, cane&#10;&#10;Descrizione generata automaticamente"/>
                    <pic:cNvPicPr/>
                  </pic:nvPicPr>
                  <pic:blipFill>
                    <a:blip r:embed="rId10"/>
                    <a:stretch>
                      <a:fillRect/>
                    </a:stretch>
                  </pic:blipFill>
                  <pic:spPr>
                    <a:xfrm>
                      <a:off x="0" y="0"/>
                      <a:ext cx="5486400" cy="3037840"/>
                    </a:xfrm>
                    <a:prstGeom prst="rect">
                      <a:avLst/>
                    </a:prstGeom>
                  </pic:spPr>
                </pic:pic>
              </a:graphicData>
            </a:graphic>
          </wp:inline>
        </w:drawing>
      </w:r>
    </w:p>
    <w:p w14:paraId="69229871" w14:textId="78F42745" w:rsidR="007909D5" w:rsidRPr="007909D5" w:rsidRDefault="007909D5" w:rsidP="007909D5">
      <w:pPr>
        <w:pStyle w:val="FigureCaption"/>
      </w:pPr>
      <w:r w:rsidRPr="007909D5">
        <w:t xml:space="preserve">Figure </w:t>
      </w:r>
      <w:r w:rsidR="00245757">
        <w:t>10</w:t>
      </w:r>
      <w:r w:rsidRPr="007909D5">
        <w:t>-2. The web interface developed by Karpathy. Not everyone finds funny to look at 120 breeds of dogs to try to classify the dog on the left (by the way is a tibetan mastiff).</w:t>
      </w:r>
    </w:p>
    <w:p w14:paraId="002D6905" w14:textId="77777777" w:rsidR="007909D5" w:rsidRPr="007909D5" w:rsidRDefault="007909D5" w:rsidP="007909D5"/>
    <w:p w14:paraId="28A1D870" w14:textId="357401BB" w:rsidR="00983A85" w:rsidRDefault="00983A85" w:rsidP="007909D5">
      <w:pPr>
        <w:pStyle w:val="BodyTextFirst"/>
      </w:pPr>
      <w:r>
        <w:lastRenderedPageBreak/>
        <w:t>If you have a few hours to spare</w:t>
      </w:r>
      <w:r w:rsidR="007909D5">
        <w:t xml:space="preserve">, just </w:t>
      </w:r>
      <w:r>
        <w:t xml:space="preserve">try. You will get a whole new appreciation of the difficulties of evaluating human level performance. Defining and evaluating human level performance is a very tricky task. It is important to understand that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is dependent on how humans approach the classification task, and is dependent on the time invested, on the patience of the persons and on many factors that are difficult to quantify. The main reason for it being so important, apart from the philosophical aspect of knowing when a machine becomes better than humans, is that it is often taken as proxy for the Bayes error that gives us a lower limit of our possibilities.</w:t>
      </w:r>
    </w:p>
    <w:p w14:paraId="648DB982" w14:textId="77777777" w:rsidR="007909D5" w:rsidRDefault="007909D5" w:rsidP="007909D5">
      <w:pPr>
        <w:pStyle w:val="Titolo2"/>
      </w:pPr>
      <w:r>
        <w:t>Human level performance on MNIST</w:t>
      </w:r>
    </w:p>
    <w:p w14:paraId="15B2D853" w14:textId="36BBA99F" w:rsidR="007909D5" w:rsidRDefault="007909D5" w:rsidP="007909D5">
      <w:pPr>
        <w:pStyle w:val="BodyTextFirst"/>
      </w:pPr>
      <w:r w:rsidRPr="007909D5">
        <w:t xml:space="preserve">Before moving on the next subject, let us look at another example of human level performance on a dataset we have already analyzed together: the MNIST dataset. Human level performance has been widely analyzed and has been found that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=0.2%</m:t>
        </m:r>
      </m:oMath>
      <w:r>
        <w:t xml:space="preserve"> [4]</w:t>
      </w:r>
      <w:r w:rsidRPr="007909D5">
        <w:t>. Now you may wonder why a human cannot reach a 100% accuracy on simple digits</w:t>
      </w:r>
      <w:r>
        <w:t xml:space="preserve"> but</w:t>
      </w:r>
      <w:r w:rsidRPr="007909D5">
        <w:t xml:space="preserve"> check Figure </w:t>
      </w:r>
      <w:r w:rsidR="00245757">
        <w:t>10</w:t>
      </w:r>
      <w:r w:rsidRPr="007909D5">
        <w:t xml:space="preserve">-3 and see if you can say which digits are in the image. You may understand why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=0%</m:t>
        </m:r>
      </m:oMath>
      <w:r w:rsidRPr="007909D5">
        <w:t xml:space="preserve"> is not possible, and why a person cannot reach 100% accuracy. Other reasons may be related to which culture people are coming from. In some countries the digit seven is written in a very similar way to ones for example, and in some cases, mistakes can be made. In other countries the digit seven have a small dash along the vertical bar making it easy to distinguish it from a one.</w:t>
      </w:r>
    </w:p>
    <w:p w14:paraId="054CCE13" w14:textId="77777777" w:rsidR="007909D5" w:rsidRPr="007909D5" w:rsidRDefault="007909D5" w:rsidP="007909D5">
      <w:pPr>
        <w:pStyle w:val="BodyTextFirst"/>
      </w:pPr>
    </w:p>
    <w:p w14:paraId="68B86888" w14:textId="77777777" w:rsidR="007909D5" w:rsidRPr="00283719" w:rsidRDefault="007909D5" w:rsidP="007909D5">
      <w:pPr>
        <w:pStyle w:val="Figure"/>
      </w:pPr>
      <w:r>
        <w:rPr>
          <w:noProof/>
        </w:rPr>
        <w:drawing>
          <wp:inline distT="0" distB="0" distL="0" distR="0" wp14:anchorId="058F0785" wp14:editId="767BCAD0">
            <wp:extent cx="4864608" cy="1018043"/>
            <wp:effectExtent l="0" t="0" r="0" b="0"/>
            <wp:docPr id="5" name="Pictur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magine che contiene testo&#10;&#10;Descrizione generata automa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2766" cy="1019750"/>
                    </a:xfrm>
                    <a:prstGeom prst="rect">
                      <a:avLst/>
                    </a:prstGeom>
                    <a:noFill/>
                    <a:ln>
                      <a:noFill/>
                    </a:ln>
                  </pic:spPr>
                </pic:pic>
              </a:graphicData>
            </a:graphic>
          </wp:inline>
        </w:drawing>
      </w:r>
    </w:p>
    <w:p w14:paraId="4351AEE1" w14:textId="3028BE51" w:rsidR="002C481C" w:rsidRDefault="007909D5" w:rsidP="007909D5">
      <w:pPr>
        <w:pStyle w:val="FigureCaption"/>
      </w:pPr>
      <w:r w:rsidRPr="007909D5">
        <w:t xml:space="preserve">Figure </w:t>
      </w:r>
      <w:r w:rsidR="00245757">
        <w:t>10</w:t>
      </w:r>
      <w:r w:rsidRPr="007909D5">
        <w:t>-3</w:t>
      </w:r>
      <w:r>
        <w:t xml:space="preserve">. </w:t>
      </w:r>
      <w:r w:rsidRPr="007909D5">
        <w:t xml:space="preserve">A set of digits from the MNIST dataset almost impossible to recognize. Such examples are one of the reasons why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7909D5">
        <w:t xml:space="preserve"> cannot be zero.</w:t>
      </w:r>
    </w:p>
    <w:p w14:paraId="28963285" w14:textId="32821FAC" w:rsidR="007909D5" w:rsidRPr="007909D5" w:rsidRDefault="007909D5" w:rsidP="007909D5">
      <w:pPr>
        <w:pStyle w:val="Titolo1"/>
      </w:pPr>
      <w:r>
        <w:lastRenderedPageBreak/>
        <w:t>Bias</w:t>
      </w:r>
    </w:p>
    <w:p w14:paraId="6C81F6CB" w14:textId="6255B925" w:rsidR="00C47D74" w:rsidRPr="000A3B42" w:rsidRDefault="00C47D74" w:rsidP="000A3B42">
      <w:pPr>
        <w:pStyle w:val="BodyTextFirst"/>
      </w:pPr>
      <w:r w:rsidRPr="000A3B42">
        <w:t xml:space="preserve">Now let us start with metric analysis: a set of procedures that will give you information on how your model is doing, how good or bad your data is, by looking at your optimizing metric evaluated on different datasets. </w:t>
      </w:r>
    </w:p>
    <w:p w14:paraId="50E5C959" w14:textId="2EFC0B5D" w:rsidR="00C47D74" w:rsidRPr="00C47D74" w:rsidRDefault="00C47D74" w:rsidP="00C47D74">
      <w:pPr>
        <w:pStyle w:val="NoteTipCaution"/>
      </w:pPr>
      <w:r w:rsidRPr="00C47D74">
        <w:rPr>
          <w:rStyle w:val="Enfasigrassetto"/>
        </w:rPr>
        <w:t>Note</w:t>
      </w:r>
      <w:r w:rsidRPr="00C47D74">
        <w:t xml:space="preserve"> Metric analysis consists of a set of procedures that will give you information on how your model is doing, how good or bad your data is, by looking at your optimizing metric evaluated on different datasets.</w:t>
      </w:r>
    </w:p>
    <w:p w14:paraId="1A6A4210" w14:textId="77777777" w:rsidR="00C47D74" w:rsidRPr="00C47D74" w:rsidRDefault="00C47D74" w:rsidP="00C47D74">
      <w:pPr>
        <w:pStyle w:val="BodyTextFirst"/>
      </w:pPr>
      <w:r w:rsidRPr="00C47D74">
        <w:t xml:space="preserve">To start, we need first to define a third error: the one evaluated on the training dataset, indicated with </w:t>
      </w: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Pr="00C47D74">
        <w:t>.</w:t>
      </w:r>
    </w:p>
    <w:p w14:paraId="79751469" w14:textId="77777777" w:rsidR="00C47D74" w:rsidRDefault="00C47D74" w:rsidP="00C47D74">
      <w:pPr>
        <w:pStyle w:val="BodyTextCont"/>
      </w:pPr>
      <w:r>
        <w:t>The first question we want to answer is if our model is not as flexible or complex as needed to reach human level performance. Or said in other words we want to know if our model has a high bias, with respect to human level performance.</w:t>
      </w:r>
    </w:p>
    <w:p w14:paraId="1B9CED9E" w14:textId="77777777" w:rsidR="00C47D74" w:rsidRDefault="00C47D74" w:rsidP="00C47D74">
      <w:pPr>
        <w:pStyle w:val="BodyTextCont"/>
      </w:pPr>
      <w:r>
        <w:t>To answer the previous question, we can do the following:</w:t>
      </w:r>
    </w:p>
    <w:p w14:paraId="6E548868" w14:textId="32339CC3" w:rsidR="00C47D74" w:rsidRPr="00C47D74" w:rsidRDefault="00C47D74" w:rsidP="00C47D74">
      <w:pPr>
        <w:pStyle w:val="Bullet"/>
      </w:pPr>
      <w:r w:rsidRPr="00C47D74">
        <w:t xml:space="preserve">Calculate the error from your model from your training dataset </w:t>
      </w: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Pr="00C47D74">
        <w:t xml:space="preserve"> and then calculate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train</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hlp</m:t>
                </m:r>
              </m:sub>
            </m:sSub>
          </m:e>
        </m:d>
      </m:oMath>
      <w:r w:rsidRPr="00C47D74">
        <w:t xml:space="preserve">. If the number is not small (bigger than a few percent) then we are in the presence of bias (sometime called avoidable bias), or in other words our model is too simple to capture the real </w:t>
      </w:r>
      <w:r w:rsidR="000A3B42" w:rsidRPr="00C47D74">
        <w:t>subtleties</w:t>
      </w:r>
      <w:r w:rsidRPr="00C47D74">
        <w:t xml:space="preserve"> of our data.</w:t>
      </w:r>
    </w:p>
    <w:p w14:paraId="3C01FEF5" w14:textId="1A5D712D" w:rsidR="00C47D74" w:rsidRPr="000A3B42" w:rsidRDefault="00C47D74" w:rsidP="000A3B42">
      <w:pPr>
        <w:pStyle w:val="BodyTextFirst"/>
      </w:pPr>
      <w:r w:rsidRPr="000A3B42">
        <w:t>Let</w:t>
      </w:r>
      <w:r w:rsidR="000A3B42">
        <w:t xml:space="preserve"> u</w:t>
      </w:r>
      <w:r w:rsidRPr="000A3B42">
        <w:t>s define the following quantity</w:t>
      </w:r>
    </w:p>
    <w:p w14:paraId="233AD54C" w14:textId="77777777" w:rsidR="00C47D74" w:rsidRPr="00C47D74" w:rsidRDefault="00C47D74" w:rsidP="00C47D74">
      <w:pPr>
        <w:pStyle w:val="BodyTextFirst"/>
      </w:pPr>
    </w:p>
    <w:p w14:paraId="339EDC8A" w14:textId="77777777" w:rsidR="00C47D74" w:rsidRPr="00657FC3" w:rsidRDefault="00C47D74" w:rsidP="00C47D74">
      <w:pPr>
        <w:pStyle w:val="BodyTextCont"/>
        <w:ind w:firstLine="0"/>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Bias</m:t>
              </m:r>
            </m:sub>
          </m:sSub>
          <m: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hlp</m:t>
                  </m:r>
                </m:sub>
              </m:sSub>
            </m:e>
          </m:d>
        </m:oMath>
      </m:oMathPara>
    </w:p>
    <w:p w14:paraId="707F644F" w14:textId="77777777" w:rsidR="00C47D74" w:rsidRDefault="00C47D74" w:rsidP="00C47D74">
      <w:pPr>
        <w:pStyle w:val="BodyTextCont"/>
        <w:ind w:firstLine="0"/>
      </w:pPr>
    </w:p>
    <w:p w14:paraId="62382428" w14:textId="4BA906B1" w:rsidR="00C47D74" w:rsidRDefault="00C47D74" w:rsidP="004312F7">
      <w:pPr>
        <w:pStyle w:val="BodyTextFirst"/>
      </w:pPr>
      <w:r>
        <w:t xml:space="preserve">The bigger is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Bias</m:t>
            </m:r>
          </m:sub>
        </m:sSub>
      </m:oMath>
      <w:r>
        <w:t xml:space="preserve"> the more bias has our model. In this case you want to do better on the training set, since you know you can do better on your training data (we will look at the problem of overfitting in a moment). Following techniques work in reducing </w:t>
      </w:r>
      <w:r w:rsidR="004312F7">
        <w:t>b</w:t>
      </w:r>
      <w:r>
        <w:t>ias</w:t>
      </w:r>
    </w:p>
    <w:p w14:paraId="1ECFFD4E" w14:textId="77777777" w:rsidR="00C47D74" w:rsidRPr="004312F7" w:rsidRDefault="00C47D74" w:rsidP="004312F7">
      <w:pPr>
        <w:pStyle w:val="Bullet"/>
      </w:pPr>
      <w:r w:rsidRPr="004312F7">
        <w:t>Bigger networks (more layers or neurons)</w:t>
      </w:r>
    </w:p>
    <w:p w14:paraId="2C356CF5" w14:textId="77777777" w:rsidR="00C47D74" w:rsidRPr="004312F7" w:rsidRDefault="00C47D74" w:rsidP="004312F7">
      <w:pPr>
        <w:pStyle w:val="Bullet"/>
      </w:pPr>
      <w:r w:rsidRPr="004312F7">
        <w:t>More complex architectures (Convolutional Neural Networks for example)</w:t>
      </w:r>
    </w:p>
    <w:p w14:paraId="18A1C1C2" w14:textId="77777777" w:rsidR="00C47D74" w:rsidRPr="004312F7" w:rsidRDefault="00C47D74" w:rsidP="004312F7">
      <w:pPr>
        <w:pStyle w:val="Bullet"/>
      </w:pPr>
      <w:r w:rsidRPr="004312F7">
        <w:t>Train your model longer (for more epochs)</w:t>
      </w:r>
    </w:p>
    <w:p w14:paraId="1092DF49" w14:textId="77777777" w:rsidR="00C47D74" w:rsidRPr="004312F7" w:rsidRDefault="00C47D74" w:rsidP="004312F7">
      <w:pPr>
        <w:pStyle w:val="Bullet"/>
      </w:pPr>
      <w:r w:rsidRPr="004312F7">
        <w:t>Use better optimizers (like Adam)</w:t>
      </w:r>
    </w:p>
    <w:p w14:paraId="6D8CA2A6" w14:textId="4C8B619B" w:rsidR="00C47D74" w:rsidRPr="004312F7" w:rsidRDefault="00C47D74" w:rsidP="004312F7">
      <w:pPr>
        <w:pStyle w:val="Bullet"/>
      </w:pPr>
      <w:r w:rsidRPr="004312F7">
        <w:t xml:space="preserve">Do a better hyperparameter search (we </w:t>
      </w:r>
      <w:r w:rsidR="004312F7">
        <w:t>have looked at it</w:t>
      </w:r>
      <w:r w:rsidRPr="004312F7">
        <w:t xml:space="preserve"> </w:t>
      </w:r>
      <w:r w:rsidR="004312F7">
        <w:t xml:space="preserve">in detail in chapter </w:t>
      </w:r>
      <w:r w:rsidR="00F7352A">
        <w:t>7</w:t>
      </w:r>
      <w:r w:rsidRPr="004312F7">
        <w:t>)</w:t>
      </w:r>
    </w:p>
    <w:p w14:paraId="47489DCF" w14:textId="3866D97D" w:rsidR="00C47D74" w:rsidRDefault="00C47D74" w:rsidP="004312F7">
      <w:pPr>
        <w:pStyle w:val="BodyTextFirst"/>
      </w:pPr>
      <w:r>
        <w:lastRenderedPageBreak/>
        <w:t xml:space="preserve">Now there is something else you need to understand. Knowing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and reducing the bias to reach it are two very different things. Suppose you know the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for your problem, it does not mean that you need to reach it. It may well be that you are using the wrong architecture, but you may not have the required skills to be able to develop a network sophisticated enough. It may even be that the effort required to reach that error level would be prohibitive (in term of hardware or infrastructure). Always keep in mind what your problem requirement</w:t>
      </w:r>
      <w:r w:rsidR="004312F7">
        <w:t>s</w:t>
      </w:r>
      <w:r w:rsidRPr="00D31FCF">
        <w:t xml:space="preserve"> are</w:t>
      </w:r>
      <w:r>
        <w:t>. Always try to understand what is good enough. For an application that recognize cancer you may want to invest as much as possible to reach the highest accuracy possible: you do</w:t>
      </w:r>
      <w:r w:rsidR="004312F7">
        <w:t xml:space="preserve"> </w:t>
      </w:r>
      <w:r>
        <w:t>n</w:t>
      </w:r>
      <w:r w:rsidR="004312F7">
        <w:t>o</w:t>
      </w:r>
      <w:r>
        <w:t xml:space="preserve">t want to send someone home and discover only after </w:t>
      </w:r>
      <w:r w:rsidR="004312F7">
        <w:t>months</w:t>
      </w:r>
      <w:r>
        <w:t xml:space="preserve"> the presence of cancer. On the other side if you build a system to recognize cats from web images, you may find a higher error than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completely acceptable. </w:t>
      </w:r>
    </w:p>
    <w:p w14:paraId="7A17F35D" w14:textId="77777777" w:rsidR="004312F7" w:rsidRPr="004312F7" w:rsidRDefault="004312F7" w:rsidP="004312F7">
      <w:pPr>
        <w:pStyle w:val="Titolo1"/>
      </w:pPr>
      <w:r w:rsidRPr="004312F7">
        <w:t>Metric Analysis diagram</w:t>
      </w:r>
    </w:p>
    <w:p w14:paraId="03E01E31" w14:textId="793AA630" w:rsidR="004312F7" w:rsidRDefault="004312F7" w:rsidP="004312F7">
      <w:pPr>
        <w:pStyle w:val="BodyTextFirst"/>
      </w:pPr>
      <w:r>
        <w:t xml:space="preserve">In this chapter we look at different problems you will encounter when developing your models and how to spot them. We have looked at the first one: bias, sometimes also called avoidable bias. We have seen how this can be spotted calculating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Bias</m:t>
            </m:r>
          </m:sub>
        </m:sSub>
      </m:oMath>
      <w:r>
        <w:t xml:space="preserve">. At the end of this chapter, you will have a few of those quantities that you can calculate to spot problems. To make understanding them easier let us build a Metric Analysis Diagram (MAD). It is simply a bar diagram, where each bar represents a problem. Let us start building one with (for the moment) the only quantity we have discussed: bias. You can see it in Figure </w:t>
      </w:r>
      <w:r w:rsidR="00245757">
        <w:t>10</w:t>
      </w:r>
      <w:r>
        <w:t>-4. At the moment it is a pretty dumb diagram, but you will see how useful is to keep things under control when we have several problems at the same time.</w:t>
      </w:r>
    </w:p>
    <w:p w14:paraId="0E4DFAF6" w14:textId="77777777" w:rsidR="00B372BB" w:rsidRDefault="00B372BB" w:rsidP="004312F7">
      <w:pPr>
        <w:pStyle w:val="BodyTextFirst"/>
      </w:pPr>
    </w:p>
    <w:p w14:paraId="4C3098B5" w14:textId="3B84C48C" w:rsidR="004312F7" w:rsidRDefault="004312F7" w:rsidP="00B372BB">
      <w:pPr>
        <w:pStyle w:val="Figure"/>
        <w:jc w:val="left"/>
      </w:pPr>
      <w:r>
        <w:rPr>
          <w:noProof/>
        </w:rPr>
        <w:lastRenderedPageBreak/>
        <w:drawing>
          <wp:inline distT="0" distB="0" distL="0" distR="0" wp14:anchorId="0CB462EF" wp14:editId="4E7A0E55">
            <wp:extent cx="5032857" cy="2974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7400" cy="2976964"/>
                    </a:xfrm>
                    <a:prstGeom prst="rect">
                      <a:avLst/>
                    </a:prstGeom>
                    <a:noFill/>
                    <a:ln>
                      <a:noFill/>
                    </a:ln>
                  </pic:spPr>
                </pic:pic>
              </a:graphicData>
            </a:graphic>
          </wp:inline>
        </w:drawing>
      </w:r>
    </w:p>
    <w:p w14:paraId="7F5F436C" w14:textId="33397C10" w:rsidR="004312F7" w:rsidRPr="00B372BB" w:rsidRDefault="00B372BB" w:rsidP="00B372BB">
      <w:pPr>
        <w:pStyle w:val="FigureCaption"/>
        <w:rPr>
          <w:rFonts w:eastAsiaTheme="minorEastAsia"/>
        </w:rPr>
      </w:pPr>
      <w:r w:rsidRPr="00B372BB">
        <w:t xml:space="preserve">Figure </w:t>
      </w:r>
      <w:r w:rsidR="00245757">
        <w:t>10</w:t>
      </w:r>
      <w:r w:rsidRPr="00B372BB">
        <w:t xml:space="preserve">-4. The Metric Analysis Diagram (MAD) with just one of the quantity we will encounter in this chapter: </w:t>
      </w:r>
      <m:oMath>
        <m: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Bias</m:t>
            </m:r>
          </m:sub>
        </m:sSub>
      </m:oMath>
      <w:r>
        <w:t>.</w:t>
      </w:r>
    </w:p>
    <w:p w14:paraId="04AA871D" w14:textId="77777777" w:rsidR="004312F7" w:rsidRPr="00B372BB" w:rsidRDefault="004312F7" w:rsidP="00B372BB">
      <w:pPr>
        <w:pStyle w:val="Titolo1"/>
      </w:pPr>
      <w:r w:rsidRPr="00B372BB">
        <w:t>Training set Overfitting</w:t>
      </w:r>
    </w:p>
    <w:p w14:paraId="1D0E2733" w14:textId="12F3357B" w:rsidR="004312F7" w:rsidRDefault="004312F7" w:rsidP="00DF11B6">
      <w:pPr>
        <w:pStyle w:val="BodyTextFirst"/>
      </w:pPr>
      <w:r w:rsidRPr="00DF11B6">
        <w:t>Another problem we have discussed at length in the previous chapters is overfitting of training data. You will remember that while doing regression we saw an extreme case of overfitting</w:t>
      </w:r>
      <w:r w:rsidR="00DF11B6">
        <w:t>,</w:t>
      </w:r>
      <w:r w:rsidRPr="00DF11B6">
        <w:t xml:space="preserve"> in the previous chapter</w:t>
      </w:r>
      <w:r w:rsidR="00DF11B6">
        <w:t>,</w:t>
      </w:r>
      <w:r w:rsidRPr="00DF11B6">
        <w:t xml:space="preserve"> where </w:t>
      </w:r>
      <m:oMath>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train</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dev</m:t>
            </m:r>
          </m:sub>
        </m:sSub>
      </m:oMath>
      <w:r w:rsidRPr="00DF11B6">
        <w:t>. The same applies in classification problems. Let</w:t>
      </w:r>
      <w:r w:rsidR="00DF11B6">
        <w:t xml:space="preserve"> u</w:t>
      </w:r>
      <w:r w:rsidRPr="00DF11B6">
        <w:t xml:space="preserve">s indicate with </w:t>
      </w: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Pr="00DF11B6">
        <w:t xml:space="preserve"> the error our model has on our training dataset and with </w:t>
      </w:r>
      <m:oMath>
        <m:sSub>
          <m:sSubPr>
            <m:ctrlPr>
              <w:rPr>
                <w:rFonts w:ascii="Cambria Math" w:hAnsi="Cambria Math"/>
              </w:rPr>
            </m:ctrlPr>
          </m:sSubPr>
          <m:e>
            <m:r>
              <w:rPr>
                <w:rFonts w:ascii="Cambria Math" w:hAnsi="Cambria Math"/>
              </w:rPr>
              <m:t>ϵ</m:t>
            </m:r>
          </m:e>
          <m:sub>
            <m:r>
              <w:rPr>
                <w:rFonts w:ascii="Cambria Math" w:hAnsi="Cambria Math"/>
              </w:rPr>
              <m:t>dev</m:t>
            </m:r>
          </m:sub>
        </m:sSub>
      </m:oMath>
      <w:r w:rsidRPr="00DF11B6">
        <w:t xml:space="preserve"> the one on the dev dataset. We can then say we are overfitting the training set if </w:t>
      </w:r>
      <m:oMath>
        <m:sSub>
          <m:sSubPr>
            <m:ctrlPr>
              <w:rPr>
                <w:rFonts w:ascii="Cambria Math" w:hAnsi="Cambria Math"/>
              </w:rPr>
            </m:ctrlPr>
          </m:sSubPr>
          <m:e>
            <m:r>
              <w:rPr>
                <w:rFonts w:ascii="Cambria Math" w:hAnsi="Cambria Math"/>
              </w:rPr>
              <m:t>ϵ</m:t>
            </m:r>
          </m:e>
          <m:sub>
            <m:r>
              <w:rPr>
                <w:rFonts w:ascii="Cambria Math" w:hAnsi="Cambria Math"/>
              </w:rPr>
              <m:t>train</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dev</m:t>
            </m:r>
          </m:sub>
        </m:sSub>
      </m:oMath>
      <w:r w:rsidRPr="00DF11B6">
        <w:t>. Let</w:t>
      </w:r>
      <w:r w:rsidR="00DF11B6">
        <w:t xml:space="preserve"> u</w:t>
      </w:r>
      <w:r w:rsidRPr="00DF11B6">
        <w:t>s define a new quantity</w:t>
      </w:r>
    </w:p>
    <w:p w14:paraId="43ADC85A" w14:textId="77777777" w:rsidR="00DF11B6" w:rsidRPr="00DF11B6" w:rsidRDefault="00DF11B6" w:rsidP="00DF11B6">
      <w:pPr>
        <w:pStyle w:val="BodyTextFirst"/>
      </w:pPr>
    </w:p>
    <w:p w14:paraId="430283D4" w14:textId="77777777" w:rsidR="004312F7" w:rsidRPr="000B2BE8" w:rsidRDefault="004312F7" w:rsidP="004312F7">
      <w:pPr>
        <w:pStyle w:val="BodyTextFirst"/>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dev</m:t>
                  </m:r>
                </m:sub>
              </m:sSub>
            </m:e>
          </m:d>
        </m:oMath>
      </m:oMathPara>
    </w:p>
    <w:p w14:paraId="52882D9D" w14:textId="77777777" w:rsidR="004312F7" w:rsidRDefault="004312F7" w:rsidP="004312F7">
      <w:pPr>
        <w:pStyle w:val="BodyTextFirst"/>
      </w:pPr>
    </w:p>
    <w:p w14:paraId="4D4AB275" w14:textId="77777777" w:rsidR="004312F7" w:rsidRDefault="004312F7" w:rsidP="00DF11B6">
      <w:pPr>
        <w:pStyle w:val="BodyTextFirst"/>
      </w:pPr>
      <w:r>
        <w:t xml:space="preserve">With this quantity we can say we are overfitting the training dataset if </w:t>
      </w:r>
      <m:oMath>
        <m:r>
          <w:rPr>
            <w:rFonts w:ascii="Cambria Math" w:hAnsi="Cambria Math"/>
          </w:rPr>
          <m:t xml:space="preserve"> 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oMath>
      <w:r>
        <w:t xml:space="preserve"> is bigger than a few percent.</w:t>
      </w:r>
    </w:p>
    <w:p w14:paraId="45AD04DA" w14:textId="61EA5712" w:rsidR="004312F7" w:rsidRDefault="004312F7" w:rsidP="00DF11B6">
      <w:pPr>
        <w:pStyle w:val="BodyTextCont"/>
      </w:pPr>
      <w:r>
        <w:t>Let</w:t>
      </w:r>
      <w:r w:rsidR="00DF11B6">
        <w:t xml:space="preserve"> u</w:t>
      </w:r>
      <w:r>
        <w:t>s summarize what we have defined and discussed so far. We have three errors:</w:t>
      </w:r>
    </w:p>
    <w:p w14:paraId="199FEA93" w14:textId="77777777" w:rsidR="004312F7" w:rsidRPr="00DF11B6" w:rsidRDefault="00D813F9" w:rsidP="00DF11B6">
      <w:pPr>
        <w:pStyle w:val="Bullet"/>
      </w:pP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004312F7" w:rsidRPr="00DF11B6">
        <w:t>: the error of our classifier on the training dataset</w:t>
      </w:r>
    </w:p>
    <w:p w14:paraId="26F6D8E7" w14:textId="77777777" w:rsidR="004312F7" w:rsidRPr="00DF11B6" w:rsidRDefault="00D813F9" w:rsidP="00DF11B6">
      <w:pPr>
        <w:pStyle w:val="Bullet"/>
      </w:pP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004312F7" w:rsidRPr="00DF11B6">
        <w:t>: human level performance (as discussed in the previous sections)</w:t>
      </w:r>
    </w:p>
    <w:p w14:paraId="66EBE50A" w14:textId="77777777" w:rsidR="004312F7" w:rsidRPr="00DF11B6" w:rsidRDefault="00D813F9" w:rsidP="00DF11B6">
      <w:pPr>
        <w:pStyle w:val="Bullet"/>
      </w:pPr>
      <m:oMath>
        <m:sSub>
          <m:sSubPr>
            <m:ctrlPr>
              <w:rPr>
                <w:rFonts w:ascii="Cambria Math" w:hAnsi="Cambria Math"/>
              </w:rPr>
            </m:ctrlPr>
          </m:sSubPr>
          <m:e>
            <m:r>
              <w:rPr>
                <w:rFonts w:ascii="Cambria Math" w:hAnsi="Cambria Math"/>
              </w:rPr>
              <m:t>ϵ</m:t>
            </m:r>
          </m:e>
          <m:sub>
            <m:r>
              <w:rPr>
                <w:rFonts w:ascii="Cambria Math" w:hAnsi="Cambria Math"/>
              </w:rPr>
              <m:t>dev</m:t>
            </m:r>
          </m:sub>
        </m:sSub>
      </m:oMath>
      <w:r w:rsidR="004312F7" w:rsidRPr="00DF11B6">
        <w:t>: the error of our classifier on the dev dataset</w:t>
      </w:r>
    </w:p>
    <w:p w14:paraId="02BEA9A5" w14:textId="77777777" w:rsidR="004312F7" w:rsidRPr="00DA1C85" w:rsidRDefault="004312F7" w:rsidP="00DA1C85">
      <w:pPr>
        <w:pStyle w:val="BodyTextFirst"/>
      </w:pPr>
      <w:r w:rsidRPr="00DA1C85">
        <w:t>With those three quantities we have defined</w:t>
      </w:r>
    </w:p>
    <w:p w14:paraId="677EDFD4" w14:textId="77777777" w:rsidR="004312F7" w:rsidRPr="00DA1C85" w:rsidRDefault="004312F7" w:rsidP="00DA1C85">
      <w:pPr>
        <w:pStyle w:val="Bullet"/>
      </w:pPr>
      <m:oMath>
        <m:r>
          <m:rPr>
            <m:sty m:val="p"/>
          </m:rP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Bias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train</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hlp</m:t>
                </m:r>
              </m:sub>
            </m:sSub>
          </m:e>
        </m:d>
      </m:oMath>
      <w:r w:rsidRPr="00DA1C85">
        <w:t xml:space="preserve">: measuring how much "bias" we have between the training dataset and human level performance </w:t>
      </w:r>
    </w:p>
    <w:p w14:paraId="095DAD66" w14:textId="77777777" w:rsidR="004312F7" w:rsidRPr="00DA1C85" w:rsidRDefault="004312F7" w:rsidP="00DA1C85">
      <w:pPr>
        <w:pStyle w:val="Bullet"/>
      </w:pPr>
      <m:oMath>
        <m: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overfitting</m:t>
            </m:r>
            <m:r>
              <m:rPr>
                <m:sty m:val="p"/>
              </m:rPr>
              <w:rPr>
                <w:rFonts w:ascii="Cambria Math" w:hAnsi="Cambria Math"/>
              </w:rPr>
              <m:t xml:space="preserve"> </m:t>
            </m:r>
            <m:r>
              <w:rPr>
                <w:rFonts w:ascii="Cambria Math" w:hAnsi="Cambria Math"/>
              </w:rPr>
              <m:t>train</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train</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dev</m:t>
                </m:r>
              </m:sub>
            </m:sSub>
          </m:e>
        </m:d>
      </m:oMath>
      <w:r w:rsidRPr="00DA1C85">
        <w:t>: measuring the amount of overfitting of the training dataset</w:t>
      </w:r>
    </w:p>
    <w:p w14:paraId="69D1E351" w14:textId="77777777" w:rsidR="004312F7" w:rsidRDefault="004312F7" w:rsidP="00DA1C85">
      <w:pPr>
        <w:pStyle w:val="BodyTextFirst"/>
      </w:pPr>
      <w:r>
        <w:t>In addition, up to now we have used two datasets</w:t>
      </w:r>
    </w:p>
    <w:p w14:paraId="340A7C48" w14:textId="50D491BB" w:rsidR="004312F7" w:rsidRPr="00DA1C85" w:rsidRDefault="00DA1C85" w:rsidP="00DA1C85">
      <w:pPr>
        <w:pStyle w:val="Bullet"/>
      </w:pPr>
      <w:r w:rsidRPr="00DA1C85">
        <w:t>Training</w:t>
      </w:r>
      <w:r w:rsidR="004312F7" w:rsidRPr="00DA1C85">
        <w:t xml:space="preserve"> dataset: the dataset we use to train our model (you should know it by now)</w:t>
      </w:r>
    </w:p>
    <w:p w14:paraId="114EB88A" w14:textId="77777777" w:rsidR="004312F7" w:rsidRPr="00DA1C85" w:rsidRDefault="004312F7" w:rsidP="00DA1C85">
      <w:pPr>
        <w:pStyle w:val="Bullet"/>
      </w:pPr>
      <w:r w:rsidRPr="00DA1C85">
        <w:t>Dev dataset: a second dataset we use to check the overfitting on the training dataset</w:t>
      </w:r>
    </w:p>
    <w:p w14:paraId="140A4C92" w14:textId="228B8AC8" w:rsidR="004312F7" w:rsidRDefault="004312F7" w:rsidP="00DA1C85">
      <w:pPr>
        <w:pStyle w:val="BodyTextFirst"/>
      </w:pPr>
      <w:r>
        <w:t>Now let</w:t>
      </w:r>
      <w:r w:rsidR="00DA1C85">
        <w:t xml:space="preserve"> u</w:t>
      </w:r>
      <w:r>
        <w:t xml:space="preserve">s suppose our model has bias and is slightly overfitting the training dataset, meaning we have </w:t>
      </w:r>
      <m:oMath>
        <m:r>
          <m:rPr>
            <m:sty m:val="p"/>
          </m:rP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Bias</m:t>
            </m:r>
          </m:sub>
        </m:sSub>
        <m:r>
          <w:rPr>
            <w:rFonts w:ascii="Cambria Math" w:hAnsi="Cambria Math"/>
          </w:rPr>
          <m:t>=6%</m:t>
        </m:r>
      </m:oMath>
      <w:r>
        <w:t xml:space="preserve"> and </w:t>
      </w:r>
      <m:oMath>
        <m: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r>
          <w:rPr>
            <w:rFonts w:ascii="Cambria Math" w:hAnsi="Cambria Math"/>
          </w:rPr>
          <m:t>=4%</m:t>
        </m:r>
      </m:oMath>
      <w:r>
        <w:t xml:space="preserve">. Our MAD becomes now what is depicted in Figure </w:t>
      </w:r>
      <w:r w:rsidR="00245757">
        <w:t>10</w:t>
      </w:r>
      <w:r>
        <w:t>-5.</w:t>
      </w:r>
    </w:p>
    <w:p w14:paraId="5804189D" w14:textId="77777777" w:rsidR="00DA1C85" w:rsidRDefault="00DA1C85" w:rsidP="00DA1C85">
      <w:pPr>
        <w:pStyle w:val="BodyTextFirst"/>
      </w:pPr>
    </w:p>
    <w:p w14:paraId="215E9AB3" w14:textId="73C649AE" w:rsidR="004312F7" w:rsidRDefault="004312F7" w:rsidP="00DA1C85">
      <w:pPr>
        <w:pStyle w:val="Figure"/>
        <w:jc w:val="left"/>
      </w:pPr>
      <w:r>
        <w:rPr>
          <w:noProof/>
        </w:rPr>
        <w:drawing>
          <wp:inline distT="0" distB="0" distL="0" distR="0" wp14:anchorId="739BBE05" wp14:editId="281CCBE1">
            <wp:extent cx="5084064" cy="217442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9826" cy="2176888"/>
                    </a:xfrm>
                    <a:prstGeom prst="rect">
                      <a:avLst/>
                    </a:prstGeom>
                    <a:noFill/>
                    <a:ln>
                      <a:noFill/>
                    </a:ln>
                  </pic:spPr>
                </pic:pic>
              </a:graphicData>
            </a:graphic>
          </wp:inline>
        </w:drawing>
      </w:r>
    </w:p>
    <w:p w14:paraId="19059B57" w14:textId="1374E270" w:rsidR="00DA1C85" w:rsidRPr="00DA1C85" w:rsidRDefault="00DA1C85" w:rsidP="00DA1C85">
      <w:pPr>
        <w:pStyle w:val="FigureCaption"/>
      </w:pPr>
      <w:r w:rsidRPr="00DA1C85">
        <w:t xml:space="preserve">Figure </w:t>
      </w:r>
      <w:r w:rsidR="00245757">
        <w:t>10</w:t>
      </w:r>
      <w:r w:rsidRPr="00DA1C85">
        <w:t>-5. The MAD diagram for our two problems: bias and overfitting of training dataset.</w:t>
      </w:r>
    </w:p>
    <w:p w14:paraId="45617EF2" w14:textId="6B0A7F1B" w:rsidR="004312F7" w:rsidRDefault="004312F7" w:rsidP="00DA1C85">
      <w:pPr>
        <w:pStyle w:val="BodyTextFirst"/>
      </w:pPr>
      <w:r>
        <w:t xml:space="preserve">Now as you can see in Figure </w:t>
      </w:r>
      <w:r w:rsidR="00245757">
        <w:t>10</w:t>
      </w:r>
      <w:r>
        <w:t xml:space="preserve">-5 you can have a quick overview of the relative gravity of the problems we have, and you may decide which one you want to </w:t>
      </w:r>
      <w:r w:rsidR="00DA1C85">
        <w:t>address</w:t>
      </w:r>
      <w:r>
        <w:t xml:space="preserve"> first.</w:t>
      </w:r>
    </w:p>
    <w:p w14:paraId="484FF36A" w14:textId="58C95F82" w:rsidR="004312F7" w:rsidRDefault="004312F7" w:rsidP="00DA1C85">
      <w:pPr>
        <w:pStyle w:val="BodyTextCont"/>
      </w:pPr>
      <w:r>
        <w:lastRenderedPageBreak/>
        <w:t xml:space="preserve">Usually when you are overfitting the training dataset, is commonly known as a variance problem. When this </w:t>
      </w:r>
      <w:r w:rsidR="00DA1C85">
        <w:t>happens</w:t>
      </w:r>
      <w:r>
        <w:t>, you can try the following techniques to try to minimize this problem:</w:t>
      </w:r>
    </w:p>
    <w:p w14:paraId="3E39F9C2" w14:textId="77777777" w:rsidR="004312F7" w:rsidRPr="00DA1C85" w:rsidRDefault="004312F7" w:rsidP="00DA1C85">
      <w:pPr>
        <w:pStyle w:val="Bullet"/>
      </w:pPr>
      <w:r w:rsidRPr="00DA1C85">
        <w:t>Get more data for your training set</w:t>
      </w:r>
    </w:p>
    <w:p w14:paraId="512F4F8F" w14:textId="77777777" w:rsidR="004312F7" w:rsidRPr="00DA1C85" w:rsidRDefault="004312F7" w:rsidP="00DA1C85">
      <w:pPr>
        <w:pStyle w:val="Bullet"/>
      </w:pPr>
      <w:r w:rsidRPr="00DA1C85">
        <w:t>Use regularization (check again Chapter 5 for a complete discussion of the subject)</w:t>
      </w:r>
    </w:p>
    <w:p w14:paraId="1F0BF0C0" w14:textId="14B14E08" w:rsidR="004312F7" w:rsidRPr="00DA1C85" w:rsidRDefault="004312F7" w:rsidP="00DA1C85">
      <w:pPr>
        <w:pStyle w:val="Bullet"/>
      </w:pPr>
      <w:r w:rsidRPr="00DA1C85">
        <w:t xml:space="preserve">Try data augmentation (for example if you are working with </w:t>
      </w:r>
      <w:r w:rsidR="00DA1C85" w:rsidRPr="00DA1C85">
        <w:t>images,</w:t>
      </w:r>
      <w:r w:rsidRPr="00DA1C85">
        <w:t xml:space="preserve"> you can try rotating them, shifting them, etc.)</w:t>
      </w:r>
    </w:p>
    <w:p w14:paraId="281FBA63" w14:textId="77777777" w:rsidR="004312F7" w:rsidRPr="00DA1C85" w:rsidRDefault="004312F7" w:rsidP="00DA1C85">
      <w:pPr>
        <w:pStyle w:val="Bullet"/>
      </w:pPr>
      <w:r w:rsidRPr="00DA1C85">
        <w:t>Try "simpler" network architectures</w:t>
      </w:r>
    </w:p>
    <w:p w14:paraId="643E2A20" w14:textId="101BABD5" w:rsidR="004312F7" w:rsidRPr="00383578" w:rsidRDefault="004312F7" w:rsidP="00DA1C85">
      <w:pPr>
        <w:pStyle w:val="BodyTextFirst"/>
      </w:pPr>
      <w:r>
        <w:t xml:space="preserve">As usual there is no fix </w:t>
      </w:r>
      <w:r w:rsidR="00DA1C85">
        <w:t>rules,</w:t>
      </w:r>
      <w:r>
        <w:t xml:space="preserve"> and you must test which techniques work best on your problem.</w:t>
      </w:r>
    </w:p>
    <w:p w14:paraId="3FE2F660" w14:textId="77777777" w:rsidR="004312F7" w:rsidRDefault="004312F7" w:rsidP="004312F7">
      <w:pPr>
        <w:pStyle w:val="Titolo1"/>
      </w:pPr>
      <w:r>
        <w:t>Test set</w:t>
      </w:r>
    </w:p>
    <w:p w14:paraId="0112982C" w14:textId="093CC63F" w:rsidR="004312F7" w:rsidRPr="00495841" w:rsidRDefault="004312F7" w:rsidP="00495841">
      <w:pPr>
        <w:pStyle w:val="BodyTextFirst"/>
      </w:pPr>
      <w:r w:rsidRPr="00495841">
        <w:t xml:space="preserve">Now </w:t>
      </w:r>
      <w:r w:rsidR="00495841" w:rsidRPr="00495841">
        <w:t>let us</w:t>
      </w:r>
      <w:r w:rsidRPr="00495841">
        <w:t xml:space="preserve"> quickly mention another problem you may find. We will look at it in details in Chapter </w:t>
      </w:r>
      <w:r w:rsidR="00495841" w:rsidRPr="00495841">
        <w:t>7 since it</w:t>
      </w:r>
      <w:r w:rsidRPr="00495841">
        <w:t xml:space="preserve"> is related to hyperparameter search. Let</w:t>
      </w:r>
      <w:r w:rsidR="00495841" w:rsidRPr="00495841">
        <w:t xml:space="preserve"> u</w:t>
      </w:r>
      <w:r w:rsidRPr="00495841">
        <w:t>s recall how you choose the best model in a machine learning project (this is not specific to deep learning by the way). Le</w:t>
      </w:r>
      <w:r w:rsidR="00495841" w:rsidRPr="00495841">
        <w:t xml:space="preserve"> u</w:t>
      </w:r>
      <w:r w:rsidRPr="00495841">
        <w:t>s suppose we are working on a classification problem. First you decide which optimizing metric you want, let</w:t>
      </w:r>
      <w:r w:rsidR="00495841" w:rsidRPr="00495841">
        <w:t xml:space="preserve"> u</w:t>
      </w:r>
      <w:r w:rsidRPr="00495841">
        <w:t>s suppose you decide to use accuracy. Then you build an initial system, feed it with training data and see how it is doing on the dev dataset to check if you are overfitting your training data. You will remember that in previous chapters we have talked often about hyperparameters: parameters that are not influenced by the learning process. Examples of hyperparameters are the learning rate, regularization parameter, etc. We have seen many of them in the previous chapters. Let</w:t>
      </w:r>
      <w:r w:rsidR="00495841" w:rsidRPr="00495841">
        <w:t xml:space="preserve"> u</w:t>
      </w:r>
      <w:r w:rsidRPr="00495841">
        <w:t>s say you are working with a specific neural network architecture, you need to search the best values for the hyperparameters to see how good your model can get. To do that you train several models with different values of the hyperparameters and check their performance on the dev dataset. What can happen is that your models work well on the dev dataset but do</w:t>
      </w:r>
      <w:r w:rsidR="00495841" w:rsidRPr="00495841">
        <w:t xml:space="preserve"> </w:t>
      </w:r>
      <w:r w:rsidRPr="00495841">
        <w:t>n</w:t>
      </w:r>
      <w:r w:rsidR="00495841" w:rsidRPr="00495841">
        <w:t>o</w:t>
      </w:r>
      <w:r w:rsidRPr="00495841">
        <w:t>t generalize at all, since you select the best values only using the dev dataset. You incur in the risk of overfitting the dev dataset with choosing specific values of your hyperparameters. To check if this is the case, you create a third dataset, called the test dataset cutting a portion of observations from your starting dataset, that you use to check the performance of your models.</w:t>
      </w:r>
    </w:p>
    <w:p w14:paraId="4164748D" w14:textId="5515CB61" w:rsidR="004312F7" w:rsidRDefault="004312F7" w:rsidP="00495841">
      <w:pPr>
        <w:pStyle w:val="BodyTextCont"/>
      </w:pPr>
      <w:r w:rsidRPr="00495841">
        <w:lastRenderedPageBreak/>
        <w:t>We must define a new quantity</w:t>
      </w:r>
    </w:p>
    <w:p w14:paraId="40283483" w14:textId="77777777" w:rsidR="00495841" w:rsidRPr="00495841" w:rsidRDefault="00495841" w:rsidP="00495841">
      <w:pPr>
        <w:pStyle w:val="BodyTextCont"/>
      </w:pPr>
    </w:p>
    <w:p w14:paraId="45D81147" w14:textId="61734B1F" w:rsidR="004312F7" w:rsidRPr="00495841" w:rsidRDefault="004312F7" w:rsidP="004312F7">
      <w:pPr>
        <w:pStyle w:val="BodyTextFirst"/>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dev</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dev</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test</m:t>
                  </m:r>
                </m:sub>
              </m:sSub>
            </m:e>
          </m:d>
        </m:oMath>
      </m:oMathPara>
    </w:p>
    <w:p w14:paraId="1F15D3AF" w14:textId="77777777" w:rsidR="00495841" w:rsidRPr="00177E42" w:rsidRDefault="00495841" w:rsidP="004312F7">
      <w:pPr>
        <w:pStyle w:val="BodyTextFirst"/>
        <w:rPr>
          <w:rFonts w:eastAsiaTheme="minorEastAsia"/>
        </w:rPr>
      </w:pPr>
    </w:p>
    <w:p w14:paraId="0D1B9DBF" w14:textId="31DD21CD" w:rsidR="004312F7" w:rsidRDefault="004312F7" w:rsidP="00495841">
      <w:pPr>
        <w:pStyle w:val="BodyTextFirst"/>
      </w:pPr>
      <w:r w:rsidRPr="00495841">
        <w:t xml:space="preserve">Where </w:t>
      </w:r>
      <m:oMath>
        <m:sSub>
          <m:sSubPr>
            <m:ctrlPr>
              <w:rPr>
                <w:rFonts w:ascii="Cambria Math" w:hAnsi="Cambria Math"/>
              </w:rPr>
            </m:ctrlPr>
          </m:sSubPr>
          <m:e>
            <m:r>
              <w:rPr>
                <w:rFonts w:ascii="Cambria Math" w:hAnsi="Cambria Math"/>
              </w:rPr>
              <m:t>ϵ</m:t>
            </m:r>
          </m:e>
          <m:sub>
            <m:r>
              <w:rPr>
                <w:rFonts w:ascii="Cambria Math" w:hAnsi="Cambria Math"/>
              </w:rPr>
              <m:t>test</m:t>
            </m:r>
          </m:sub>
        </m:sSub>
      </m:oMath>
      <w:r w:rsidRPr="00495841">
        <w:t xml:space="preserve"> is the error evaluated on the test set. We can add it to our MAD diagram. </w:t>
      </w:r>
    </w:p>
    <w:p w14:paraId="0B667C82" w14:textId="77777777" w:rsidR="00495841" w:rsidRPr="00495841" w:rsidRDefault="00495841" w:rsidP="00495841">
      <w:pPr>
        <w:pStyle w:val="BodyTextFirst"/>
      </w:pPr>
    </w:p>
    <w:p w14:paraId="6F15FADF" w14:textId="5B9F3E3D" w:rsidR="004312F7" w:rsidRDefault="004312F7" w:rsidP="004312F7">
      <w:pPr>
        <w:pStyle w:val="Figure"/>
      </w:pPr>
      <w:r>
        <w:rPr>
          <w:noProof/>
        </w:rPr>
        <w:drawing>
          <wp:inline distT="0" distB="0" distL="0" distR="0" wp14:anchorId="7C038098" wp14:editId="5FDA7AA0">
            <wp:extent cx="5003597" cy="2140009"/>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6914" cy="2141428"/>
                    </a:xfrm>
                    <a:prstGeom prst="rect">
                      <a:avLst/>
                    </a:prstGeom>
                    <a:noFill/>
                    <a:ln>
                      <a:noFill/>
                    </a:ln>
                  </pic:spPr>
                </pic:pic>
              </a:graphicData>
            </a:graphic>
          </wp:inline>
        </w:drawing>
      </w:r>
    </w:p>
    <w:p w14:paraId="07239C81" w14:textId="48832E6D" w:rsidR="00495841" w:rsidRPr="00495841" w:rsidRDefault="00495841" w:rsidP="00495841">
      <w:pPr>
        <w:pStyle w:val="FigureCaption"/>
        <w:rPr>
          <w:rFonts w:eastAsiaTheme="minorEastAsia"/>
        </w:rPr>
      </w:pPr>
      <w:r w:rsidRPr="00495841">
        <w:t xml:space="preserve">Figure </w:t>
      </w:r>
      <w:r w:rsidR="00245757">
        <w:t>10</w:t>
      </w:r>
      <w:r w:rsidRPr="00495841">
        <w:t>-6. The MAD diagram for the three problems we may encounter: bias, overfitting of training data, overfitting of dev data.</w:t>
      </w:r>
    </w:p>
    <w:p w14:paraId="39463DF7" w14:textId="68945DBA" w:rsidR="004312F7" w:rsidRPr="008C421A" w:rsidRDefault="004312F7" w:rsidP="00495841">
      <w:pPr>
        <w:pStyle w:val="BodyTextFirst"/>
      </w:pPr>
      <w:r>
        <w:t>Note that if you are not doing any hyperparameter search you will not need a test dataset. I</w:t>
      </w:r>
      <w:r w:rsidR="00495841">
        <w:t>t i</w:t>
      </w:r>
      <w:r>
        <w:t xml:space="preserve">s only useful when you are doing extensive searches, otherwise in most cases is useless and take away observations that you may use for training. What we discussed so far is under the assumptions that your dev and test sets observations have the same characteristics. For example, if you are working on an image recognition problem and you decide to use images from a smartphone with high resolution for training and the dev dataset, and images from the web in low resolution for your test dataset, you may see a big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dev</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test</m:t>
                </m:r>
              </m:sub>
            </m:sSub>
          </m:e>
        </m:d>
      </m:oMath>
      <w:r>
        <w:t xml:space="preserve"> but that will probably be due the differences in the images and not on an overfitting problem. We will discuss later in the chapter what can happen when different sets come from different distributions (another way of saying that the observations have different characteristics), what exactly it means and what we can do about it.</w:t>
      </w:r>
    </w:p>
    <w:p w14:paraId="56C3F76F" w14:textId="77777777" w:rsidR="004312F7" w:rsidRPr="00495841" w:rsidRDefault="004312F7" w:rsidP="00495841">
      <w:pPr>
        <w:pStyle w:val="Titolo1"/>
      </w:pPr>
      <w:r w:rsidRPr="00495841">
        <w:lastRenderedPageBreak/>
        <w:t>How to split your dataset</w:t>
      </w:r>
    </w:p>
    <w:p w14:paraId="36F83AD6" w14:textId="68A95504" w:rsidR="004312F7" w:rsidRPr="009940BD" w:rsidRDefault="004312F7" w:rsidP="009940BD">
      <w:pPr>
        <w:pStyle w:val="BodyTextFirst"/>
      </w:pPr>
      <w:r w:rsidRPr="009940BD">
        <w:t xml:space="preserve">Now </w:t>
      </w:r>
      <w:r w:rsidR="009940BD" w:rsidRPr="009940BD">
        <w:t>let us</w:t>
      </w:r>
      <w:r w:rsidRPr="009940BD">
        <w:t xml:space="preserve"> discuss briefly how to split </w:t>
      </w:r>
      <w:r w:rsidR="009940BD" w:rsidRPr="009940BD">
        <w:t>the</w:t>
      </w:r>
      <w:r w:rsidRPr="009940BD">
        <w:t xml:space="preserve"> data in a general and in the deep learning context. </w:t>
      </w:r>
    </w:p>
    <w:p w14:paraId="6BF5F197" w14:textId="098ADA87" w:rsidR="004312F7" w:rsidRDefault="004312F7" w:rsidP="009940BD">
      <w:pPr>
        <w:pStyle w:val="BodyTextCont"/>
      </w:pPr>
      <w:r>
        <w:t xml:space="preserve">But what exactly does </w:t>
      </w:r>
      <w:r w:rsidRPr="009940BD">
        <w:rPr>
          <w:rStyle w:val="Enfasicorsivo"/>
        </w:rPr>
        <w:t>split</w:t>
      </w:r>
      <w:r>
        <w:t xml:space="preserve"> mean? Well as we have discussed in the previous section, you will need a set of observation to make the model learn, that you call your training set, then you will need a set of observations that will make your dev set and then a final set that is called the test set. Normally you will see typical splits like 60% of observations for the training set, 20% of observations for the dev and 20% of observations for test set. </w:t>
      </w:r>
      <w:r w:rsidR="009940BD">
        <w:t>Usually,</w:t>
      </w:r>
      <w:r>
        <w:t xml:space="preserve"> the kind of split done is indicated in this form: 60/20/20, where the first number (60) </w:t>
      </w:r>
      <w:r w:rsidR="009940BD">
        <w:t>refers</w:t>
      </w:r>
      <w:r>
        <w:t xml:space="preserve"> to the percentage of the entire dataset that makes the training set, the second (20) to the percentage of the entire dataset that makes the dev set and the last (20) to the percentage that </w:t>
      </w:r>
      <w:r w:rsidR="009940BD">
        <w:t>makes</w:t>
      </w:r>
      <w:r>
        <w:t xml:space="preserve"> the test set. You may find in books, blogs or articles sentences like </w:t>
      </w:r>
      <w:r w:rsidR="009940BD">
        <w:t>“</w:t>
      </w:r>
      <w:r>
        <w:t>we will split our dataset 80/10/10</w:t>
      </w:r>
      <w:r w:rsidR="009940BD">
        <w:t>”</w:t>
      </w:r>
      <w:r>
        <w:t xml:space="preserve"> for example. This is what it means.</w:t>
      </w:r>
    </w:p>
    <w:p w14:paraId="5542237E" w14:textId="67680A54" w:rsidR="004312F7" w:rsidRDefault="004312F7" w:rsidP="009940BD">
      <w:pPr>
        <w:pStyle w:val="BodyTextCont"/>
      </w:pPr>
      <w:r>
        <w:t xml:space="preserve">Now usually in the deep learning field you will deal with big datasets. For example, if we have </w:t>
      </w:r>
      <m:oMath>
        <m:r>
          <w:rPr>
            <w:rFonts w:ascii="Cambria Math" w:hAnsi="Cambria Math"/>
          </w:rPr>
          <m:t>m=</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we could use a split like 98/1/1. Keep in mind that 1% of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is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t xml:space="preserve">, so still a big number! Remember that the dev/test set must be big enough to give high confidence of the performance of the model, but not </w:t>
      </w:r>
      <w:r w:rsidR="002F60B3">
        <w:t>unnecessarily</w:t>
      </w:r>
      <w:r>
        <w:t xml:space="preserve"> big.  Additionally, you want to save as many observations as possible for your training set.</w:t>
      </w:r>
    </w:p>
    <w:p w14:paraId="65587981" w14:textId="64F54AF4" w:rsidR="004312F7" w:rsidRPr="002F60B3" w:rsidRDefault="002F60B3" w:rsidP="002F60B3">
      <w:pPr>
        <w:pStyle w:val="NoteTipCaution"/>
      </w:pPr>
      <w:r w:rsidRPr="002F60B3">
        <w:rPr>
          <w:rStyle w:val="Enfasigrassetto"/>
        </w:rPr>
        <w:t>Tip</w:t>
      </w:r>
      <w:r w:rsidRPr="002F60B3">
        <w:t xml:space="preserve"> </w:t>
      </w:r>
      <w:r w:rsidR="004312F7" w:rsidRPr="002F60B3">
        <w:t xml:space="preserve">When deciding on how to split your dataset, if you have a big number of observations (like for example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004312F7" w:rsidRPr="002F60B3">
        <w:t xml:space="preserve"> or even more) you can split your dataset 98/1/1 or 90/5/5. So as soon as your dev and test dataset reach a reasonable size (that dependes on your problem) then you can stop. When deciding on how to split your dataset keep in mind how big your dev/test sets must be.</w:t>
      </w:r>
    </w:p>
    <w:p w14:paraId="0E3A36D0" w14:textId="5E3D8D93" w:rsidR="004312F7" w:rsidRDefault="004312F7" w:rsidP="002F60B3">
      <w:pPr>
        <w:pStyle w:val="BodyTextFirst"/>
      </w:pPr>
      <w:r>
        <w:t>Now remember that, as you may know, size is not everything. Your dev and test datasets should be representative of your training dataset and problem. Let</w:t>
      </w:r>
      <w:r w:rsidR="002F60B3">
        <w:t xml:space="preserve"> u</w:t>
      </w:r>
      <w:r>
        <w:t>s make an example. Let</w:t>
      </w:r>
      <w:r w:rsidR="002F60B3">
        <w:t xml:space="preserve"> u</w:t>
      </w:r>
      <w:r>
        <w:t xml:space="preserve">s consider the imagenet challenge we described earlier. There you want to classify images in 1000 different classes. To know how your model is performing in your dev and test dataset you will need enough images for each class in each set. If you decide to take only 1000 observations for the dev or test dataset you are not going to get any reasonable result, since in case all classes are represented in the dev set you will only have one observation for each class. You should decide to build your dev and test dataset choosing for example 100 images </w:t>
      </w:r>
      <w:r>
        <w:lastRenderedPageBreak/>
        <w:t xml:space="preserve">for each class at least, building two datasets (dev and test) each containing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observations in total (remember we have 1000 classes). In this case it would not be sensible to go below this number. This is not only relevant in the deep learning context, but in machine learning in general. </w:t>
      </w:r>
      <w:r w:rsidRPr="002F60B3">
        <w:rPr>
          <w:rStyle w:val="Enfasicorsivo"/>
        </w:rPr>
        <w:t>One should always try to build a dev/test dataset reflecting the same distribution of observations you have in your training set.</w:t>
      </w:r>
      <w:r>
        <w:t xml:space="preserve"> To understand </w:t>
      </w:r>
      <w:r w:rsidR="002F60B3">
        <w:t>better this concept,</w:t>
      </w:r>
      <w:r>
        <w:t xml:space="preserve"> take the MNIST dataset for example. Let</w:t>
      </w:r>
      <w:r w:rsidR="002F60B3">
        <w:t xml:space="preserve"> u</w:t>
      </w:r>
      <w:r>
        <w:t xml:space="preserve">s load the dataset with the </w:t>
      </w:r>
      <w:r w:rsidR="00D137E7">
        <w:t xml:space="preserve">following </w:t>
      </w:r>
      <w:r>
        <w:t>code</w:t>
      </w:r>
      <w:r w:rsidR="00D137E7">
        <w:t xml:space="preserve"> (we will see more details about the MNIST data in the following paragraph)</w:t>
      </w:r>
    </w:p>
    <w:p w14:paraId="6A558115" w14:textId="77777777" w:rsidR="004312F7" w:rsidRPr="00465390" w:rsidRDefault="004312F7" w:rsidP="00465390">
      <w:pPr>
        <w:pStyle w:val="Code"/>
      </w:pPr>
      <w:r w:rsidRPr="00465390">
        <w:t>import numpy as np</w:t>
      </w:r>
    </w:p>
    <w:p w14:paraId="5DD5F557" w14:textId="77777777" w:rsidR="005906D1" w:rsidRPr="00465390" w:rsidRDefault="005906D1" w:rsidP="00465390">
      <w:pPr>
        <w:pStyle w:val="Code"/>
      </w:pPr>
      <w:r w:rsidRPr="00465390">
        <w:t>from tensorflow import keras</w:t>
      </w:r>
    </w:p>
    <w:p w14:paraId="1DBB2913" w14:textId="77777777" w:rsidR="005906D1" w:rsidRPr="00465390" w:rsidRDefault="005906D1" w:rsidP="00465390">
      <w:pPr>
        <w:pStyle w:val="Code"/>
      </w:pPr>
      <w:r w:rsidRPr="00465390">
        <w:t>(x_train, y_train), (x_test, y_test) = keras.datasets.mnist.load_data()</w:t>
      </w:r>
    </w:p>
    <w:p w14:paraId="50F89640" w14:textId="388394F7" w:rsidR="004312F7" w:rsidRPr="0020098C" w:rsidRDefault="004312F7" w:rsidP="002F60B3">
      <w:pPr>
        <w:pStyle w:val="BodyTextFirst"/>
      </w:pPr>
      <w:r>
        <w:t xml:space="preserve">then we can check how often (in %) each digit appears in the </w:t>
      </w:r>
      <w:r w:rsidR="005906D1">
        <w:t xml:space="preserve">training </w:t>
      </w:r>
      <w:r>
        <w:t>dataset</w:t>
      </w:r>
    </w:p>
    <w:p w14:paraId="6BA8F681" w14:textId="77777777" w:rsidR="004312F7" w:rsidRPr="002F60B3" w:rsidRDefault="004312F7" w:rsidP="002F60B3">
      <w:pPr>
        <w:pStyle w:val="Code"/>
      </w:pPr>
      <w:r w:rsidRPr="002F60B3">
        <w:t>for i in range(10):</w:t>
      </w:r>
    </w:p>
    <w:p w14:paraId="4C05AA39" w14:textId="5F7769E5" w:rsidR="004312F7" w:rsidRPr="002F60B3" w:rsidRDefault="004312F7" w:rsidP="002F60B3">
      <w:pPr>
        <w:pStyle w:val="Code"/>
      </w:pPr>
      <w:r w:rsidRPr="002F60B3">
        <w:t xml:space="preserve">    print (</w:t>
      </w:r>
      <w:r w:rsidR="006E7586" w:rsidRPr="002F60B3">
        <w:t>'</w:t>
      </w:r>
      <w:r w:rsidRPr="002F60B3">
        <w:t>digit</w:t>
      </w:r>
      <w:r w:rsidR="006E7586" w:rsidRPr="002F60B3">
        <w:t>'</w:t>
      </w:r>
      <w:r w:rsidRPr="002F60B3">
        <w:t xml:space="preserve">, i, </w:t>
      </w:r>
      <w:r w:rsidR="006E7586" w:rsidRPr="002F60B3">
        <w:t>'</w:t>
      </w:r>
      <w:r w:rsidRPr="002F60B3">
        <w:t>makes</w:t>
      </w:r>
      <w:r w:rsidR="006E7586" w:rsidRPr="002F60B3">
        <w:t>'</w:t>
      </w:r>
      <w:r w:rsidRPr="002F60B3">
        <w:t>, np.around(np.count_nonzero(y</w:t>
      </w:r>
      <w:r w:rsidR="005906D1">
        <w:t>_train</w:t>
      </w:r>
      <w:r w:rsidRPr="002F60B3">
        <w:t xml:space="preserve"> == i)/</w:t>
      </w:r>
      <w:r w:rsidR="00465390">
        <w:t>6</w:t>
      </w:r>
      <w:r w:rsidRPr="002F60B3">
        <w:t>0000.0*100.0, decimals</w:t>
      </w:r>
      <w:r w:rsidR="006E7586">
        <w:t xml:space="preserve"> </w:t>
      </w:r>
      <w:r w:rsidRPr="002F60B3">
        <w:t>=</w:t>
      </w:r>
      <w:r w:rsidR="006E7586">
        <w:t xml:space="preserve"> </w:t>
      </w:r>
      <w:r w:rsidRPr="002F60B3">
        <w:t xml:space="preserve">1), </w:t>
      </w:r>
      <w:r w:rsidR="006E7586" w:rsidRPr="002F60B3">
        <w:t>'</w:t>
      </w:r>
      <w:r w:rsidRPr="002F60B3">
        <w:t xml:space="preserve">% of the </w:t>
      </w:r>
      <w:r w:rsidR="00465390">
        <w:t>6</w:t>
      </w:r>
      <w:r w:rsidRPr="002F60B3">
        <w:t>0000 observations</w:t>
      </w:r>
      <w:r w:rsidR="006E7586" w:rsidRPr="002F60B3">
        <w:t>'</w:t>
      </w:r>
      <w:r w:rsidRPr="002F60B3">
        <w:t>)</w:t>
      </w:r>
    </w:p>
    <w:p w14:paraId="10603430" w14:textId="77777777" w:rsidR="004312F7" w:rsidRDefault="004312F7" w:rsidP="002F60B3">
      <w:pPr>
        <w:pStyle w:val="BodyTextFirst"/>
      </w:pPr>
      <w:r>
        <w:t>This gives us the result</w:t>
      </w:r>
    </w:p>
    <w:p w14:paraId="4EB9DD51" w14:textId="77777777" w:rsidR="005906D1" w:rsidRPr="005906D1" w:rsidRDefault="005906D1" w:rsidP="005906D1">
      <w:pPr>
        <w:pStyle w:val="Code"/>
      </w:pPr>
      <w:r w:rsidRPr="005906D1">
        <w:t>digit 0 makes 9.9 % of the 60000 observations</w:t>
      </w:r>
    </w:p>
    <w:p w14:paraId="4B6C3974" w14:textId="77777777" w:rsidR="005906D1" w:rsidRPr="005906D1" w:rsidRDefault="005906D1" w:rsidP="005906D1">
      <w:pPr>
        <w:pStyle w:val="Code"/>
      </w:pPr>
      <w:r w:rsidRPr="005906D1">
        <w:t>digit 1 makes 11.2 % of the 60000 observations</w:t>
      </w:r>
    </w:p>
    <w:p w14:paraId="11E4E67E" w14:textId="77777777" w:rsidR="005906D1" w:rsidRPr="005906D1" w:rsidRDefault="005906D1" w:rsidP="005906D1">
      <w:pPr>
        <w:pStyle w:val="Code"/>
      </w:pPr>
      <w:r w:rsidRPr="005906D1">
        <w:t>digit 2 makes 9.9 % of the 60000 observations</w:t>
      </w:r>
    </w:p>
    <w:p w14:paraId="156B30F7" w14:textId="77777777" w:rsidR="005906D1" w:rsidRPr="005906D1" w:rsidRDefault="005906D1" w:rsidP="005906D1">
      <w:pPr>
        <w:pStyle w:val="Code"/>
      </w:pPr>
      <w:r w:rsidRPr="005906D1">
        <w:t>digit 3 makes 10.2 % of the 60000 observations</w:t>
      </w:r>
    </w:p>
    <w:p w14:paraId="4C422841" w14:textId="77777777" w:rsidR="005906D1" w:rsidRPr="005906D1" w:rsidRDefault="005906D1" w:rsidP="005906D1">
      <w:pPr>
        <w:pStyle w:val="Code"/>
      </w:pPr>
      <w:r w:rsidRPr="005906D1">
        <w:t>digit 4 makes 9.7 % of the 60000 observations</w:t>
      </w:r>
    </w:p>
    <w:p w14:paraId="210F2C1E" w14:textId="77777777" w:rsidR="005906D1" w:rsidRPr="005906D1" w:rsidRDefault="005906D1" w:rsidP="005906D1">
      <w:pPr>
        <w:pStyle w:val="Code"/>
      </w:pPr>
      <w:r w:rsidRPr="005906D1">
        <w:t>digit 5 makes 9.0 % of the 60000 observations</w:t>
      </w:r>
    </w:p>
    <w:p w14:paraId="5E1C40F4" w14:textId="77777777" w:rsidR="005906D1" w:rsidRPr="005906D1" w:rsidRDefault="005906D1" w:rsidP="005906D1">
      <w:pPr>
        <w:pStyle w:val="Code"/>
      </w:pPr>
      <w:r w:rsidRPr="005906D1">
        <w:t>digit 6 makes 9.9 % of the 60000 observations</w:t>
      </w:r>
    </w:p>
    <w:p w14:paraId="7CF4CA78" w14:textId="77777777" w:rsidR="005906D1" w:rsidRPr="005906D1" w:rsidRDefault="005906D1" w:rsidP="005906D1">
      <w:pPr>
        <w:pStyle w:val="Code"/>
      </w:pPr>
      <w:r w:rsidRPr="005906D1">
        <w:t>digit 7 makes 10.4 % of the 60000 observations</w:t>
      </w:r>
    </w:p>
    <w:p w14:paraId="56086B22" w14:textId="77777777" w:rsidR="005906D1" w:rsidRPr="005906D1" w:rsidRDefault="005906D1" w:rsidP="005906D1">
      <w:pPr>
        <w:pStyle w:val="Code"/>
      </w:pPr>
      <w:r w:rsidRPr="005906D1">
        <w:t>digit 8 makes 9.8 % of the 60000 observations</w:t>
      </w:r>
    </w:p>
    <w:p w14:paraId="26189E92" w14:textId="77777777" w:rsidR="005906D1" w:rsidRDefault="005906D1" w:rsidP="005906D1">
      <w:pPr>
        <w:pStyle w:val="Code"/>
      </w:pPr>
      <w:r w:rsidRPr="005906D1">
        <w:t>digit 9 makes 9.9 % of the 60000 observations</w:t>
      </w:r>
    </w:p>
    <w:p w14:paraId="42DB4C3E" w14:textId="77777777" w:rsidR="005906D1" w:rsidRDefault="004312F7" w:rsidP="005906D1">
      <w:pPr>
        <w:pStyle w:val="BodyTextFirst"/>
      </w:pPr>
      <w:r>
        <w:t>So not every digit appears the same number of times in the</w:t>
      </w:r>
      <w:r w:rsidR="005906D1">
        <w:t xml:space="preserve"> training</w:t>
      </w:r>
      <w:r>
        <w:t xml:space="preserve"> dataset. When</w:t>
      </w:r>
      <w:r w:rsidR="005906D1">
        <w:t>ever one</w:t>
      </w:r>
      <w:r>
        <w:t xml:space="preserve"> </w:t>
      </w:r>
      <w:r w:rsidR="005906D1">
        <w:t>builds</w:t>
      </w:r>
      <w:r>
        <w:t xml:space="preserve"> </w:t>
      </w:r>
      <w:r w:rsidR="005906D1">
        <w:t>a</w:t>
      </w:r>
      <w:r>
        <w:t xml:space="preserve"> dev </w:t>
      </w:r>
      <w:r w:rsidR="005906D1">
        <w:t>and/or a</w:t>
      </w:r>
      <w:r>
        <w:t xml:space="preserve"> test dataset should check that </w:t>
      </w:r>
      <w:r w:rsidR="005906D1">
        <w:t>data</w:t>
      </w:r>
      <w:r>
        <w:t xml:space="preserve"> distributions </w:t>
      </w:r>
      <w:r w:rsidR="005906D1">
        <w:t>are similar</w:t>
      </w:r>
      <w:r>
        <w:t xml:space="preserve">, otherwise when applying </w:t>
      </w:r>
      <w:r w:rsidR="005906D1">
        <w:t>a</w:t>
      </w:r>
      <w:r>
        <w:t xml:space="preserve"> model to the dev or test dataset we could get a result that does not makes much sense, since the model have learned from a different class distribution. In this case for the sake of clarity </w:t>
      </w:r>
      <w:r w:rsidR="002F60B3">
        <w:t>we</w:t>
      </w:r>
      <w:r>
        <w:t xml:space="preserve"> just </w:t>
      </w:r>
      <w:r w:rsidR="005906D1">
        <w:t xml:space="preserve">reasoned on </w:t>
      </w:r>
      <w:r>
        <w:t xml:space="preserve">labels to see how the algorithm is working. In real life you would need to </w:t>
      </w:r>
      <w:r w:rsidR="002F60B3">
        <w:t>also split</w:t>
      </w:r>
      <w:r>
        <w:t xml:space="preserve"> the features of course. Since our original distribution is almost uniform, you should expect a result that is very similar to the original one. Let</w:t>
      </w:r>
      <w:r w:rsidR="002F60B3">
        <w:t xml:space="preserve"> us</w:t>
      </w:r>
      <w:r>
        <w:t xml:space="preserve"> check it </w:t>
      </w:r>
      <w:r w:rsidR="005906D1">
        <w:t>how often (in %) each digit appears in the test dataset</w:t>
      </w:r>
      <w:r w:rsidR="005906D1" w:rsidRPr="002F60B3">
        <w:t xml:space="preserve"> </w:t>
      </w:r>
    </w:p>
    <w:p w14:paraId="05DF5CCE" w14:textId="34F1FF48" w:rsidR="004312F7" w:rsidRPr="002F60B3" w:rsidRDefault="004312F7" w:rsidP="005906D1">
      <w:pPr>
        <w:pStyle w:val="Code"/>
      </w:pPr>
      <w:r w:rsidRPr="002F60B3">
        <w:lastRenderedPageBreak/>
        <w:t>for i in range(10):</w:t>
      </w:r>
    </w:p>
    <w:p w14:paraId="64F7F22C" w14:textId="0DDCC41A" w:rsidR="004312F7" w:rsidRPr="002F60B3" w:rsidRDefault="004312F7" w:rsidP="005906D1">
      <w:pPr>
        <w:pStyle w:val="Code"/>
      </w:pPr>
      <w:r w:rsidRPr="002F60B3">
        <w:t xml:space="preserve">    print (</w:t>
      </w:r>
      <w:r w:rsidR="006E7586" w:rsidRPr="002F60B3">
        <w:t>'</w:t>
      </w:r>
      <w:r w:rsidRPr="002F60B3">
        <w:t>digit</w:t>
      </w:r>
      <w:r w:rsidR="006E7586" w:rsidRPr="002F60B3">
        <w:t>'</w:t>
      </w:r>
      <w:r w:rsidRPr="002F60B3">
        <w:t xml:space="preserve">, i, </w:t>
      </w:r>
      <w:r w:rsidR="006E7586" w:rsidRPr="002F60B3">
        <w:t>'</w:t>
      </w:r>
      <w:r w:rsidRPr="002F60B3">
        <w:t>makes</w:t>
      </w:r>
      <w:r w:rsidR="006E7586" w:rsidRPr="002F60B3">
        <w:t>'</w:t>
      </w:r>
      <w:r w:rsidRPr="002F60B3">
        <w:t>, np.around(np.count_nonzero(</w:t>
      </w:r>
      <w:r w:rsidR="005906D1">
        <w:t>y_test</w:t>
      </w:r>
      <w:r w:rsidRPr="002F60B3">
        <w:t xml:space="preserve"> == i)/</w:t>
      </w:r>
      <w:r w:rsidR="005D6D2B">
        <w:t>10000</w:t>
      </w:r>
      <w:r w:rsidRPr="002F60B3">
        <w:t>.0*100.0, decimals</w:t>
      </w:r>
      <w:r w:rsidR="006E7586">
        <w:t xml:space="preserve"> </w:t>
      </w:r>
      <w:r w:rsidRPr="002F60B3">
        <w:t>=</w:t>
      </w:r>
      <w:r w:rsidR="006E7586">
        <w:t xml:space="preserve"> </w:t>
      </w:r>
      <w:r w:rsidRPr="002F60B3">
        <w:t xml:space="preserve">1), </w:t>
      </w:r>
      <w:r w:rsidR="006E7586" w:rsidRPr="002F60B3">
        <w:t>'</w:t>
      </w:r>
      <w:r w:rsidRPr="002F60B3">
        <w:t xml:space="preserve">% of the </w:t>
      </w:r>
      <w:r w:rsidR="005D6D2B">
        <w:t>10000</w:t>
      </w:r>
      <w:r w:rsidRPr="002F60B3">
        <w:t xml:space="preserve"> observations</w:t>
      </w:r>
      <w:r w:rsidR="006E7586" w:rsidRPr="002F60B3">
        <w:t>'</w:t>
      </w:r>
      <w:r w:rsidRPr="002F60B3">
        <w:t>)</w:t>
      </w:r>
    </w:p>
    <w:p w14:paraId="171269B0" w14:textId="77777777" w:rsidR="004312F7" w:rsidRDefault="004312F7" w:rsidP="002F60B3">
      <w:pPr>
        <w:pStyle w:val="BodyTextFirst"/>
      </w:pPr>
      <w:r>
        <w:t>this gives us the result</w:t>
      </w:r>
    </w:p>
    <w:p w14:paraId="19914ABD" w14:textId="77777777" w:rsidR="005906D1" w:rsidRPr="005906D1" w:rsidRDefault="005906D1" w:rsidP="005906D1">
      <w:pPr>
        <w:pStyle w:val="Code"/>
      </w:pPr>
      <w:r w:rsidRPr="005906D1">
        <w:t>digit 0 makes 9.8 % of the 10000 observations</w:t>
      </w:r>
    </w:p>
    <w:p w14:paraId="75ECF518" w14:textId="77777777" w:rsidR="005906D1" w:rsidRPr="005906D1" w:rsidRDefault="005906D1" w:rsidP="005906D1">
      <w:pPr>
        <w:pStyle w:val="Code"/>
      </w:pPr>
      <w:r w:rsidRPr="005906D1">
        <w:t>digit 1 makes 11.4 % of the 10000 observations</w:t>
      </w:r>
    </w:p>
    <w:p w14:paraId="1E83A204" w14:textId="77777777" w:rsidR="005906D1" w:rsidRPr="005906D1" w:rsidRDefault="005906D1" w:rsidP="005906D1">
      <w:pPr>
        <w:pStyle w:val="Code"/>
      </w:pPr>
      <w:r w:rsidRPr="005906D1">
        <w:t>digit 2 makes 10.3 % of the 10000 observations</w:t>
      </w:r>
    </w:p>
    <w:p w14:paraId="3AEB3684" w14:textId="77777777" w:rsidR="005906D1" w:rsidRPr="005906D1" w:rsidRDefault="005906D1" w:rsidP="005906D1">
      <w:pPr>
        <w:pStyle w:val="Code"/>
      </w:pPr>
      <w:r w:rsidRPr="005906D1">
        <w:t>digit 3 makes 10.1 % of the 10000 observations</w:t>
      </w:r>
    </w:p>
    <w:p w14:paraId="6C972F3B" w14:textId="77777777" w:rsidR="005906D1" w:rsidRPr="005906D1" w:rsidRDefault="005906D1" w:rsidP="005906D1">
      <w:pPr>
        <w:pStyle w:val="Code"/>
      </w:pPr>
      <w:r w:rsidRPr="005906D1">
        <w:t>digit 4 makes 9.8 % of the 10000 observations</w:t>
      </w:r>
    </w:p>
    <w:p w14:paraId="7EFBDCFF" w14:textId="77777777" w:rsidR="005906D1" w:rsidRPr="005906D1" w:rsidRDefault="005906D1" w:rsidP="005906D1">
      <w:pPr>
        <w:pStyle w:val="Code"/>
      </w:pPr>
      <w:r w:rsidRPr="005906D1">
        <w:t>digit 5 makes 8.9 % of the 10000 observations</w:t>
      </w:r>
    </w:p>
    <w:p w14:paraId="1F5A1880" w14:textId="77777777" w:rsidR="005906D1" w:rsidRPr="005906D1" w:rsidRDefault="005906D1" w:rsidP="005906D1">
      <w:pPr>
        <w:pStyle w:val="Code"/>
      </w:pPr>
      <w:r w:rsidRPr="005906D1">
        <w:t>digit 6 makes 9.6 % of the 10000 observations</w:t>
      </w:r>
    </w:p>
    <w:p w14:paraId="5E6AB5B3" w14:textId="77777777" w:rsidR="005906D1" w:rsidRPr="005906D1" w:rsidRDefault="005906D1" w:rsidP="005906D1">
      <w:pPr>
        <w:pStyle w:val="Code"/>
      </w:pPr>
      <w:r w:rsidRPr="005906D1">
        <w:t>digit 7 makes 10.3 % of the 10000 observations</w:t>
      </w:r>
    </w:p>
    <w:p w14:paraId="3EC96DA4" w14:textId="77777777" w:rsidR="005906D1" w:rsidRPr="005906D1" w:rsidRDefault="005906D1" w:rsidP="005906D1">
      <w:pPr>
        <w:pStyle w:val="Code"/>
      </w:pPr>
      <w:r w:rsidRPr="005906D1">
        <w:t>digit 8 makes 9.7 % of the 10000 observations</w:t>
      </w:r>
    </w:p>
    <w:p w14:paraId="54D8CCD5" w14:textId="77777777" w:rsidR="005906D1" w:rsidRDefault="005906D1" w:rsidP="005906D1">
      <w:pPr>
        <w:pStyle w:val="Code"/>
      </w:pPr>
      <w:r w:rsidRPr="005906D1">
        <w:t xml:space="preserve">digit 9 makes 10.1 % of the 10000 observations </w:t>
      </w:r>
    </w:p>
    <w:p w14:paraId="5358F250" w14:textId="4B1F7CC1" w:rsidR="005906D1" w:rsidRDefault="004312F7" w:rsidP="005906D1">
      <w:pPr>
        <w:pStyle w:val="BodyTextCont"/>
        <w:ind w:firstLine="0"/>
      </w:pPr>
      <w:r>
        <w:t xml:space="preserve">you can compare these results with the one from the entire dataset. You will notice that they are very close, not the same, but close enough. In this case </w:t>
      </w:r>
      <w:r w:rsidR="002F60B3">
        <w:t>we can</w:t>
      </w:r>
      <w:r>
        <w:t xml:space="preserve"> simply proceed without worries. </w:t>
      </w:r>
      <w:r w:rsidR="005906D1">
        <w:t>But if this is not the case, one should pay a lot of attention to have a similar distribution in every dataset is going to use.</w:t>
      </w:r>
    </w:p>
    <w:p w14:paraId="11823637" w14:textId="6DA863E2" w:rsidR="004312F7" w:rsidRDefault="00CC7558" w:rsidP="00CC7558">
      <w:pPr>
        <w:pStyle w:val="BodyTextCont"/>
      </w:pPr>
      <w:r>
        <w:t>If the training, dev and test datasets have not the same distribution, this</w:t>
      </w:r>
      <w:r w:rsidR="004312F7">
        <w:t xml:space="preserve"> can be quite dangerous when checking how the model is doing or because your model may end up learning from a </w:t>
      </w:r>
      <w:r w:rsidR="002F60B3">
        <w:t>so-called</w:t>
      </w:r>
      <w:r w:rsidR="004312F7">
        <w:t xml:space="preserve"> </w:t>
      </w:r>
      <w:r w:rsidR="004312F7" w:rsidRPr="002F60B3">
        <w:rPr>
          <w:rStyle w:val="Enfasigrassetto"/>
        </w:rPr>
        <w:t>unbalanced class distribution</w:t>
      </w:r>
      <w:r w:rsidR="004312F7">
        <w:t xml:space="preserve">. </w:t>
      </w:r>
    </w:p>
    <w:p w14:paraId="4B66A6FC" w14:textId="4B4B959D" w:rsidR="004312F7" w:rsidRPr="002F60B3" w:rsidRDefault="002F60B3" w:rsidP="002F60B3">
      <w:pPr>
        <w:pStyle w:val="NoteTipCaution"/>
      </w:pPr>
      <w:r w:rsidRPr="002F60B3">
        <w:rPr>
          <w:rStyle w:val="Enfasigrassetto"/>
        </w:rPr>
        <w:t>Note</w:t>
      </w:r>
      <w:r w:rsidRPr="002F60B3">
        <w:t xml:space="preserve"> </w:t>
      </w:r>
      <w:r w:rsidR="004312F7" w:rsidRPr="002F60B3">
        <w:t>Usually we talk about an unbalanced class distribution in a dataset for a classification problem when one or more classes appear a different number of times than others. Usually this becomes a problem in the learning process when the difference is significant. A few percent of difference are often not an issue.</w:t>
      </w:r>
    </w:p>
    <w:p w14:paraId="3C20E491" w14:textId="4C2AAD1E" w:rsidR="004312F7" w:rsidRDefault="004312F7" w:rsidP="002F60B3">
      <w:pPr>
        <w:pStyle w:val="BodyTextFirst"/>
      </w:pPr>
      <w:r>
        <w:t xml:space="preserve">If you have a dataset with three classes, for example, where you have 1000 observations in each class, then the dataset has a perfectly balanced class distribution, but if you have in class 1 only 100 observations, in class 2 10000 observations and in class 3 5000 then we talk about an unbalanced class distribution. You should not think that this is a rare occurrence. Suppose you need to build a model that recognize fraudulent credit card transactions. </w:t>
      </w:r>
      <w:r w:rsidR="002F60B3">
        <w:t>It i</w:t>
      </w:r>
      <w:r>
        <w:t xml:space="preserve">s safe to assume that those transactions are a very small percent of the entire </w:t>
      </w:r>
      <w:r w:rsidR="006E7586">
        <w:t>number</w:t>
      </w:r>
      <w:r>
        <w:t xml:space="preserve"> of transactions that you will have at your disposal!</w:t>
      </w:r>
    </w:p>
    <w:p w14:paraId="54ED7268" w14:textId="3D01F0C2" w:rsidR="004312F7" w:rsidRPr="002F60B3" w:rsidRDefault="002F60B3" w:rsidP="002F60B3">
      <w:pPr>
        <w:pStyle w:val="NoteTipCaution"/>
      </w:pPr>
      <w:r w:rsidRPr="002F60B3">
        <w:rPr>
          <w:rStyle w:val="Enfasigrassetto"/>
        </w:rPr>
        <w:lastRenderedPageBreak/>
        <w:t>Tip</w:t>
      </w:r>
      <w:r w:rsidRPr="002F60B3">
        <w:t xml:space="preserve"> </w:t>
      </w:r>
      <w:r w:rsidR="004312F7" w:rsidRPr="002F60B3">
        <w:t>When splitting your dataset, you must pay great attention not only to the number of observations you have in each dataset, but also on which observations go in each dataset. Note that this problem is not specific to deep learning but is important generally in machine learning.</w:t>
      </w:r>
    </w:p>
    <w:p w14:paraId="344AD08E" w14:textId="09B105AD" w:rsidR="004312F7" w:rsidRPr="00572DF0" w:rsidRDefault="004312F7" w:rsidP="002F60B3">
      <w:pPr>
        <w:pStyle w:val="BodyTextFirst"/>
      </w:pPr>
      <w:r>
        <w:t xml:space="preserve">To go into details on how to deal with unbalanced datasets would go beyond the scope of this book but is important to understand what kind of </w:t>
      </w:r>
      <w:r w:rsidR="0064716F">
        <w:t>consequences</w:t>
      </w:r>
      <w:r>
        <w:t xml:space="preserve"> it may have. </w:t>
      </w:r>
      <w:r w:rsidR="0064716F">
        <w:t>We will see</w:t>
      </w:r>
      <w:r>
        <w:t xml:space="preserve"> in the next section what can happen if you feed an unbalanced dataset to a neural network so that you gain a concrete understanding of what can happen. At the end of next section, I will give you a few hints on what to do in such a case.</w:t>
      </w:r>
    </w:p>
    <w:p w14:paraId="352FAA15" w14:textId="77777777" w:rsidR="004312F7" w:rsidRDefault="004312F7" w:rsidP="006E7586">
      <w:pPr>
        <w:pStyle w:val="Titolo2"/>
      </w:pPr>
      <w:r>
        <w:t>Unbalanced class distribution: what can happen</w:t>
      </w:r>
    </w:p>
    <w:p w14:paraId="009CC0F3" w14:textId="0CD3AF7E" w:rsidR="004312F7" w:rsidRPr="006E7586" w:rsidRDefault="004312F7" w:rsidP="006E7586">
      <w:pPr>
        <w:pStyle w:val="BodyTextFirst"/>
      </w:pPr>
      <w:r w:rsidRPr="006E7586">
        <w:t xml:space="preserve">Since we are talking about how to split our dataset to perform metric analysis is important to grasp the concept of unbalanced class distribution and how to deal with it. In deep learning you will find yourself very often splitting datasets and you should be aware of the problems you may encounter if you do it in the wrong way. Let </w:t>
      </w:r>
      <w:r w:rsidR="008300D1">
        <w:t>us see</w:t>
      </w:r>
      <w:r w:rsidRPr="006E7586">
        <w:t xml:space="preserve"> a concrete example of how bad things can go if you do it wrongly. </w:t>
      </w:r>
    </w:p>
    <w:p w14:paraId="55680E2D" w14:textId="77777777" w:rsidR="000E791E" w:rsidRPr="00351C77" w:rsidRDefault="004312F7" w:rsidP="00351C77">
      <w:pPr>
        <w:pStyle w:val="BodyTextCont"/>
      </w:pPr>
      <w:r w:rsidRPr="00351C77">
        <w:t xml:space="preserve">We will use the </w:t>
      </w:r>
      <w:r w:rsidRPr="00245757">
        <w:rPr>
          <w:rStyle w:val="Enfasigrassetto"/>
        </w:rPr>
        <w:t xml:space="preserve">MNIST </w:t>
      </w:r>
      <w:r w:rsidR="006E7586" w:rsidRPr="00245757">
        <w:rPr>
          <w:rStyle w:val="Enfasigrassetto"/>
        </w:rPr>
        <w:t>dataset</w:t>
      </w:r>
      <w:r w:rsidR="008300D1" w:rsidRPr="00351C77">
        <w:t xml:space="preserve"> [</w:t>
      </w:r>
      <w:r w:rsidR="000E791E" w:rsidRPr="00351C77">
        <w:t>5</w:t>
      </w:r>
      <w:r w:rsidR="008300D1" w:rsidRPr="00351C77">
        <w:t>]</w:t>
      </w:r>
      <w:r w:rsidR="006E7586" w:rsidRPr="00351C77">
        <w:t>,</w:t>
      </w:r>
      <w:r w:rsidRPr="00351C77">
        <w:t xml:space="preserve"> and we will do </w:t>
      </w:r>
      <w:r w:rsidRPr="00245757">
        <w:rPr>
          <w:rStyle w:val="Enfasigrassetto"/>
        </w:rPr>
        <w:t>basic logistic regression with a single neuron</w:t>
      </w:r>
      <w:r w:rsidRPr="00351C77">
        <w:t xml:space="preserve">. </w:t>
      </w:r>
      <w:r w:rsidR="008300D1" w:rsidRPr="00351C77">
        <w:t>The MNIST database is a large database of handwritten digits that we can use to</w:t>
      </w:r>
      <w:r w:rsidR="000E791E" w:rsidRPr="00351C77">
        <w:t xml:space="preserve"> </w:t>
      </w:r>
      <w:r w:rsidR="008300D1" w:rsidRPr="00351C77">
        <w:t xml:space="preserve">train our model. The MNIST database contains 70000 images. </w:t>
      </w:r>
    </w:p>
    <w:p w14:paraId="4B66729E" w14:textId="04694D89" w:rsidR="008300D1" w:rsidRDefault="008300D1" w:rsidP="00351C77">
      <w:pPr>
        <w:pStyle w:val="BodyTextCont"/>
      </w:pPr>
      <w:r w:rsidRPr="00351C77">
        <w:t>“The original black and</w:t>
      </w:r>
      <w:r w:rsidR="000E791E" w:rsidRPr="00351C77">
        <w:t xml:space="preserve"> </w:t>
      </w:r>
      <w:r w:rsidRPr="00351C77">
        <w:t xml:space="preserve">white (bilevel) images from </w:t>
      </w:r>
      <w:r w:rsidR="00351C77" w:rsidRPr="00351C77">
        <w:t>M</w:t>
      </w:r>
      <w:r w:rsidRPr="00351C77">
        <w:t>NIST were normalized to fit in a 20</w:t>
      </w:r>
      <w:r w:rsidR="000E791E" w:rsidRPr="00351C77">
        <w:t>x</w:t>
      </w:r>
      <w:r w:rsidRPr="00351C77">
        <w:t>20 pixel box while</w:t>
      </w:r>
      <w:r w:rsidR="000E791E" w:rsidRPr="00351C77">
        <w:t xml:space="preserve"> </w:t>
      </w:r>
      <w:r w:rsidRPr="00351C77">
        <w:t>preserving their aspect ratio. The resulting images contain grey levels as a result of the</w:t>
      </w:r>
      <w:r w:rsidR="000E791E" w:rsidRPr="00351C77">
        <w:t xml:space="preserve"> </w:t>
      </w:r>
      <w:r w:rsidRPr="00351C77">
        <w:t>anti-aliasing technique used by the normalization algorithm. The images were centered</w:t>
      </w:r>
      <w:r w:rsidR="000E791E" w:rsidRPr="00351C77">
        <w:t xml:space="preserve"> </w:t>
      </w:r>
      <w:r w:rsidRPr="00351C77">
        <w:t>in a 28</w:t>
      </w:r>
      <w:r w:rsidR="000E791E" w:rsidRPr="00351C77">
        <w:t>x</w:t>
      </w:r>
      <w:r w:rsidRPr="00351C77">
        <w:t xml:space="preserve">28 image by computing the center of mass of the </w:t>
      </w:r>
      <w:r w:rsidR="00351C77" w:rsidRPr="00351C77">
        <w:t>pixels and</w:t>
      </w:r>
      <w:r w:rsidRPr="00351C77">
        <w:t xml:space="preserve"> translating the</w:t>
      </w:r>
      <w:r w:rsidR="000E791E" w:rsidRPr="00351C77">
        <w:t xml:space="preserve"> </w:t>
      </w:r>
      <w:r w:rsidRPr="00351C77">
        <w:t>image so as to position this point at the center of the 28</w:t>
      </w:r>
      <w:r w:rsidR="000E791E" w:rsidRPr="00351C77">
        <w:t>x</w:t>
      </w:r>
      <w:r w:rsidRPr="00351C77">
        <w:t xml:space="preserve">28 field” </w:t>
      </w:r>
      <w:r w:rsidR="000E791E" w:rsidRPr="00351C77">
        <w:t xml:space="preserve">[5]. </w:t>
      </w:r>
      <w:r w:rsidRPr="00351C77">
        <w:t>Our features will be the gray value for each pixel, so we will have 28</w:t>
      </w:r>
      <w:r w:rsidR="00351C77" w:rsidRPr="00351C77">
        <w:t>x</w:t>
      </w:r>
      <w:r w:rsidRPr="00351C77">
        <w:t>28 = 784</w:t>
      </w:r>
      <w:r w:rsidR="000E791E" w:rsidRPr="00351C77">
        <w:t xml:space="preserve"> </w:t>
      </w:r>
      <w:r w:rsidRPr="00351C77">
        <w:t>features whose values will go from 0 to 255 (gray values). The dataset contains all ten</w:t>
      </w:r>
      <w:r w:rsidR="000E791E" w:rsidRPr="00351C77">
        <w:t xml:space="preserve"> </w:t>
      </w:r>
      <w:r w:rsidRPr="00351C77">
        <w:t>digits, from 0 to 9. With the following code, you can prepare the data to use in the</w:t>
      </w:r>
      <w:r w:rsidR="000E791E" w:rsidRPr="00351C77">
        <w:t xml:space="preserve"> </w:t>
      </w:r>
      <w:r w:rsidRPr="00351C77">
        <w:t>sections below. As usual, let</w:t>
      </w:r>
      <w:r w:rsidR="00351C77" w:rsidRPr="00351C77">
        <w:t xml:space="preserve"> u</w:t>
      </w:r>
      <w:r w:rsidRPr="00351C77">
        <w:t>s first import the necessary library.</w:t>
      </w:r>
    </w:p>
    <w:p w14:paraId="1DBE7745" w14:textId="77777777" w:rsidR="00496A08" w:rsidRDefault="00496A08" w:rsidP="00496A08">
      <w:pPr>
        <w:pStyle w:val="Code"/>
      </w:pPr>
      <w:r>
        <w:t># general libraries</w:t>
      </w:r>
    </w:p>
    <w:p w14:paraId="2EF265B1" w14:textId="77777777" w:rsidR="00496A08" w:rsidRDefault="00496A08" w:rsidP="00496A08">
      <w:pPr>
        <w:pStyle w:val="Code"/>
      </w:pPr>
      <w:r>
        <w:t>import pandas as pd</w:t>
      </w:r>
    </w:p>
    <w:p w14:paraId="2433F6B1" w14:textId="77777777" w:rsidR="00496A08" w:rsidRDefault="00496A08" w:rsidP="00496A08">
      <w:pPr>
        <w:pStyle w:val="Code"/>
      </w:pPr>
      <w:r>
        <w:t>import numpy as np</w:t>
      </w:r>
    </w:p>
    <w:p w14:paraId="788BB166" w14:textId="77777777" w:rsidR="00496A08" w:rsidRDefault="00496A08" w:rsidP="00496A08">
      <w:pPr>
        <w:pStyle w:val="Code"/>
      </w:pPr>
      <w:r>
        <w:t>import matplotlib</w:t>
      </w:r>
    </w:p>
    <w:p w14:paraId="222192BD" w14:textId="77777777" w:rsidR="00496A08" w:rsidRDefault="00496A08" w:rsidP="00496A08">
      <w:pPr>
        <w:pStyle w:val="Code"/>
      </w:pPr>
      <w:r>
        <w:t>import matplotlib.pyplot as plt</w:t>
      </w:r>
    </w:p>
    <w:p w14:paraId="7D0719B9" w14:textId="77777777" w:rsidR="00496A08" w:rsidRDefault="00496A08" w:rsidP="00496A08">
      <w:pPr>
        <w:pStyle w:val="Code"/>
      </w:pPr>
      <w:r>
        <w:lastRenderedPageBreak/>
        <w:t>import matplotlib.font_manager as fm</w:t>
      </w:r>
    </w:p>
    <w:p w14:paraId="1472CFD6" w14:textId="77777777" w:rsidR="00496A08" w:rsidRDefault="00496A08" w:rsidP="00496A08">
      <w:pPr>
        <w:pStyle w:val="Code"/>
      </w:pPr>
    </w:p>
    <w:p w14:paraId="139C0183" w14:textId="77777777" w:rsidR="00496A08" w:rsidRDefault="00496A08" w:rsidP="00496A08">
      <w:pPr>
        <w:pStyle w:val="Code"/>
      </w:pPr>
      <w:r>
        <w:t># sklearn libraries</w:t>
      </w:r>
    </w:p>
    <w:p w14:paraId="62F2BDFA" w14:textId="77777777" w:rsidR="00496A08" w:rsidRDefault="00496A08" w:rsidP="00496A08">
      <w:pPr>
        <w:pStyle w:val="Code"/>
      </w:pPr>
      <w:r>
        <w:t>from sklearn.metrics import confusion_matrix</w:t>
      </w:r>
    </w:p>
    <w:p w14:paraId="156F134A" w14:textId="77777777" w:rsidR="00496A08" w:rsidRDefault="00496A08" w:rsidP="00496A08">
      <w:pPr>
        <w:pStyle w:val="Code"/>
      </w:pPr>
    </w:p>
    <w:p w14:paraId="6143ADD6" w14:textId="77777777" w:rsidR="00496A08" w:rsidRDefault="00496A08" w:rsidP="00496A08">
      <w:pPr>
        <w:pStyle w:val="Code"/>
      </w:pPr>
      <w:r>
        <w:t># tensorflow libraries</w:t>
      </w:r>
    </w:p>
    <w:p w14:paraId="7C70CE2B" w14:textId="77777777" w:rsidR="00496A08" w:rsidRDefault="00496A08" w:rsidP="00496A08">
      <w:pPr>
        <w:pStyle w:val="Code"/>
      </w:pPr>
      <w:r>
        <w:t>import tensorflow as tf</w:t>
      </w:r>
    </w:p>
    <w:p w14:paraId="0EA24940" w14:textId="77777777" w:rsidR="00496A08" w:rsidRDefault="00496A08" w:rsidP="00496A08">
      <w:pPr>
        <w:pStyle w:val="Code"/>
      </w:pPr>
      <w:r>
        <w:t>from tensorflow import keras</w:t>
      </w:r>
    </w:p>
    <w:p w14:paraId="02E0D905" w14:textId="77777777" w:rsidR="00496A08" w:rsidRDefault="00496A08" w:rsidP="00496A08">
      <w:pPr>
        <w:pStyle w:val="Code"/>
      </w:pPr>
      <w:r>
        <w:t>from tensorflow.keras import layers</w:t>
      </w:r>
    </w:p>
    <w:p w14:paraId="06F25436" w14:textId="77777777" w:rsidR="00496A08" w:rsidRDefault="00496A08" w:rsidP="00496A08">
      <w:pPr>
        <w:pStyle w:val="Code"/>
      </w:pPr>
      <w:r>
        <w:t>import tensorflow_docs as tfdocs</w:t>
      </w:r>
    </w:p>
    <w:p w14:paraId="03DEE621" w14:textId="1995425C" w:rsidR="00496A08" w:rsidRPr="00351C77" w:rsidRDefault="00496A08" w:rsidP="00496A08">
      <w:pPr>
        <w:pStyle w:val="Code"/>
      </w:pPr>
      <w:r>
        <w:t>import tensorflow_docs.modeling</w:t>
      </w:r>
    </w:p>
    <w:p w14:paraId="569B6216" w14:textId="41D600B2" w:rsidR="00036E0B" w:rsidRPr="00036E0B" w:rsidRDefault="004312F7" w:rsidP="00496A08">
      <w:pPr>
        <w:pStyle w:val="BodyTextCont"/>
      </w:pPr>
      <w:r w:rsidRPr="00351C77">
        <w:t>First, we load the data</w:t>
      </w:r>
    </w:p>
    <w:p w14:paraId="2E3B1FB3" w14:textId="233C2D1C" w:rsidR="00036E0B" w:rsidRDefault="00036E0B" w:rsidP="00036E0B">
      <w:pPr>
        <w:pStyle w:val="Code"/>
      </w:pPr>
      <w:r w:rsidRPr="00036E0B">
        <w:t>(x_train, y_train), (x_test, y_test) = keras.datasets.mnist.load_data()</w:t>
      </w:r>
    </w:p>
    <w:p w14:paraId="0E994791" w14:textId="77777777" w:rsidR="00FB017F" w:rsidRDefault="00FB017F" w:rsidP="004312F7">
      <w:pPr>
        <w:pStyle w:val="BodyTextCont"/>
        <w:ind w:firstLine="0"/>
      </w:pPr>
      <w:r w:rsidRPr="00FB017F">
        <w:t>It is useful to define a function to visualize the digits, to get an idea of how they look.</w:t>
      </w:r>
    </w:p>
    <w:p w14:paraId="1802D485" w14:textId="77777777" w:rsidR="00FB017F" w:rsidRDefault="00FB017F" w:rsidP="00FB017F">
      <w:pPr>
        <w:pStyle w:val="Code"/>
      </w:pPr>
      <w:r>
        <w:t>def plot_digit(some_digit):</w:t>
      </w:r>
    </w:p>
    <w:p w14:paraId="3F9FAFD5" w14:textId="77777777" w:rsidR="00FB017F" w:rsidRDefault="00FB017F" w:rsidP="00FB017F">
      <w:pPr>
        <w:pStyle w:val="Code"/>
      </w:pPr>
      <w:r>
        <w:t xml:space="preserve">  plt.imshow(some_digit, cmap = matplotlib.cm.binary, interpolation = "nearest")</w:t>
      </w:r>
    </w:p>
    <w:p w14:paraId="6C295D16" w14:textId="77777777" w:rsidR="00FB017F" w:rsidRDefault="00FB017F" w:rsidP="00FB017F">
      <w:pPr>
        <w:pStyle w:val="Code"/>
      </w:pPr>
      <w:r>
        <w:t xml:space="preserve">  plt.axis("off")</w:t>
      </w:r>
    </w:p>
    <w:p w14:paraId="2E1942E8" w14:textId="32150BD0" w:rsidR="00FB017F" w:rsidRDefault="00FB017F" w:rsidP="00FB017F">
      <w:pPr>
        <w:pStyle w:val="Code"/>
      </w:pPr>
      <w:r>
        <w:t xml:space="preserve">  plt.show()</w:t>
      </w:r>
    </w:p>
    <w:p w14:paraId="55E9AB27" w14:textId="75247767" w:rsidR="00245757" w:rsidRDefault="00FB017F" w:rsidP="004312F7">
      <w:pPr>
        <w:pStyle w:val="BodyTextCont"/>
        <w:ind w:firstLine="0"/>
      </w:pPr>
      <w:r w:rsidRPr="00FB017F">
        <w:t xml:space="preserve">For example, we can plot one randomly (see Figure </w:t>
      </w:r>
      <w:r>
        <w:t>10</w:t>
      </w:r>
      <w:r w:rsidRPr="00FB017F">
        <w:t>-7).</w:t>
      </w:r>
    </w:p>
    <w:p w14:paraId="13059EDD" w14:textId="0CC5C38C" w:rsidR="00FB017F" w:rsidRDefault="00FB017F" w:rsidP="00FB017F">
      <w:pPr>
        <w:pStyle w:val="Code"/>
      </w:pPr>
      <w:r w:rsidRPr="00FB017F">
        <w:t>plot_digit(x_train[36003])</w:t>
      </w:r>
    </w:p>
    <w:p w14:paraId="56E18EAD" w14:textId="3F2FF9B4" w:rsidR="00245757" w:rsidRDefault="00245757" w:rsidP="00245757">
      <w:pPr>
        <w:pStyle w:val="BodyTextCont"/>
        <w:ind w:firstLine="0"/>
        <w:jc w:val="center"/>
      </w:pPr>
      <w:r>
        <w:rPr>
          <w:noProof/>
        </w:rPr>
        <w:drawing>
          <wp:inline distT="0" distB="0" distL="0" distR="0" wp14:anchorId="5FD7DD21" wp14:editId="22A992FF">
            <wp:extent cx="2128724" cy="1419148"/>
            <wp:effectExtent l="0" t="0" r="508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7324" cy="1431548"/>
                    </a:xfrm>
                    <a:prstGeom prst="rect">
                      <a:avLst/>
                    </a:prstGeom>
                  </pic:spPr>
                </pic:pic>
              </a:graphicData>
            </a:graphic>
          </wp:inline>
        </w:drawing>
      </w:r>
    </w:p>
    <w:p w14:paraId="2E8B448F" w14:textId="0333CBF7" w:rsidR="00245757" w:rsidRDefault="00245757" w:rsidP="00FB017F">
      <w:pPr>
        <w:pStyle w:val="FigureCaption"/>
      </w:pPr>
      <w:r>
        <w:t xml:space="preserve">Figure 10-7. </w:t>
      </w:r>
      <w:r w:rsidR="00FB017F" w:rsidRPr="00FB017F">
        <w:t xml:space="preserve">The 36003rd digit in the dataset. It is easily recognizable as a </w:t>
      </w:r>
      <w:r w:rsidR="00FB017F">
        <w:t>7.</w:t>
      </w:r>
    </w:p>
    <w:p w14:paraId="25D1CE1B" w14:textId="69839F2F" w:rsidR="004312F7" w:rsidRDefault="004312F7" w:rsidP="004312F7">
      <w:pPr>
        <w:pStyle w:val="BodyTextCont"/>
        <w:ind w:firstLine="0"/>
      </w:pPr>
      <w:r>
        <w:t xml:space="preserve">Now </w:t>
      </w:r>
      <w:r w:rsidR="00FB017F">
        <w:t>that we have inspected the dataset a bit,</w:t>
      </w:r>
      <w:r>
        <w:t xml:space="preserve"> comes the important part, we create a new label in this way: we assign to all observations for the digit zero the label 0, and to all other digits (1,2,3,4,5,6,7,8 and 9) the label 1 with the code</w:t>
      </w:r>
    </w:p>
    <w:p w14:paraId="661A720D" w14:textId="77777777" w:rsidR="00245757" w:rsidRPr="00245757" w:rsidRDefault="00245757" w:rsidP="00245757">
      <w:pPr>
        <w:pStyle w:val="Code"/>
      </w:pPr>
      <w:r w:rsidRPr="00245757">
        <w:t>y_train_unbalanced = np.zeros_like(y_train)</w:t>
      </w:r>
    </w:p>
    <w:p w14:paraId="1F9637B0" w14:textId="77777777" w:rsidR="00245757" w:rsidRPr="00245757" w:rsidRDefault="00245757" w:rsidP="00245757">
      <w:pPr>
        <w:pStyle w:val="Code"/>
      </w:pPr>
      <w:r w:rsidRPr="00245757">
        <w:lastRenderedPageBreak/>
        <w:t>y_train_unbalanced[np.any([y_train == 0], axis = 0)] = 0</w:t>
      </w:r>
    </w:p>
    <w:p w14:paraId="38E57F74" w14:textId="3DD72531" w:rsidR="00245757" w:rsidRPr="00245757" w:rsidRDefault="00245757" w:rsidP="00245757">
      <w:pPr>
        <w:pStyle w:val="Code"/>
      </w:pPr>
      <w:r w:rsidRPr="00245757">
        <w:t>y_train_unbalanced[np.any([y_train &gt; 0], axis = 0)] = 1</w:t>
      </w:r>
    </w:p>
    <w:p w14:paraId="01BAA2CB" w14:textId="7003FEFD" w:rsidR="00245757" w:rsidRPr="00245757" w:rsidRDefault="00245757" w:rsidP="00245757">
      <w:pPr>
        <w:pStyle w:val="Code"/>
      </w:pPr>
    </w:p>
    <w:p w14:paraId="68057570" w14:textId="77777777" w:rsidR="00245757" w:rsidRPr="00245757" w:rsidRDefault="00245757" w:rsidP="00245757">
      <w:pPr>
        <w:pStyle w:val="Code"/>
      </w:pPr>
      <w:r w:rsidRPr="00245757">
        <w:t>y_test_unbalanced = np.zeros_like(y_test)</w:t>
      </w:r>
    </w:p>
    <w:p w14:paraId="34772720" w14:textId="77777777" w:rsidR="00245757" w:rsidRPr="00245757" w:rsidRDefault="00245757" w:rsidP="00245757">
      <w:pPr>
        <w:pStyle w:val="Code"/>
      </w:pPr>
      <w:r w:rsidRPr="00245757">
        <w:t>y_test_unbalanced[np.any([y_test == 0], axis = 0)] = 0</w:t>
      </w:r>
    </w:p>
    <w:p w14:paraId="4F5C23EA" w14:textId="4E86F79F" w:rsidR="00245757" w:rsidRPr="00245757" w:rsidRDefault="00245757" w:rsidP="00245757">
      <w:pPr>
        <w:pStyle w:val="Code"/>
      </w:pPr>
      <w:r w:rsidRPr="00245757">
        <w:t>y_test_unbalanced[np.any([y_test &gt; 0], axis = 0)] = 1</w:t>
      </w:r>
    </w:p>
    <w:p w14:paraId="7568B7C9" w14:textId="738D2024" w:rsidR="004312F7" w:rsidRDefault="004312F7" w:rsidP="00FB017F">
      <w:pPr>
        <w:pStyle w:val="BodyTextCont"/>
        <w:ind w:firstLine="0"/>
      </w:pPr>
      <w:r>
        <w:t>now the array</w:t>
      </w:r>
      <w:r w:rsidR="009E4FD9">
        <w:t>s</w:t>
      </w:r>
      <w:r>
        <w:t xml:space="preserve"> </w:t>
      </w:r>
      <w:r w:rsidRPr="00036E0B">
        <w:rPr>
          <w:rStyle w:val="CodeInline"/>
        </w:rPr>
        <w:t>y_</w:t>
      </w:r>
      <w:r w:rsidR="00FB017F">
        <w:rPr>
          <w:rStyle w:val="CodeInline"/>
        </w:rPr>
        <w:t xml:space="preserve">train_unbalanced </w:t>
      </w:r>
      <w:r w:rsidR="00FB017F" w:rsidRPr="00FB017F">
        <w:rPr>
          <w:rStyle w:val="BodyTextFirstChar"/>
        </w:rPr>
        <w:t>and</w:t>
      </w:r>
      <w:r w:rsidR="00FB017F">
        <w:rPr>
          <w:rStyle w:val="CodeInline"/>
        </w:rPr>
        <w:t xml:space="preserve"> </w:t>
      </w:r>
      <w:r w:rsidR="00FB017F" w:rsidRPr="00036E0B">
        <w:rPr>
          <w:rStyle w:val="CodeInline"/>
        </w:rPr>
        <w:t>y_</w:t>
      </w:r>
      <w:r w:rsidR="00FB017F">
        <w:rPr>
          <w:rStyle w:val="CodeInline"/>
        </w:rPr>
        <w:t>test_unbalanced</w:t>
      </w:r>
      <w:r>
        <w:t xml:space="preserve"> will contain the new labels. Note that now the dataset is heavily unbalanced. Label 0 appears roughly 10% of the cases, while label 1 appears 90% of the cases. </w:t>
      </w:r>
    </w:p>
    <w:p w14:paraId="4D5F847E" w14:textId="38FC378A" w:rsidR="004312F7" w:rsidRDefault="004312F7" w:rsidP="00FB017F">
      <w:pPr>
        <w:pStyle w:val="BodyTextCont"/>
      </w:pPr>
      <w:r>
        <w:t>We then</w:t>
      </w:r>
      <w:r w:rsidR="00FB017F">
        <w:t xml:space="preserve"> reshape (to provide the data in the right dimension required by the neural network) and</w:t>
      </w:r>
      <w:r>
        <w:t xml:space="preserve"> normalize the training</w:t>
      </w:r>
      <w:r w:rsidR="009E4FD9">
        <w:t xml:space="preserve"> and the test</w:t>
      </w:r>
      <w:r>
        <w:t xml:space="preserve"> data</w:t>
      </w:r>
    </w:p>
    <w:p w14:paraId="324F3485" w14:textId="77777777" w:rsidR="00FB017F" w:rsidRDefault="00FB017F" w:rsidP="00FB017F">
      <w:pPr>
        <w:pStyle w:val="Code"/>
      </w:pPr>
      <w:r>
        <w:t>x_train_reshaped = x_train.reshape(60000, 784)</w:t>
      </w:r>
    </w:p>
    <w:p w14:paraId="2D42F694" w14:textId="16D54803" w:rsidR="00FB017F" w:rsidRDefault="00FB017F" w:rsidP="00FB017F">
      <w:pPr>
        <w:pStyle w:val="Code"/>
      </w:pPr>
      <w:r>
        <w:t>x_test_reshaped = x_test.reshape(10000, 784)</w:t>
      </w:r>
    </w:p>
    <w:p w14:paraId="0F3851CA" w14:textId="77777777" w:rsidR="00FB017F" w:rsidRDefault="00FB017F" w:rsidP="00FB017F">
      <w:pPr>
        <w:pStyle w:val="Code"/>
      </w:pPr>
    </w:p>
    <w:p w14:paraId="79CB22D7" w14:textId="77777777" w:rsidR="00FB017F" w:rsidRPr="00FB017F" w:rsidRDefault="00FB017F" w:rsidP="00FB017F">
      <w:pPr>
        <w:pStyle w:val="Code"/>
      </w:pPr>
      <w:r w:rsidRPr="00FB017F">
        <w:t>x_train_normalised = x_train_reshaped/255.0</w:t>
      </w:r>
    </w:p>
    <w:p w14:paraId="60E73FB4" w14:textId="77777777" w:rsidR="00FB017F" w:rsidRDefault="00FB017F" w:rsidP="00FB017F">
      <w:pPr>
        <w:pStyle w:val="Code"/>
      </w:pPr>
      <w:r w:rsidRPr="00FB017F">
        <w:t xml:space="preserve">x_test_normalised = x_test_reshaped/255.0 </w:t>
      </w:r>
    </w:p>
    <w:p w14:paraId="01621A0D" w14:textId="21979DEF" w:rsidR="004312F7" w:rsidRDefault="00FB017F" w:rsidP="004312F7">
      <w:pPr>
        <w:pStyle w:val="BodyTextCont"/>
        <w:ind w:firstLine="0"/>
      </w:pPr>
      <w:r>
        <w:t>T</w:t>
      </w:r>
      <w:r w:rsidR="004312F7">
        <w:t xml:space="preserve">hen we build our network with one single neuron, exactly as we did in Chapter </w:t>
      </w:r>
      <w:r>
        <w:t>3</w:t>
      </w:r>
    </w:p>
    <w:p w14:paraId="6B7268AB" w14:textId="77777777" w:rsidR="00FB017F" w:rsidRPr="00FB017F" w:rsidRDefault="00FB017F" w:rsidP="00FB017F">
      <w:pPr>
        <w:pStyle w:val="Code"/>
      </w:pPr>
      <w:r w:rsidRPr="00FB017F">
        <w:t>def build_model():</w:t>
      </w:r>
    </w:p>
    <w:p w14:paraId="1F264868" w14:textId="77777777" w:rsidR="00FB017F" w:rsidRPr="00FB017F" w:rsidRDefault="00FB017F" w:rsidP="00FB017F">
      <w:pPr>
        <w:pStyle w:val="Code"/>
      </w:pPr>
    </w:p>
    <w:p w14:paraId="1AB480FF" w14:textId="77777777" w:rsidR="00FB017F" w:rsidRPr="00FB017F" w:rsidRDefault="00FB017F" w:rsidP="00FB017F">
      <w:pPr>
        <w:pStyle w:val="Code"/>
      </w:pPr>
      <w:r w:rsidRPr="00FB017F">
        <w:t xml:space="preserve">  # one unit as network's output</w:t>
      </w:r>
    </w:p>
    <w:p w14:paraId="19C5677E" w14:textId="77777777" w:rsidR="00FB017F" w:rsidRPr="00FB017F" w:rsidRDefault="00FB017F" w:rsidP="00FB017F">
      <w:pPr>
        <w:pStyle w:val="Code"/>
      </w:pPr>
      <w:r w:rsidRPr="00FB017F">
        <w:t xml:space="preserve">  # sigmoid function as activation function</w:t>
      </w:r>
    </w:p>
    <w:p w14:paraId="0F05E758" w14:textId="77777777" w:rsidR="00FB017F" w:rsidRDefault="00FB017F" w:rsidP="00FB017F">
      <w:pPr>
        <w:pStyle w:val="Code"/>
      </w:pPr>
      <w:r w:rsidRPr="00FB017F">
        <w:t xml:space="preserve">  # sequential groups a linear stack of layers into a </w:t>
      </w:r>
    </w:p>
    <w:p w14:paraId="452010BC" w14:textId="0FC8D1C7" w:rsidR="00FB017F" w:rsidRPr="00FB017F" w:rsidRDefault="00FB017F" w:rsidP="00FB017F">
      <w:pPr>
        <w:pStyle w:val="Code"/>
      </w:pPr>
      <w:r>
        <w:t xml:space="preserve">  # </w:t>
      </w:r>
      <w:r w:rsidRPr="00FB017F">
        <w:t>tf.keras.Model</w:t>
      </w:r>
    </w:p>
    <w:p w14:paraId="5F7656B0" w14:textId="77777777" w:rsidR="00FB017F" w:rsidRDefault="00FB017F" w:rsidP="00FB017F">
      <w:pPr>
        <w:pStyle w:val="Code"/>
      </w:pPr>
      <w:r w:rsidRPr="00FB017F">
        <w:t xml:space="preserve">  # activation parameter: if you don't specify anything, no </w:t>
      </w:r>
    </w:p>
    <w:p w14:paraId="7A2ECC78" w14:textId="4FF64A8B" w:rsidR="00FB017F" w:rsidRPr="00FB017F" w:rsidRDefault="00FB017F" w:rsidP="00FB017F">
      <w:pPr>
        <w:pStyle w:val="Code"/>
      </w:pPr>
      <w:r>
        <w:t xml:space="preserve">  # </w:t>
      </w:r>
      <w:r w:rsidRPr="00FB017F">
        <w:t xml:space="preserve">activation </w:t>
      </w:r>
    </w:p>
    <w:p w14:paraId="7066FF11" w14:textId="77777777" w:rsidR="00FB017F" w:rsidRPr="00FB017F" w:rsidRDefault="00FB017F" w:rsidP="00FB017F">
      <w:pPr>
        <w:pStyle w:val="Code"/>
      </w:pPr>
      <w:r w:rsidRPr="00FB017F">
        <w:t xml:space="preserve">  # is applied (i.e. "linear" activation: a(x) = x).</w:t>
      </w:r>
    </w:p>
    <w:p w14:paraId="3A542989" w14:textId="77777777" w:rsidR="00FB017F" w:rsidRPr="00FB017F" w:rsidRDefault="00FB017F" w:rsidP="00FB017F">
      <w:pPr>
        <w:pStyle w:val="Code"/>
      </w:pPr>
      <w:r w:rsidRPr="00FB017F">
        <w:t xml:space="preserve">  model = keras.Sequential([ </w:t>
      </w:r>
    </w:p>
    <w:p w14:paraId="4876ED10" w14:textId="77777777" w:rsidR="00FB017F" w:rsidRDefault="00FB017F" w:rsidP="00FB017F">
      <w:pPr>
        <w:pStyle w:val="Code"/>
      </w:pPr>
      <w:r w:rsidRPr="00FB017F">
        <w:t xml:space="preserve">    layers.Dense(1, </w:t>
      </w:r>
    </w:p>
    <w:p w14:paraId="68F629E7" w14:textId="77777777" w:rsidR="00FB017F" w:rsidRDefault="00FB017F" w:rsidP="00FB017F">
      <w:pPr>
        <w:pStyle w:val="Code"/>
      </w:pPr>
      <w:r>
        <w:t xml:space="preserve">                 </w:t>
      </w:r>
      <w:r w:rsidRPr="00FB017F">
        <w:t xml:space="preserve">input_shape = [len(x_train_normalised[0])], </w:t>
      </w:r>
    </w:p>
    <w:p w14:paraId="49CA3812" w14:textId="04CBBC20" w:rsidR="00FB017F" w:rsidRPr="00FB017F" w:rsidRDefault="00FB017F" w:rsidP="00FB017F">
      <w:pPr>
        <w:pStyle w:val="Code"/>
      </w:pPr>
      <w:r>
        <w:t xml:space="preserve">                 </w:t>
      </w:r>
      <w:r w:rsidRPr="00FB017F">
        <w:t>activation = 'sigmoid')</w:t>
      </w:r>
    </w:p>
    <w:p w14:paraId="6DD5F96E" w14:textId="77777777" w:rsidR="00FB017F" w:rsidRPr="00FB017F" w:rsidRDefault="00FB017F" w:rsidP="00FB017F">
      <w:pPr>
        <w:pStyle w:val="Code"/>
      </w:pPr>
      <w:r w:rsidRPr="00FB017F">
        <w:t xml:space="preserve">  ])</w:t>
      </w:r>
    </w:p>
    <w:p w14:paraId="44CEEA92" w14:textId="77777777" w:rsidR="00FB017F" w:rsidRPr="00FB017F" w:rsidRDefault="00FB017F" w:rsidP="00FB017F">
      <w:pPr>
        <w:pStyle w:val="Code"/>
      </w:pPr>
    </w:p>
    <w:p w14:paraId="5109B562" w14:textId="1BFDF704" w:rsidR="00FB017F" w:rsidRPr="00FB017F" w:rsidRDefault="00FB017F" w:rsidP="00FB017F">
      <w:pPr>
        <w:pStyle w:val="Code"/>
      </w:pPr>
      <w:r w:rsidRPr="00FB017F">
        <w:t xml:space="preserve">  # optimizer that implements the </w:t>
      </w:r>
      <w:r w:rsidR="002D0D63">
        <w:t>Gradient Descent</w:t>
      </w:r>
      <w:r w:rsidRPr="00FB017F">
        <w:t xml:space="preserve"> algorithm</w:t>
      </w:r>
    </w:p>
    <w:p w14:paraId="34193425" w14:textId="77777777" w:rsidR="008830A3" w:rsidRDefault="00FB017F" w:rsidP="008830A3">
      <w:pPr>
        <w:pStyle w:val="Code"/>
      </w:pPr>
      <w:r w:rsidRPr="00FB017F">
        <w:t xml:space="preserve">  optimizer = tf.keras.optimizers</w:t>
      </w:r>
      <w:r w:rsidR="008830A3" w:rsidRPr="008830A3">
        <w:t>.SGD(momentum = 0.0,</w:t>
      </w:r>
      <w:r w:rsidR="008830A3">
        <w:t xml:space="preserve">      </w:t>
      </w:r>
    </w:p>
    <w:p w14:paraId="64499977" w14:textId="5F4A21D0" w:rsidR="00FB017F" w:rsidRPr="00FB017F" w:rsidRDefault="008830A3" w:rsidP="008830A3">
      <w:pPr>
        <w:pStyle w:val="Code"/>
      </w:pPr>
      <w:r>
        <w:t xml:space="preserve">                                      </w:t>
      </w:r>
      <w:r w:rsidRPr="008830A3">
        <w:t>learning_rate = 0.</w:t>
      </w:r>
      <w:r w:rsidR="00B9415B" w:rsidRPr="00B9415B">
        <w:t>000</w:t>
      </w:r>
      <w:r w:rsidRPr="008830A3">
        <w:t>1)</w:t>
      </w:r>
    </w:p>
    <w:p w14:paraId="76915FCA" w14:textId="77777777" w:rsidR="00FB017F" w:rsidRPr="00FB017F" w:rsidRDefault="00FB017F" w:rsidP="00FB017F">
      <w:pPr>
        <w:pStyle w:val="Code"/>
      </w:pPr>
      <w:r w:rsidRPr="00FB017F">
        <w:t xml:space="preserve">  # the compile() method takes a metrics argument, which can be a list of metrics</w:t>
      </w:r>
    </w:p>
    <w:p w14:paraId="4214C85C" w14:textId="77777777" w:rsidR="00FB017F" w:rsidRPr="00FB017F" w:rsidRDefault="00FB017F" w:rsidP="00FB017F">
      <w:pPr>
        <w:pStyle w:val="Code"/>
      </w:pPr>
      <w:r w:rsidRPr="00FB017F">
        <w:t xml:space="preserve">  # loss = cross-entropy, metrics = accuracy,</w:t>
      </w:r>
    </w:p>
    <w:p w14:paraId="3257548E" w14:textId="77777777" w:rsidR="00FB017F" w:rsidRPr="00FB017F" w:rsidRDefault="00FB017F" w:rsidP="00FB017F">
      <w:pPr>
        <w:pStyle w:val="Code"/>
      </w:pPr>
      <w:r w:rsidRPr="00FB017F">
        <w:t xml:space="preserve">  model.compile(loss = 'binary_crossentropy',</w:t>
      </w:r>
    </w:p>
    <w:p w14:paraId="5B538AF9" w14:textId="77777777" w:rsidR="00FB017F" w:rsidRPr="00FB017F" w:rsidRDefault="00FB017F" w:rsidP="00FB017F">
      <w:pPr>
        <w:pStyle w:val="Code"/>
      </w:pPr>
      <w:r w:rsidRPr="00FB017F">
        <w:lastRenderedPageBreak/>
        <w:t xml:space="preserve">                optimizer = optimizer,</w:t>
      </w:r>
    </w:p>
    <w:p w14:paraId="7BE2921D" w14:textId="77777777" w:rsidR="00FB017F" w:rsidRDefault="00FB017F" w:rsidP="00FB017F">
      <w:pPr>
        <w:pStyle w:val="Code"/>
      </w:pPr>
      <w:r w:rsidRPr="00FB017F">
        <w:t xml:space="preserve">                metrics = ['binary_crossentropy',</w:t>
      </w:r>
    </w:p>
    <w:p w14:paraId="2F0765EC" w14:textId="0EDB4CC2" w:rsidR="00FB017F" w:rsidRPr="00FB017F" w:rsidRDefault="00FB017F" w:rsidP="00FB017F">
      <w:pPr>
        <w:pStyle w:val="Code"/>
      </w:pPr>
      <w:r>
        <w:t xml:space="preserve">                           </w:t>
      </w:r>
      <w:r w:rsidRPr="00FB017F">
        <w:t>'binary_accuracy'])</w:t>
      </w:r>
    </w:p>
    <w:p w14:paraId="49DDE50D" w14:textId="77777777" w:rsidR="00FB017F" w:rsidRPr="00FB017F" w:rsidRDefault="00FB017F" w:rsidP="00FB017F">
      <w:pPr>
        <w:pStyle w:val="Code"/>
      </w:pPr>
      <w:r w:rsidRPr="00FB017F">
        <w:t xml:space="preserve">  </w:t>
      </w:r>
    </w:p>
    <w:p w14:paraId="236AC95E" w14:textId="77777777" w:rsidR="00FB017F" w:rsidRDefault="00FB017F" w:rsidP="00FB017F">
      <w:pPr>
        <w:pStyle w:val="Code"/>
      </w:pPr>
      <w:r w:rsidRPr="00FB017F">
        <w:t xml:space="preserve">  return model </w:t>
      </w:r>
    </w:p>
    <w:p w14:paraId="60508C66" w14:textId="60752BF3" w:rsidR="004312F7" w:rsidRDefault="004312F7" w:rsidP="00FB017F">
      <w:pPr>
        <w:pStyle w:val="BodyTextCont"/>
        <w:ind w:firstLine="0"/>
      </w:pPr>
      <w:r>
        <w:t>If you do</w:t>
      </w:r>
      <w:r w:rsidR="00FB017F">
        <w:t xml:space="preserve"> </w:t>
      </w:r>
      <w:r>
        <w:t>n</w:t>
      </w:r>
      <w:r w:rsidR="00FB017F">
        <w:t>o</w:t>
      </w:r>
      <w:r>
        <w:t xml:space="preserve">t understand the code, check again Chapter </w:t>
      </w:r>
      <w:r w:rsidR="00FB017F">
        <w:t>3</w:t>
      </w:r>
      <w:r>
        <w:t xml:space="preserve"> for more details. </w:t>
      </w:r>
      <w:r w:rsidR="00FB017F">
        <w:t>You are expected</w:t>
      </w:r>
      <w:r>
        <w:t xml:space="preserve"> </w:t>
      </w:r>
      <w:r w:rsidR="00FB017F">
        <w:t>to</w:t>
      </w:r>
      <w:r>
        <w:t xml:space="preserve"> understand this simple model easily, as we have seen it several times. Then we define the function to run the model (you have seen it several times so far in the previous chapters)</w:t>
      </w:r>
    </w:p>
    <w:p w14:paraId="2EC66E80" w14:textId="77777777" w:rsidR="00FB017F" w:rsidRDefault="00FB017F" w:rsidP="00FB017F">
      <w:pPr>
        <w:pStyle w:val="Code"/>
      </w:pPr>
      <w:r w:rsidRPr="00FB017F">
        <w:t xml:space="preserve">model = build_model() </w:t>
      </w:r>
    </w:p>
    <w:p w14:paraId="2D3525E4" w14:textId="578E9DE8" w:rsidR="004312F7" w:rsidRDefault="004312F7" w:rsidP="004312F7">
      <w:pPr>
        <w:pStyle w:val="BodyTextCont"/>
        <w:ind w:firstLine="0"/>
      </w:pPr>
      <w:r>
        <w:t>Let</w:t>
      </w:r>
      <w:r w:rsidR="00FB017F">
        <w:t xml:space="preserve"> u</w:t>
      </w:r>
      <w:r>
        <w:t>s run the model with the code</w:t>
      </w:r>
    </w:p>
    <w:p w14:paraId="6EDB7DE2" w14:textId="3A0013A3" w:rsidR="00FB017F" w:rsidRPr="00FB017F" w:rsidRDefault="00FB017F" w:rsidP="00FB017F">
      <w:pPr>
        <w:pStyle w:val="Code"/>
      </w:pPr>
      <w:r w:rsidRPr="00FB017F">
        <w:t xml:space="preserve">EPOCHS = </w:t>
      </w:r>
      <w:r w:rsidR="00496A08">
        <w:t>5</w:t>
      </w:r>
      <w:r w:rsidR="00B9415B">
        <w:t>0</w:t>
      </w:r>
    </w:p>
    <w:p w14:paraId="75793EAF" w14:textId="77777777" w:rsidR="00FB017F" w:rsidRPr="00FB017F" w:rsidRDefault="00FB017F" w:rsidP="00FB017F">
      <w:pPr>
        <w:pStyle w:val="Code"/>
      </w:pPr>
    </w:p>
    <w:p w14:paraId="4766BBE1" w14:textId="77777777" w:rsidR="00FB017F" w:rsidRPr="00FB017F" w:rsidRDefault="00FB017F" w:rsidP="00FB017F">
      <w:pPr>
        <w:pStyle w:val="Code"/>
      </w:pPr>
      <w:r w:rsidRPr="00FB017F">
        <w:t>history = model.fit(</w:t>
      </w:r>
    </w:p>
    <w:p w14:paraId="4B428DC4" w14:textId="77777777" w:rsidR="00FB017F" w:rsidRPr="00FB017F" w:rsidRDefault="00FB017F" w:rsidP="00FB017F">
      <w:pPr>
        <w:pStyle w:val="Code"/>
      </w:pPr>
      <w:r w:rsidRPr="00FB017F">
        <w:t xml:space="preserve">  x_train_normalised, y_train_unbalanced,</w:t>
      </w:r>
    </w:p>
    <w:p w14:paraId="534568AD" w14:textId="77777777" w:rsidR="00FB017F" w:rsidRPr="00FB017F" w:rsidRDefault="00FB017F" w:rsidP="00FB017F">
      <w:pPr>
        <w:pStyle w:val="Code"/>
      </w:pPr>
      <w:r w:rsidRPr="00FB017F">
        <w:t xml:space="preserve">  epochs = EPOCHS, verbose = 0,</w:t>
      </w:r>
    </w:p>
    <w:p w14:paraId="1F3FADA2" w14:textId="77777777" w:rsidR="00FB017F" w:rsidRDefault="00FB017F" w:rsidP="00FB017F">
      <w:pPr>
        <w:pStyle w:val="Code"/>
      </w:pPr>
      <w:r w:rsidRPr="00FB017F">
        <w:t xml:space="preserve">  callbacks = [tfdocs.modeling.EpochDots()]) </w:t>
      </w:r>
    </w:p>
    <w:p w14:paraId="5AAEBFBD" w14:textId="3A89F787" w:rsidR="004312F7" w:rsidRDefault="004312F7" w:rsidP="00FB017F">
      <w:pPr>
        <w:pStyle w:val="BodyTextCont"/>
        <w:ind w:firstLine="0"/>
      </w:pPr>
      <w:r>
        <w:t xml:space="preserve">and check the accuracy with the code (all is explained at length in Chapter </w:t>
      </w:r>
      <w:r w:rsidR="00FB017F">
        <w:t>3</w:t>
      </w:r>
      <w:r>
        <w:t xml:space="preserve"> if you do</w:t>
      </w:r>
      <w:r w:rsidR="00FB017F">
        <w:t xml:space="preserve"> </w:t>
      </w:r>
      <w:r>
        <w:t>n</w:t>
      </w:r>
      <w:r w:rsidR="00FB017F">
        <w:t>o</w:t>
      </w:r>
      <w:r>
        <w:t>t remember)</w:t>
      </w:r>
    </w:p>
    <w:p w14:paraId="08C9140A" w14:textId="77777777" w:rsidR="00FB017F" w:rsidRPr="00FB017F" w:rsidRDefault="00FB017F" w:rsidP="00496A08">
      <w:pPr>
        <w:pStyle w:val="Code"/>
      </w:pPr>
      <w:r w:rsidRPr="00FB017F">
        <w:t>hist = pd.DataFrame(history.history)</w:t>
      </w:r>
    </w:p>
    <w:p w14:paraId="25126F2B" w14:textId="77777777" w:rsidR="00FB017F" w:rsidRPr="00FB017F" w:rsidRDefault="00FB017F" w:rsidP="00496A08">
      <w:pPr>
        <w:pStyle w:val="Code"/>
      </w:pPr>
      <w:r w:rsidRPr="00FB017F">
        <w:t>hist['epoch'] = history.epoch</w:t>
      </w:r>
    </w:p>
    <w:p w14:paraId="253AA372" w14:textId="559D15D8" w:rsidR="00FB017F" w:rsidRDefault="00FB017F" w:rsidP="00496A08">
      <w:pPr>
        <w:pStyle w:val="Code"/>
      </w:pPr>
      <w:r w:rsidRPr="00FB017F">
        <w:t xml:space="preserve">hist.tail() </w:t>
      </w:r>
    </w:p>
    <w:p w14:paraId="065BD99D" w14:textId="0CB7FCDB" w:rsidR="00FB017F" w:rsidRDefault="00FB017F" w:rsidP="00496A08">
      <w:pPr>
        <w:pStyle w:val="Code"/>
      </w:pPr>
    </w:p>
    <w:p w14:paraId="1875F5B3" w14:textId="71D52B2C" w:rsidR="00B9415B" w:rsidRPr="00B9415B" w:rsidRDefault="00B9415B" w:rsidP="00B9415B">
      <w:pPr>
        <w:pStyle w:val="Code"/>
      </w:pPr>
      <w:r>
        <w:t xml:space="preserve">       </w:t>
      </w:r>
      <w:r w:rsidRPr="00B9415B">
        <w:t>loss</w:t>
      </w:r>
      <w:r w:rsidRPr="00B9415B">
        <w:tab/>
        <w:t>binary_crossentropy</w:t>
      </w:r>
      <w:r w:rsidRPr="00B9415B">
        <w:tab/>
        <w:t>binary_accuracy</w:t>
      </w:r>
      <w:r w:rsidRPr="00B9415B">
        <w:tab/>
        <w:t>epoch</w:t>
      </w:r>
    </w:p>
    <w:p w14:paraId="005F948B" w14:textId="718CBB28" w:rsidR="00B9415B" w:rsidRPr="00B9415B" w:rsidRDefault="00B9415B" w:rsidP="00B9415B">
      <w:pPr>
        <w:pStyle w:val="Code"/>
      </w:pPr>
      <w:r w:rsidRPr="00B9415B">
        <w:t>45</w:t>
      </w:r>
      <w:r w:rsidRPr="00B9415B">
        <w:tab/>
        <w:t>0.086812</w:t>
      </w:r>
      <w:r w:rsidRPr="00B9415B">
        <w:tab/>
      </w:r>
      <w:r>
        <w:t xml:space="preserve">      </w:t>
      </w:r>
      <w:r w:rsidRPr="00B9415B">
        <w:t>0.086812</w:t>
      </w:r>
      <w:r w:rsidRPr="00B9415B">
        <w:tab/>
      </w:r>
      <w:r>
        <w:t xml:space="preserve">          </w:t>
      </w:r>
      <w:r w:rsidRPr="00B9415B">
        <w:t>0.980133</w:t>
      </w:r>
      <w:r w:rsidRPr="00B9415B">
        <w:tab/>
      </w:r>
      <w:r>
        <w:t xml:space="preserve"> </w:t>
      </w:r>
      <w:r w:rsidRPr="00B9415B">
        <w:t>45</w:t>
      </w:r>
    </w:p>
    <w:p w14:paraId="6DD25B08" w14:textId="288A4606" w:rsidR="00B9415B" w:rsidRPr="00B9415B" w:rsidRDefault="00B9415B" w:rsidP="00B9415B">
      <w:pPr>
        <w:pStyle w:val="Code"/>
      </w:pPr>
      <w:r w:rsidRPr="00B9415B">
        <w:t>46</w:t>
      </w:r>
      <w:r w:rsidRPr="00B9415B">
        <w:tab/>
        <w:t>0.086120</w:t>
      </w:r>
      <w:r w:rsidRPr="00B9415B">
        <w:tab/>
      </w:r>
      <w:r>
        <w:t xml:space="preserve">      </w:t>
      </w:r>
      <w:r w:rsidRPr="00B9415B">
        <w:t>0.086120</w:t>
      </w:r>
      <w:r w:rsidRPr="00B9415B">
        <w:tab/>
      </w:r>
      <w:r>
        <w:t xml:space="preserve">          </w:t>
      </w:r>
      <w:r w:rsidRPr="00B9415B">
        <w:t>0.980333</w:t>
      </w:r>
      <w:r w:rsidRPr="00B9415B">
        <w:tab/>
      </w:r>
      <w:r>
        <w:t xml:space="preserve"> </w:t>
      </w:r>
      <w:r w:rsidRPr="00B9415B">
        <w:t>46</w:t>
      </w:r>
    </w:p>
    <w:p w14:paraId="39FB2723" w14:textId="5BAD0A34" w:rsidR="00B9415B" w:rsidRPr="00B9415B" w:rsidRDefault="00B9415B" w:rsidP="00B9415B">
      <w:pPr>
        <w:pStyle w:val="Code"/>
      </w:pPr>
      <w:r w:rsidRPr="00B9415B">
        <w:t>47</w:t>
      </w:r>
      <w:r w:rsidRPr="00B9415B">
        <w:tab/>
        <w:t>0.085450</w:t>
      </w:r>
      <w:r w:rsidRPr="00B9415B">
        <w:tab/>
      </w:r>
      <w:r>
        <w:t xml:space="preserve">      </w:t>
      </w:r>
      <w:r w:rsidRPr="00B9415B">
        <w:t>0.085450</w:t>
      </w:r>
      <w:r w:rsidRPr="00B9415B">
        <w:tab/>
      </w:r>
      <w:r>
        <w:t xml:space="preserve">          </w:t>
      </w:r>
      <w:r w:rsidRPr="00B9415B">
        <w:t>0.980450</w:t>
      </w:r>
      <w:r w:rsidRPr="00B9415B">
        <w:tab/>
      </w:r>
      <w:r>
        <w:t xml:space="preserve"> </w:t>
      </w:r>
      <w:r w:rsidRPr="00B9415B">
        <w:t>47</w:t>
      </w:r>
    </w:p>
    <w:p w14:paraId="73193ADC" w14:textId="186D454F" w:rsidR="00B9415B" w:rsidRPr="00B9415B" w:rsidRDefault="00B9415B" w:rsidP="00B9415B">
      <w:pPr>
        <w:pStyle w:val="Code"/>
      </w:pPr>
      <w:r w:rsidRPr="00B9415B">
        <w:t>48</w:t>
      </w:r>
      <w:r w:rsidRPr="00B9415B">
        <w:tab/>
        <w:t>0.084801</w:t>
      </w:r>
      <w:r w:rsidRPr="00B9415B">
        <w:tab/>
      </w:r>
      <w:r>
        <w:t xml:space="preserve">      </w:t>
      </w:r>
      <w:r w:rsidRPr="00B9415B">
        <w:t>0.084801</w:t>
      </w:r>
      <w:r w:rsidRPr="00B9415B">
        <w:tab/>
      </w:r>
      <w:r>
        <w:t xml:space="preserve">          </w:t>
      </w:r>
      <w:r w:rsidRPr="00B9415B">
        <w:t>0.980600</w:t>
      </w:r>
      <w:r w:rsidRPr="00B9415B">
        <w:tab/>
      </w:r>
      <w:r>
        <w:t xml:space="preserve"> </w:t>
      </w:r>
      <w:r w:rsidRPr="00B9415B">
        <w:t>48</w:t>
      </w:r>
    </w:p>
    <w:p w14:paraId="29EDE598" w14:textId="3308A810" w:rsidR="00B9415B" w:rsidRDefault="00B9415B" w:rsidP="00B9415B">
      <w:pPr>
        <w:pStyle w:val="Code"/>
      </w:pPr>
      <w:r w:rsidRPr="00B9415B">
        <w:t>49</w:t>
      </w:r>
      <w:r w:rsidRPr="00B9415B">
        <w:tab/>
        <w:t>0.084173</w:t>
      </w:r>
      <w:r w:rsidRPr="00B9415B">
        <w:tab/>
      </w:r>
      <w:r>
        <w:t xml:space="preserve">      </w:t>
      </w:r>
      <w:r w:rsidRPr="00B9415B">
        <w:t>0.084173</w:t>
      </w:r>
      <w:r w:rsidRPr="00B9415B">
        <w:tab/>
      </w:r>
      <w:r>
        <w:t xml:space="preserve">          </w:t>
      </w:r>
      <w:r w:rsidRPr="00B9415B">
        <w:t>0.980667</w:t>
      </w:r>
      <w:r w:rsidRPr="00B9415B">
        <w:tab/>
      </w:r>
      <w:r>
        <w:t xml:space="preserve"> </w:t>
      </w:r>
      <w:r w:rsidRPr="00B9415B">
        <w:t>49</w:t>
      </w:r>
    </w:p>
    <w:p w14:paraId="0EBD2B22" w14:textId="0108C167" w:rsidR="004312F7" w:rsidRDefault="004312F7" w:rsidP="00B9415B">
      <w:pPr>
        <w:pStyle w:val="BodyTextCont"/>
        <w:ind w:firstLine="0"/>
      </w:pPr>
      <w:r>
        <w:t>we get an incredible 9</w:t>
      </w:r>
      <w:r w:rsidR="00496A08">
        <w:t>8</w:t>
      </w:r>
      <w:r>
        <w:t>.</w:t>
      </w:r>
      <w:r w:rsidR="00B9415B">
        <w:t>1</w:t>
      </w:r>
      <w:r>
        <w:t>% of accuracy. Not bad right? But are we sure that the result is that good? Now let</w:t>
      </w:r>
      <w:r w:rsidR="004F0D83">
        <w:t xml:space="preserve"> u</w:t>
      </w:r>
      <w:r>
        <w:t>s check the confusion matrix</w:t>
      </w:r>
      <w:r w:rsidR="004F0D83">
        <w:rPr>
          <w:rStyle w:val="Rimandonotaapidipagina"/>
        </w:rPr>
        <w:footnoteReference w:id="1"/>
      </w:r>
      <w:r>
        <w:t xml:space="preserve"> for our labels with the code</w:t>
      </w:r>
    </w:p>
    <w:p w14:paraId="6E19360C" w14:textId="77777777" w:rsidR="003A29FC" w:rsidRPr="003A29FC" w:rsidRDefault="003A29FC" w:rsidP="003A29FC">
      <w:pPr>
        <w:pStyle w:val="Code"/>
      </w:pPr>
      <w:r w:rsidRPr="003A29FC">
        <w:lastRenderedPageBreak/>
        <w:t>train_predictions = model.predict(x_train_normalised).flatten()</w:t>
      </w:r>
    </w:p>
    <w:p w14:paraId="6B0191AF" w14:textId="77777777" w:rsidR="003A29FC" w:rsidRDefault="003A29FC" w:rsidP="003A29FC">
      <w:pPr>
        <w:pStyle w:val="Code"/>
      </w:pPr>
      <w:r w:rsidRPr="003A29FC">
        <w:t>confusion_matrix(y_train_unbalanced, train_predictions &gt; 0.5)</w:t>
      </w:r>
    </w:p>
    <w:p w14:paraId="11968D4B" w14:textId="2269C18E" w:rsidR="004312F7" w:rsidRDefault="004312F7" w:rsidP="003A29FC">
      <w:pPr>
        <w:pStyle w:val="BodyTextCont"/>
        <w:ind w:firstLine="0"/>
      </w:pPr>
      <w:r>
        <w:t>When you run the code, you get the following result</w:t>
      </w:r>
    </w:p>
    <w:p w14:paraId="4E73EAE1" w14:textId="77777777" w:rsidR="00B9415B" w:rsidRPr="00B9415B" w:rsidRDefault="00B9415B" w:rsidP="00B9415B">
      <w:pPr>
        <w:pStyle w:val="Code"/>
      </w:pPr>
      <w:r w:rsidRPr="00B9415B">
        <w:t>array([[ 4973,   950],</w:t>
      </w:r>
    </w:p>
    <w:p w14:paraId="597627DA" w14:textId="77777777" w:rsidR="00B9415B" w:rsidRDefault="00B9415B" w:rsidP="00B9415B">
      <w:pPr>
        <w:pStyle w:val="Code"/>
      </w:pPr>
      <w:r w:rsidRPr="00B9415B">
        <w:t xml:space="preserve">       [  208, 53869]])</w:t>
      </w:r>
    </w:p>
    <w:p w14:paraId="1452CBF3" w14:textId="2ADC1DF6" w:rsidR="001A6148" w:rsidRDefault="004312F7" w:rsidP="00B9415B">
      <w:pPr>
        <w:pStyle w:val="BodyTextCont"/>
        <w:ind w:firstLine="0"/>
      </w:pPr>
      <w:r>
        <w:t xml:space="preserve">Slightly more nicely formatted and with some explanatory information the matrix looks like </w:t>
      </w:r>
      <w:r w:rsidR="003A29FC">
        <w:t>Table 10-1.</w:t>
      </w:r>
    </w:p>
    <w:p w14:paraId="60358913" w14:textId="29914BB3" w:rsidR="003A29FC" w:rsidRDefault="003A29FC" w:rsidP="003A29FC">
      <w:pPr>
        <w:pStyle w:val="TableCaption"/>
      </w:pPr>
      <w:r>
        <w:t>Table 10-1. Confusion Matrix for the model described in the text.</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739"/>
        <w:gridCol w:w="2767"/>
        <w:gridCol w:w="2774"/>
      </w:tblGrid>
      <w:tr w:rsidR="001A6148" w14:paraId="213E7BE3" w14:textId="77777777" w:rsidTr="003A29FC">
        <w:tc>
          <w:tcPr>
            <w:tcW w:w="2876" w:type="dxa"/>
            <w:tcBorders>
              <w:top w:val="single" w:sz="4" w:space="0" w:color="auto"/>
              <w:bottom w:val="single" w:sz="4" w:space="0" w:color="auto"/>
            </w:tcBorders>
          </w:tcPr>
          <w:p w14:paraId="4766DFE6" w14:textId="77777777" w:rsidR="001A6148" w:rsidRPr="00087C39" w:rsidRDefault="001A6148" w:rsidP="00EA3A73">
            <w:pPr>
              <w:pStyle w:val="BodyTextCont"/>
              <w:ind w:firstLine="0"/>
              <w:rPr>
                <w:rStyle w:val="Enfasigrassetto"/>
              </w:rPr>
            </w:pPr>
          </w:p>
        </w:tc>
        <w:tc>
          <w:tcPr>
            <w:tcW w:w="2877" w:type="dxa"/>
            <w:tcBorders>
              <w:top w:val="single" w:sz="4" w:space="0" w:color="auto"/>
              <w:bottom w:val="single" w:sz="4" w:space="0" w:color="auto"/>
            </w:tcBorders>
          </w:tcPr>
          <w:p w14:paraId="50A8645A" w14:textId="77777777" w:rsidR="001A6148" w:rsidRPr="00087C39" w:rsidRDefault="001A6148" w:rsidP="00EA3A73">
            <w:pPr>
              <w:pStyle w:val="BodyTextCont"/>
              <w:ind w:firstLine="0"/>
              <w:rPr>
                <w:rStyle w:val="Enfasigrassetto"/>
              </w:rPr>
            </w:pPr>
            <w:r w:rsidRPr="00087C39">
              <w:rPr>
                <w:rStyle w:val="Enfasigrassetto"/>
              </w:rPr>
              <w:t>Predicted Class 0</w:t>
            </w:r>
          </w:p>
        </w:tc>
        <w:tc>
          <w:tcPr>
            <w:tcW w:w="2877" w:type="dxa"/>
            <w:tcBorders>
              <w:top w:val="single" w:sz="4" w:space="0" w:color="auto"/>
              <w:bottom w:val="single" w:sz="4" w:space="0" w:color="auto"/>
            </w:tcBorders>
          </w:tcPr>
          <w:p w14:paraId="671EBCD1" w14:textId="77777777" w:rsidR="001A6148" w:rsidRPr="00087C39" w:rsidRDefault="001A6148" w:rsidP="00EA3A73">
            <w:pPr>
              <w:pStyle w:val="BodyTextCont"/>
              <w:ind w:firstLine="0"/>
              <w:rPr>
                <w:rStyle w:val="Enfasigrassetto"/>
              </w:rPr>
            </w:pPr>
            <w:r w:rsidRPr="00087C39">
              <w:rPr>
                <w:rStyle w:val="Enfasigrassetto"/>
              </w:rPr>
              <w:t>Predicated class 1</w:t>
            </w:r>
          </w:p>
        </w:tc>
      </w:tr>
      <w:tr w:rsidR="001A6148" w14:paraId="0D923716" w14:textId="77777777" w:rsidTr="003A29FC">
        <w:tc>
          <w:tcPr>
            <w:tcW w:w="2876" w:type="dxa"/>
            <w:tcBorders>
              <w:top w:val="single" w:sz="4" w:space="0" w:color="auto"/>
            </w:tcBorders>
          </w:tcPr>
          <w:p w14:paraId="752384C2" w14:textId="77777777" w:rsidR="001A6148" w:rsidRPr="00087C39" w:rsidRDefault="001A6148" w:rsidP="00EA3A73">
            <w:pPr>
              <w:pStyle w:val="BodyTextCont"/>
              <w:ind w:firstLine="0"/>
              <w:rPr>
                <w:rStyle w:val="Enfasigrassetto"/>
              </w:rPr>
            </w:pPr>
            <w:r w:rsidRPr="00087C39">
              <w:rPr>
                <w:rStyle w:val="Enfasigrassetto"/>
              </w:rPr>
              <w:t>Real class 0</w:t>
            </w:r>
          </w:p>
        </w:tc>
        <w:tc>
          <w:tcPr>
            <w:tcW w:w="2877" w:type="dxa"/>
            <w:tcBorders>
              <w:top w:val="single" w:sz="4" w:space="0" w:color="auto"/>
            </w:tcBorders>
          </w:tcPr>
          <w:p w14:paraId="6EA909C0" w14:textId="16CB5741" w:rsidR="001A6148" w:rsidRDefault="00B9415B" w:rsidP="00EA3A73">
            <w:pPr>
              <w:pStyle w:val="BodyTextCont"/>
              <w:ind w:firstLine="0"/>
            </w:pPr>
            <w:r>
              <w:t>4973</w:t>
            </w:r>
          </w:p>
        </w:tc>
        <w:tc>
          <w:tcPr>
            <w:tcW w:w="2877" w:type="dxa"/>
            <w:tcBorders>
              <w:top w:val="single" w:sz="4" w:space="0" w:color="auto"/>
            </w:tcBorders>
          </w:tcPr>
          <w:p w14:paraId="65E7ED94" w14:textId="579C7FFE" w:rsidR="001A6148" w:rsidRDefault="00B9415B" w:rsidP="00EA3A73">
            <w:pPr>
              <w:pStyle w:val="BodyTextCont"/>
              <w:ind w:firstLine="0"/>
            </w:pPr>
            <w:r>
              <w:t>950</w:t>
            </w:r>
          </w:p>
        </w:tc>
      </w:tr>
      <w:tr w:rsidR="001A6148" w14:paraId="2D1BACF1" w14:textId="77777777" w:rsidTr="003A29FC">
        <w:tc>
          <w:tcPr>
            <w:tcW w:w="2876" w:type="dxa"/>
          </w:tcPr>
          <w:p w14:paraId="3D58052F" w14:textId="77777777" w:rsidR="001A6148" w:rsidRPr="00087C39" w:rsidRDefault="001A6148" w:rsidP="00EA3A73">
            <w:pPr>
              <w:pStyle w:val="BodyTextCont"/>
              <w:ind w:firstLine="0"/>
              <w:rPr>
                <w:rStyle w:val="Enfasigrassetto"/>
              </w:rPr>
            </w:pPr>
            <w:r w:rsidRPr="00087C39">
              <w:rPr>
                <w:rStyle w:val="Enfasigrassetto"/>
              </w:rPr>
              <w:t>Real class 1</w:t>
            </w:r>
          </w:p>
        </w:tc>
        <w:tc>
          <w:tcPr>
            <w:tcW w:w="2877" w:type="dxa"/>
          </w:tcPr>
          <w:p w14:paraId="74CBACC5" w14:textId="390282C3" w:rsidR="001A6148" w:rsidRDefault="00B9415B" w:rsidP="00EA3A73">
            <w:pPr>
              <w:pStyle w:val="BodyTextCont"/>
              <w:ind w:firstLine="0"/>
            </w:pPr>
            <w:r>
              <w:t>208</w:t>
            </w:r>
          </w:p>
        </w:tc>
        <w:tc>
          <w:tcPr>
            <w:tcW w:w="2877" w:type="dxa"/>
          </w:tcPr>
          <w:p w14:paraId="44AFF375" w14:textId="73B4EA32" w:rsidR="001A6148" w:rsidRDefault="00B9415B" w:rsidP="00EA3A73">
            <w:pPr>
              <w:pStyle w:val="BodyTextCont"/>
              <w:ind w:firstLine="0"/>
            </w:pPr>
            <w:r>
              <w:t>53869</w:t>
            </w:r>
          </w:p>
        </w:tc>
      </w:tr>
    </w:tbl>
    <w:p w14:paraId="19C66070" w14:textId="77777777" w:rsidR="001A6148" w:rsidRDefault="001A6148" w:rsidP="001A6148">
      <w:pPr>
        <w:pStyle w:val="BodyTextCont"/>
        <w:ind w:firstLine="0"/>
      </w:pPr>
    </w:p>
    <w:p w14:paraId="6A6E55B8" w14:textId="00D30C78" w:rsidR="001A6148" w:rsidRDefault="001A6148" w:rsidP="00F146C0">
      <w:pPr>
        <w:pStyle w:val="BodyTextFirst"/>
      </w:pPr>
      <w:r>
        <w:t xml:space="preserve">How should we read the table? In the column "Predicted Class 0" you will see the number of observations that our model </w:t>
      </w:r>
      <w:r w:rsidR="00F146C0">
        <w:t>predicts</w:t>
      </w:r>
      <w:r>
        <w:t xml:space="preserve"> of being of class 0 for each real class. </w:t>
      </w:r>
      <w:r w:rsidR="00B9415B">
        <w:t>4973</w:t>
      </w:r>
      <w:r>
        <w:t xml:space="preserve"> is the number of observations our model predicts of being of class 0 and are really in class 0. </w:t>
      </w:r>
      <w:r w:rsidR="00B9415B">
        <w:t>208</w:t>
      </w:r>
      <w:r>
        <w:t xml:space="preserve"> is the number of observations that our model predicts in class 0 but are really in class 1.</w:t>
      </w:r>
    </w:p>
    <w:p w14:paraId="25DB540E" w14:textId="1B80F666" w:rsidR="001A6148" w:rsidRDefault="001A6148" w:rsidP="00EE4448">
      <w:pPr>
        <w:pStyle w:val="BodyTextCont"/>
      </w:pPr>
      <w:r w:rsidRPr="0037782A">
        <w:t xml:space="preserve">Should be easy to see now that our model predicts effectively almost all observations to be in class 1 (a total of </w:t>
      </w:r>
      <w:r w:rsidR="00B9415B">
        <w:t>950</w:t>
      </w:r>
      <w:r w:rsidR="00B41033" w:rsidRPr="0037782A">
        <w:t>+53</w:t>
      </w:r>
      <w:r w:rsidR="001C4443" w:rsidRPr="0037782A">
        <w:t>8</w:t>
      </w:r>
      <w:r w:rsidR="00B9415B">
        <w:t>69</w:t>
      </w:r>
      <w:r w:rsidRPr="0037782A">
        <w:t xml:space="preserve"> = 5</w:t>
      </w:r>
      <w:r w:rsidR="00B41033" w:rsidRPr="0037782A">
        <w:t>4</w:t>
      </w:r>
      <w:r w:rsidR="00B94FA9">
        <w:t>819</w:t>
      </w:r>
      <w:r w:rsidRPr="0037782A">
        <w:t xml:space="preserve">).  The number of correct classified observations is </w:t>
      </w:r>
      <w:r w:rsidR="00B94FA9">
        <w:t>4973</w:t>
      </w:r>
      <w:r w:rsidRPr="0037782A">
        <w:t xml:space="preserve"> (for class 0) and </w:t>
      </w:r>
      <w:r w:rsidR="00B94FA9">
        <w:t>53869</w:t>
      </w:r>
      <w:r w:rsidRPr="0037782A">
        <w:t xml:space="preserve"> (for class 1), for a total of </w:t>
      </w:r>
      <w:r w:rsidR="00B94FA9">
        <w:t>58842</w:t>
      </w:r>
      <w:r w:rsidRPr="0037782A">
        <w:t xml:space="preserve"> observations. Since we have a total of </w:t>
      </w:r>
      <w:r w:rsidR="001C4443" w:rsidRPr="0037782A">
        <w:t>60000</w:t>
      </w:r>
      <w:r w:rsidRPr="0037782A">
        <w:t xml:space="preserve"> observations in our training set, we get an accuracy of 5</w:t>
      </w:r>
      <w:r w:rsidR="00B94FA9">
        <w:t>8842</w:t>
      </w:r>
      <w:r w:rsidRPr="0037782A">
        <w:t>/</w:t>
      </w:r>
      <w:r w:rsidR="001C4443" w:rsidRPr="0037782A">
        <w:t>60000</w:t>
      </w:r>
      <w:r w:rsidRPr="0037782A">
        <w:t xml:space="preserve"> = 0.9</w:t>
      </w:r>
      <w:r w:rsidR="0037782A" w:rsidRPr="0037782A">
        <w:t>8</w:t>
      </w:r>
      <w:r w:rsidRPr="0037782A">
        <w:t xml:space="preserve">, as our </w:t>
      </w:r>
      <w:r w:rsidR="0037782A" w:rsidRPr="0037782A">
        <w:t>Keras</w:t>
      </w:r>
      <w:r w:rsidRPr="0037782A">
        <w:t xml:space="preserve"> code above told us. But not because our model is good, simply because it has </w:t>
      </w:r>
      <w:r w:rsidR="0037782A" w:rsidRPr="0037782A">
        <w:t>effectively classified</w:t>
      </w:r>
      <w:r w:rsidRPr="0037782A">
        <w:t xml:space="preserve"> all observations in class 1. We don't need a neural network in this case to reach this accuracy. What happens is that our model sees observations belonging to class 0 so rarely that they almost don't influence the learning, that is dominated by the observations in class 1.</w:t>
      </w:r>
    </w:p>
    <w:p w14:paraId="6A345940" w14:textId="77777777" w:rsidR="001A6148" w:rsidRDefault="001A6148" w:rsidP="00EE4448">
      <w:pPr>
        <w:pStyle w:val="BodyTextCont"/>
      </w:pPr>
      <w:r>
        <w:t xml:space="preserve">What at the beginning seemed a nice result, turns out is a really bad one. This is an example of how bad things can go if you don't pay attention to the distributions of your classes. This of course applies not only when splitting your dataset, but in general when you approach a classification problem, regardless of the classifier you want to train (it does not apply only to neural networks). </w:t>
      </w:r>
    </w:p>
    <w:p w14:paraId="7550E6FB" w14:textId="126EE0BE" w:rsidR="001A6148" w:rsidRPr="00B41033" w:rsidRDefault="005F40A6" w:rsidP="00B41033">
      <w:pPr>
        <w:pStyle w:val="NoteTipCaution"/>
      </w:pPr>
      <w:r w:rsidRPr="00B41033">
        <w:rPr>
          <w:rStyle w:val="Enfasigrassetto"/>
        </w:rPr>
        <w:lastRenderedPageBreak/>
        <w:t>Tip</w:t>
      </w:r>
      <w:r w:rsidRPr="00B41033">
        <w:t xml:space="preserve"> </w:t>
      </w:r>
      <w:r w:rsidR="001A6148" w:rsidRPr="00B41033">
        <w:t>When splitting your dataset in complex problems, you need to pay great attention not only to the number of observations you have in your datasets, but also on what observations you choose and on the distribution of the classes.</w:t>
      </w:r>
    </w:p>
    <w:p w14:paraId="3BBA1941" w14:textId="77777777" w:rsidR="001A6148" w:rsidRDefault="001A6148" w:rsidP="00B41033">
      <w:pPr>
        <w:pStyle w:val="BodyTextFirst"/>
      </w:pPr>
      <w:r>
        <w:t>To conclude this section let me give you a few hints on how to deal with unbalanced dataset.</w:t>
      </w:r>
    </w:p>
    <w:p w14:paraId="6D67A602" w14:textId="007DEC44" w:rsidR="001A6148" w:rsidRPr="00B41033" w:rsidRDefault="001A6148" w:rsidP="00B41033">
      <w:pPr>
        <w:pStyle w:val="Bullet"/>
      </w:pPr>
      <w:r w:rsidRPr="00B41033">
        <w:t>Change your metric: in our example above, you may want to use something else instead of accu</w:t>
      </w:r>
      <w:r w:rsidR="00A241BA">
        <w:t>ra</w:t>
      </w:r>
      <w:r w:rsidRPr="00B41033">
        <w:t xml:space="preserve">cy, since it can be misleading. You could try using the confusion matrix for example, or other metrics like </w:t>
      </w:r>
      <w:r w:rsidR="00A241BA">
        <w:t>p</w:t>
      </w:r>
      <w:r w:rsidRPr="00B41033">
        <w:t>recision, recall or F1 (check them if you don't know them, they are very important to know). Another important way of checking how your model is doing, and one that I suggest you strongly to learn is the ROC Curve, this will help you tremendously.</w:t>
      </w:r>
    </w:p>
    <w:p w14:paraId="3C587AEF" w14:textId="48C8ECBF" w:rsidR="001A6148" w:rsidRPr="00B41033" w:rsidRDefault="001A6148" w:rsidP="00B41033">
      <w:pPr>
        <w:pStyle w:val="Bullet"/>
      </w:pPr>
      <w:r w:rsidRPr="00B41033">
        <w:t>Work with an undersampled dataset. If you have for example 1000 observations in class 1 and 100 in class 2, you may create a new dataset with 100 random observations in class 1 and the 100 you have in class 2. The problem with this method is that you usually will have a lot less data to feed to your model to train it.</w:t>
      </w:r>
    </w:p>
    <w:p w14:paraId="2971055B" w14:textId="48B27B3A" w:rsidR="001A6148" w:rsidRPr="00B41033" w:rsidRDefault="001A6148" w:rsidP="00B41033">
      <w:pPr>
        <w:pStyle w:val="Bullet"/>
      </w:pPr>
      <w:r w:rsidRPr="00B41033">
        <w:t>Work with an oversample</w:t>
      </w:r>
      <w:r w:rsidR="00A241BA">
        <w:t>d</w:t>
      </w:r>
      <w:r w:rsidRPr="00B41033">
        <w:t xml:space="preserve"> dataset. You may try to do the opposite. You may take the 100 observations in class 2 we mentioned above and just replicate them 10 times to end up with 1000 observations in class 2 (sometime called sampling with replacement).</w:t>
      </w:r>
    </w:p>
    <w:p w14:paraId="6FE7486D" w14:textId="77777777" w:rsidR="001A6148" w:rsidRPr="00B41033" w:rsidRDefault="001A6148" w:rsidP="00B41033">
      <w:pPr>
        <w:pStyle w:val="Bullet"/>
      </w:pPr>
      <w:r w:rsidRPr="00B41033">
        <w:t>You can try to get more data in the class with less observations, although this is not always possible. In case of fraudolent credit card transactions you cannot go around and generate new data, unless you want to go to jail…</w:t>
      </w:r>
    </w:p>
    <w:p w14:paraId="16D26BAC" w14:textId="77777777" w:rsidR="001A6148" w:rsidRPr="00A241BA" w:rsidRDefault="001A6148" w:rsidP="00A241BA">
      <w:pPr>
        <w:pStyle w:val="Titolo1"/>
      </w:pPr>
      <w:r w:rsidRPr="00A241BA">
        <w:t>Datasets with different distributions</w:t>
      </w:r>
    </w:p>
    <w:p w14:paraId="21795285" w14:textId="711C5B1A" w:rsidR="001A6148" w:rsidRPr="00A241BA" w:rsidRDefault="001A6148" w:rsidP="00A241BA">
      <w:pPr>
        <w:pStyle w:val="BodyTextFirst"/>
      </w:pPr>
      <w:r w:rsidRPr="00A241BA">
        <w:t xml:space="preserve">Now I would like to discuss another terminology issue, that will lead us understanding a common problem in the deep learning world. Very often you will hear sentences like: "the sets come from different distributions". This sentence is not always easy to understand. Take for example two datasets formed by images taken with a professional DSLR, and a second one made by images taken with a crappy smartphone. In the deep learning world, we say that those two sets come from different distributions. But what is really the meaning of the sentence? The two </w:t>
      </w:r>
      <w:r w:rsidRPr="00A241BA">
        <w:lastRenderedPageBreak/>
        <w:t>datasets differ for various reasons: resolution of images, blurriness due to different quality of lens, amount of colors, how much is in focus, and possibly more. All those differences are what is usually meant with "distributions". Let</w:t>
      </w:r>
      <w:r w:rsidR="00A241BA" w:rsidRPr="00A241BA">
        <w:t xml:space="preserve"> u</w:t>
      </w:r>
      <w:r w:rsidRPr="00A241BA">
        <w:t xml:space="preserve">s make another example. We could consider two datasets: one made of images of white cats and one made with images of black cats. Also, in this case we talk about different distributions. This becomes a problem when you train a model on one set and want to apply it to the other. For example, if you train a model on a set of images of white cats, you probably are not going to do very good on the dataset of black cats, since your model has never seen black cats during training.  </w:t>
      </w:r>
    </w:p>
    <w:p w14:paraId="465F7229" w14:textId="7AE854A3" w:rsidR="001A6148" w:rsidRPr="00A241BA" w:rsidRDefault="00A241BA" w:rsidP="00A241BA">
      <w:pPr>
        <w:pStyle w:val="NoteTipCaution"/>
      </w:pPr>
      <w:r w:rsidRPr="00A241BA">
        <w:rPr>
          <w:rStyle w:val="Enfasigrassetto"/>
        </w:rPr>
        <w:t>Note</w:t>
      </w:r>
      <w:r>
        <w:t xml:space="preserve"> </w:t>
      </w:r>
      <w:r w:rsidR="001A6148" w:rsidRPr="00A241BA">
        <w:t>When talking about datasets coming from different distributions, it is usually meant that the observations have different characteristics in the two datasets: black and white cats, high and low-resolution images, speech recording in italian and in german, and so on.</w:t>
      </w:r>
    </w:p>
    <w:p w14:paraId="56AB716D" w14:textId="67492ACD" w:rsidR="001A6148" w:rsidRPr="007F2C88" w:rsidRDefault="001A6148" w:rsidP="007F2C88">
      <w:pPr>
        <w:pStyle w:val="BodyTextCont"/>
      </w:pPr>
      <w:r w:rsidRPr="007F2C88">
        <w:t xml:space="preserve">Since data is so precious, people often try to create the different datasets (train, dev, etc.) from different sources. For example, you may decide to train your model on a set made of images taken from the web and check how good it is on a set made of images you </w:t>
      </w:r>
      <w:r w:rsidR="00A241BA" w:rsidRPr="007F2C88">
        <w:t xml:space="preserve">have </w:t>
      </w:r>
      <w:r w:rsidRPr="007F2C88">
        <w:t>taken with your smartphone. This may seem a nice idea to be able to use as many data as possible, but it may give you many headaches. Let</w:t>
      </w:r>
      <w:r w:rsidR="00A241BA" w:rsidRPr="007F2C88">
        <w:t xml:space="preserve"> u</w:t>
      </w:r>
      <w:r w:rsidRPr="007F2C88">
        <w:t>s see what happens in a real case so that you may get a feeling of the consequences of doing something like this.</w:t>
      </w:r>
    </w:p>
    <w:p w14:paraId="75456006" w14:textId="3D79676B" w:rsidR="001A6148" w:rsidRPr="007F2C88" w:rsidRDefault="001A6148" w:rsidP="007F2C88">
      <w:pPr>
        <w:pStyle w:val="BodyTextCont"/>
      </w:pPr>
      <w:r w:rsidRPr="007F2C88">
        <w:t>Let</w:t>
      </w:r>
      <w:r w:rsidR="00A241BA" w:rsidRPr="007F2C88">
        <w:t xml:space="preserve"> u</w:t>
      </w:r>
      <w:r w:rsidRPr="007F2C88">
        <w:t>s consider the subset of the MNIST dataset made of the two digits: 1 and 2. We will build a dev dataset coming from a different distribution, shifting a subset of the images 10 pixels to the right. We will train our model on the images as they are in the original dataset and apply the model to images shifted 10 pixels to the right and see what happens. Let</w:t>
      </w:r>
      <w:r w:rsidR="00A241BA" w:rsidRPr="007F2C88">
        <w:t xml:space="preserve"> u</w:t>
      </w:r>
      <w:r w:rsidRPr="007F2C88">
        <w:t xml:space="preserve">s first load the data </w:t>
      </w:r>
    </w:p>
    <w:p w14:paraId="59BCBEC0" w14:textId="77777777" w:rsidR="00B94FA9" w:rsidRDefault="00B94FA9" w:rsidP="00B94FA9">
      <w:pPr>
        <w:pStyle w:val="Code"/>
      </w:pPr>
      <w:r w:rsidRPr="00B94FA9">
        <w:t>(x_train, y_train), (x_test, y_test) = keras.datasets.mnist.load_data()</w:t>
      </w:r>
    </w:p>
    <w:p w14:paraId="1A4DCF90" w14:textId="07D12D7B" w:rsidR="001A6148" w:rsidRPr="007F2C88" w:rsidRDefault="001A6148" w:rsidP="007F2C88">
      <w:pPr>
        <w:pStyle w:val="BodyTextFirst"/>
      </w:pPr>
      <w:r w:rsidRPr="007F2C88">
        <w:t>First let</w:t>
      </w:r>
      <w:r w:rsidR="00B94FA9" w:rsidRPr="007F2C88">
        <w:t xml:space="preserve"> u</w:t>
      </w:r>
      <w:r w:rsidRPr="007F2C88">
        <w:t>s select only digit 1 and 2</w:t>
      </w:r>
    </w:p>
    <w:p w14:paraId="2E24EABE" w14:textId="77777777" w:rsidR="007F2C88" w:rsidRPr="007F2C88" w:rsidRDefault="007F2C88" w:rsidP="007F2C88">
      <w:pPr>
        <w:pStyle w:val="Code"/>
      </w:pPr>
      <w:r w:rsidRPr="007F2C88">
        <w:t>x_train_12 = x_train[np.any([y_train == 1, y_train == 2], axis = 0)]</w:t>
      </w:r>
    </w:p>
    <w:p w14:paraId="594E3A69" w14:textId="77777777" w:rsidR="007F2C88" w:rsidRPr="007F2C88" w:rsidRDefault="007F2C88" w:rsidP="007F2C88">
      <w:pPr>
        <w:pStyle w:val="Code"/>
      </w:pPr>
      <w:r w:rsidRPr="007F2C88">
        <w:t>x_test_12 = x_test[np.any([y_test == 1, y_test == 2], axis = 0)]</w:t>
      </w:r>
    </w:p>
    <w:p w14:paraId="2923C19C" w14:textId="77777777" w:rsidR="007F2C88" w:rsidRPr="007F2C88" w:rsidRDefault="007F2C88" w:rsidP="007F2C88">
      <w:pPr>
        <w:pStyle w:val="Code"/>
      </w:pPr>
      <w:r w:rsidRPr="007F2C88">
        <w:t>y_train_12 = y_train[np.any([y_train == 1, y_train == 2], axis = 0)]</w:t>
      </w:r>
    </w:p>
    <w:p w14:paraId="2BC388DF" w14:textId="77777777" w:rsidR="007F2C88" w:rsidRDefault="007F2C88" w:rsidP="007F2C88">
      <w:pPr>
        <w:pStyle w:val="Code"/>
      </w:pPr>
      <w:r w:rsidRPr="007F2C88">
        <w:lastRenderedPageBreak/>
        <w:t>y_test_12 = y_test[np.any([y_test == 1, y_test == 2], axis = 0)]</w:t>
      </w:r>
    </w:p>
    <w:p w14:paraId="1DBADD9F" w14:textId="63D87EB4" w:rsidR="001A6148" w:rsidRPr="007F2C88" w:rsidRDefault="007F2C88" w:rsidP="007F2C88">
      <w:pPr>
        <w:pStyle w:val="BodyTextFirst"/>
      </w:pPr>
      <w:r>
        <w:t>W</w:t>
      </w:r>
      <w:r w:rsidR="001A6148" w:rsidRPr="007F2C88">
        <w:t xml:space="preserve">e have </w:t>
      </w:r>
      <w:r w:rsidRPr="007F2C88">
        <w:t>12700</w:t>
      </w:r>
      <w:r w:rsidR="001A6148" w:rsidRPr="007F2C88">
        <w:t xml:space="preserve"> observations in </w:t>
      </w:r>
      <w:r w:rsidRPr="007F2C88">
        <w:t>the training dataset and 2167 in the test dataset (we will call it dev dataset from now on in the Chapter)</w:t>
      </w:r>
      <w:r w:rsidR="001A6148" w:rsidRPr="007F2C88">
        <w:t xml:space="preserve">. </w:t>
      </w:r>
    </w:p>
    <w:p w14:paraId="24D4EC7D" w14:textId="77777777" w:rsidR="001A6148" w:rsidRDefault="001A6148" w:rsidP="007F2C88">
      <w:pPr>
        <w:pStyle w:val="BodyTextCont"/>
      </w:pPr>
      <w:r>
        <w:t>Then we normalize the features</w:t>
      </w:r>
    </w:p>
    <w:p w14:paraId="3DFCC8C7" w14:textId="77777777" w:rsidR="007F2C88" w:rsidRPr="007F2C88" w:rsidRDefault="007F2C88" w:rsidP="007F2C88">
      <w:pPr>
        <w:pStyle w:val="Code"/>
      </w:pPr>
      <w:r w:rsidRPr="007F2C88">
        <w:t>x_train_normalised = x_train_12/255.0</w:t>
      </w:r>
    </w:p>
    <w:p w14:paraId="5AC56671" w14:textId="77777777" w:rsidR="007F2C88" w:rsidRDefault="007F2C88" w:rsidP="007F2C88">
      <w:pPr>
        <w:pStyle w:val="Code"/>
      </w:pPr>
      <w:r w:rsidRPr="007F2C88">
        <w:t>x_test_normalised = x_test_12/255.0</w:t>
      </w:r>
    </w:p>
    <w:p w14:paraId="2AAE113C" w14:textId="52246F0F" w:rsidR="001A6148" w:rsidRDefault="001A6148" w:rsidP="006231CA">
      <w:pPr>
        <w:pStyle w:val="BodyTextFirst"/>
      </w:pPr>
      <w:r>
        <w:t>And then we transform the matrices to have them with the right dimensions.</w:t>
      </w:r>
    </w:p>
    <w:p w14:paraId="6B8E9D5A" w14:textId="77777777" w:rsidR="007F2C88" w:rsidRPr="007F2C88" w:rsidRDefault="007F2C88" w:rsidP="007F2C88">
      <w:pPr>
        <w:pStyle w:val="Code"/>
      </w:pPr>
      <w:r w:rsidRPr="007F2C88">
        <w:t>x_train_normalised = x_train_normalised.reshape(x_train_normalised.shape[0], 784)</w:t>
      </w:r>
    </w:p>
    <w:p w14:paraId="439BE9AC" w14:textId="77777777" w:rsidR="007F2C88" w:rsidRDefault="007F2C88" w:rsidP="007F2C88">
      <w:pPr>
        <w:pStyle w:val="Code"/>
      </w:pPr>
      <w:r w:rsidRPr="007F2C88">
        <w:t>x_test_normalised = x_test_normalised.reshape(x_test_normalised.shape[0], 784)</w:t>
      </w:r>
    </w:p>
    <w:p w14:paraId="0092F2BE" w14:textId="4AF2C234" w:rsidR="001A6148" w:rsidRPr="006231CA" w:rsidRDefault="001A6148" w:rsidP="006231CA">
      <w:pPr>
        <w:pStyle w:val="BodyTextFirst"/>
      </w:pPr>
      <w:r w:rsidRPr="006231CA">
        <w:t>and finally, we shift the labe</w:t>
      </w:r>
      <w:r w:rsidR="007F2C88" w:rsidRPr="006231CA">
        <w:t>l</w:t>
      </w:r>
      <w:r w:rsidRPr="006231CA">
        <w:t xml:space="preserve">s to have 0 and 1 </w:t>
      </w:r>
    </w:p>
    <w:p w14:paraId="5ADA20CD" w14:textId="77777777" w:rsidR="007F2C88" w:rsidRPr="007F2C88" w:rsidRDefault="007F2C88" w:rsidP="007F2C88">
      <w:pPr>
        <w:pStyle w:val="Code"/>
      </w:pPr>
      <w:r w:rsidRPr="007F2C88">
        <w:t>y_train_bin = y_train_12 - 1</w:t>
      </w:r>
    </w:p>
    <w:p w14:paraId="42370FD7" w14:textId="012D1507" w:rsidR="007F2C88" w:rsidRDefault="007F2C88" w:rsidP="007F2C88">
      <w:pPr>
        <w:pStyle w:val="Code"/>
      </w:pPr>
      <w:r w:rsidRPr="007F2C88">
        <w:t xml:space="preserve">y_test_bin = y_test_12 </w:t>
      </w:r>
      <w:r>
        <w:t>–</w:t>
      </w:r>
      <w:r w:rsidRPr="007F2C88">
        <w:t xml:space="preserve"> 1</w:t>
      </w:r>
    </w:p>
    <w:p w14:paraId="27BBF911" w14:textId="77777777" w:rsidR="001A6148" w:rsidRDefault="001A6148" w:rsidP="006231CA">
      <w:pPr>
        <w:pStyle w:val="BodyTextFirst"/>
      </w:pPr>
      <w:r>
        <w:t>We can check the sizes of the arrays with the code</w:t>
      </w:r>
    </w:p>
    <w:p w14:paraId="16E9CBA8" w14:textId="7FE5C5AF" w:rsidR="006231CA" w:rsidRDefault="006231CA" w:rsidP="001A6148">
      <w:pPr>
        <w:pStyle w:val="Code"/>
      </w:pPr>
      <w:r>
        <w:t>print(</w:t>
      </w:r>
      <w:r w:rsidRPr="006231CA">
        <w:t>x_train_normalised.shape</w:t>
      </w:r>
      <w:r>
        <w:t>)</w:t>
      </w:r>
    </w:p>
    <w:p w14:paraId="66C14CDC" w14:textId="3A83CBFF" w:rsidR="006231CA" w:rsidRDefault="006231CA" w:rsidP="006231CA">
      <w:pPr>
        <w:pStyle w:val="Code"/>
      </w:pPr>
      <w:r>
        <w:t>print(</w:t>
      </w:r>
      <w:r w:rsidRPr="006231CA">
        <w:t>x_</w:t>
      </w:r>
      <w:r>
        <w:t>test</w:t>
      </w:r>
      <w:r w:rsidRPr="006231CA">
        <w:t>_normalised.shape</w:t>
      </w:r>
      <w:r>
        <w:t>)</w:t>
      </w:r>
    </w:p>
    <w:p w14:paraId="3BCA5A0A" w14:textId="77777777" w:rsidR="001A6148" w:rsidRDefault="001A6148" w:rsidP="006231CA">
      <w:pPr>
        <w:pStyle w:val="BodyTextFirst"/>
      </w:pPr>
      <w:r>
        <w:t>that gives us</w:t>
      </w:r>
    </w:p>
    <w:p w14:paraId="4893D36C" w14:textId="77777777" w:rsidR="006231CA" w:rsidRPr="006231CA" w:rsidRDefault="006231CA" w:rsidP="006231CA">
      <w:pPr>
        <w:pStyle w:val="Code"/>
      </w:pPr>
      <w:r w:rsidRPr="006231CA">
        <w:t>(12700, 784)</w:t>
      </w:r>
    </w:p>
    <w:p w14:paraId="23E136E2" w14:textId="77777777" w:rsidR="006231CA" w:rsidRDefault="006231CA" w:rsidP="006231CA">
      <w:pPr>
        <w:pStyle w:val="Code"/>
      </w:pPr>
      <w:r w:rsidRPr="006231CA">
        <w:t>(2167, 784)</w:t>
      </w:r>
    </w:p>
    <w:p w14:paraId="093A9C89" w14:textId="574B2B20" w:rsidR="001A6148" w:rsidRDefault="001A6148" w:rsidP="006231CA">
      <w:pPr>
        <w:pStyle w:val="BodyTextFirst"/>
      </w:pPr>
      <w:r>
        <w:t xml:space="preserve">We have </w:t>
      </w:r>
      <w:r w:rsidR="006231CA">
        <w:t>12700</w:t>
      </w:r>
      <w:r>
        <w:t xml:space="preserve"> observations in our training set and </w:t>
      </w:r>
      <w:r w:rsidR="006231CA">
        <w:t>2167</w:t>
      </w:r>
      <w:r>
        <w:t xml:space="preserve"> in the dev set. Now let</w:t>
      </w:r>
      <w:r w:rsidR="006231CA">
        <w:t xml:space="preserve"> u</w:t>
      </w:r>
      <w:r>
        <w:t>s duplicate the dev dataset and let</w:t>
      </w:r>
      <w:r w:rsidR="006231CA">
        <w:t xml:space="preserve"> u</w:t>
      </w:r>
      <w:r>
        <w:t>s shift each image to the right of 10 pixels. We can do it quickly with the code</w:t>
      </w:r>
    </w:p>
    <w:p w14:paraId="5527CF2C" w14:textId="77777777" w:rsidR="006231CA" w:rsidRPr="006231CA" w:rsidRDefault="006231CA" w:rsidP="006231CA">
      <w:pPr>
        <w:pStyle w:val="Code"/>
      </w:pPr>
      <w:r w:rsidRPr="006231CA">
        <w:t>x_test_shifted = np.zeros_like(x_test_normalised)</w:t>
      </w:r>
    </w:p>
    <w:p w14:paraId="7343B947" w14:textId="77777777" w:rsidR="006231CA" w:rsidRPr="006231CA" w:rsidRDefault="006231CA" w:rsidP="006231CA">
      <w:pPr>
        <w:pStyle w:val="Code"/>
      </w:pPr>
      <w:r w:rsidRPr="006231CA">
        <w:t>for i in range(x_test_normalised.shape[0]):</w:t>
      </w:r>
    </w:p>
    <w:p w14:paraId="0827C106" w14:textId="77777777" w:rsidR="006231CA" w:rsidRPr="006231CA" w:rsidRDefault="006231CA" w:rsidP="006231CA">
      <w:pPr>
        <w:pStyle w:val="Code"/>
      </w:pPr>
      <w:r w:rsidRPr="006231CA">
        <w:t xml:space="preserve">    tmp = x_test_normalised[i,:].reshape(28,28)</w:t>
      </w:r>
    </w:p>
    <w:p w14:paraId="7824A9C4" w14:textId="77777777" w:rsidR="006231CA" w:rsidRPr="006231CA" w:rsidRDefault="006231CA" w:rsidP="006231CA">
      <w:pPr>
        <w:pStyle w:val="Code"/>
      </w:pPr>
      <w:r w:rsidRPr="006231CA">
        <w:t xml:space="preserve">    tmp_shifted = np.zeros_like(tmp)</w:t>
      </w:r>
    </w:p>
    <w:p w14:paraId="3191B2F3" w14:textId="77777777" w:rsidR="006231CA" w:rsidRPr="006231CA" w:rsidRDefault="006231CA" w:rsidP="006231CA">
      <w:pPr>
        <w:pStyle w:val="Code"/>
      </w:pPr>
      <w:r w:rsidRPr="006231CA">
        <w:t xml:space="preserve">    tmp_shifted[:,10:28] = tmp[:,0:18]</w:t>
      </w:r>
    </w:p>
    <w:p w14:paraId="4D47262B" w14:textId="77777777" w:rsidR="006231CA" w:rsidRDefault="006231CA" w:rsidP="006231CA">
      <w:pPr>
        <w:pStyle w:val="Code"/>
      </w:pPr>
      <w:r w:rsidRPr="006231CA">
        <w:t xml:space="preserve">    x_test_shifted[i,:] = tmp_shifted.reshape(784)</w:t>
      </w:r>
    </w:p>
    <w:p w14:paraId="176AB6FF" w14:textId="49ECD4AA" w:rsidR="001A6148" w:rsidRDefault="001A6148" w:rsidP="006231CA">
      <w:pPr>
        <w:pStyle w:val="BodyTextFirst"/>
      </w:pPr>
      <w:r>
        <w:t xml:space="preserve">To make the shift easy, I first reshaped the images in a 28x28 matrix, then simply shifted the columns with </w:t>
      </w:r>
      <w:r w:rsidRPr="00405DFE">
        <w:rPr>
          <w:rStyle w:val="CodeInline"/>
        </w:rPr>
        <w:t>tmp_shifted[:,10:28] = tmp[:,0:18]</w:t>
      </w:r>
      <w:r>
        <w:t xml:space="preserve"> and then I simply reshape the images in a one dimensional array of 784 elements. The labels </w:t>
      </w:r>
      <w:r>
        <w:lastRenderedPageBreak/>
        <w:t xml:space="preserve">remain the same. In Figure </w:t>
      </w:r>
      <w:r w:rsidR="00245757">
        <w:t>10</w:t>
      </w:r>
      <w:r>
        <w:t>-7 you can see a random image from the dev dataset on the left and its shifted version on the right.</w:t>
      </w:r>
    </w:p>
    <w:p w14:paraId="1DA7556D" w14:textId="77777777" w:rsidR="00641D66" w:rsidRDefault="00641D66" w:rsidP="006231CA">
      <w:pPr>
        <w:pStyle w:val="BodyTextFirst"/>
      </w:pPr>
    </w:p>
    <w:p w14:paraId="046124F2" w14:textId="6D0691F7" w:rsidR="001A6148" w:rsidRDefault="001A6148" w:rsidP="00641D66">
      <w:pPr>
        <w:pStyle w:val="Figure"/>
        <w:jc w:val="left"/>
      </w:pPr>
      <w:r>
        <w:rPr>
          <w:noProof/>
        </w:rPr>
        <w:drawing>
          <wp:inline distT="0" distB="0" distL="0" distR="0" wp14:anchorId="522E7994" wp14:editId="6716B40F">
            <wp:extent cx="4904509" cy="2334046"/>
            <wp:effectExtent l="0" t="0" r="0" b="9525"/>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1808" cy="2337520"/>
                    </a:xfrm>
                    <a:prstGeom prst="rect">
                      <a:avLst/>
                    </a:prstGeom>
                    <a:noFill/>
                    <a:ln>
                      <a:noFill/>
                    </a:ln>
                  </pic:spPr>
                </pic:pic>
              </a:graphicData>
            </a:graphic>
          </wp:inline>
        </w:drawing>
      </w:r>
    </w:p>
    <w:p w14:paraId="301AADDD" w14:textId="5379B5C0" w:rsidR="00641D66" w:rsidRPr="00641D66" w:rsidRDefault="00641D66" w:rsidP="00641D66">
      <w:pPr>
        <w:pStyle w:val="FigureCaption"/>
      </w:pPr>
      <w:r w:rsidRPr="00641D66">
        <w:t>Figure 10-7. One random image from the dataset (on the left) and its shifted version (on the right).</w:t>
      </w:r>
    </w:p>
    <w:p w14:paraId="1DD31A61" w14:textId="77537ABE" w:rsidR="001A6148" w:rsidRPr="00641D66" w:rsidRDefault="001A6148" w:rsidP="00641D66">
      <w:pPr>
        <w:pStyle w:val="BodyTextFirst"/>
      </w:pPr>
      <w:r w:rsidRPr="00641D66">
        <w:t>Now let</w:t>
      </w:r>
      <w:r w:rsidR="006231CA" w:rsidRPr="00641D66">
        <w:t xml:space="preserve"> u</w:t>
      </w:r>
      <w:r w:rsidRPr="00641D66">
        <w:t>s build a network with a single neuron and let</w:t>
      </w:r>
      <w:r w:rsidR="006231CA" w:rsidRPr="00641D66">
        <w:t xml:space="preserve"> u</w:t>
      </w:r>
      <w:r w:rsidRPr="00641D66">
        <w:t xml:space="preserve">s see what happens. </w:t>
      </w:r>
    </w:p>
    <w:p w14:paraId="5CA3D56C" w14:textId="77777777" w:rsidR="006231CA" w:rsidRDefault="006231CA" w:rsidP="00641D66">
      <w:pPr>
        <w:pStyle w:val="Code"/>
      </w:pPr>
      <w:r w:rsidRPr="006231CA">
        <w:t>model = build_model()</w:t>
      </w:r>
    </w:p>
    <w:p w14:paraId="7F96CDC5" w14:textId="77777777" w:rsidR="00641D66" w:rsidRDefault="00641D66" w:rsidP="00641D66">
      <w:pPr>
        <w:pStyle w:val="Code"/>
      </w:pPr>
      <w:r>
        <w:t>EPOCHS = 100</w:t>
      </w:r>
    </w:p>
    <w:p w14:paraId="57610177" w14:textId="77777777" w:rsidR="00641D66" w:rsidRDefault="00641D66" w:rsidP="00641D66">
      <w:pPr>
        <w:pStyle w:val="Code"/>
      </w:pPr>
    </w:p>
    <w:p w14:paraId="3F8218A8" w14:textId="77777777" w:rsidR="00641D66" w:rsidRDefault="00641D66" w:rsidP="00641D66">
      <w:pPr>
        <w:pStyle w:val="Code"/>
      </w:pPr>
      <w:r>
        <w:t>history = model.fit(</w:t>
      </w:r>
    </w:p>
    <w:p w14:paraId="7CF8CA7B" w14:textId="77777777" w:rsidR="00641D66" w:rsidRDefault="00641D66" w:rsidP="00641D66">
      <w:pPr>
        <w:pStyle w:val="Code"/>
      </w:pPr>
      <w:r>
        <w:t xml:space="preserve">  x_train_normalised, y_train_bin,</w:t>
      </w:r>
    </w:p>
    <w:p w14:paraId="6F7CCEA3" w14:textId="77777777" w:rsidR="00641D66" w:rsidRDefault="00641D66" w:rsidP="00641D66">
      <w:pPr>
        <w:pStyle w:val="Code"/>
      </w:pPr>
      <w:r>
        <w:t xml:space="preserve">  epochs = EPOCHS, verbose = 0,</w:t>
      </w:r>
    </w:p>
    <w:p w14:paraId="613F8BB6" w14:textId="77777777" w:rsidR="00641D66" w:rsidRDefault="00641D66" w:rsidP="00641D66">
      <w:pPr>
        <w:pStyle w:val="Code"/>
      </w:pPr>
      <w:r>
        <w:t xml:space="preserve">  callbacks = [tfdocs.modeling.EpochDots()])</w:t>
      </w:r>
    </w:p>
    <w:p w14:paraId="6D1B06D3" w14:textId="612B9D54" w:rsidR="001A6148" w:rsidRPr="00641D66" w:rsidRDefault="001A6148" w:rsidP="00641D66">
      <w:pPr>
        <w:pStyle w:val="BodyTextFirst"/>
      </w:pPr>
      <w:r w:rsidRPr="00641D66">
        <w:t>this gives us the output</w:t>
      </w:r>
    </w:p>
    <w:p w14:paraId="4E2BD619" w14:textId="77777777" w:rsidR="00641D66" w:rsidRPr="00641D66" w:rsidRDefault="00641D66" w:rsidP="00641D66">
      <w:pPr>
        <w:pStyle w:val="Code"/>
      </w:pPr>
      <w:r w:rsidRPr="00641D66">
        <w:t xml:space="preserve">Epoch: 0, binary_accuracy:0.5609,  binary_crossentropy:0.6886,  loss:0.6886,  </w:t>
      </w:r>
    </w:p>
    <w:p w14:paraId="08FF8120" w14:textId="66B3B0CC" w:rsidR="00641D66" w:rsidRDefault="00641D66" w:rsidP="00641D66">
      <w:pPr>
        <w:pStyle w:val="Code"/>
      </w:pPr>
      <w:r w:rsidRPr="00641D66">
        <w:t>..............................................................</w:t>
      </w:r>
    </w:p>
    <w:p w14:paraId="2FA55484" w14:textId="007A6852" w:rsidR="001A6148" w:rsidRDefault="001A6148" w:rsidP="00641D66">
      <w:pPr>
        <w:pStyle w:val="BodyTextFirst"/>
      </w:pPr>
      <w:r>
        <w:t>Then let</w:t>
      </w:r>
      <w:r w:rsidR="00641D66">
        <w:t xml:space="preserve"> u</w:t>
      </w:r>
      <w:r>
        <w:t xml:space="preserve">s calculate the accuracy for the three datasets: </w:t>
      </w:r>
      <w:r w:rsidR="00641D66" w:rsidRPr="00641D66">
        <w:rPr>
          <w:rStyle w:val="CodeInline"/>
        </w:rPr>
        <w:t>x_train_normalised</w:t>
      </w:r>
      <w:r>
        <w:t xml:space="preserve">, </w:t>
      </w:r>
      <w:r w:rsidR="00641D66" w:rsidRPr="00641D66">
        <w:rPr>
          <w:rStyle w:val="CodeInline"/>
        </w:rPr>
        <w:t>x_test_normalised</w:t>
      </w:r>
      <w:r>
        <w:t xml:space="preserve"> and </w:t>
      </w:r>
      <w:r w:rsidR="00641D66" w:rsidRPr="00641D66">
        <w:rPr>
          <w:rStyle w:val="CodeInline"/>
        </w:rPr>
        <w:t>x_test_shifted</w:t>
      </w:r>
      <w:r>
        <w:t xml:space="preserve"> wih the code</w:t>
      </w:r>
    </w:p>
    <w:p w14:paraId="64B2A0F0" w14:textId="77777777" w:rsidR="00641D66" w:rsidRPr="00641D66" w:rsidRDefault="00641D66" w:rsidP="00641D66">
      <w:pPr>
        <w:pStyle w:val="Code"/>
      </w:pPr>
      <w:r w:rsidRPr="00641D66">
        <w:t>_, _, train_accuracy = model.evaluate(x_train_normalised, y_train_bin)</w:t>
      </w:r>
    </w:p>
    <w:p w14:paraId="33D50868" w14:textId="77777777" w:rsidR="00641D66" w:rsidRPr="00641D66" w:rsidRDefault="00641D66" w:rsidP="00641D66">
      <w:pPr>
        <w:pStyle w:val="Code"/>
      </w:pPr>
      <w:r w:rsidRPr="00641D66">
        <w:t>_, _, test_accuracy = model.evaluate(x_test_normalised, y_test_bin)</w:t>
      </w:r>
    </w:p>
    <w:p w14:paraId="376A2800" w14:textId="77777777" w:rsidR="00641D66" w:rsidRDefault="00641D66" w:rsidP="00641D66">
      <w:pPr>
        <w:pStyle w:val="Code"/>
      </w:pPr>
      <w:r w:rsidRPr="00641D66">
        <w:lastRenderedPageBreak/>
        <w:t>_, _, shifted_test_accuracy = model.evaluate(x_test_shifted, y_test_bin)</w:t>
      </w:r>
    </w:p>
    <w:p w14:paraId="3DD24A69" w14:textId="1D7A2B93" w:rsidR="001A6148" w:rsidRDefault="001A6148" w:rsidP="00641D66">
      <w:pPr>
        <w:pStyle w:val="BodyTextFirst"/>
      </w:pPr>
      <w:r>
        <w:t>We get the following results after 100 epochs</w:t>
      </w:r>
    </w:p>
    <w:p w14:paraId="477D6CF8" w14:textId="2DF23808" w:rsidR="001A6148" w:rsidRPr="00641D66" w:rsidRDefault="001A6148" w:rsidP="00641D66">
      <w:pPr>
        <w:pStyle w:val="Bullet"/>
      </w:pPr>
      <w:r w:rsidRPr="00641D66">
        <w:t xml:space="preserve">For the training dataset we get </w:t>
      </w:r>
      <w:r w:rsidR="00641D66" w:rsidRPr="00641D66">
        <w:t>97</w:t>
      </w:r>
      <w:r w:rsidRPr="00641D66">
        <w:t>%</w:t>
      </w:r>
    </w:p>
    <w:p w14:paraId="31CA433B" w14:textId="2F8D8946" w:rsidR="001A6148" w:rsidRPr="00641D66" w:rsidRDefault="001A6148" w:rsidP="00641D66">
      <w:pPr>
        <w:pStyle w:val="Bullet"/>
      </w:pPr>
      <w:r w:rsidRPr="00641D66">
        <w:t xml:space="preserve">For the dev dataset we get </w:t>
      </w:r>
      <w:r w:rsidR="00641D66" w:rsidRPr="00641D66">
        <w:t>98</w:t>
      </w:r>
      <w:r w:rsidRPr="00641D66">
        <w:t>%</w:t>
      </w:r>
    </w:p>
    <w:p w14:paraId="3781FFCE" w14:textId="0A89B832" w:rsidR="001A6148" w:rsidRPr="00641D66" w:rsidRDefault="001A6148" w:rsidP="00641D66">
      <w:pPr>
        <w:pStyle w:val="Bullet"/>
      </w:pPr>
      <w:r w:rsidRPr="00641D66">
        <w:t xml:space="preserve">For the train-dev (you will see later why is called in this way), the one with the shifted images, we get </w:t>
      </w:r>
      <w:r w:rsidR="00641D66" w:rsidRPr="00641D66">
        <w:t>54</w:t>
      </w:r>
      <w:r w:rsidRPr="00641D66">
        <w:t>%. A very bad result.</w:t>
      </w:r>
    </w:p>
    <w:p w14:paraId="113F65B8" w14:textId="77777777" w:rsidR="001A6148" w:rsidRDefault="001A6148" w:rsidP="00D567D1">
      <w:pPr>
        <w:pStyle w:val="BodyTextFirst"/>
      </w:pPr>
      <w:r>
        <w:t xml:space="preserve">What has happened is that the model has learned from a dataset where all images are centered in the box and therefore could not generalize well to images shifted and no more centered. </w:t>
      </w:r>
    </w:p>
    <w:p w14:paraId="482DFC31" w14:textId="24A5C03B" w:rsidR="001A6148" w:rsidRPr="00D567D1" w:rsidRDefault="001A6148" w:rsidP="00D567D1">
      <w:pPr>
        <w:pStyle w:val="BodyTextCont"/>
      </w:pPr>
      <w:r w:rsidRPr="00D567D1">
        <w:t>When training a model on a dataset, you will get good results usually on observations that are like the ones in the training set. But how can you find out if you have such a problem? There is a relatively easy way of doing that, expanding our MAD diagram. Let</w:t>
      </w:r>
      <w:r w:rsidR="00D567D1">
        <w:t xml:space="preserve"> u</w:t>
      </w:r>
      <w:r w:rsidRPr="00D567D1">
        <w:t>s see how to do it.</w:t>
      </w:r>
    </w:p>
    <w:p w14:paraId="2730AE0E" w14:textId="2CF7CDA9" w:rsidR="001A6148" w:rsidRDefault="001A6148" w:rsidP="00D567D1">
      <w:pPr>
        <w:pStyle w:val="BodyTextCont"/>
      </w:pPr>
      <w:r w:rsidRPr="00D567D1">
        <w:t>Let</w:t>
      </w:r>
      <w:r w:rsidR="00D567D1">
        <w:t xml:space="preserve"> u</w:t>
      </w:r>
      <w:r w:rsidRPr="00D567D1">
        <w:t xml:space="preserve">s suppose you have a training dataset and a dev dataset where the observations have different characteristics (coming from different distributions). What you do is you create a small subset from the training set, called the train-dev dataset, ending up with three datasets: a training and a train-dev coming from the same distribution (the observations have the same characteristics) and a dev set, where the observations are somehow different, as we have discussed previously. What you do now is you train your model on your </w:t>
      </w:r>
      <w:r w:rsidR="00D567D1">
        <w:t>training</w:t>
      </w:r>
      <w:r w:rsidRPr="00D567D1">
        <w:t xml:space="preserve"> set, and then evaluate your error </w:t>
      </w:r>
      <m:oMath>
        <m:r>
          <w:rPr>
            <w:rFonts w:ascii="Cambria Math" w:hAnsi="Cambria Math"/>
          </w:rPr>
          <m:t>ϵ</m:t>
        </m:r>
      </m:oMath>
      <w:r w:rsidRPr="00D567D1">
        <w:t xml:space="preserve"> on the three datasets: </w:t>
      </w: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Pr="00D567D1">
        <w:t xml:space="preserve">, </w:t>
      </w:r>
      <m:oMath>
        <m:sSub>
          <m:sSubPr>
            <m:ctrlPr>
              <w:rPr>
                <w:rFonts w:ascii="Cambria Math" w:hAnsi="Cambria Math"/>
              </w:rPr>
            </m:ctrlPr>
          </m:sSubPr>
          <m:e>
            <m:r>
              <w:rPr>
                <w:rFonts w:ascii="Cambria Math" w:hAnsi="Cambria Math"/>
              </w:rPr>
              <m:t>ϵ</m:t>
            </m:r>
          </m:e>
          <m:sub>
            <m:r>
              <w:rPr>
                <w:rFonts w:ascii="Cambria Math" w:hAnsi="Cambria Math"/>
              </w:rPr>
              <m:t>dev</m:t>
            </m:r>
          </m:sub>
        </m:sSub>
      </m:oMath>
      <w:r w:rsidRPr="00D567D1">
        <w:t xml:space="preserve"> and </w:t>
      </w:r>
      <m:oMath>
        <m:sSub>
          <m:sSubPr>
            <m:ctrlPr>
              <w:rPr>
                <w:rFonts w:ascii="Cambria Math" w:hAnsi="Cambria Math"/>
              </w:rPr>
            </m:ctrlPr>
          </m:sSubPr>
          <m:e>
            <m:r>
              <w:rPr>
                <w:rFonts w:ascii="Cambria Math" w:hAnsi="Cambria Math"/>
              </w:rPr>
              <m:t>ϵ</m:t>
            </m:r>
          </m:e>
          <m:sub>
            <m:r>
              <w:rPr>
                <w:rFonts w:ascii="Cambria Math" w:hAnsi="Cambria Math"/>
              </w:rPr>
              <m:t>train</m:t>
            </m:r>
            <m:r>
              <m:rPr>
                <m:sty m:val="p"/>
              </m:rPr>
              <w:rPr>
                <w:rFonts w:ascii="Cambria Math" w:hAnsi="Cambria Math"/>
              </w:rPr>
              <m:t>-</m:t>
            </m:r>
            <m:r>
              <w:rPr>
                <w:rFonts w:ascii="Cambria Math" w:hAnsi="Cambria Math"/>
              </w:rPr>
              <m:t>dev</m:t>
            </m:r>
          </m:sub>
        </m:sSub>
      </m:oMath>
      <w:r w:rsidRPr="00D567D1">
        <w:t xml:space="preserve">. If your train and dev sets are coming from the same distributions, so does the train-dev set, in this case you should expect </w:t>
      </w:r>
      <m:oMath>
        <m:sSub>
          <m:sSubPr>
            <m:ctrlPr>
              <w:rPr>
                <w:rFonts w:ascii="Cambria Math" w:hAnsi="Cambria Math"/>
              </w:rPr>
            </m:ctrlPr>
          </m:sSubPr>
          <m:e>
            <m:r>
              <w:rPr>
                <w:rFonts w:ascii="Cambria Math" w:hAnsi="Cambria Math"/>
              </w:rPr>
              <m:t>ϵ</m:t>
            </m:r>
          </m:e>
          <m:sub>
            <m:r>
              <w:rPr>
                <w:rFonts w:ascii="Cambria Math" w:hAnsi="Cambria Math"/>
              </w:rPr>
              <m:t>dev</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train</m:t>
            </m:r>
            <m:r>
              <m:rPr>
                <m:sty m:val="p"/>
              </m:rPr>
              <w:rPr>
                <w:rFonts w:ascii="Cambria Math" w:hAnsi="Cambria Math"/>
              </w:rPr>
              <m:t>-</m:t>
            </m:r>
            <m:r>
              <w:rPr>
                <w:rFonts w:ascii="Cambria Math" w:hAnsi="Cambria Math"/>
              </w:rPr>
              <m:t>dev</m:t>
            </m:r>
          </m:sub>
        </m:sSub>
      </m:oMath>
      <w:r w:rsidRPr="00D567D1">
        <w:t xml:space="preserve">. If we define </w:t>
      </w:r>
    </w:p>
    <w:p w14:paraId="3999A58F" w14:textId="77777777" w:rsidR="00D567D1" w:rsidRPr="00D567D1" w:rsidRDefault="00D567D1" w:rsidP="00D567D1">
      <w:pPr>
        <w:pStyle w:val="BodyTextCont"/>
      </w:pPr>
    </w:p>
    <w:p w14:paraId="11922927" w14:textId="56713EA2" w:rsidR="001A6148" w:rsidRPr="00D567D1" w:rsidRDefault="001A6148" w:rsidP="001A6148">
      <w:pPr>
        <w:pStyle w:val="BodyTextCont"/>
        <w:ind w:firstLine="0"/>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train-dev</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train-dev</m:t>
              </m:r>
            </m:sub>
          </m:sSub>
        </m:oMath>
      </m:oMathPara>
    </w:p>
    <w:p w14:paraId="2F417D62" w14:textId="77777777" w:rsidR="001A6148" w:rsidRDefault="001A6148" w:rsidP="001A6148">
      <w:pPr>
        <w:pStyle w:val="BodyTextCont"/>
        <w:ind w:firstLine="0"/>
      </w:pPr>
    </w:p>
    <w:p w14:paraId="7E73E5A0" w14:textId="62260AB0" w:rsidR="001A6148" w:rsidRDefault="001A6148" w:rsidP="00D567D1">
      <w:pPr>
        <w:pStyle w:val="BodyTextCont"/>
      </w:pPr>
      <w:r>
        <w:t xml:space="preserve">we should expect </w:t>
      </w:r>
      <m:oMath>
        <m: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train-dev</m:t>
            </m:r>
          </m:sub>
        </m:sSub>
        <m:r>
          <w:rPr>
            <w:rFonts w:ascii="Cambria Math" w:hAnsi="Cambria Math"/>
          </w:rPr>
          <m:t>≈0</m:t>
        </m:r>
      </m:oMath>
      <w:r>
        <w:t xml:space="preserve">. If the train (and train-dev) and the dev set are coming from different distributions (the observations have different characteristics) we should expect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 xml:space="preserve">train-dev </m:t>
            </m:r>
          </m:sub>
        </m:sSub>
      </m:oMath>
      <w:r>
        <w:t xml:space="preserve"> to be big. If we consider the MNIST example we have done before we have in </w:t>
      </w:r>
      <w:r w:rsidRPr="00621188">
        <w:t xml:space="preserve">fact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 xml:space="preserve">train-dev </m:t>
            </m:r>
          </m:sub>
        </m:sSub>
        <m:r>
          <w:rPr>
            <w:rFonts w:ascii="Cambria Math" w:hAnsi="Cambria Math"/>
          </w:rPr>
          <m:t>=0.46</m:t>
        </m:r>
      </m:oMath>
      <w:r w:rsidRPr="00621188">
        <w:t xml:space="preserve"> or </w:t>
      </w:r>
      <w:r w:rsidR="00693153">
        <w:t>46</w:t>
      </w:r>
      <w:r w:rsidRPr="00621188">
        <w:t>%, that</w:t>
      </w:r>
      <w:r>
        <w:t xml:space="preserve"> is a huge difference.  Let</w:t>
      </w:r>
      <w:r w:rsidR="001669D7">
        <w:t xml:space="preserve"> u</w:t>
      </w:r>
      <w:r>
        <w:t xml:space="preserve">s recap what you should do to find our if your training and your dev (or test) dataset have observations with different </w:t>
      </w:r>
      <w:r w:rsidR="001669D7">
        <w:t>characteristics</w:t>
      </w:r>
      <w:r>
        <w:t xml:space="preserve"> (coming from different observations)</w:t>
      </w:r>
    </w:p>
    <w:p w14:paraId="3F3D20D6" w14:textId="77777777" w:rsidR="001A6148" w:rsidRDefault="001A6148" w:rsidP="001669D7">
      <w:pPr>
        <w:pStyle w:val="Bullet"/>
      </w:pPr>
      <w:r>
        <w:lastRenderedPageBreak/>
        <w:t>You split your training set in two: one that you will use for training, and that we will call the train set, and a smaller one that you will call "train-dev" set.</w:t>
      </w:r>
    </w:p>
    <w:p w14:paraId="2721995F" w14:textId="77777777" w:rsidR="001A6148" w:rsidRDefault="001A6148" w:rsidP="001669D7">
      <w:pPr>
        <w:pStyle w:val="Bullet"/>
      </w:pPr>
      <w:r>
        <w:t>You train your model on the train set</w:t>
      </w:r>
    </w:p>
    <w:p w14:paraId="4F058D01" w14:textId="77777777" w:rsidR="001A6148" w:rsidRPr="006C5017" w:rsidRDefault="001A6148" w:rsidP="001669D7">
      <w:pPr>
        <w:pStyle w:val="Bullet"/>
      </w:pPr>
      <w:r>
        <w:t xml:space="preserve">You evaluate your error </w:t>
      </w:r>
      <m:oMath>
        <m:r>
          <w:rPr>
            <w:rFonts w:ascii="Cambria Math" w:hAnsi="Cambria Math"/>
          </w:rPr>
          <m:t>ϵ</m:t>
        </m:r>
      </m:oMath>
      <w:r>
        <w:t xml:space="preserve"> on the three sets: train, dev and train-dev</w:t>
      </w:r>
    </w:p>
    <w:p w14:paraId="22FF41BF" w14:textId="77777777" w:rsidR="001A6148" w:rsidRDefault="001A6148" w:rsidP="001669D7">
      <w:pPr>
        <w:pStyle w:val="Bullet"/>
      </w:pPr>
      <w:r>
        <w:t xml:space="preserve">You calculate the quantity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train-dev</m:t>
            </m:r>
          </m:sub>
        </m:sSub>
      </m:oMath>
      <w:r>
        <w:t>. If is big this will give strong evidence that the original training and dev sets are coming from different distributions.</w:t>
      </w:r>
    </w:p>
    <w:p w14:paraId="358A02D2" w14:textId="28ECF8B7" w:rsidR="001A6148" w:rsidRDefault="001A6148" w:rsidP="001669D7">
      <w:pPr>
        <w:pStyle w:val="BodyTextFirst"/>
      </w:pPr>
      <w:r>
        <w:t xml:space="preserve">In Figure </w:t>
      </w:r>
      <w:r w:rsidR="001669D7">
        <w:t>10</w:t>
      </w:r>
      <w:r>
        <w:t>-8 you can see an example of the MAD diagram with added the problem we just discussed. Don't look at the numbers, they are just there for illustrative purposes (read: I just put them there).</w:t>
      </w:r>
    </w:p>
    <w:p w14:paraId="77B1B0BA" w14:textId="77777777" w:rsidR="001A6148" w:rsidRDefault="001A6148" w:rsidP="001A6148">
      <w:pPr>
        <w:pStyle w:val="BodyTextCont"/>
        <w:ind w:firstLine="0"/>
      </w:pPr>
    </w:p>
    <w:p w14:paraId="76D5D637" w14:textId="59D315A2" w:rsidR="001A6148" w:rsidRDefault="001A6148" w:rsidP="001A6148">
      <w:pPr>
        <w:pStyle w:val="BodyTextCont"/>
        <w:ind w:firstLine="0"/>
      </w:pPr>
      <w:r>
        <w:rPr>
          <w:noProof/>
        </w:rPr>
        <w:drawing>
          <wp:inline distT="0" distB="0" distL="0" distR="0" wp14:anchorId="498557C7" wp14:editId="745FF87D">
            <wp:extent cx="4967785" cy="2013003"/>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76657" cy="2016598"/>
                    </a:xfrm>
                    <a:prstGeom prst="rect">
                      <a:avLst/>
                    </a:prstGeom>
                    <a:noFill/>
                    <a:ln>
                      <a:noFill/>
                    </a:ln>
                  </pic:spPr>
                </pic:pic>
              </a:graphicData>
            </a:graphic>
          </wp:inline>
        </w:drawing>
      </w:r>
    </w:p>
    <w:p w14:paraId="11F1DDDE" w14:textId="4D3DFCC2" w:rsidR="001669D7" w:rsidRDefault="001669D7" w:rsidP="001669D7">
      <w:pPr>
        <w:pStyle w:val="FigureCaption"/>
      </w:pPr>
      <w:r w:rsidRPr="001669D7">
        <w:t>Figure 10-8. An example of the MAD diagram with the data mismatch problem added. Do not look at the numbers, they are just there for illustrative purposes (read: I just put them there).</w:t>
      </w:r>
    </w:p>
    <w:p w14:paraId="0487E58F" w14:textId="1C395D28" w:rsidR="001A6148" w:rsidRDefault="001A6148" w:rsidP="001669D7">
      <w:pPr>
        <w:pStyle w:val="BodyTextFirst"/>
      </w:pPr>
      <w:r>
        <w:t xml:space="preserve">The MAD diagram in Figure </w:t>
      </w:r>
      <w:r w:rsidR="001669D7">
        <w:t>10</w:t>
      </w:r>
      <w:r>
        <w:t>-8 can tell us the following things (I highlight here only a few ideas, for a more complete list of things you can try check the previous sections):</w:t>
      </w:r>
    </w:p>
    <w:p w14:paraId="6C7E4FE0" w14:textId="59855A68" w:rsidR="001A6148" w:rsidRPr="001669D7" w:rsidRDefault="001A6148" w:rsidP="001669D7">
      <w:pPr>
        <w:pStyle w:val="Bullet"/>
      </w:pPr>
      <w:r w:rsidRPr="001669D7">
        <w:t>The bias (between training and human level performance) is quite small, so we are not that far from the best we can achieve (</w:t>
      </w:r>
      <w:r w:rsidR="00460DFC">
        <w:t>let us</w:t>
      </w:r>
      <w:r w:rsidRPr="001669D7">
        <w:t xml:space="preserve"> assume here that human level performance is a proxy for the Bayes error). Here you could try bigger networks, better optimizers and so on </w:t>
      </w:r>
    </w:p>
    <w:p w14:paraId="44CB35AB" w14:textId="77777777" w:rsidR="001A6148" w:rsidRPr="001669D7" w:rsidRDefault="001A6148" w:rsidP="001669D7">
      <w:pPr>
        <w:pStyle w:val="Bullet"/>
      </w:pPr>
      <w:r w:rsidRPr="001669D7">
        <w:t>We are overfitting the datasets, so we could try regularization or to get more data</w:t>
      </w:r>
    </w:p>
    <w:p w14:paraId="42D6AD2C" w14:textId="77777777" w:rsidR="001A6148" w:rsidRPr="001669D7" w:rsidRDefault="001A6148" w:rsidP="001669D7">
      <w:pPr>
        <w:pStyle w:val="Bullet"/>
      </w:pPr>
      <w:r w:rsidRPr="001669D7">
        <w:lastRenderedPageBreak/>
        <w:t>We have a strong problem with data mismatch (sets coming from different distributions) between train and dev. I will suggest you at the end of the sections what you could do to solve this problem.</w:t>
      </w:r>
    </w:p>
    <w:p w14:paraId="40BE58D6" w14:textId="77777777" w:rsidR="001A6148" w:rsidRPr="001669D7" w:rsidRDefault="001A6148" w:rsidP="001669D7">
      <w:pPr>
        <w:pStyle w:val="Bullet"/>
      </w:pPr>
      <w:r w:rsidRPr="001669D7">
        <w:t>We are also slightly overfitting the dev dataset, during our hyperparameter search.</w:t>
      </w:r>
    </w:p>
    <w:p w14:paraId="6162DA23" w14:textId="77777777" w:rsidR="001A6148" w:rsidRDefault="001A6148" w:rsidP="001A6148">
      <w:pPr>
        <w:pStyle w:val="BodyTextCont"/>
        <w:ind w:firstLine="0"/>
      </w:pPr>
      <w:r>
        <w:t xml:space="preserve">Note that you don’t need to create the bar plot as I have done here. Technically you just need the four numbers to draw the same conclusions. </w:t>
      </w:r>
    </w:p>
    <w:p w14:paraId="28576D19" w14:textId="0D734663" w:rsidR="001A6148" w:rsidRPr="00621188" w:rsidRDefault="00621188" w:rsidP="00621188">
      <w:pPr>
        <w:pStyle w:val="NoteTipCaution"/>
      </w:pPr>
      <w:r w:rsidRPr="00621188">
        <w:rPr>
          <w:rStyle w:val="Enfasigrassetto"/>
        </w:rPr>
        <w:t>Tip</w:t>
      </w:r>
      <w:r w:rsidRPr="00621188">
        <w:t xml:space="preserve"> </w:t>
      </w:r>
      <w:r w:rsidR="001A6148" w:rsidRPr="00621188">
        <w:t xml:space="preserve">Once you have your MAD diagram (or simply the numbers), interpreting it will give you hints on what you should try to get better results, for example higher accuracy. </w:t>
      </w:r>
    </w:p>
    <w:p w14:paraId="3D011FA4" w14:textId="77777777" w:rsidR="001A6148" w:rsidRDefault="001A6148" w:rsidP="00621188">
      <w:pPr>
        <w:pStyle w:val="BodyTextFirst"/>
      </w:pPr>
      <w:r>
        <w:t>You can try the following techniques to address data mismatch between sets:</w:t>
      </w:r>
    </w:p>
    <w:p w14:paraId="6F279BF6" w14:textId="77777777" w:rsidR="001A6148" w:rsidRPr="00621188" w:rsidRDefault="001A6148" w:rsidP="00621188">
      <w:pPr>
        <w:pStyle w:val="Bullet"/>
      </w:pPr>
      <w:r w:rsidRPr="00621188">
        <w:t>You can carry manual error analysis to understand the difference between the sets, and then decide what to do (in the last section of the chapter I will give you an example). This is time consuming and usually quite difficult, because once you know what the difference is, it may be very difficult to find a solution;</w:t>
      </w:r>
    </w:p>
    <w:p w14:paraId="5D970DD9" w14:textId="6CEAE00F" w:rsidR="001A6148" w:rsidRPr="00621188" w:rsidRDefault="001A6148" w:rsidP="00621188">
      <w:pPr>
        <w:pStyle w:val="Bullet"/>
      </w:pPr>
      <w:r w:rsidRPr="00621188">
        <w:t>You could try to make the training set more similar to your dev/test sets; for example, if you are working with images and the test/dev sets have a lower resolution you may decide to lower the resolution of the images in the training set</w:t>
      </w:r>
      <w:r w:rsidR="000B6C81">
        <w:t>.</w:t>
      </w:r>
    </w:p>
    <w:p w14:paraId="06FB23D0" w14:textId="7672F024" w:rsidR="001A6148" w:rsidRPr="00E0196F" w:rsidRDefault="001A6148" w:rsidP="000B6C81">
      <w:pPr>
        <w:pStyle w:val="BodyTextFirst"/>
      </w:pPr>
      <w:r>
        <w:t xml:space="preserve">As usual, no fix rules. Just be aware of the problem and think about the following: your model will learn the </w:t>
      </w:r>
      <w:r w:rsidR="000B6C81">
        <w:t>characteristics</w:t>
      </w:r>
      <w:r>
        <w:t xml:space="preserve"> from your training data, so when applied to completely different data it won't (usually) do good. Always get training data that reflect the data you want your model to work on, not </w:t>
      </w:r>
      <w:r w:rsidR="000B6C81">
        <w:t>vice versa</w:t>
      </w:r>
      <w:r>
        <w:t>.</w:t>
      </w:r>
    </w:p>
    <w:p w14:paraId="6B999E34" w14:textId="77777777" w:rsidR="001A6148" w:rsidRPr="00530E71" w:rsidRDefault="001A6148" w:rsidP="001A6148">
      <w:pPr>
        <w:pStyle w:val="Titolo1"/>
      </w:pPr>
      <w:r>
        <w:t>k-fold cross validation</w:t>
      </w:r>
    </w:p>
    <w:p w14:paraId="7F572134" w14:textId="14C01919" w:rsidR="001A6148" w:rsidRDefault="001A6148" w:rsidP="001A6148">
      <w:pPr>
        <w:pStyle w:val="BodyTextFirst"/>
      </w:pPr>
      <w:r>
        <w:t xml:space="preserve">Now I would like to finish this chapter with another technique that is very powerful and should be known by any machine learning </w:t>
      </w:r>
      <w:r w:rsidR="000B6C81">
        <w:t>practitioner</w:t>
      </w:r>
      <w:r>
        <w:t xml:space="preserve"> (not only in the deep learning world): k-fold cross validation. The technique is a way of finding a solution to the following two problems:</w:t>
      </w:r>
    </w:p>
    <w:p w14:paraId="4CA1D2E2" w14:textId="77777777" w:rsidR="001A6148" w:rsidRPr="000B6C81" w:rsidRDefault="001A6148" w:rsidP="000B6C81">
      <w:pPr>
        <w:pStyle w:val="Bullet"/>
      </w:pPr>
      <w:r w:rsidRPr="000B6C81">
        <w:t xml:space="preserve">What to do when your dataset is too small to split it in a train and dev/test set? </w:t>
      </w:r>
    </w:p>
    <w:p w14:paraId="7723FFD7" w14:textId="77777777" w:rsidR="001A6148" w:rsidRPr="000B6C81" w:rsidRDefault="001A6148" w:rsidP="000B6C81">
      <w:pPr>
        <w:pStyle w:val="Bullet"/>
      </w:pPr>
      <w:r w:rsidRPr="000B6C81">
        <w:lastRenderedPageBreak/>
        <w:t xml:space="preserve">How to get information on the variance of your metric? </w:t>
      </w:r>
    </w:p>
    <w:p w14:paraId="3B1ACFD8" w14:textId="1379DB82" w:rsidR="001A6148" w:rsidRDefault="00460DFC" w:rsidP="000B6C81">
      <w:pPr>
        <w:pStyle w:val="BodyTextFirst"/>
      </w:pPr>
      <w:r>
        <w:t>Let us</w:t>
      </w:r>
      <w:r w:rsidR="001A6148">
        <w:t xml:space="preserve"> describe the idea with pseudo-code</w:t>
      </w:r>
    </w:p>
    <w:p w14:paraId="0EA46B50" w14:textId="77777777" w:rsidR="001A6148" w:rsidRPr="000B6C81" w:rsidRDefault="001A6148" w:rsidP="000B6C81">
      <w:pPr>
        <w:pStyle w:val="NumList"/>
        <w:numPr>
          <w:ilvl w:val="0"/>
          <w:numId w:val="23"/>
        </w:numPr>
      </w:pPr>
      <w:r w:rsidRPr="000B6C81">
        <w:t xml:space="preserve">Partition your complete dataset in k equally big subsets: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0B6C81">
        <w:t xml:space="preserve">,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0B6C81">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k</m:t>
            </m:r>
          </m:sub>
        </m:sSub>
      </m:oMath>
      <w:r w:rsidRPr="000B6C81">
        <w:t>. The subsets are also called folds. Normally the subsets are not overlapping, that means that each observation appears in one and only one fold.</w:t>
      </w:r>
    </w:p>
    <w:p w14:paraId="54B5875F" w14:textId="77777777" w:rsidR="001A6148" w:rsidRPr="000B6C81" w:rsidRDefault="001A6148" w:rsidP="000B6C81">
      <w:pPr>
        <w:pStyle w:val="NumList"/>
      </w:pPr>
      <w:r w:rsidRPr="000B6C81">
        <w:t xml:space="preserve">For i going from 1 to </w:t>
      </w:r>
      <m:oMath>
        <m:r>
          <w:rPr>
            <w:rFonts w:ascii="Cambria Math" w:hAnsi="Cambria Math"/>
          </w:rPr>
          <m:t>k</m:t>
        </m:r>
      </m:oMath>
      <w:r w:rsidRPr="000B6C81">
        <w:t xml:space="preserve">: </w:t>
      </w:r>
      <w:r w:rsidRPr="000B6C81">
        <w:br/>
        <w:t xml:space="preserve">- Train your model on all the folds except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0B6C81">
        <w:br/>
        <w:t xml:space="preserve">- Evaluate your metric on the fold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0B6C81">
        <w:t xml:space="preserve">. The fold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0B6C81">
        <w:t xml:space="preserve"> will be the dev set in iteration </w:t>
      </w:r>
      <m:oMath>
        <m:r>
          <w:rPr>
            <w:rFonts w:ascii="Cambria Math" w:hAnsi="Cambria Math"/>
          </w:rPr>
          <m:t>i</m:t>
        </m:r>
      </m:oMath>
    </w:p>
    <w:p w14:paraId="531720E6" w14:textId="77777777" w:rsidR="001A6148" w:rsidRPr="000B6C81" w:rsidRDefault="001A6148" w:rsidP="000B6C81">
      <w:pPr>
        <w:pStyle w:val="NumList"/>
      </w:pPr>
      <w:r w:rsidRPr="000B6C81">
        <w:t xml:space="preserve">Evaluate the average and variance of your metric on the </w:t>
      </w:r>
      <m:oMath>
        <m:r>
          <w:rPr>
            <w:rFonts w:ascii="Cambria Math" w:hAnsi="Cambria Math"/>
          </w:rPr>
          <m:t>k</m:t>
        </m:r>
        <m:r>
          <m:rPr>
            <m:sty m:val="p"/>
          </m:rPr>
          <w:rPr>
            <w:rFonts w:ascii="Cambria Math" w:hAnsi="Cambria Math"/>
          </w:rPr>
          <m:t xml:space="preserve"> </m:t>
        </m:r>
      </m:oMath>
      <w:r w:rsidRPr="000B6C81">
        <w:t>results</w:t>
      </w:r>
    </w:p>
    <w:p w14:paraId="39560C25" w14:textId="77777777" w:rsidR="001A6148" w:rsidRDefault="001A6148" w:rsidP="000B6C81">
      <w:pPr>
        <w:pStyle w:val="BodyTextFirst"/>
      </w:pPr>
      <w:r>
        <w:t xml:space="preserve">A typical value for </w:t>
      </w:r>
      <m:oMath>
        <m:r>
          <w:rPr>
            <w:rFonts w:ascii="Cambria Math" w:hAnsi="Cambria Math"/>
          </w:rPr>
          <m:t>k</m:t>
        </m:r>
      </m:oMath>
      <w:r>
        <w:t xml:space="preserve"> is 10, but that depends on the size of your dataset and on the characteristic of your problem. </w:t>
      </w:r>
    </w:p>
    <w:p w14:paraId="351CB332" w14:textId="77777777" w:rsidR="001A6148" w:rsidRPr="000B6C81" w:rsidRDefault="001A6148" w:rsidP="000B6C81">
      <w:pPr>
        <w:pStyle w:val="BodyTextCont"/>
      </w:pPr>
      <w:r w:rsidRPr="000B6C81">
        <w:t xml:space="preserve">Remember that the discussion we did on how to split a dataset applies also here. </w:t>
      </w:r>
    </w:p>
    <w:p w14:paraId="29135125" w14:textId="3608DC43" w:rsidR="001A6148" w:rsidRPr="000B6C81" w:rsidRDefault="000B6C81" w:rsidP="000B6C81">
      <w:pPr>
        <w:pStyle w:val="NoteTipCaution"/>
      </w:pPr>
      <w:r w:rsidRPr="000B6C81">
        <w:rPr>
          <w:rStyle w:val="Enfasigrassetto"/>
        </w:rPr>
        <w:t>Note</w:t>
      </w:r>
      <w:r>
        <w:t xml:space="preserve"> </w:t>
      </w:r>
      <w:r w:rsidR="001A6148" w:rsidRPr="000B6C81">
        <w:t>When you are creating your folds, you must take care that your folds reflect the structure of your original dataset. If your original dataset has 10 classes for example, you must make sure that each of your folds has all the 10 classes with the same proportions.</w:t>
      </w:r>
    </w:p>
    <w:p w14:paraId="651CB2F5" w14:textId="77777777" w:rsidR="001A6148" w:rsidRDefault="001A6148" w:rsidP="000B6C81">
      <w:pPr>
        <w:pStyle w:val="BodyTextFirst"/>
      </w:pPr>
      <w:r>
        <w:t xml:space="preserve">Although this may seem a very attractive technique to deal generally with datasets with less than optimal size, it may be quite complex to implement. But, as you will see shortly, checking your metric on the different folds will give you important information on a possible overfitting of your training dataset. </w:t>
      </w:r>
    </w:p>
    <w:p w14:paraId="190A5BE4" w14:textId="0AFF37F0" w:rsidR="001A6148" w:rsidRPr="00693153" w:rsidRDefault="001A6148" w:rsidP="00693153">
      <w:pPr>
        <w:pStyle w:val="BodyTextCont"/>
      </w:pPr>
      <w:r w:rsidRPr="00693153">
        <w:t>Let</w:t>
      </w:r>
      <w:r w:rsidR="000B6C81" w:rsidRPr="00693153">
        <w:t xml:space="preserve"> u</w:t>
      </w:r>
      <w:r w:rsidRPr="00693153">
        <w:t>s try it on a real dataset and let</w:t>
      </w:r>
      <w:r w:rsidR="000B6C81" w:rsidRPr="00693153">
        <w:t xml:space="preserve"> u</w:t>
      </w:r>
      <w:r w:rsidRPr="00693153">
        <w:t xml:space="preserve">s see how to implement it. Note that you can implement k-fold cross validation easily in </w:t>
      </w:r>
      <w:r w:rsidR="00693153" w:rsidRPr="00D03F27">
        <w:rPr>
          <w:rStyle w:val="CodeInline"/>
        </w:rPr>
        <w:t>sklearn</w:t>
      </w:r>
      <w:r w:rsidRPr="00693153">
        <w:t xml:space="preserve">, but I will develop it from scratch, to show you what is happening in the background. Everyone (well, almost) can copy code from the web to implement k-fold cross validation in </w:t>
      </w:r>
      <w:r w:rsidR="00693153" w:rsidRPr="00D03F27">
        <w:rPr>
          <w:rStyle w:val="CodeInline"/>
        </w:rPr>
        <w:t>sklearn</w:t>
      </w:r>
      <w:r w:rsidRPr="00693153">
        <w:t xml:space="preserve">, but not many can explain how it works and understand it, and therefore be able to choose the right </w:t>
      </w:r>
      <w:r w:rsidR="00693153" w:rsidRPr="00D03F27">
        <w:rPr>
          <w:rStyle w:val="CodeInline"/>
        </w:rPr>
        <w:t>sklearn</w:t>
      </w:r>
      <w:r w:rsidR="00693153">
        <w:t xml:space="preserve"> </w:t>
      </w:r>
      <w:r w:rsidRPr="00693153">
        <w:t xml:space="preserve">method or parameters. As a dataset we will use the reduced MNIST dataset containing only digits 1 and 2. We will do a simple logistic regression with one neuron to make the code easy to understand and to let you concentrate on the cross-validation part and not on other implementation details that are not relevant here. The goal of this section is to let you understand how k-fold </w:t>
      </w:r>
      <w:r w:rsidRPr="00693153">
        <w:lastRenderedPageBreak/>
        <w:t xml:space="preserve">cross validation is working and why is useful, not on how to implement it with the smallest number of lines of code possible. </w:t>
      </w:r>
    </w:p>
    <w:p w14:paraId="77A411BE" w14:textId="12002ED7" w:rsidR="00422AC1" w:rsidRPr="00693153" w:rsidRDefault="000B6C81" w:rsidP="00693153">
      <w:pPr>
        <w:pStyle w:val="BodyTextCont"/>
      </w:pPr>
      <w:r w:rsidRPr="00693153">
        <w:t>As already did before,</w:t>
      </w:r>
      <w:r w:rsidR="001A6148" w:rsidRPr="00693153">
        <w:t xml:space="preserve"> let</w:t>
      </w:r>
      <w:r w:rsidRPr="00693153">
        <w:t xml:space="preserve"> u</w:t>
      </w:r>
      <w:r w:rsidR="001A6148" w:rsidRPr="00693153">
        <w:t>s import the MNIST dataset</w:t>
      </w:r>
      <w:r w:rsidR="00422AC1" w:rsidRPr="00693153">
        <w:t xml:space="preserve">. </w:t>
      </w:r>
      <w:r w:rsidR="001A6148" w:rsidRPr="00693153">
        <w:t>Remember that the dataset has 70000 observations and is made of gray scale images each 28x28 pixel in size. Then let</w:t>
      </w:r>
      <w:r w:rsidR="00422AC1" w:rsidRPr="00693153">
        <w:t xml:space="preserve"> u</w:t>
      </w:r>
      <w:r w:rsidR="001A6148" w:rsidRPr="00693153">
        <w:t xml:space="preserve">s select only digit 1 and 2 and rescale the labels to make sure that digit 1 has label 0 and digit 2 has label 1. </w:t>
      </w:r>
    </w:p>
    <w:p w14:paraId="69B6BAB9" w14:textId="4EABE5CD" w:rsidR="001A6148" w:rsidRPr="00693153" w:rsidRDefault="001A6148" w:rsidP="00693153">
      <w:pPr>
        <w:pStyle w:val="BodyTextCont"/>
      </w:pPr>
      <w:r w:rsidRPr="00693153">
        <w:t xml:space="preserve">Now we need a small trick. To keep the code simple, we </w:t>
      </w:r>
      <w:r w:rsidR="00422AC1" w:rsidRPr="00693153">
        <w:t>will just consider the training dataset and we will create folds starting from it.</w:t>
      </w:r>
    </w:p>
    <w:p w14:paraId="22262F2A" w14:textId="66CE489B" w:rsidR="001A6148" w:rsidRPr="00693153" w:rsidRDefault="001A6148" w:rsidP="00693153">
      <w:pPr>
        <w:pStyle w:val="BodyTextCont"/>
      </w:pPr>
      <w:r w:rsidRPr="00693153">
        <w:t xml:space="preserve">Now </w:t>
      </w:r>
      <w:r w:rsidR="00460DFC" w:rsidRPr="00693153">
        <w:t>let us</w:t>
      </w:r>
      <w:r w:rsidRPr="00693153">
        <w:t xml:space="preserve"> create 10 arrays, each containing a list of indexes that we will use to select images</w:t>
      </w:r>
    </w:p>
    <w:p w14:paraId="07A37577" w14:textId="77777777" w:rsidR="00D03F27" w:rsidRPr="00D03F27" w:rsidRDefault="00D03F27" w:rsidP="00D03F27">
      <w:pPr>
        <w:pStyle w:val="Code"/>
      </w:pPr>
      <w:r w:rsidRPr="00D03F27">
        <w:t>foldnumber = 10</w:t>
      </w:r>
    </w:p>
    <w:p w14:paraId="24DE0BCE" w14:textId="77777777" w:rsidR="00D03F27" w:rsidRPr="00D03F27" w:rsidRDefault="00D03F27" w:rsidP="00D03F27">
      <w:pPr>
        <w:pStyle w:val="Code"/>
      </w:pPr>
      <w:r w:rsidRPr="00D03F27">
        <w:t>idx = np.arange(0, x_train_12.shape[0])</w:t>
      </w:r>
    </w:p>
    <w:p w14:paraId="7577B2CD" w14:textId="77777777" w:rsidR="00D03F27" w:rsidRPr="00D03F27" w:rsidRDefault="00D03F27" w:rsidP="00D03F27">
      <w:pPr>
        <w:pStyle w:val="Code"/>
      </w:pPr>
      <w:r w:rsidRPr="00D03F27">
        <w:t>np.random.shuffle(idx)</w:t>
      </w:r>
    </w:p>
    <w:p w14:paraId="523C7CAB" w14:textId="77777777" w:rsidR="00D03F27" w:rsidRDefault="00D03F27" w:rsidP="00D03F27">
      <w:pPr>
        <w:pStyle w:val="Code"/>
      </w:pPr>
      <w:r w:rsidRPr="00D03F27">
        <w:t>al = np.array_split(idx, foldnumber)</w:t>
      </w:r>
    </w:p>
    <w:p w14:paraId="65F6597B" w14:textId="211E8238" w:rsidR="001A6148" w:rsidRDefault="001A6148" w:rsidP="00D03F27">
      <w:pPr>
        <w:pStyle w:val="BodyTextFirst"/>
      </w:pPr>
      <w:r>
        <w:t>In each fold we will have</w:t>
      </w:r>
      <w:r w:rsidR="00D03F27">
        <w:t xml:space="preserve"> 1270 (12700/10, 12700 is the total number of observations in the training dataset which have label 1 or 2)</w:t>
      </w:r>
      <w:r>
        <w:t xml:space="preserve"> images. Now let</w:t>
      </w:r>
      <w:r w:rsidR="00D03F27">
        <w:t xml:space="preserve"> u</w:t>
      </w:r>
      <w:r>
        <w:t>s create the arrays containing the images</w:t>
      </w:r>
    </w:p>
    <w:p w14:paraId="2278804E" w14:textId="77777777" w:rsidR="00D03F27" w:rsidRPr="00D03F27" w:rsidRDefault="00D03F27" w:rsidP="00D03F27">
      <w:pPr>
        <w:pStyle w:val="Code"/>
      </w:pPr>
      <w:r w:rsidRPr="00D03F27">
        <w:t>x_train_inputfold = []</w:t>
      </w:r>
    </w:p>
    <w:p w14:paraId="03DEEFA8" w14:textId="384E54B3" w:rsidR="00D03F27" w:rsidRPr="00D03F27" w:rsidRDefault="002D1609" w:rsidP="00D03F27">
      <w:pPr>
        <w:pStyle w:val="Code"/>
      </w:pPr>
      <w:r w:rsidRPr="002D1609">
        <w:t xml:space="preserve">y_train_inputfold </w:t>
      </w:r>
      <w:r w:rsidR="00D03F27" w:rsidRPr="00D03F27">
        <w:t>= []</w:t>
      </w:r>
    </w:p>
    <w:p w14:paraId="1A9C9FCE" w14:textId="77777777" w:rsidR="00D03F27" w:rsidRPr="00D03F27" w:rsidRDefault="00D03F27" w:rsidP="00D03F27">
      <w:pPr>
        <w:pStyle w:val="Code"/>
      </w:pPr>
      <w:r w:rsidRPr="00D03F27">
        <w:t>for i in range(foldnumber):</w:t>
      </w:r>
    </w:p>
    <w:p w14:paraId="05AB55EA" w14:textId="77777777" w:rsidR="00D03F27" w:rsidRPr="00D03F27" w:rsidRDefault="00D03F27" w:rsidP="00D03F27">
      <w:pPr>
        <w:pStyle w:val="Code"/>
      </w:pPr>
      <w:r w:rsidRPr="00D03F27">
        <w:t xml:space="preserve">    tmp = x_train_reshaped[al[i],:]</w:t>
      </w:r>
    </w:p>
    <w:p w14:paraId="190BAEB4" w14:textId="77777777" w:rsidR="00D03F27" w:rsidRPr="00D03F27" w:rsidRDefault="00D03F27" w:rsidP="00D03F27">
      <w:pPr>
        <w:pStyle w:val="Code"/>
      </w:pPr>
      <w:r w:rsidRPr="00D03F27">
        <w:t xml:space="preserve">    x_train_inputfold.append(tmp)</w:t>
      </w:r>
    </w:p>
    <w:p w14:paraId="7039E7CF" w14:textId="77777777" w:rsidR="00D03F27" w:rsidRPr="00D03F27" w:rsidRDefault="00D03F27" w:rsidP="00D03F27">
      <w:pPr>
        <w:pStyle w:val="Code"/>
      </w:pPr>
      <w:r w:rsidRPr="00D03F27">
        <w:t xml:space="preserve">    ytmp = y_train_bin[al[i]]</w:t>
      </w:r>
    </w:p>
    <w:p w14:paraId="787EE7C8" w14:textId="77777777" w:rsidR="00D03F27" w:rsidRPr="00D03F27" w:rsidRDefault="00D03F27" w:rsidP="00D03F27">
      <w:pPr>
        <w:pStyle w:val="Code"/>
      </w:pPr>
      <w:r w:rsidRPr="00D03F27">
        <w:t xml:space="preserve">    y_train_inputfold.append(ytmp)</w:t>
      </w:r>
    </w:p>
    <w:p w14:paraId="378EDFF7" w14:textId="77777777" w:rsidR="00D03F27" w:rsidRPr="00D03F27" w:rsidRDefault="00D03F27" w:rsidP="00D03F27">
      <w:pPr>
        <w:pStyle w:val="Code"/>
      </w:pPr>
    </w:p>
    <w:p w14:paraId="7F32C764" w14:textId="77777777" w:rsidR="00D03F27" w:rsidRPr="00D03F27" w:rsidRDefault="00D03F27" w:rsidP="00D03F27">
      <w:pPr>
        <w:pStyle w:val="Code"/>
      </w:pPr>
      <w:r w:rsidRPr="00D03F27">
        <w:t xml:space="preserve">    </w:t>
      </w:r>
    </w:p>
    <w:p w14:paraId="5A183E2A" w14:textId="77777777" w:rsidR="00D03F27" w:rsidRPr="00D03F27" w:rsidRDefault="00D03F27" w:rsidP="00D03F27">
      <w:pPr>
        <w:pStyle w:val="Code"/>
      </w:pPr>
      <w:r w:rsidRPr="00D03F27">
        <w:t>x_train_inputfold = np.asarray(x_train_inputfold)</w:t>
      </w:r>
    </w:p>
    <w:p w14:paraId="25EA8BD8" w14:textId="77777777" w:rsidR="00D03F27" w:rsidRDefault="00D03F27" w:rsidP="00D03F27">
      <w:pPr>
        <w:pStyle w:val="Code"/>
      </w:pPr>
      <w:r w:rsidRPr="00D03F27">
        <w:t>y_train_inputfold = np.asarray(y_train_inputfold)</w:t>
      </w:r>
    </w:p>
    <w:p w14:paraId="7FDF20DA" w14:textId="7DB803C5" w:rsidR="001A6148" w:rsidRDefault="001A6148" w:rsidP="00D03F27">
      <w:pPr>
        <w:pStyle w:val="BodyTextFirst"/>
      </w:pPr>
      <w:r>
        <w:t xml:space="preserve">if you think this code is convoluted, you are right. There are faster ways of doing it with </w:t>
      </w:r>
      <w:r w:rsidRPr="00D03F27">
        <w:rPr>
          <w:rStyle w:val="CodeInline"/>
        </w:rPr>
        <w:t>sklearn</w:t>
      </w:r>
      <w:r>
        <w:t xml:space="preserve"> but is very instructive to see how to do it manually step by step, and I am convinced that the code above, where each step is well isolated, make understanding it easier. We first create empty lists: </w:t>
      </w:r>
      <w:r w:rsidR="002D1609" w:rsidRPr="002D1609">
        <w:rPr>
          <w:rStyle w:val="CodeInline"/>
        </w:rPr>
        <w:t>x_train_inputfold</w:t>
      </w:r>
      <w:r w:rsidR="002D1609">
        <w:t xml:space="preserve"> </w:t>
      </w:r>
      <w:r>
        <w:t xml:space="preserve">and </w:t>
      </w:r>
      <w:r w:rsidR="002D1609" w:rsidRPr="002D1609">
        <w:rPr>
          <w:rStyle w:val="CodeInline"/>
        </w:rPr>
        <w:t>y_train_inputfold</w:t>
      </w:r>
      <w:r>
        <w:t xml:space="preserve">. Each element of the list will be a fold, so an array of images or of labels. </w:t>
      </w:r>
      <w:r w:rsidR="002D1609">
        <w:t>So,</w:t>
      </w:r>
      <w:r>
        <w:t xml:space="preserve"> if we want to get all images in fold 2, we will simply use </w:t>
      </w:r>
      <w:r w:rsidR="002D1609" w:rsidRPr="00D03F27">
        <w:rPr>
          <w:noProof/>
        </w:rPr>
        <w:t xml:space="preserve">inputfold </w:t>
      </w:r>
      <w:r w:rsidR="002D1609" w:rsidRPr="002D1609">
        <w:rPr>
          <w:rStyle w:val="CodeInline"/>
        </w:rPr>
        <w:t>x_train_inputfol</w:t>
      </w:r>
      <w:r w:rsidR="002D1609">
        <w:rPr>
          <w:rStyle w:val="CodeInline"/>
        </w:rPr>
        <w:t>d</w:t>
      </w:r>
      <w:r w:rsidRPr="00D75451">
        <w:rPr>
          <w:rStyle w:val="CodeInline"/>
        </w:rPr>
        <w:t>[1]</w:t>
      </w:r>
      <w:r>
        <w:t xml:space="preserve"> (remember in Python indexes start from zero). Those list, converted with the last two lines in numpy arrays, will have 3 dimensions as you can easily see with the statements</w:t>
      </w:r>
    </w:p>
    <w:p w14:paraId="568B39AC" w14:textId="77777777" w:rsidR="002D1609" w:rsidRPr="002D1609" w:rsidRDefault="002D1609" w:rsidP="002D1609">
      <w:pPr>
        <w:pStyle w:val="Code"/>
      </w:pPr>
      <w:r w:rsidRPr="002D1609">
        <w:lastRenderedPageBreak/>
        <w:t>print(x_train_inputfold.shape)</w:t>
      </w:r>
    </w:p>
    <w:p w14:paraId="5DF04E7B" w14:textId="77777777" w:rsidR="002D1609" w:rsidRDefault="002D1609" w:rsidP="002D1609">
      <w:pPr>
        <w:pStyle w:val="Code"/>
      </w:pPr>
      <w:r w:rsidRPr="002D1609">
        <w:t xml:space="preserve">print(y_train_inputfold.shape) </w:t>
      </w:r>
    </w:p>
    <w:p w14:paraId="1522F8C1" w14:textId="3F3E8E92" w:rsidR="001A6148" w:rsidRDefault="001A6148" w:rsidP="006A6A71">
      <w:pPr>
        <w:pStyle w:val="BodyTextFirst"/>
      </w:pPr>
      <w:r>
        <w:t>that gives us</w:t>
      </w:r>
    </w:p>
    <w:p w14:paraId="0FB57125" w14:textId="77777777" w:rsidR="006A6A71" w:rsidRPr="006A6A71" w:rsidRDefault="006A6A71" w:rsidP="006A6A71">
      <w:pPr>
        <w:pStyle w:val="Code"/>
      </w:pPr>
      <w:r w:rsidRPr="006A6A71">
        <w:t>(10, 1270, 784)</w:t>
      </w:r>
    </w:p>
    <w:p w14:paraId="341ACBE9" w14:textId="77777777" w:rsidR="006A6A71" w:rsidRDefault="006A6A71" w:rsidP="006A6A71">
      <w:pPr>
        <w:pStyle w:val="Code"/>
      </w:pPr>
      <w:r w:rsidRPr="006A6A71">
        <w:t xml:space="preserve">(10, 1270) </w:t>
      </w:r>
    </w:p>
    <w:p w14:paraId="16F33E58" w14:textId="392A2439" w:rsidR="001A6148" w:rsidRDefault="001A6148" w:rsidP="006A6A71">
      <w:pPr>
        <w:pStyle w:val="BodyTextCont"/>
        <w:ind w:firstLine="0"/>
      </w:pPr>
      <w:r>
        <w:t xml:space="preserve">In </w:t>
      </w:r>
      <w:r w:rsidR="006A6A71" w:rsidRPr="002D1609">
        <w:rPr>
          <w:rStyle w:val="CodeInline"/>
        </w:rPr>
        <w:t>x_train_inputfol</w:t>
      </w:r>
      <w:r w:rsidR="006A6A71">
        <w:rPr>
          <w:rStyle w:val="CodeInline"/>
        </w:rPr>
        <w:t>d</w:t>
      </w:r>
      <w:r>
        <w:t xml:space="preserve"> </w:t>
      </w:r>
      <w:r w:rsidR="006A6A71">
        <w:t>t</w:t>
      </w:r>
      <w:r>
        <w:t xml:space="preserve">he first dimension indicates the fold number, the second the observation, and the third the gray values of the pixels.  In </w:t>
      </w:r>
      <w:r w:rsidR="006A6A71" w:rsidRPr="006A6A71">
        <w:rPr>
          <w:rStyle w:val="CodeInline"/>
        </w:rPr>
        <w:t>y_train_inputfold</w:t>
      </w:r>
      <w:r>
        <w:t xml:space="preserve"> the first dimension indicates the fold number, and the second the label. For example, to get image with index 1234 from fold 0, you would need to use the code</w:t>
      </w:r>
    </w:p>
    <w:p w14:paraId="0CAB67A6" w14:textId="55C1E627" w:rsidR="001A6148" w:rsidRPr="006A6A71" w:rsidRDefault="006A6A71" w:rsidP="006A6A71">
      <w:pPr>
        <w:pStyle w:val="Code"/>
      </w:pPr>
      <w:r w:rsidRPr="006A6A71">
        <w:t>x_train_inputfol</w:t>
      </w:r>
      <w:r w:rsidRPr="006A6A71">
        <w:rPr>
          <w:rStyle w:val="CodeInline"/>
        </w:rPr>
        <w:t>d</w:t>
      </w:r>
      <w:r w:rsidR="001A6148" w:rsidRPr="006A6A71">
        <w:t>[0][1234,:]</w:t>
      </w:r>
    </w:p>
    <w:p w14:paraId="26B40F31" w14:textId="3E67F319" w:rsidR="001A6148" w:rsidRDefault="001A6148" w:rsidP="006A6A71">
      <w:pPr>
        <w:pStyle w:val="BodyTextFirst"/>
      </w:pPr>
      <w:r>
        <w:t>Remember you should check that we still have a balanced dataset in each fold, or in other words that we have as many ones as twos. Let</w:t>
      </w:r>
      <w:r w:rsidR="006A6A71">
        <w:t xml:space="preserve"> u</w:t>
      </w:r>
      <w:r>
        <w:t>s check for fold 0 (you can do the same check for the others)</w:t>
      </w:r>
    </w:p>
    <w:p w14:paraId="4D81541F" w14:textId="77777777" w:rsidR="004F2497" w:rsidRPr="004F2497" w:rsidRDefault="004F2497" w:rsidP="004F2497">
      <w:pPr>
        <w:pStyle w:val="Code"/>
      </w:pPr>
      <w:r w:rsidRPr="004F2497">
        <w:t>total = 0</w:t>
      </w:r>
    </w:p>
    <w:p w14:paraId="7584FBD4" w14:textId="77777777" w:rsidR="004F2497" w:rsidRPr="004F2497" w:rsidRDefault="004F2497" w:rsidP="004F2497">
      <w:pPr>
        <w:pStyle w:val="Code"/>
      </w:pPr>
      <w:r w:rsidRPr="004F2497">
        <w:t>for i in range(0,2,1):</w:t>
      </w:r>
    </w:p>
    <w:p w14:paraId="67DE11E9" w14:textId="58460EF8" w:rsidR="001A6148" w:rsidRDefault="004F2497" w:rsidP="004F2497">
      <w:pPr>
        <w:pStyle w:val="Code"/>
      </w:pPr>
      <w:r w:rsidRPr="004F2497">
        <w:t xml:space="preserve">    print ("digit", i, "makes", np.around(np.count_nonzero(y_train_inputfold[0] == i)/1270.0*100.0, decimals=1), "% of the 1270 observations") </w:t>
      </w:r>
      <w:r w:rsidR="001A6148" w:rsidRPr="004F2497">
        <w:rPr>
          <w:rStyle w:val="BodyTextFirstChar"/>
        </w:rPr>
        <w:t>that gives us</w:t>
      </w:r>
    </w:p>
    <w:p w14:paraId="737F1CD4" w14:textId="77777777" w:rsidR="007D27DD" w:rsidRPr="007D27DD" w:rsidRDefault="007D27DD" w:rsidP="007D27DD">
      <w:pPr>
        <w:pStyle w:val="Code"/>
      </w:pPr>
      <w:r w:rsidRPr="007D27DD">
        <w:t>digit 0 makes 51.6 % of the 1270 observations</w:t>
      </w:r>
    </w:p>
    <w:p w14:paraId="77D18526" w14:textId="77777777" w:rsidR="007D27DD" w:rsidRDefault="007D27DD" w:rsidP="007D27DD">
      <w:pPr>
        <w:pStyle w:val="Code"/>
      </w:pPr>
      <w:r w:rsidRPr="007D27DD">
        <w:t xml:space="preserve">digit 1 makes 48.4 % of the 1270 observations </w:t>
      </w:r>
    </w:p>
    <w:p w14:paraId="4487D08B" w14:textId="377AA9D1" w:rsidR="001A6148" w:rsidRDefault="001A6148" w:rsidP="007D27DD">
      <w:pPr>
        <w:pStyle w:val="BodyTextFirst"/>
      </w:pPr>
      <w:r>
        <w:t xml:space="preserve">that, for our purposes, is balanced enough. Now we need to normalize the features </w:t>
      </w:r>
    </w:p>
    <w:p w14:paraId="6EBB84D1" w14:textId="77777777" w:rsidR="004F2497" w:rsidRPr="004F2497" w:rsidRDefault="004F2497" w:rsidP="004F2497">
      <w:pPr>
        <w:pStyle w:val="Code"/>
      </w:pPr>
      <w:r w:rsidRPr="004F2497">
        <w:t>x_train_inputfold_normalized = np.zeros_like(x_train_inputfold, dtype = float)</w:t>
      </w:r>
    </w:p>
    <w:p w14:paraId="2AE32EC1" w14:textId="77777777" w:rsidR="004F2497" w:rsidRPr="004F2497" w:rsidRDefault="004F2497" w:rsidP="004F2497">
      <w:pPr>
        <w:pStyle w:val="Code"/>
      </w:pPr>
      <w:r w:rsidRPr="004F2497">
        <w:t>for i in range (foldnumber):</w:t>
      </w:r>
    </w:p>
    <w:p w14:paraId="70FDABB6" w14:textId="77777777" w:rsidR="004F2497" w:rsidRDefault="004F2497" w:rsidP="004F2497">
      <w:pPr>
        <w:pStyle w:val="Code"/>
      </w:pPr>
      <w:r w:rsidRPr="004F2497">
        <w:t xml:space="preserve">    x_train_inputfold_normalized[i] = x_train_inputfold[i]/255.0 </w:t>
      </w:r>
    </w:p>
    <w:p w14:paraId="794EAB5A" w14:textId="16C4A63D" w:rsidR="004F2497" w:rsidRDefault="001A6148" w:rsidP="004F2497">
      <w:pPr>
        <w:pStyle w:val="BodyTextCont"/>
        <w:ind w:firstLine="0"/>
      </w:pPr>
      <w:r>
        <w:t xml:space="preserve">You could normalize the data in one shot, but I like to make it evident that we are dealing with folds to make it clear for the reader. </w:t>
      </w:r>
    </w:p>
    <w:p w14:paraId="17E8ACCE" w14:textId="2A0365C4" w:rsidR="001A6148" w:rsidRPr="004F2497" w:rsidRDefault="001A6148" w:rsidP="004F2497">
      <w:pPr>
        <w:pStyle w:val="BodyTextCont"/>
      </w:pPr>
      <w:r w:rsidRPr="004F2497">
        <w:t>Now we are ready to build our network. We will use a one-neuron network for logistic regression, with the sigmoid activation function</w:t>
      </w:r>
      <w:r w:rsidR="004F2497" w:rsidRPr="004F2497">
        <w:t>. A</w:t>
      </w:r>
      <w:r w:rsidRPr="004F2497">
        <w:t>t this point we will need to iterate through the folds. Remember our pseudo code at the beginni</w:t>
      </w:r>
      <w:r w:rsidR="004F2497">
        <w:t>n</w:t>
      </w:r>
      <w:r w:rsidRPr="004F2497">
        <w:t xml:space="preserve">g? Select one fold as dev set and train the model on all other folds concatenated. Proceed in this way for all the folds. The code could look like this (is a bit long, so take a few minutes </w:t>
      </w:r>
      <w:r w:rsidRPr="004F2497">
        <w:lastRenderedPageBreak/>
        <w:t>to understand it). In the code I added comments indicating which step we are talking about, since you will find a numbered list of the steps below for explanation</w:t>
      </w:r>
    </w:p>
    <w:p w14:paraId="3C8D887D" w14:textId="77777777" w:rsidR="004F2497" w:rsidRDefault="004F2497" w:rsidP="004F2497">
      <w:pPr>
        <w:pStyle w:val="Code"/>
      </w:pPr>
      <w:r>
        <w:t>train_acc = []</w:t>
      </w:r>
    </w:p>
    <w:p w14:paraId="1CBA074B" w14:textId="77777777" w:rsidR="004F2497" w:rsidRDefault="004F2497" w:rsidP="004F2497">
      <w:pPr>
        <w:pStyle w:val="Code"/>
      </w:pPr>
      <w:r>
        <w:t>dev_acc = []</w:t>
      </w:r>
    </w:p>
    <w:p w14:paraId="27B68098" w14:textId="77777777" w:rsidR="004F2497" w:rsidRDefault="004F2497" w:rsidP="004F2497">
      <w:pPr>
        <w:pStyle w:val="Code"/>
      </w:pPr>
    </w:p>
    <w:p w14:paraId="1F70117A" w14:textId="64270C02" w:rsidR="004F2497" w:rsidRDefault="004F2497" w:rsidP="004F2497">
      <w:pPr>
        <w:pStyle w:val="Code"/>
      </w:pPr>
      <w:r>
        <w:t>for i in range(foldnumber): # STEP 1</w:t>
      </w:r>
    </w:p>
    <w:p w14:paraId="295B2906" w14:textId="77777777" w:rsidR="004F2497" w:rsidRDefault="004F2497" w:rsidP="004F2497">
      <w:pPr>
        <w:pStyle w:val="Code"/>
      </w:pPr>
      <w:r>
        <w:t xml:space="preserve">    </w:t>
      </w:r>
    </w:p>
    <w:p w14:paraId="29418B65" w14:textId="6BB7D450" w:rsidR="004F2497" w:rsidRDefault="004F2497" w:rsidP="004F2497">
      <w:pPr>
        <w:pStyle w:val="Code"/>
      </w:pPr>
      <w:r>
        <w:t xml:space="preserve">    # Prepare the folds – STEP 2</w:t>
      </w:r>
    </w:p>
    <w:p w14:paraId="528D6EB8" w14:textId="77777777" w:rsidR="004F2497" w:rsidRDefault="004F2497" w:rsidP="004F2497">
      <w:pPr>
        <w:pStyle w:val="Code"/>
      </w:pPr>
      <w:r>
        <w:t xml:space="preserve">    lis = []</w:t>
      </w:r>
    </w:p>
    <w:p w14:paraId="16DD5832" w14:textId="77777777" w:rsidR="004F2497" w:rsidRDefault="004F2497" w:rsidP="004F2497">
      <w:pPr>
        <w:pStyle w:val="Code"/>
      </w:pPr>
      <w:r>
        <w:t xml:space="preserve">    ylis = []</w:t>
      </w:r>
    </w:p>
    <w:p w14:paraId="448D375A" w14:textId="77777777" w:rsidR="004F2497" w:rsidRDefault="004F2497" w:rsidP="004F2497">
      <w:pPr>
        <w:pStyle w:val="Code"/>
      </w:pPr>
      <w:r>
        <w:t xml:space="preserve">    for k in np.delete(np.arange(foldnumber), i):</w:t>
      </w:r>
    </w:p>
    <w:p w14:paraId="78915295" w14:textId="77777777" w:rsidR="004F2497" w:rsidRDefault="004F2497" w:rsidP="004F2497">
      <w:pPr>
        <w:pStyle w:val="Code"/>
      </w:pPr>
      <w:r>
        <w:t xml:space="preserve">        lis.append(X_train[k])</w:t>
      </w:r>
    </w:p>
    <w:p w14:paraId="7A1A04A1" w14:textId="77777777" w:rsidR="004F2497" w:rsidRDefault="004F2497" w:rsidP="004F2497">
      <w:pPr>
        <w:pStyle w:val="Code"/>
      </w:pPr>
      <w:r>
        <w:t xml:space="preserve">        ylis.append(y_train[k])</w:t>
      </w:r>
    </w:p>
    <w:p w14:paraId="533080E9" w14:textId="77777777" w:rsidR="004F2497" w:rsidRDefault="004F2497" w:rsidP="004F2497">
      <w:pPr>
        <w:pStyle w:val="Code"/>
      </w:pPr>
      <w:r>
        <w:t xml:space="preserve">        X_train_ = np.concatenate(lis, axis = 0)</w:t>
      </w:r>
    </w:p>
    <w:p w14:paraId="06CE3E32" w14:textId="77777777" w:rsidR="004F2497" w:rsidRDefault="004F2497" w:rsidP="004F2497">
      <w:pPr>
        <w:pStyle w:val="Code"/>
      </w:pPr>
      <w:r>
        <w:t xml:space="preserve">        y_train_ = np.concatenate(ylis, axis = 0)</w:t>
      </w:r>
    </w:p>
    <w:p w14:paraId="3134A595" w14:textId="77777777" w:rsidR="004F2497" w:rsidRDefault="004F2497" w:rsidP="004F2497">
      <w:pPr>
        <w:pStyle w:val="Code"/>
      </w:pPr>
      <w:r>
        <w:t xml:space="preserve">    X_train_ = np.asarray(X_train_)</w:t>
      </w:r>
    </w:p>
    <w:p w14:paraId="4BC11F6B" w14:textId="77777777" w:rsidR="004F2497" w:rsidRDefault="004F2497" w:rsidP="004F2497">
      <w:pPr>
        <w:pStyle w:val="Code"/>
      </w:pPr>
      <w:r>
        <w:t xml:space="preserve">    y_train_ = np.asarray(y_train_)</w:t>
      </w:r>
    </w:p>
    <w:p w14:paraId="4ADF20FD" w14:textId="77777777" w:rsidR="004F2497" w:rsidRDefault="004F2497" w:rsidP="004F2497">
      <w:pPr>
        <w:pStyle w:val="Code"/>
      </w:pPr>
      <w:r>
        <w:t xml:space="preserve">    </w:t>
      </w:r>
    </w:p>
    <w:p w14:paraId="6D0170EF" w14:textId="77777777" w:rsidR="004F2497" w:rsidRDefault="004F2497" w:rsidP="004F2497">
      <w:pPr>
        <w:pStyle w:val="Code"/>
      </w:pPr>
      <w:r>
        <w:t xml:space="preserve">    X_dev_ = X_train[i]</w:t>
      </w:r>
    </w:p>
    <w:p w14:paraId="6B5677A8" w14:textId="77777777" w:rsidR="004F2497" w:rsidRDefault="004F2497" w:rsidP="004F2497">
      <w:pPr>
        <w:pStyle w:val="Code"/>
      </w:pPr>
      <w:r>
        <w:t xml:space="preserve">    y_dev_ = y_train[i]</w:t>
      </w:r>
    </w:p>
    <w:p w14:paraId="6F396B87" w14:textId="0658F6C7" w:rsidR="004F2497" w:rsidRDefault="004F2497" w:rsidP="004F2497">
      <w:pPr>
        <w:pStyle w:val="Code"/>
      </w:pPr>
      <w:r>
        <w:t xml:space="preserve">    </w:t>
      </w:r>
    </w:p>
    <w:p w14:paraId="1DFFF18F" w14:textId="28909945" w:rsidR="004F2497" w:rsidRDefault="004F2497" w:rsidP="004F2497">
      <w:pPr>
        <w:pStyle w:val="Code"/>
      </w:pPr>
      <w:r>
        <w:t xml:space="preserve">    # STEP 3</w:t>
      </w:r>
    </w:p>
    <w:p w14:paraId="08DF11DB" w14:textId="77777777" w:rsidR="004F2497" w:rsidRDefault="004F2497" w:rsidP="004F2497">
      <w:pPr>
        <w:pStyle w:val="Code"/>
      </w:pPr>
      <w:r>
        <w:t xml:space="preserve">    print('Dev fold is', i)</w:t>
      </w:r>
    </w:p>
    <w:p w14:paraId="70BCC31E" w14:textId="77777777" w:rsidR="004F2497" w:rsidRDefault="004F2497" w:rsidP="004F2497">
      <w:pPr>
        <w:pStyle w:val="Code"/>
      </w:pPr>
    </w:p>
    <w:p w14:paraId="14963775" w14:textId="77777777" w:rsidR="004F2497" w:rsidRDefault="004F2497" w:rsidP="004F2497">
      <w:pPr>
        <w:pStyle w:val="Code"/>
      </w:pPr>
      <w:r>
        <w:t xml:space="preserve">    model = build_model()</w:t>
      </w:r>
    </w:p>
    <w:p w14:paraId="61DA4A29" w14:textId="77777777" w:rsidR="004F2497" w:rsidRDefault="004F2497" w:rsidP="004F2497">
      <w:pPr>
        <w:pStyle w:val="Code"/>
      </w:pPr>
    </w:p>
    <w:p w14:paraId="0E5BEBC0" w14:textId="77777777" w:rsidR="004F2497" w:rsidRDefault="004F2497" w:rsidP="004F2497">
      <w:pPr>
        <w:pStyle w:val="Code"/>
      </w:pPr>
      <w:r>
        <w:t xml:space="preserve">    EPOCHS = 500</w:t>
      </w:r>
    </w:p>
    <w:p w14:paraId="776FEAF4" w14:textId="77777777" w:rsidR="004F2497" w:rsidRDefault="004F2497" w:rsidP="004F2497">
      <w:pPr>
        <w:pStyle w:val="Code"/>
      </w:pPr>
    </w:p>
    <w:p w14:paraId="1B959A6A" w14:textId="77777777" w:rsidR="004F2497" w:rsidRDefault="004F2497" w:rsidP="004F2497">
      <w:pPr>
        <w:pStyle w:val="Code"/>
      </w:pPr>
      <w:r>
        <w:t xml:space="preserve">    history = model.fit(</w:t>
      </w:r>
    </w:p>
    <w:p w14:paraId="55518D14" w14:textId="77777777" w:rsidR="004F2497" w:rsidRDefault="004F2497" w:rsidP="004F2497">
      <w:pPr>
        <w:pStyle w:val="Code"/>
      </w:pPr>
      <w:r>
        <w:t xml:space="preserve">      X_train_, y_train_,</w:t>
      </w:r>
    </w:p>
    <w:p w14:paraId="349E176D" w14:textId="77777777" w:rsidR="004F2497" w:rsidRDefault="004F2497" w:rsidP="004F2497">
      <w:pPr>
        <w:pStyle w:val="Code"/>
      </w:pPr>
      <w:r>
        <w:t xml:space="preserve">      epochs = EPOCHS, verbose = 0,</w:t>
      </w:r>
    </w:p>
    <w:p w14:paraId="2FF57E4D" w14:textId="77777777" w:rsidR="004F2497" w:rsidRDefault="004F2497" w:rsidP="004F2497">
      <w:pPr>
        <w:pStyle w:val="Code"/>
      </w:pPr>
      <w:r>
        <w:t xml:space="preserve">      callbacks = [tfdocs.modeling.EpochDots()])</w:t>
      </w:r>
    </w:p>
    <w:p w14:paraId="77FB114F" w14:textId="15685254" w:rsidR="004F2497" w:rsidRDefault="004F2497" w:rsidP="004F2497">
      <w:pPr>
        <w:pStyle w:val="Code"/>
      </w:pPr>
      <w:r>
        <w:t xml:space="preserve">    </w:t>
      </w:r>
    </w:p>
    <w:p w14:paraId="5E2B2034" w14:textId="15889D78" w:rsidR="00360619" w:rsidRDefault="00360619" w:rsidP="004F2497">
      <w:pPr>
        <w:pStyle w:val="Code"/>
      </w:pPr>
      <w:r>
        <w:t xml:space="preserve">    # STEP 4</w:t>
      </w:r>
    </w:p>
    <w:p w14:paraId="75D3EC85" w14:textId="77777777" w:rsidR="004F2497" w:rsidRDefault="004F2497" w:rsidP="004F2497">
      <w:pPr>
        <w:pStyle w:val="Code"/>
      </w:pPr>
      <w:r>
        <w:t xml:space="preserve">    _, _, train_accuracy = model.evaluate(X_train_, y_train_)</w:t>
      </w:r>
    </w:p>
    <w:p w14:paraId="5E25AF03" w14:textId="77777777" w:rsidR="004F2497" w:rsidRDefault="004F2497" w:rsidP="004F2497">
      <w:pPr>
        <w:pStyle w:val="Code"/>
      </w:pPr>
      <w:r>
        <w:t xml:space="preserve">    print('Dev accuracy:', int(train_accuracy*100), '%.')</w:t>
      </w:r>
    </w:p>
    <w:p w14:paraId="66B7FA4D" w14:textId="77777777" w:rsidR="004F2497" w:rsidRDefault="004F2497" w:rsidP="004F2497">
      <w:pPr>
        <w:pStyle w:val="Code"/>
      </w:pPr>
      <w:r>
        <w:t xml:space="preserve">    train_acc = np.append(train_acc, train_accuracy)</w:t>
      </w:r>
    </w:p>
    <w:p w14:paraId="3B0A519C" w14:textId="77777777" w:rsidR="004F2497" w:rsidRDefault="004F2497" w:rsidP="004F2497">
      <w:pPr>
        <w:pStyle w:val="Code"/>
      </w:pPr>
    </w:p>
    <w:p w14:paraId="15E9AE42" w14:textId="77777777" w:rsidR="004F2497" w:rsidRDefault="004F2497" w:rsidP="004F2497">
      <w:pPr>
        <w:pStyle w:val="Code"/>
      </w:pPr>
      <w:r>
        <w:t xml:space="preserve">    _, _, dev_accuracy = model.evaluate(X_dev_, y_dev_)</w:t>
      </w:r>
    </w:p>
    <w:p w14:paraId="40CED29F" w14:textId="77777777" w:rsidR="004F2497" w:rsidRDefault="004F2497" w:rsidP="004F2497">
      <w:pPr>
        <w:pStyle w:val="Code"/>
      </w:pPr>
      <w:r>
        <w:t xml:space="preserve">    print('Dev accuracy:', int(dev_accuracy*100), '%.')</w:t>
      </w:r>
    </w:p>
    <w:p w14:paraId="13F75DA0" w14:textId="597303E3" w:rsidR="004F2497" w:rsidRDefault="004F2497" w:rsidP="004F2497">
      <w:pPr>
        <w:pStyle w:val="Code"/>
      </w:pPr>
      <w:r>
        <w:t xml:space="preserve">    dev_acc = np.append(dev_acc, dev_accuracy)</w:t>
      </w:r>
    </w:p>
    <w:p w14:paraId="182B4D73" w14:textId="77777777" w:rsidR="004F2497" w:rsidRDefault="004F2497" w:rsidP="001A6148">
      <w:pPr>
        <w:pStyle w:val="BodyTextCont"/>
        <w:ind w:firstLine="0"/>
      </w:pPr>
    </w:p>
    <w:p w14:paraId="7A58B2C6" w14:textId="13CF70E9" w:rsidR="001A6148" w:rsidRDefault="001A6148" w:rsidP="001A6148">
      <w:pPr>
        <w:pStyle w:val="BodyTextCont"/>
        <w:ind w:firstLine="0"/>
      </w:pPr>
      <w:r>
        <w:t>the code follows the steps:</w:t>
      </w:r>
    </w:p>
    <w:p w14:paraId="37CF4340" w14:textId="77777777" w:rsidR="001A6148" w:rsidRPr="00360619" w:rsidRDefault="001A6148" w:rsidP="00360619">
      <w:pPr>
        <w:pStyle w:val="NumList"/>
        <w:numPr>
          <w:ilvl w:val="0"/>
          <w:numId w:val="33"/>
        </w:numPr>
      </w:pPr>
      <w:r w:rsidRPr="00360619">
        <w:t xml:space="preserve">Do a loop over all the folds (in this case from 1 to 10) iterating with the variable </w:t>
      </w:r>
      <w:r w:rsidRPr="00360619">
        <w:rPr>
          <w:rStyle w:val="CodeInline"/>
          <w:rFonts w:ascii="Arial Narrow" w:hAnsi="Arial Narrow"/>
        </w:rPr>
        <w:t>i</w:t>
      </w:r>
      <w:r w:rsidRPr="00360619">
        <w:t xml:space="preserve"> from 0 to 9</w:t>
      </w:r>
    </w:p>
    <w:p w14:paraId="2553C8B1" w14:textId="77777777" w:rsidR="001A6148" w:rsidRPr="00360619" w:rsidRDefault="001A6148" w:rsidP="00360619">
      <w:pPr>
        <w:pStyle w:val="NumList"/>
        <w:numPr>
          <w:ilvl w:val="0"/>
          <w:numId w:val="33"/>
        </w:numPr>
      </w:pPr>
      <w:r w:rsidRPr="00360619">
        <w:t xml:space="preserve">For each </w:t>
      </w:r>
      <w:r w:rsidRPr="00360619">
        <w:rPr>
          <w:rStyle w:val="CodeInline"/>
          <w:rFonts w:ascii="Arial Narrow" w:hAnsi="Arial Narrow"/>
        </w:rPr>
        <w:t>i</w:t>
      </w:r>
      <w:r w:rsidRPr="00360619">
        <w:t xml:space="preserve"> use the fold </w:t>
      </w:r>
      <w:r w:rsidRPr="00360619">
        <w:rPr>
          <w:rStyle w:val="CodeInline"/>
          <w:rFonts w:ascii="Arial Narrow" w:hAnsi="Arial Narrow"/>
        </w:rPr>
        <w:t>i</w:t>
      </w:r>
      <w:r w:rsidRPr="00360619">
        <w:t xml:space="preserve"> as the dev set and concatenate all other folds and use the result as train set. </w:t>
      </w:r>
    </w:p>
    <w:p w14:paraId="1A46EAFF" w14:textId="5649483A" w:rsidR="001A6148" w:rsidRPr="00360619" w:rsidRDefault="001A6148" w:rsidP="00360619">
      <w:pPr>
        <w:pStyle w:val="NumList"/>
        <w:numPr>
          <w:ilvl w:val="0"/>
          <w:numId w:val="33"/>
        </w:numPr>
      </w:pPr>
      <w:r w:rsidRPr="00360619">
        <w:t xml:space="preserve">For each </w:t>
      </w:r>
      <w:r w:rsidRPr="00360619">
        <w:rPr>
          <w:rStyle w:val="CodeInline"/>
          <w:rFonts w:ascii="Arial Narrow" w:hAnsi="Arial Narrow"/>
        </w:rPr>
        <w:t>i</w:t>
      </w:r>
      <w:r w:rsidRPr="00360619">
        <w:t xml:space="preserve"> </w:t>
      </w:r>
      <w:r w:rsidR="00360619">
        <w:t>t</w:t>
      </w:r>
      <w:r w:rsidRPr="00360619">
        <w:t>rain the model</w:t>
      </w:r>
    </w:p>
    <w:p w14:paraId="2DB1F10F" w14:textId="39388366" w:rsidR="001A6148" w:rsidRPr="00360619" w:rsidRDefault="001A6148" w:rsidP="00360619">
      <w:pPr>
        <w:pStyle w:val="NumList"/>
        <w:numPr>
          <w:ilvl w:val="0"/>
          <w:numId w:val="33"/>
        </w:numPr>
      </w:pPr>
      <w:r w:rsidRPr="00360619">
        <w:t xml:space="preserve">For each </w:t>
      </w:r>
      <w:r w:rsidRPr="00360619">
        <w:rPr>
          <w:rStyle w:val="CodeInline"/>
          <w:rFonts w:ascii="Arial Narrow" w:hAnsi="Arial Narrow"/>
        </w:rPr>
        <w:t>i</w:t>
      </w:r>
      <w:r w:rsidRPr="00360619">
        <w:t xml:space="preserve"> </w:t>
      </w:r>
      <w:r w:rsidR="00360619">
        <w:t>e</w:t>
      </w:r>
      <w:r w:rsidRPr="00360619">
        <w:t xml:space="preserve">valuate the accuracy on the two datasets (train and dev) and save the values in the two lists: </w:t>
      </w:r>
      <w:r w:rsidRPr="00360619">
        <w:rPr>
          <w:rStyle w:val="CodeInline"/>
          <w:rFonts w:ascii="Arial Narrow" w:hAnsi="Arial Narrow"/>
        </w:rPr>
        <w:t>train_acc</w:t>
      </w:r>
      <w:r w:rsidRPr="00360619">
        <w:t xml:space="preserve"> and </w:t>
      </w:r>
      <w:r w:rsidRPr="00360619">
        <w:rPr>
          <w:rStyle w:val="CodeInline"/>
          <w:rFonts w:ascii="Arial Narrow" w:hAnsi="Arial Narrow"/>
        </w:rPr>
        <w:t>dev_acc</w:t>
      </w:r>
      <w:r w:rsidRPr="00360619">
        <w:t>.</w:t>
      </w:r>
    </w:p>
    <w:p w14:paraId="1E799DAD" w14:textId="77777777" w:rsidR="001A6148" w:rsidRDefault="001A6148" w:rsidP="00360619">
      <w:pPr>
        <w:pStyle w:val="BodyTextFirst"/>
      </w:pPr>
      <w:r>
        <w:t>If you run this code, you will get an output that will look like this for each fold (you will get 10 times the following output, once for each fold)</w:t>
      </w:r>
    </w:p>
    <w:p w14:paraId="2EFE8FD7" w14:textId="77777777" w:rsidR="007D27DD" w:rsidRPr="007D27DD" w:rsidRDefault="007D27DD" w:rsidP="007D27DD">
      <w:pPr>
        <w:pStyle w:val="Code"/>
      </w:pPr>
      <w:r w:rsidRPr="007D27DD">
        <w:t>Dev fold is 0</w:t>
      </w:r>
    </w:p>
    <w:p w14:paraId="76E0F7C2" w14:textId="77777777" w:rsidR="007D27DD" w:rsidRPr="007D27DD" w:rsidRDefault="007D27DD" w:rsidP="007D27DD">
      <w:pPr>
        <w:pStyle w:val="Code"/>
      </w:pPr>
    </w:p>
    <w:p w14:paraId="2F8DB75A" w14:textId="77777777" w:rsidR="007D27DD" w:rsidRPr="007D27DD" w:rsidRDefault="007D27DD" w:rsidP="007D27DD">
      <w:pPr>
        <w:pStyle w:val="Code"/>
      </w:pPr>
      <w:r w:rsidRPr="007D27DD">
        <w:t xml:space="preserve">Epoch: 0, binary_accuracy:0.4630,  binary_crossentropy:0.8690,  loss:0.8690,  </w:t>
      </w:r>
    </w:p>
    <w:p w14:paraId="6ABFC47F" w14:textId="4194EC18" w:rsidR="007D27DD" w:rsidRPr="007D27DD" w:rsidRDefault="007D27DD" w:rsidP="007D27DD">
      <w:pPr>
        <w:pStyle w:val="Code"/>
      </w:pPr>
      <w:r w:rsidRPr="007D27DD">
        <w:t>..............................................................</w:t>
      </w:r>
    </w:p>
    <w:p w14:paraId="59E21CF1" w14:textId="77777777" w:rsidR="007D27DD" w:rsidRPr="007D27DD" w:rsidRDefault="007D27DD" w:rsidP="007D27DD">
      <w:pPr>
        <w:pStyle w:val="Code"/>
      </w:pPr>
      <w:r w:rsidRPr="007D27DD">
        <w:t xml:space="preserve">Epoch: 100, binary_accuracy:0.9719,  binary_crossentropy:0.1328,  loss:0.1328,  </w:t>
      </w:r>
    </w:p>
    <w:p w14:paraId="527D3D77" w14:textId="093223D9" w:rsidR="007D27DD" w:rsidRPr="007D27DD" w:rsidRDefault="007D27DD" w:rsidP="007D27DD">
      <w:pPr>
        <w:pStyle w:val="Code"/>
      </w:pPr>
      <w:r w:rsidRPr="007D27DD">
        <w:t>..............................................................</w:t>
      </w:r>
    </w:p>
    <w:p w14:paraId="29ABD7FF" w14:textId="77777777" w:rsidR="007D27DD" w:rsidRPr="007D27DD" w:rsidRDefault="007D27DD" w:rsidP="007D27DD">
      <w:pPr>
        <w:pStyle w:val="Code"/>
      </w:pPr>
      <w:r w:rsidRPr="007D27DD">
        <w:t xml:space="preserve">Epoch: 200, binary_accuracy:0.9801,  binary_crossentropy:0.0941,  loss:0.0941,  </w:t>
      </w:r>
    </w:p>
    <w:p w14:paraId="408A1C57" w14:textId="6395E81D" w:rsidR="007D27DD" w:rsidRPr="007D27DD" w:rsidRDefault="007D27DD" w:rsidP="007D27DD">
      <w:pPr>
        <w:pStyle w:val="Code"/>
      </w:pPr>
      <w:r w:rsidRPr="007D27DD">
        <w:t>..............................................................</w:t>
      </w:r>
    </w:p>
    <w:p w14:paraId="0D6E131F" w14:textId="77777777" w:rsidR="007D27DD" w:rsidRPr="007D27DD" w:rsidRDefault="007D27DD" w:rsidP="007D27DD">
      <w:pPr>
        <w:pStyle w:val="Code"/>
      </w:pPr>
      <w:r w:rsidRPr="007D27DD">
        <w:t xml:space="preserve">Epoch: 300, binary_accuracy:0.9826,  binary_crossentropy:0.0785,  loss:0.0785,  </w:t>
      </w:r>
    </w:p>
    <w:p w14:paraId="52E033C0" w14:textId="08F687CA" w:rsidR="007D27DD" w:rsidRPr="007D27DD" w:rsidRDefault="007D27DD" w:rsidP="007D27DD">
      <w:pPr>
        <w:pStyle w:val="Code"/>
      </w:pPr>
      <w:r w:rsidRPr="007D27DD">
        <w:t>..............................................................</w:t>
      </w:r>
    </w:p>
    <w:p w14:paraId="7E2E1C05" w14:textId="77777777" w:rsidR="007D27DD" w:rsidRPr="007D27DD" w:rsidRDefault="007D27DD" w:rsidP="007D27DD">
      <w:pPr>
        <w:pStyle w:val="Code"/>
      </w:pPr>
      <w:r w:rsidRPr="007D27DD">
        <w:t xml:space="preserve">Epoch: 400, binary_accuracy:0.9840,  binary_crossentropy:0.0697,  loss:0.0697,  </w:t>
      </w:r>
    </w:p>
    <w:p w14:paraId="49F5F2C3" w14:textId="77777777" w:rsidR="007D27DD" w:rsidRPr="007D27DD" w:rsidRDefault="007D27DD" w:rsidP="007D27DD">
      <w:pPr>
        <w:pStyle w:val="Code"/>
      </w:pPr>
      <w:r w:rsidRPr="007D27DD">
        <w:t>358/358 [==============================] - 1s 1ms/step - loss: 0.0640 - binary_crossentropy: 0.0640 - binary_accuracy: 0.9852</w:t>
      </w:r>
    </w:p>
    <w:p w14:paraId="7B6F01EC" w14:textId="77777777" w:rsidR="007D27DD" w:rsidRPr="007D27DD" w:rsidRDefault="007D27DD" w:rsidP="007D27DD">
      <w:pPr>
        <w:pStyle w:val="Code"/>
      </w:pPr>
      <w:r w:rsidRPr="007D27DD">
        <w:t>Dev accuracy: 98 %.</w:t>
      </w:r>
    </w:p>
    <w:p w14:paraId="6CA9A7D4" w14:textId="77777777" w:rsidR="007D27DD" w:rsidRPr="007D27DD" w:rsidRDefault="007D27DD" w:rsidP="007D27DD">
      <w:pPr>
        <w:pStyle w:val="Code"/>
      </w:pPr>
      <w:r w:rsidRPr="007D27DD">
        <w:t>40/40 [==============================] - 0s 2ms/step - loss: 0.0576 - binary_crossentropy: 0.0576 - binary_accuracy: 0.9882</w:t>
      </w:r>
    </w:p>
    <w:p w14:paraId="4B2C5F6F" w14:textId="77777777" w:rsidR="007D27DD" w:rsidRDefault="007D27DD" w:rsidP="007D27DD">
      <w:pPr>
        <w:pStyle w:val="Code"/>
      </w:pPr>
      <w:r w:rsidRPr="007D27DD">
        <w:t xml:space="preserve">Dev accuracy: 98 %. </w:t>
      </w:r>
    </w:p>
    <w:p w14:paraId="0CB12D8D" w14:textId="1A585E75" w:rsidR="001A6148" w:rsidRDefault="001A6148" w:rsidP="007D27DD">
      <w:pPr>
        <w:pStyle w:val="BodyTextFirst"/>
      </w:pPr>
      <w:r>
        <w:t xml:space="preserve">You will notice that you will get for each fold slightly different accuracy values. It is very instructive to study how the accuracy values are distributed. Since we have 10 </w:t>
      </w:r>
      <w:r>
        <w:lastRenderedPageBreak/>
        <w:t xml:space="preserve">folds, we have 10 values to study. In Figure </w:t>
      </w:r>
      <w:r w:rsidR="00360619">
        <w:t>10</w:t>
      </w:r>
      <w:r>
        <w:t>-9 you can see the distribution of the values for the train set (left plot) and for the dev set (right plot).</w:t>
      </w:r>
    </w:p>
    <w:p w14:paraId="51C900CE" w14:textId="77777777" w:rsidR="003A09CE" w:rsidRDefault="003A09CE" w:rsidP="00360619">
      <w:pPr>
        <w:pStyle w:val="BodyTextFirst"/>
      </w:pPr>
    </w:p>
    <w:p w14:paraId="578C17AD" w14:textId="258AD517" w:rsidR="001A6148" w:rsidRDefault="001A6148" w:rsidP="001A6148">
      <w:pPr>
        <w:pStyle w:val="Figure"/>
      </w:pPr>
      <w:r>
        <w:rPr>
          <w:noProof/>
        </w:rPr>
        <w:drawing>
          <wp:inline distT="0" distB="0" distL="0" distR="0" wp14:anchorId="6468451D" wp14:editId="7A4EEE30">
            <wp:extent cx="4737900" cy="213980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721" t="6242" r="6781"/>
                    <a:stretch/>
                  </pic:blipFill>
                  <pic:spPr bwMode="auto">
                    <a:xfrm>
                      <a:off x="0" y="0"/>
                      <a:ext cx="4740148" cy="2140817"/>
                    </a:xfrm>
                    <a:prstGeom prst="rect">
                      <a:avLst/>
                    </a:prstGeom>
                    <a:noFill/>
                    <a:ln>
                      <a:noFill/>
                    </a:ln>
                    <a:extLst>
                      <a:ext uri="{53640926-AAD7-44D8-BBD7-CCE9431645EC}">
                        <a14:shadowObscured xmlns:a14="http://schemas.microsoft.com/office/drawing/2010/main"/>
                      </a:ext>
                    </a:extLst>
                  </pic:spPr>
                </pic:pic>
              </a:graphicData>
            </a:graphic>
          </wp:inline>
        </w:drawing>
      </w:r>
    </w:p>
    <w:p w14:paraId="5A1DAACC" w14:textId="2434B652" w:rsidR="00360619" w:rsidRPr="00360619" w:rsidRDefault="00360619" w:rsidP="00360619">
      <w:pPr>
        <w:pStyle w:val="FigureCaption"/>
      </w:pPr>
      <w:r w:rsidRPr="00360619">
        <w:t>Figure 10-9. Distribution of the accuracy values for the train set (left plot) and for the dev set (right plot). Note that the two plots use the same scale on both axis.</w:t>
      </w:r>
    </w:p>
    <w:p w14:paraId="34753146" w14:textId="75A86407" w:rsidR="001A6148" w:rsidRDefault="001A6148" w:rsidP="001A6148">
      <w:pPr>
        <w:pStyle w:val="BodyTextCont"/>
        <w:ind w:firstLine="0"/>
        <w:rPr>
          <w:rStyle w:val="Collegamentoipertestualeintelligente"/>
        </w:rPr>
      </w:pPr>
      <w:r>
        <w:t xml:space="preserve">The image is quite instructive. You can see that the accuracy values for the training set are quite concentrated around the average, while the ones evaluated on the dev set are much more spread! This shows how the model on new data behave less well than on the data it has trained on. </w:t>
      </w:r>
      <w:r w:rsidRPr="00B33180">
        <w:t xml:space="preserve">The standard deviations for the training data is </w:t>
      </w:r>
      <m:oMath>
        <m:r>
          <w:rPr>
            <w:rFonts w:ascii="Cambria Math" w:hAnsi="Cambria Math"/>
          </w:rPr>
          <m:t>3</m:t>
        </m:r>
        <m:r>
          <w:rPr>
            <w:rFonts w:ascii="Cambria Math" w:hAnsi="Cambria Math"/>
          </w:rPr>
          <m:t>.</m:t>
        </m:r>
        <m:r>
          <w:rPr>
            <w:rFonts w:ascii="Cambria Math" w:hAnsi="Cambria Math"/>
          </w:rPr>
          <m:t>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B33180">
        <w:t xml:space="preserve"> and for the dev set is </w:t>
      </w:r>
      <m:oMath>
        <m:r>
          <w:rPr>
            <w:rFonts w:ascii="Cambria Math" w:hAnsi="Cambria Math"/>
          </w:rPr>
          <m:t>3.5</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B33180">
        <w:t xml:space="preserve">, </w:t>
      </w:r>
      <w:r w:rsidR="00B33180" w:rsidRPr="00B33180">
        <w:t>10</w:t>
      </w:r>
      <w:r w:rsidRPr="00B33180">
        <w:t xml:space="preserve"> times bigger than the value on the train set. In</w:t>
      </w:r>
      <w:r>
        <w:t xml:space="preserve"> this way you also get an estimate on the variance of your metric when applied on new data, and on how it generalizes. If you are interested in learning how to do this quickly with </w:t>
      </w:r>
      <w:r w:rsidRPr="00427F45">
        <w:rPr>
          <w:rStyle w:val="CodeInline"/>
        </w:rPr>
        <w:t>sklearn</w:t>
      </w:r>
      <w:r>
        <w:t xml:space="preserve"> you can check the official documentation for the </w:t>
      </w:r>
      <w:r w:rsidRPr="00427F45">
        <w:rPr>
          <w:rStyle w:val="CodeInline"/>
        </w:rPr>
        <w:t>KFold</w:t>
      </w:r>
      <w:r>
        <w:t xml:space="preserve"> method</w:t>
      </w:r>
      <w:r w:rsidR="006F6CEA">
        <w:t xml:space="preserve"> [6]</w:t>
      </w:r>
      <w:r>
        <w:t xml:space="preserve">. When you are dealing with datasets with many classes (remember our discussion on how to split your sets?), you must pay attention and do what is called </w:t>
      </w:r>
      <w:r w:rsidRPr="006F6CEA">
        <w:rPr>
          <w:rStyle w:val="Enfasigrassetto"/>
        </w:rPr>
        <w:t>stratified sampling</w:t>
      </w:r>
      <w:r>
        <w:t xml:space="preserve">. </w:t>
      </w:r>
      <w:r w:rsidRPr="00427F45">
        <w:rPr>
          <w:rStyle w:val="CodeInline"/>
        </w:rPr>
        <w:t>Sklearn</w:t>
      </w:r>
      <w:r>
        <w:t xml:space="preserve"> provies a method to do that too: </w:t>
      </w:r>
      <w:r w:rsidRPr="00427F45">
        <w:rPr>
          <w:rStyle w:val="CodeInline"/>
        </w:rPr>
        <w:t>stratifiedKFold</w:t>
      </w:r>
      <w:r w:rsidR="006F6CEA">
        <w:t xml:space="preserve"> [7].</w:t>
      </w:r>
    </w:p>
    <w:p w14:paraId="0EF013B6" w14:textId="2F02099F" w:rsidR="001A6148" w:rsidRDefault="001A6148" w:rsidP="001A6148">
      <w:pPr>
        <w:pStyle w:val="BodyTextCont"/>
      </w:pPr>
      <w:r>
        <w:t>You can now easi</w:t>
      </w:r>
      <w:r w:rsidRPr="00B33180">
        <w:t>ly find averages and standard deviations. For the training set we have an average accuracy of 98.</w:t>
      </w:r>
      <w:r w:rsidR="00B33180" w:rsidRPr="00B33180">
        <w:t>5</w:t>
      </w:r>
      <w:r w:rsidRPr="00B33180">
        <w:t>% and a standard deviation of 0.0</w:t>
      </w:r>
      <w:r w:rsidR="00B33180" w:rsidRPr="00B33180">
        <w:t>35</w:t>
      </w:r>
      <w:r w:rsidRPr="00B33180">
        <w:t>%, while for the dev set we have an average of 98.</w:t>
      </w:r>
      <w:r w:rsidR="00B33180" w:rsidRPr="00B33180">
        <w:t>4</w:t>
      </w:r>
      <w:r w:rsidRPr="00B33180">
        <w:t>% with a standard deviation of 0.</w:t>
      </w:r>
      <w:r w:rsidR="00B33180" w:rsidRPr="00B33180">
        <w:t>35</w:t>
      </w:r>
      <w:r w:rsidRPr="00B33180">
        <w:t>%. So now you can even give an estimate of the variance of your metric. Pretty cool!</w:t>
      </w:r>
    </w:p>
    <w:p w14:paraId="2B30F952" w14:textId="77777777" w:rsidR="001A6148" w:rsidRDefault="001A6148" w:rsidP="001A6148">
      <w:pPr>
        <w:pStyle w:val="Titolo1"/>
      </w:pPr>
      <w:r>
        <w:lastRenderedPageBreak/>
        <w:t>Manual Metric Analysis: an example</w:t>
      </w:r>
    </w:p>
    <w:p w14:paraId="10D98E37" w14:textId="21B8F9E7" w:rsidR="001A6148" w:rsidRPr="00460DFC" w:rsidRDefault="001A6148" w:rsidP="00460DFC">
      <w:pPr>
        <w:pStyle w:val="BodyTextFirst"/>
      </w:pPr>
      <w:r w:rsidRPr="00460DFC">
        <w:t>I mentioned earlier that sometime is useful to do a manual analysis of your data, to check if the results (or the errors) you are getting are plausible. I would like to give you a basic example here to give you a concrete idea of what is meant and how complicated it can be. Let</w:t>
      </w:r>
      <w:r w:rsidR="00460DFC" w:rsidRPr="00460DFC">
        <w:t xml:space="preserve"> u</w:t>
      </w:r>
      <w:r w:rsidRPr="00460DFC">
        <w:t>s consider the following question: our very simple model (remember we are using only one neuron) can get 98% of accuracy! Is the problem of recognizing digits that easy? Let</w:t>
      </w:r>
      <w:r w:rsidR="00460DFC" w:rsidRPr="00460DFC">
        <w:t xml:space="preserve"> u</w:t>
      </w:r>
      <w:r w:rsidRPr="00460DFC">
        <w:t xml:space="preserve">s try to see if that is the case. First of all, note that our training set does not even have the 2-dimensional information of the images. If you remember each image is converted in a one-dimensional array of values: the gray values of each pixel, starting on the top-left and going row by row from top to bottom. Are the ones and the twos so easy to recognize? </w:t>
      </w:r>
      <w:r w:rsidR="00460DFC" w:rsidRPr="00460DFC">
        <w:t>Let us</w:t>
      </w:r>
      <w:r w:rsidRPr="00460DFC">
        <w:t xml:space="preserve"> check how the real input for our model look like. </w:t>
      </w:r>
      <w:r w:rsidR="00460DFC" w:rsidRPr="00460DFC">
        <w:t>Let us</w:t>
      </w:r>
      <w:r w:rsidRPr="00460DFC">
        <w:t xml:space="preserve"> start analyzing the digit one. </w:t>
      </w:r>
      <w:r w:rsidR="00460DFC" w:rsidRPr="00460DFC">
        <w:t>Let us</w:t>
      </w:r>
      <w:r w:rsidRPr="00460DFC">
        <w:t xml:space="preserve"> take an example from fold 0. In Figure </w:t>
      </w:r>
      <w:r w:rsidR="006F65C0">
        <w:t>10</w:t>
      </w:r>
      <w:r w:rsidRPr="00460DFC">
        <w:t>-10 you can see the image on the left and a bar plot of the gray values of the 784 pixels as they are seen from our model. Remember that as observations we have a one-dimensional array of the 784 gray values of the pixels of the image.</w:t>
      </w:r>
    </w:p>
    <w:p w14:paraId="5B3FC17B" w14:textId="3576C9C6" w:rsidR="001A6148" w:rsidRDefault="001A6148" w:rsidP="001A6148">
      <w:pPr>
        <w:pStyle w:val="Figure"/>
      </w:pPr>
      <w:r>
        <w:rPr>
          <w:noProof/>
        </w:rPr>
        <w:drawing>
          <wp:inline distT="0" distB="0" distL="0" distR="0" wp14:anchorId="4E0AB834" wp14:editId="57676ABD">
            <wp:extent cx="5130140" cy="239327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35704" cy="2395869"/>
                    </a:xfrm>
                    <a:prstGeom prst="rect">
                      <a:avLst/>
                    </a:prstGeom>
                    <a:noFill/>
                    <a:ln>
                      <a:noFill/>
                    </a:ln>
                  </pic:spPr>
                </pic:pic>
              </a:graphicData>
            </a:graphic>
          </wp:inline>
        </w:drawing>
      </w:r>
    </w:p>
    <w:p w14:paraId="29278719" w14:textId="7A18EC38" w:rsidR="00460DFC" w:rsidRPr="00460DFC" w:rsidRDefault="00460DFC" w:rsidP="00460DFC">
      <w:pPr>
        <w:pStyle w:val="FigureCaption"/>
      </w:pPr>
      <w:r>
        <w:t>Figure 10-10. An example from fold 0 for the digit 1.</w:t>
      </w:r>
      <w:r w:rsidRPr="00B313DA">
        <w:t xml:space="preserve"> </w:t>
      </w:r>
      <w:r>
        <w:t>The image on the left and a bar plot of the gray values of the 784 pixels as they are seen from our model on the right. Remember that as inputs we have a one-dimensional array of the 784 gray values of the pixels of the image.</w:t>
      </w:r>
    </w:p>
    <w:p w14:paraId="37EE7290" w14:textId="10EBEDEF" w:rsidR="001A6148" w:rsidRDefault="001A6148" w:rsidP="00460DFC">
      <w:pPr>
        <w:pStyle w:val="BodyTextFirst"/>
      </w:pPr>
      <w:r>
        <w:t xml:space="preserve">Remember that we reshape our 28x28 image in a one-dimensional array, so when reshaping the digit one in Figure </w:t>
      </w:r>
      <w:r w:rsidR="006F65C0">
        <w:t>10</w:t>
      </w:r>
      <w:r>
        <w:t xml:space="preserve">-10 we will find black points roughly each 28 pixels, since the one is almost a vertical column of black points. In Figure </w:t>
      </w:r>
      <w:r w:rsidR="006F65C0">
        <w:t>10</w:t>
      </w:r>
      <w:r>
        <w:t xml:space="preserve">-11 you </w:t>
      </w:r>
      <w:r>
        <w:lastRenderedPageBreak/>
        <w:t xml:space="preserve">can see other ones, and you will notice how, when reshaped as one dimensional, they look all the same: several bars roughly equally spaced. Now that you know what to look for, you can easily say that all the images in Figure </w:t>
      </w:r>
      <w:r w:rsidR="00460DFC">
        <w:t>10</w:t>
      </w:r>
      <w:r>
        <w:t>-11 are all of digit one.</w:t>
      </w:r>
    </w:p>
    <w:p w14:paraId="11CC2A10" w14:textId="34368F5A" w:rsidR="001A6148" w:rsidRDefault="001A6148" w:rsidP="001A6148">
      <w:pPr>
        <w:pStyle w:val="Figure"/>
      </w:pPr>
      <w:r>
        <w:rPr>
          <w:noProof/>
        </w:rPr>
        <w:drawing>
          <wp:inline distT="0" distB="0" distL="0" distR="0" wp14:anchorId="7C39ECF8" wp14:editId="449571AB">
            <wp:extent cx="4977451" cy="3906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1155" cy="3909889"/>
                    </a:xfrm>
                    <a:prstGeom prst="rect">
                      <a:avLst/>
                    </a:prstGeom>
                    <a:noFill/>
                    <a:ln>
                      <a:noFill/>
                    </a:ln>
                  </pic:spPr>
                </pic:pic>
              </a:graphicData>
            </a:graphic>
          </wp:inline>
        </w:drawing>
      </w:r>
    </w:p>
    <w:p w14:paraId="2C264E8E" w14:textId="5152FD11" w:rsidR="00460DFC" w:rsidRPr="00460DFC" w:rsidRDefault="00460DFC" w:rsidP="006F65C0">
      <w:pPr>
        <w:pStyle w:val="FigureCaption"/>
      </w:pPr>
      <w:r>
        <w:t>Figure 10-11. Four examples of the digit 1 reshaped as one-dimensional arrays. All look the same: a number of bars roughly equally spaced.</w:t>
      </w:r>
    </w:p>
    <w:p w14:paraId="60766A7F" w14:textId="7165EDB8" w:rsidR="001A6148" w:rsidRDefault="001A6148" w:rsidP="006F65C0">
      <w:pPr>
        <w:pStyle w:val="BodyTextFirst"/>
      </w:pPr>
      <w:r>
        <w:t xml:space="preserve">Now </w:t>
      </w:r>
      <w:r w:rsidR="00460DFC">
        <w:t>let us</w:t>
      </w:r>
      <w:r>
        <w:t xml:space="preserve"> look at the digit two. In Figure </w:t>
      </w:r>
      <w:r w:rsidR="006F65C0">
        <w:t>10</w:t>
      </w:r>
      <w:r>
        <w:t xml:space="preserve">-12 you can see an example, similar to what we had in Figure </w:t>
      </w:r>
      <w:r w:rsidR="006F65C0">
        <w:t>10</w:t>
      </w:r>
      <w:r>
        <w:t>-10.</w:t>
      </w:r>
    </w:p>
    <w:p w14:paraId="7433D3C7" w14:textId="2CBB5247" w:rsidR="001A6148" w:rsidRDefault="001A6148" w:rsidP="006F65C0">
      <w:pPr>
        <w:pStyle w:val="Figure"/>
        <w:jc w:val="left"/>
      </w:pPr>
      <w:r>
        <w:rPr>
          <w:noProof/>
        </w:rPr>
        <w:lastRenderedPageBreak/>
        <w:drawing>
          <wp:inline distT="0" distB="0" distL="0" distR="0" wp14:anchorId="505A96BC" wp14:editId="30223E43">
            <wp:extent cx="5142015" cy="2398813"/>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6918" cy="2401100"/>
                    </a:xfrm>
                    <a:prstGeom prst="rect">
                      <a:avLst/>
                    </a:prstGeom>
                    <a:noFill/>
                    <a:ln>
                      <a:noFill/>
                    </a:ln>
                  </pic:spPr>
                </pic:pic>
              </a:graphicData>
            </a:graphic>
          </wp:inline>
        </w:drawing>
      </w:r>
    </w:p>
    <w:p w14:paraId="295041A4" w14:textId="3640701D" w:rsidR="006F65C0" w:rsidRPr="006F65C0" w:rsidRDefault="006F65C0" w:rsidP="006F65C0">
      <w:pPr>
        <w:pStyle w:val="FigureCaption"/>
      </w:pPr>
      <w:r w:rsidRPr="006F65C0">
        <w:t>Figure 10-12. An example from fold 0 for the digit 2. The image on the left and a bar plot of the gray values of the 784 pixels as they are seen from our model. Remember that as observations we have a one-dimensional array of the 784 gray values of the pixels of the image.</w:t>
      </w:r>
    </w:p>
    <w:p w14:paraId="555EBE64" w14:textId="7321B502" w:rsidR="001A6148" w:rsidRDefault="001A6148" w:rsidP="001A6148">
      <w:pPr>
        <w:pStyle w:val="BodyTextCont"/>
        <w:ind w:firstLine="0"/>
      </w:pPr>
      <w:r>
        <w:t xml:space="preserve">Now things look different. We have two regions where the bars are much more dense in the plot on the right in Figure 6-12. Between pixels 100 and 200 and especially after pixel 500. Why? Well the two areas correspond to the two horizontal parts of the image. In Figure </w:t>
      </w:r>
      <w:r w:rsidR="006F65C0">
        <w:t>10</w:t>
      </w:r>
      <w:r>
        <w:t xml:space="preserve">-13 I highlighted how different parts look like when reshaped as one-dimensional array. </w:t>
      </w:r>
    </w:p>
    <w:p w14:paraId="2197010F" w14:textId="77777777" w:rsidR="006F65C0" w:rsidRDefault="001A6148" w:rsidP="001A6148">
      <w:pPr>
        <w:pStyle w:val="BodyTextCont"/>
        <w:ind w:firstLine="0"/>
      </w:pPr>
      <w:r>
        <w:rPr>
          <w:noProof/>
        </w:rPr>
        <w:lastRenderedPageBreak/>
        <w:drawing>
          <wp:inline distT="0" distB="0" distL="0" distR="0" wp14:anchorId="74FF7EC0" wp14:editId="75676834">
            <wp:extent cx="4975761" cy="38653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78040" cy="3867133"/>
                    </a:xfrm>
                    <a:prstGeom prst="rect">
                      <a:avLst/>
                    </a:prstGeom>
                    <a:noFill/>
                    <a:ln>
                      <a:noFill/>
                    </a:ln>
                  </pic:spPr>
                </pic:pic>
              </a:graphicData>
            </a:graphic>
          </wp:inline>
        </w:drawing>
      </w:r>
    </w:p>
    <w:p w14:paraId="39106AD3" w14:textId="6226364B" w:rsidR="006F65C0" w:rsidRPr="006F65C0" w:rsidRDefault="006F65C0" w:rsidP="006F65C0">
      <w:pPr>
        <w:pStyle w:val="FigureCaption"/>
      </w:pPr>
      <w:r w:rsidRPr="006F65C0">
        <w:t xml:space="preserve">Figure </w:t>
      </w:r>
      <w:r>
        <w:t>10</w:t>
      </w:r>
      <w:r w:rsidRPr="006F65C0">
        <w:t>-13</w:t>
      </w:r>
      <w:r>
        <w:t xml:space="preserve">. </w:t>
      </w:r>
      <w:r w:rsidRPr="006F65C0">
        <w:t xml:space="preserve"> How different parts of the images look like when reshaped as one-dimensional array. Horizontal parts are labelled as (A) and (B), while the more vertical part is labelled as (C). </w:t>
      </w:r>
    </w:p>
    <w:p w14:paraId="2EBAF2B9" w14:textId="26FF16A8" w:rsidR="001A6148" w:rsidRDefault="001A6148" w:rsidP="006F65C0">
      <w:pPr>
        <w:pStyle w:val="BodyTextFirst"/>
      </w:pPr>
      <w:r>
        <w:t xml:space="preserve">Horizontal parts (A) and (B) are clearly different than part (C) when reshaped as a one-dimensional array.  The vertical part (C) looks like the digit one, many equally spaced bars, as you can check in the lower right bar plot labelled as (C). While the more horizontal parts appear as many bars clustered together in groups, as can be seen in the upper right and lower left bar plots labelled as (A) and (B). So, when reshaped, if you find those cluster of bars you are looking at a two, if you see only equally spaced small groups of bars, as in the plot (C) in Figure </w:t>
      </w:r>
      <w:r w:rsidR="006F65C0">
        <w:t>10</w:t>
      </w:r>
      <w:r>
        <w:t xml:space="preserve">-13, you are looking at a one. You don't even need to see the two-dimensional image if you know what to look for. Note that this pattern is very constant. In Figure </w:t>
      </w:r>
      <w:r w:rsidR="006F65C0">
        <w:t>10</w:t>
      </w:r>
      <w:r>
        <w:t>-14 you can see four examples of the digit 2, and you can clearly see the wider clusters of bars.</w:t>
      </w:r>
    </w:p>
    <w:p w14:paraId="3EF6AABA" w14:textId="1AAACA08" w:rsidR="001A6148" w:rsidRDefault="001A6148" w:rsidP="001A6148">
      <w:pPr>
        <w:pStyle w:val="Figure"/>
      </w:pPr>
      <w:r>
        <w:rPr>
          <w:noProof/>
        </w:rPr>
        <w:lastRenderedPageBreak/>
        <w:drawing>
          <wp:inline distT="0" distB="0" distL="0" distR="0" wp14:anchorId="29AC534A" wp14:editId="530414A6">
            <wp:extent cx="5480050" cy="43014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0050" cy="4301490"/>
                    </a:xfrm>
                    <a:prstGeom prst="rect">
                      <a:avLst/>
                    </a:prstGeom>
                    <a:noFill/>
                    <a:ln>
                      <a:noFill/>
                    </a:ln>
                  </pic:spPr>
                </pic:pic>
              </a:graphicData>
            </a:graphic>
          </wp:inline>
        </w:drawing>
      </w:r>
    </w:p>
    <w:p w14:paraId="251552B9" w14:textId="4F7892E8" w:rsidR="006F65C0" w:rsidRPr="006F65C0" w:rsidRDefault="006F65C0" w:rsidP="006F65C0">
      <w:pPr>
        <w:pStyle w:val="FigureCaption"/>
      </w:pPr>
      <w:r w:rsidRPr="006F65C0">
        <w:t>Figure 10-14. Four examples of the digit 2 reshaped as one-dimensional arrays. The wider clusters of bars can be clearly seen.</w:t>
      </w:r>
    </w:p>
    <w:p w14:paraId="18006D7A" w14:textId="77777777" w:rsidR="001A6148" w:rsidRDefault="001A6148" w:rsidP="006F65C0">
      <w:pPr>
        <w:pStyle w:val="BodyTextFirst"/>
      </w:pPr>
      <w:r>
        <w:t xml:space="preserve">As you can imagine this is an easy pattern to spot for an algorithm, and so is to be expected that our model work so good. Even a human can spot the images, even when reshaped, without any effort. Such a detailed analysis would not be necessary in a real-life project probably but is really instructive to see what you can learn from your data. Understanding the characteristics of your data may help you in designing your model or understanding why is not working. Advanced architectures, like convolutional networks, will be able to learn exactly those two-dimensional features in a very efficient way. </w:t>
      </w:r>
    </w:p>
    <w:p w14:paraId="637494DF" w14:textId="40331A46" w:rsidR="001A6148" w:rsidRDefault="00460DFC" w:rsidP="006F65C0">
      <w:pPr>
        <w:pStyle w:val="BodyTextCont"/>
      </w:pPr>
      <w:r w:rsidRPr="006F65C0">
        <w:t>Let us</w:t>
      </w:r>
      <w:r w:rsidR="001A6148" w:rsidRPr="006F65C0">
        <w:t xml:space="preserve"> also check how the network learned to recognize digits. You will remember that the output of our neuron is </w:t>
      </w:r>
    </w:p>
    <w:p w14:paraId="0383B438" w14:textId="77777777" w:rsidR="006F65C0" w:rsidRPr="006F65C0" w:rsidRDefault="006F65C0" w:rsidP="006F65C0">
      <w:pPr>
        <w:pStyle w:val="BodyTextCont"/>
      </w:pPr>
    </w:p>
    <w:p w14:paraId="0A8007A8" w14:textId="77777777" w:rsidR="001A6148" w:rsidRPr="007B6014" w:rsidRDefault="00D813F9" w:rsidP="001A6148">
      <w:pPr>
        <w:pStyle w:val="Bullet"/>
        <w:numPr>
          <w:ilvl w:val="0"/>
          <w:numId w:val="0"/>
        </w:numPr>
        <w:ind w:left="936"/>
      </w:pPr>
      <m:oMathPara>
        <m:oMath>
          <m:acc>
            <m:accPr>
              <m:ctrlPr>
                <w:rPr>
                  <w:rFonts w:ascii="Cambria Math" w:hAnsi="Cambria Math"/>
                </w:rPr>
              </m:ctrlPr>
            </m:accPr>
            <m:e>
              <m:r>
                <w:rPr>
                  <w:rFonts w:ascii="Cambria Math" w:hAnsi="Cambria Math"/>
                </w:rPr>
                <m:t>y</m:t>
              </m:r>
            </m:e>
          </m:acc>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e>
          </m:d>
        </m:oMath>
      </m:oMathPara>
    </w:p>
    <w:p w14:paraId="6CB266EF" w14:textId="4BC9681F" w:rsidR="001A6148" w:rsidRDefault="001A6148" w:rsidP="001A6148">
      <w:pPr>
        <w:pStyle w:val="BodyTextCont"/>
        <w:ind w:firstLine="0"/>
        <w:rPr>
          <w:rFonts w:eastAsiaTheme="minorEastAsia"/>
        </w:rPr>
      </w:pPr>
      <w:r>
        <w:lastRenderedPageBreak/>
        <w:t xml:space="preserve">Where </w:t>
      </w:r>
      <m:oMath>
        <m:r>
          <w:rPr>
            <w:rFonts w:ascii="Cambria Math" w:hAnsi="Cambria Math"/>
          </w:rPr>
          <m:t>σ</m:t>
        </m:r>
      </m:oMath>
      <w:r>
        <w:t xml:space="preserve"> is the sigmoid function,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for </w:t>
      </w:r>
      <m:oMath>
        <m:r>
          <w:rPr>
            <w:rFonts w:ascii="Cambria Math" w:hAnsi="Cambria Math"/>
          </w:rPr>
          <m:t>i=1,…,784</m:t>
        </m:r>
      </m:oMath>
      <w:r>
        <w:t xml:space="preserve"> are the gray values of the pixel of the image,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for </w:t>
      </w:r>
      <m:oMath>
        <m:r>
          <w:rPr>
            <w:rFonts w:ascii="Cambria Math" w:hAnsi="Cambria Math"/>
          </w:rPr>
          <m:t>i=1,…,784</m:t>
        </m:r>
      </m:oMath>
      <w:r>
        <w:t xml:space="preserve"> are the weights and </w:t>
      </w:r>
      <m:oMath>
        <m:r>
          <w:rPr>
            <w:rFonts w:ascii="Cambria Math" w:hAnsi="Cambria Math"/>
          </w:rPr>
          <m:t>b</m:t>
        </m:r>
      </m:oMath>
      <w:r>
        <w:t xml:space="preserve"> is the bias. Remember that when </w:t>
      </w:r>
      <m:oMath>
        <m:acc>
          <m:accPr>
            <m:ctrlPr>
              <w:rPr>
                <w:rFonts w:ascii="Cambria Math" w:hAnsi="Cambria Math"/>
              </w:rPr>
            </m:ctrlPr>
          </m:accPr>
          <m:e>
            <m:r>
              <w:rPr>
                <w:rFonts w:ascii="Cambria Math" w:hAnsi="Cambria Math"/>
              </w:rPr>
              <m:t>y</m:t>
            </m:r>
          </m:e>
        </m:acc>
        <m:r>
          <w:rPr>
            <w:rFonts w:ascii="Cambria Math" w:hAnsi="Cambria Math"/>
          </w:rPr>
          <m:t>&gt;0.5</m:t>
        </m:r>
      </m:oMath>
      <w:r>
        <w:t xml:space="preserve"> we classify the image in class 1 (so digit 2), and if </w:t>
      </w:r>
      <m:oMath>
        <m:acc>
          <m:accPr>
            <m:ctrlPr>
              <w:rPr>
                <w:rFonts w:ascii="Cambria Math" w:hAnsi="Cambria Math"/>
              </w:rPr>
            </m:ctrlPr>
          </m:accPr>
          <m:e>
            <m:r>
              <w:rPr>
                <w:rFonts w:ascii="Cambria Math" w:hAnsi="Cambria Math"/>
              </w:rPr>
              <m:t>y</m:t>
            </m:r>
          </m:e>
        </m:acc>
        <m:r>
          <w:rPr>
            <w:rFonts w:ascii="Cambria Math" w:hAnsi="Cambria Math"/>
          </w:rPr>
          <m:t>&lt;0.5</m:t>
        </m:r>
      </m:oMath>
      <w:r>
        <w:t xml:space="preserve"> we classify the image in class 0 (so digit 1). Now if you remember our discussion in Chapter 2 of the sigmoid function you will remember that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≥0.5</m:t>
        </m:r>
      </m:oMath>
      <w:r>
        <w:t xml:space="preserve"> when </w:t>
      </w:r>
      <m:oMath>
        <m:r>
          <w:rPr>
            <w:rFonts w:ascii="Cambria Math" w:hAnsi="Cambria Math"/>
          </w:rPr>
          <m:t>z≥0</m:t>
        </m:r>
      </m:oMath>
      <w:r>
        <w:t xml:space="preserve"> and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&lt;0.5</m:t>
        </m:r>
      </m:oMath>
      <w:r>
        <w:t xml:space="preserve"> for </w:t>
      </w:r>
      <m:oMath>
        <m:r>
          <w:rPr>
            <w:rFonts w:ascii="Cambria Math" w:hAnsi="Cambria Math"/>
          </w:rPr>
          <m:t>z&lt;0.</m:t>
        </m:r>
      </m:oMath>
      <w:r>
        <w:t xml:space="preserve"> That means that our network should learn the weights in such a way that for all the ones we have </w:t>
      </w:r>
      <m:oMath>
        <m:r>
          <w:rPr>
            <w:rFonts w:ascii="Cambria Math" w:hAnsi="Cambria Math"/>
          </w:rPr>
          <m:t>z&lt;0</m:t>
        </m:r>
      </m:oMath>
      <w:r>
        <w:t xml:space="preserve"> and for all the twos </w:t>
      </w:r>
      <m:oMath>
        <m:r>
          <w:rPr>
            <w:rFonts w:ascii="Cambria Math" w:hAnsi="Cambria Math"/>
          </w:rPr>
          <m:t>z≥0.</m:t>
        </m:r>
      </m:oMath>
      <w:r>
        <w:t xml:space="preserve"> </w:t>
      </w:r>
      <w:r w:rsidR="00460DFC">
        <w:t>Let us</w:t>
      </w:r>
      <w:r>
        <w:t xml:space="preserve"> see if that is really the case. In Figure </w:t>
      </w:r>
      <w:r w:rsidR="006F65C0">
        <w:t>10</w:t>
      </w:r>
      <w:r>
        <w:t xml:space="preserve">-15 you can see a plot for a digit 1 where you can find the weights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(as a solid line) of our trained network after 600 epochs (and after reaching an accuracy of 98%) and the gray value of the pixel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rescaled to have a maximum of 0.5 (as a dashed line).  Look how each time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big, then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is negative. And when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&gt;0</m:t>
        </m:r>
      </m:oMath>
      <w:r>
        <w:t xml:space="preserve">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are almost zero. Clearly the result </w:t>
      </w:r>
      <m:oMath>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oMath>
      <w:r>
        <w:t xml:space="preserve"> will be negative, and therefore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&lt;0.5</m:t>
        </m:r>
      </m:oMath>
      <w:r>
        <w:t xml:space="preserve"> and the network will identify the image as a one. In the image I zoomed in to make this behaviour more evident.</w:t>
      </w:r>
    </w:p>
    <w:p w14:paraId="6080B4B0" w14:textId="32B88C85" w:rsidR="001A6148" w:rsidRDefault="001A6148" w:rsidP="006F65C0">
      <w:pPr>
        <w:pStyle w:val="Figure"/>
        <w:jc w:val="left"/>
      </w:pPr>
      <w:r>
        <w:rPr>
          <w:noProof/>
        </w:rPr>
        <w:drawing>
          <wp:inline distT="0" distB="0" distL="0" distR="0" wp14:anchorId="5E990B2E" wp14:editId="0DB9FA00">
            <wp:extent cx="5079697" cy="3930732"/>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3181" cy="3933428"/>
                    </a:xfrm>
                    <a:prstGeom prst="rect">
                      <a:avLst/>
                    </a:prstGeom>
                    <a:noFill/>
                    <a:ln>
                      <a:noFill/>
                    </a:ln>
                  </pic:spPr>
                </pic:pic>
              </a:graphicData>
            </a:graphic>
          </wp:inline>
        </w:drawing>
      </w:r>
    </w:p>
    <w:p w14:paraId="59214D62" w14:textId="6EDA4F6E" w:rsidR="006F65C0" w:rsidRPr="006F65C0" w:rsidRDefault="006F65C0" w:rsidP="006F65C0">
      <w:pPr>
        <w:pStyle w:val="FigureCaption"/>
      </w:pPr>
      <w:r w:rsidRPr="006F65C0">
        <w:t xml:space="preserve">Figure 10-15. Plot for a digit 1 where you can find the weights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6F65C0">
        <w:t xml:space="preserve"> (as a solid line) of our trained network after 600 epochs (and after reaching an accuracy of 98%) and the gray value of the pixel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F65C0">
        <w:t xml:space="preserve"> rescaled to have a maximum of 0.5 (as a dashed line)</w:t>
      </w:r>
    </w:p>
    <w:p w14:paraId="6CF39ED5" w14:textId="77777777" w:rsidR="006F65C0" w:rsidRPr="006F65C0" w:rsidRDefault="006F65C0" w:rsidP="006F65C0"/>
    <w:p w14:paraId="44A0A8A4" w14:textId="38922797" w:rsidR="001A6148" w:rsidRDefault="001A6148" w:rsidP="001A6148">
      <w:pPr>
        <w:pStyle w:val="BodyTextCont"/>
        <w:rPr>
          <w:rFonts w:eastAsiaTheme="minorEastAsia"/>
        </w:rPr>
      </w:pPr>
      <w:r>
        <w:t xml:space="preserve">In Figure </w:t>
      </w:r>
      <w:r w:rsidR="006F65C0">
        <w:t>10</w:t>
      </w:r>
      <w:r>
        <w:t xml:space="preserve">-16 you can see the same plot for a digit 2. You will remember from our previous discussion that for a two we can see many bars clustered together in groups up to pixel 250 (roughly). </w:t>
      </w:r>
      <w:r w:rsidR="00460DFC">
        <w:t>Let us</w:t>
      </w:r>
      <w:r>
        <w:t xml:space="preserve"> check how are the weight in that region. Now you will see that where the pixel gray values are big, the weights are positive, giving then a positive value of </w:t>
      </w:r>
      <m:oMath>
        <m:r>
          <w:rPr>
            <w:rFonts w:ascii="Cambria Math" w:hAnsi="Cambria Math"/>
          </w:rPr>
          <m:t>z</m:t>
        </m:r>
      </m:oMath>
      <w:r>
        <w:t xml:space="preserve"> and therefore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≥0.5</m:t>
        </m:r>
      </m:oMath>
      <w:r>
        <w:t xml:space="preserve"> and so the image would be classified as a two.</w:t>
      </w:r>
    </w:p>
    <w:p w14:paraId="5CC75344" w14:textId="423BEDDB" w:rsidR="001A6148" w:rsidRDefault="001A6148" w:rsidP="001A6148">
      <w:pPr>
        <w:pStyle w:val="Figure"/>
      </w:pPr>
      <w:r>
        <w:rPr>
          <w:noProof/>
        </w:rPr>
        <w:drawing>
          <wp:inline distT="0" distB="0" distL="0" distR="0" wp14:anchorId="5A0C61E6" wp14:editId="784D22C6">
            <wp:extent cx="5156430" cy="399010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7310" cy="3990790"/>
                    </a:xfrm>
                    <a:prstGeom prst="rect">
                      <a:avLst/>
                    </a:prstGeom>
                    <a:noFill/>
                    <a:ln>
                      <a:noFill/>
                    </a:ln>
                  </pic:spPr>
                </pic:pic>
              </a:graphicData>
            </a:graphic>
          </wp:inline>
        </w:drawing>
      </w:r>
    </w:p>
    <w:p w14:paraId="1020C201" w14:textId="3E37C6A9" w:rsidR="006F65C0" w:rsidRPr="006F65C0" w:rsidRDefault="006F65C0" w:rsidP="006F65C0">
      <w:pPr>
        <w:pStyle w:val="FigureCaption"/>
      </w:pPr>
      <w:r w:rsidRPr="006F65C0">
        <w:t xml:space="preserve">Figure 10-16. Plot for a digit 2 where you can find the weights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6F65C0">
        <w:t xml:space="preserve"> (as a solid line) of our trained network after 600 epochs (and after reaching an accuracy of 98%) and the gray value of the pixel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F65C0">
        <w:t xml:space="preserve"> rescaled to have a maximum of 0.5 (as a dashed line)</w:t>
      </w:r>
    </w:p>
    <w:p w14:paraId="65D235E3" w14:textId="5150968A" w:rsidR="001A6148" w:rsidRDefault="001A6148" w:rsidP="001A6148">
      <w:pPr>
        <w:pStyle w:val="BodyTextCont"/>
        <w:ind w:firstLine="0"/>
      </w:pPr>
      <w:r>
        <w:t xml:space="preserve">As an additional check I plotted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for all values of </w:t>
      </w:r>
      <m:oMath>
        <m:r>
          <w:rPr>
            <w:rFonts w:ascii="Cambria Math" w:hAnsi="Cambria Math"/>
          </w:rPr>
          <m:t>i</m:t>
        </m:r>
      </m:oMath>
      <w:r>
        <w:t xml:space="preserve"> for a digit 1 in Figure </w:t>
      </w:r>
      <w:r w:rsidR="006F65C0">
        <w:t>10</w:t>
      </w:r>
      <w:r>
        <w:t xml:space="preserve">-17. You can see how almost all points lie below zero. Note also that </w:t>
      </w:r>
      <m:oMath>
        <m:r>
          <w:rPr>
            <w:rFonts w:ascii="Cambria Math" w:hAnsi="Cambria Math"/>
          </w:rPr>
          <m:t xml:space="preserve">b=-0.16 </m:t>
        </m:r>
      </m:oMath>
      <w:r>
        <w:t xml:space="preserve"> in this case.</w:t>
      </w:r>
    </w:p>
    <w:p w14:paraId="201A0FAC" w14:textId="308203EC" w:rsidR="001A6148" w:rsidRDefault="001A6148" w:rsidP="001A6148">
      <w:pPr>
        <w:pStyle w:val="Figure"/>
      </w:pPr>
      <w:r>
        <w:rPr>
          <w:noProof/>
        </w:rPr>
        <w:lastRenderedPageBreak/>
        <w:drawing>
          <wp:inline distT="0" distB="0" distL="0" distR="0" wp14:anchorId="39EF101C" wp14:editId="6BFEFECE">
            <wp:extent cx="5196099" cy="4073236"/>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99334" cy="4075772"/>
                    </a:xfrm>
                    <a:prstGeom prst="rect">
                      <a:avLst/>
                    </a:prstGeom>
                    <a:noFill/>
                    <a:ln>
                      <a:noFill/>
                    </a:ln>
                  </pic:spPr>
                </pic:pic>
              </a:graphicData>
            </a:graphic>
          </wp:inline>
        </w:drawing>
      </w:r>
    </w:p>
    <w:p w14:paraId="06DD3B8C" w14:textId="313F0DC3" w:rsidR="006F65C0" w:rsidRPr="006F65C0" w:rsidRDefault="006F65C0" w:rsidP="006F65C0">
      <w:pPr>
        <w:pStyle w:val="FigureCaption"/>
      </w:pPr>
      <w:r w:rsidRPr="006F65C0">
        <w:t>Figure 10-1</w:t>
      </w:r>
      <w:r>
        <w:t>7</w:t>
      </w:r>
      <w:r w:rsidRPr="006F65C0">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sidRPr="006F65C0">
        <w:t xml:space="preserve"> for </w:t>
      </w:r>
      <m:oMath>
        <m:r>
          <w:rPr>
            <w:rFonts w:ascii="Cambria Math" w:hAnsi="Cambria Math"/>
          </w:rPr>
          <m:t>i=1,…,784</m:t>
        </m:r>
      </m:oMath>
      <w:r w:rsidRPr="006F65C0">
        <w:t xml:space="preserve"> for a digit 1. You can see how almost all values lie below zero. The thick line at zero is made of all the points </w:t>
      </w:r>
      <m:oMath>
        <m:r>
          <w:rPr>
            <w:rFonts w:ascii="Cambria Math" w:hAnsi="Cambria Math"/>
          </w:rPr>
          <m:t>i</m:t>
        </m:r>
      </m:oMath>
      <w:r w:rsidRPr="006F65C0">
        <w:t xml:space="preserve"> such that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=0</m:t>
        </m:r>
      </m:oMath>
      <w:r w:rsidRPr="006F65C0">
        <w:t>.</w:t>
      </w:r>
    </w:p>
    <w:p w14:paraId="22D7F714" w14:textId="1C8EE6F5" w:rsidR="001A6148" w:rsidRPr="004D70DA" w:rsidRDefault="001A6148" w:rsidP="001A6148">
      <w:pPr>
        <w:pStyle w:val="BodyTextCont"/>
        <w:ind w:firstLine="0"/>
      </w:pPr>
      <w:r>
        <w:t xml:space="preserve">As you can see in very easy cases it is possible to understand how a network learn and therefore it would be much easier to debug strange </w:t>
      </w:r>
      <w:r w:rsidR="006F65C0">
        <w:t>behaviors</w:t>
      </w:r>
      <w:r>
        <w:t xml:space="preserve">. But don't expect this to be possible when dealing with much more complex cases. The </w:t>
      </w:r>
      <w:r w:rsidR="006F65C0">
        <w:t>analysis</w:t>
      </w:r>
      <w:r>
        <w:t xml:space="preserve"> we have done would not be so easy for example if you tried to do the same with digits 3 and 8 instead of 1 and 2.</w:t>
      </w:r>
    </w:p>
    <w:p w14:paraId="4E65BB8E" w14:textId="77777777" w:rsidR="00ED6801" w:rsidRPr="00ED6801" w:rsidRDefault="00ED6801" w:rsidP="00ED6801"/>
    <w:p w14:paraId="6AB11088" w14:textId="77777777" w:rsidR="00046473" w:rsidRPr="00046473" w:rsidRDefault="00046473" w:rsidP="00046473"/>
    <w:p w14:paraId="55657C59" w14:textId="7D958809" w:rsidR="00403D4D" w:rsidRDefault="00403D4D" w:rsidP="00403D4D">
      <w:pPr>
        <w:pStyle w:val="Titolo1"/>
      </w:pPr>
      <w:r>
        <w:lastRenderedPageBreak/>
        <w:t>Exercises</w:t>
      </w:r>
    </w:p>
    <w:p w14:paraId="6C90CD02" w14:textId="77464DED" w:rsidR="00403D4D" w:rsidRPr="00403D4D" w:rsidRDefault="00403D4D" w:rsidP="00403D4D">
      <w:pPr>
        <w:pStyle w:val="ExerciseHead"/>
      </w:pPr>
      <w:r>
        <w:t>EXERCISE 1</w:t>
      </w:r>
    </w:p>
    <w:p w14:paraId="57A88C3F" w14:textId="658A682E" w:rsidR="00482EFD" w:rsidRDefault="0006719E" w:rsidP="00482EFD">
      <w:pPr>
        <w:pStyle w:val="ExerciseBody"/>
        <w:ind w:left="0"/>
      </w:pPr>
      <w:r>
        <w:t xml:space="preserve">Perform k-fold cross-validation using the built-in function of </w:t>
      </w:r>
      <w:r>
        <w:rPr>
          <w:rStyle w:val="CodeInline"/>
        </w:rPr>
        <w:t xml:space="preserve">sklearn </w:t>
      </w:r>
      <w:r w:rsidRPr="0006719E">
        <w:t>library and compare results.</w:t>
      </w:r>
      <w:r w:rsidR="00482EFD">
        <w:t xml:space="preserve"> Difficulty: easy.</w:t>
      </w:r>
    </w:p>
    <w:p w14:paraId="5B300D80" w14:textId="19732EC1" w:rsidR="00482EFD" w:rsidRPr="00403D4D" w:rsidRDefault="00482EFD" w:rsidP="00482EFD">
      <w:pPr>
        <w:pStyle w:val="ExerciseHead"/>
      </w:pPr>
      <w:r>
        <w:t xml:space="preserve">EXERCISE </w:t>
      </w:r>
      <w:r>
        <w:t>2</w:t>
      </w:r>
    </w:p>
    <w:p w14:paraId="6F2435C7" w14:textId="38E0B158" w:rsidR="00482EFD" w:rsidRPr="00482EFD" w:rsidRDefault="00482EFD" w:rsidP="00482EFD">
      <w:pPr>
        <w:pStyle w:val="ExerciseBody"/>
        <w:ind w:left="0"/>
        <w:rPr>
          <w:rStyle w:val="CodeInline"/>
          <w:rFonts w:ascii="HelveticaNeue Condensed" w:hAnsi="HelveticaNeue Condensed"/>
        </w:rPr>
      </w:pPr>
      <w:r>
        <w:t>Look at different performance metrics (for example sensitivity, specificity, ROC curve, etc.) and calculate them for the unbalanced class problem, trying to understand how these can help you in the evaluation of the models</w:t>
      </w:r>
      <w:r w:rsidRPr="0006719E">
        <w:t>.</w:t>
      </w:r>
      <w:r>
        <w:t xml:space="preserve"> Difficulty: medium.</w:t>
      </w:r>
    </w:p>
    <w:p w14:paraId="562C77C2" w14:textId="6A8BFB42" w:rsidR="00DC7716" w:rsidRDefault="00DC7716" w:rsidP="00DC7716">
      <w:pPr>
        <w:pStyle w:val="Titolo1"/>
      </w:pPr>
      <w:r>
        <w:t>References</w:t>
      </w:r>
    </w:p>
    <w:p w14:paraId="18672855" w14:textId="786CC276" w:rsidR="00623E0D" w:rsidRPr="00983A85" w:rsidRDefault="00DC7716" w:rsidP="00983A85">
      <w:pPr>
        <w:pStyle w:val="BodyTextFirst"/>
      </w:pPr>
      <w:r w:rsidRPr="00983A85">
        <w:t>[</w:t>
      </w:r>
      <w:r w:rsidR="00983A85" w:rsidRPr="00983A85">
        <w:t xml:space="preserve">1] </w:t>
      </w:r>
      <w:hyperlink r:id="rId27" w:history="1">
        <w:r w:rsidR="00C075A2" w:rsidRPr="009400C4">
          <w:rPr>
            <w:rStyle w:val="Collegamentoipertestualeintelligente"/>
          </w:rPr>
          <w:t>https://goo.gl/iqCbC0</w:t>
        </w:r>
      </w:hyperlink>
      <w:r w:rsidR="00983A85" w:rsidRPr="00983A85">
        <w:t xml:space="preserve">, last accessed 09.11.2021 </w:t>
      </w:r>
    </w:p>
    <w:p w14:paraId="5852AE67" w14:textId="4D154CBF" w:rsidR="00C075A2" w:rsidRDefault="002F6C51" w:rsidP="00983A85">
      <w:pPr>
        <w:pStyle w:val="BodyTextFirst"/>
      </w:pPr>
      <w:r w:rsidRPr="00C075A2">
        <w:t xml:space="preserve">[2] </w:t>
      </w:r>
      <w:hyperlink r:id="rId28" w:history="1">
        <w:r w:rsidR="00C075A2" w:rsidRPr="00C075A2">
          <w:rPr>
            <w:rStyle w:val="Collegamentoipertestuale"/>
          </w:rPr>
          <w:t>https://goo.gl/PCHWMJ</w:t>
        </w:r>
      </w:hyperlink>
      <w:r w:rsidR="00C075A2" w:rsidRPr="00C075A2">
        <w:rPr>
          <w:rStyle w:val="Collegamentoipertestualeintelligente"/>
          <w:u w:val="none"/>
        </w:rPr>
        <w:t xml:space="preserve">, last </w:t>
      </w:r>
      <w:r w:rsidR="00C075A2">
        <w:rPr>
          <w:rStyle w:val="Collegamentoipertestualeintelligente"/>
          <w:u w:val="none"/>
        </w:rPr>
        <w:t>accessed 09.11.2021</w:t>
      </w:r>
      <w:r w:rsidR="00C075A2" w:rsidRPr="00C075A2">
        <w:t xml:space="preserve"> </w:t>
      </w:r>
    </w:p>
    <w:p w14:paraId="452E21BD" w14:textId="2203F484" w:rsidR="00C075A2" w:rsidRPr="00C075A2" w:rsidRDefault="00C075A2" w:rsidP="00983A85">
      <w:pPr>
        <w:pStyle w:val="BodyTextFirst"/>
      </w:pPr>
      <w:r>
        <w:t xml:space="preserve">[3] </w:t>
      </w:r>
      <w:hyperlink r:id="rId29" w:history="1">
        <w:r w:rsidRPr="00520AAD">
          <w:rPr>
            <w:rStyle w:val="Collegamentoipertestuale"/>
          </w:rPr>
          <w:t>https://goo.gl/Rh8S6g</w:t>
        </w:r>
      </w:hyperlink>
      <w:r w:rsidRPr="00C075A2">
        <w:rPr>
          <w:rStyle w:val="Collegamentoipertestualeintelligente"/>
          <w:u w:val="none"/>
        </w:rPr>
        <w:t xml:space="preserve">, last </w:t>
      </w:r>
      <w:r>
        <w:rPr>
          <w:rStyle w:val="Collegamentoipertestualeintelligente"/>
          <w:u w:val="none"/>
        </w:rPr>
        <w:t>accessed 09.11.2021</w:t>
      </w:r>
    </w:p>
    <w:p w14:paraId="2CF49760" w14:textId="19561305" w:rsidR="00056E6D" w:rsidRDefault="00D5221E" w:rsidP="007909D5">
      <w:pPr>
        <w:pStyle w:val="BodyTextFirst"/>
      </w:pPr>
      <w:r w:rsidRPr="00983A85">
        <w:t>[</w:t>
      </w:r>
      <w:r w:rsidR="007909D5">
        <w:t xml:space="preserve">4] </w:t>
      </w:r>
      <w:r w:rsidR="007909D5" w:rsidRPr="007909D5">
        <w:t>Schmidhuber, Jurgen, U. Meier, and D. Ciresan. "Multi-column deep neural networks for image classification." 2012 IEEE Conference on Computer Vision and Pattern Recognition. IEEE Computer Society, 2012</w:t>
      </w:r>
      <w:r w:rsidR="007909D5">
        <w:t xml:space="preserve"> (</w:t>
      </w:r>
      <w:hyperlink r:id="rId30" w:history="1">
        <w:r w:rsidR="007909D5" w:rsidRPr="006E7586">
          <w:rPr>
            <w:rStyle w:val="Collegamentoipertestualeintelligente"/>
            <w:u w:val="none"/>
          </w:rPr>
          <w:t>https://goo.gl/pEHZVB</w:t>
        </w:r>
      </w:hyperlink>
      <w:r w:rsidR="007909D5">
        <w:rPr>
          <w:rStyle w:val="Collegamentoipertestualeintelligente"/>
          <w:u w:val="none"/>
        </w:rPr>
        <w:t>, last accessed 09.11.2021</w:t>
      </w:r>
      <w:r w:rsidR="007909D5" w:rsidRPr="006E7586">
        <w:t>)</w:t>
      </w:r>
    </w:p>
    <w:p w14:paraId="162455E0" w14:textId="637038E4" w:rsidR="008300D1" w:rsidRDefault="008300D1" w:rsidP="008300D1">
      <w:pPr>
        <w:pStyle w:val="BodyTextFirst"/>
      </w:pPr>
      <w:r w:rsidRPr="008300D1">
        <w:t xml:space="preserve">[5] </w:t>
      </w:r>
      <w:hyperlink r:id="rId31" w:history="1">
        <w:r w:rsidRPr="008300D1">
          <w:rPr>
            <w:rStyle w:val="Collegamentoipertestuale"/>
          </w:rPr>
          <w:t>http://yann.lecun.com/exdb/mnist/</w:t>
        </w:r>
      </w:hyperlink>
      <w:r w:rsidRPr="008300D1">
        <w:t>, last</w:t>
      </w:r>
      <w:r>
        <w:t xml:space="preserve"> accessed 10.11.2021</w:t>
      </w:r>
      <w:r w:rsidRPr="008300D1">
        <w:t xml:space="preserve"> </w:t>
      </w:r>
    </w:p>
    <w:p w14:paraId="634374A4" w14:textId="6FC69B52" w:rsidR="006F6CEA" w:rsidRDefault="006F6CEA" w:rsidP="008300D1">
      <w:pPr>
        <w:pStyle w:val="BodyTextFirst"/>
      </w:pPr>
      <w:r>
        <w:t xml:space="preserve">[6] </w:t>
      </w:r>
      <w:hyperlink r:id="rId32" w:history="1">
        <w:r w:rsidRPr="007248B8">
          <w:rPr>
            <w:rStyle w:val="Collegamentoipertestuale"/>
          </w:rPr>
          <w:t>https://goo.gl/Gq1Ce4</w:t>
        </w:r>
      </w:hyperlink>
      <w:r>
        <w:t xml:space="preserve">, last accessed 03.12.2021 </w:t>
      </w:r>
    </w:p>
    <w:p w14:paraId="31418151" w14:textId="125FFCAA" w:rsidR="006F6CEA" w:rsidRPr="008300D1" w:rsidRDefault="006F6CEA" w:rsidP="008300D1">
      <w:pPr>
        <w:pStyle w:val="BodyTextFirst"/>
      </w:pPr>
      <w:r>
        <w:t xml:space="preserve">[7] </w:t>
      </w:r>
      <w:hyperlink r:id="rId33" w:history="1">
        <w:r w:rsidRPr="007248B8">
          <w:rPr>
            <w:rStyle w:val="Collegamentoipertestuale"/>
          </w:rPr>
          <w:t>https://goo.gl/ZBKrdt</w:t>
        </w:r>
      </w:hyperlink>
      <w:r>
        <w:t>, last accessed 03.12.2021</w:t>
      </w:r>
    </w:p>
    <w:sectPr w:rsidR="006F6CEA" w:rsidRPr="008300D1" w:rsidSect="00A00844">
      <w:headerReference w:type="even" r:id="rId34"/>
      <w:headerReference w:type="default" r:id="rId35"/>
      <w:footerReference w:type="even" r:id="rId36"/>
      <w:footerReference w:type="default" r:id="rId37"/>
      <w:headerReference w:type="first" r:id="rId38"/>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17604" w14:textId="77777777" w:rsidR="00D813F9" w:rsidRDefault="00D813F9">
      <w:r>
        <w:separator/>
      </w:r>
    </w:p>
  </w:endnote>
  <w:endnote w:type="continuationSeparator" w:id="0">
    <w:p w14:paraId="4B7B06F8" w14:textId="77777777" w:rsidR="00D813F9" w:rsidRDefault="00D813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856714D-4841-4245-AFF1-08C8B7E4E3A0}"/>
    <w:embedBold r:id="rId2" w:fontKey="{4E9DE2AC-4ACC-4F99-83D8-EB592D491DF5}"/>
    <w:embedItalic r:id="rId3" w:fontKey="{D0B04979-1013-4D73-B33D-42087E6F12EC}"/>
  </w:font>
  <w:font w:name="HelveticaNeue Condensed">
    <w:altName w:val="Arial"/>
    <w:charset w:val="00"/>
    <w:family w:val="swiss"/>
    <w:pitch w:val="variable"/>
    <w:sig w:usb0="800000AF" w:usb1="4000004A" w:usb2="00000000" w:usb3="00000000" w:csb0="00000001" w:csb1="00000000"/>
  </w:font>
  <w:font w:name="HelvetivaNeue Condensed">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Utopia">
    <w:altName w:val="Cambria"/>
    <w:panose1 w:val="00000000000000000000"/>
    <w:charset w:val="00"/>
    <w:family w:val="roman"/>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4" w:fontKey="{6DD7C375-92D8-482D-992F-B95C16D133EC}"/>
    <w:embedBold r:id="rId5" w:fontKey="{89ACB24D-9C40-4946-B464-E2AEB8B03431}"/>
    <w:embedItalic r:id="rId6" w:fontKey="{0E6315B7-C615-4876-96D8-57F86C4FEF38}"/>
  </w:font>
  <w:font w:name="TheSansMonoConBlack">
    <w:altName w:val="TheSansMonoConBlack"/>
    <w:panose1 w:val="02000506040000020004"/>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721FE9A0-5528-46E0-914F-477DBB11C6B2}"/>
  </w:font>
  <w:font w:name="TheSansMonoConNormal">
    <w:altName w:val="TheSansMonoConNormal"/>
    <w:panose1 w:val="02000506040000020004"/>
    <w:charset w:val="00"/>
    <w:family w:val="modern"/>
    <w:notTrueType/>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embedRegular r:id="rId8" w:fontKey="{C1335F3C-D988-4961-8FCF-2823E7FDFC9C}"/>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9" w:fontKey="{A92B301F-9FEC-4876-891F-E9922A1F95CD}"/>
  </w:font>
  <w:font w:name="ZapfDingbats">
    <w:altName w:val="Calibri"/>
    <w:panose1 w:val="00000000000000000000"/>
    <w:charset w:val="02"/>
    <w:family w:val="decorative"/>
    <w:notTrueType/>
    <w:pitch w:val="variable"/>
    <w:sig w:usb0="00000003" w:usb1="10000000" w:usb2="00000000" w:usb3="00000000" w:csb0="8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embedBold r:id="rId10" w:fontKey="{57E3A11E-4594-466E-8DF3-12938B0BA1F8}"/>
  </w:font>
  <w:font w:name="Cambria Math">
    <w:panose1 w:val="02040503050406030204"/>
    <w:charset w:val="00"/>
    <w:family w:val="roman"/>
    <w:pitch w:val="variable"/>
    <w:sig w:usb0="E00006FF" w:usb1="420024FF" w:usb2="02000000" w:usb3="00000000" w:csb0="0000019F" w:csb1="00000000"/>
    <w:embedRegular r:id="rId11" w:fontKey="{7EDE7C93-3F67-43EA-AB23-D2F1C8EE8FC2}"/>
    <w:embedItalic r:id="rId12" w:fontKey="{FDB1A122-227D-4F2E-8740-60E63AA22829}"/>
  </w:font>
  <w:font w:name="Cambria">
    <w:panose1 w:val="02040503050406030204"/>
    <w:charset w:val="00"/>
    <w:family w:val="roman"/>
    <w:pitch w:val="variable"/>
    <w:sig w:usb0="E00006FF" w:usb1="420024FF" w:usb2="02000000" w:usb3="00000000" w:csb0="0000019F" w:csb1="00000000"/>
    <w:embedRegular r:id="rId13" w:fontKey="{FFCB636F-B1A9-48F1-8DE6-6DD1655FF4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Pidipagina"/>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Pidipagina"/>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1F4E4" w14:textId="77777777" w:rsidR="00D813F9" w:rsidRDefault="00D813F9">
      <w:r>
        <w:separator/>
      </w:r>
    </w:p>
  </w:footnote>
  <w:footnote w:type="continuationSeparator" w:id="0">
    <w:p w14:paraId="681697F7" w14:textId="77777777" w:rsidR="00D813F9" w:rsidRDefault="00D813F9">
      <w:r>
        <w:continuationSeparator/>
      </w:r>
    </w:p>
  </w:footnote>
  <w:footnote w:id="1">
    <w:p w14:paraId="61C98A39" w14:textId="47828C76" w:rsidR="004F0D83" w:rsidRPr="004F0D83" w:rsidRDefault="004F0D83">
      <w:pPr>
        <w:pStyle w:val="Testonotaapidipagina"/>
      </w:pPr>
      <w:r>
        <w:rPr>
          <w:rStyle w:val="Rimandonotaapidipagina"/>
        </w:rPr>
        <w:footnoteRef/>
      </w:r>
      <w:r>
        <w:t xml:space="preserve"> </w:t>
      </w:r>
      <w:r w:rsidRPr="004F0D83">
        <w:t>The confusion matrix is, in Machine Learning classification, a matrix where each column of the matrix represents the number of instances in a predicted class while each row represents the number of instances in an actual class.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057F2129" w:rsidR="003975D9" w:rsidRPr="009D1121" w:rsidRDefault="003975D9"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sidR="00250C03">
      <w:rPr>
        <w:rFonts w:ascii="HelveticaNeue Condensed" w:hAnsi="HelveticaNeue Condensed"/>
        <w:sz w:val="20"/>
      </w:rPr>
      <w:t>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691FDF1F" w:rsidR="003975D9" w:rsidRPr="00C528AF" w:rsidRDefault="003975D9" w:rsidP="00463BAE">
    <w:pPr>
      <w:pStyle w:val="Intestazione"/>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250C03">
      <w:rPr>
        <w:rFonts w:ascii="HelveticaNeue Condensed" w:hAnsi="HelveticaNeue Condensed"/>
        <w:sz w:val="20"/>
      </w:rPr>
      <w:t>10</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759A445E" w:rsidR="003975D9" w:rsidRPr="000F5D51" w:rsidRDefault="003975D9" w:rsidP="000F5D51">
    <w:pPr>
      <w:pStyle w:val="Intestazione"/>
      <w:spacing w:after="1200"/>
      <w:rPr>
        <w:rFonts w:ascii="Arial" w:hAnsi="Arial"/>
        <w:b/>
        <w:sz w:val="36"/>
      </w:rPr>
    </w:pPr>
    <w:r w:rsidRPr="000F5D51">
      <w:rPr>
        <w:rFonts w:ascii="Arial" w:hAnsi="Arial"/>
        <w:b/>
        <w:sz w:val="36"/>
      </w:rPr>
      <w:t>C H A P T E R</w:t>
    </w:r>
    <w:r>
      <w:rPr>
        <w:rFonts w:ascii="Arial" w:hAnsi="Arial"/>
        <w:b/>
        <w:sz w:val="36"/>
      </w:rPr>
      <w:t xml:space="preserve">  </w:t>
    </w:r>
    <w:r w:rsidR="00250C03">
      <w:rPr>
        <w:rFonts w:ascii="Arial" w:hAnsi="Arial"/>
        <w:b/>
        <w:sz w:val="36"/>
      </w:rPr>
      <w:t>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num>
  <w:num w:numId="31">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2M7EwMLUwNQIyzJV0lIJTi4sz8/NACgwNagHJ2/AQLQ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36E0B"/>
    <w:rsid w:val="000406D2"/>
    <w:rsid w:val="00041B40"/>
    <w:rsid w:val="00042176"/>
    <w:rsid w:val="00042A7C"/>
    <w:rsid w:val="000442E8"/>
    <w:rsid w:val="00046473"/>
    <w:rsid w:val="000509A4"/>
    <w:rsid w:val="0005135B"/>
    <w:rsid w:val="0005193F"/>
    <w:rsid w:val="00052AE5"/>
    <w:rsid w:val="0005515D"/>
    <w:rsid w:val="00056E6D"/>
    <w:rsid w:val="000615C8"/>
    <w:rsid w:val="00061D2C"/>
    <w:rsid w:val="0006409A"/>
    <w:rsid w:val="00064306"/>
    <w:rsid w:val="000644A7"/>
    <w:rsid w:val="000649DF"/>
    <w:rsid w:val="0006719E"/>
    <w:rsid w:val="000810AA"/>
    <w:rsid w:val="00082B8F"/>
    <w:rsid w:val="000847CC"/>
    <w:rsid w:val="00086F89"/>
    <w:rsid w:val="000911BB"/>
    <w:rsid w:val="000912A2"/>
    <w:rsid w:val="0009547A"/>
    <w:rsid w:val="00096521"/>
    <w:rsid w:val="000A0F0B"/>
    <w:rsid w:val="000A30D9"/>
    <w:rsid w:val="000A3B42"/>
    <w:rsid w:val="000A6731"/>
    <w:rsid w:val="000B0E13"/>
    <w:rsid w:val="000B1377"/>
    <w:rsid w:val="000B18A4"/>
    <w:rsid w:val="000B202B"/>
    <w:rsid w:val="000B430F"/>
    <w:rsid w:val="000B50EE"/>
    <w:rsid w:val="000B5475"/>
    <w:rsid w:val="000B6C81"/>
    <w:rsid w:val="000C0458"/>
    <w:rsid w:val="000C0F5D"/>
    <w:rsid w:val="000C3E09"/>
    <w:rsid w:val="000C59CA"/>
    <w:rsid w:val="000C6E91"/>
    <w:rsid w:val="000C7418"/>
    <w:rsid w:val="000D3660"/>
    <w:rsid w:val="000D5E2C"/>
    <w:rsid w:val="000D620C"/>
    <w:rsid w:val="000E1D25"/>
    <w:rsid w:val="000E3A99"/>
    <w:rsid w:val="000E4DC2"/>
    <w:rsid w:val="000E791E"/>
    <w:rsid w:val="000F2A76"/>
    <w:rsid w:val="000F32AF"/>
    <w:rsid w:val="000F4165"/>
    <w:rsid w:val="000F5D51"/>
    <w:rsid w:val="00100B19"/>
    <w:rsid w:val="001024FA"/>
    <w:rsid w:val="0010365F"/>
    <w:rsid w:val="00104E86"/>
    <w:rsid w:val="00106531"/>
    <w:rsid w:val="00110599"/>
    <w:rsid w:val="00110A08"/>
    <w:rsid w:val="00111A42"/>
    <w:rsid w:val="00113835"/>
    <w:rsid w:val="00114845"/>
    <w:rsid w:val="001176CB"/>
    <w:rsid w:val="001208AB"/>
    <w:rsid w:val="001215B9"/>
    <w:rsid w:val="0012387C"/>
    <w:rsid w:val="00125482"/>
    <w:rsid w:val="00125CC5"/>
    <w:rsid w:val="00130520"/>
    <w:rsid w:val="00130F30"/>
    <w:rsid w:val="00131826"/>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669D7"/>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382"/>
    <w:rsid w:val="0019783E"/>
    <w:rsid w:val="001A05D6"/>
    <w:rsid w:val="001A072C"/>
    <w:rsid w:val="001A2DD2"/>
    <w:rsid w:val="001A348E"/>
    <w:rsid w:val="001A532C"/>
    <w:rsid w:val="001A57A5"/>
    <w:rsid w:val="001A57E0"/>
    <w:rsid w:val="001A5DAB"/>
    <w:rsid w:val="001A6148"/>
    <w:rsid w:val="001A6814"/>
    <w:rsid w:val="001B0BF7"/>
    <w:rsid w:val="001B1D98"/>
    <w:rsid w:val="001B2458"/>
    <w:rsid w:val="001B28D0"/>
    <w:rsid w:val="001B4BB4"/>
    <w:rsid w:val="001B5784"/>
    <w:rsid w:val="001B5A73"/>
    <w:rsid w:val="001B7B8A"/>
    <w:rsid w:val="001C2D67"/>
    <w:rsid w:val="001C314C"/>
    <w:rsid w:val="001C3528"/>
    <w:rsid w:val="001C4443"/>
    <w:rsid w:val="001C5451"/>
    <w:rsid w:val="001C64A5"/>
    <w:rsid w:val="001D12E2"/>
    <w:rsid w:val="001D3380"/>
    <w:rsid w:val="001D3500"/>
    <w:rsid w:val="001D37CE"/>
    <w:rsid w:val="001D4B3F"/>
    <w:rsid w:val="001D4DF3"/>
    <w:rsid w:val="001D78AE"/>
    <w:rsid w:val="001E317E"/>
    <w:rsid w:val="001E4425"/>
    <w:rsid w:val="001E561E"/>
    <w:rsid w:val="001E636A"/>
    <w:rsid w:val="001F0AEC"/>
    <w:rsid w:val="001F0E09"/>
    <w:rsid w:val="001F21C4"/>
    <w:rsid w:val="001F4B5D"/>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757"/>
    <w:rsid w:val="00245D21"/>
    <w:rsid w:val="002504DD"/>
    <w:rsid w:val="00250C03"/>
    <w:rsid w:val="00253200"/>
    <w:rsid w:val="00253536"/>
    <w:rsid w:val="00253B76"/>
    <w:rsid w:val="002544A1"/>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4B1"/>
    <w:rsid w:val="00291EFF"/>
    <w:rsid w:val="00292F88"/>
    <w:rsid w:val="002945EA"/>
    <w:rsid w:val="002972B4"/>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EE6"/>
    <w:rsid w:val="002C481C"/>
    <w:rsid w:val="002C4DC1"/>
    <w:rsid w:val="002C5119"/>
    <w:rsid w:val="002C54C2"/>
    <w:rsid w:val="002C55CF"/>
    <w:rsid w:val="002C70EB"/>
    <w:rsid w:val="002D03B5"/>
    <w:rsid w:val="002D0D63"/>
    <w:rsid w:val="002D1119"/>
    <w:rsid w:val="002D1609"/>
    <w:rsid w:val="002E1606"/>
    <w:rsid w:val="002E1850"/>
    <w:rsid w:val="002E1AAB"/>
    <w:rsid w:val="002E3EC2"/>
    <w:rsid w:val="002E66FE"/>
    <w:rsid w:val="002E753B"/>
    <w:rsid w:val="002F52EF"/>
    <w:rsid w:val="002F5EC7"/>
    <w:rsid w:val="002F60B3"/>
    <w:rsid w:val="002F699D"/>
    <w:rsid w:val="002F69D4"/>
    <w:rsid w:val="002F6C51"/>
    <w:rsid w:val="0030021E"/>
    <w:rsid w:val="003009E7"/>
    <w:rsid w:val="003038F1"/>
    <w:rsid w:val="00305D97"/>
    <w:rsid w:val="003112C8"/>
    <w:rsid w:val="0031286A"/>
    <w:rsid w:val="00314AE6"/>
    <w:rsid w:val="00315E06"/>
    <w:rsid w:val="00320981"/>
    <w:rsid w:val="0032118E"/>
    <w:rsid w:val="0032195F"/>
    <w:rsid w:val="0032358D"/>
    <w:rsid w:val="0032369B"/>
    <w:rsid w:val="00324103"/>
    <w:rsid w:val="00324E30"/>
    <w:rsid w:val="0033208D"/>
    <w:rsid w:val="00332FB0"/>
    <w:rsid w:val="00333269"/>
    <w:rsid w:val="00333954"/>
    <w:rsid w:val="0033425B"/>
    <w:rsid w:val="0033797F"/>
    <w:rsid w:val="00342FBD"/>
    <w:rsid w:val="00346029"/>
    <w:rsid w:val="00351C77"/>
    <w:rsid w:val="00356EC2"/>
    <w:rsid w:val="003573F0"/>
    <w:rsid w:val="003605C3"/>
    <w:rsid w:val="00360619"/>
    <w:rsid w:val="00361760"/>
    <w:rsid w:val="00362F56"/>
    <w:rsid w:val="00363536"/>
    <w:rsid w:val="00364665"/>
    <w:rsid w:val="003656A8"/>
    <w:rsid w:val="00366BAF"/>
    <w:rsid w:val="00372B0D"/>
    <w:rsid w:val="0037361B"/>
    <w:rsid w:val="00373B8A"/>
    <w:rsid w:val="00376E76"/>
    <w:rsid w:val="003772CD"/>
    <w:rsid w:val="0037782A"/>
    <w:rsid w:val="00377AC1"/>
    <w:rsid w:val="00377F69"/>
    <w:rsid w:val="00384E5F"/>
    <w:rsid w:val="0038668A"/>
    <w:rsid w:val="00386CDD"/>
    <w:rsid w:val="00392B2A"/>
    <w:rsid w:val="00395577"/>
    <w:rsid w:val="0039662C"/>
    <w:rsid w:val="003975D9"/>
    <w:rsid w:val="00397CE8"/>
    <w:rsid w:val="003A09CE"/>
    <w:rsid w:val="003A1F0B"/>
    <w:rsid w:val="003A29FC"/>
    <w:rsid w:val="003A40AB"/>
    <w:rsid w:val="003A49F4"/>
    <w:rsid w:val="003A7043"/>
    <w:rsid w:val="003A773E"/>
    <w:rsid w:val="003A7DD3"/>
    <w:rsid w:val="003B06B4"/>
    <w:rsid w:val="003B44EB"/>
    <w:rsid w:val="003C0B77"/>
    <w:rsid w:val="003C1AF1"/>
    <w:rsid w:val="003C29C7"/>
    <w:rsid w:val="003C5AA3"/>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15A86"/>
    <w:rsid w:val="004211F2"/>
    <w:rsid w:val="00421C44"/>
    <w:rsid w:val="00422AC1"/>
    <w:rsid w:val="00427AE3"/>
    <w:rsid w:val="0043083A"/>
    <w:rsid w:val="004312F7"/>
    <w:rsid w:val="00431FDD"/>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0DFC"/>
    <w:rsid w:val="004632CD"/>
    <w:rsid w:val="00463BAE"/>
    <w:rsid w:val="00464298"/>
    <w:rsid w:val="00465390"/>
    <w:rsid w:val="0047409C"/>
    <w:rsid w:val="004740F9"/>
    <w:rsid w:val="00476566"/>
    <w:rsid w:val="00476E48"/>
    <w:rsid w:val="0048129C"/>
    <w:rsid w:val="00482EFD"/>
    <w:rsid w:val="00482FE8"/>
    <w:rsid w:val="004833B9"/>
    <w:rsid w:val="00484C6E"/>
    <w:rsid w:val="00485A74"/>
    <w:rsid w:val="0048663D"/>
    <w:rsid w:val="00491B27"/>
    <w:rsid w:val="004940D0"/>
    <w:rsid w:val="00494995"/>
    <w:rsid w:val="00495841"/>
    <w:rsid w:val="0049632A"/>
    <w:rsid w:val="00496522"/>
    <w:rsid w:val="00496A08"/>
    <w:rsid w:val="00497E0E"/>
    <w:rsid w:val="004A3D15"/>
    <w:rsid w:val="004A5621"/>
    <w:rsid w:val="004A6112"/>
    <w:rsid w:val="004A7381"/>
    <w:rsid w:val="004A73A7"/>
    <w:rsid w:val="004A73DB"/>
    <w:rsid w:val="004A777B"/>
    <w:rsid w:val="004B3C4D"/>
    <w:rsid w:val="004B4991"/>
    <w:rsid w:val="004B49C8"/>
    <w:rsid w:val="004B4A7B"/>
    <w:rsid w:val="004B5B88"/>
    <w:rsid w:val="004B64A1"/>
    <w:rsid w:val="004C095D"/>
    <w:rsid w:val="004C0C48"/>
    <w:rsid w:val="004D1789"/>
    <w:rsid w:val="004D293F"/>
    <w:rsid w:val="004D4E0A"/>
    <w:rsid w:val="004D5637"/>
    <w:rsid w:val="004D63A6"/>
    <w:rsid w:val="004D69C0"/>
    <w:rsid w:val="004E2AD5"/>
    <w:rsid w:val="004E2D3F"/>
    <w:rsid w:val="004E41FB"/>
    <w:rsid w:val="004E7AB4"/>
    <w:rsid w:val="004F0D83"/>
    <w:rsid w:val="004F2497"/>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409CE"/>
    <w:rsid w:val="0054499C"/>
    <w:rsid w:val="00544D61"/>
    <w:rsid w:val="00544E9B"/>
    <w:rsid w:val="00546287"/>
    <w:rsid w:val="00550937"/>
    <w:rsid w:val="00551C8D"/>
    <w:rsid w:val="00552476"/>
    <w:rsid w:val="00553A64"/>
    <w:rsid w:val="00555135"/>
    <w:rsid w:val="00556291"/>
    <w:rsid w:val="00556BD1"/>
    <w:rsid w:val="00566F48"/>
    <w:rsid w:val="00566F68"/>
    <w:rsid w:val="00570213"/>
    <w:rsid w:val="00570574"/>
    <w:rsid w:val="0057079B"/>
    <w:rsid w:val="00572B7C"/>
    <w:rsid w:val="00575C9A"/>
    <w:rsid w:val="00577A7F"/>
    <w:rsid w:val="005856B4"/>
    <w:rsid w:val="005862A4"/>
    <w:rsid w:val="005906D1"/>
    <w:rsid w:val="005914F6"/>
    <w:rsid w:val="005937AD"/>
    <w:rsid w:val="005951FC"/>
    <w:rsid w:val="00596523"/>
    <w:rsid w:val="00596E1F"/>
    <w:rsid w:val="005A055B"/>
    <w:rsid w:val="005A15DE"/>
    <w:rsid w:val="005B20ED"/>
    <w:rsid w:val="005B300D"/>
    <w:rsid w:val="005B61F1"/>
    <w:rsid w:val="005C078B"/>
    <w:rsid w:val="005C0818"/>
    <w:rsid w:val="005C267E"/>
    <w:rsid w:val="005C35C4"/>
    <w:rsid w:val="005C40BF"/>
    <w:rsid w:val="005C7EAF"/>
    <w:rsid w:val="005D1794"/>
    <w:rsid w:val="005D500D"/>
    <w:rsid w:val="005D5C62"/>
    <w:rsid w:val="005D663B"/>
    <w:rsid w:val="005D6D2B"/>
    <w:rsid w:val="005E22AF"/>
    <w:rsid w:val="005E3D28"/>
    <w:rsid w:val="005E4591"/>
    <w:rsid w:val="005E583B"/>
    <w:rsid w:val="005E72EA"/>
    <w:rsid w:val="005F095A"/>
    <w:rsid w:val="005F2464"/>
    <w:rsid w:val="005F2534"/>
    <w:rsid w:val="005F40A6"/>
    <w:rsid w:val="005F5464"/>
    <w:rsid w:val="005F7F62"/>
    <w:rsid w:val="00600037"/>
    <w:rsid w:val="00600990"/>
    <w:rsid w:val="00602133"/>
    <w:rsid w:val="00602E06"/>
    <w:rsid w:val="00603A6E"/>
    <w:rsid w:val="00606A22"/>
    <w:rsid w:val="00606ED2"/>
    <w:rsid w:val="00607D8D"/>
    <w:rsid w:val="006110B2"/>
    <w:rsid w:val="006115B2"/>
    <w:rsid w:val="00611638"/>
    <w:rsid w:val="00617E8D"/>
    <w:rsid w:val="00620030"/>
    <w:rsid w:val="00620892"/>
    <w:rsid w:val="00621188"/>
    <w:rsid w:val="006231CA"/>
    <w:rsid w:val="00623E0D"/>
    <w:rsid w:val="00636410"/>
    <w:rsid w:val="006401CD"/>
    <w:rsid w:val="00640817"/>
    <w:rsid w:val="00641D66"/>
    <w:rsid w:val="006435CF"/>
    <w:rsid w:val="0064716F"/>
    <w:rsid w:val="00653045"/>
    <w:rsid w:val="00654601"/>
    <w:rsid w:val="00655908"/>
    <w:rsid w:val="00657A60"/>
    <w:rsid w:val="0066017D"/>
    <w:rsid w:val="00660E04"/>
    <w:rsid w:val="0066293B"/>
    <w:rsid w:val="0066465D"/>
    <w:rsid w:val="0067172E"/>
    <w:rsid w:val="00672BDB"/>
    <w:rsid w:val="00675C0E"/>
    <w:rsid w:val="00677123"/>
    <w:rsid w:val="00677C62"/>
    <w:rsid w:val="0068050F"/>
    <w:rsid w:val="00680CA1"/>
    <w:rsid w:val="00684A46"/>
    <w:rsid w:val="0068601D"/>
    <w:rsid w:val="00686711"/>
    <w:rsid w:val="00691813"/>
    <w:rsid w:val="006929E5"/>
    <w:rsid w:val="00693153"/>
    <w:rsid w:val="006940AA"/>
    <w:rsid w:val="006968ED"/>
    <w:rsid w:val="00697DF4"/>
    <w:rsid w:val="006A158E"/>
    <w:rsid w:val="006A4B5F"/>
    <w:rsid w:val="006A6A71"/>
    <w:rsid w:val="006B2177"/>
    <w:rsid w:val="006B5972"/>
    <w:rsid w:val="006C38E9"/>
    <w:rsid w:val="006C4383"/>
    <w:rsid w:val="006C4BF3"/>
    <w:rsid w:val="006C6578"/>
    <w:rsid w:val="006C7C1F"/>
    <w:rsid w:val="006D16E6"/>
    <w:rsid w:val="006D360C"/>
    <w:rsid w:val="006D776F"/>
    <w:rsid w:val="006D7F10"/>
    <w:rsid w:val="006E0F50"/>
    <w:rsid w:val="006E1BE6"/>
    <w:rsid w:val="006E5ECB"/>
    <w:rsid w:val="006E7586"/>
    <w:rsid w:val="006F2A37"/>
    <w:rsid w:val="006F47DB"/>
    <w:rsid w:val="006F65C0"/>
    <w:rsid w:val="006F66A5"/>
    <w:rsid w:val="006F6CEA"/>
    <w:rsid w:val="006F7A11"/>
    <w:rsid w:val="007008F2"/>
    <w:rsid w:val="0070157A"/>
    <w:rsid w:val="007020D2"/>
    <w:rsid w:val="007032C6"/>
    <w:rsid w:val="007040B8"/>
    <w:rsid w:val="007048E8"/>
    <w:rsid w:val="00706E79"/>
    <w:rsid w:val="00710053"/>
    <w:rsid w:val="00711209"/>
    <w:rsid w:val="0072182A"/>
    <w:rsid w:val="007228DB"/>
    <w:rsid w:val="00722D66"/>
    <w:rsid w:val="00725486"/>
    <w:rsid w:val="0073088A"/>
    <w:rsid w:val="00733E5F"/>
    <w:rsid w:val="007368B9"/>
    <w:rsid w:val="00737623"/>
    <w:rsid w:val="007422CC"/>
    <w:rsid w:val="00746246"/>
    <w:rsid w:val="00750B64"/>
    <w:rsid w:val="00750BFB"/>
    <w:rsid w:val="00751A8C"/>
    <w:rsid w:val="00751D62"/>
    <w:rsid w:val="00752278"/>
    <w:rsid w:val="007550CE"/>
    <w:rsid w:val="0075627A"/>
    <w:rsid w:val="0075694A"/>
    <w:rsid w:val="00756DF5"/>
    <w:rsid w:val="00761097"/>
    <w:rsid w:val="00762C22"/>
    <w:rsid w:val="00764202"/>
    <w:rsid w:val="00765265"/>
    <w:rsid w:val="007710CE"/>
    <w:rsid w:val="00771182"/>
    <w:rsid w:val="00772D38"/>
    <w:rsid w:val="00773105"/>
    <w:rsid w:val="00773E24"/>
    <w:rsid w:val="00774F26"/>
    <w:rsid w:val="00775392"/>
    <w:rsid w:val="00775506"/>
    <w:rsid w:val="007757E7"/>
    <w:rsid w:val="0078024F"/>
    <w:rsid w:val="00781A98"/>
    <w:rsid w:val="00782496"/>
    <w:rsid w:val="00784799"/>
    <w:rsid w:val="0078486E"/>
    <w:rsid w:val="00784FCA"/>
    <w:rsid w:val="007872AA"/>
    <w:rsid w:val="00787C30"/>
    <w:rsid w:val="00790488"/>
    <w:rsid w:val="00790782"/>
    <w:rsid w:val="007909D5"/>
    <w:rsid w:val="00791357"/>
    <w:rsid w:val="00791EDE"/>
    <w:rsid w:val="00793F9E"/>
    <w:rsid w:val="00795795"/>
    <w:rsid w:val="007964ED"/>
    <w:rsid w:val="00796812"/>
    <w:rsid w:val="007A0774"/>
    <w:rsid w:val="007A0B98"/>
    <w:rsid w:val="007A0F7B"/>
    <w:rsid w:val="007A1D5F"/>
    <w:rsid w:val="007A45FC"/>
    <w:rsid w:val="007A6737"/>
    <w:rsid w:val="007B0E23"/>
    <w:rsid w:val="007B1B33"/>
    <w:rsid w:val="007B5258"/>
    <w:rsid w:val="007B5C38"/>
    <w:rsid w:val="007B6661"/>
    <w:rsid w:val="007B7760"/>
    <w:rsid w:val="007B7C85"/>
    <w:rsid w:val="007C0564"/>
    <w:rsid w:val="007C48CB"/>
    <w:rsid w:val="007C516E"/>
    <w:rsid w:val="007C78A7"/>
    <w:rsid w:val="007D0BC3"/>
    <w:rsid w:val="007D0D6D"/>
    <w:rsid w:val="007D252A"/>
    <w:rsid w:val="007D27DD"/>
    <w:rsid w:val="007D2B10"/>
    <w:rsid w:val="007D556A"/>
    <w:rsid w:val="007E11AC"/>
    <w:rsid w:val="007E1E46"/>
    <w:rsid w:val="007E22B0"/>
    <w:rsid w:val="007E2359"/>
    <w:rsid w:val="007E5956"/>
    <w:rsid w:val="007E5F6F"/>
    <w:rsid w:val="007E7262"/>
    <w:rsid w:val="007F07EF"/>
    <w:rsid w:val="007F0CA0"/>
    <w:rsid w:val="007F2C88"/>
    <w:rsid w:val="007F3E5F"/>
    <w:rsid w:val="007F5FAE"/>
    <w:rsid w:val="007F791A"/>
    <w:rsid w:val="007F7A92"/>
    <w:rsid w:val="007F7B50"/>
    <w:rsid w:val="0080064E"/>
    <w:rsid w:val="00803173"/>
    <w:rsid w:val="00805D4E"/>
    <w:rsid w:val="008074D7"/>
    <w:rsid w:val="0081408F"/>
    <w:rsid w:val="00815D99"/>
    <w:rsid w:val="008166BC"/>
    <w:rsid w:val="008203A5"/>
    <w:rsid w:val="00820F26"/>
    <w:rsid w:val="00825B28"/>
    <w:rsid w:val="008268BF"/>
    <w:rsid w:val="008300D1"/>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0A3"/>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4D2"/>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460E"/>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218D"/>
    <w:rsid w:val="0093252D"/>
    <w:rsid w:val="0093558A"/>
    <w:rsid w:val="00935FDF"/>
    <w:rsid w:val="009448E5"/>
    <w:rsid w:val="00945E1D"/>
    <w:rsid w:val="009537A3"/>
    <w:rsid w:val="009550D6"/>
    <w:rsid w:val="00960775"/>
    <w:rsid w:val="00964207"/>
    <w:rsid w:val="0096431A"/>
    <w:rsid w:val="009670D3"/>
    <w:rsid w:val="00970914"/>
    <w:rsid w:val="009724A9"/>
    <w:rsid w:val="0097431C"/>
    <w:rsid w:val="00974F7A"/>
    <w:rsid w:val="009829F1"/>
    <w:rsid w:val="00982C29"/>
    <w:rsid w:val="00983A85"/>
    <w:rsid w:val="00984691"/>
    <w:rsid w:val="00984912"/>
    <w:rsid w:val="00985C7D"/>
    <w:rsid w:val="00986445"/>
    <w:rsid w:val="00986E76"/>
    <w:rsid w:val="00991674"/>
    <w:rsid w:val="00991833"/>
    <w:rsid w:val="009935D7"/>
    <w:rsid w:val="009940BD"/>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D7906"/>
    <w:rsid w:val="009E161B"/>
    <w:rsid w:val="009E32C9"/>
    <w:rsid w:val="009E4FD9"/>
    <w:rsid w:val="009E55A6"/>
    <w:rsid w:val="009F789C"/>
    <w:rsid w:val="009F7910"/>
    <w:rsid w:val="00A00844"/>
    <w:rsid w:val="00A012BB"/>
    <w:rsid w:val="00A01B6D"/>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1BA"/>
    <w:rsid w:val="00A24CEF"/>
    <w:rsid w:val="00A25560"/>
    <w:rsid w:val="00A2592C"/>
    <w:rsid w:val="00A261DE"/>
    <w:rsid w:val="00A26D3E"/>
    <w:rsid w:val="00A26FA8"/>
    <w:rsid w:val="00A340F4"/>
    <w:rsid w:val="00A36420"/>
    <w:rsid w:val="00A43023"/>
    <w:rsid w:val="00A44D2A"/>
    <w:rsid w:val="00A45707"/>
    <w:rsid w:val="00A46A39"/>
    <w:rsid w:val="00A5023D"/>
    <w:rsid w:val="00A511AB"/>
    <w:rsid w:val="00A5164C"/>
    <w:rsid w:val="00A51FD5"/>
    <w:rsid w:val="00A53A3B"/>
    <w:rsid w:val="00A544F2"/>
    <w:rsid w:val="00A642AC"/>
    <w:rsid w:val="00A6583B"/>
    <w:rsid w:val="00A6708A"/>
    <w:rsid w:val="00A7151D"/>
    <w:rsid w:val="00A7161C"/>
    <w:rsid w:val="00A724E1"/>
    <w:rsid w:val="00A725EC"/>
    <w:rsid w:val="00A739DF"/>
    <w:rsid w:val="00A778B4"/>
    <w:rsid w:val="00A82F6A"/>
    <w:rsid w:val="00A84890"/>
    <w:rsid w:val="00A86A76"/>
    <w:rsid w:val="00A86C97"/>
    <w:rsid w:val="00A9143A"/>
    <w:rsid w:val="00A921B5"/>
    <w:rsid w:val="00A9353D"/>
    <w:rsid w:val="00AA2CCB"/>
    <w:rsid w:val="00AA3225"/>
    <w:rsid w:val="00AA59AC"/>
    <w:rsid w:val="00AA5B78"/>
    <w:rsid w:val="00AA5FB8"/>
    <w:rsid w:val="00AA72CC"/>
    <w:rsid w:val="00AA7385"/>
    <w:rsid w:val="00AA7DD1"/>
    <w:rsid w:val="00AA7F7E"/>
    <w:rsid w:val="00AB0FA5"/>
    <w:rsid w:val="00AB10F4"/>
    <w:rsid w:val="00AB2A87"/>
    <w:rsid w:val="00AB2D62"/>
    <w:rsid w:val="00AB2E5E"/>
    <w:rsid w:val="00AC069C"/>
    <w:rsid w:val="00AC1727"/>
    <w:rsid w:val="00AC2116"/>
    <w:rsid w:val="00AC33D8"/>
    <w:rsid w:val="00AC427A"/>
    <w:rsid w:val="00AC52B8"/>
    <w:rsid w:val="00AD3471"/>
    <w:rsid w:val="00AD3769"/>
    <w:rsid w:val="00AD3A0F"/>
    <w:rsid w:val="00AD3E7C"/>
    <w:rsid w:val="00AD48F0"/>
    <w:rsid w:val="00AD6857"/>
    <w:rsid w:val="00AE0FB5"/>
    <w:rsid w:val="00AE1D0F"/>
    <w:rsid w:val="00AE665D"/>
    <w:rsid w:val="00AE798A"/>
    <w:rsid w:val="00AF0E23"/>
    <w:rsid w:val="00AF6B31"/>
    <w:rsid w:val="00B01715"/>
    <w:rsid w:val="00B01A3D"/>
    <w:rsid w:val="00B01E6E"/>
    <w:rsid w:val="00B032B1"/>
    <w:rsid w:val="00B04967"/>
    <w:rsid w:val="00B051AD"/>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0"/>
    <w:rsid w:val="00B33183"/>
    <w:rsid w:val="00B3338D"/>
    <w:rsid w:val="00B372BB"/>
    <w:rsid w:val="00B41033"/>
    <w:rsid w:val="00B4761B"/>
    <w:rsid w:val="00B52589"/>
    <w:rsid w:val="00B578BA"/>
    <w:rsid w:val="00B60C8F"/>
    <w:rsid w:val="00B61616"/>
    <w:rsid w:val="00B623DD"/>
    <w:rsid w:val="00B63657"/>
    <w:rsid w:val="00B63FFE"/>
    <w:rsid w:val="00B65059"/>
    <w:rsid w:val="00B657FB"/>
    <w:rsid w:val="00B66266"/>
    <w:rsid w:val="00B66E32"/>
    <w:rsid w:val="00B678F8"/>
    <w:rsid w:val="00B709FE"/>
    <w:rsid w:val="00B70AD3"/>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15B"/>
    <w:rsid w:val="00B94B59"/>
    <w:rsid w:val="00B94FA9"/>
    <w:rsid w:val="00B95589"/>
    <w:rsid w:val="00B9594E"/>
    <w:rsid w:val="00B97190"/>
    <w:rsid w:val="00BA0674"/>
    <w:rsid w:val="00BA0C6F"/>
    <w:rsid w:val="00BA1BBF"/>
    <w:rsid w:val="00BA21B0"/>
    <w:rsid w:val="00BA4E3E"/>
    <w:rsid w:val="00BB0A51"/>
    <w:rsid w:val="00BB30D3"/>
    <w:rsid w:val="00BB3359"/>
    <w:rsid w:val="00BB3373"/>
    <w:rsid w:val="00BB4E86"/>
    <w:rsid w:val="00BB69D9"/>
    <w:rsid w:val="00BB6C29"/>
    <w:rsid w:val="00BB6E6D"/>
    <w:rsid w:val="00BC0385"/>
    <w:rsid w:val="00BC3DED"/>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F1E23"/>
    <w:rsid w:val="00BF32F9"/>
    <w:rsid w:val="00BF4A28"/>
    <w:rsid w:val="00BF734D"/>
    <w:rsid w:val="00C02CDA"/>
    <w:rsid w:val="00C02DC5"/>
    <w:rsid w:val="00C030DF"/>
    <w:rsid w:val="00C04309"/>
    <w:rsid w:val="00C075A2"/>
    <w:rsid w:val="00C10794"/>
    <w:rsid w:val="00C10FAD"/>
    <w:rsid w:val="00C12503"/>
    <w:rsid w:val="00C151CE"/>
    <w:rsid w:val="00C1561C"/>
    <w:rsid w:val="00C15E9F"/>
    <w:rsid w:val="00C16CBF"/>
    <w:rsid w:val="00C1733D"/>
    <w:rsid w:val="00C20438"/>
    <w:rsid w:val="00C2235D"/>
    <w:rsid w:val="00C258E7"/>
    <w:rsid w:val="00C31AB1"/>
    <w:rsid w:val="00C330FF"/>
    <w:rsid w:val="00C332FD"/>
    <w:rsid w:val="00C37676"/>
    <w:rsid w:val="00C40754"/>
    <w:rsid w:val="00C4186C"/>
    <w:rsid w:val="00C42844"/>
    <w:rsid w:val="00C42BE8"/>
    <w:rsid w:val="00C4338B"/>
    <w:rsid w:val="00C441C9"/>
    <w:rsid w:val="00C4458D"/>
    <w:rsid w:val="00C456A1"/>
    <w:rsid w:val="00C47A19"/>
    <w:rsid w:val="00C47D74"/>
    <w:rsid w:val="00C5159F"/>
    <w:rsid w:val="00C52124"/>
    <w:rsid w:val="00C528AF"/>
    <w:rsid w:val="00C5306B"/>
    <w:rsid w:val="00C54A29"/>
    <w:rsid w:val="00C54EAA"/>
    <w:rsid w:val="00C5712D"/>
    <w:rsid w:val="00C63D1F"/>
    <w:rsid w:val="00C64FCE"/>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639"/>
    <w:rsid w:val="00CB47A6"/>
    <w:rsid w:val="00CB491B"/>
    <w:rsid w:val="00CB5F5D"/>
    <w:rsid w:val="00CC2015"/>
    <w:rsid w:val="00CC2E60"/>
    <w:rsid w:val="00CC7558"/>
    <w:rsid w:val="00CC7BC5"/>
    <w:rsid w:val="00CD2FF9"/>
    <w:rsid w:val="00CD37A1"/>
    <w:rsid w:val="00CD3EBE"/>
    <w:rsid w:val="00CD5C43"/>
    <w:rsid w:val="00CE2806"/>
    <w:rsid w:val="00CE28C2"/>
    <w:rsid w:val="00CE448C"/>
    <w:rsid w:val="00CE45F8"/>
    <w:rsid w:val="00CE65B2"/>
    <w:rsid w:val="00CF2379"/>
    <w:rsid w:val="00CF2453"/>
    <w:rsid w:val="00CF568D"/>
    <w:rsid w:val="00D00EF5"/>
    <w:rsid w:val="00D03F27"/>
    <w:rsid w:val="00D054FE"/>
    <w:rsid w:val="00D071E5"/>
    <w:rsid w:val="00D101AD"/>
    <w:rsid w:val="00D11F66"/>
    <w:rsid w:val="00D1212D"/>
    <w:rsid w:val="00D12D77"/>
    <w:rsid w:val="00D137E7"/>
    <w:rsid w:val="00D1427B"/>
    <w:rsid w:val="00D159F8"/>
    <w:rsid w:val="00D1669C"/>
    <w:rsid w:val="00D21FA0"/>
    <w:rsid w:val="00D234A0"/>
    <w:rsid w:val="00D2564E"/>
    <w:rsid w:val="00D265F1"/>
    <w:rsid w:val="00D2769D"/>
    <w:rsid w:val="00D333F5"/>
    <w:rsid w:val="00D37F25"/>
    <w:rsid w:val="00D46E41"/>
    <w:rsid w:val="00D46F3B"/>
    <w:rsid w:val="00D512F6"/>
    <w:rsid w:val="00D5221E"/>
    <w:rsid w:val="00D531AD"/>
    <w:rsid w:val="00D53EFA"/>
    <w:rsid w:val="00D567D1"/>
    <w:rsid w:val="00D57E64"/>
    <w:rsid w:val="00D63207"/>
    <w:rsid w:val="00D6321C"/>
    <w:rsid w:val="00D63908"/>
    <w:rsid w:val="00D63B54"/>
    <w:rsid w:val="00D64953"/>
    <w:rsid w:val="00D64B48"/>
    <w:rsid w:val="00D64F74"/>
    <w:rsid w:val="00D65B63"/>
    <w:rsid w:val="00D72D3B"/>
    <w:rsid w:val="00D74D68"/>
    <w:rsid w:val="00D77159"/>
    <w:rsid w:val="00D779DD"/>
    <w:rsid w:val="00D80366"/>
    <w:rsid w:val="00D80D85"/>
    <w:rsid w:val="00D813F9"/>
    <w:rsid w:val="00D821E9"/>
    <w:rsid w:val="00D83D1F"/>
    <w:rsid w:val="00D847F8"/>
    <w:rsid w:val="00D84E02"/>
    <w:rsid w:val="00D8657E"/>
    <w:rsid w:val="00D90FE9"/>
    <w:rsid w:val="00D922CD"/>
    <w:rsid w:val="00D951E7"/>
    <w:rsid w:val="00DA1C85"/>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46DC"/>
    <w:rsid w:val="00DE4D05"/>
    <w:rsid w:val="00DE503F"/>
    <w:rsid w:val="00DF05C5"/>
    <w:rsid w:val="00DF10DD"/>
    <w:rsid w:val="00DF11B6"/>
    <w:rsid w:val="00DF27EC"/>
    <w:rsid w:val="00DF3AB3"/>
    <w:rsid w:val="00DF4B61"/>
    <w:rsid w:val="00DF5243"/>
    <w:rsid w:val="00DF6134"/>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2A59"/>
    <w:rsid w:val="00E631FD"/>
    <w:rsid w:val="00E64591"/>
    <w:rsid w:val="00E7085F"/>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2A38"/>
    <w:rsid w:val="00EC4C81"/>
    <w:rsid w:val="00EC5718"/>
    <w:rsid w:val="00EC72CE"/>
    <w:rsid w:val="00ED0529"/>
    <w:rsid w:val="00ED453E"/>
    <w:rsid w:val="00ED6801"/>
    <w:rsid w:val="00ED7B4E"/>
    <w:rsid w:val="00EE14B3"/>
    <w:rsid w:val="00EE2A9F"/>
    <w:rsid w:val="00EE4448"/>
    <w:rsid w:val="00EE7386"/>
    <w:rsid w:val="00EE7B41"/>
    <w:rsid w:val="00EF4108"/>
    <w:rsid w:val="00EF5A83"/>
    <w:rsid w:val="00F0170C"/>
    <w:rsid w:val="00F02DA5"/>
    <w:rsid w:val="00F074B0"/>
    <w:rsid w:val="00F10361"/>
    <w:rsid w:val="00F128F9"/>
    <w:rsid w:val="00F13A80"/>
    <w:rsid w:val="00F13B57"/>
    <w:rsid w:val="00F146C0"/>
    <w:rsid w:val="00F158BE"/>
    <w:rsid w:val="00F17080"/>
    <w:rsid w:val="00F21A1D"/>
    <w:rsid w:val="00F2210E"/>
    <w:rsid w:val="00F224C2"/>
    <w:rsid w:val="00F232E2"/>
    <w:rsid w:val="00F247F5"/>
    <w:rsid w:val="00F26624"/>
    <w:rsid w:val="00F30CE2"/>
    <w:rsid w:val="00F324C8"/>
    <w:rsid w:val="00F33689"/>
    <w:rsid w:val="00F458E0"/>
    <w:rsid w:val="00F45D59"/>
    <w:rsid w:val="00F46BAE"/>
    <w:rsid w:val="00F5058F"/>
    <w:rsid w:val="00F53945"/>
    <w:rsid w:val="00F55B3A"/>
    <w:rsid w:val="00F568F9"/>
    <w:rsid w:val="00F56FF5"/>
    <w:rsid w:val="00F608FA"/>
    <w:rsid w:val="00F62E97"/>
    <w:rsid w:val="00F65C2A"/>
    <w:rsid w:val="00F66017"/>
    <w:rsid w:val="00F70DCC"/>
    <w:rsid w:val="00F732F3"/>
    <w:rsid w:val="00F7352A"/>
    <w:rsid w:val="00F74CA7"/>
    <w:rsid w:val="00F86EC4"/>
    <w:rsid w:val="00F91973"/>
    <w:rsid w:val="00F9344C"/>
    <w:rsid w:val="00F93774"/>
    <w:rsid w:val="00F96EE3"/>
    <w:rsid w:val="00F97A43"/>
    <w:rsid w:val="00FA02AF"/>
    <w:rsid w:val="00FA127F"/>
    <w:rsid w:val="00FA18E5"/>
    <w:rsid w:val="00FA2EFA"/>
    <w:rsid w:val="00FA5FAA"/>
    <w:rsid w:val="00FB017F"/>
    <w:rsid w:val="00FB3145"/>
    <w:rsid w:val="00FB3450"/>
    <w:rsid w:val="00FB3DD7"/>
    <w:rsid w:val="00FB5C75"/>
    <w:rsid w:val="00FC4B44"/>
    <w:rsid w:val="00FC5245"/>
    <w:rsid w:val="00FC648F"/>
    <w:rsid w:val="00FC69EC"/>
    <w:rsid w:val="00FD074C"/>
    <w:rsid w:val="00FD1A4A"/>
    <w:rsid w:val="00FD343E"/>
    <w:rsid w:val="00FD4BD9"/>
    <w:rsid w:val="00FD5693"/>
    <w:rsid w:val="00FD638A"/>
    <w:rsid w:val="00FE00B2"/>
    <w:rsid w:val="00FE311C"/>
    <w:rsid w:val="00FE36C9"/>
    <w:rsid w:val="00FE62D7"/>
    <w:rsid w:val="00FE6D84"/>
    <w:rsid w:val="00FE7DDC"/>
    <w:rsid w:val="00FF03E1"/>
    <w:rsid w:val="00FF0580"/>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95F6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8F460E"/>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8F460E"/>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e"/>
    <w:autoRedefine/>
    <w:qFormat/>
    <w:rsid w:val="00764202"/>
    <w:pPr>
      <w:spacing w:before="0"/>
    </w:pPr>
  </w:style>
  <w:style w:type="paragraph" w:styleId="Citazione">
    <w:name w:val="Quote"/>
    <w:basedOn w:val="Normale"/>
    <w:next w:val="Corpotesto"/>
    <w:link w:val="CitazioneCarattere"/>
    <w:qFormat/>
    <w:rsid w:val="00E95F6E"/>
    <w:pPr>
      <w:tabs>
        <w:tab w:val="left" w:pos="346"/>
      </w:tabs>
      <w:spacing w:before="360" w:after="240"/>
      <w:ind w:left="431" w:right="431"/>
      <w:contextualSpacing/>
      <w:jc w:val="both"/>
    </w:pPr>
    <w:rPr>
      <w:rFonts w:ascii="Arial" w:hAnsi="Arial"/>
      <w:i/>
      <w:iCs/>
    </w:rPr>
  </w:style>
  <w:style w:type="character" w:customStyle="1" w:styleId="CitazioneCarattere">
    <w:name w:val="Citazione Carattere"/>
    <w:link w:val="Citazione"/>
    <w:rsid w:val="00E95F6E"/>
    <w:rPr>
      <w:rFonts w:ascii="Arial" w:eastAsia="Calibri" w:hAnsi="Arial"/>
      <w:i/>
      <w:iCs/>
      <w:sz w:val="22"/>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e"/>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e"/>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764202"/>
    <w:pPr>
      <w:keepNext/>
      <w:spacing w:before="60" w:after="60"/>
    </w:pPr>
    <w:rPr>
      <w:rFonts w:ascii="HelvetivaNeue Condensed" w:hAnsi="HelvetivaNeue Condensed"/>
      <w:b/>
      <w:sz w:val="22"/>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qFormat/>
    <w:locked/>
    <w:rsid w:val="008410FD"/>
    <w:pPr>
      <w:suppressAutoHyphens/>
      <w:spacing w:after="0" w:line="320" w:lineRule="atLeast"/>
      <w:ind w:firstLine="720"/>
    </w:pPr>
    <w:rPr>
      <w:rFonts w:ascii="Arial" w:hAnsi="Arial"/>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764202"/>
    <w:pPr>
      <w:tabs>
        <w:tab w:val="center" w:pos="4320"/>
        <w:tab w:val="right" w:pos="8640"/>
      </w:tabs>
    </w:pPr>
    <w:rPr>
      <w:rFonts w:ascii="Utopia" w:hAnsi="Utopia"/>
      <w:sz w:val="20"/>
    </w:rPr>
  </w:style>
  <w:style w:type="paragraph" w:customStyle="1" w:styleId="NoteTipCaution">
    <w:name w:val="Note/Tip/Caution"/>
    <w:basedOn w:val="Normale"/>
    <w:next w:val="Normale"/>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Corpotesto"/>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PidipaginaCarattere">
    <w:name w:val="Piè di pagina Carattere"/>
    <w:link w:val="Pidipagina"/>
    <w:rsid w:val="00764202"/>
    <w:rPr>
      <w:rFonts w:ascii="Utopia" w:hAnsi="Utopia"/>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E95F6E"/>
    <w:rPr>
      <w:b/>
      <w:bCs/>
      <w:i/>
      <w:iCs/>
      <w:color w:val="auto"/>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73088A"/>
    <w:rPr>
      <w:color w:val="808080"/>
    </w:rPr>
  </w:style>
  <w:style w:type="character" w:styleId="Menzionenonrisolta">
    <w:name w:val="Unresolved Mention"/>
    <w:basedOn w:val="Carpredefinitoparagrafo"/>
    <w:uiPriority w:val="99"/>
    <w:semiHidden/>
    <w:unhideWhenUsed/>
    <w:rsid w:val="00775506"/>
    <w:rPr>
      <w:color w:val="605E5C"/>
      <w:shd w:val="clear" w:color="auto" w:fill="E1DFDD"/>
    </w:rPr>
  </w:style>
  <w:style w:type="character" w:styleId="Collegamentovisitato">
    <w:name w:val="FollowedHyperlink"/>
    <w:basedOn w:val="Carpredefinitoparagrafo"/>
    <w:semiHidden/>
    <w:unhideWhenUsed/>
    <w:locked/>
    <w:rsid w:val="00500021"/>
    <w:rPr>
      <w:color w:val="800080" w:themeColor="followedHyperlink"/>
      <w:u w:val="single"/>
    </w:rPr>
  </w:style>
  <w:style w:type="character" w:styleId="Collegamentoipertestualeintelligente">
    <w:name w:val="Smart Hyperlink"/>
    <w:basedOn w:val="Carpredefinitoparagrafo"/>
    <w:uiPriority w:val="99"/>
    <w:unhideWhenUsed/>
    <w:rsid w:val="00983A85"/>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oo.gl/ZBKrdt" TargetMode="External"/><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oo.gl/Rh8S6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oo.gl/Gq1Ce4"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oo.gl/PCHWMJ"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yann.lecun.com/exdb/mnis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oo.gl/iqCbC0" TargetMode="External"/><Relationship Id="rId30" Type="http://schemas.openxmlformats.org/officeDocument/2006/relationships/hyperlink" Target="https://goo.gl/pEHZVB" TargetMode="External"/><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2846</TotalTime>
  <Pages>43</Pages>
  <Words>10434</Words>
  <Characters>59478</Characters>
  <Application>Microsoft Office Word</Application>
  <DocSecurity>0</DocSecurity>
  <Lines>495</Lines>
  <Paragraphs>139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69773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Michela</cp:lastModifiedBy>
  <cp:revision>168</cp:revision>
  <cp:lastPrinted>2009-03-19T14:05:00Z</cp:lastPrinted>
  <dcterms:created xsi:type="dcterms:W3CDTF">2017-08-08T08:48:00Z</dcterms:created>
  <dcterms:modified xsi:type="dcterms:W3CDTF">2021-12-03T15:48:00Z</dcterms:modified>
</cp:coreProperties>
</file>