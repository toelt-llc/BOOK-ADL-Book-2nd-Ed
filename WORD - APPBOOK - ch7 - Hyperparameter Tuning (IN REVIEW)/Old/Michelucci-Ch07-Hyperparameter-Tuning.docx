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44665" w:rsidRDefault="00426ECB" w:rsidP="002B4303">
      <w:pPr>
        <w:pStyle w:val="ChapterTitle"/>
        <w:tabs>
          <w:tab w:val="left" w:pos="1170"/>
        </w:tabs>
      </w:pPr>
      <w:bookmarkStart w:id="0" w:name="_Hlk512537647"/>
      <w:bookmarkEnd w:id="0"/>
      <w:r>
        <w:t>Hyperparameter tuning</w:t>
      </w:r>
    </w:p>
    <w:p w:rsidR="00017444" w:rsidRDefault="0054387F" w:rsidP="00017444">
      <w:pPr>
        <w:pStyle w:val="BodyTextFirst"/>
      </w:pPr>
      <w:r>
        <w:t xml:space="preserve">In this chapter we will look at the problem of finding the best hyperparameters to get the best results from your models. We will first describe what a black-box optimization problem is, and how those classes of problems relate to hyperparameter tuning. We will look at the three most known methods to tackle those kind of problems: grid search, random search and Bayesian optimization. I will show you, with examples, which one works in which conditions and I will give you a few tricks that are very helpful as coarse to find optimization and sampling on a logarithmic scale. At the end of the chapter I will show you how you can use those techniques to tune a deep model with the </w:t>
      </w:r>
      <w:proofErr w:type="spellStart"/>
      <w:r>
        <w:t>Zalando</w:t>
      </w:r>
      <w:proofErr w:type="spellEnd"/>
      <w:r>
        <w:t xml:space="preserve"> dataset.</w:t>
      </w:r>
    </w:p>
    <w:p w:rsidR="003F7E75" w:rsidRDefault="003F7E75" w:rsidP="00E90E0E">
      <w:pPr>
        <w:pStyle w:val="Heading1"/>
      </w:pPr>
      <w:r>
        <w:t xml:space="preserve">Black box </w:t>
      </w:r>
      <w:r w:rsidR="009D35D1">
        <w:t>optimization</w:t>
      </w:r>
    </w:p>
    <w:p w:rsidR="00C6264D" w:rsidRDefault="003622BF" w:rsidP="00C6264D">
      <w:pPr>
        <w:pStyle w:val="BodyTextFirst"/>
      </w:pPr>
      <w:r>
        <w:t xml:space="preserve">The problem of hyperparameter tuning is just a </w:t>
      </w:r>
      <w:r w:rsidR="001269EE">
        <w:t xml:space="preserve">subclass </w:t>
      </w:r>
      <w:r>
        <w:t xml:space="preserve">of a much more general </w:t>
      </w:r>
      <w:r w:rsidR="00050E5A">
        <w:t>type</w:t>
      </w:r>
      <w:r>
        <w:t xml:space="preserve"> of problems</w:t>
      </w:r>
      <w:r w:rsidR="00050E5A">
        <w:t xml:space="preserve">: black-box </w:t>
      </w:r>
      <w:r w:rsidR="000D7CB3">
        <w:t>optimization</w:t>
      </w:r>
      <w:r w:rsidR="00050E5A">
        <w:t xml:space="preserve">. </w:t>
      </w:r>
      <w:r w:rsidR="00B84CBC">
        <w:t>A</w:t>
      </w:r>
      <w:r w:rsidR="00CC6F33">
        <w:t xml:space="preserve"> black-box function</w:t>
      </w:r>
      <w:r w:rsidR="00573FFF">
        <w:t xml:space="preserve"> </w:t>
      </w:r>
      <m:oMath>
        <m:r>
          <w:rPr>
            <w:rFonts w:ascii="Cambria Math" w:hAnsi="Cambria Math"/>
          </w:rPr>
          <m:t>f</m:t>
        </m:r>
        <m:d>
          <m:dPr>
            <m:ctrlPr>
              <w:rPr>
                <w:rFonts w:ascii="Cambria Math" w:hAnsi="Cambria Math"/>
                <w:i/>
              </w:rPr>
            </m:ctrlPr>
          </m:dPr>
          <m:e>
            <m:r>
              <w:rPr>
                <w:rFonts w:ascii="Cambria Math" w:hAnsi="Cambria Math"/>
              </w:rPr>
              <m:t>x</m:t>
            </m:r>
          </m:e>
        </m:d>
      </m:oMath>
    </w:p>
    <w:p w:rsidR="00CC6F33" w:rsidRDefault="00CC6F33" w:rsidP="00C6264D">
      <w:pPr>
        <w:pStyle w:val="BodyTextFirst"/>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 </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r>
            <m:rPr>
              <m:scr m:val="double-struck"/>
            </m:rPr>
            <w:rPr>
              <w:rFonts w:ascii="Cambria Math" w:hAnsi="Cambria Math"/>
            </w:rPr>
            <m:t>→ R</m:t>
          </m:r>
        </m:oMath>
      </m:oMathPara>
    </w:p>
    <w:p w:rsidR="00CC6F33" w:rsidRDefault="00B84CBC" w:rsidP="00C6264D">
      <w:pPr>
        <w:pStyle w:val="BodyTextFirst"/>
      </w:pPr>
      <w:r>
        <w:t>Is a function whose an</w:t>
      </w:r>
      <w:r w:rsidR="00573FFF">
        <w:t xml:space="preserve">alytic form is </w:t>
      </w:r>
      <w:proofErr w:type="gramStart"/>
      <w:r>
        <w:t>un</w:t>
      </w:r>
      <w:r w:rsidR="00573FFF">
        <w:t>known.</w:t>
      </w:r>
      <w:proofErr w:type="gramEnd"/>
      <w:r w:rsidR="00406F5A">
        <w:t xml:space="preserve"> </w:t>
      </w:r>
      <w:r>
        <w:t>A</w:t>
      </w:r>
      <w:r w:rsidR="00406F5A">
        <w:t xml:space="preserve"> black-box function can be evaluated to obtain its </w:t>
      </w:r>
      <w:r w:rsidR="0058794E">
        <w:t>value for</w:t>
      </w:r>
      <w:r w:rsidR="00406F5A">
        <w:t xml:space="preserve"> all values of </w:t>
      </w:r>
      <m:oMath>
        <m:r>
          <w:rPr>
            <w:rFonts w:ascii="Cambria Math" w:hAnsi="Cambria Math"/>
          </w:rPr>
          <m:t>x</m:t>
        </m:r>
      </m:oMath>
      <w:r w:rsidR="00406F5A">
        <w:t xml:space="preserve"> on which is defined</w:t>
      </w:r>
      <w:r w:rsidR="00124CBC">
        <w:t>, but no other information, like its gradient, can be obtained</w:t>
      </w:r>
      <w:r w:rsidR="00406F5A">
        <w:t xml:space="preserve">. </w:t>
      </w:r>
      <w:r w:rsidR="00AD6670">
        <w:t>Generally,</w:t>
      </w:r>
      <w:r w:rsidR="00406F5A">
        <w:t xml:space="preserve"> </w:t>
      </w:r>
      <w:r w:rsidR="008A0ACC">
        <w:t xml:space="preserve">we talk about </w:t>
      </w:r>
      <w:r w:rsidR="008A0ACC" w:rsidRPr="008A0ACC">
        <w:rPr>
          <w:rStyle w:val="Strong"/>
        </w:rPr>
        <w:t xml:space="preserve">global </w:t>
      </w:r>
      <w:r w:rsidR="009D35D1" w:rsidRPr="008A0ACC">
        <w:rPr>
          <w:rStyle w:val="Strong"/>
        </w:rPr>
        <w:t>optimization</w:t>
      </w:r>
      <w:r w:rsidR="008A0ACC" w:rsidRPr="008A0ACC">
        <w:rPr>
          <w:rStyle w:val="Strong"/>
        </w:rPr>
        <w:t xml:space="preserve"> of a black-box function</w:t>
      </w:r>
      <w:r w:rsidR="008A0ACC">
        <w:t xml:space="preserve"> </w:t>
      </w:r>
      <w:r w:rsidR="00ED5636">
        <w:t xml:space="preserve">(sometimes called a black-box problem) </w:t>
      </w:r>
      <w:r w:rsidR="008A0ACC">
        <w:t xml:space="preserve">when we try to find the maximum or minimum of </w:t>
      </w:r>
      <m:oMath>
        <m:r>
          <w:rPr>
            <w:rFonts w:ascii="Cambria Math" w:hAnsi="Cambria Math"/>
          </w:rPr>
          <m:t>f</m:t>
        </m:r>
        <m:d>
          <m:dPr>
            <m:ctrlPr>
              <w:rPr>
                <w:rFonts w:ascii="Cambria Math" w:hAnsi="Cambria Math"/>
                <w:i/>
              </w:rPr>
            </m:ctrlPr>
          </m:dPr>
          <m:e>
            <m:r>
              <w:rPr>
                <w:rFonts w:ascii="Cambria Math" w:hAnsi="Cambria Math"/>
              </w:rPr>
              <m:t>x</m:t>
            </m:r>
          </m:e>
        </m:d>
      </m:oMath>
      <w:r w:rsidR="008A0ACC">
        <w:t>, sometimes given certain constraints. Here are some example</w:t>
      </w:r>
      <w:r w:rsidR="000E0BDD">
        <w:t>s</w:t>
      </w:r>
      <w:r w:rsidR="008A0ACC">
        <w:t xml:space="preserve"> of </w:t>
      </w:r>
      <w:r>
        <w:t>this</w:t>
      </w:r>
      <w:r w:rsidR="008A0ACC">
        <w:t xml:space="preserve"> kind of problems</w:t>
      </w:r>
      <w:r w:rsidR="002B1521">
        <w:t>:</w:t>
      </w:r>
    </w:p>
    <w:p w:rsidR="008A0ACC" w:rsidRDefault="008A0ACC" w:rsidP="008A0ACC">
      <w:pPr>
        <w:pStyle w:val="Bullet"/>
      </w:pPr>
      <w:r>
        <w:t>Finding the hyperparameter for a give</w:t>
      </w:r>
      <w:r w:rsidR="00541AE7">
        <w:t>n</w:t>
      </w:r>
      <w:r>
        <w:t xml:space="preserve"> machine learning model</w:t>
      </w:r>
      <w:r w:rsidR="00312F60">
        <w:t xml:space="preserve"> that </w:t>
      </w:r>
      <w:r w:rsidR="00D576BF">
        <w:t>maximize</w:t>
      </w:r>
      <w:r w:rsidR="00312F60">
        <w:t xml:space="preserve"> the </w:t>
      </w:r>
      <w:r w:rsidR="00D576BF">
        <w:t xml:space="preserve">chosen </w:t>
      </w:r>
      <w:r w:rsidR="00F96816">
        <w:t>optimizing</w:t>
      </w:r>
      <w:r w:rsidR="00312F60">
        <w:t xml:space="preserve"> metric</w:t>
      </w:r>
    </w:p>
    <w:p w:rsidR="008A0ACC" w:rsidRDefault="008A0ACC" w:rsidP="008A0ACC">
      <w:pPr>
        <w:pStyle w:val="Bullet"/>
      </w:pPr>
      <w:r>
        <w:t>Finding maximum or minimum of a function</w:t>
      </w:r>
      <w:r w:rsidR="00B84CBC">
        <w:t>,</w:t>
      </w:r>
      <w:r>
        <w:t xml:space="preserve"> that can only be evaluated numerically or with code that we cannot look at. In</w:t>
      </w:r>
      <w:r w:rsidR="000E0BDD">
        <w:t xml:space="preserve"> </w:t>
      </w:r>
      <w:r>
        <w:t>some industry context</w:t>
      </w:r>
      <w:r w:rsidR="008304FC">
        <w:t>s</w:t>
      </w:r>
      <w:r>
        <w:t xml:space="preserve"> </w:t>
      </w:r>
      <w:r w:rsidR="000E0BDD">
        <w:t>sometime,</w:t>
      </w:r>
      <w:r>
        <w:t xml:space="preserve"> there is legacy code that is very complicated, and </w:t>
      </w:r>
      <w:r w:rsidR="00B84CBC">
        <w:t xml:space="preserve">there are some functions that must be maximized </w:t>
      </w:r>
      <w:r>
        <w:t xml:space="preserve">based on its outcome </w:t>
      </w:r>
    </w:p>
    <w:p w:rsidR="008A0ACC" w:rsidRDefault="008A0ACC" w:rsidP="008A0ACC">
      <w:pPr>
        <w:pStyle w:val="Bullet"/>
      </w:pPr>
      <w:r>
        <w:t xml:space="preserve">Finding the best place to drill for oil. Where your function would be how much oil you can find, and your </w:t>
      </w:r>
      <m:oMath>
        <m:r>
          <w:rPr>
            <w:rFonts w:ascii="Cambria Math" w:hAnsi="Cambria Math"/>
          </w:rPr>
          <m:t>x</m:t>
        </m:r>
      </m:oMath>
      <w:r>
        <w:t xml:space="preserve"> is your location</w:t>
      </w:r>
    </w:p>
    <w:p w:rsidR="008A0ACC" w:rsidRDefault="008A0ACC" w:rsidP="008A0ACC">
      <w:pPr>
        <w:pStyle w:val="Bullet"/>
      </w:pPr>
      <w:r>
        <w:t xml:space="preserve">Finding the best combination of parameters for situations that are too complex to model, for example when launching a rocket in space how to </w:t>
      </w:r>
      <w:r w:rsidR="00541AE7">
        <w:t>optimize</w:t>
      </w:r>
      <w:r>
        <w:t xml:space="preserve"> amount of fuel, diameter of each stage of the rocket, precise trajectory, etc.</w:t>
      </w:r>
    </w:p>
    <w:p w:rsidR="00AD6670" w:rsidRDefault="00AD6670" w:rsidP="00AD6670">
      <w:pPr>
        <w:pStyle w:val="BodyTextCont"/>
        <w:ind w:firstLine="0"/>
      </w:pPr>
      <w:r>
        <w:t>This is a very fascinating class of problems, that has produced smart solutions. We will look at three of them</w:t>
      </w:r>
      <w:r w:rsidR="00B91061">
        <w:t xml:space="preserve">: </w:t>
      </w:r>
      <w:r>
        <w:t xml:space="preserve">grid search, random search and </w:t>
      </w:r>
      <w:r w:rsidR="00541AE7">
        <w:t>Bayesian</w:t>
      </w:r>
      <w:r>
        <w:t xml:space="preserve"> </w:t>
      </w:r>
      <w:r w:rsidR="00541AE7">
        <w:t>optimization</w:t>
      </w:r>
      <w:r>
        <w:t>.</w:t>
      </w:r>
      <w:r w:rsidR="00B14C36">
        <w:t xml:space="preserve"> If you are curious about the </w:t>
      </w:r>
      <w:proofErr w:type="gramStart"/>
      <w:r w:rsidR="00B14C36">
        <w:t>subject</w:t>
      </w:r>
      <w:proofErr w:type="gramEnd"/>
      <w:r w:rsidR="00B14C36">
        <w:t xml:space="preserve"> </w:t>
      </w:r>
      <w:r w:rsidR="00811B59">
        <w:t>you can look at the</w:t>
      </w:r>
      <w:r w:rsidR="00B14C36">
        <w:t xml:space="preserve"> Black-box </w:t>
      </w:r>
      <w:r w:rsidR="00541AE7">
        <w:t>optimization</w:t>
      </w:r>
      <w:r w:rsidR="00B14C36">
        <w:t xml:space="preserve"> competition out there: </w:t>
      </w:r>
      <w:hyperlink r:id="rId11" w:history="1">
        <w:r w:rsidR="00B14C36" w:rsidRPr="00B14C36">
          <w:rPr>
            <w:rStyle w:val="SmartHyperlink"/>
          </w:rPr>
          <w:t>https://goo.gl/LY7huY</w:t>
        </w:r>
      </w:hyperlink>
      <w:r w:rsidR="00B14C36">
        <w:t xml:space="preserve">. </w:t>
      </w:r>
      <w:r w:rsidR="00122D33">
        <w:t xml:space="preserve"> The rules of the competition are the same as in real life problems: you have a problem </w:t>
      </w:r>
      <w:r w:rsidR="00A078C7">
        <w:t>setup in</w:t>
      </w:r>
      <w:r w:rsidR="00122D33">
        <w:t xml:space="preserve"> which you are supposed to </w:t>
      </w:r>
      <w:r w:rsidR="00541AE7">
        <w:lastRenderedPageBreak/>
        <w:t>optimize</w:t>
      </w:r>
      <w:r w:rsidR="00122D33">
        <w:t xml:space="preserve"> (find maximum or minimum) a function through a black-box interface. You </w:t>
      </w:r>
      <w:r w:rsidR="00A078C7">
        <w:t>can</w:t>
      </w:r>
      <w:r w:rsidR="00122D33">
        <w:t xml:space="preserve"> get the value of the function for all values of </w:t>
      </w:r>
      <m:oMath>
        <m:r>
          <w:rPr>
            <w:rFonts w:ascii="Cambria Math" w:hAnsi="Cambria Math"/>
          </w:rPr>
          <m:t>x</m:t>
        </m:r>
      </m:oMath>
      <w:r w:rsidR="00122D33">
        <w:t xml:space="preserve"> but you cannot get </w:t>
      </w:r>
      <w:r w:rsidR="00C51C7C">
        <w:t>any other</w:t>
      </w:r>
      <w:r w:rsidR="00122D33">
        <w:t xml:space="preserve"> information, as its gradients for example. </w:t>
      </w:r>
    </w:p>
    <w:p w:rsidR="00C651CF" w:rsidRDefault="00122D33" w:rsidP="00AD6670">
      <w:pPr>
        <w:pStyle w:val="BodyTextCont"/>
        <w:ind w:firstLine="0"/>
      </w:pPr>
      <w:r>
        <w:t xml:space="preserve">Why finding the best hyperparameters for </w:t>
      </w:r>
      <w:r w:rsidR="000E0BDD">
        <w:t xml:space="preserve">neural networks is a black-box problem? </w:t>
      </w:r>
      <w:r w:rsidR="00C51C7C">
        <w:t>Since</w:t>
      </w:r>
      <w:r w:rsidR="00756FA8">
        <w:t xml:space="preserve"> we cannot calculate information like the gradients of our network output with respect to the hyperparameters, especially when using complex </w:t>
      </w:r>
      <w:r w:rsidR="00116FCF">
        <w:t>optimizer</w:t>
      </w:r>
      <w:r w:rsidR="00F96816">
        <w:t>s</w:t>
      </w:r>
      <w:r w:rsidR="00756FA8">
        <w:t xml:space="preserve"> or custom functions, we need other approaches to be able to find the best hyperparameters that </w:t>
      </w:r>
      <w:r w:rsidR="00116FCF">
        <w:t>maximize</w:t>
      </w:r>
      <w:r w:rsidR="00756FA8">
        <w:t xml:space="preserve"> </w:t>
      </w:r>
      <w:r w:rsidR="00C51C7C">
        <w:t>the chosen</w:t>
      </w:r>
      <w:r w:rsidR="00756FA8">
        <w:t xml:space="preserve"> </w:t>
      </w:r>
      <w:r w:rsidR="00116FCF">
        <w:t>optimizing</w:t>
      </w:r>
      <w:r w:rsidR="00756FA8">
        <w:t xml:space="preserve"> metric.</w:t>
      </w:r>
      <w:r w:rsidR="00C651CF">
        <w:t xml:space="preserve"> </w:t>
      </w:r>
      <w:r w:rsidR="00086F3D">
        <w:t>Note that if we could have the gradients we could use an algorithm as gradient descent to find the maximum or minimum.</w:t>
      </w:r>
    </w:p>
    <w:p w:rsidR="00122D33" w:rsidRDefault="00C651CF" w:rsidP="00C651CF">
      <w:pPr>
        <w:pStyle w:val="NoteTipCaution"/>
      </w:pPr>
      <w:r>
        <w:t xml:space="preserve">Our black-box function </w:t>
      </w:r>
      <m:oMath>
        <m:r>
          <w:rPr>
            <w:rFonts w:ascii="Cambria Math" w:hAnsi="Cambria Math"/>
          </w:rPr>
          <m:t>f</m:t>
        </m:r>
      </m:oMath>
      <w:r w:rsidR="001158D8">
        <w:t xml:space="preserve"> </w:t>
      </w:r>
      <w:r>
        <w:t>will be our neural network</w:t>
      </w:r>
      <w:r w:rsidR="001158D8">
        <w:t xml:space="preserve"> model (including things like the optimizer, cost function form, etc.)</w:t>
      </w:r>
      <w:r>
        <w:t xml:space="preserve"> that gives as output our optimizing metric given the hyperparameters as input</w:t>
      </w:r>
      <w:r w:rsidR="001158D8">
        <w:t xml:space="preserve"> </w:t>
      </w:r>
      <w:r w:rsidR="00E50A4F">
        <w:t xml:space="preserve">and </w:t>
      </w:r>
      <m:oMath>
        <m:r>
          <w:rPr>
            <w:rFonts w:ascii="Cambria Math" w:hAnsi="Cambria Math"/>
          </w:rPr>
          <m:t>x</m:t>
        </m:r>
      </m:oMath>
      <w:r w:rsidR="00E50A4F">
        <w:t xml:space="preserve"> will be the array containing the hyperparameters.</w:t>
      </w:r>
    </w:p>
    <w:p w:rsidR="00116FCF" w:rsidRDefault="00116FCF" w:rsidP="00AD6670">
      <w:pPr>
        <w:pStyle w:val="BodyTextCont"/>
        <w:ind w:firstLine="0"/>
      </w:pPr>
      <w:r>
        <w:t xml:space="preserve">The problem may seem quite trivial, why not try all the possibilities? Well this may be possible in the examples we have looked at in the past chapters, but if you are working on a problem and training your model takes a week this may present a challenge. </w:t>
      </w:r>
      <w:r w:rsidR="00FC6D36">
        <w:t>Since</w:t>
      </w:r>
      <w:r>
        <w:t xml:space="preserve"> typically you will have several </w:t>
      </w:r>
      <w:r w:rsidR="00541AE7">
        <w:t>hyperparameters</w:t>
      </w:r>
      <w:r w:rsidR="00FC6D36">
        <w:t>,</w:t>
      </w:r>
      <w:r>
        <w:t xml:space="preserve"> try</w:t>
      </w:r>
      <w:r w:rsidR="00F96816">
        <w:t>ing</w:t>
      </w:r>
      <w:r>
        <w:t xml:space="preserve"> all possibilities </w:t>
      </w:r>
      <w:r w:rsidR="00F96816">
        <w:t>will</w:t>
      </w:r>
      <w:r>
        <w:t xml:space="preserve"> not be feasible. Let make an example</w:t>
      </w:r>
      <w:r w:rsidR="00232591">
        <w:t xml:space="preserve"> to understand it better. Let's suppose we are training a model of a neural network with several layers. We may decide to consider the following hyperparameters to see which combination work</w:t>
      </w:r>
      <w:r w:rsidR="00FC6D36">
        <w:t>s</w:t>
      </w:r>
      <w:r w:rsidR="00232591">
        <w:t xml:space="preserve"> better:</w:t>
      </w:r>
    </w:p>
    <w:p w:rsidR="00232591" w:rsidRDefault="00232591" w:rsidP="00232591">
      <w:pPr>
        <w:pStyle w:val="Bullet"/>
      </w:pPr>
      <w:r>
        <w:t xml:space="preserve">Learning rate: let's suppose we want to try the values </w:t>
      </w:r>
      <m:oMath>
        <m:r>
          <w:rPr>
            <w:rFonts w:ascii="Cambria Math" w:hAnsi="Cambria Math"/>
          </w:rPr>
          <m:t>n⋅</m:t>
        </m:r>
        <m:sSup>
          <m:sSupPr>
            <m:ctrlPr>
              <w:rPr>
                <w:rFonts w:ascii="Cambria Math" w:hAnsi="Cambria Math"/>
                <w:i/>
              </w:rPr>
            </m:ctrlPr>
          </m:sSupPr>
          <m:e>
            <m:r>
              <w:rPr>
                <w:rFonts w:ascii="Cambria Math" w:hAnsi="Cambria Math"/>
              </w:rPr>
              <m:t>10</m:t>
            </m:r>
          </m:e>
          <m:sup>
            <m:r>
              <w:rPr>
                <w:rFonts w:ascii="Cambria Math" w:hAnsi="Cambria Math"/>
              </w:rPr>
              <m:t>-4</m:t>
            </m:r>
          </m:sup>
        </m:sSup>
      </m:oMath>
      <w:r>
        <w:t xml:space="preserve"> for </w:t>
      </w:r>
      <m:oMath>
        <m:r>
          <w:rPr>
            <w:rFonts w:ascii="Cambria Math" w:hAnsi="Cambria Math"/>
          </w:rPr>
          <m:t>n=1,…,</m:t>
        </m:r>
        <m:sSup>
          <m:sSupPr>
            <m:ctrlPr>
              <w:rPr>
                <w:rFonts w:ascii="Cambria Math" w:hAnsi="Cambria Math"/>
                <w:i/>
              </w:rPr>
            </m:ctrlPr>
          </m:sSupPr>
          <m:e>
            <m:r>
              <w:rPr>
                <w:rFonts w:ascii="Cambria Math" w:hAnsi="Cambria Math"/>
              </w:rPr>
              <m:t>10</m:t>
            </m:r>
          </m:e>
          <m:sup>
            <m:r>
              <w:rPr>
                <w:rFonts w:ascii="Cambria Math" w:hAnsi="Cambria Math"/>
              </w:rPr>
              <m:t>2</m:t>
            </m:r>
          </m:sup>
        </m:sSup>
      </m:oMath>
      <w:r>
        <w:t>. (100 values)</w:t>
      </w:r>
    </w:p>
    <w:p w:rsidR="00232591" w:rsidRDefault="00232591" w:rsidP="00232591">
      <w:pPr>
        <w:pStyle w:val="Bullet"/>
      </w:pPr>
      <w:r>
        <w:t>Regularization parameter: 0, 0.1, 0.2, 0.3, 0.4 and 0.5 (6 values)</w:t>
      </w:r>
    </w:p>
    <w:p w:rsidR="00232591" w:rsidRDefault="00232591" w:rsidP="00232591">
      <w:pPr>
        <w:pStyle w:val="Bullet"/>
      </w:pPr>
      <w:r>
        <w:t xml:space="preserve">Choice of optimizer: GD, </w:t>
      </w:r>
      <w:proofErr w:type="spellStart"/>
      <w:r>
        <w:t>RMSProp</w:t>
      </w:r>
      <w:proofErr w:type="spellEnd"/>
      <w:r>
        <w:t xml:space="preserve"> or Adam (3 values)</w:t>
      </w:r>
    </w:p>
    <w:p w:rsidR="00232591" w:rsidRDefault="00232591" w:rsidP="00232591">
      <w:pPr>
        <w:pStyle w:val="Bullet"/>
      </w:pPr>
      <w:r>
        <w:t>Number of hidden layers: 1,2,3,5 and 10 (5 values)</w:t>
      </w:r>
    </w:p>
    <w:p w:rsidR="00232591" w:rsidRDefault="00232591" w:rsidP="00232591">
      <w:pPr>
        <w:pStyle w:val="Bullet"/>
      </w:pPr>
      <w:r>
        <w:t>Number of neuron in the hidden layers: 100, 200 and 300 (3 values)</w:t>
      </w:r>
    </w:p>
    <w:p w:rsidR="00232591" w:rsidRDefault="00232591" w:rsidP="00232591">
      <w:pPr>
        <w:pStyle w:val="BodyTextCont"/>
        <w:ind w:firstLine="0"/>
      </w:pPr>
      <w:r>
        <w:t xml:space="preserve">Consider that you will need to train your network </w:t>
      </w:r>
    </w:p>
    <w:p w:rsidR="00232591" w:rsidRPr="00232591" w:rsidRDefault="00232591" w:rsidP="00232591">
      <w:pPr>
        <w:pStyle w:val="BodyTextCont"/>
        <w:ind w:firstLine="0"/>
        <w:rPr>
          <w:rFonts w:eastAsiaTheme="minorEastAsia"/>
        </w:rPr>
      </w:pPr>
      <m:oMathPara>
        <m:oMath>
          <m:r>
            <w:rPr>
              <w:rFonts w:ascii="Cambria Math" w:hAnsi="Cambria Math"/>
            </w:rPr>
            <m:t>100×6×3×5×3=27000</m:t>
          </m:r>
        </m:oMath>
      </m:oMathPara>
    </w:p>
    <w:p w:rsidR="00232591" w:rsidRDefault="00F314F1" w:rsidP="00232591">
      <w:pPr>
        <w:pStyle w:val="BodyTextCont"/>
        <w:ind w:firstLine="0"/>
      </w:pPr>
      <w:r>
        <w:t>t</w:t>
      </w:r>
      <w:r w:rsidR="00232591">
        <w:t>imes</w:t>
      </w:r>
      <w:r>
        <w:t xml:space="preserve"> if you want to test all possible combinations</w:t>
      </w:r>
      <w:r w:rsidR="00232591">
        <w:t xml:space="preserve">. </w:t>
      </w:r>
      <w:r w:rsidR="001F3A41">
        <w:t>I</w:t>
      </w:r>
      <w:r w:rsidR="00232591">
        <w:t>f your training takes 5 minutes you will need 13.4 weeks</w:t>
      </w:r>
      <w:r w:rsidR="0023786B">
        <w:t xml:space="preserve"> of computing time</w:t>
      </w:r>
      <w:r w:rsidR="00232591">
        <w:t xml:space="preserve">. </w:t>
      </w:r>
      <w:r w:rsidR="00846A04">
        <w:t xml:space="preserve">If the training takes hours or </w:t>
      </w:r>
      <w:r w:rsidR="00F1411C">
        <w:t>days,</w:t>
      </w:r>
      <w:r w:rsidR="00846A04">
        <w:t xml:space="preserve"> you will not have any chance.</w:t>
      </w:r>
      <w:r w:rsidR="00F1411C">
        <w:t xml:space="preserve"> </w:t>
      </w:r>
      <w:r w:rsidR="002C096D">
        <w:t>If the training takes one day</w:t>
      </w:r>
      <w:r w:rsidR="004E655F">
        <w:t xml:space="preserve"> for example</w:t>
      </w:r>
      <w:r w:rsidR="002C096D">
        <w:t xml:space="preserve">, you will need 73.9 years to try all possibilities. Most of the </w:t>
      </w:r>
      <w:r w:rsidR="0037542A">
        <w:t xml:space="preserve">hyperparameter </w:t>
      </w:r>
      <w:r w:rsidR="002C096D">
        <w:t>choice</w:t>
      </w:r>
      <w:r w:rsidR="007F5D18">
        <w:t>s</w:t>
      </w:r>
      <w:r w:rsidR="002C096D">
        <w:t xml:space="preserve"> will come from experience, for example you can safely always use Adam, since is the better optimizer out there (in almost all cases). But you will not be able to avoid trying to tune other parameters like number of hidden layers or learning rate. </w:t>
      </w:r>
      <w:r w:rsidR="005F5101">
        <w:t>Y</w:t>
      </w:r>
      <w:r w:rsidR="002C096D">
        <w:t xml:space="preserve">ou can reduce the number of combinations you </w:t>
      </w:r>
      <w:r w:rsidR="001A04D1">
        <w:t>need</w:t>
      </w:r>
      <w:r w:rsidR="002C096D">
        <w:t xml:space="preserve"> with experience (as with the optimizer), or with some smart algorithm, as we will see later in </w:t>
      </w:r>
      <w:r w:rsidR="00897301">
        <w:t>this</w:t>
      </w:r>
      <w:r w:rsidR="002C096D">
        <w:t xml:space="preserve"> chapter.</w:t>
      </w:r>
    </w:p>
    <w:p w:rsidR="00031F22" w:rsidRDefault="00031F22" w:rsidP="00031F22">
      <w:pPr>
        <w:pStyle w:val="Heading1"/>
      </w:pPr>
      <w:r>
        <w:t>Notes on black-box functions</w:t>
      </w:r>
    </w:p>
    <w:p w:rsidR="00031F22" w:rsidRDefault="00B32CEC" w:rsidP="00031F22">
      <w:pPr>
        <w:pStyle w:val="BodyTextFirst"/>
      </w:pPr>
      <w:r>
        <w:t>B</w:t>
      </w:r>
      <w:r w:rsidR="00031F22">
        <w:t xml:space="preserve">lack-box functions are </w:t>
      </w:r>
      <w:r>
        <w:t xml:space="preserve">usually </w:t>
      </w:r>
      <w:r w:rsidR="00031F22">
        <w:t>classified in two main classes:</w:t>
      </w:r>
    </w:p>
    <w:p w:rsidR="00031F22" w:rsidRDefault="00031F22" w:rsidP="00031F22">
      <w:pPr>
        <w:pStyle w:val="Bullet"/>
      </w:pPr>
      <w:r w:rsidRPr="00031F22">
        <w:rPr>
          <w:rStyle w:val="Strong"/>
        </w:rPr>
        <w:t>Cheap functions</w:t>
      </w:r>
      <w:r>
        <w:t>: functions that can be evaluated thousands of times</w:t>
      </w:r>
    </w:p>
    <w:p w:rsidR="00031F22" w:rsidRDefault="00031F22" w:rsidP="00031F22">
      <w:pPr>
        <w:pStyle w:val="Bullet"/>
      </w:pPr>
      <w:r w:rsidRPr="00031F22">
        <w:rPr>
          <w:rStyle w:val="Strong"/>
        </w:rPr>
        <w:lastRenderedPageBreak/>
        <w:t>Costly functions</w:t>
      </w:r>
      <w:r>
        <w:t>: functions that can only be evaluated few times, usually less than 100 times</w:t>
      </w:r>
    </w:p>
    <w:p w:rsidR="009B1E39" w:rsidRDefault="00B32CEC" w:rsidP="00B32CEC">
      <w:pPr>
        <w:pStyle w:val="BodyTextCont"/>
        <w:ind w:firstLine="0"/>
      </w:pPr>
      <w:r>
        <w:t xml:space="preserve">If the black-box function is cheap then the choice of the optimization method is not critical. For example, we can evaluate the gradient with respect to the </w:t>
      </w:r>
      <m:oMath>
        <m:r>
          <w:rPr>
            <w:rFonts w:ascii="Cambria Math" w:hAnsi="Cambria Math"/>
          </w:rPr>
          <m:t>x</m:t>
        </m:r>
      </m:oMath>
      <w:r>
        <w:t xml:space="preserve"> numerically, or simply search the maximum evaluating the functions on a high number of points.</w:t>
      </w:r>
      <w:r w:rsidR="008958C6">
        <w:t xml:space="preserve"> If the function is costly</w:t>
      </w:r>
      <w:r>
        <w:t>,</w:t>
      </w:r>
      <w:r w:rsidR="008958C6">
        <w:t xml:space="preserve"> we need much smarter approaches. </w:t>
      </w:r>
      <w:r>
        <w:t>One of these is Bayesian optimization, which we will discuss later in this chapter</w:t>
      </w:r>
      <w:r w:rsidR="008958C6">
        <w:t xml:space="preserve"> to give you an idea on how those methods work</w:t>
      </w:r>
      <w:r w:rsidR="009A188E">
        <w:t xml:space="preserve"> and how complex they are.</w:t>
      </w:r>
    </w:p>
    <w:p w:rsidR="009B1E39" w:rsidRDefault="005C38D1" w:rsidP="009B1E39">
      <w:pPr>
        <w:pStyle w:val="NoteTipCaution"/>
      </w:pPr>
      <w:r>
        <w:t>Neural networks are almost always, especially in the deep learning world, costly function</w:t>
      </w:r>
      <w:r w:rsidR="009B1E39">
        <w:t xml:space="preserve">s. </w:t>
      </w:r>
    </w:p>
    <w:p w:rsidR="00031F22" w:rsidRPr="00CC6F33" w:rsidRDefault="00B04B16" w:rsidP="00031F22">
      <w:pPr>
        <w:pStyle w:val="BodyTextCont"/>
        <w:ind w:firstLine="0"/>
      </w:pPr>
      <w:r>
        <w:t>For costly functions w</w:t>
      </w:r>
      <w:r w:rsidR="009B1E39">
        <w:t xml:space="preserve">e need to find methods that </w:t>
      </w:r>
      <w:r w:rsidR="00D40159">
        <w:t>solve</w:t>
      </w:r>
      <w:r w:rsidR="009B1E39">
        <w:t xml:space="preserve"> our problem with the smallest number of evaluation possible.</w:t>
      </w:r>
    </w:p>
    <w:p w:rsidR="00426ECB" w:rsidRDefault="006E7DFD" w:rsidP="00E90E0E">
      <w:pPr>
        <w:pStyle w:val="Heading1"/>
      </w:pPr>
      <w:r>
        <w:t>The problem of hyperparameter tuning</w:t>
      </w:r>
    </w:p>
    <w:p w:rsidR="00756FA8" w:rsidRDefault="00973843" w:rsidP="00973843">
      <w:pPr>
        <w:pStyle w:val="BodyTextFirst"/>
      </w:pPr>
      <w:r>
        <w:t xml:space="preserve">Before looking at how we can find the best hyperparameters I would like to quickly </w:t>
      </w:r>
      <w:r w:rsidR="00894317">
        <w:t xml:space="preserve">go back to neural networks and </w:t>
      </w:r>
      <w:r>
        <w:t xml:space="preserve">discuss what can we </w:t>
      </w:r>
      <w:r w:rsidR="00382256">
        <w:t>tune</w:t>
      </w:r>
      <w:r>
        <w:t xml:space="preserve"> in </w:t>
      </w:r>
      <w:r w:rsidR="001522B3">
        <w:t xml:space="preserve">deep </w:t>
      </w:r>
      <w:r>
        <w:t xml:space="preserve">models. Typically, when talking about hyperparameters, </w:t>
      </w:r>
      <w:r w:rsidR="00382256">
        <w:t>beginners</w:t>
      </w:r>
      <w:r>
        <w:t xml:space="preserve"> think </w:t>
      </w:r>
      <w:r w:rsidR="00382256">
        <w:t xml:space="preserve">only </w:t>
      </w:r>
      <w:r>
        <w:t xml:space="preserve">of </w:t>
      </w:r>
      <w:r w:rsidR="005E28F9">
        <w:t xml:space="preserve">numerical </w:t>
      </w:r>
      <w:r w:rsidR="00156CAF">
        <w:t>parameters</w:t>
      </w:r>
      <w:r w:rsidR="005E28F9">
        <w:t xml:space="preserve">, like </w:t>
      </w:r>
      <w:r>
        <w:t xml:space="preserve">the learning rate or </w:t>
      </w:r>
      <w:r w:rsidR="00232591">
        <w:t>regularization</w:t>
      </w:r>
      <w:r>
        <w:t xml:space="preserve"> parameter for example. Remember that also the following can be varied to see if you can get better results:</w:t>
      </w:r>
    </w:p>
    <w:p w:rsidR="00973843" w:rsidRDefault="00973843" w:rsidP="00973843">
      <w:pPr>
        <w:pStyle w:val="Bullet"/>
      </w:pPr>
      <w:r>
        <w:t>Number of epochs: sometimes simply training your network longer will give you better results</w:t>
      </w:r>
    </w:p>
    <w:p w:rsidR="00973843" w:rsidRDefault="00973843" w:rsidP="00973843">
      <w:pPr>
        <w:pStyle w:val="Bullet"/>
      </w:pPr>
      <w:r>
        <w:t xml:space="preserve">Choice of optimizer: you can try choosing a different </w:t>
      </w:r>
      <w:r w:rsidR="00D43381">
        <w:t>optimizer</w:t>
      </w:r>
      <w:r>
        <w:t>. If you are using plain gradient descent you may try Adam and see if you get better results</w:t>
      </w:r>
    </w:p>
    <w:p w:rsidR="00973843" w:rsidRDefault="00D43381" w:rsidP="00973843">
      <w:pPr>
        <w:pStyle w:val="Bullet"/>
      </w:pPr>
      <w:r>
        <w:t>Varying the r</w:t>
      </w:r>
      <w:r w:rsidR="0062388E">
        <w:t>egularization</w:t>
      </w:r>
      <w:r w:rsidR="00973843">
        <w:t xml:space="preserve"> method: </w:t>
      </w:r>
      <w:r>
        <w:t>as we discussed previously,</w:t>
      </w:r>
      <w:r w:rsidR="00973843">
        <w:t xml:space="preserve"> there are several ways of applying </w:t>
      </w:r>
      <w:r w:rsidR="0062388E">
        <w:t>regularization</w:t>
      </w:r>
      <w:r w:rsidR="00973843">
        <w:t>. Varying the method may well be worth trying</w:t>
      </w:r>
    </w:p>
    <w:p w:rsidR="00973843" w:rsidRDefault="00973843" w:rsidP="00973843">
      <w:pPr>
        <w:pStyle w:val="Bullet"/>
      </w:pPr>
      <w:r>
        <w:t xml:space="preserve">Choice of activation function: </w:t>
      </w:r>
      <w:r w:rsidR="00D43381">
        <w:t xml:space="preserve">although the activation function </w:t>
      </w:r>
      <w:r>
        <w:t xml:space="preserve">always used </w:t>
      </w:r>
      <w:r w:rsidR="00D43381">
        <w:t xml:space="preserve">in the past chapters </w:t>
      </w:r>
      <w:r>
        <w:t xml:space="preserve">for </w:t>
      </w:r>
      <w:r w:rsidR="000E0CD7">
        <w:t xml:space="preserve">neurons in </w:t>
      </w:r>
      <w:r>
        <w:t>hidden layers</w:t>
      </w:r>
      <w:r w:rsidR="00D43381" w:rsidRPr="00D43381">
        <w:t xml:space="preserve"> </w:t>
      </w:r>
      <w:r w:rsidR="00D43381">
        <w:t xml:space="preserve">was </w:t>
      </w:r>
      <w:proofErr w:type="spellStart"/>
      <w:r w:rsidR="00D43381">
        <w:t>ReLu</w:t>
      </w:r>
      <w:proofErr w:type="spellEnd"/>
      <w:r>
        <w:t>, other</w:t>
      </w:r>
      <w:r w:rsidR="00D57402">
        <w:t>s</w:t>
      </w:r>
      <w:r>
        <w:t xml:space="preserve"> may work a lot better. Trying for example sigmoid or Swish may help you get better results</w:t>
      </w:r>
    </w:p>
    <w:p w:rsidR="00973843" w:rsidRDefault="00973843" w:rsidP="00973843">
      <w:pPr>
        <w:pStyle w:val="Bullet"/>
      </w:pPr>
      <w:r>
        <w:t xml:space="preserve">Number of layers and </w:t>
      </w:r>
      <w:r w:rsidR="0062388E">
        <w:t>number</w:t>
      </w:r>
      <w:r>
        <w:t xml:space="preserve"> of neurons in each layer: try different configuration</w:t>
      </w:r>
      <w:r w:rsidR="000B7976">
        <w:t>s</w:t>
      </w:r>
      <w:r>
        <w:t>. Try layers with different number of neurons for example</w:t>
      </w:r>
    </w:p>
    <w:p w:rsidR="00973843" w:rsidRDefault="00C05304" w:rsidP="00973843">
      <w:pPr>
        <w:pStyle w:val="Bullet"/>
      </w:pPr>
      <w:r>
        <w:t>Learning rate decay methods: t</w:t>
      </w:r>
      <w:r w:rsidR="00973843">
        <w:t xml:space="preserve">ry (if you are not using </w:t>
      </w:r>
      <w:r w:rsidR="000E0CD7">
        <w:t>optimizers</w:t>
      </w:r>
      <w:r w:rsidR="00973843">
        <w:t xml:space="preserve"> that do that already) different learning rate decay methods</w:t>
      </w:r>
    </w:p>
    <w:p w:rsidR="00973843" w:rsidRDefault="00C05304" w:rsidP="00973843">
      <w:pPr>
        <w:pStyle w:val="Bullet"/>
      </w:pPr>
      <w:r>
        <w:t>M</w:t>
      </w:r>
      <w:r w:rsidR="00973843">
        <w:t>ini-batch size</w:t>
      </w:r>
      <w:r>
        <w:t>:</w:t>
      </w:r>
      <w:r w:rsidR="00973843">
        <w:t xml:space="preserve"> </w:t>
      </w:r>
      <w:r>
        <w:t xml:space="preserve">vary the size of mini-batches. </w:t>
      </w:r>
      <w:r w:rsidR="00973843">
        <w:t xml:space="preserve">when you have few </w:t>
      </w:r>
      <w:proofErr w:type="gramStart"/>
      <w:r w:rsidR="00973843">
        <w:t>data</w:t>
      </w:r>
      <w:proofErr w:type="gramEnd"/>
      <w:r w:rsidR="00973843">
        <w:t xml:space="preserve"> you can use batch gradient descent, when you have a lot of data, mini-batches are more efficient</w:t>
      </w:r>
    </w:p>
    <w:p w:rsidR="00973843" w:rsidRDefault="00521EEB" w:rsidP="00973843">
      <w:pPr>
        <w:pStyle w:val="Bullet"/>
      </w:pPr>
      <w:r>
        <w:t xml:space="preserve">Weight </w:t>
      </w:r>
      <w:r w:rsidR="00F4674A">
        <w:t>initialization</w:t>
      </w:r>
      <w:r>
        <w:t xml:space="preserve"> methods</w:t>
      </w:r>
    </w:p>
    <w:p w:rsidR="00F4674A" w:rsidRDefault="00A3659A" w:rsidP="00116FCF">
      <w:pPr>
        <w:pStyle w:val="BodyTextCont"/>
        <w:ind w:firstLine="0"/>
      </w:pPr>
      <w:r>
        <w:t xml:space="preserve">Let's classify the parameters </w:t>
      </w:r>
      <w:r w:rsidR="00F4674A">
        <w:t>we can tune in our models in the following three categories:</w:t>
      </w:r>
    </w:p>
    <w:p w:rsidR="00F4674A" w:rsidRDefault="00F4674A" w:rsidP="00065693">
      <w:pPr>
        <w:pStyle w:val="NumList"/>
      </w:pPr>
      <w:r>
        <w:t>Parameters that are continuous real numbers, or in other words that they can assume any value. Example: learning rate, regularization parameter</w:t>
      </w:r>
    </w:p>
    <w:p w:rsidR="00F4674A" w:rsidRDefault="00F4674A" w:rsidP="00065693">
      <w:pPr>
        <w:pStyle w:val="NumList"/>
      </w:pPr>
      <w:r>
        <w:lastRenderedPageBreak/>
        <w:t>Parameters that are discrete but can theoretically assume an infinite number of values. Example: number of hidden layers</w:t>
      </w:r>
      <w:r w:rsidR="00B56CD7">
        <w:t xml:space="preserve">, </w:t>
      </w:r>
      <w:r>
        <w:t>number of neurons in each layer</w:t>
      </w:r>
      <w:r w:rsidR="00B56CD7">
        <w:t xml:space="preserve"> or number of epochs</w:t>
      </w:r>
    </w:p>
    <w:p w:rsidR="00F4674A" w:rsidRDefault="00F4674A" w:rsidP="00065693">
      <w:pPr>
        <w:pStyle w:val="NumList"/>
      </w:pPr>
      <w:r>
        <w:t>Parameters that are discrete and can only assume a finite number of possibilities. Example: optimize</w:t>
      </w:r>
      <w:r w:rsidR="00E42617">
        <w:t>r</w:t>
      </w:r>
      <w:r>
        <w:t>, activation function, learning rate decay method</w:t>
      </w:r>
      <w:r w:rsidR="003B2A66">
        <w:t>.</w:t>
      </w:r>
    </w:p>
    <w:p w:rsidR="00116FCF" w:rsidRDefault="00065693" w:rsidP="00116FCF">
      <w:pPr>
        <w:pStyle w:val="BodyTextCont"/>
        <w:ind w:firstLine="0"/>
      </w:pPr>
      <w:r>
        <w:t>For category 3 there is not much to do except trying all possibilities. They typically will change completely the model itself</w:t>
      </w:r>
      <w:r w:rsidR="00BC671E">
        <w:t>,</w:t>
      </w:r>
      <w:r>
        <w:t xml:space="preserve"> and therefore is impossible to model their effect, therefore making a test the only possibility. Th</w:t>
      </w:r>
      <w:r w:rsidR="00994868">
        <w:t>is is also the category</w:t>
      </w:r>
      <w:r>
        <w:t xml:space="preserve"> where experience may help the most. Is widely known that Adam optimizer is almost always the best choice</w:t>
      </w:r>
      <w:r w:rsidR="00BC671E">
        <w:t>,</w:t>
      </w:r>
      <w:r>
        <w:t xml:space="preserve"> for example, so you may concentrate your effort somewhere else at the beginning. For categories 1 and 2 is a bit more difficult, and we will need to find some smart idea</w:t>
      </w:r>
      <w:r w:rsidR="0079607D">
        <w:t>s</w:t>
      </w:r>
      <w:r>
        <w:t xml:space="preserve"> to find the best values</w:t>
      </w:r>
      <w:r w:rsidR="00E03152">
        <w:t>.</w:t>
      </w:r>
    </w:p>
    <w:p w:rsidR="00CA1575" w:rsidRDefault="00CA1575" w:rsidP="00CA1575">
      <w:pPr>
        <w:pStyle w:val="Heading1"/>
      </w:pPr>
      <w:r>
        <w:t>Sample black-box problem</w:t>
      </w:r>
    </w:p>
    <w:p w:rsidR="00CA1575" w:rsidRDefault="00CA1575" w:rsidP="00CA1575">
      <w:pPr>
        <w:pStyle w:val="BodyTextFirst"/>
        <w:rPr>
          <w:rFonts w:eastAsiaTheme="minorEastAsia"/>
        </w:rPr>
      </w:pPr>
      <w:r>
        <w:t xml:space="preserve">To try our hands at solving </w:t>
      </w:r>
      <w:r w:rsidR="00874C96">
        <w:t>a black-box</w:t>
      </w:r>
      <w:r>
        <w:t xml:space="preserve"> problem let's create a "fake" black-box problem. The problem is the following:</w:t>
      </w:r>
      <w:r w:rsidR="009E7FF5">
        <w:t xml:space="preserve"> f</w:t>
      </w:r>
      <w:r>
        <w:t xml:space="preserve">ind the maximum of the function </w:t>
      </w:r>
      <m:oMath>
        <m:r>
          <w:rPr>
            <w:rFonts w:ascii="Cambria Math" w:hAnsi="Cambria Math"/>
          </w:rPr>
          <m:t>f</m:t>
        </m:r>
        <m:d>
          <m:dPr>
            <m:ctrlPr>
              <w:rPr>
                <w:rFonts w:ascii="Cambria Math" w:hAnsi="Cambria Math"/>
                <w:i/>
              </w:rPr>
            </m:ctrlPr>
          </m:dPr>
          <m:e>
            <m:r>
              <w:rPr>
                <w:rFonts w:ascii="Cambria Math" w:hAnsi="Cambria Math"/>
              </w:rPr>
              <m:t>x</m:t>
            </m:r>
          </m:e>
        </m:d>
      </m:oMath>
      <w:r>
        <w:t xml:space="preserve"> given by the formula</w:t>
      </w:r>
    </w:p>
    <w:p w:rsidR="00CA1575" w:rsidRDefault="00AE5E14" w:rsidP="00CA1575">
      <w:pPr>
        <w:pStyle w:val="BodyTextFirst"/>
      </w:pPr>
      <m:oMathPara>
        <m:oMath>
          <m:m>
            <m:mPr>
              <m:cGp m:val="8"/>
              <m:mcs>
                <m:mc>
                  <m:mcPr>
                    <m:count m:val="1"/>
                    <m:mcJc m:val="left"/>
                  </m:mcPr>
                </m:mc>
              </m:mcs>
              <m:ctrlPr>
                <w:rPr>
                  <w:rFonts w:ascii="Cambria Math" w:hAnsi="Cambria Math"/>
                  <w:i/>
                </w:rPr>
              </m:ctrlPr>
            </m:mPr>
            <m:mr>
              <m:e>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x</m:t>
                        </m:r>
                      </m:num>
                      <m:den>
                        <m:r>
                          <w:rPr>
                            <w:rFonts w:ascii="Cambria Math" w:hAnsi="Cambria Math"/>
                          </w:rPr>
                          <m:t>4</m:t>
                        </m:r>
                      </m:den>
                    </m:f>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x</m:t>
                        </m:r>
                      </m:num>
                      <m:den>
                        <m:r>
                          <w:rPr>
                            <w:rFonts w:ascii="Cambria Math" w:hAnsi="Cambria Math"/>
                          </w:rPr>
                          <m:t>4</m:t>
                        </m:r>
                      </m:den>
                    </m:f>
                  </m:e>
                </m:func>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x</m:t>
                        </m:r>
                      </m:num>
                      <m:den>
                        <m:r>
                          <w:rPr>
                            <w:rFonts w:ascii="Cambria Math" w:hAnsi="Cambria Math"/>
                          </w:rPr>
                          <m:t>2</m:t>
                        </m:r>
                      </m:den>
                    </m:f>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x</m:t>
                        </m:r>
                      </m:num>
                      <m:den>
                        <m:r>
                          <w:rPr>
                            <w:rFonts w:ascii="Cambria Math" w:hAnsi="Cambria Math"/>
                          </w:rPr>
                          <m:t>2</m:t>
                        </m:r>
                      </m:den>
                    </m:f>
                  </m:e>
                </m:func>
              </m:e>
            </m:mr>
            <m:mr>
              <m:e>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x</m:t>
                        </m:r>
                      </m:num>
                      <m:den>
                        <m:r>
                          <w:rPr>
                            <w:rFonts w:ascii="Cambria Math" w:hAnsi="Cambria Math"/>
                          </w:rPr>
                          <m:t>3</m:t>
                        </m:r>
                      </m:den>
                    </m:f>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x</m:t>
                        </m:r>
                      </m:num>
                      <m:den>
                        <m:r>
                          <w:rPr>
                            <w:rFonts w:ascii="Cambria Math" w:hAnsi="Cambria Math"/>
                          </w:rPr>
                          <m:t>3</m:t>
                        </m:r>
                      </m:den>
                    </m:f>
                  </m:e>
                </m:func>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x</m:t>
                    </m:r>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x</m:t>
                    </m:r>
                  </m:e>
                </m:func>
              </m:e>
            </m:mr>
            <m:m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=10+g</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h</m:t>
                </m:r>
                <m:d>
                  <m:dPr>
                    <m:ctrlPr>
                      <w:rPr>
                        <w:rFonts w:ascii="Cambria Math" w:hAnsi="Cambria Math"/>
                        <w:i/>
                      </w:rPr>
                    </m:ctrlPr>
                  </m:dPr>
                  <m:e>
                    <m:r>
                      <w:rPr>
                        <w:rFonts w:ascii="Cambria Math" w:hAnsi="Cambria Math"/>
                      </w:rPr>
                      <m:t>x</m:t>
                    </m:r>
                  </m:e>
                </m:d>
              </m:e>
            </m:mr>
          </m:m>
        </m:oMath>
      </m:oMathPara>
    </w:p>
    <w:p w:rsidR="00CA1575" w:rsidRDefault="00032104" w:rsidP="00CA1575">
      <w:pPr>
        <w:pStyle w:val="BodyTextFirst"/>
      </w:pPr>
      <w:r>
        <w:t>p</w:t>
      </w:r>
      <w:r w:rsidR="00CA1575">
        <w:t xml:space="preserve">retending not to know the formula itself. </w:t>
      </w:r>
      <w:r w:rsidR="003A1F4F">
        <w:t>The formula will let us check our result</w:t>
      </w:r>
      <w:r w:rsidR="009F5982">
        <w:t>s</w:t>
      </w:r>
      <w:r w:rsidR="003A1F4F">
        <w:t xml:space="preserve">, but we will pretend is unknown. </w:t>
      </w:r>
      <w:r w:rsidR="00453200">
        <w:t>You may wonder why such a complicated formula</w:t>
      </w:r>
      <w:r w:rsidR="00156CAF">
        <w:t xml:space="preserve">. </w:t>
      </w:r>
      <w:r w:rsidR="00453200">
        <w:t xml:space="preserve">I wanted to have something with a few maxima and minima to give an idea how </w:t>
      </w:r>
      <w:r w:rsidR="0070242A">
        <w:t xml:space="preserve">the </w:t>
      </w:r>
      <w:r w:rsidR="00453200">
        <w:t xml:space="preserve">methods are working on a non-trivial example. </w:t>
      </w:r>
      <m:oMath>
        <m:r>
          <w:rPr>
            <w:rFonts w:ascii="Cambria Math" w:hAnsi="Cambria Math"/>
          </w:rPr>
          <m:t>f</m:t>
        </m:r>
        <m:d>
          <m:dPr>
            <m:ctrlPr>
              <w:rPr>
                <w:rFonts w:ascii="Cambria Math" w:hAnsi="Cambria Math"/>
                <w:i/>
              </w:rPr>
            </m:ctrlPr>
          </m:dPr>
          <m:e>
            <m:r>
              <w:rPr>
                <w:rFonts w:ascii="Cambria Math" w:hAnsi="Cambria Math"/>
              </w:rPr>
              <m:t>x</m:t>
            </m:r>
          </m:e>
        </m:d>
      </m:oMath>
      <w:r w:rsidR="00453200">
        <w:t xml:space="preserve"> can be implemented in Python with the code</w:t>
      </w:r>
    </w:p>
    <w:p w:rsidR="00453200" w:rsidRPr="00453200" w:rsidRDefault="00453200" w:rsidP="00453200">
      <w:pPr>
        <w:pStyle w:val="Code"/>
      </w:pPr>
      <w:r w:rsidRPr="00453200">
        <w:t xml:space="preserve">def </w:t>
      </w:r>
      <w:r w:rsidR="0023482C">
        <w:t>f</w:t>
      </w:r>
      <w:r w:rsidRPr="00453200">
        <w:t>(x):</w:t>
      </w:r>
    </w:p>
    <w:p w:rsidR="00453200" w:rsidRPr="00453200" w:rsidRDefault="00453200" w:rsidP="00453200">
      <w:pPr>
        <w:pStyle w:val="Code"/>
      </w:pPr>
      <w:r w:rsidRPr="00453200">
        <w:t xml:space="preserve">    tmp1 = -np.cos(x/4.0)-np.sin(x/4.0)-2.5*np.cos(2.0*x/4.0)+0.5*np.sin(2.0*x/4.0)</w:t>
      </w:r>
    </w:p>
    <w:p w:rsidR="00453200" w:rsidRPr="00453200" w:rsidRDefault="00453200" w:rsidP="00453200">
      <w:pPr>
        <w:pStyle w:val="Code"/>
      </w:pPr>
      <w:r w:rsidRPr="00453200">
        <w:t xml:space="preserve">    tmp2 = -np.cos(x/3.0)-np.sin(x/3.0)-2.5*np.cos(2.0*x/3.0)+0.5*np.sin(2.0*x/3.0)</w:t>
      </w:r>
    </w:p>
    <w:p w:rsidR="00453200" w:rsidRDefault="00453200" w:rsidP="00453200">
      <w:pPr>
        <w:pStyle w:val="Code"/>
      </w:pPr>
      <w:r w:rsidRPr="00453200">
        <w:t xml:space="preserve">    return 10.0+tmp1+0.5*tmp2</w:t>
      </w:r>
    </w:p>
    <w:p w:rsidR="00453200" w:rsidRDefault="00453200" w:rsidP="00453200">
      <w:pPr>
        <w:pStyle w:val="BodyTextFirst"/>
        <w:rPr>
          <w:rFonts w:eastAsiaTheme="minorEastAsia"/>
        </w:rPr>
      </w:pPr>
      <w:r>
        <w:t xml:space="preserve">In Figure 7-1 you can see how </w:t>
      </w:r>
      <m:oMath>
        <m:r>
          <w:rPr>
            <w:rFonts w:ascii="Cambria Math" w:hAnsi="Cambria Math"/>
          </w:rPr>
          <m:t>f</m:t>
        </m:r>
        <m:d>
          <m:dPr>
            <m:ctrlPr>
              <w:rPr>
                <w:rFonts w:ascii="Cambria Math" w:hAnsi="Cambria Math"/>
                <w:i/>
              </w:rPr>
            </m:ctrlPr>
          </m:dPr>
          <m:e>
            <m:r>
              <w:rPr>
                <w:rFonts w:ascii="Cambria Math" w:hAnsi="Cambria Math"/>
              </w:rPr>
              <m:t>x</m:t>
            </m:r>
          </m:e>
        </m:d>
      </m:oMath>
      <w:r>
        <w:t xml:space="preserve"> looks like.</w:t>
      </w:r>
    </w:p>
    <w:p w:rsidR="00453200" w:rsidRDefault="00453200" w:rsidP="00453200">
      <w:pPr>
        <w:pStyle w:val="FigureCaption"/>
        <w:rPr>
          <w:rFonts w:eastAsiaTheme="minorEastAsia"/>
        </w:rPr>
      </w:pPr>
      <w:r>
        <w:t xml:space="preserve">Figure 7-1: a plot of the function </w:t>
      </w:r>
      <m:oMath>
        <m:r>
          <w:rPr>
            <w:rFonts w:ascii="Cambria Math" w:hAnsi="Cambria Math"/>
          </w:rPr>
          <m:t>f</m:t>
        </m:r>
        <m:d>
          <m:dPr>
            <m:ctrlPr>
              <w:rPr>
                <w:rFonts w:ascii="Cambria Math" w:hAnsi="Cambria Math"/>
              </w:rPr>
            </m:ctrlPr>
          </m:dPr>
          <m:e>
            <m:r>
              <w:rPr>
                <w:rFonts w:ascii="Cambria Math" w:hAnsi="Cambria Math"/>
              </w:rPr>
              <m:t>x</m:t>
            </m:r>
          </m:e>
        </m:d>
      </m:oMath>
      <w:r>
        <w:t xml:space="preserve"> as described in the text.</w:t>
      </w:r>
    </w:p>
    <w:p w:rsidR="00453200" w:rsidRDefault="00453200" w:rsidP="00453200">
      <w:pPr>
        <w:pStyle w:val="Figure"/>
      </w:pPr>
      <w:r>
        <w:rPr>
          <w:noProof/>
        </w:rPr>
        <w:lastRenderedPageBreak/>
        <w:drawing>
          <wp:inline distT="0" distB="0" distL="0" distR="0">
            <wp:extent cx="3351530" cy="2717165"/>
            <wp:effectExtent l="0" t="0" r="127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51530" cy="2717165"/>
                    </a:xfrm>
                    <a:prstGeom prst="rect">
                      <a:avLst/>
                    </a:prstGeom>
                    <a:noFill/>
                    <a:ln>
                      <a:noFill/>
                    </a:ln>
                  </pic:spPr>
                </pic:pic>
              </a:graphicData>
            </a:graphic>
          </wp:inline>
        </w:drawing>
      </w:r>
    </w:p>
    <w:p w:rsidR="00453200" w:rsidRPr="00756FA8" w:rsidRDefault="00AC6784" w:rsidP="00453200">
      <w:pPr>
        <w:pStyle w:val="BodyTextFirst"/>
      </w:pPr>
      <w:r>
        <w:t xml:space="preserve">The maximum is at an approximate value </w:t>
      </w:r>
      <m:oMath>
        <m:r>
          <w:rPr>
            <w:rFonts w:ascii="Cambria Math" w:hAnsi="Cambria Math"/>
          </w:rPr>
          <m:t>x</m:t>
        </m:r>
        <m:r>
          <w:rPr>
            <w:rFonts w:ascii="Cambria Math" w:hAnsi="Cambria Math"/>
          </w:rPr>
          <m:t>=69.18</m:t>
        </m:r>
      </m:oMath>
      <w:r>
        <w:t xml:space="preserve"> and has a value of </w:t>
      </w:r>
      <m:oMath>
        <m:r>
          <w:rPr>
            <w:rFonts w:ascii="Cambria Math" w:hAnsi="Cambria Math"/>
          </w:rPr>
          <m:t>15.027</m:t>
        </m:r>
      </m:oMath>
      <w:r>
        <w:t>.</w:t>
      </w:r>
      <w:r w:rsidR="007E50DA">
        <w:t xml:space="preserve"> Our challenge is to find this maximum in the most efficient way possible, without knowing anything about </w:t>
      </w:r>
      <m:oMath>
        <m:r>
          <w:rPr>
            <w:rFonts w:ascii="Cambria Math" w:hAnsi="Cambria Math"/>
          </w:rPr>
          <m:t>f</m:t>
        </m:r>
        <m:d>
          <m:dPr>
            <m:ctrlPr>
              <w:rPr>
                <w:rFonts w:ascii="Cambria Math" w:hAnsi="Cambria Math"/>
                <w:i/>
              </w:rPr>
            </m:ctrlPr>
          </m:dPr>
          <m:e>
            <m:r>
              <w:rPr>
                <w:rFonts w:ascii="Cambria Math" w:hAnsi="Cambria Math"/>
              </w:rPr>
              <m:t>x</m:t>
            </m:r>
          </m:e>
        </m:d>
      </m:oMath>
      <w:r w:rsidR="00831954">
        <w:t xml:space="preserve"> except its value</w:t>
      </w:r>
      <w:r w:rsidR="007E50DA">
        <w:t xml:space="preserve"> at any point we want. When we say "efficient" we mean of course with the smallest number of evaluation</w:t>
      </w:r>
      <w:r w:rsidR="00555CF0">
        <w:t>s</w:t>
      </w:r>
      <w:r w:rsidR="007E50DA">
        <w:t xml:space="preserve"> possible.</w:t>
      </w:r>
    </w:p>
    <w:p w:rsidR="00E74A75" w:rsidRDefault="00E74A75" w:rsidP="00A457E3">
      <w:pPr>
        <w:pStyle w:val="Heading1"/>
      </w:pPr>
      <w:r>
        <w:t>Grid Searc</w:t>
      </w:r>
      <w:r w:rsidR="00915C30">
        <w:t>h</w:t>
      </w:r>
    </w:p>
    <w:p w:rsidR="006B575A" w:rsidRDefault="006B575A" w:rsidP="006B575A">
      <w:pPr>
        <w:pStyle w:val="BodyTextFirst"/>
      </w:pPr>
      <w:r>
        <w:t xml:space="preserve">The first method </w:t>
      </w:r>
      <w:r w:rsidR="00500F0F">
        <w:t>we</w:t>
      </w:r>
      <w:r w:rsidR="007D2D99">
        <w:t xml:space="preserve"> </w:t>
      </w:r>
      <w:r w:rsidR="00500F0F">
        <w:t>look at</w:t>
      </w:r>
      <w:r w:rsidR="007D2D99">
        <w:t>, grid search,</w:t>
      </w:r>
      <w:r w:rsidR="00500F0F">
        <w:t xml:space="preserve"> </w:t>
      </w:r>
      <w:r>
        <w:t xml:space="preserve">is also the less "intelligent". </w:t>
      </w:r>
      <w:r w:rsidR="00F41045">
        <w:t>Grid search entails simply trying the function at regular intervals and see</w:t>
      </w:r>
      <w:r w:rsidR="00500F0F">
        <w:t xml:space="preserve">ing for which </w:t>
      </w:r>
      <m:oMath>
        <m:r>
          <w:rPr>
            <w:rFonts w:ascii="Cambria Math" w:hAnsi="Cambria Math"/>
          </w:rPr>
          <m:t>x</m:t>
        </m:r>
      </m:oMath>
      <w:r w:rsidR="00F41045">
        <w:t xml:space="preserve"> </w:t>
      </w:r>
      <w:r w:rsidR="00500F0F">
        <w:t xml:space="preserve">the function </w:t>
      </w:r>
      <m:oMath>
        <m:r>
          <w:rPr>
            <w:rFonts w:ascii="Cambria Math" w:hAnsi="Cambria Math"/>
          </w:rPr>
          <m:t>f(x)</m:t>
        </m:r>
      </m:oMath>
      <w:r w:rsidR="00500F0F">
        <w:t xml:space="preserve"> </w:t>
      </w:r>
      <w:r w:rsidR="00B8081E">
        <w:t>assume</w:t>
      </w:r>
      <w:r w:rsidR="007A530F">
        <w:t>s</w:t>
      </w:r>
      <w:r w:rsidR="00B8081E">
        <w:t xml:space="preserve"> the highest value</w:t>
      </w:r>
      <w:r w:rsidR="00F41045">
        <w:t xml:space="preserve">. In </w:t>
      </w:r>
      <w:r w:rsidR="003F1D8D">
        <w:t>this</w:t>
      </w:r>
      <w:r w:rsidR="00F41045">
        <w:t xml:space="preserve"> example we want to find the maximum of the function </w:t>
      </w:r>
      <m:oMath>
        <m:r>
          <w:rPr>
            <w:rFonts w:ascii="Cambria Math" w:hAnsi="Cambria Math"/>
          </w:rPr>
          <m:t>f</m:t>
        </m:r>
        <m:d>
          <m:dPr>
            <m:ctrlPr>
              <w:rPr>
                <w:rFonts w:ascii="Cambria Math" w:hAnsi="Cambria Math"/>
                <w:i/>
              </w:rPr>
            </m:ctrlPr>
          </m:dPr>
          <m:e>
            <m:r>
              <w:rPr>
                <w:rFonts w:ascii="Cambria Math" w:hAnsi="Cambria Math"/>
              </w:rPr>
              <m:t>x</m:t>
            </m:r>
          </m:e>
        </m:d>
      </m:oMath>
      <w:r w:rsidR="00F41045">
        <w:t xml:space="preserve"> between</w:t>
      </w:r>
      <w:r w:rsidR="00026554">
        <w:t xml:space="preserve"> two </w:t>
      </w:r>
      <m:oMath>
        <m:r>
          <w:rPr>
            <w:rFonts w:ascii="Cambria Math" w:hAnsi="Cambria Math"/>
          </w:rPr>
          <m:t>x</m:t>
        </m:r>
      </m:oMath>
      <w:r w:rsidR="00026554">
        <w:t xml:space="preserve"> values</w:t>
      </w:r>
      <w:r w:rsidR="00F41045">
        <w:t xml:space="preserve"> </w:t>
      </w:r>
      <m:oMath>
        <m:sSub>
          <m:sSubPr>
            <m:ctrlPr>
              <w:rPr>
                <w:rFonts w:ascii="Cambria Math" w:hAnsi="Cambria Math"/>
                <w:i/>
              </w:rPr>
            </m:ctrlPr>
          </m:sSubPr>
          <m:e>
            <m:r>
              <w:rPr>
                <w:rFonts w:ascii="Cambria Math" w:hAnsi="Cambria Math"/>
              </w:rPr>
              <m:t>x</m:t>
            </m:r>
          </m:e>
          <m:sub>
            <m:r>
              <w:rPr>
                <w:rFonts w:ascii="Cambria Math" w:hAnsi="Cambria Math"/>
              </w:rPr>
              <m:t>min</m:t>
            </m:r>
          </m:sub>
        </m:sSub>
      </m:oMath>
      <w:r w:rsidR="00F41045">
        <w:t xml:space="preserve"> and </w:t>
      </w:r>
      <m:oMath>
        <m:sSub>
          <m:sSubPr>
            <m:ctrlPr>
              <w:rPr>
                <w:rFonts w:ascii="Cambria Math" w:hAnsi="Cambria Math"/>
                <w:i/>
              </w:rPr>
            </m:ctrlPr>
          </m:sSubPr>
          <m:e>
            <m:r>
              <w:rPr>
                <w:rFonts w:ascii="Cambria Math" w:hAnsi="Cambria Math"/>
              </w:rPr>
              <m:t>x</m:t>
            </m:r>
          </m:e>
          <m:sub>
            <m:r>
              <w:rPr>
                <w:rFonts w:ascii="Cambria Math" w:hAnsi="Cambria Math"/>
              </w:rPr>
              <m:t>max</m:t>
            </m:r>
          </m:sub>
        </m:sSub>
      </m:oMath>
      <w:r w:rsidR="00F41045">
        <w:t xml:space="preserve">. What we would do is simply take </w:t>
      </w:r>
      <m:oMath>
        <m:r>
          <w:rPr>
            <w:rFonts w:ascii="Cambria Math" w:hAnsi="Cambria Math"/>
          </w:rPr>
          <m:t>n</m:t>
        </m:r>
      </m:oMath>
      <w:r w:rsidR="00F41045">
        <w:t xml:space="preserve"> points equally spaced between </w:t>
      </w:r>
      <m:oMath>
        <m:sSub>
          <m:sSubPr>
            <m:ctrlPr>
              <w:rPr>
                <w:rFonts w:ascii="Cambria Math" w:hAnsi="Cambria Math"/>
              </w:rPr>
            </m:ctrlPr>
          </m:sSubPr>
          <m:e>
            <m:r>
              <w:rPr>
                <w:rFonts w:ascii="Cambria Math" w:hAnsi="Cambria Math"/>
              </w:rPr>
              <m:t>x</m:t>
            </m:r>
          </m:e>
          <m:sub>
            <m:r>
              <w:rPr>
                <w:rFonts w:ascii="Cambria Math" w:hAnsi="Cambria Math"/>
              </w:rPr>
              <m:t>min</m:t>
            </m:r>
          </m:sub>
        </m:sSub>
      </m:oMath>
      <w:r w:rsidR="00F41045">
        <w:t xml:space="preserve"> and </w:t>
      </w:r>
      <m:oMath>
        <m:sSub>
          <m:sSubPr>
            <m:ctrlPr>
              <w:rPr>
                <w:rFonts w:ascii="Cambria Math" w:hAnsi="Cambria Math"/>
              </w:rPr>
            </m:ctrlPr>
          </m:sSubPr>
          <m:e>
            <m:r>
              <w:rPr>
                <w:rFonts w:ascii="Cambria Math" w:hAnsi="Cambria Math"/>
              </w:rPr>
              <m:t>x</m:t>
            </m:r>
          </m:e>
          <m:sub>
            <m:r>
              <w:rPr>
                <w:rFonts w:ascii="Cambria Math" w:hAnsi="Cambria Math"/>
              </w:rPr>
              <m:t>max</m:t>
            </m:r>
          </m:sub>
        </m:sSub>
      </m:oMath>
      <w:r w:rsidR="00F41045">
        <w:t xml:space="preserve"> and evaluate the function at those points. We would define a vector of points</w:t>
      </w:r>
    </w:p>
    <w:p w:rsidR="00F41045" w:rsidRPr="00F41045" w:rsidRDefault="00F41045" w:rsidP="006B575A">
      <w:pPr>
        <w:pStyle w:val="BodyTextFirst"/>
        <w:rPr>
          <w:rFonts w:eastAsiaTheme="minorEastAsia"/>
        </w:rPr>
      </w:pPr>
      <m:oMathPara>
        <m:oMath>
          <m:r>
            <m:rPr>
              <m:sty m:val="bi"/>
            </m:rP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f>
                <m:fPr>
                  <m:ctrlPr>
                    <w:rPr>
                      <w:rFonts w:ascii="Cambria Math" w:hAnsi="Cambria Math"/>
                      <w:i/>
                    </w:rPr>
                  </m:ctrlPr>
                </m:fPr>
                <m:num>
                  <m:r>
                    <w:rPr>
                      <w:rFonts w:ascii="Cambria Math" w:hAnsi="Cambria Math"/>
                    </w:rPr>
                    <m:t>Δx</m:t>
                  </m:r>
                </m:num>
                <m:den>
                  <m:r>
                    <w:rPr>
                      <w:rFonts w:ascii="Cambria Math" w:hAnsi="Cambria Math"/>
                    </w:rPr>
                    <m:t>n</m:t>
                  </m:r>
                </m:den>
              </m:f>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+(n-1)</m:t>
              </m:r>
              <m:f>
                <m:fPr>
                  <m:ctrlPr>
                    <w:rPr>
                      <w:rFonts w:ascii="Cambria Math" w:hAnsi="Cambria Math"/>
                      <w:i/>
                    </w:rPr>
                  </m:ctrlPr>
                </m:fPr>
                <m:num>
                  <m:r>
                    <w:rPr>
                      <w:rFonts w:ascii="Cambria Math" w:hAnsi="Cambria Math"/>
                    </w:rPr>
                    <m:t>Δx</m:t>
                  </m:r>
                </m:num>
                <m:den>
                  <m:r>
                    <w:rPr>
                      <w:rFonts w:ascii="Cambria Math" w:hAnsi="Cambria Math"/>
                    </w:rPr>
                    <m:t>n</m:t>
                  </m:r>
                </m:den>
              </m:f>
            </m:e>
          </m:d>
          <m:r>
            <w:rPr>
              <w:rFonts w:ascii="Cambria Math" w:hAnsi="Cambria Math"/>
            </w:rPr>
            <m:t xml:space="preserve"> </m:t>
          </m:r>
        </m:oMath>
      </m:oMathPara>
    </w:p>
    <w:p w:rsidR="00F41045" w:rsidRDefault="002767E9" w:rsidP="006B575A">
      <w:pPr>
        <w:pStyle w:val="BodyTextFirst"/>
        <w:rPr>
          <w:rFonts w:eastAsiaTheme="minorEastAsia"/>
          <w:b/>
        </w:rPr>
      </w:pPr>
      <w:r>
        <w:t>w</w:t>
      </w:r>
      <w:r w:rsidR="00F41045">
        <w:t xml:space="preserve">here we defined </w:t>
      </w:r>
      <m:oMath>
        <m:r>
          <m:rPr>
            <m:sty m:val="p"/>
          </m:rPr>
          <w:rPr>
            <w:rFonts w:ascii="Cambria Math" w:hAnsi="Cambria Math"/>
          </w:rPr>
          <m:t>Δ</m:t>
        </m:r>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oMath>
      <w:r w:rsidR="00F41045">
        <w:t xml:space="preserve">. Then we evaluate the function </w:t>
      </w:r>
      <m:oMath>
        <m:r>
          <w:rPr>
            <w:rFonts w:ascii="Cambria Math" w:hAnsi="Cambria Math"/>
          </w:rPr>
          <m:t>f</m:t>
        </m:r>
        <m:d>
          <m:dPr>
            <m:ctrlPr>
              <w:rPr>
                <w:rFonts w:ascii="Cambria Math" w:hAnsi="Cambria Math"/>
                <w:i/>
              </w:rPr>
            </m:ctrlPr>
          </m:dPr>
          <m:e>
            <m:r>
              <w:rPr>
                <w:rFonts w:ascii="Cambria Math" w:hAnsi="Cambria Math"/>
              </w:rPr>
              <m:t>x</m:t>
            </m:r>
          </m:e>
        </m:d>
      </m:oMath>
      <w:r w:rsidR="00F41045">
        <w:t xml:space="preserve"> at those points, obtaining a vector </w:t>
      </w:r>
      <m:oMath>
        <m:r>
          <m:rPr>
            <m:sty m:val="bi"/>
          </m:rPr>
          <w:rPr>
            <w:rFonts w:ascii="Cambria Math" w:hAnsi="Cambria Math"/>
          </w:rPr>
          <m:t>f</m:t>
        </m:r>
      </m:oMath>
      <w:r w:rsidR="00F41045">
        <w:t xml:space="preserve"> of values</w:t>
      </w:r>
    </w:p>
    <w:p w:rsidR="00F41045" w:rsidRPr="00F41045" w:rsidRDefault="00F41045" w:rsidP="006B575A">
      <w:pPr>
        <w:pStyle w:val="BodyTextFirst"/>
        <w:rPr>
          <w:rFonts w:eastAsiaTheme="minorEastAsia"/>
        </w:rPr>
      </w:pPr>
      <m:oMathPara>
        <m:oMath>
          <m:r>
            <m:rPr>
              <m:sty m:val="bi"/>
            </m:rPr>
            <w:rPr>
              <w:rFonts w:ascii="Cambria Math" w:hAnsi="Cambria Math"/>
            </w:rPr>
            <m:t>f</m:t>
          </m:r>
          <m:r>
            <w:rPr>
              <w:rFonts w:ascii="Cambria Math" w:hAnsi="Cambria Math"/>
            </w:rPr>
            <m:t>=</m:t>
          </m:r>
          <m:d>
            <m:dPr>
              <m:ctrlPr>
                <w:rPr>
                  <w:rFonts w:ascii="Cambria Math" w:hAnsi="Cambria Math"/>
                </w:rPr>
              </m:ctrlPr>
            </m:dPr>
            <m:e>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min</m:t>
                      </m:r>
                    </m:sub>
                  </m:sSub>
                </m:e>
              </m:d>
              <m:r>
                <w:rPr>
                  <w:rFonts w:ascii="Cambria Math" w:hAnsi="Cambria Math"/>
                </w:rPr>
                <m:t>,f</m:t>
              </m:r>
              <m:d>
                <m:dPr>
                  <m:ctrlPr>
                    <w:rPr>
                      <w:rFonts w:ascii="Cambria Math" w:hAnsi="Cambria Math"/>
                      <w:i/>
                    </w:rPr>
                  </m:ctrlPr>
                </m:dPr>
                <m:e>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f>
                    <m:fPr>
                      <m:ctrlPr>
                        <w:rPr>
                          <w:rFonts w:ascii="Cambria Math" w:hAnsi="Cambria Math"/>
                          <w:i/>
                        </w:rPr>
                      </m:ctrlPr>
                    </m:fPr>
                    <m:num>
                      <m:r>
                        <w:rPr>
                          <w:rFonts w:ascii="Cambria Math" w:hAnsi="Cambria Math"/>
                        </w:rPr>
                        <m:t>Δx</m:t>
                      </m:r>
                    </m:num>
                    <m:den>
                      <m:r>
                        <w:rPr>
                          <w:rFonts w:ascii="Cambria Math" w:hAnsi="Cambria Math"/>
                        </w:rPr>
                        <m:t>n</m:t>
                      </m:r>
                    </m:den>
                  </m:f>
                </m:e>
              </m:d>
              <m:r>
                <w:rPr>
                  <w:rFonts w:ascii="Cambria Math" w:hAnsi="Cambria Math"/>
                </w:rPr>
                <m:t>, …,f</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+(n-1)</m:t>
                  </m:r>
                  <m:f>
                    <m:fPr>
                      <m:ctrlPr>
                        <w:rPr>
                          <w:rFonts w:ascii="Cambria Math" w:hAnsi="Cambria Math"/>
                          <w:i/>
                        </w:rPr>
                      </m:ctrlPr>
                    </m:fPr>
                    <m:num>
                      <m:r>
                        <w:rPr>
                          <w:rFonts w:ascii="Cambria Math" w:hAnsi="Cambria Math"/>
                        </w:rPr>
                        <m:t>Δx</m:t>
                      </m:r>
                    </m:num>
                    <m:den>
                      <m:r>
                        <w:rPr>
                          <w:rFonts w:ascii="Cambria Math" w:hAnsi="Cambria Math"/>
                        </w:rPr>
                        <m:t>n</m:t>
                      </m:r>
                    </m:den>
                  </m:f>
                </m:e>
              </m:d>
            </m:e>
          </m:d>
        </m:oMath>
      </m:oMathPara>
    </w:p>
    <w:p w:rsidR="00F41045" w:rsidRDefault="002313F9" w:rsidP="006B575A">
      <w:pPr>
        <w:pStyle w:val="BodyTextFirst"/>
        <w:rPr>
          <w:rFonts w:eastAsiaTheme="minorEastAsia"/>
        </w:rPr>
      </w:pPr>
      <w:r>
        <w:t>the</w:t>
      </w:r>
      <w:r w:rsidR="00F41045">
        <w:t xml:space="preserve"> estimate of the maximum </w:t>
      </w:r>
      <m:oMath>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e>
        </m:d>
      </m:oMath>
      <w:r w:rsidR="00F41045">
        <w:t xml:space="preserve"> will then be</w:t>
      </w:r>
    </w:p>
    <w:p w:rsidR="00F41045" w:rsidRPr="00F41045" w:rsidRDefault="00AE5E14" w:rsidP="006B575A">
      <w:pPr>
        <w:pStyle w:val="BodyTextFirst"/>
        <w:rPr>
          <w:rFonts w:eastAsiaTheme="minorEastAsia"/>
        </w:rPr>
      </w:pPr>
      <m:oMathPara>
        <m:oMath>
          <m:acc>
            <m:accPr>
              <m:chr m:val="̃"/>
              <m:ctrlPr>
                <w:rPr>
                  <w:rFonts w:ascii="Cambria Math" w:hAnsi="Cambria Math"/>
                </w:rPr>
              </m:ctrlPr>
            </m:accPr>
            <m:e>
              <m:r>
                <w:rPr>
                  <w:rFonts w:ascii="Cambria Math" w:hAnsi="Cambria Math"/>
                </w:rPr>
                <m:t>f</m:t>
              </m:r>
            </m:e>
          </m:ac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0≤i≤n-1</m:t>
                  </m:r>
                </m:lim>
              </m:limLow>
            </m:fName>
            <m:e>
              <m:sSub>
                <m:sSubPr>
                  <m:ctrlPr>
                    <w:rPr>
                      <w:rFonts w:ascii="Cambria Math" w:hAnsi="Cambria Math"/>
                      <w:i/>
                    </w:rPr>
                  </m:ctrlPr>
                </m:sSubPr>
                <m:e>
                  <m:r>
                    <w:rPr>
                      <w:rFonts w:ascii="Cambria Math" w:hAnsi="Cambria Math"/>
                    </w:rPr>
                    <m:t>f</m:t>
                  </m:r>
                </m:e>
                <m:sub>
                  <m:r>
                    <w:rPr>
                      <w:rFonts w:ascii="Cambria Math" w:hAnsi="Cambria Math"/>
                    </w:rPr>
                    <m:t>i</m:t>
                  </m:r>
                </m:sub>
              </m:sSub>
            </m:e>
          </m:func>
        </m:oMath>
      </m:oMathPara>
    </w:p>
    <w:p w:rsidR="00F41045" w:rsidRDefault="00A059B0" w:rsidP="006B575A">
      <w:pPr>
        <w:pStyle w:val="BodyTextFirst"/>
        <w:rPr>
          <w:rFonts w:eastAsiaTheme="minorEastAsia"/>
        </w:rPr>
      </w:pPr>
      <w:r>
        <w:t>a</w:t>
      </w:r>
      <w:r w:rsidR="00F41045">
        <w:t xml:space="preserve">nd supposing the maximum is found at </w:t>
      </w:r>
      <m:oMath>
        <m:r>
          <w:rPr>
            <w:rFonts w:ascii="Cambria Math" w:hAnsi="Cambria Math"/>
          </w:rPr>
          <m:t>i=</m:t>
        </m:r>
        <m:acc>
          <m:accPr>
            <m:chr m:val="̃"/>
            <m:ctrlPr>
              <w:rPr>
                <w:rFonts w:ascii="Cambria Math" w:hAnsi="Cambria Math"/>
                <w:i/>
              </w:rPr>
            </m:ctrlPr>
          </m:accPr>
          <m:e>
            <m:r>
              <w:rPr>
                <w:rFonts w:ascii="Cambria Math" w:hAnsi="Cambria Math"/>
              </w:rPr>
              <m:t>i</m:t>
            </m:r>
          </m:e>
        </m:acc>
      </m:oMath>
      <w:r w:rsidR="00F41045">
        <w:t xml:space="preserve"> we </w:t>
      </w:r>
      <w:r w:rsidR="00CC0622">
        <w:t>will</w:t>
      </w:r>
      <w:r w:rsidR="00F41045">
        <w:t xml:space="preserve"> </w:t>
      </w:r>
      <w:r w:rsidR="00A101A6">
        <w:t xml:space="preserve">also </w:t>
      </w:r>
      <w:r w:rsidR="00F41045">
        <w:t>have</w:t>
      </w:r>
    </w:p>
    <w:p w:rsidR="00F41045" w:rsidRPr="00C823BD" w:rsidRDefault="00AE5E14" w:rsidP="006B575A">
      <w:pPr>
        <w:pStyle w:val="BodyTextFirst"/>
        <w:rPr>
          <w:rFonts w:eastAsiaTheme="minorEastAsia"/>
        </w:rPr>
      </w:pPr>
      <m:oMathPara>
        <m:oMath>
          <m:acc>
            <m:accPr>
              <m:chr m:val="̃"/>
              <m:ctrlPr>
                <w:rPr>
                  <w:rFonts w:ascii="Cambria Math" w:hAnsi="Cambria Math"/>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m:t>
          </m:r>
          <m:f>
            <m:fPr>
              <m:ctrlPr>
                <w:rPr>
                  <w:rFonts w:ascii="Cambria Math" w:hAnsi="Cambria Math"/>
                  <w:i/>
                </w:rPr>
              </m:ctrlPr>
            </m:fPr>
            <m:num>
              <m:acc>
                <m:accPr>
                  <m:chr m:val="̃"/>
                  <m:ctrlPr>
                    <w:rPr>
                      <w:rFonts w:ascii="Cambria Math" w:hAnsi="Cambria Math"/>
                    </w:rPr>
                  </m:ctrlPr>
                </m:accPr>
                <m:e>
                  <m:r>
                    <w:rPr>
                      <w:rFonts w:ascii="Cambria Math" w:hAnsi="Cambria Math"/>
                    </w:rPr>
                    <m:t>i</m:t>
                  </m:r>
                </m:e>
              </m:acc>
              <m:r>
                <m:rPr>
                  <m:sty m:val="p"/>
                </m:rPr>
                <w:rPr>
                  <w:rFonts w:ascii="Cambria Math" w:hAnsi="Cambria Math"/>
                </w:rPr>
                <m:t>Δ</m:t>
              </m:r>
              <m:r>
                <w:rPr>
                  <w:rFonts w:ascii="Cambria Math" w:hAnsi="Cambria Math"/>
                </w:rPr>
                <m:t>x</m:t>
              </m:r>
            </m:num>
            <m:den>
              <m:r>
                <w:rPr>
                  <w:rFonts w:ascii="Cambria Math" w:hAnsi="Cambria Math"/>
                </w:rPr>
                <m:t>n</m:t>
              </m:r>
            </m:den>
          </m:f>
        </m:oMath>
      </m:oMathPara>
    </w:p>
    <w:p w:rsidR="00C823BD" w:rsidRDefault="00557898" w:rsidP="006B575A">
      <w:pPr>
        <w:pStyle w:val="BodyTextFirst"/>
      </w:pPr>
      <w:r>
        <w:lastRenderedPageBreak/>
        <w:t>Now</w:t>
      </w:r>
      <w:r w:rsidR="00406D34">
        <w:t>,</w:t>
      </w:r>
      <w:r>
        <w:t xml:space="preserve"> as you may imagine the more points you use the more accurate will be your maximum estimation. The problem is that</w:t>
      </w:r>
      <w:r w:rsidR="00406D34">
        <w:t>,</w:t>
      </w:r>
      <w:r>
        <w:t xml:space="preserve"> if the evaluation of </w:t>
      </w:r>
      <m:oMath>
        <m:r>
          <w:rPr>
            <w:rFonts w:ascii="Cambria Math" w:hAnsi="Cambria Math"/>
          </w:rPr>
          <m:t>f</m:t>
        </m:r>
        <m:d>
          <m:dPr>
            <m:ctrlPr>
              <w:rPr>
                <w:rFonts w:ascii="Cambria Math" w:hAnsi="Cambria Math"/>
                <w:i/>
              </w:rPr>
            </m:ctrlPr>
          </m:dPr>
          <m:e>
            <m:r>
              <w:rPr>
                <w:rFonts w:ascii="Cambria Math" w:hAnsi="Cambria Math"/>
              </w:rPr>
              <m:t>x</m:t>
            </m:r>
          </m:e>
        </m:d>
      </m:oMath>
      <w:r>
        <w:t xml:space="preserve"> is </w:t>
      </w:r>
      <w:r w:rsidR="00406D34">
        <w:t>costly</w:t>
      </w:r>
      <w:r>
        <w:t xml:space="preserve">, you will not be able to take as many points as you might like. </w:t>
      </w:r>
      <w:r w:rsidR="001717FC">
        <w:t>Y</w:t>
      </w:r>
      <w:r>
        <w:t>ou will need to find a balance between number of points and accuracy. Let' s make a</w:t>
      </w:r>
      <w:r w:rsidR="00282649">
        <w:t>n</w:t>
      </w:r>
      <w:r>
        <w:t xml:space="preserve"> example with the function </w:t>
      </w:r>
      <m:oMath>
        <m:r>
          <w:rPr>
            <w:rFonts w:ascii="Cambria Math" w:hAnsi="Cambria Math"/>
          </w:rPr>
          <m:t>f</m:t>
        </m:r>
        <m:d>
          <m:dPr>
            <m:ctrlPr>
              <w:rPr>
                <w:rFonts w:ascii="Cambria Math" w:hAnsi="Cambria Math"/>
                <w:i/>
              </w:rPr>
            </m:ctrlPr>
          </m:dPr>
          <m:e>
            <m:r>
              <w:rPr>
                <w:rFonts w:ascii="Cambria Math" w:hAnsi="Cambria Math"/>
              </w:rPr>
              <m:t>x</m:t>
            </m:r>
          </m:e>
        </m:d>
      </m:oMath>
      <w:r>
        <w:t xml:space="preserve"> we have described earlier.</w:t>
      </w:r>
      <w:r w:rsidR="001717FC">
        <w:t xml:space="preserve"> Let's consider </w:t>
      </w:r>
      <m:oMath>
        <m:sSub>
          <m:sSubPr>
            <m:ctrlPr>
              <w:rPr>
                <w:rFonts w:ascii="Cambria Math" w:hAnsi="Cambria Math"/>
              </w:rPr>
            </m:ctrlPr>
          </m:sSubPr>
          <m:e>
            <m:r>
              <w:rPr>
                <w:rFonts w:ascii="Cambria Math" w:hAnsi="Cambria Math"/>
              </w:rPr>
              <m:t>x</m:t>
            </m:r>
          </m:e>
          <m:sub>
            <m:r>
              <w:rPr>
                <w:rFonts w:ascii="Cambria Math" w:hAnsi="Cambria Math"/>
              </w:rPr>
              <m:t>max</m:t>
            </m:r>
          </m:sub>
        </m:sSub>
        <m:r>
          <w:rPr>
            <w:rFonts w:ascii="Cambria Math" w:hAnsi="Cambria Math"/>
          </w:rPr>
          <m:t>=80</m:t>
        </m:r>
      </m:oMath>
      <w:r w:rsidR="001717FC">
        <w:t xml:space="preserve"> and </w:t>
      </w:r>
      <m:oMath>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=0</m:t>
        </m:r>
      </m:oMath>
      <w:r w:rsidR="001717FC">
        <w:t xml:space="preserve"> and let's take </w:t>
      </w:r>
      <m:oMath>
        <m:r>
          <w:rPr>
            <w:rFonts w:ascii="Cambria Math" w:hAnsi="Cambria Math"/>
          </w:rPr>
          <m:t>n=40</m:t>
        </m:r>
      </m:oMath>
      <w:r w:rsidR="001717FC">
        <w:t xml:space="preserve"> points</w:t>
      </w:r>
      <w:r w:rsidR="00DA380C">
        <w:t xml:space="preserve">. We will have </w:t>
      </w:r>
      <m:oMath>
        <m:f>
          <m:fPr>
            <m:ctrlPr>
              <w:rPr>
                <w:rFonts w:ascii="Cambria Math" w:hAnsi="Cambria Math"/>
                <w:i/>
              </w:rPr>
            </m:ctrlPr>
          </m:fPr>
          <m:num>
            <m:r>
              <m:rPr>
                <m:sty m:val="p"/>
              </m:rPr>
              <w:rPr>
                <w:rFonts w:ascii="Cambria Math" w:hAnsi="Cambria Math"/>
              </w:rPr>
              <m:t>Δ</m:t>
            </m:r>
            <m:r>
              <w:rPr>
                <w:rFonts w:ascii="Cambria Math" w:hAnsi="Cambria Math"/>
              </w:rPr>
              <m:t>x</m:t>
            </m:r>
          </m:num>
          <m:den>
            <m:r>
              <w:rPr>
                <w:rFonts w:ascii="Cambria Math" w:hAnsi="Cambria Math"/>
              </w:rPr>
              <m:t>n</m:t>
            </m:r>
          </m:den>
        </m:f>
        <m:r>
          <w:rPr>
            <w:rFonts w:ascii="Cambria Math" w:hAnsi="Cambria Math"/>
          </w:rPr>
          <m:t>=2</m:t>
        </m:r>
      </m:oMath>
      <w:r w:rsidR="00DA380C">
        <w:t>.</w:t>
      </w:r>
      <w:r w:rsidR="00A75685">
        <w:t xml:space="preserve"> We can create the vector </w:t>
      </w:r>
      <m:oMath>
        <m:r>
          <m:rPr>
            <m:sty m:val="bi"/>
          </m:rPr>
          <w:rPr>
            <w:rFonts w:ascii="Cambria Math" w:hAnsi="Cambria Math"/>
          </w:rPr>
          <m:t>x</m:t>
        </m:r>
      </m:oMath>
      <w:r w:rsidR="00A75685">
        <w:t xml:space="preserve"> easily in Python with the code:</w:t>
      </w:r>
    </w:p>
    <w:p w:rsidR="00DA380C" w:rsidRDefault="00DA380C" w:rsidP="00DA380C">
      <w:pPr>
        <w:pStyle w:val="Code"/>
      </w:pPr>
      <w:r w:rsidRPr="00DA380C">
        <w:t>gridsearch = np.arange(0,80,2)</w:t>
      </w:r>
    </w:p>
    <w:p w:rsidR="00DA380C" w:rsidRDefault="00CA65E4" w:rsidP="006B575A">
      <w:pPr>
        <w:pStyle w:val="BodyTextFirst"/>
      </w:pPr>
      <w:r>
        <w:t xml:space="preserve">the array </w:t>
      </w:r>
      <w:proofErr w:type="spellStart"/>
      <w:r w:rsidRPr="00CA65E4">
        <w:rPr>
          <w:rStyle w:val="CodeInline"/>
        </w:rPr>
        <w:t>gridsearch</w:t>
      </w:r>
      <w:proofErr w:type="spellEnd"/>
      <w:r>
        <w:t xml:space="preserve"> will look like this</w:t>
      </w:r>
    </w:p>
    <w:p w:rsidR="00CA65E4" w:rsidRDefault="00CA65E4" w:rsidP="00CA65E4">
      <w:pPr>
        <w:pStyle w:val="Results"/>
      </w:pPr>
      <w:r w:rsidRPr="00CA65E4">
        <w:t>array([ 0, 2, 4, 6, 8, 10, 12, 14, 16, 18, 20, 22, 24, 26, 28, 30, 32, 34, 36, 38, 40, 42, 44, 46, 48, 50, 52, 54, 56, 58, 60, 62, 64, 66, 68, 70, 72, 74, 76, 78])</w:t>
      </w:r>
    </w:p>
    <w:p w:rsidR="00CA65E4" w:rsidRDefault="00E54972" w:rsidP="006B575A">
      <w:pPr>
        <w:pStyle w:val="BodyTextFirst"/>
      </w:pPr>
      <w:r>
        <w:t xml:space="preserve">In Figure </w:t>
      </w:r>
      <w:r w:rsidR="00822C2F">
        <w:t>7</w:t>
      </w:r>
      <w:r>
        <w:t xml:space="preserve">-2 you can see the function </w:t>
      </w:r>
      <m:oMath>
        <m:r>
          <w:rPr>
            <w:rFonts w:ascii="Cambria Math" w:hAnsi="Cambria Math"/>
          </w:rPr>
          <m:t>f</m:t>
        </m:r>
        <m:d>
          <m:dPr>
            <m:ctrlPr>
              <w:rPr>
                <w:rFonts w:ascii="Cambria Math" w:hAnsi="Cambria Math"/>
                <w:i/>
              </w:rPr>
            </m:ctrlPr>
          </m:dPr>
          <m:e>
            <m:r>
              <w:rPr>
                <w:rFonts w:ascii="Cambria Math" w:hAnsi="Cambria Math"/>
              </w:rPr>
              <m:t>x</m:t>
            </m:r>
          </m:e>
        </m:d>
      </m:oMath>
      <w:r w:rsidR="006E6C36">
        <w:t xml:space="preserve"> as continuous line</w:t>
      </w:r>
      <w:r>
        <w:t>, the crosses mark the points we sample</w:t>
      </w:r>
      <w:r w:rsidR="0021667C">
        <w:t xml:space="preserve"> in the grid search, and the black square mark the </w:t>
      </w:r>
      <w:r w:rsidR="00951064">
        <w:t xml:space="preserve">precise </w:t>
      </w:r>
      <w:r w:rsidR="0021667C">
        <w:t>maximum of the function. The right plot shows a zoom around the maximum.</w:t>
      </w:r>
    </w:p>
    <w:p w:rsidR="0021667C" w:rsidRDefault="0021667C" w:rsidP="00CD2762">
      <w:pPr>
        <w:pStyle w:val="FigureCaption"/>
      </w:pPr>
      <w:r>
        <w:t xml:space="preserve">Figure </w:t>
      </w:r>
      <w:r w:rsidR="00822C2F">
        <w:t>7</w:t>
      </w:r>
      <w:r>
        <w:t xml:space="preserve">-2: the function </w:t>
      </w:r>
      <m:oMath>
        <m:r>
          <w:rPr>
            <w:rFonts w:ascii="Cambria Math" w:hAnsi="Cambria Math"/>
          </w:rPr>
          <m:t>f</m:t>
        </m:r>
        <m:d>
          <m:dPr>
            <m:ctrlPr>
              <w:rPr>
                <w:rFonts w:ascii="Cambria Math" w:hAnsi="Cambria Math"/>
              </w:rPr>
            </m:ctrlPr>
          </m:dPr>
          <m:e>
            <m:r>
              <w:rPr>
                <w:rFonts w:ascii="Cambria Math" w:hAnsi="Cambria Math"/>
              </w:rPr>
              <m:t>x</m:t>
            </m:r>
          </m:e>
        </m:d>
      </m:oMath>
      <w:r>
        <w:t xml:space="preserve"> on the range </w:t>
      </w:r>
      <m:oMath>
        <m:d>
          <m:dPr>
            <m:begChr m:val="["/>
            <m:endChr m:val="]"/>
            <m:ctrlPr>
              <w:rPr>
                <w:rFonts w:ascii="Cambria Math" w:hAnsi="Cambria Math"/>
              </w:rPr>
            </m:ctrlPr>
          </m:dPr>
          <m:e>
            <m:r>
              <w:rPr>
                <w:rFonts w:ascii="Cambria Math" w:hAnsi="Cambria Math"/>
              </w:rPr>
              <m:t>0,80</m:t>
            </m:r>
          </m:e>
        </m:d>
      </m:oMath>
      <w:r>
        <w:t>. The crosses mark the point we sample in the grid search, and the black square mark the maximum.</w:t>
      </w:r>
    </w:p>
    <w:p w:rsidR="0021667C" w:rsidRDefault="00CD2762" w:rsidP="00CD2762">
      <w:pPr>
        <w:pStyle w:val="Figure"/>
      </w:pPr>
      <w:r>
        <w:rPr>
          <w:noProof/>
        </w:rPr>
        <w:drawing>
          <wp:inline distT="0" distB="0" distL="0" distR="0">
            <wp:extent cx="5486400" cy="24053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400" cy="2405380"/>
                    </a:xfrm>
                    <a:prstGeom prst="rect">
                      <a:avLst/>
                    </a:prstGeom>
                    <a:noFill/>
                    <a:ln>
                      <a:noFill/>
                    </a:ln>
                  </pic:spPr>
                </pic:pic>
              </a:graphicData>
            </a:graphic>
          </wp:inline>
        </w:drawing>
      </w:r>
    </w:p>
    <w:p w:rsidR="00CD2762" w:rsidRDefault="00CD2762" w:rsidP="006B575A">
      <w:pPr>
        <w:pStyle w:val="BodyTextFirst"/>
      </w:pPr>
      <w:r>
        <w:t xml:space="preserve">You can see how the points </w:t>
      </w:r>
      <w:r w:rsidRPr="00CD2762">
        <w:t xml:space="preserve">we sample </w:t>
      </w:r>
      <w:r>
        <w:t xml:space="preserve">in Figure </w:t>
      </w:r>
      <w:r w:rsidR="00822C2F">
        <w:t>7</w:t>
      </w:r>
      <w:r>
        <w:t xml:space="preserve">-2 get close to the maximum, but don’t get it exactly. Of course, sampling more points would get us closer to the maximum, but would cost us more evaluations of </w:t>
      </w:r>
      <m:oMath>
        <m:r>
          <w:rPr>
            <w:rFonts w:ascii="Cambria Math" w:hAnsi="Cambria Math"/>
          </w:rPr>
          <m:t>f</m:t>
        </m:r>
        <m:d>
          <m:dPr>
            <m:ctrlPr>
              <w:rPr>
                <w:rFonts w:ascii="Cambria Math" w:hAnsi="Cambria Math"/>
                <w:i/>
              </w:rPr>
            </m:ctrlPr>
          </m:dPr>
          <m:e>
            <m:r>
              <w:rPr>
                <w:rFonts w:ascii="Cambria Math" w:hAnsi="Cambria Math"/>
              </w:rPr>
              <m:t>x</m:t>
            </m:r>
          </m:e>
        </m:d>
      </m:oMath>
      <w:r>
        <w:t xml:space="preserve">. We can find the maximum </w:t>
      </w:r>
      <m:oMath>
        <m:d>
          <m:dPr>
            <m:ctrlPr>
              <w:rPr>
                <w:rFonts w:ascii="Cambria Math" w:hAnsi="Cambria Math"/>
                <w:i/>
              </w:rPr>
            </m:ctrlPr>
          </m:dPr>
          <m:e>
            <m:acc>
              <m:accPr>
                <m:chr m:val="̃"/>
                <m:ctrlPr>
                  <w:rPr>
                    <w:rFonts w:ascii="Cambria Math" w:hAnsi="Cambria Math"/>
                  </w:rPr>
                </m:ctrlPr>
              </m:accPr>
              <m:e>
                <m:r>
                  <w:rPr>
                    <w:rFonts w:ascii="Cambria Math" w:hAnsi="Cambria Math"/>
                  </w:rPr>
                  <m:t>x</m:t>
                </m:r>
              </m:e>
            </m:acc>
            <m:r>
              <w:rPr>
                <w:rFonts w:ascii="Cambria Math" w:hAnsi="Cambria Math"/>
              </w:rPr>
              <m:t xml:space="preserve">, </m:t>
            </m:r>
            <m:acc>
              <m:accPr>
                <m:chr m:val="̃"/>
                <m:ctrlPr>
                  <w:rPr>
                    <w:rFonts w:ascii="Cambria Math" w:hAnsi="Cambria Math"/>
                  </w:rPr>
                </m:ctrlPr>
              </m:accPr>
              <m:e>
                <m:r>
                  <w:rPr>
                    <w:rFonts w:ascii="Cambria Math" w:hAnsi="Cambria Math"/>
                  </w:rPr>
                  <m:t>f</m:t>
                </m:r>
              </m:e>
            </m:acc>
          </m:e>
        </m:d>
      </m:oMath>
      <w:r>
        <w:t xml:space="preserve"> easily with the trivial code</w:t>
      </w:r>
    </w:p>
    <w:p w:rsidR="00CD2762" w:rsidRPr="00CD2762" w:rsidRDefault="00CD2762" w:rsidP="00CD2762">
      <w:pPr>
        <w:pStyle w:val="Code"/>
      </w:pPr>
      <w:r w:rsidRPr="00CD2762">
        <w:t>x = 0</w:t>
      </w:r>
    </w:p>
    <w:p w:rsidR="00CD2762" w:rsidRPr="00CD2762" w:rsidRDefault="00CD2762" w:rsidP="00CD2762">
      <w:pPr>
        <w:pStyle w:val="Code"/>
      </w:pPr>
      <w:r w:rsidRPr="00CD2762">
        <w:t>m = 0.0</w:t>
      </w:r>
    </w:p>
    <w:p w:rsidR="00CD2762" w:rsidRPr="00CD2762" w:rsidRDefault="00CD2762" w:rsidP="00CD2762">
      <w:pPr>
        <w:pStyle w:val="Code"/>
      </w:pPr>
      <w:r w:rsidRPr="00CD2762">
        <w:t>for i, val in np.ndenumerate(</w:t>
      </w:r>
      <w:r>
        <w:t>f</w:t>
      </w:r>
      <w:r w:rsidRPr="00CD2762">
        <w:t>(gridsearch)):</w:t>
      </w:r>
    </w:p>
    <w:p w:rsidR="00CD2762" w:rsidRPr="00CD2762" w:rsidRDefault="00CD2762" w:rsidP="00CD2762">
      <w:pPr>
        <w:pStyle w:val="Code"/>
      </w:pPr>
      <w:r w:rsidRPr="00CD2762">
        <w:t xml:space="preserve">    if (val &gt; m):</w:t>
      </w:r>
    </w:p>
    <w:p w:rsidR="00CD2762" w:rsidRPr="00CD2762" w:rsidRDefault="00CD2762" w:rsidP="00CD2762">
      <w:pPr>
        <w:pStyle w:val="Code"/>
      </w:pPr>
      <w:r w:rsidRPr="00CD2762">
        <w:t xml:space="preserve">        m = val</w:t>
      </w:r>
    </w:p>
    <w:p w:rsidR="00CD2762" w:rsidRPr="00CD2762" w:rsidRDefault="00CD2762" w:rsidP="00CD2762">
      <w:pPr>
        <w:pStyle w:val="Code"/>
      </w:pPr>
      <w:r w:rsidRPr="00CD2762">
        <w:t xml:space="preserve">        x = gridsearch[i] </w:t>
      </w:r>
    </w:p>
    <w:p w:rsidR="00CD2762" w:rsidRPr="00CD2762" w:rsidRDefault="00CD2762" w:rsidP="00CD2762">
      <w:pPr>
        <w:pStyle w:val="Code"/>
      </w:pPr>
      <w:r w:rsidRPr="00CD2762">
        <w:lastRenderedPageBreak/>
        <w:t xml:space="preserve">        </w:t>
      </w:r>
    </w:p>
    <w:p w:rsidR="00BC03CF" w:rsidRDefault="00BC03CF" w:rsidP="00BC03CF">
      <w:pPr>
        <w:pStyle w:val="Code"/>
      </w:pPr>
      <w:r w:rsidRPr="00CD2762">
        <w:t>print(x)</w:t>
      </w:r>
    </w:p>
    <w:p w:rsidR="00CD2762" w:rsidRPr="00CD2762" w:rsidRDefault="00CD2762" w:rsidP="00CD2762">
      <w:pPr>
        <w:pStyle w:val="Code"/>
      </w:pPr>
      <w:r w:rsidRPr="00CD2762">
        <w:t>print(m)</w:t>
      </w:r>
    </w:p>
    <w:p w:rsidR="00CD2762" w:rsidRDefault="00CD2762" w:rsidP="006B575A">
      <w:pPr>
        <w:pStyle w:val="BodyTextFirst"/>
      </w:pPr>
      <w:r>
        <w:t>that gives us</w:t>
      </w:r>
    </w:p>
    <w:p w:rsidR="00CD2762" w:rsidRDefault="00CD2762" w:rsidP="00CD2762">
      <w:pPr>
        <w:pStyle w:val="Results"/>
      </w:pPr>
      <w:r w:rsidRPr="00CD2762">
        <w:t>70</w:t>
      </w:r>
      <w:r w:rsidR="00BC03CF">
        <w:br/>
      </w:r>
      <w:r w:rsidR="00BC03CF" w:rsidRPr="00CD2762">
        <w:t>14.6335957578</w:t>
      </w:r>
    </w:p>
    <w:p w:rsidR="00CD2762" w:rsidRDefault="00CB67E8" w:rsidP="006B575A">
      <w:pPr>
        <w:pStyle w:val="BodyTextFirst"/>
      </w:pPr>
      <w:r>
        <w:t>C</w:t>
      </w:r>
      <w:r w:rsidR="00CD2762">
        <w:t>lose</w:t>
      </w:r>
      <w:r w:rsidR="00CD49F5">
        <w:t xml:space="preserve"> to</w:t>
      </w:r>
      <w:r w:rsidR="00CD2762">
        <w:t xml:space="preserve"> the actual maximum </w:t>
      </w:r>
      <m:oMath>
        <m:d>
          <m:dPr>
            <m:ctrlPr>
              <w:rPr>
                <w:rFonts w:ascii="Cambria Math" w:hAnsi="Cambria Math"/>
                <w:i/>
              </w:rPr>
            </m:ctrlPr>
          </m:dPr>
          <m:e>
            <m:r>
              <w:rPr>
                <w:rFonts w:ascii="Cambria Math" w:hAnsi="Cambria Math"/>
              </w:rPr>
              <m:t>69.18, 15.027</m:t>
            </m:r>
          </m:e>
        </m:d>
      </m:oMath>
      <w:r w:rsidR="00CD2762">
        <w:t xml:space="preserve"> but not quite right.</w:t>
      </w:r>
      <w:r>
        <w:t xml:space="preserve"> Let's try </w:t>
      </w:r>
      <w:r w:rsidR="00045998">
        <w:t>the previous example varying</w:t>
      </w:r>
      <w:r>
        <w:t xml:space="preserve"> the number of points we sample and let's see what results we get. We will vary the number of points sampled </w:t>
      </w:r>
      <m:oMath>
        <m:r>
          <w:rPr>
            <w:rFonts w:ascii="Cambria Math" w:hAnsi="Cambria Math"/>
          </w:rPr>
          <m:t>n</m:t>
        </m:r>
      </m:oMath>
      <w:r>
        <w:t xml:space="preserve"> from 4 to 160. </w:t>
      </w:r>
      <w:r w:rsidR="00045998">
        <w:t xml:space="preserve">For each case we will find the maximum and its location as described earlier. </w:t>
      </w:r>
      <w:r>
        <w:t>We can do it with the code</w:t>
      </w:r>
    </w:p>
    <w:p w:rsidR="00CB67E8" w:rsidRPr="00CB67E8" w:rsidRDefault="00CB67E8" w:rsidP="00CB67E8">
      <w:pPr>
        <w:pStyle w:val="Code"/>
      </w:pPr>
      <w:r w:rsidRPr="00CB67E8">
        <w:t>xlistg = []</w:t>
      </w:r>
    </w:p>
    <w:p w:rsidR="00CB67E8" w:rsidRPr="00CB67E8" w:rsidRDefault="00B223A0" w:rsidP="00CB67E8">
      <w:pPr>
        <w:pStyle w:val="Code"/>
      </w:pPr>
      <w:r>
        <w:t>f</w:t>
      </w:r>
      <w:r w:rsidR="00CB67E8" w:rsidRPr="00CB67E8">
        <w:t>listg = []</w:t>
      </w:r>
    </w:p>
    <w:p w:rsidR="00CB67E8" w:rsidRPr="00CB67E8" w:rsidRDefault="00CB67E8" w:rsidP="00CB67E8">
      <w:pPr>
        <w:pStyle w:val="Code"/>
      </w:pPr>
    </w:p>
    <w:p w:rsidR="00CB67E8" w:rsidRPr="00CB67E8" w:rsidRDefault="00CB67E8" w:rsidP="00CB67E8">
      <w:pPr>
        <w:pStyle w:val="Code"/>
      </w:pPr>
      <w:r w:rsidRPr="00CB67E8">
        <w:t>for step in np.arange(1,20,0.5):</w:t>
      </w:r>
    </w:p>
    <w:p w:rsidR="00CB67E8" w:rsidRPr="00CB67E8" w:rsidRDefault="00CB67E8" w:rsidP="00CB67E8">
      <w:pPr>
        <w:pStyle w:val="Code"/>
      </w:pPr>
      <w:r w:rsidRPr="00CB67E8">
        <w:t xml:space="preserve">    gridsearch = np.arange(0,80,step)</w:t>
      </w:r>
    </w:p>
    <w:p w:rsidR="00CB67E8" w:rsidRPr="00CB67E8" w:rsidRDefault="00CB67E8" w:rsidP="00CB67E8">
      <w:pPr>
        <w:pStyle w:val="Code"/>
      </w:pPr>
    </w:p>
    <w:p w:rsidR="00CB67E8" w:rsidRPr="00CB67E8" w:rsidRDefault="00CB67E8" w:rsidP="00CB67E8">
      <w:pPr>
        <w:pStyle w:val="Code"/>
      </w:pPr>
      <w:r w:rsidRPr="00CB67E8">
        <w:t xml:space="preserve">    x = 0</w:t>
      </w:r>
    </w:p>
    <w:p w:rsidR="00CB67E8" w:rsidRPr="00CB67E8" w:rsidRDefault="00CB67E8" w:rsidP="00CB67E8">
      <w:pPr>
        <w:pStyle w:val="Code"/>
      </w:pPr>
      <w:r w:rsidRPr="00CB67E8">
        <w:t xml:space="preserve">    m = 0.0</w:t>
      </w:r>
    </w:p>
    <w:p w:rsidR="00CB67E8" w:rsidRPr="00CB67E8" w:rsidRDefault="00CB67E8" w:rsidP="00CB67E8">
      <w:pPr>
        <w:pStyle w:val="Code"/>
      </w:pPr>
      <w:r w:rsidRPr="00CB67E8">
        <w:t xml:space="preserve">    for i, val in np.ndenumerate(maxim(gridsearch)):</w:t>
      </w:r>
    </w:p>
    <w:p w:rsidR="00CB67E8" w:rsidRPr="00CB67E8" w:rsidRDefault="00CB67E8" w:rsidP="00CB67E8">
      <w:pPr>
        <w:pStyle w:val="Code"/>
      </w:pPr>
      <w:r w:rsidRPr="00CB67E8">
        <w:t xml:space="preserve">        if (val &gt; m):</w:t>
      </w:r>
    </w:p>
    <w:p w:rsidR="00CB67E8" w:rsidRPr="00CB67E8" w:rsidRDefault="00CB67E8" w:rsidP="00CB67E8">
      <w:pPr>
        <w:pStyle w:val="Code"/>
      </w:pPr>
      <w:r w:rsidRPr="00CB67E8">
        <w:t xml:space="preserve">            m = val</w:t>
      </w:r>
    </w:p>
    <w:p w:rsidR="00CB67E8" w:rsidRPr="00CB67E8" w:rsidRDefault="00CB67E8" w:rsidP="00CB67E8">
      <w:pPr>
        <w:pStyle w:val="Code"/>
      </w:pPr>
      <w:r w:rsidRPr="00CB67E8">
        <w:t xml:space="preserve">            x = gridsearch[i] </w:t>
      </w:r>
    </w:p>
    <w:p w:rsidR="00CB67E8" w:rsidRPr="00CB67E8" w:rsidRDefault="00CB67E8" w:rsidP="00CB67E8">
      <w:pPr>
        <w:pStyle w:val="Code"/>
      </w:pPr>
      <w:r w:rsidRPr="00CB67E8">
        <w:t xml:space="preserve">        </w:t>
      </w:r>
    </w:p>
    <w:p w:rsidR="00CB67E8" w:rsidRPr="00CB67E8" w:rsidRDefault="00CB67E8" w:rsidP="00CB67E8">
      <w:pPr>
        <w:pStyle w:val="Code"/>
      </w:pPr>
      <w:r w:rsidRPr="00CB67E8">
        <w:t xml:space="preserve">    xlistg.append(x)</w:t>
      </w:r>
    </w:p>
    <w:p w:rsidR="00CB67E8" w:rsidRDefault="00CB67E8" w:rsidP="00CB67E8">
      <w:pPr>
        <w:pStyle w:val="Code"/>
      </w:pPr>
      <w:r w:rsidRPr="00CB67E8">
        <w:t xml:space="preserve">    </w:t>
      </w:r>
      <w:r w:rsidR="00B223A0">
        <w:t>f</w:t>
      </w:r>
      <w:r w:rsidRPr="00CB67E8">
        <w:t>listg.append(m)</w:t>
      </w:r>
    </w:p>
    <w:p w:rsidR="00AE5E14" w:rsidRDefault="00CB67E8" w:rsidP="00CB67E8">
      <w:pPr>
        <w:pStyle w:val="BodyTextFirst"/>
      </w:pPr>
      <w:r>
        <w:t xml:space="preserve">in the lists </w:t>
      </w:r>
      <w:proofErr w:type="spellStart"/>
      <w:r w:rsidRPr="00CB67E8">
        <w:rPr>
          <w:rStyle w:val="CodeInline"/>
        </w:rPr>
        <w:t>xlistg</w:t>
      </w:r>
      <w:proofErr w:type="spellEnd"/>
      <w:r>
        <w:t xml:space="preserve"> and </w:t>
      </w:r>
      <w:proofErr w:type="spellStart"/>
      <w:r w:rsidR="00B223A0">
        <w:rPr>
          <w:rStyle w:val="CodeInline"/>
        </w:rPr>
        <w:t>f</w:t>
      </w:r>
      <w:r w:rsidRPr="00CB67E8">
        <w:rPr>
          <w:rStyle w:val="CodeInline"/>
        </w:rPr>
        <w:t>listg</w:t>
      </w:r>
      <w:proofErr w:type="spellEnd"/>
      <w:r>
        <w:t xml:space="preserve"> we will find the position of the maximum found and the value of the maximum</w:t>
      </w:r>
      <w:r w:rsidR="000163DB">
        <w:t xml:space="preserve"> for the various values of </w:t>
      </w:r>
      <m:oMath>
        <m:r>
          <w:rPr>
            <w:rFonts w:ascii="Cambria Math" w:hAnsi="Cambria Math"/>
          </w:rPr>
          <m:t>n</m:t>
        </m:r>
      </m:oMath>
      <w:r>
        <w:t>.</w:t>
      </w:r>
      <w:r w:rsidR="00755B13">
        <w:t xml:space="preserve"> </w:t>
      </w:r>
    </w:p>
    <w:p w:rsidR="00CB67E8" w:rsidRDefault="00755B13" w:rsidP="00CB67E8">
      <w:pPr>
        <w:pStyle w:val="BodyTextFirst"/>
      </w:pPr>
      <w:r>
        <w:t xml:space="preserve">In Figure </w:t>
      </w:r>
      <w:r w:rsidR="00822C2F">
        <w:t>7</w:t>
      </w:r>
      <w:r>
        <w:t>-3 we plot the distributions of the results. The black vertical line is the correct value of the maximum.</w:t>
      </w:r>
    </w:p>
    <w:p w:rsidR="00755B13" w:rsidRDefault="00755B13" w:rsidP="00755B13">
      <w:pPr>
        <w:pStyle w:val="FigureCaption"/>
      </w:pPr>
      <w:r>
        <w:t xml:space="preserve">Figure </w:t>
      </w:r>
      <w:r w:rsidR="00822C2F">
        <w:t>7</w:t>
      </w:r>
      <w:r>
        <w:t xml:space="preserve">-3: the distribution of the results for </w:t>
      </w:r>
      <m:oMath>
        <m:acc>
          <m:accPr>
            <m:chr m:val="̃"/>
            <m:ctrlPr>
              <w:rPr>
                <w:rFonts w:ascii="Cambria Math" w:hAnsi="Cambria Math"/>
              </w:rPr>
            </m:ctrlPr>
          </m:accPr>
          <m:e>
            <m:r>
              <w:rPr>
                <w:rFonts w:ascii="Cambria Math" w:hAnsi="Cambria Math"/>
              </w:rPr>
              <m:t>f</m:t>
            </m:r>
          </m:e>
        </m:acc>
      </m:oMath>
      <w:r>
        <w:t xml:space="preserve"> obtained by varying the number of points </w:t>
      </w:r>
      <m:oMath>
        <m:r>
          <w:rPr>
            <w:rFonts w:ascii="Cambria Math" w:hAnsi="Cambria Math"/>
          </w:rPr>
          <m:t>n</m:t>
        </m:r>
      </m:oMath>
      <w:r>
        <w:t xml:space="preserve"> sampled in the grid search.</w:t>
      </w:r>
      <w:r w:rsidR="008E5DD0">
        <w:t xml:space="preserve"> The black vertical line indicates the real maximum of </w:t>
      </w:r>
      <m:oMath>
        <m:r>
          <w:rPr>
            <w:rFonts w:ascii="Cambria Math" w:hAnsi="Cambria Math"/>
          </w:rPr>
          <m:t>f</m:t>
        </m:r>
        <m:d>
          <m:dPr>
            <m:ctrlPr>
              <w:rPr>
                <w:rFonts w:ascii="Cambria Math" w:hAnsi="Cambria Math"/>
              </w:rPr>
            </m:ctrlPr>
          </m:dPr>
          <m:e>
            <m:r>
              <w:rPr>
                <w:rFonts w:ascii="Cambria Math" w:hAnsi="Cambria Math"/>
              </w:rPr>
              <m:t>x</m:t>
            </m:r>
          </m:e>
        </m:d>
      </m:oMath>
      <w:r w:rsidR="008E5DD0">
        <w:t>.</w:t>
      </w:r>
    </w:p>
    <w:p w:rsidR="00755B13" w:rsidRDefault="00755B13" w:rsidP="00755B13">
      <w:pPr>
        <w:pStyle w:val="Figure"/>
      </w:pPr>
      <w:r>
        <w:rPr>
          <w:noProof/>
        </w:rPr>
        <w:lastRenderedPageBreak/>
        <w:drawing>
          <wp:inline distT="0" distB="0" distL="0" distR="0">
            <wp:extent cx="3296920" cy="26917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96920" cy="2691765"/>
                    </a:xfrm>
                    <a:prstGeom prst="rect">
                      <a:avLst/>
                    </a:prstGeom>
                    <a:noFill/>
                    <a:ln>
                      <a:noFill/>
                    </a:ln>
                  </pic:spPr>
                </pic:pic>
              </a:graphicData>
            </a:graphic>
          </wp:inline>
        </w:drawing>
      </w:r>
    </w:p>
    <w:p w:rsidR="00755B13" w:rsidRDefault="00755B13" w:rsidP="00CB67E8">
      <w:pPr>
        <w:pStyle w:val="BodyTextFirst"/>
        <w:rPr>
          <w:rFonts w:eastAsiaTheme="minorEastAsia"/>
        </w:rPr>
      </w:pPr>
      <w:r>
        <w:t xml:space="preserve">As you can see the results vary quite a lot, and can be very far from the correct value, as far as 10. </w:t>
      </w:r>
      <w:r w:rsidR="00822C2F">
        <w:t>T</w:t>
      </w:r>
      <w:r>
        <w:t xml:space="preserve">his tells us that using the wrong number of points can get you very wrong results. As you can imagine the best results are the ones with the </w:t>
      </w:r>
      <w:r w:rsidR="00822C2F">
        <w:t xml:space="preserve">smallest step </w:t>
      </w:r>
      <m:oMath>
        <m:r>
          <m:rPr>
            <m:sty m:val="p"/>
          </m:rPr>
          <w:rPr>
            <w:rFonts w:ascii="Cambria Math" w:hAnsi="Cambria Math"/>
          </w:rPr>
          <m:t>Δ</m:t>
        </m:r>
        <m:r>
          <w:rPr>
            <w:rFonts w:ascii="Cambria Math" w:hAnsi="Cambria Math"/>
          </w:rPr>
          <m:t>x</m:t>
        </m:r>
      </m:oMath>
      <w:r w:rsidR="00822C2F">
        <w:t xml:space="preserve">, since is more probable to get closer to the maximum. In Figure </w:t>
      </w:r>
      <w:r w:rsidR="0013247B">
        <w:t>7-4</w:t>
      </w:r>
      <w:r w:rsidR="00822C2F">
        <w:t xml:space="preserve"> you can see how the value of</w:t>
      </w:r>
      <w:r w:rsidR="00587AA1">
        <w:t xml:space="preserve"> the</w:t>
      </w:r>
      <w:r w:rsidR="00822C2F">
        <w:t xml:space="preserve"> found maximum varies with the step </w:t>
      </w:r>
      <m:oMath>
        <m:r>
          <m:rPr>
            <m:sty m:val="p"/>
          </m:rPr>
          <w:rPr>
            <w:rFonts w:ascii="Cambria Math" w:hAnsi="Cambria Math"/>
          </w:rPr>
          <m:t>Δ</m:t>
        </m:r>
        <m:r>
          <w:rPr>
            <w:rFonts w:ascii="Cambria Math" w:hAnsi="Cambria Math"/>
          </w:rPr>
          <m:t>x</m:t>
        </m:r>
      </m:oMath>
      <w:r w:rsidR="00822C2F">
        <w:t>.</w:t>
      </w:r>
    </w:p>
    <w:p w:rsidR="00822C2F" w:rsidRDefault="00822C2F" w:rsidP="00822C2F">
      <w:pPr>
        <w:pStyle w:val="FigureCaption"/>
        <w:rPr>
          <w:rFonts w:eastAsiaTheme="minorEastAsia"/>
        </w:rPr>
      </w:pPr>
      <w:r>
        <w:t xml:space="preserve">Figure 7-4: the behaviour of the found value of the maximum vs. the </w:t>
      </w:r>
      <m:oMath>
        <m:r>
          <w:rPr>
            <w:rFonts w:ascii="Cambria Math" w:hAnsi="Cambria Math"/>
          </w:rPr>
          <m:t>x</m:t>
        </m:r>
      </m:oMath>
      <w:r>
        <w:t xml:space="preserve"> step </w:t>
      </w:r>
      <m:oMath>
        <m:r>
          <w:rPr>
            <w:rFonts w:ascii="Cambria Math" w:hAnsi="Cambria Math"/>
          </w:rPr>
          <m:t>Δx</m:t>
        </m:r>
      </m:oMath>
      <w:r>
        <w:t>.</w:t>
      </w:r>
    </w:p>
    <w:p w:rsidR="00822C2F" w:rsidRDefault="0013247B" w:rsidP="004A575D">
      <w:pPr>
        <w:pStyle w:val="Figure"/>
      </w:pPr>
      <w:r>
        <w:rPr>
          <w:noProof/>
        </w:rPr>
        <w:drawing>
          <wp:inline distT="0" distB="0" distL="0" distR="0">
            <wp:extent cx="5483225" cy="2392045"/>
            <wp:effectExtent l="0" t="0" r="317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3225" cy="2392045"/>
                    </a:xfrm>
                    <a:prstGeom prst="rect">
                      <a:avLst/>
                    </a:prstGeom>
                    <a:noFill/>
                    <a:ln>
                      <a:noFill/>
                    </a:ln>
                  </pic:spPr>
                </pic:pic>
              </a:graphicData>
            </a:graphic>
          </wp:inline>
        </w:drawing>
      </w:r>
      <w:r w:rsidR="004A575D">
        <w:t>I</w:t>
      </w:r>
      <w:r>
        <w:t xml:space="preserve">n the zoom in the right plot of Figure 7-4, </w:t>
      </w:r>
      <w:r w:rsidR="004A575D">
        <w:t xml:space="preserve">is evident how </w:t>
      </w:r>
      <w:r w:rsidR="00822C2F">
        <w:t xml:space="preserve">smaller values of </w:t>
      </w:r>
      <m:oMath>
        <m:r>
          <m:rPr>
            <m:sty m:val="p"/>
          </m:rPr>
          <w:rPr>
            <w:rFonts w:ascii="Cambria Math" w:hAnsi="Cambria Math"/>
          </w:rPr>
          <m:t>Δ</m:t>
        </m:r>
        <m:r>
          <w:rPr>
            <w:rFonts w:ascii="Cambria Math" w:hAnsi="Cambria Math"/>
          </w:rPr>
          <m:t>x</m:t>
        </m:r>
      </m:oMath>
      <w:r w:rsidR="00822C2F">
        <w:t xml:space="preserve"> gets you better values of </w:t>
      </w:r>
      <m:oMath>
        <m:acc>
          <m:accPr>
            <m:chr m:val="̃"/>
            <m:ctrlPr>
              <w:rPr>
                <w:rFonts w:ascii="Cambria Math" w:hAnsi="Cambria Math"/>
              </w:rPr>
            </m:ctrlPr>
          </m:accPr>
          <m:e>
            <m:r>
              <w:rPr>
                <w:rFonts w:ascii="Cambria Math" w:hAnsi="Cambria Math"/>
              </w:rPr>
              <m:t>f</m:t>
            </m:r>
          </m:e>
        </m:acc>
      </m:oMath>
      <w:r w:rsidR="00822C2F">
        <w:t>.</w:t>
      </w:r>
      <w:r w:rsidR="005A5BE0">
        <w:t xml:space="preserve"> Note that a step of 1.0 means sampling 80 values of </w:t>
      </w:r>
      <m:oMath>
        <m:r>
          <w:rPr>
            <w:rFonts w:ascii="Cambria Math" w:hAnsi="Cambria Math"/>
          </w:rPr>
          <m:t>f</m:t>
        </m:r>
        <m:d>
          <m:dPr>
            <m:ctrlPr>
              <w:rPr>
                <w:rFonts w:ascii="Cambria Math" w:hAnsi="Cambria Math"/>
                <w:i/>
              </w:rPr>
            </m:ctrlPr>
          </m:dPr>
          <m:e>
            <m:r>
              <w:rPr>
                <w:rFonts w:ascii="Cambria Math" w:hAnsi="Cambria Math"/>
              </w:rPr>
              <m:t>x</m:t>
            </m:r>
          </m:e>
        </m:d>
      </m:oMath>
      <w:r w:rsidR="005A5BE0">
        <w:t>. If for example the evaluation takes 1 days, you will need to wait 80 days to get all the measurement</w:t>
      </w:r>
      <w:r w:rsidR="00EF3AF8">
        <w:t>s</w:t>
      </w:r>
      <w:r w:rsidR="005A5BE0">
        <w:t xml:space="preserve"> you need. </w:t>
      </w:r>
    </w:p>
    <w:p w:rsidR="005A5BE0" w:rsidRDefault="007E5061" w:rsidP="007E5061">
      <w:pPr>
        <w:pStyle w:val="NoteTipCaution"/>
      </w:pPr>
      <w:r>
        <w:lastRenderedPageBreak/>
        <w:t xml:space="preserve">Grid search is a method </w:t>
      </w:r>
      <w:r w:rsidR="003F744B">
        <w:t xml:space="preserve">that </w:t>
      </w:r>
      <w:r w:rsidR="00A5115B">
        <w:t xml:space="preserve">is efficient to </w:t>
      </w:r>
      <w:r>
        <w:t>be used only when the black box function is cheap.</w:t>
      </w:r>
      <w:r w:rsidR="00A5115B">
        <w:t xml:space="preserve"> To get good results</w:t>
      </w:r>
      <w:r w:rsidR="006C1E62">
        <w:t>,</w:t>
      </w:r>
      <w:r w:rsidR="00A5115B">
        <w:t xml:space="preserve"> a big number of sampling points is usually needed.</w:t>
      </w:r>
    </w:p>
    <w:p w:rsidR="00A5115B" w:rsidRDefault="008261A4" w:rsidP="008261A4">
      <w:pPr>
        <w:pStyle w:val="BodyTextCont"/>
        <w:ind w:firstLine="0"/>
      </w:pPr>
      <w:r>
        <w:t xml:space="preserve">To make sure you are really getting the maximum you should decrease the step </w:t>
      </w:r>
      <m:oMath>
        <m:r>
          <m:rPr>
            <m:sty m:val="p"/>
          </m:rPr>
          <w:rPr>
            <w:rFonts w:ascii="Cambria Math" w:hAnsi="Cambria Math"/>
          </w:rPr>
          <m:t>Δ</m:t>
        </m:r>
        <m:r>
          <w:rPr>
            <w:rFonts w:ascii="Cambria Math" w:hAnsi="Cambria Math"/>
          </w:rPr>
          <m:t>x</m:t>
        </m:r>
      </m:oMath>
      <w:r>
        <w:t xml:space="preserve">, or increase the number of sampling points, until the maximum value you find does not change appreciably anymore. In our example </w:t>
      </w:r>
      <w:r w:rsidR="004B387D">
        <w:t>above,</w:t>
      </w:r>
      <w:r>
        <w:t xml:space="preserve"> </w:t>
      </w:r>
      <w:r w:rsidR="004B387D">
        <w:t xml:space="preserve">as we see from the right plot in Figure 7-4, </w:t>
      </w:r>
      <w:r>
        <w:t xml:space="preserve">we are sure we are close the maximum when our step </w:t>
      </w:r>
      <m:oMath>
        <m:r>
          <m:rPr>
            <m:sty m:val="p"/>
          </m:rPr>
          <w:rPr>
            <w:rFonts w:ascii="Cambria Math" w:hAnsi="Cambria Math"/>
          </w:rPr>
          <m:t>Δ</m:t>
        </m:r>
        <m:r>
          <w:rPr>
            <w:rFonts w:ascii="Cambria Math" w:hAnsi="Cambria Math"/>
          </w:rPr>
          <m:t>x</m:t>
        </m:r>
      </m:oMath>
      <w:r>
        <w:t xml:space="preserve"> gets smaller than roughly 2.0, or in other words when the number of sampled points </w:t>
      </w:r>
      <w:r w:rsidR="00010DB6">
        <w:t>is</w:t>
      </w:r>
      <w:r>
        <w:t xml:space="preserve"> greater or</w:t>
      </w:r>
      <w:r w:rsidR="001D247B">
        <w:t xml:space="preserve"> roughly</w:t>
      </w:r>
      <w:r>
        <w:t xml:space="preserve"> equal </w:t>
      </w:r>
      <w:r w:rsidR="00A00C6E">
        <w:t>to</w:t>
      </w:r>
      <w:r>
        <w:t xml:space="preserve"> 40. </w:t>
      </w:r>
      <w:r w:rsidR="00BD243D">
        <w:t xml:space="preserve">Remember 40 may seems quite a small number at first sight, but if </w:t>
      </w:r>
      <m:oMath>
        <m:r>
          <w:rPr>
            <w:rFonts w:ascii="Cambria Math" w:hAnsi="Cambria Math"/>
          </w:rPr>
          <m:t>f</m:t>
        </m:r>
        <m:d>
          <m:dPr>
            <m:ctrlPr>
              <w:rPr>
                <w:rFonts w:ascii="Cambria Math" w:hAnsi="Cambria Math"/>
                <w:i/>
              </w:rPr>
            </m:ctrlPr>
          </m:dPr>
          <m:e>
            <m:r>
              <w:rPr>
                <w:rFonts w:ascii="Cambria Math" w:hAnsi="Cambria Math"/>
              </w:rPr>
              <m:t>x</m:t>
            </m:r>
          </m:e>
        </m:d>
      </m:oMath>
      <w:r w:rsidR="00BD243D">
        <w:t xml:space="preserve"> evaluates the metric of your deep learning model, and the training takes for example 2 hours, you are looking at 3.3 days of computer time. Normally in the deep learning world 2 hours is not </w:t>
      </w:r>
      <w:r w:rsidR="00CB66BA">
        <w:t>much</w:t>
      </w:r>
      <w:r w:rsidR="00BD243D">
        <w:t xml:space="preserve"> for training a model</w:t>
      </w:r>
      <w:r w:rsidR="00CB66BA">
        <w:t>, so make a quick calculation before starting a long grid search.</w:t>
      </w:r>
      <w:r w:rsidR="00FE046B">
        <w:t xml:space="preserve"> </w:t>
      </w:r>
      <w:r w:rsidR="00192E74">
        <w:t>Additionally,</w:t>
      </w:r>
      <w:r w:rsidR="00FE046B">
        <w:t xml:space="preserve"> keep in mind that when doing hyper parameter tuning you are moving in a multi-dimensional space (you are not optimizing only one parameter, but many), so the number of evaluation needed gets </w:t>
      </w:r>
      <w:r w:rsidR="0070536A">
        <w:t>big</w:t>
      </w:r>
      <w:r w:rsidR="00FE046B">
        <w:t xml:space="preserve"> very fast. </w:t>
      </w:r>
    </w:p>
    <w:p w:rsidR="00FE046B" w:rsidRDefault="00FE046B" w:rsidP="008261A4">
      <w:pPr>
        <w:pStyle w:val="BodyTextCont"/>
        <w:ind w:firstLine="0"/>
      </w:pPr>
      <w:r>
        <w:t>Let's make a quick example. Let's suppose you decide you can afford 50 evaluations of your black box function. If you decide you want to try the following hyper parameters</w:t>
      </w:r>
    </w:p>
    <w:p w:rsidR="00FE046B" w:rsidRDefault="00FE046B" w:rsidP="00FE046B">
      <w:pPr>
        <w:pStyle w:val="Bullet"/>
      </w:pPr>
      <w:r>
        <w:t>Optimizer (</w:t>
      </w:r>
      <w:proofErr w:type="spellStart"/>
      <w:r>
        <w:t>RMSProp</w:t>
      </w:r>
      <w:proofErr w:type="spellEnd"/>
      <w:r>
        <w:t>, Adam or plain GD) (3 values)</w:t>
      </w:r>
    </w:p>
    <w:p w:rsidR="00FE046B" w:rsidRDefault="00FE046B" w:rsidP="00FE046B">
      <w:pPr>
        <w:pStyle w:val="Bullet"/>
      </w:pPr>
      <w:r>
        <w:t>Number of epochs (1000, 5000 or 10000) (3 values)</w:t>
      </w:r>
    </w:p>
    <w:p w:rsidR="00FE046B" w:rsidRPr="00A5115B" w:rsidRDefault="00FE046B" w:rsidP="000E7DF3">
      <w:pPr>
        <w:pStyle w:val="BodyTextCont"/>
      </w:pPr>
      <w:r>
        <w:t xml:space="preserve">You are already looking at 9 evaluations. How many values of the learning rate can you then afford to try? </w:t>
      </w:r>
      <w:r w:rsidR="001045F8">
        <w:t>O</w:t>
      </w:r>
      <w:r>
        <w:t xml:space="preserve">nly 5! And with 5 values is not probable to get close to the optimal value. This example has the goal to let you understand how grid search is </w:t>
      </w:r>
      <w:r w:rsidR="00965E8F">
        <w:t>viable</w:t>
      </w:r>
      <w:r>
        <w:t xml:space="preserve"> only for cheap black box functions.</w:t>
      </w:r>
      <w:r w:rsidR="000E7DF3">
        <w:t xml:space="preserve"> </w:t>
      </w:r>
      <w:r>
        <w:t>Remember that often</w:t>
      </w:r>
      <w:r w:rsidR="00DA3CE8">
        <w:t>,</w:t>
      </w:r>
      <w:r>
        <w:t xml:space="preserve"> time is not the only problem. If you are using for example the google cloud platform to train your network, you are paying the hardware you use by the </w:t>
      </w:r>
      <w:r w:rsidR="00DA598F">
        <w:t>second</w:t>
      </w:r>
      <w:r>
        <w:t xml:space="preserve">. </w:t>
      </w:r>
      <w:r w:rsidR="00475242">
        <w:t>Maybe</w:t>
      </w:r>
      <w:r>
        <w:t xml:space="preserve"> you have lots of time at your disposal, </w:t>
      </w:r>
      <w:r w:rsidR="00475242">
        <w:t xml:space="preserve">but </w:t>
      </w:r>
      <w:r>
        <w:t xml:space="preserve">costs may get </w:t>
      </w:r>
      <w:r w:rsidR="001F687A">
        <w:t>over your budget</w:t>
      </w:r>
      <w:r>
        <w:t xml:space="preserve"> very quickly.</w:t>
      </w:r>
    </w:p>
    <w:p w:rsidR="00E74A75" w:rsidRDefault="00E74A75" w:rsidP="00E74A75">
      <w:pPr>
        <w:pStyle w:val="Heading1"/>
      </w:pPr>
      <w:r>
        <w:t>Random Search</w:t>
      </w:r>
    </w:p>
    <w:p w:rsidR="007A19F9" w:rsidRDefault="00CA5878" w:rsidP="007A19F9">
      <w:pPr>
        <w:pStyle w:val="BodyTextFirst"/>
      </w:pPr>
      <w:r>
        <w:t xml:space="preserve">A strategy that is as "dumb" </w:t>
      </w:r>
      <w:r w:rsidR="00C434CD">
        <w:t xml:space="preserve">as grid search, but that works </w:t>
      </w:r>
      <w:r w:rsidR="00686618">
        <w:t xml:space="preserve">amazingly </w:t>
      </w:r>
      <w:r w:rsidR="00C434CD">
        <w:t xml:space="preserve">a lot better, is random search. </w:t>
      </w:r>
      <w:r w:rsidR="00BA2B32">
        <w:t xml:space="preserve">Instead of sampling </w:t>
      </w:r>
      <m:oMath>
        <m:r>
          <w:rPr>
            <w:rFonts w:ascii="Cambria Math" w:hAnsi="Cambria Math"/>
          </w:rPr>
          <m:t>x</m:t>
        </m:r>
      </m:oMath>
      <w:r w:rsidR="00BA2B32">
        <w:t xml:space="preserve"> points regularly in the range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max</m:t>
                </m:r>
              </m:sub>
            </m:sSub>
          </m:e>
        </m:d>
      </m:oMath>
      <w:r w:rsidR="00BA2B32">
        <w:t xml:space="preserve"> you sample the points randomly. We can do it with the code</w:t>
      </w:r>
    </w:p>
    <w:p w:rsidR="007E7C94" w:rsidRDefault="007E7C94" w:rsidP="00BA2B32">
      <w:pPr>
        <w:pStyle w:val="Code"/>
      </w:pPr>
      <w:r>
        <w:t>Import numpy as np</w:t>
      </w:r>
    </w:p>
    <w:p w:rsidR="00BA2B32" w:rsidRDefault="00BA2B32" w:rsidP="00BA2B32">
      <w:pPr>
        <w:pStyle w:val="Code"/>
      </w:pPr>
      <w:r w:rsidRPr="00BA2B32">
        <w:t>randomsearch = np.random.random([40])*80</w:t>
      </w:r>
      <w:r>
        <w:t>.0</w:t>
      </w:r>
    </w:p>
    <w:p w:rsidR="00BA2B32" w:rsidRDefault="00BA2B32" w:rsidP="007A19F9">
      <w:pPr>
        <w:pStyle w:val="BodyTextFirst"/>
      </w:pPr>
      <w:r>
        <w:t xml:space="preserve">The array </w:t>
      </w:r>
      <w:proofErr w:type="spellStart"/>
      <w:r w:rsidRPr="00BA2B32">
        <w:rPr>
          <w:rStyle w:val="CodeInline"/>
        </w:rPr>
        <w:t>randomsearch</w:t>
      </w:r>
      <w:proofErr w:type="spellEnd"/>
      <w:r>
        <w:t xml:space="preserve"> </w:t>
      </w:r>
      <w:r w:rsidR="008F2165">
        <w:t>will look</w:t>
      </w:r>
      <w:r>
        <w:t xml:space="preserve"> like this</w:t>
      </w:r>
    </w:p>
    <w:p w:rsidR="00BA2B32" w:rsidRDefault="00BA2B32" w:rsidP="00BA2B32">
      <w:pPr>
        <w:pStyle w:val="Results"/>
        <w:rPr>
          <w:rFonts w:eastAsiaTheme="minorEastAsia"/>
        </w:rPr>
      </w:pPr>
      <w:r w:rsidRPr="00BA2B32">
        <w:t>array([ 0.84639256, 66.45122608, 74.12903502, 36.68827838, 61.71538757, 69.29592273, 48.76918387, 69.81017465, 1.91224209, 21.72761762, 22.17756662, 9.65059426, 72.85707634, 2.43514133, 53.80488236, 5.70717498, 28.8624395 , 33.44796341, 14.51234312, 41.68112826, 42.79934087, 25.36351055, 58.96704476, 12.81619285, 15.40065752, 28.36088144, 30.27009067, 16.50286852, 73.49673641, 66.24748556, 8.55013954, 29.55887325, 18.61368765, 36.08628824, 22.1053749 , 40.14455129, 73.80825225, 30.60089111, 52.01026629, 47.64968904])</w:t>
      </w:r>
    </w:p>
    <w:p w:rsidR="00BA2B32" w:rsidRDefault="008F2165" w:rsidP="007A19F9">
      <w:pPr>
        <w:pStyle w:val="BodyTextFirst"/>
      </w:pPr>
      <w:r>
        <w:lastRenderedPageBreak/>
        <w:t xml:space="preserve">Depending on the seed you used the actual numbers you get may be different. </w:t>
      </w:r>
      <w:r w:rsidR="00BA2B32">
        <w:t xml:space="preserve">As we have done for grid search, you can see in Figure 7-5 the plot of </w:t>
      </w:r>
      <m:oMath>
        <m:r>
          <w:rPr>
            <w:rFonts w:ascii="Cambria Math" w:hAnsi="Cambria Math"/>
          </w:rPr>
          <m:t>f</m:t>
        </m:r>
        <m:d>
          <m:dPr>
            <m:ctrlPr>
              <w:rPr>
                <w:rFonts w:ascii="Cambria Math" w:hAnsi="Cambria Math"/>
                <w:i/>
              </w:rPr>
            </m:ctrlPr>
          </m:dPr>
          <m:e>
            <m:r>
              <w:rPr>
                <w:rFonts w:ascii="Cambria Math" w:hAnsi="Cambria Math"/>
              </w:rPr>
              <m:t>x</m:t>
            </m:r>
          </m:e>
        </m:d>
      </m:oMath>
      <w:r w:rsidR="00BA2B32">
        <w:t>, where the cross mark the sampled points, and the black square the maximum. On the right plot, you see a zoom around the maximum.</w:t>
      </w:r>
    </w:p>
    <w:p w:rsidR="00BA2B32" w:rsidRPr="00BA2B32" w:rsidRDefault="00BA2B32" w:rsidP="00BA2B32">
      <w:pPr>
        <w:pStyle w:val="FigureCaption"/>
      </w:pPr>
      <w:r>
        <w:t xml:space="preserve">Figure 7-5: </w:t>
      </w:r>
      <w:r w:rsidRPr="00BA2B32">
        <w:t xml:space="preserve">the function </w:t>
      </w:r>
      <m:oMath>
        <m:r>
          <w:rPr>
            <w:rFonts w:ascii="Cambria Math" w:hAnsi="Cambria Math"/>
          </w:rPr>
          <m:t>f</m:t>
        </m:r>
        <m:d>
          <m:dPr>
            <m:ctrlPr>
              <w:rPr>
                <w:rFonts w:ascii="Cambria Math" w:hAnsi="Cambria Math"/>
              </w:rPr>
            </m:ctrlPr>
          </m:dPr>
          <m:e>
            <m:r>
              <w:rPr>
                <w:rFonts w:ascii="Cambria Math" w:hAnsi="Cambria Math"/>
              </w:rPr>
              <m:t>x</m:t>
            </m:r>
          </m:e>
        </m:d>
      </m:oMath>
      <w:r w:rsidRPr="00BA2B32">
        <w:t xml:space="preserve"> on the range </w:t>
      </w:r>
      <m:oMath>
        <m:d>
          <m:dPr>
            <m:begChr m:val="["/>
            <m:endChr m:val="]"/>
            <m:ctrlPr>
              <w:rPr>
                <w:rFonts w:ascii="Cambria Math" w:hAnsi="Cambria Math"/>
              </w:rPr>
            </m:ctrlPr>
          </m:dPr>
          <m:e>
            <m:r>
              <w:rPr>
                <w:rFonts w:ascii="Cambria Math" w:hAnsi="Cambria Math"/>
              </w:rPr>
              <m:t>0,80</m:t>
            </m:r>
          </m:e>
        </m:d>
      </m:oMath>
      <w:r w:rsidRPr="00BA2B32">
        <w:t>. The crosses mark the point we sample</w:t>
      </w:r>
      <w:r w:rsidR="00E50DB0">
        <w:t>d</w:t>
      </w:r>
      <w:r w:rsidRPr="00BA2B32">
        <w:t xml:space="preserve"> </w:t>
      </w:r>
      <w:r w:rsidR="00E50DB0">
        <w:t>with</w:t>
      </w:r>
      <w:r w:rsidRPr="00BA2B32">
        <w:t xml:space="preserve"> </w:t>
      </w:r>
      <w:r>
        <w:t xml:space="preserve">random </w:t>
      </w:r>
      <w:r w:rsidRPr="00BA2B32">
        <w:t>search, and the black square mark the maximum.</w:t>
      </w:r>
    </w:p>
    <w:p w:rsidR="00BA2B32" w:rsidRDefault="00AC5276" w:rsidP="00AC5276">
      <w:pPr>
        <w:pStyle w:val="Figure"/>
        <w:rPr>
          <w:rFonts w:eastAsiaTheme="minorEastAsia"/>
        </w:rPr>
      </w:pPr>
      <w:r>
        <w:rPr>
          <w:rFonts w:eastAsiaTheme="minorEastAsia"/>
          <w:noProof/>
        </w:rPr>
        <w:drawing>
          <wp:inline distT="0" distB="0" distL="0" distR="0">
            <wp:extent cx="5486400" cy="24053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2405380"/>
                    </a:xfrm>
                    <a:prstGeom prst="rect">
                      <a:avLst/>
                    </a:prstGeom>
                    <a:noFill/>
                    <a:ln>
                      <a:noFill/>
                    </a:ln>
                  </pic:spPr>
                </pic:pic>
              </a:graphicData>
            </a:graphic>
          </wp:inline>
        </w:drawing>
      </w:r>
    </w:p>
    <w:p w:rsidR="00BA2B32" w:rsidRDefault="00AC5276" w:rsidP="007A19F9">
      <w:pPr>
        <w:pStyle w:val="BodyTextFirst"/>
        <w:rPr>
          <w:rFonts w:eastAsiaTheme="minorEastAsia"/>
        </w:rPr>
      </w:pPr>
      <w:r>
        <w:t xml:space="preserve">The risk with this method is that, if you are very unlucky, your random chosen points are nowhere close the real maximum. But that probability is quite low. Note that if you take a constant probability distribution for your random points you have the same probability of getting the points everywhere. </w:t>
      </w:r>
      <w:r w:rsidR="008E5DD0">
        <w:t xml:space="preserve"> Now is interesting to see how this method performs. </w:t>
      </w:r>
      <w:r w:rsidR="00430477">
        <w:t>L</w:t>
      </w:r>
      <w:r w:rsidR="008E5DD0">
        <w:t>et's consider 200 different random sets of 40 points</w:t>
      </w:r>
      <w:r w:rsidR="00A05A42">
        <w:t>, obtained by varying the random seed used in the code</w:t>
      </w:r>
      <w:r w:rsidR="008E5DD0">
        <w:t>. The distributions of the maximum found  </w:t>
      </w:r>
      <m:oMath>
        <m:acc>
          <m:accPr>
            <m:chr m:val="̃"/>
            <m:ctrlPr>
              <w:rPr>
                <w:rFonts w:ascii="Cambria Math" w:hAnsi="Cambria Math"/>
                <w:i/>
              </w:rPr>
            </m:ctrlPr>
          </m:accPr>
          <m:e>
            <m:r>
              <w:rPr>
                <w:rFonts w:ascii="Cambria Math" w:hAnsi="Cambria Math"/>
              </w:rPr>
              <m:t>f</m:t>
            </m:r>
          </m:e>
        </m:acc>
      </m:oMath>
      <w:r w:rsidR="008E5DD0">
        <w:t xml:space="preserve"> is plotted in Figure 7-</w:t>
      </w:r>
      <w:r w:rsidR="00E00009">
        <w:t>6</w:t>
      </w:r>
      <w:r w:rsidR="008E5DD0">
        <w:t>.</w:t>
      </w:r>
    </w:p>
    <w:p w:rsidR="008E5DD0" w:rsidRDefault="008E5DD0" w:rsidP="008E5DD0">
      <w:pPr>
        <w:pStyle w:val="FigureCaption"/>
      </w:pPr>
      <w:r>
        <w:t>Figure 7-</w:t>
      </w:r>
      <w:r w:rsidR="00EC223B">
        <w:t>6</w:t>
      </w:r>
      <w:r>
        <w:t>:</w:t>
      </w:r>
      <w:r w:rsidRPr="008E5DD0">
        <w:t xml:space="preserve"> </w:t>
      </w:r>
      <w:r>
        <w:t xml:space="preserve">the distribution of the results for </w:t>
      </w:r>
      <m:oMath>
        <m:acc>
          <m:accPr>
            <m:chr m:val="̃"/>
            <m:ctrlPr>
              <w:rPr>
                <w:rFonts w:ascii="Cambria Math" w:hAnsi="Cambria Math"/>
              </w:rPr>
            </m:ctrlPr>
          </m:accPr>
          <m:e>
            <m:r>
              <w:rPr>
                <w:rFonts w:ascii="Cambria Math" w:hAnsi="Cambria Math"/>
              </w:rPr>
              <m:t>f</m:t>
            </m:r>
          </m:e>
        </m:acc>
      </m:oMath>
      <w:r>
        <w:t xml:space="preserve"> obtained </w:t>
      </w:r>
      <w:r w:rsidR="00E00009">
        <w:t xml:space="preserve">by 200 different random set of 40 points </w:t>
      </w:r>
      <w:r>
        <w:t xml:space="preserve">sampled in the random search. The black vertical line indicates the real maximum of </w:t>
      </w:r>
      <m:oMath>
        <m:r>
          <w:rPr>
            <w:rFonts w:ascii="Cambria Math" w:hAnsi="Cambria Math"/>
          </w:rPr>
          <m:t>f</m:t>
        </m:r>
        <m:d>
          <m:dPr>
            <m:ctrlPr>
              <w:rPr>
                <w:rFonts w:ascii="Cambria Math" w:hAnsi="Cambria Math"/>
              </w:rPr>
            </m:ctrlPr>
          </m:dPr>
          <m:e>
            <m:r>
              <w:rPr>
                <w:rFonts w:ascii="Cambria Math" w:hAnsi="Cambria Math"/>
              </w:rPr>
              <m:t>x</m:t>
            </m:r>
          </m:e>
        </m:d>
      </m:oMath>
      <w:r>
        <w:t>.</w:t>
      </w:r>
    </w:p>
    <w:p w:rsidR="008E5DD0" w:rsidRDefault="008E5DD0" w:rsidP="008E5DD0">
      <w:pPr>
        <w:pStyle w:val="Figure"/>
        <w:rPr>
          <w:rFonts w:eastAsiaTheme="minorEastAsia"/>
        </w:rPr>
      </w:pPr>
      <w:r>
        <w:rPr>
          <w:rFonts w:eastAsiaTheme="minorEastAsia"/>
          <w:noProof/>
        </w:rPr>
        <w:lastRenderedPageBreak/>
        <w:drawing>
          <wp:inline distT="0" distB="0" distL="0" distR="0">
            <wp:extent cx="3345180" cy="2691765"/>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45180" cy="2691765"/>
                    </a:xfrm>
                    <a:prstGeom prst="rect">
                      <a:avLst/>
                    </a:prstGeom>
                    <a:noFill/>
                    <a:ln>
                      <a:noFill/>
                    </a:ln>
                  </pic:spPr>
                </pic:pic>
              </a:graphicData>
            </a:graphic>
          </wp:inline>
        </w:drawing>
      </w:r>
    </w:p>
    <w:p w:rsidR="008E5DD0" w:rsidRDefault="008E5DD0" w:rsidP="007A19F9">
      <w:pPr>
        <w:pStyle w:val="BodyTextFirst"/>
      </w:pPr>
      <w:r>
        <w:t>As you can see regardless of the random sets used you get, in the most cases, very close to the real maximum.</w:t>
      </w:r>
      <w:r w:rsidR="00EC223B">
        <w:t xml:space="preserve"> In Figure 7-7 you can see the distributions of the maximum found with random search varying the number of points sampled, from 10 to 80.</w:t>
      </w:r>
    </w:p>
    <w:p w:rsidR="009F0791" w:rsidRDefault="00EC223B" w:rsidP="009F0791">
      <w:pPr>
        <w:pStyle w:val="FigureCaption"/>
      </w:pPr>
      <w:r>
        <w:t xml:space="preserve">Figure 7-7: the distribution of the results for </w:t>
      </w:r>
      <m:oMath>
        <m:acc>
          <m:accPr>
            <m:chr m:val="̃"/>
            <m:ctrlPr>
              <w:rPr>
                <w:rFonts w:ascii="Cambria Math" w:hAnsi="Cambria Math"/>
              </w:rPr>
            </m:ctrlPr>
          </m:accPr>
          <m:e>
            <m:r>
              <w:rPr>
                <w:rFonts w:ascii="Cambria Math" w:hAnsi="Cambria Math"/>
              </w:rPr>
              <m:t>f</m:t>
            </m:r>
          </m:e>
        </m:acc>
      </m:oMath>
      <w:r>
        <w:t xml:space="preserve"> obtained by varying the number of points </w:t>
      </w:r>
      <m:oMath>
        <m:r>
          <w:rPr>
            <w:rFonts w:ascii="Cambria Math" w:hAnsi="Cambria Math"/>
          </w:rPr>
          <m:t>n</m:t>
        </m:r>
      </m:oMath>
      <w:r>
        <w:t xml:space="preserve"> sampled in the random search, from 10 to 80. The black vertical line indicates the real maximum of </w:t>
      </w:r>
      <m:oMath>
        <m:r>
          <w:rPr>
            <w:rFonts w:ascii="Cambria Math" w:hAnsi="Cambria Math"/>
          </w:rPr>
          <m:t>f</m:t>
        </m:r>
        <m:d>
          <m:dPr>
            <m:ctrlPr>
              <w:rPr>
                <w:rFonts w:ascii="Cambria Math" w:hAnsi="Cambria Math"/>
              </w:rPr>
            </m:ctrlPr>
          </m:dPr>
          <m:e>
            <m:r>
              <w:rPr>
                <w:rFonts w:ascii="Cambria Math" w:hAnsi="Cambria Math"/>
              </w:rPr>
              <m:t>x</m:t>
            </m:r>
          </m:e>
        </m:d>
      </m:oMath>
      <w:r>
        <w:t>.</w:t>
      </w:r>
      <w:r w:rsidR="009F0791" w:rsidRPr="009F0791">
        <w:t xml:space="preserve"> </w:t>
      </w:r>
    </w:p>
    <w:p w:rsidR="00EC223B" w:rsidRDefault="009F0791" w:rsidP="009F0791">
      <w:pPr>
        <w:pStyle w:val="Figure"/>
      </w:pPr>
      <w:r>
        <w:rPr>
          <w:noProof/>
        </w:rPr>
        <w:drawing>
          <wp:inline distT="0" distB="0" distL="0" distR="0" wp14:anchorId="3534EBD9" wp14:editId="4A48BF18">
            <wp:extent cx="3345180" cy="2691765"/>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45180" cy="2691765"/>
                    </a:xfrm>
                    <a:prstGeom prst="rect">
                      <a:avLst/>
                    </a:prstGeom>
                    <a:noFill/>
                    <a:ln>
                      <a:noFill/>
                    </a:ln>
                  </pic:spPr>
                </pic:pic>
              </a:graphicData>
            </a:graphic>
          </wp:inline>
        </w:drawing>
      </w:r>
    </w:p>
    <w:p w:rsidR="00EC223B" w:rsidRDefault="00EC223B" w:rsidP="007A19F9">
      <w:pPr>
        <w:pStyle w:val="BodyTextFirst"/>
        <w:rPr>
          <w:rFonts w:eastAsiaTheme="minorEastAsia"/>
        </w:rPr>
      </w:pPr>
    </w:p>
    <w:p w:rsidR="00EC223B" w:rsidRDefault="009F0791" w:rsidP="007A19F9">
      <w:pPr>
        <w:pStyle w:val="BodyTextFirst"/>
      </w:pPr>
      <w:r>
        <w:lastRenderedPageBreak/>
        <w:t xml:space="preserve">If you compare with grid search, you can see random search is </w:t>
      </w:r>
      <w:r w:rsidR="0060284C">
        <w:t>better</w:t>
      </w:r>
      <w:r>
        <w:t xml:space="preserve"> at getting consistently results closer to the real maximum.</w:t>
      </w:r>
      <w:r w:rsidR="007F3235">
        <w:t xml:space="preserve"> In Figure 7-8 you can see a compari</w:t>
      </w:r>
      <w:r w:rsidR="0060284C">
        <w:t>s</w:t>
      </w:r>
      <w:r w:rsidR="007F3235">
        <w:t xml:space="preserve">on between the distribution you get for your maximum </w:t>
      </w:r>
      <m:oMath>
        <m:acc>
          <m:accPr>
            <m:chr m:val="̃"/>
            <m:ctrlPr>
              <w:rPr>
                <w:rFonts w:ascii="Cambria Math" w:hAnsi="Cambria Math"/>
                <w:i/>
              </w:rPr>
            </m:ctrlPr>
          </m:accPr>
          <m:e>
            <m:r>
              <w:rPr>
                <w:rFonts w:ascii="Cambria Math" w:hAnsi="Cambria Math"/>
              </w:rPr>
              <m:t>f</m:t>
            </m:r>
          </m:e>
        </m:acc>
      </m:oMath>
      <w:r w:rsidR="007F3235">
        <w:t xml:space="preserve"> when using a different number of sampling points </w:t>
      </w:r>
      <m:oMath>
        <m:r>
          <w:rPr>
            <w:rFonts w:ascii="Cambria Math" w:hAnsi="Cambria Math"/>
          </w:rPr>
          <m:t>n</m:t>
        </m:r>
      </m:oMath>
      <w:r w:rsidR="00D046C7">
        <w:t xml:space="preserve"> with random and grid search</w:t>
      </w:r>
      <w:r w:rsidR="007F3235">
        <w:t>. In both cases the plots were generated with 38 different sets, so that the total count is the same.</w:t>
      </w:r>
    </w:p>
    <w:p w:rsidR="00355F71" w:rsidRPr="009D2A3A" w:rsidRDefault="007F3235" w:rsidP="009D2A3A">
      <w:pPr>
        <w:pStyle w:val="FigureCaption"/>
      </w:pPr>
      <w:r>
        <w:t xml:space="preserve">Figure 7-8: A comparison of the distribution of </w:t>
      </w:r>
      <m:oMath>
        <m:acc>
          <m:accPr>
            <m:chr m:val="̃"/>
            <m:ctrlPr>
              <w:rPr>
                <w:rFonts w:ascii="Cambria Math" w:hAnsi="Cambria Math"/>
              </w:rPr>
            </m:ctrlPr>
          </m:accPr>
          <m:e>
            <m:r>
              <w:rPr>
                <w:rFonts w:ascii="Cambria Math" w:hAnsi="Cambria Math"/>
              </w:rPr>
              <m:t>f</m:t>
            </m:r>
          </m:e>
        </m:acc>
      </m:oMath>
      <w:r>
        <w:t xml:space="preserve"> between grid</w:t>
      </w:r>
      <w:r w:rsidR="00355F71">
        <w:t xml:space="preserve"> (right)</w:t>
      </w:r>
      <w:r>
        <w:t xml:space="preserve"> and random </w:t>
      </w:r>
      <w:r w:rsidR="00355F71">
        <w:t xml:space="preserve">(left) </w:t>
      </w:r>
      <w:r>
        <w:t xml:space="preserve">search while varying the number of sampling points </w:t>
      </w:r>
      <m:oMath>
        <m:r>
          <w:rPr>
            <w:rFonts w:ascii="Cambria Math" w:hAnsi="Cambria Math"/>
          </w:rPr>
          <m:t>n</m:t>
        </m:r>
      </m:oMath>
      <w:r>
        <w:t>. Both plots counts sums to 38, the number of different numbers of sampling points used.</w:t>
      </w:r>
      <w:r w:rsidR="00075145">
        <w:t xml:space="preserve"> The correct value of the maximum is marked by the vertical black line in both plots.</w:t>
      </w:r>
    </w:p>
    <w:p w:rsidR="00355F71" w:rsidRDefault="009D2A3A" w:rsidP="00355F71">
      <w:pPr>
        <w:pStyle w:val="Figure"/>
        <w:rPr>
          <w:rFonts w:eastAsiaTheme="minorEastAsia"/>
        </w:rPr>
      </w:pPr>
      <w:r>
        <w:rPr>
          <w:rFonts w:eastAsiaTheme="minorEastAsia"/>
          <w:noProof/>
        </w:rPr>
        <w:drawing>
          <wp:inline distT="0" distB="0" distL="0" distR="0">
            <wp:extent cx="5486400" cy="2382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2382520"/>
                    </a:xfrm>
                    <a:prstGeom prst="rect">
                      <a:avLst/>
                    </a:prstGeom>
                    <a:noFill/>
                    <a:ln>
                      <a:noFill/>
                    </a:ln>
                  </pic:spPr>
                </pic:pic>
              </a:graphicData>
            </a:graphic>
          </wp:inline>
        </w:drawing>
      </w:r>
    </w:p>
    <w:p w:rsidR="00355F71" w:rsidRDefault="009D2A3A" w:rsidP="009D2A3A">
      <w:pPr>
        <w:pStyle w:val="BodyTextCont"/>
        <w:ind w:firstLine="0"/>
      </w:pPr>
      <w:r>
        <w:t>Is easy to see how on average random search is better than grid search. The values you get are consist</w:t>
      </w:r>
      <w:r w:rsidR="00075145">
        <w:t xml:space="preserve">ently closer to the right maximum. </w:t>
      </w:r>
    </w:p>
    <w:p w:rsidR="0014026A" w:rsidRDefault="0014026A" w:rsidP="0014026A">
      <w:pPr>
        <w:pStyle w:val="NoteTipCaution"/>
      </w:pPr>
      <w:r>
        <w:t xml:space="preserve">Random search is consistently better than grid search and you should use it every time is possible. The difference between random search and grid search becomes even more marked when dealing with a multi-dimensional space for your variable </w:t>
      </w:r>
      <m:oMath>
        <m:r>
          <w:rPr>
            <w:rFonts w:ascii="Cambria Math" w:hAnsi="Cambria Math"/>
          </w:rPr>
          <m:t>x</m:t>
        </m:r>
      </m:oMath>
      <w:r>
        <w:t xml:space="preserve">. </w:t>
      </w:r>
      <w:r w:rsidR="00C8051E">
        <w:t>H</w:t>
      </w:r>
      <w:r>
        <w:t>yper parameter tuning is practically always a multi-dimensional optimization problem.</w:t>
      </w:r>
    </w:p>
    <w:p w:rsidR="002D0B4B" w:rsidRPr="002D0B4B" w:rsidRDefault="002D0B4B" w:rsidP="002D0B4B">
      <w:pPr>
        <w:pStyle w:val="BodyTextCont"/>
        <w:ind w:firstLine="0"/>
      </w:pPr>
      <w:r>
        <w:t xml:space="preserve">If you are interested in a very good paper on how random search scale at high dimensional problems, you can read the paper by J. </w:t>
      </w:r>
      <w:proofErr w:type="spellStart"/>
      <w:r>
        <w:t>Bergstra</w:t>
      </w:r>
      <w:proofErr w:type="spellEnd"/>
      <w:r>
        <w:t xml:space="preserve"> and Y. </w:t>
      </w:r>
      <w:proofErr w:type="spellStart"/>
      <w:r>
        <w:t>Bengio</w:t>
      </w:r>
      <w:proofErr w:type="spellEnd"/>
      <w:r>
        <w:t xml:space="preserve">, </w:t>
      </w:r>
      <w:r>
        <w:rPr>
          <w:rStyle w:val="Emphasis"/>
        </w:rPr>
        <w:t xml:space="preserve">Random Search for Hyper-Parameter </w:t>
      </w:r>
      <w:r w:rsidR="00A04B94">
        <w:rPr>
          <w:rStyle w:val="Emphasis"/>
        </w:rPr>
        <w:t>Optimization</w:t>
      </w:r>
      <w:r>
        <w:rPr>
          <w:rStyle w:val="Emphasis"/>
        </w:rPr>
        <w:t xml:space="preserve">, </w:t>
      </w:r>
      <w:r>
        <w:t xml:space="preserve">that you can find here: </w:t>
      </w:r>
      <w:hyperlink r:id="rId20" w:history="1">
        <w:r w:rsidRPr="002D0B4B">
          <w:rPr>
            <w:rStyle w:val="SmartHyperlink"/>
          </w:rPr>
          <w:t>https://goo.gl/efc8Qv</w:t>
        </w:r>
      </w:hyperlink>
      <w:r>
        <w:t xml:space="preserve">. </w:t>
      </w:r>
    </w:p>
    <w:p w:rsidR="00BA2B32" w:rsidRDefault="00BA2B32" w:rsidP="00BA2B32">
      <w:pPr>
        <w:pStyle w:val="Heading1"/>
      </w:pPr>
      <w:r>
        <w:t>Coarse to fine optimization</w:t>
      </w:r>
    </w:p>
    <w:p w:rsidR="0097672A" w:rsidRDefault="00EF7701" w:rsidP="0097672A">
      <w:pPr>
        <w:pStyle w:val="BodyTextFirst"/>
      </w:pPr>
      <w:r>
        <w:t>T</w:t>
      </w:r>
      <w:r w:rsidR="0097672A">
        <w:t xml:space="preserve">here is still an optimization </w:t>
      </w:r>
      <w:r w:rsidR="00D157E9">
        <w:t xml:space="preserve">trick </w:t>
      </w:r>
      <w:r w:rsidR="0097672A">
        <w:t>that helps with grid or random search</w:t>
      </w:r>
      <w:r w:rsidR="00507F24">
        <w:t xml:space="preserve">. It is called </w:t>
      </w:r>
      <w:r>
        <w:t>"</w:t>
      </w:r>
      <w:r w:rsidR="00507F24">
        <w:t>coarse to fine optimization</w:t>
      </w:r>
      <w:r>
        <w:t>"</w:t>
      </w:r>
      <w:r w:rsidR="00507F24">
        <w:t xml:space="preserve">. Let's suppose we want to find the maximum of </w:t>
      </w:r>
      <m:oMath>
        <m:r>
          <w:rPr>
            <w:rFonts w:ascii="Cambria Math" w:hAnsi="Cambria Math"/>
          </w:rPr>
          <m:t>f</m:t>
        </m:r>
        <m:d>
          <m:dPr>
            <m:ctrlPr>
              <w:rPr>
                <w:rFonts w:ascii="Cambria Math" w:hAnsi="Cambria Math"/>
                <w:i/>
              </w:rPr>
            </m:ctrlPr>
          </m:dPr>
          <m:e>
            <m:r>
              <w:rPr>
                <w:rFonts w:ascii="Cambria Math" w:hAnsi="Cambria Math"/>
              </w:rPr>
              <m:t>x</m:t>
            </m:r>
          </m:e>
        </m:d>
      </m:oMath>
      <w:r w:rsidR="00507F24">
        <w:t xml:space="preserve"> between </w:t>
      </w:r>
      <m:oMath>
        <m:sSub>
          <m:sSubPr>
            <m:ctrlPr>
              <w:rPr>
                <w:rFonts w:ascii="Cambria Math" w:hAnsi="Cambria Math"/>
                <w:i/>
              </w:rPr>
            </m:ctrlPr>
          </m:sSubPr>
          <m:e>
            <m:r>
              <w:rPr>
                <w:rFonts w:ascii="Cambria Math" w:hAnsi="Cambria Math"/>
              </w:rPr>
              <m:t>x</m:t>
            </m:r>
          </m:e>
          <m:sub>
            <m:r>
              <w:rPr>
                <w:rFonts w:ascii="Cambria Math" w:hAnsi="Cambria Math"/>
              </w:rPr>
              <m:t>min</m:t>
            </m:r>
          </m:sub>
        </m:sSub>
      </m:oMath>
      <w:r w:rsidR="00507F24">
        <w:t xml:space="preserve"> and </w:t>
      </w:r>
      <m:oMath>
        <m:sSub>
          <m:sSubPr>
            <m:ctrlPr>
              <w:rPr>
                <w:rFonts w:ascii="Cambria Math" w:hAnsi="Cambria Math"/>
                <w:i/>
              </w:rPr>
            </m:ctrlPr>
          </m:sSubPr>
          <m:e>
            <m:r>
              <w:rPr>
                <w:rFonts w:ascii="Cambria Math" w:hAnsi="Cambria Math"/>
              </w:rPr>
              <m:t>x</m:t>
            </m:r>
          </m:e>
          <m:sub>
            <m:r>
              <w:rPr>
                <w:rFonts w:ascii="Cambria Math" w:hAnsi="Cambria Math"/>
              </w:rPr>
              <m:t>max</m:t>
            </m:r>
          </m:sub>
        </m:sSub>
      </m:oMath>
      <w:r w:rsidR="00507F24">
        <w:t xml:space="preserve">. </w:t>
      </w:r>
      <w:r w:rsidR="00D157E9">
        <w:t>I</w:t>
      </w:r>
      <w:r w:rsidR="00507F24">
        <w:t xml:space="preserve"> will explain </w:t>
      </w:r>
      <w:r w:rsidR="00507F24">
        <w:lastRenderedPageBreak/>
        <w:t xml:space="preserve">the idea for random search, but it works in the same way with grid search. The following steps gives you the </w:t>
      </w:r>
      <w:r w:rsidR="00AC49F5">
        <w:t>algorithm</w:t>
      </w:r>
      <w:r w:rsidR="00507F24">
        <w:t xml:space="preserve"> you need to follow for this optimization.</w:t>
      </w:r>
    </w:p>
    <w:p w:rsidR="00507F24" w:rsidRPr="007A5E07" w:rsidRDefault="00507F24" w:rsidP="007A5E07">
      <w:pPr>
        <w:pStyle w:val="NumList"/>
        <w:numPr>
          <w:ilvl w:val="0"/>
          <w:numId w:val="9"/>
        </w:numPr>
        <w:rPr>
          <w:rFonts w:eastAsiaTheme="minorEastAsia"/>
        </w:rPr>
      </w:pPr>
      <w:r>
        <w:t xml:space="preserve">Do a random search </w:t>
      </w:r>
      <w:r w:rsidR="007A5E07">
        <w:t xml:space="preserve">in the region </w:t>
      </w:r>
      <w:r>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oMath>
      <w:r w:rsidR="007A5E07">
        <w:t>.</w:t>
      </w:r>
      <w:r w:rsidRPr="00507F24">
        <w:t xml:space="preserve"> </w:t>
      </w:r>
      <w:r w:rsidR="007A5E07">
        <w:t>L</w:t>
      </w:r>
      <w:r>
        <w:t xml:space="preserve">et's indicate the maximum </w:t>
      </w:r>
      <w:r w:rsidR="0038634A">
        <w:t>found</w:t>
      </w:r>
      <w:r>
        <w:t xml:space="preserve"> with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1</m:t>
                </m:r>
              </m:sub>
            </m:sSub>
          </m:e>
        </m:d>
      </m:oMath>
    </w:p>
    <w:p w:rsidR="00507F24" w:rsidRDefault="00507F24" w:rsidP="00A50ABF">
      <w:pPr>
        <w:pStyle w:val="NumList"/>
        <w:numPr>
          <w:ilvl w:val="0"/>
          <w:numId w:val="9"/>
        </w:numPr>
      </w:pPr>
      <w:r>
        <w:t xml:space="preserve">Consider now a smaller region around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494A4A">
        <w:t>,</w:t>
      </w:r>
      <w:r>
        <w:t xml:space="preserv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1</m:t>
                </m:r>
              </m:sub>
            </m:sSub>
          </m:e>
        </m:d>
      </m:oMath>
      <w:r>
        <w:t xml:space="preserve"> for some </w:t>
      </w:r>
      <m:oMath>
        <m: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that we will discuss later and do again a random search in this region</w:t>
      </w:r>
      <w:r w:rsidR="00494A4A">
        <w:t xml:space="preserve">. </w:t>
      </w:r>
      <w:r>
        <w:t xml:space="preserve">Our hypothesis is of course that the real maximum lies in this region. We will indicate the maximum you find </w:t>
      </w:r>
      <w:r w:rsidR="00D157E9">
        <w:t xml:space="preserve">here </w:t>
      </w:r>
      <w:r>
        <w:t xml:space="preserve">with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w:p>
    <w:p w:rsidR="00507F24" w:rsidRDefault="00507F24" w:rsidP="00A50ABF">
      <w:pPr>
        <w:pStyle w:val="NumList"/>
        <w:numPr>
          <w:ilvl w:val="0"/>
          <w:numId w:val="9"/>
        </w:numPr>
      </w:pPr>
      <w:r>
        <w:t xml:space="preserve">Repeat step 2 around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D157E9">
        <w:t xml:space="preserve">, in the region we will indicate with </w:t>
      </w:r>
      <m:oMath>
        <m:sSub>
          <m:sSubPr>
            <m:ctrlPr>
              <w:rPr>
                <w:rFonts w:ascii="Cambria Math" w:hAnsi="Cambria Math"/>
                <w:i/>
              </w:rPr>
            </m:ctrlPr>
          </m:sSubPr>
          <m:e>
            <m:r>
              <w:rPr>
                <w:rFonts w:ascii="Cambria Math" w:hAnsi="Cambria Math"/>
              </w:rPr>
              <m:t>R</m:t>
            </m:r>
          </m:e>
          <m:sub>
            <m:r>
              <w:rPr>
                <w:rFonts w:ascii="Cambria Math" w:hAnsi="Cambria Math"/>
              </w:rPr>
              <m:t>3</m:t>
            </m:r>
          </m:sub>
        </m:sSub>
      </m:oMath>
      <w:r w:rsidR="00D157E9">
        <w:t xml:space="preserve"> </w:t>
      </w:r>
      <w:r w:rsidR="00AC49F5">
        <w:t xml:space="preserve">with a </w:t>
      </w:r>
      <m:oMath>
        <m: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2</m:t>
            </m:r>
          </m:sub>
        </m:sSub>
      </m:oMath>
      <w:r w:rsidR="00AC49F5">
        <w:t xml:space="preserve"> smaller than </w:t>
      </w:r>
      <m:oMath>
        <m: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1</m:t>
            </m:r>
          </m:sub>
        </m:sSub>
      </m:oMath>
      <w:r w:rsidR="00AC49F5">
        <w:t xml:space="preserve"> </w:t>
      </w:r>
      <w:r w:rsidR="00D157E9">
        <w:t xml:space="preserve">and indicate the maximum you find in this step with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3</m:t>
                </m:r>
              </m:sub>
            </m:sSub>
          </m:e>
        </m:d>
      </m:oMath>
    </w:p>
    <w:p w:rsidR="00D157E9" w:rsidRPr="00D157E9" w:rsidRDefault="00D157E9" w:rsidP="00A50ABF">
      <w:pPr>
        <w:pStyle w:val="NumList"/>
        <w:numPr>
          <w:ilvl w:val="0"/>
          <w:numId w:val="9"/>
        </w:numPr>
        <w:rPr>
          <w:rFonts w:eastAsiaTheme="minorEastAsia"/>
        </w:rPr>
      </w:pPr>
      <w:r>
        <w:t xml:space="preserve">Now repeat step 2 again around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t xml:space="preserve">, in the region we will indicate with </w:t>
      </w:r>
      <m:oMath>
        <m:sSub>
          <m:sSubPr>
            <m:ctrlPr>
              <w:rPr>
                <w:rFonts w:ascii="Cambria Math" w:hAnsi="Cambria Math"/>
                <w:i/>
              </w:rPr>
            </m:ctrlPr>
          </m:sSubPr>
          <m:e>
            <m:r>
              <w:rPr>
                <w:rFonts w:ascii="Cambria Math" w:hAnsi="Cambria Math"/>
              </w:rPr>
              <m:t>R</m:t>
            </m:r>
          </m:e>
          <m:sub>
            <m:r>
              <w:rPr>
                <w:rFonts w:ascii="Cambria Math" w:hAnsi="Cambria Math"/>
              </w:rPr>
              <m:t>4</m:t>
            </m:r>
          </m:sub>
        </m:sSub>
      </m:oMath>
      <w:r w:rsidR="00AC2F4C">
        <w:t xml:space="preserve"> </w:t>
      </w:r>
      <w:r w:rsidR="00AC2F4C" w:rsidRPr="00AC2F4C">
        <w:t xml:space="preserve">with a </w:t>
      </w:r>
      <m:oMath>
        <m: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3</m:t>
            </m:r>
          </m:sub>
        </m:sSub>
      </m:oMath>
      <w:r w:rsidR="00AC2F4C" w:rsidRPr="00AC2F4C">
        <w:t xml:space="preserve"> smaller than </w:t>
      </w:r>
      <m:oMath>
        <m: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2</m:t>
            </m:r>
          </m:sub>
        </m:sSub>
      </m:oMath>
    </w:p>
    <w:p w:rsidR="00D157E9" w:rsidRPr="00D157E9" w:rsidRDefault="00D157E9" w:rsidP="00A50ABF">
      <w:pPr>
        <w:pStyle w:val="NumList"/>
        <w:numPr>
          <w:ilvl w:val="0"/>
          <w:numId w:val="9"/>
        </w:numPr>
        <w:rPr>
          <w:rFonts w:eastAsiaTheme="minorEastAsia"/>
        </w:rPr>
      </w:pPr>
      <w:r>
        <w:t xml:space="preserve">Go on in the same way as many times as you need until the maximum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m:t>
                </m:r>
              </m:sub>
            </m:sSub>
          </m:e>
        </m:d>
      </m:oMath>
      <w:r>
        <w:t xml:space="preserve"> in the region </w:t>
      </w:r>
      <m:oMath>
        <m:sSub>
          <m:sSubPr>
            <m:ctrlPr>
              <w:rPr>
                <w:rFonts w:ascii="Cambria Math" w:hAnsi="Cambria Math"/>
                <w:i/>
              </w:rPr>
            </m:ctrlPr>
          </m:sSubPr>
          <m:e>
            <m:r>
              <w:rPr>
                <w:rFonts w:ascii="Cambria Math" w:hAnsi="Cambria Math"/>
              </w:rPr>
              <m:t>R</m:t>
            </m:r>
          </m:e>
          <m:sub>
            <m:r>
              <w:rPr>
                <w:rFonts w:ascii="Cambria Math" w:hAnsi="Cambria Math"/>
              </w:rPr>
              <m:t>i+1</m:t>
            </m:r>
          </m:sub>
        </m:sSub>
      </m:oMath>
      <w:r>
        <w:t xml:space="preserve"> does not change any more. </w:t>
      </w:r>
    </w:p>
    <w:p w:rsidR="00B97FD9" w:rsidRDefault="00507F24" w:rsidP="00507F24">
      <w:pPr>
        <w:pStyle w:val="BodyTextCont"/>
        <w:ind w:firstLine="0"/>
      </w:pPr>
      <w:r>
        <w:t xml:space="preserve">Usually just one or two iterations are used, but theoretically you could go on for </w:t>
      </w:r>
      <w:proofErr w:type="gramStart"/>
      <w:r w:rsidR="00497F0F">
        <w:t>a large number of</w:t>
      </w:r>
      <w:proofErr w:type="gramEnd"/>
      <w:r>
        <w:t xml:space="preserve"> iterations. The problem </w:t>
      </w:r>
      <w:r w:rsidR="00497F0F">
        <w:t xml:space="preserve">with this method </w:t>
      </w:r>
      <w:r>
        <w:t xml:space="preserve">is that you cannot be </w:t>
      </w:r>
      <w:proofErr w:type="gramStart"/>
      <w:r>
        <w:t>really sure</w:t>
      </w:r>
      <w:proofErr w:type="gramEnd"/>
      <w:r>
        <w:t xml:space="preserve"> that your real maximum really lies in your </w:t>
      </w:r>
      <w:r w:rsidR="00497F0F">
        <w:t xml:space="preserve">regions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But this optimization has a big advantage</w:t>
      </w:r>
      <w:r w:rsidR="001B57E1">
        <w:t xml:space="preserve"> if it does</w:t>
      </w:r>
      <w:r>
        <w:t xml:space="preserve">. Let's consider the case where we do a standard random search. If we want to have on average a distance between the sampled points of 1% of </w:t>
      </w:r>
      <m:oMath>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oMath>
      <w:r>
        <w:t xml:space="preserve"> we </w:t>
      </w:r>
      <w:r w:rsidR="00E26DC8">
        <w:t>would</w:t>
      </w:r>
      <w:r>
        <w:t xml:space="preserve"> need around 100 points</w:t>
      </w:r>
      <w:r w:rsidR="00147ABF">
        <w:t xml:space="preserve"> if we </w:t>
      </w:r>
      <w:r w:rsidR="00497F0F">
        <w:t>decided to perform</w:t>
      </w:r>
      <w:r w:rsidR="00147ABF">
        <w:t xml:space="preserve"> only one random search</w:t>
      </w:r>
      <w:r w:rsidR="00E26DC8">
        <w:t xml:space="preserve">, and consequently </w:t>
      </w:r>
      <w:r w:rsidR="00497F0F">
        <w:t xml:space="preserve">we had to perform </w:t>
      </w:r>
      <w:r w:rsidR="00E26DC8">
        <w:t>100 evaluation</w:t>
      </w:r>
      <w:r w:rsidR="00E32EA3">
        <w:t>s</w:t>
      </w:r>
      <w:r>
        <w:t>.</w:t>
      </w:r>
      <w:r w:rsidR="00C532A3">
        <w:t xml:space="preserve"> Now let 's consider the algorithm we just described. We could start with just 10 points in </w:t>
      </w:r>
      <w:r w:rsidR="00501E82">
        <w:t xml:space="preserve">region </w:t>
      </w:r>
      <m:oMath>
        <m:sSub>
          <m:sSubPr>
            <m:ctrlPr>
              <w:rPr>
                <w:rFonts w:ascii="Cambria Math" w:hAnsi="Cambria Math"/>
                <w:i/>
              </w:rPr>
            </m:ctrlPr>
          </m:sSubPr>
          <m:e>
            <m:r>
              <w:rPr>
                <w:rFonts w:ascii="Cambria Math" w:hAnsi="Cambria Math"/>
              </w:rPr>
              <m:t>R</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oMath>
      <w:r w:rsidR="00C532A3">
        <w:t xml:space="preserve">, </w:t>
      </w:r>
      <w:r w:rsidR="00501E82">
        <w:t xml:space="preserve">here we will indicate the maximum we find with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e>
        </m:d>
      </m:oMath>
      <w:r w:rsidR="00501E82">
        <w:t>. T</w:t>
      </w:r>
      <w:r w:rsidR="00C532A3">
        <w:t xml:space="preserve">hen </w:t>
      </w:r>
      <w:r w:rsidR="000C68E3">
        <w:t xml:space="preserve">let's </w:t>
      </w:r>
      <w:r w:rsidR="00C532A3">
        <w:t xml:space="preserve">take </w:t>
      </w:r>
      <m:oMath>
        <m:r>
          <w:rPr>
            <w:rFonts w:ascii="Cambria Math" w:hAnsi="Cambria Math"/>
          </w:rPr>
          <m:t>2δx=</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m:rPr>
                    <m:sty m:val="p"/>
                  </m:rPr>
                  <w:rPr>
                    <w:rFonts w:ascii="Cambria Math" w:hAnsi="Cambria Math"/>
                  </w:rPr>
                  <m:t>min</m:t>
                </m:r>
              </m:sub>
            </m:sSub>
          </m:num>
          <m:den>
            <m:r>
              <w:rPr>
                <w:rFonts w:ascii="Cambria Math" w:hAnsi="Cambria Math"/>
              </w:rPr>
              <m:t>10</m:t>
            </m:r>
          </m:den>
        </m:f>
      </m:oMath>
      <w:r w:rsidR="00C532A3">
        <w:t xml:space="preserve"> and let's take again 10 points in </w:t>
      </w:r>
      <w:r w:rsidR="00435DD8">
        <w:t>region</w:t>
      </w:r>
      <w:r w:rsidR="00C532A3">
        <w:t xml:space="preserve"> </w:t>
      </w:r>
      <m:oMath>
        <m:sSub>
          <m:sSubPr>
            <m:ctrlPr>
              <w:rPr>
                <w:rFonts w:ascii="Cambria Math" w:hAnsi="Cambria Math"/>
                <w:i/>
              </w:rPr>
            </m:ctrlPr>
          </m:sSubPr>
          <m:e>
            <m:r>
              <w:rPr>
                <w:rFonts w:ascii="Cambria Math" w:hAnsi="Cambria Math"/>
              </w:rPr>
              <m:t>R</m:t>
            </m:r>
          </m:e>
          <m:sub>
            <m:r>
              <w:rPr>
                <w:rFonts w:ascii="Cambria Math" w:hAnsi="Cambria Math"/>
              </w:rPr>
              <m:t>2</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-δx,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+δx</m:t>
        </m:r>
      </m:oMath>
      <w:r w:rsidR="00501E82">
        <w:t>)</w:t>
      </w:r>
      <w:r w:rsidR="00C532A3">
        <w:t xml:space="preserve">. In the interval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-δx,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+δx</m:t>
            </m:r>
          </m:e>
        </m:d>
      </m:oMath>
      <w:r w:rsidR="00C532A3">
        <w:t xml:space="preserve"> we will have on average a distance between the points of 1% of </w:t>
      </w:r>
      <m:oMath>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oMath>
      <w:r w:rsidR="00C532A3">
        <w:t xml:space="preserve">, but we just sampled our functions only 20 times instead of 100, so a factor 5 less! </w:t>
      </w:r>
      <w:r w:rsidR="00497F0F">
        <w:t xml:space="preserve"> </w:t>
      </w:r>
      <w:r w:rsidR="00B97FD9">
        <w:t xml:space="preserve">For </w:t>
      </w:r>
      <w:r w:rsidR="00776104">
        <w:t>example,</w:t>
      </w:r>
      <w:r w:rsidR="00B97FD9">
        <w:t xml:space="preserve"> let's just sample our function </w:t>
      </w:r>
      <w:r w:rsidR="00B4172B">
        <w:t xml:space="preserve">we used above </w:t>
      </w:r>
      <w:r w:rsidR="00497F0F">
        <w:t xml:space="preserve">between </w:t>
      </w:r>
      <m:oMath>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=0</m:t>
        </m:r>
      </m:oMath>
      <w:r w:rsidR="00497F0F">
        <w:t xml:space="preserve"> and </w:t>
      </w:r>
      <m:oMath>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=80</m:t>
        </m:r>
      </m:oMath>
      <w:r w:rsidR="00497F0F">
        <w:t xml:space="preserve"> </w:t>
      </w:r>
      <w:r w:rsidR="00B97FD9">
        <w:t>with 10 points with the code</w:t>
      </w:r>
    </w:p>
    <w:p w:rsidR="00B97FD9" w:rsidRPr="00B97FD9" w:rsidRDefault="00B97FD9" w:rsidP="00B97FD9">
      <w:pPr>
        <w:pStyle w:val="Code"/>
      </w:pPr>
      <w:r w:rsidRPr="00B97FD9">
        <w:t>np.random.seed(5)</w:t>
      </w:r>
    </w:p>
    <w:p w:rsidR="00B97FD9" w:rsidRPr="00B97FD9" w:rsidRDefault="00B97FD9" w:rsidP="00B97FD9">
      <w:pPr>
        <w:pStyle w:val="Code"/>
      </w:pPr>
      <w:r w:rsidRPr="00B97FD9">
        <w:t>randomsearch = np.random.random([10])*80</w:t>
      </w:r>
    </w:p>
    <w:p w:rsidR="00B97FD9" w:rsidRPr="00B97FD9" w:rsidRDefault="00B97FD9" w:rsidP="00B97FD9">
      <w:pPr>
        <w:pStyle w:val="Code"/>
      </w:pPr>
    </w:p>
    <w:p w:rsidR="00B97FD9" w:rsidRPr="00B97FD9" w:rsidRDefault="00B97FD9" w:rsidP="00B97FD9">
      <w:pPr>
        <w:pStyle w:val="Code"/>
      </w:pPr>
      <w:r w:rsidRPr="00B97FD9">
        <w:t>x = 0</w:t>
      </w:r>
    </w:p>
    <w:p w:rsidR="00B97FD9" w:rsidRPr="00B97FD9" w:rsidRDefault="00B97FD9" w:rsidP="00B97FD9">
      <w:pPr>
        <w:pStyle w:val="Code"/>
      </w:pPr>
      <w:r w:rsidRPr="00B97FD9">
        <w:t>m = 0.0</w:t>
      </w:r>
    </w:p>
    <w:p w:rsidR="00B97FD9" w:rsidRPr="00B97FD9" w:rsidRDefault="00B97FD9" w:rsidP="00B97FD9">
      <w:pPr>
        <w:pStyle w:val="Code"/>
      </w:pPr>
      <w:r w:rsidRPr="00B97FD9">
        <w:t>for i, val in np.ndenumerate(</w:t>
      </w:r>
      <w:r>
        <w:t>f</w:t>
      </w:r>
      <w:r w:rsidRPr="00B97FD9">
        <w:t>(randomsearch)):</w:t>
      </w:r>
    </w:p>
    <w:p w:rsidR="00B97FD9" w:rsidRPr="00B97FD9" w:rsidRDefault="00B97FD9" w:rsidP="00B97FD9">
      <w:pPr>
        <w:pStyle w:val="Code"/>
      </w:pPr>
      <w:r w:rsidRPr="00B97FD9">
        <w:t xml:space="preserve">    if (val &gt; m):</w:t>
      </w:r>
    </w:p>
    <w:p w:rsidR="00B97FD9" w:rsidRPr="00B97FD9" w:rsidRDefault="00B97FD9" w:rsidP="00B97FD9">
      <w:pPr>
        <w:pStyle w:val="Code"/>
      </w:pPr>
      <w:r w:rsidRPr="00B97FD9">
        <w:t xml:space="preserve">        m = val</w:t>
      </w:r>
    </w:p>
    <w:p w:rsidR="00B97FD9" w:rsidRDefault="00B97FD9" w:rsidP="00B97FD9">
      <w:pPr>
        <w:pStyle w:val="Code"/>
      </w:pPr>
      <w:r w:rsidRPr="00B97FD9">
        <w:t xml:space="preserve">        x = randomsearch[i]</w:t>
      </w:r>
    </w:p>
    <w:p w:rsidR="00B97FD9" w:rsidRDefault="00B97FD9" w:rsidP="00B97FD9">
      <w:pPr>
        <w:pStyle w:val="BodyTextCont"/>
        <w:ind w:firstLine="0"/>
      </w:pPr>
      <w:r>
        <w:t xml:space="preserve">this gives us the maximum location and value of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r>
          <w:rPr>
            <w:rFonts w:ascii="Cambria Math" w:hAnsi="Cambria Math"/>
          </w:rPr>
          <m:t>69.65</m:t>
        </m:r>
      </m:oMath>
      <w:r>
        <w:t xml:space="preserve"> and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r>
          <w:rPr>
            <w:rFonts w:ascii="Cambria Math" w:hAnsi="Cambria Math"/>
          </w:rPr>
          <m:t>14.89</m:t>
        </m:r>
      </m:oMath>
      <w:r>
        <w:t xml:space="preserve">, so not bad but not yet as precise as the real ones 69.18 and 15.027. Now let's sample again </w:t>
      </w:r>
      <w:r w:rsidR="00B4172B">
        <w:t xml:space="preserve">10 points </w:t>
      </w:r>
      <w:r>
        <w:t>around the maximum we have found</w:t>
      </w:r>
      <w:r w:rsidR="00F30182">
        <w:t xml:space="preserve"> in the regions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-4,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+4)</m:t>
        </m:r>
      </m:oMath>
    </w:p>
    <w:p w:rsidR="00B97FD9" w:rsidRPr="00B97FD9" w:rsidRDefault="00B97FD9" w:rsidP="00B97FD9">
      <w:pPr>
        <w:pStyle w:val="Code"/>
      </w:pPr>
      <w:r w:rsidRPr="00B97FD9">
        <w:t>randomsearch = x + (np.random.random([10])-0.5)*8</w:t>
      </w:r>
    </w:p>
    <w:p w:rsidR="00B97FD9" w:rsidRPr="00B97FD9" w:rsidRDefault="00B97FD9" w:rsidP="00B97FD9">
      <w:pPr>
        <w:pStyle w:val="Code"/>
      </w:pPr>
    </w:p>
    <w:p w:rsidR="00B97FD9" w:rsidRPr="00B97FD9" w:rsidRDefault="00B97FD9" w:rsidP="00B97FD9">
      <w:pPr>
        <w:pStyle w:val="Code"/>
      </w:pPr>
      <w:r w:rsidRPr="00B97FD9">
        <w:t>x = 0</w:t>
      </w:r>
    </w:p>
    <w:p w:rsidR="00B97FD9" w:rsidRPr="00B97FD9" w:rsidRDefault="00B97FD9" w:rsidP="00B97FD9">
      <w:pPr>
        <w:pStyle w:val="Code"/>
      </w:pPr>
      <w:r w:rsidRPr="00B97FD9">
        <w:lastRenderedPageBreak/>
        <w:t>m = 0.0</w:t>
      </w:r>
    </w:p>
    <w:p w:rsidR="00B97FD9" w:rsidRPr="00B97FD9" w:rsidRDefault="00B97FD9" w:rsidP="00B97FD9">
      <w:pPr>
        <w:pStyle w:val="Code"/>
      </w:pPr>
      <w:r w:rsidRPr="00B97FD9">
        <w:t>for i, val in np.ndenumerate(maxim(randomsearch)):</w:t>
      </w:r>
    </w:p>
    <w:p w:rsidR="00B97FD9" w:rsidRPr="00B97FD9" w:rsidRDefault="00B97FD9" w:rsidP="00B97FD9">
      <w:pPr>
        <w:pStyle w:val="Code"/>
      </w:pPr>
      <w:r w:rsidRPr="00B97FD9">
        <w:t xml:space="preserve">    if (val &gt; m):</w:t>
      </w:r>
    </w:p>
    <w:p w:rsidR="00B97FD9" w:rsidRPr="00B97FD9" w:rsidRDefault="00B97FD9" w:rsidP="00B97FD9">
      <w:pPr>
        <w:pStyle w:val="Code"/>
      </w:pPr>
      <w:r w:rsidRPr="00B97FD9">
        <w:t xml:space="preserve">        m = val</w:t>
      </w:r>
    </w:p>
    <w:p w:rsidR="00B97FD9" w:rsidRDefault="00B97FD9" w:rsidP="00B97FD9">
      <w:pPr>
        <w:pStyle w:val="Code"/>
      </w:pPr>
      <w:r w:rsidRPr="00B97FD9">
        <w:t xml:space="preserve">        x = randomsearch[i]</w:t>
      </w:r>
    </w:p>
    <w:p w:rsidR="00B97FD9" w:rsidRDefault="00B97FD9" w:rsidP="00B97FD9">
      <w:pPr>
        <w:pStyle w:val="BodyTextCont"/>
        <w:ind w:firstLine="0"/>
        <w:rPr>
          <w:rFonts w:eastAsiaTheme="minorEastAsia"/>
        </w:rPr>
      </w:pPr>
      <w:r>
        <w:t>this gives us the resul</w:t>
      </w:r>
      <w:r w:rsidR="00776104">
        <w:t>t</w:t>
      </w:r>
      <w:r>
        <w:t xml:space="preserve"> 69.189 and 15.027. Quite a precise result</w:t>
      </w:r>
      <w:r w:rsidR="005F5F3F">
        <w:t xml:space="preserve"> w</w:t>
      </w:r>
      <w:r>
        <w:t xml:space="preserve">ith only 20 evaluations of the function. If we do a plain random search with </w:t>
      </w:r>
      <w:r w:rsidRPr="00B97FD9">
        <w:rPr>
          <w:rStyle w:val="Strong"/>
        </w:rPr>
        <w:t>500</w:t>
      </w:r>
      <w:r>
        <w:t xml:space="preserve"> (25 times </w:t>
      </w:r>
      <w:r w:rsidR="00821E1C">
        <w:t xml:space="preserve">more than </w:t>
      </w:r>
      <w:r>
        <w:t xml:space="preserve">what we </w:t>
      </w:r>
      <w:r w:rsidR="00821E1C">
        <w:t xml:space="preserve">just </w:t>
      </w:r>
      <w:r>
        <w:t xml:space="preserve">did) sampling </w:t>
      </w:r>
      <w:r w:rsidR="005F3601">
        <w:t>points,</w:t>
      </w:r>
      <w:r>
        <w:t xml:space="preserve"> we get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r>
          <w:rPr>
            <w:rFonts w:ascii="Cambria Math" w:hAnsi="Cambria Math"/>
          </w:rPr>
          <m:t>69.08</m:t>
        </m:r>
      </m:oMath>
      <w:r>
        <w:t xml:space="preserve"> and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r>
          <w:rPr>
            <w:rFonts w:ascii="Cambria Math" w:hAnsi="Cambria Math"/>
          </w:rPr>
          <m:t>15.022</m:t>
        </m:r>
      </m:oMath>
      <w:r>
        <w:t>. This result shows how this trick can</w:t>
      </w:r>
      <w:r w:rsidR="00791CF0">
        <w:t xml:space="preserve"> be</w:t>
      </w:r>
      <w:r w:rsidR="005F3601">
        <w:t xml:space="preserve"> </w:t>
      </w:r>
      <w:proofErr w:type="gramStart"/>
      <w:r w:rsidR="005F3601">
        <w:t>really</w:t>
      </w:r>
      <w:r w:rsidR="00791CF0">
        <w:t xml:space="preserve"> helpful</w:t>
      </w:r>
      <w:proofErr w:type="gramEnd"/>
      <w:r>
        <w:t>. But remember the risk: if your maximum is not in your</w:t>
      </w:r>
      <w:r w:rsidR="00D642E2">
        <w:t xml:space="preserve"> </w:t>
      </w:r>
      <w:r>
        <w:t xml:space="preserve">regions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D642E2">
        <w:t xml:space="preserve"> </w:t>
      </w:r>
      <w:r>
        <w:t>you will never be able to find it</w:t>
      </w:r>
      <w:r w:rsidR="00D14601">
        <w:t>, since you are still dealing with random numbers</w:t>
      </w:r>
      <w:r>
        <w:t xml:space="preserve">. So is always a good idea to choose the regions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i</m:t>
                </m:r>
              </m:sub>
            </m:sSub>
          </m:e>
        </m:d>
      </m:oMath>
      <w:r>
        <w:t xml:space="preserve"> relatively big to make sure that they contain your maximum. How big depends, as almost everything in the deep learning world, on your dataset and problem and may be impossible to know</w:t>
      </w:r>
      <w:r w:rsidR="00D57623">
        <w:t xml:space="preserve"> in advance</w:t>
      </w:r>
      <w:r>
        <w:t xml:space="preserve">. </w:t>
      </w:r>
      <w:r w:rsidR="00D57623">
        <w:t>T</w:t>
      </w:r>
      <w:r>
        <w:t xml:space="preserve">esting </w:t>
      </w:r>
      <w:r w:rsidR="00C94BA7">
        <w:t>is</w:t>
      </w:r>
      <w:r>
        <w:t xml:space="preserve"> </w:t>
      </w:r>
      <w:r w:rsidR="00B4172B">
        <w:t xml:space="preserve">unfortunately </w:t>
      </w:r>
      <w:r>
        <w:t>required.</w:t>
      </w:r>
      <w:r w:rsidR="00B113D2">
        <w:t xml:space="preserve"> In Figure 7-9 you can see the sampled points on the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oMath>
      <w:r w:rsidR="00B113D2">
        <w:t xml:space="preserve"> In the plot on the left you see the first 10 points, and on the right the region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B113D2">
        <w:t xml:space="preserve"> with the </w:t>
      </w:r>
      <w:r w:rsidR="00B35897">
        <w:t>additional</w:t>
      </w:r>
      <w:r w:rsidR="00B113D2">
        <w:t xml:space="preserve"> 10 points.</w:t>
      </w:r>
      <w:r w:rsidR="00723193" w:rsidRPr="00723193">
        <w:t xml:space="preserve"> The small rectangle on the left </w:t>
      </w:r>
      <w:r w:rsidR="004E128D">
        <w:t xml:space="preserve">plot </w:t>
      </w:r>
      <w:r w:rsidR="00723193" w:rsidRPr="00723193">
        <w:t xml:space="preserve">mark the </w:t>
      </w:r>
      <m:oMath>
        <m:r>
          <w:rPr>
            <w:rFonts w:ascii="Cambria Math" w:hAnsi="Cambria Math"/>
          </w:rPr>
          <m:t>x</m:t>
        </m:r>
      </m:oMath>
      <w:r w:rsidR="00723193" w:rsidRPr="00723193">
        <w:t xml:space="preserve"> region </w:t>
      </w:r>
      <m:oMath>
        <m:sSub>
          <m:sSubPr>
            <m:ctrlPr>
              <w:rPr>
                <w:rFonts w:ascii="Cambria Math" w:hAnsi="Cambria Math"/>
              </w:rPr>
            </m:ctrlPr>
          </m:sSubPr>
          <m:e>
            <m:r>
              <w:rPr>
                <w:rFonts w:ascii="Cambria Math" w:hAnsi="Cambria Math"/>
              </w:rPr>
              <m:t>R</m:t>
            </m:r>
          </m:e>
          <m:sub>
            <m:r>
              <m:rPr>
                <m:sty m:val="p"/>
              </m:rPr>
              <w:rPr>
                <w:rFonts w:ascii="Cambria Math" w:hAnsi="Cambria Math"/>
              </w:rPr>
              <m:t>2</m:t>
            </m:r>
          </m:sub>
        </m:sSub>
      </m:oMath>
    </w:p>
    <w:p w:rsidR="00B113D2" w:rsidRDefault="00B113D2" w:rsidP="00B113D2">
      <w:pPr>
        <w:pStyle w:val="FigureCaption"/>
        <w:rPr>
          <w:rFonts w:eastAsiaTheme="minorEastAsia"/>
        </w:rPr>
      </w:pPr>
      <w:r>
        <w:t xml:space="preserve">Figure 7-9: the function </w:t>
      </w:r>
      <m:oMath>
        <m:r>
          <w:rPr>
            <w:rFonts w:ascii="Cambria Math" w:hAnsi="Cambria Math"/>
          </w:rPr>
          <m:t>f</m:t>
        </m:r>
        <m:d>
          <m:dPr>
            <m:ctrlPr>
              <w:rPr>
                <w:rFonts w:ascii="Cambria Math" w:hAnsi="Cambria Math"/>
              </w:rPr>
            </m:ctrlPr>
          </m:dPr>
          <m:e>
            <m:r>
              <w:rPr>
                <w:rFonts w:ascii="Cambria Math" w:hAnsi="Cambria Math"/>
              </w:rPr>
              <m:t>x</m:t>
            </m:r>
          </m:e>
        </m:d>
      </m:oMath>
      <w:r>
        <w:t xml:space="preserve">. The cross mark the sampled points. On the left the 10 points sampled in the regions </w:t>
      </w:r>
      <m:oMath>
        <m:sSub>
          <m:sSubPr>
            <m:ctrlPr>
              <w:rPr>
                <w:rFonts w:ascii="Cambria Math" w:hAnsi="Cambria Math"/>
              </w:rPr>
            </m:ctrlPr>
          </m:sSubPr>
          <m:e>
            <m:r>
              <w:rPr>
                <w:rFonts w:ascii="Cambria Math" w:hAnsi="Cambria Math"/>
              </w:rPr>
              <m:t>R</m:t>
            </m:r>
          </m:e>
          <m:sub>
            <m:r>
              <w:rPr>
                <w:rFonts w:ascii="Cambria Math" w:hAnsi="Cambria Math"/>
              </w:rPr>
              <m:t>1</m:t>
            </m:r>
          </m:sub>
        </m:sSub>
      </m:oMath>
      <w:r>
        <w:t xml:space="preserve"> (entire range), on the right the 10 points sampled in </w:t>
      </w:r>
      <m:oMath>
        <m:sSub>
          <m:sSubPr>
            <m:ctrlPr>
              <w:rPr>
                <w:rFonts w:ascii="Cambria Math" w:hAnsi="Cambria Math"/>
              </w:rPr>
            </m:ctrlPr>
          </m:sSubPr>
          <m:e>
            <m:r>
              <w:rPr>
                <w:rFonts w:ascii="Cambria Math" w:hAnsi="Cambria Math"/>
              </w:rPr>
              <m:t>R</m:t>
            </m:r>
          </m:e>
          <m:sub>
            <m:r>
              <w:rPr>
                <w:rFonts w:ascii="Cambria Math" w:hAnsi="Cambria Math"/>
              </w:rPr>
              <m:t>2</m:t>
            </m:r>
          </m:sub>
        </m:sSub>
      </m:oMath>
      <w:r>
        <w:t>. The black square mark the real maximum.</w:t>
      </w:r>
      <w:r w:rsidR="00DD4B7E">
        <w:t xml:space="preserve">.The plot on the right is the zoom on the region </w:t>
      </w:r>
      <m:oMath>
        <m:sSub>
          <m:sSubPr>
            <m:ctrlPr>
              <w:rPr>
                <w:rFonts w:ascii="Cambria Math" w:hAnsi="Cambria Math"/>
              </w:rPr>
            </m:ctrlPr>
          </m:sSubPr>
          <m:e>
            <m:r>
              <w:rPr>
                <w:rFonts w:ascii="Cambria Math" w:hAnsi="Cambria Math"/>
              </w:rPr>
              <m:t>R</m:t>
            </m:r>
          </m:e>
          <m:sub>
            <m:r>
              <w:rPr>
                <w:rFonts w:ascii="Cambria Math" w:hAnsi="Cambria Math"/>
              </w:rPr>
              <m:t>2</m:t>
            </m:r>
          </m:sub>
        </m:sSub>
      </m:oMath>
      <w:r w:rsidR="00DD4B7E">
        <w:t>.</w:t>
      </w:r>
    </w:p>
    <w:p w:rsidR="00B113D2" w:rsidRDefault="00A42495" w:rsidP="00B97FD9">
      <w:pPr>
        <w:pStyle w:val="BodyTextCont"/>
        <w:ind w:firstLine="0"/>
      </w:pPr>
      <w:r>
        <w:rPr>
          <w:noProof/>
        </w:rPr>
        <w:drawing>
          <wp:inline distT="0" distB="0" distL="0" distR="0">
            <wp:extent cx="5486400" cy="24053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2405380"/>
                    </a:xfrm>
                    <a:prstGeom prst="rect">
                      <a:avLst/>
                    </a:prstGeom>
                    <a:noFill/>
                    <a:ln>
                      <a:noFill/>
                    </a:ln>
                  </pic:spPr>
                </pic:pic>
              </a:graphicData>
            </a:graphic>
          </wp:inline>
        </w:drawing>
      </w:r>
    </w:p>
    <w:p w:rsidR="00B97FD9" w:rsidRDefault="00E21FC4" w:rsidP="00B97FD9">
      <w:pPr>
        <w:pStyle w:val="BodyTextCont"/>
        <w:ind w:firstLine="0"/>
      </w:pPr>
      <w:r>
        <w:t xml:space="preserve">Now the choice of how many points you should sample at the beginning is crucial. We had luck here. Let's consider a different seed when choosing our initial 10 </w:t>
      </w:r>
      <w:r w:rsidR="00EA6D54">
        <w:t xml:space="preserve">random </w:t>
      </w:r>
      <w:r>
        <w:t>points and let's see what can happen. Check Figure 7-10. Choosing the wrong initial points leads to disaster!</w:t>
      </w:r>
    </w:p>
    <w:p w:rsidR="00DD4B7E" w:rsidRPr="00DD4B7E" w:rsidRDefault="00E21FC4" w:rsidP="00DD4B7E">
      <w:pPr>
        <w:pStyle w:val="FigureCaption"/>
        <w:rPr>
          <w:rFonts w:eastAsiaTheme="minorEastAsia"/>
        </w:rPr>
      </w:pPr>
      <w:r>
        <w:t>Figure 7-10:</w:t>
      </w:r>
      <w:r w:rsidRPr="00E21FC4">
        <w:t xml:space="preserve"> the function </w:t>
      </w:r>
      <m:oMath>
        <m:r>
          <w:rPr>
            <w:rFonts w:ascii="Cambria Math" w:hAnsi="Cambria Math"/>
          </w:rPr>
          <m:t>f</m:t>
        </m:r>
        <m:d>
          <m:dPr>
            <m:ctrlPr>
              <w:rPr>
                <w:rFonts w:ascii="Cambria Math" w:hAnsi="Cambria Math"/>
              </w:rPr>
            </m:ctrlPr>
          </m:dPr>
          <m:e>
            <m:r>
              <w:rPr>
                <w:rFonts w:ascii="Cambria Math" w:hAnsi="Cambria Math"/>
              </w:rPr>
              <m:t>x</m:t>
            </m:r>
          </m:e>
        </m:d>
      </m:oMath>
      <w:r w:rsidRPr="00E21FC4">
        <w:t xml:space="preserve">. The cross mark the sampled points. On the left the 10 points sampled in the regions </w:t>
      </w:r>
      <m:oMath>
        <m:sSub>
          <m:sSubPr>
            <m:ctrlPr>
              <w:rPr>
                <w:rFonts w:ascii="Cambria Math" w:hAnsi="Cambria Math"/>
              </w:rPr>
            </m:ctrlPr>
          </m:sSubPr>
          <m:e>
            <m:r>
              <w:rPr>
                <w:rFonts w:ascii="Cambria Math" w:hAnsi="Cambria Math"/>
              </w:rPr>
              <m:t>R</m:t>
            </m:r>
          </m:e>
          <m:sub>
            <m:r>
              <w:rPr>
                <w:rFonts w:ascii="Cambria Math" w:hAnsi="Cambria Math"/>
              </w:rPr>
              <m:t>1</m:t>
            </m:r>
          </m:sub>
        </m:sSub>
      </m:oMath>
      <w:r w:rsidRPr="00E21FC4">
        <w:t xml:space="preserve"> (entire range), on the right the 10 points sampled in </w:t>
      </w:r>
      <m:oMath>
        <m:sSub>
          <m:sSubPr>
            <m:ctrlPr>
              <w:rPr>
                <w:rFonts w:ascii="Cambria Math" w:hAnsi="Cambria Math"/>
              </w:rPr>
            </m:ctrlPr>
          </m:sSubPr>
          <m:e>
            <m:r>
              <w:rPr>
                <w:rFonts w:ascii="Cambria Math" w:hAnsi="Cambria Math"/>
              </w:rPr>
              <m:t>R</m:t>
            </m:r>
          </m:e>
          <m:sub>
            <m:r>
              <w:rPr>
                <w:rFonts w:ascii="Cambria Math" w:hAnsi="Cambria Math"/>
              </w:rPr>
              <m:t>2</m:t>
            </m:r>
          </m:sub>
        </m:sSub>
      </m:oMath>
      <w:r w:rsidRPr="00E21FC4">
        <w:t>. The black square mark the real maximum.</w:t>
      </w:r>
      <w:r>
        <w:t xml:space="preserve"> </w:t>
      </w:r>
      <w:r w:rsidR="00E95E5D">
        <w:t>The algorithm finds a maximum very well around 16, simply not the absolute maximum.</w:t>
      </w:r>
      <w:r w:rsidR="009A0140">
        <w:t xml:space="preserve"> </w:t>
      </w:r>
      <w:r w:rsidR="00DD4B7E" w:rsidRPr="00DD4B7E">
        <w:t xml:space="preserve">The small rectangle on the left mark the region </w:t>
      </w:r>
      <m:oMath>
        <m:sSub>
          <m:sSubPr>
            <m:ctrlPr>
              <w:rPr>
                <w:rFonts w:ascii="Cambria Math" w:hAnsi="Cambria Math"/>
              </w:rPr>
            </m:ctrlPr>
          </m:sSubPr>
          <m:e>
            <m:r>
              <w:rPr>
                <w:rFonts w:ascii="Cambria Math" w:hAnsi="Cambria Math"/>
              </w:rPr>
              <m:t>R</m:t>
            </m:r>
          </m:e>
          <m:sub>
            <m:r>
              <w:rPr>
                <w:rFonts w:ascii="Cambria Math" w:hAnsi="Cambria Math"/>
              </w:rPr>
              <m:t>2</m:t>
            </m:r>
          </m:sub>
        </m:sSub>
      </m:oMath>
      <w:r w:rsidR="00DD4B7E" w:rsidRPr="00DD4B7E">
        <w:t xml:space="preserve">. The plot on the right is the zoom on the region </w:t>
      </w:r>
      <m:oMath>
        <m:sSub>
          <m:sSubPr>
            <m:ctrlPr>
              <w:rPr>
                <w:rFonts w:ascii="Cambria Math" w:hAnsi="Cambria Math"/>
              </w:rPr>
            </m:ctrlPr>
          </m:sSubPr>
          <m:e>
            <m:r>
              <w:rPr>
                <w:rFonts w:ascii="Cambria Math" w:hAnsi="Cambria Math"/>
              </w:rPr>
              <m:t>R</m:t>
            </m:r>
          </m:e>
          <m:sub>
            <m:r>
              <w:rPr>
                <w:rFonts w:ascii="Cambria Math" w:hAnsi="Cambria Math"/>
              </w:rPr>
              <m:t>2</m:t>
            </m:r>
          </m:sub>
        </m:sSub>
      </m:oMath>
      <w:r w:rsidR="00DD4B7E" w:rsidRPr="00DD4B7E">
        <w:t>.</w:t>
      </w:r>
    </w:p>
    <w:p w:rsidR="00E21FC4" w:rsidRDefault="00E21FC4" w:rsidP="00553EC4">
      <w:pPr>
        <w:pStyle w:val="FigureCaption"/>
      </w:pPr>
    </w:p>
    <w:p w:rsidR="00E21FC4" w:rsidRPr="00E21FC4" w:rsidRDefault="00692B3B" w:rsidP="00543938">
      <w:pPr>
        <w:pStyle w:val="Figure"/>
        <w:rPr>
          <w:rFonts w:eastAsiaTheme="minorEastAsia"/>
        </w:rPr>
      </w:pPr>
      <w:r>
        <w:rPr>
          <w:noProof/>
        </w:rPr>
        <w:drawing>
          <wp:inline distT="0" distB="0" distL="0" distR="0">
            <wp:extent cx="5486400" cy="24053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2405380"/>
                    </a:xfrm>
                    <a:prstGeom prst="rect">
                      <a:avLst/>
                    </a:prstGeom>
                    <a:noFill/>
                    <a:ln>
                      <a:noFill/>
                    </a:ln>
                  </pic:spPr>
                </pic:pic>
              </a:graphicData>
            </a:graphic>
          </wp:inline>
        </w:drawing>
      </w:r>
    </w:p>
    <w:p w:rsidR="00556AD7" w:rsidRDefault="00543938" w:rsidP="00B97FD9">
      <w:pPr>
        <w:pStyle w:val="BodyTextCont"/>
        <w:ind w:firstLine="0"/>
      </w:pPr>
      <w:r>
        <w:t>Note in Figure 7-10, how the algorithm finds the maximum at around 16, since in the initial sampled points</w:t>
      </w:r>
      <w:r w:rsidR="00CA6644" w:rsidRPr="00CA6644">
        <w:t xml:space="preserve"> the maximum </w:t>
      </w:r>
      <w:r w:rsidR="000A76D9">
        <w:t xml:space="preserve">value </w:t>
      </w:r>
      <w:r w:rsidR="00CA6644" w:rsidRPr="00CA6644">
        <w:t xml:space="preserve">is around </w:t>
      </w:r>
      <m:oMath>
        <m:r>
          <w:rPr>
            <w:rFonts w:ascii="Cambria Math" w:hAnsi="Cambria Math"/>
          </w:rPr>
          <m:t>x=16</m:t>
        </m:r>
      </m:oMath>
      <w:r>
        <w:t xml:space="preserve">, as you can see on the plot on the left in Figure 7-10. No points are close to the </w:t>
      </w:r>
      <w:r w:rsidR="006766B8">
        <w:t xml:space="preserve">real </w:t>
      </w:r>
      <w:r>
        <w:t xml:space="preserve">maximum around </w:t>
      </w:r>
      <m:oMath>
        <m:r>
          <w:rPr>
            <w:rFonts w:ascii="Cambria Math" w:hAnsi="Cambria Math"/>
          </w:rPr>
          <m:t>x=69</m:t>
        </m:r>
      </m:oMath>
      <w:r>
        <w:t>.</w:t>
      </w:r>
      <w:r w:rsidR="00220A17">
        <w:t xml:space="preserve"> The algorithm finds a maximum </w:t>
      </w:r>
      <w:proofErr w:type="gramStart"/>
      <w:r w:rsidR="00220A17">
        <w:t>really well</w:t>
      </w:r>
      <w:proofErr w:type="gramEnd"/>
      <w:r w:rsidR="00220A17">
        <w:t>, simply not the absolute maximum. That is the danger you face when using this trick.</w:t>
      </w:r>
      <w:r w:rsidR="00173469">
        <w:t xml:space="preserve"> It can even go worse than that. Consider Figure 7-11 where we just sampled one </w:t>
      </w:r>
      <w:r w:rsidR="007D4111">
        <w:t xml:space="preserve">single </w:t>
      </w:r>
      <w:r w:rsidR="00173469">
        <w:t xml:space="preserve">point at the beginning. You can see on the plot on the </w:t>
      </w:r>
      <w:r w:rsidR="00146846">
        <w:t>left</w:t>
      </w:r>
      <w:r w:rsidR="00173469">
        <w:t xml:space="preserve"> of Figure 7-11, how the algorithm completely misses any maximum. It simply gives </w:t>
      </w:r>
      <w:r w:rsidR="005841E6">
        <w:t xml:space="preserve">as </w:t>
      </w:r>
      <w:r w:rsidR="00173469">
        <w:t>a result the highest values of the points marked by cross on the points on the right plot: (58.4, 9.78).</w:t>
      </w:r>
    </w:p>
    <w:p w:rsidR="00692B3B" w:rsidRPr="00692B3B" w:rsidRDefault="00173469" w:rsidP="00692B3B">
      <w:pPr>
        <w:pStyle w:val="FigureCaption"/>
        <w:rPr>
          <w:rFonts w:eastAsiaTheme="minorEastAsia"/>
        </w:rPr>
      </w:pPr>
      <w:r>
        <w:t xml:space="preserve">Figure 7-11: </w:t>
      </w:r>
      <w:r w:rsidRPr="00173469">
        <w:t xml:space="preserve">the function </w:t>
      </w:r>
      <m:oMath>
        <m:r>
          <w:rPr>
            <w:rFonts w:ascii="Cambria Math" w:hAnsi="Cambria Math"/>
          </w:rPr>
          <m:t>f</m:t>
        </m:r>
        <m:d>
          <m:dPr>
            <m:ctrlPr>
              <w:rPr>
                <w:rFonts w:ascii="Cambria Math" w:hAnsi="Cambria Math"/>
              </w:rPr>
            </m:ctrlPr>
          </m:dPr>
          <m:e>
            <m:r>
              <w:rPr>
                <w:rFonts w:ascii="Cambria Math" w:hAnsi="Cambria Math"/>
              </w:rPr>
              <m:t>x</m:t>
            </m:r>
          </m:e>
        </m:d>
      </m:oMath>
      <w:r w:rsidRPr="00173469">
        <w:t xml:space="preserve">. The cross mark the sampled points. On the left the 1 point sampled in the regions </w:t>
      </w:r>
      <m:oMath>
        <m:sSub>
          <m:sSubPr>
            <m:ctrlPr>
              <w:rPr>
                <w:rFonts w:ascii="Cambria Math" w:hAnsi="Cambria Math"/>
              </w:rPr>
            </m:ctrlPr>
          </m:sSubPr>
          <m:e>
            <m:r>
              <w:rPr>
                <w:rFonts w:ascii="Cambria Math" w:hAnsi="Cambria Math"/>
              </w:rPr>
              <m:t>R</m:t>
            </m:r>
          </m:e>
          <m:sub>
            <m:r>
              <w:rPr>
                <w:rFonts w:ascii="Cambria Math" w:hAnsi="Cambria Math"/>
              </w:rPr>
              <m:t>1</m:t>
            </m:r>
          </m:sub>
        </m:sSub>
      </m:oMath>
      <w:r w:rsidRPr="00173469">
        <w:t xml:space="preserve"> (entire range), on the right the 10 points sampled in </w:t>
      </w:r>
      <m:oMath>
        <m:sSub>
          <m:sSubPr>
            <m:ctrlPr>
              <w:rPr>
                <w:rFonts w:ascii="Cambria Math" w:hAnsi="Cambria Math"/>
              </w:rPr>
            </m:ctrlPr>
          </m:sSubPr>
          <m:e>
            <m:r>
              <w:rPr>
                <w:rFonts w:ascii="Cambria Math" w:hAnsi="Cambria Math"/>
              </w:rPr>
              <m:t>R</m:t>
            </m:r>
          </m:e>
          <m:sub>
            <m:r>
              <w:rPr>
                <w:rFonts w:ascii="Cambria Math" w:hAnsi="Cambria Math"/>
              </w:rPr>
              <m:t>2</m:t>
            </m:r>
          </m:sub>
        </m:sSub>
      </m:oMath>
      <w:r w:rsidRPr="00173469">
        <w:t>. The black square mark</w:t>
      </w:r>
      <w:r w:rsidR="00671AD4">
        <w:t>s</w:t>
      </w:r>
      <w:r w:rsidRPr="00173469">
        <w:t xml:space="preserve"> the real maximum. The algorithm </w:t>
      </w:r>
      <w:r>
        <w:t xml:space="preserve">does not find any maximum since none is present in the region </w:t>
      </w:r>
      <m:oMath>
        <m:sSub>
          <m:sSubPr>
            <m:ctrlPr>
              <w:rPr>
                <w:rFonts w:ascii="Cambria Math" w:hAnsi="Cambria Math"/>
              </w:rPr>
            </m:ctrlPr>
          </m:sSubPr>
          <m:e>
            <m:r>
              <w:rPr>
                <w:rFonts w:ascii="Cambria Math" w:hAnsi="Cambria Math"/>
              </w:rPr>
              <m:t>R</m:t>
            </m:r>
          </m:e>
          <m:sub>
            <m:r>
              <w:rPr>
                <w:rFonts w:ascii="Cambria Math" w:hAnsi="Cambria Math"/>
              </w:rPr>
              <m:t>2</m:t>
            </m:r>
          </m:sub>
        </m:sSub>
      </m:oMath>
      <w:r w:rsidRPr="00173469">
        <w:t>.</w:t>
      </w:r>
      <w:r w:rsidR="003046BD">
        <w:t xml:space="preserve"> </w:t>
      </w:r>
      <w:r w:rsidR="00692B3B" w:rsidRPr="00692B3B">
        <w:t xml:space="preserve">The plot on the right is the zoom on the region </w:t>
      </w:r>
      <m:oMath>
        <m:sSub>
          <m:sSubPr>
            <m:ctrlPr>
              <w:rPr>
                <w:rFonts w:ascii="Cambria Math" w:hAnsi="Cambria Math"/>
              </w:rPr>
            </m:ctrlPr>
          </m:sSubPr>
          <m:e>
            <m:r>
              <w:rPr>
                <w:rFonts w:ascii="Cambria Math" w:hAnsi="Cambria Math"/>
              </w:rPr>
              <m:t>R</m:t>
            </m:r>
          </m:e>
          <m:sub>
            <m:r>
              <w:rPr>
                <w:rFonts w:ascii="Cambria Math" w:hAnsi="Cambria Math"/>
              </w:rPr>
              <m:t>2</m:t>
            </m:r>
          </m:sub>
        </m:sSub>
      </m:oMath>
      <w:r w:rsidR="00692B3B" w:rsidRPr="00692B3B">
        <w:t>.</w:t>
      </w:r>
    </w:p>
    <w:p w:rsidR="00173469" w:rsidRDefault="00173469" w:rsidP="00173469">
      <w:pPr>
        <w:pStyle w:val="FigureCaption"/>
      </w:pPr>
    </w:p>
    <w:p w:rsidR="00173469" w:rsidRDefault="00ED526F" w:rsidP="00C63505">
      <w:pPr>
        <w:pStyle w:val="Figure"/>
      </w:pPr>
      <w:r>
        <w:rPr>
          <w:noProof/>
        </w:rPr>
        <w:lastRenderedPageBreak/>
        <w:drawing>
          <wp:inline distT="0" distB="0" distL="0" distR="0">
            <wp:extent cx="5486400" cy="24053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2405380"/>
                    </a:xfrm>
                    <a:prstGeom prst="rect">
                      <a:avLst/>
                    </a:prstGeom>
                    <a:noFill/>
                    <a:ln>
                      <a:noFill/>
                    </a:ln>
                  </pic:spPr>
                </pic:pic>
              </a:graphicData>
            </a:graphic>
          </wp:inline>
        </w:drawing>
      </w:r>
    </w:p>
    <w:p w:rsidR="00C63505" w:rsidRPr="00C63505" w:rsidRDefault="000B2F43" w:rsidP="00C63505">
      <w:pPr>
        <w:pStyle w:val="BodyTextCont"/>
        <w:ind w:firstLine="0"/>
      </w:pPr>
      <w:r>
        <w:t>I</w:t>
      </w:r>
      <w:r w:rsidR="00C63505">
        <w:t>f you decide to use this method, keep in mind that you will still need a good number of points at the beginning to get close to the maximum before refining your search. After you are relatively sure to have points around your maximum, you can use this technique to refine your search.</w:t>
      </w:r>
    </w:p>
    <w:p w:rsidR="00173469" w:rsidRPr="0097672A" w:rsidRDefault="00173469" w:rsidP="00B97FD9">
      <w:pPr>
        <w:pStyle w:val="BodyTextCont"/>
        <w:ind w:firstLine="0"/>
      </w:pPr>
    </w:p>
    <w:p w:rsidR="00E74A75" w:rsidRDefault="00E74A75" w:rsidP="00E74A75">
      <w:pPr>
        <w:pStyle w:val="Heading1"/>
      </w:pPr>
      <w:r>
        <w:t xml:space="preserve">Bayesian </w:t>
      </w:r>
      <w:r w:rsidR="006B2AEE">
        <w:t>Optimization</w:t>
      </w:r>
    </w:p>
    <w:p w:rsidR="00E74A75" w:rsidRDefault="00E74A75" w:rsidP="00E74A75">
      <w:pPr>
        <w:pStyle w:val="Heading2"/>
      </w:pPr>
      <w:proofErr w:type="spellStart"/>
      <w:r>
        <w:t>Nadaray</w:t>
      </w:r>
      <w:proofErr w:type="spellEnd"/>
      <w:r>
        <w:t>-Watson regression</w:t>
      </w:r>
    </w:p>
    <w:p w:rsidR="00686CDD" w:rsidRDefault="00686CDD" w:rsidP="00686CDD">
      <w:pPr>
        <w:pStyle w:val="BodyTextFirst"/>
        <w:rPr>
          <w:rFonts w:eastAsiaTheme="minorEastAsia"/>
        </w:rPr>
      </w:pPr>
      <w:r>
        <w:t xml:space="preserve">To understand Bayesian </w:t>
      </w:r>
      <w:r w:rsidR="006668FF">
        <w:t>Optimization,</w:t>
      </w:r>
      <w:r w:rsidR="00711D2B">
        <w:t xml:space="preserve"> </w:t>
      </w:r>
      <w:proofErr w:type="gramStart"/>
      <w:r w:rsidR="005822E8">
        <w:t>We</w:t>
      </w:r>
      <w:proofErr w:type="gramEnd"/>
      <w:r w:rsidR="005822E8">
        <w:t xml:space="preserve"> have first to look at</w:t>
      </w:r>
      <w:r w:rsidR="00711D2B">
        <w:t xml:space="preserve"> some </w:t>
      </w:r>
      <w:r w:rsidR="009107A2">
        <w:t xml:space="preserve">new </w:t>
      </w:r>
      <w:r w:rsidR="00711D2B">
        <w:t xml:space="preserve">mathematical concepts. Let's start with the </w:t>
      </w:r>
      <w:proofErr w:type="spellStart"/>
      <w:r w:rsidR="00711D2B">
        <w:t>Nadary</w:t>
      </w:r>
      <w:proofErr w:type="spellEnd"/>
      <w:r w:rsidR="00711D2B">
        <w:t>-Watson regression</w:t>
      </w:r>
      <w:r w:rsidR="00C55895">
        <w:t>, an idea from 1964 (</w:t>
      </w:r>
      <w:proofErr w:type="spellStart"/>
      <w:r w:rsidR="00C55895" w:rsidRPr="00C55895">
        <w:t>Nadaraya</w:t>
      </w:r>
      <w:proofErr w:type="spellEnd"/>
      <w:r w:rsidR="00C55895" w:rsidRPr="00C55895">
        <w:t>, E. A. (1964). "On Estimating Regression". Theory of Probability and its Applications</w:t>
      </w:r>
      <w:r w:rsidR="00C55895">
        <w:t>)</w:t>
      </w:r>
      <w:r w:rsidR="00711D2B">
        <w:t xml:space="preserve">. The basic idea is quite simple. Given an unknown function </w:t>
      </w:r>
      <m:oMath>
        <m:r>
          <w:rPr>
            <w:rFonts w:ascii="Cambria Math" w:hAnsi="Cambria Math"/>
          </w:rPr>
          <m:t>y</m:t>
        </m:r>
        <m:d>
          <m:dPr>
            <m:ctrlPr>
              <w:rPr>
                <w:rFonts w:ascii="Cambria Math" w:hAnsi="Cambria Math"/>
                <w:i/>
              </w:rPr>
            </m:ctrlPr>
          </m:dPr>
          <m:e>
            <m:r>
              <w:rPr>
                <w:rFonts w:ascii="Cambria Math" w:hAnsi="Cambria Math"/>
              </w:rPr>
              <m:t>x</m:t>
            </m:r>
          </m:e>
        </m:d>
      </m:oMath>
      <w:r w:rsidR="00711D2B">
        <w:t xml:space="preserve"> and given </w:t>
      </w:r>
      <m:oMath>
        <m:r>
          <w:rPr>
            <w:rFonts w:ascii="Cambria Math" w:hAnsi="Cambria Math"/>
          </w:rPr>
          <m:t>N</m:t>
        </m:r>
      </m:oMath>
      <w:r w:rsidR="00711D2B">
        <w:t xml:space="preserve"> points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 N</m:t>
        </m:r>
      </m:oMath>
      <w:r w:rsidR="00711D2B">
        <w:t xml:space="preserve"> we indicate with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711D2B">
        <w:t xml:space="preserve"> with </w:t>
      </w:r>
      <m:oMath>
        <m:r>
          <w:rPr>
            <w:rFonts w:ascii="Cambria Math" w:hAnsi="Cambria Math"/>
          </w:rPr>
          <m:t>i=1,…,N</m:t>
        </m:r>
      </m:oMath>
      <w:r w:rsidR="009A38D5">
        <w:t xml:space="preserve"> the value of the function calculated at the different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711D2B">
        <w:t xml:space="preserve">. </w:t>
      </w:r>
      <w:r w:rsidR="00C55895">
        <w:t xml:space="preserve">The idea of the </w:t>
      </w:r>
      <w:proofErr w:type="spellStart"/>
      <w:r w:rsidR="00C55895">
        <w:t>Nadaray</w:t>
      </w:r>
      <w:proofErr w:type="spellEnd"/>
      <w:r w:rsidR="00C55895">
        <w:t xml:space="preserve">-Watson regression is that we can evaluate the unknown function </w:t>
      </w:r>
      <m:oMath>
        <m:r>
          <w:rPr>
            <w:rFonts w:ascii="Cambria Math" w:hAnsi="Cambria Math"/>
          </w:rPr>
          <m:t>f</m:t>
        </m:r>
      </m:oMath>
      <w:r w:rsidR="00395EC2">
        <w:t xml:space="preserve"> </w:t>
      </w:r>
      <w:r w:rsidR="00C55895">
        <w:t>at a</w:t>
      </w:r>
      <w:r w:rsidR="009A1458">
        <w:t xml:space="preserve">n </w:t>
      </w:r>
      <w:r w:rsidR="00DD4000">
        <w:t>unknown</w:t>
      </w:r>
      <w:r w:rsidR="00C55895">
        <w:t xml:space="preserve"> point </w:t>
      </w:r>
      <m:oMath>
        <m:r>
          <w:rPr>
            <w:rFonts w:ascii="Cambria Math" w:hAnsi="Cambria Math"/>
          </w:rPr>
          <m:t>x</m:t>
        </m:r>
      </m:oMath>
      <w:r w:rsidR="00C55895">
        <w:t xml:space="preserve"> using the formula</w:t>
      </w:r>
    </w:p>
    <w:p w:rsidR="00C55895" w:rsidRPr="00C55895" w:rsidRDefault="00C55895" w:rsidP="00686CDD">
      <w:pPr>
        <w:pStyle w:val="BodyTextFirst"/>
        <w:rPr>
          <w:rFonts w:eastAsiaTheme="minorEastAsia"/>
        </w:rPr>
      </w:pPr>
      <m:oMathPara>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d>
                <m:dPr>
                  <m:ctrlPr>
                    <w:rPr>
                      <w:rFonts w:ascii="Cambria Math" w:hAnsi="Cambria Math"/>
                      <w:i/>
                    </w:rPr>
                  </m:ctrlPr>
                </m:dPr>
                <m:e>
                  <m:r>
                    <w:rPr>
                      <w:rFonts w:ascii="Cambria Math" w:hAnsi="Cambria Math"/>
                    </w:rPr>
                    <m:t>x</m:t>
                  </m:r>
                </m:e>
              </m:d>
            </m:e>
          </m:nary>
          <m:sSub>
            <m:sSubPr>
              <m:ctrlPr>
                <w:rPr>
                  <w:rFonts w:ascii="Cambria Math" w:hAnsi="Cambria Math"/>
                  <w:i/>
                </w:rPr>
              </m:ctrlPr>
            </m:sSubPr>
            <m:e>
              <m:r>
                <w:rPr>
                  <w:rFonts w:ascii="Cambria Math" w:hAnsi="Cambria Math"/>
                </w:rPr>
                <m:t>y</m:t>
              </m:r>
            </m:e>
            <m:sub>
              <m:r>
                <w:rPr>
                  <w:rFonts w:ascii="Cambria Math" w:hAnsi="Cambria Math"/>
                </w:rPr>
                <m:t>i</m:t>
              </m:r>
            </m:sub>
          </m:sSub>
        </m:oMath>
      </m:oMathPara>
    </w:p>
    <w:p w:rsidR="00C55895" w:rsidRDefault="00C55895" w:rsidP="00686CDD">
      <w:pPr>
        <w:pStyle w:val="BodyTextFirst"/>
      </w:pPr>
      <w:r>
        <w:t xml:space="preserve">where </w:t>
      </w:r>
      <m:oMath>
        <m:sSub>
          <m:sSubPr>
            <m:ctrlPr>
              <w:rPr>
                <w:rFonts w:ascii="Cambria Math" w:hAnsi="Cambria Math"/>
                <w:i/>
              </w:rPr>
            </m:ctrlPr>
          </m:sSubPr>
          <m:e>
            <m:r>
              <w:rPr>
                <w:rFonts w:ascii="Cambria Math" w:hAnsi="Cambria Math"/>
              </w:rPr>
              <m:t>w</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are weights that are calculated according to the formula</w:t>
      </w:r>
    </w:p>
    <w:p w:rsidR="00C55895" w:rsidRPr="00C55895" w:rsidRDefault="00AE5E14" w:rsidP="00686CDD">
      <w:pPr>
        <w:pStyle w:val="BodyTextFirst"/>
        <w:rPr>
          <w:rFonts w:eastAsiaTheme="minorEastAsia"/>
        </w:rPr>
      </w:pPr>
      <m:oMathPara>
        <m:oMath>
          <m:sSub>
            <m:sSubPr>
              <m:ctrlPr>
                <w:rPr>
                  <w:rFonts w:ascii="Cambria Math" w:hAnsi="Cambria Math"/>
                  <w:i/>
                </w:rPr>
              </m:ctrlPr>
            </m:sSubPr>
            <m:e>
              <m:r>
                <w:rPr>
                  <w:rFonts w:ascii="Cambria Math" w:hAnsi="Cambria Math"/>
                </w:rPr>
                <m:t>w</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K</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r>
                    <w:rPr>
                      <w:rFonts w:ascii="Cambria Math" w:hAnsi="Cambria Math"/>
                    </w:rPr>
                    <m:t xml:space="preserve">K(x, </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e>
              </m:nary>
            </m:den>
          </m:f>
        </m:oMath>
      </m:oMathPara>
    </w:p>
    <w:p w:rsidR="00C55895" w:rsidRDefault="00C55895" w:rsidP="00686CDD">
      <w:pPr>
        <w:pStyle w:val="BodyTextFirst"/>
      </w:pPr>
      <w:r>
        <w:t xml:space="preserve">where  </w:t>
      </w:r>
      <m:oMath>
        <m:r>
          <w:rPr>
            <w:rFonts w:ascii="Cambria Math" w:hAnsi="Cambria Math"/>
          </w:rPr>
          <m:t>K</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oMath>
      <w:r>
        <w:t xml:space="preserve"> is called a Kernel. Note that given how the weights are defined we have</w:t>
      </w:r>
    </w:p>
    <w:p w:rsidR="00C55895" w:rsidRPr="00C55895" w:rsidRDefault="00AE5E14" w:rsidP="00686CDD">
      <w:pPr>
        <w:pStyle w:val="BodyTextFirst"/>
        <w:rPr>
          <w:rFonts w:eastAsiaTheme="minorEastAsia"/>
        </w:rPr>
      </w:pPr>
      <m:oMathPara>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(x)</m:t>
              </m:r>
            </m:e>
          </m:nary>
          <m:r>
            <w:rPr>
              <w:rFonts w:ascii="Cambria Math" w:hAnsi="Cambria Math"/>
            </w:rPr>
            <m:t>=1</m:t>
          </m:r>
        </m:oMath>
      </m:oMathPara>
    </w:p>
    <w:p w:rsidR="00C55895" w:rsidRDefault="009A1458" w:rsidP="00686CDD">
      <w:pPr>
        <w:pStyle w:val="BodyTextFirst"/>
      </w:pPr>
      <w:r>
        <w:lastRenderedPageBreak/>
        <w:t>In the literature you can find several</w:t>
      </w:r>
      <w:r w:rsidR="00C55895">
        <w:t xml:space="preserve"> kernels</w:t>
      </w:r>
      <w:r>
        <w:t xml:space="preserve"> but </w:t>
      </w:r>
      <w:r w:rsidR="00C55895">
        <w:t>the one we are interested in is the Gaussian one</w:t>
      </w:r>
      <w:r w:rsidR="00A64C95">
        <w:t xml:space="preserve">, often called the </w:t>
      </w:r>
      <w:r w:rsidR="00A64C95" w:rsidRPr="00A64C95">
        <w:rPr>
          <w:rStyle w:val="Strong"/>
        </w:rPr>
        <w:t>Radial Basis Function</w:t>
      </w:r>
      <w:r w:rsidR="00A64C95">
        <w:t xml:space="preserve"> (RBF)</w:t>
      </w:r>
    </w:p>
    <w:p w:rsidR="00C55895" w:rsidRPr="00C55895" w:rsidRDefault="00C55895" w:rsidP="00686CDD">
      <w:pPr>
        <w:pStyle w:val="BodyTextFirst"/>
        <w:rPr>
          <w:rFonts w:eastAsiaTheme="minorEastAsia"/>
        </w:rPr>
      </w:pPr>
      <m:oMathPara>
        <m:oMath>
          <m:r>
            <w:rPr>
              <w:rFonts w:ascii="Cambria Math" w:hAnsi="Cambria Math"/>
            </w:rPr>
            <m:t>K</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l</m:t>
                      </m:r>
                    </m:e>
                    <m:sup>
                      <m:r>
                        <w:rPr>
                          <w:rFonts w:ascii="Cambria Math" w:hAnsi="Cambria Math"/>
                        </w:rPr>
                        <m:t>2</m:t>
                      </m:r>
                    </m:sup>
                  </m:sSup>
                </m:den>
              </m:f>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sup>
          </m:sSup>
        </m:oMath>
      </m:oMathPara>
    </w:p>
    <w:p w:rsidR="00026F67" w:rsidRPr="00686CDD" w:rsidRDefault="003F1832" w:rsidP="00686CDD">
      <w:pPr>
        <w:pStyle w:val="BodyTextFirst"/>
      </w:pPr>
      <w:r>
        <w:t xml:space="preserve">The parameter </w:t>
      </w:r>
      <m:oMath>
        <m:r>
          <w:rPr>
            <w:rFonts w:ascii="Cambria Math" w:hAnsi="Cambria Math"/>
          </w:rPr>
          <m:t>l</m:t>
        </m:r>
      </m:oMath>
      <w:r>
        <w:t xml:space="preserve"> </w:t>
      </w:r>
      <w:r w:rsidR="00F01695">
        <w:t>makes the gaussian shape wider or narrower.</w:t>
      </w:r>
      <w:r w:rsidR="00E45387">
        <w:t xml:space="preserve"> </w:t>
      </w:r>
      <w:r w:rsidR="00700626">
        <w:t xml:space="preserve">The </w:t>
      </w:r>
      <m:oMath>
        <m:r>
          <w:rPr>
            <w:rFonts w:ascii="Cambria Math" w:hAnsi="Cambria Math"/>
          </w:rPr>
          <m:t>σ</m:t>
        </m:r>
      </m:oMath>
      <w:r w:rsidR="00700626">
        <w:t xml:space="preserve"> is </w:t>
      </w:r>
      <w:r w:rsidR="00DD4000">
        <w:t xml:space="preserve">typically </w:t>
      </w:r>
      <w:r w:rsidR="00700626">
        <w:t>the variance of your data</w:t>
      </w:r>
      <w:r w:rsidR="00122660">
        <w:t xml:space="preserve">, but in this </w:t>
      </w:r>
      <w:r w:rsidR="00A342A5">
        <w:t>case, it</w:t>
      </w:r>
      <w:r w:rsidR="00122660">
        <w:t xml:space="preserve"> plays no role since the weights are normalized to one</w:t>
      </w:r>
      <w:r w:rsidR="00700626">
        <w:t>.</w:t>
      </w:r>
      <w:r w:rsidR="002B20FB">
        <w:t xml:space="preserve"> </w:t>
      </w:r>
      <w:r w:rsidR="00EF62BD">
        <w:t xml:space="preserve">This is at the base of Bayesian optimization as we will see </w:t>
      </w:r>
      <w:r w:rsidR="0020338D">
        <w:t>later</w:t>
      </w:r>
      <w:r w:rsidR="00EF62BD">
        <w:t>.</w:t>
      </w:r>
    </w:p>
    <w:p w:rsidR="00E74A75" w:rsidRDefault="00E74A75" w:rsidP="00D943D4">
      <w:pPr>
        <w:pStyle w:val="Heading2"/>
      </w:pPr>
      <w:r>
        <w:t>Gaussian process</w:t>
      </w:r>
    </w:p>
    <w:p w:rsidR="002B7ED4" w:rsidRDefault="00B968EF" w:rsidP="005D4329">
      <w:pPr>
        <w:pStyle w:val="BodyTextFirst"/>
      </w:pPr>
      <w:r>
        <w:t xml:space="preserve">Before talking about Gaussian </w:t>
      </w:r>
      <w:r w:rsidR="00044248">
        <w:t>processes,</w:t>
      </w:r>
      <w:r>
        <w:t xml:space="preserve"> we f</w:t>
      </w:r>
      <w:r w:rsidR="002B7ED4">
        <w:t xml:space="preserve">irst </w:t>
      </w:r>
      <w:r w:rsidR="00A342A5">
        <w:t>must</w:t>
      </w:r>
      <w:r w:rsidR="002B7ED4">
        <w:t xml:space="preserve"> define what a random process is. We talk of a </w:t>
      </w:r>
      <w:r w:rsidR="002B7ED4" w:rsidRPr="00F13106">
        <w:rPr>
          <w:rStyle w:val="Emphasis"/>
        </w:rPr>
        <w:t>random process</w:t>
      </w:r>
      <w:r w:rsidR="002B7ED4">
        <w:t xml:space="preserve"> when for any point </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oMath>
      <w:r w:rsidR="002B7ED4">
        <w:t xml:space="preserve"> we assign a random variable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
          <m:rPr>
            <m:scr m:val="double-struck"/>
          </m:rPr>
          <w:rPr>
            <w:rFonts w:ascii="Cambria Math" w:eastAsiaTheme="minorEastAsia" w:hAnsi="Cambria Math"/>
          </w:rPr>
          <m:t>R</m:t>
        </m:r>
      </m:oMath>
      <w:r w:rsidR="002B7ED4">
        <w:t xml:space="preserve">. A random process is Gaussian if for any finite number of points, their joint distribution is normal. That means that </w:t>
      </w:r>
      <m:oMath>
        <m:r>
          <w:rPr>
            <w:rFonts w:ascii="Cambria Math" w:hAnsi="Cambria Math"/>
          </w:rPr>
          <m:t>∀n</m:t>
        </m:r>
        <m:r>
          <m:rPr>
            <m:scr m:val="double-struck"/>
          </m:rPr>
          <w:rPr>
            <w:rFonts w:ascii="Cambria Math" w:hAnsi="Cambria Math"/>
          </w:rPr>
          <m:t>∈N</m:t>
        </m:r>
      </m:oMath>
      <w:r w:rsidR="002B7ED4">
        <w:t xml:space="preserve">, and for </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i/>
              </w:rPr>
            </m:ctrlPr>
          </m:sSupPr>
          <m:e>
            <m:r>
              <m:rPr>
                <m:scr m:val="double-struck"/>
              </m:rPr>
              <w:rPr>
                <w:rFonts w:ascii="Cambria Math" w:eastAsiaTheme="minorEastAsia" w:hAnsi="Cambria Math"/>
              </w:rPr>
              <m:t>R</m:t>
            </m:r>
          </m:e>
          <m:sup>
            <m:r>
              <w:rPr>
                <w:rFonts w:ascii="Cambria Math" w:hAnsi="Cambria Math"/>
              </w:rPr>
              <m:t>d</m:t>
            </m:r>
          </m:sup>
        </m:sSup>
      </m:oMath>
      <w:r w:rsidR="002B7ED4">
        <w:t xml:space="preserve"> then the vector</w:t>
      </w:r>
    </w:p>
    <w:p w:rsidR="005D4329" w:rsidRPr="002B7ED4" w:rsidRDefault="008F7D4E" w:rsidP="005D4329">
      <w:pPr>
        <w:pStyle w:val="BodyTextFirst"/>
        <w:rPr>
          <w:rFonts w:eastAsiaTheme="minorEastAsia"/>
        </w:rPr>
      </w:pPr>
      <m:oMathPara>
        <m:oMath>
          <m:r>
            <m:rPr>
              <m:sty m:val="bi"/>
            </m:rPr>
            <w:rPr>
              <w:rFonts w:ascii="Cambria Math" w:hAnsi="Cambria Math"/>
            </w:rPr>
            <m:t>f</m:t>
          </m:r>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e>
                </m:mr>
                <m:mr>
                  <m:e>
                    <m:r>
                      <w:rPr>
                        <w:rFonts w:ascii="Cambria Math" w:hAnsi="Cambria Math"/>
                      </w:rPr>
                      <m:t>⋮</m:t>
                    </m:r>
                  </m:e>
                </m:mr>
                <m:mr>
                  <m:e>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e>
                </m:mr>
              </m:m>
            </m:e>
          </m:d>
          <m:r>
            <m:rPr>
              <m:scr m:val="script"/>
            </m:rPr>
            <w:rPr>
              <w:rFonts w:ascii="Cambria Math" w:hAnsi="Cambria Math"/>
            </w:rPr>
            <m:t>~N</m:t>
          </m:r>
        </m:oMath>
      </m:oMathPara>
    </w:p>
    <w:p w:rsidR="002B7ED4" w:rsidRDefault="002B7ED4" w:rsidP="005D4329">
      <w:pPr>
        <w:pStyle w:val="BodyTextFirst"/>
      </w:pPr>
      <w:r>
        <w:t xml:space="preserve">where with the notation we intend that the vector </w:t>
      </w:r>
      <w:r w:rsidR="00F13106">
        <w:t xml:space="preserve">components </w:t>
      </w:r>
      <w:r>
        <w:t xml:space="preserve">follow a normal distribution, indicated with </w:t>
      </w:r>
      <m:oMath>
        <m:r>
          <m:rPr>
            <m:scr m:val="script"/>
          </m:rPr>
          <w:rPr>
            <w:rFonts w:ascii="Cambria Math" w:hAnsi="Cambria Math"/>
          </w:rPr>
          <m:t>N</m:t>
        </m:r>
      </m:oMath>
      <w:r>
        <w:t>.</w:t>
      </w:r>
      <w:r w:rsidR="004E315E">
        <w:t xml:space="preserve"> Remember that a random variable with a Gaussian distribution is said to be normally distributed. From here comes the name Gaussian process. The probability distribution of the normal distribution is given by the function</w:t>
      </w:r>
    </w:p>
    <w:p w:rsidR="004E315E" w:rsidRPr="004E315E" w:rsidRDefault="004E315E" w:rsidP="005D4329">
      <w:pPr>
        <w:pStyle w:val="BodyTextFirst"/>
        <w:rPr>
          <w:rFonts w:eastAsiaTheme="minorEastAsia"/>
        </w:rPr>
      </w:pPr>
      <m:oMathPara>
        <m:oMath>
          <m:r>
            <w:rPr>
              <w:rFonts w:ascii="Cambria Math" w:hAnsi="Cambria Math"/>
            </w:rPr>
            <m:t>g</m:t>
          </m:r>
          <m:d>
            <m:dPr>
              <m:endChr m:val="|"/>
              <m:ctrlPr>
                <w:rPr>
                  <w:rFonts w:ascii="Cambria Math" w:hAnsi="Cambria Math"/>
                  <w:i/>
                </w:rPr>
              </m:ctrlPr>
            </m:dPr>
            <m:e>
              <m:r>
                <w:rPr>
                  <w:rFonts w:ascii="Cambria Math" w:hAnsi="Cambria Math"/>
                </w:rPr>
                <m:t xml:space="preserve">x </m:t>
              </m:r>
            </m:e>
          </m:d>
          <m:r>
            <w:rPr>
              <w:rFonts w:ascii="Cambria Math" w:hAnsi="Cambria Math"/>
            </w:rPr>
            <m:t xml:space="preserve"> μ, </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sSup>
            <m:sSupPr>
              <m:ctrlPr>
                <w:rPr>
                  <w:rFonts w:ascii="Cambria Math" w:hAnsi="Cambria Math"/>
                  <w:i/>
                </w:rPr>
              </m:ctrlPr>
            </m:sSupPr>
            <m:e>
              <m:r>
                <w:rPr>
                  <w:rFonts w:ascii="Cambria Math" w:hAnsi="Cambria Math"/>
                </w:rPr>
                <m:t>e</m:t>
              </m:r>
            </m:e>
            <m:sup>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m:oMathPara>
    </w:p>
    <w:p w:rsidR="004E315E" w:rsidRDefault="004E315E" w:rsidP="005D4329">
      <w:pPr>
        <w:pStyle w:val="BodyTextFirst"/>
      </w:pPr>
      <w:r>
        <w:t xml:space="preserve">where </w:t>
      </w:r>
      <m:oMath>
        <m:r>
          <w:rPr>
            <w:rFonts w:ascii="Cambria Math" w:hAnsi="Cambria Math"/>
          </w:rPr>
          <m:t>μ</m:t>
        </m:r>
      </m:oMath>
      <w:r>
        <w:t xml:space="preserve"> is the mean or expectation of the distribution and </w:t>
      </w:r>
      <m:oMath>
        <m:r>
          <w:rPr>
            <w:rFonts w:ascii="Cambria Math" w:hAnsi="Cambria Math"/>
          </w:rPr>
          <m:t>σ</m:t>
        </m:r>
      </m:oMath>
      <w:r>
        <w:t xml:space="preserve"> is the standard </w:t>
      </w:r>
      <w:proofErr w:type="gramStart"/>
      <w:r>
        <w:t>deviation.</w:t>
      </w:r>
      <w:proofErr w:type="gramEnd"/>
      <w:r>
        <w:t xml:space="preserve"> </w:t>
      </w:r>
      <w:r w:rsidR="008F7D4E">
        <w:t>We will use the following notation from here on:</w:t>
      </w:r>
    </w:p>
    <w:p w:rsidR="008F7D4E" w:rsidRPr="008F7D4E" w:rsidRDefault="008F7D4E" w:rsidP="005D4329">
      <w:pPr>
        <w:pStyle w:val="BodyTextFirst"/>
        <w:rPr>
          <w:rFonts w:eastAsiaTheme="minorEastAsia"/>
        </w:rPr>
      </w:pPr>
      <m:oMathPara>
        <m:oMath>
          <m:r>
            <w:rPr>
              <w:rFonts w:ascii="Cambria Math" w:hAnsi="Cambria Math"/>
            </w:rPr>
            <m:t>Mean value of f:   m</m:t>
          </m:r>
        </m:oMath>
      </m:oMathPara>
    </w:p>
    <w:p w:rsidR="008F7D4E" w:rsidRDefault="00D721B7" w:rsidP="005D4329">
      <w:pPr>
        <w:pStyle w:val="BodyTextFirst"/>
      </w:pPr>
      <w:r>
        <w:t>and the</w:t>
      </w:r>
      <w:r w:rsidR="008F7D4E">
        <w:t xml:space="preserve"> covariance of the random values will be indicated here by </w:t>
      </w:r>
      <m:oMath>
        <m:r>
          <w:rPr>
            <w:rFonts w:ascii="Cambria Math" w:hAnsi="Cambria Math"/>
          </w:rPr>
          <m:t>K</m:t>
        </m:r>
      </m:oMath>
    </w:p>
    <w:p w:rsidR="008F7D4E" w:rsidRPr="00DF7670" w:rsidRDefault="008F7D4E" w:rsidP="005D4329">
      <w:pPr>
        <w:pStyle w:val="BodyTextFirst"/>
        <w:rPr>
          <w:rFonts w:eastAsiaTheme="minorEastAsia"/>
        </w:rPr>
      </w:pPr>
      <m:oMathPara>
        <m:oMath>
          <m:r>
            <w:rPr>
              <w:rFonts w:ascii="Cambria Math" w:hAnsi="Cambria Math"/>
            </w:rPr>
            <m:t>Cov</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e>
              </m:d>
            </m:e>
          </m:d>
          <m:r>
            <w:rPr>
              <w:rFonts w:ascii="Cambria Math" w:hAnsi="Cambria Math"/>
            </w:rPr>
            <m:t>=K(</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oMath>
      </m:oMathPara>
    </w:p>
    <w:p w:rsidR="00DF7670" w:rsidRPr="00DF7670" w:rsidRDefault="00DF7670" w:rsidP="005D4329">
      <w:pPr>
        <w:pStyle w:val="BodyTextFirst"/>
        <w:rPr>
          <w:rFonts w:eastAsiaTheme="minorEastAsia"/>
        </w:rPr>
      </w:pPr>
    </w:p>
    <w:p w:rsidR="00DF7670" w:rsidRDefault="00DF7670" w:rsidP="00DF7670">
      <w:pPr>
        <w:pStyle w:val="BodyTextCont"/>
        <w:ind w:firstLine="0"/>
      </w:pPr>
      <w:r>
        <w:t xml:space="preserve">the choice of the letter </w:t>
      </w:r>
      <m:oMath>
        <m:r>
          <w:rPr>
            <w:rFonts w:ascii="Cambria Math" w:hAnsi="Cambria Math"/>
          </w:rPr>
          <m:t>K</m:t>
        </m:r>
      </m:oMath>
      <w:r>
        <w:t xml:space="preserve"> has a reason. We will assume in what follows that the covariance will have a gaussian shape, and we will use </w:t>
      </w:r>
      <w:r w:rsidR="00A342A5">
        <w:t xml:space="preserve">for </w:t>
      </w:r>
      <m:oMath>
        <m:r>
          <w:rPr>
            <w:rFonts w:ascii="Cambria Math" w:hAnsi="Cambria Math"/>
          </w:rPr>
          <m:t>K</m:t>
        </m:r>
      </m:oMath>
      <w:r w:rsidR="00A342A5">
        <w:t xml:space="preserve"> </w:t>
      </w:r>
      <w:r>
        <w:t>the RBF function we defined before.</w:t>
      </w:r>
    </w:p>
    <w:p w:rsidR="005B454C" w:rsidRDefault="00E577E2" w:rsidP="00E577E2">
      <w:pPr>
        <w:pStyle w:val="Heading2"/>
      </w:pPr>
      <w:r>
        <w:t>Stationary Process</w:t>
      </w:r>
    </w:p>
    <w:p w:rsidR="00E577E2" w:rsidRDefault="00E577E2" w:rsidP="005D4329">
      <w:pPr>
        <w:pStyle w:val="BodyTextFirst"/>
      </w:pPr>
      <w:r>
        <w:t xml:space="preserve">For simplicity we will consider here only stationary processes. </w:t>
      </w:r>
      <w:r w:rsidR="008F7D4E">
        <w:t xml:space="preserve">A random process is stationary if </w:t>
      </w:r>
      <w:r w:rsidR="006A3AFF">
        <w:t xml:space="preserve">its joint probability distribution does not change with time. That means also that mean and variance will not change when shifted in time. We will also consider a process for which </w:t>
      </w:r>
      <w:r w:rsidR="008F7D4E">
        <w:t xml:space="preserve">its distribution </w:t>
      </w:r>
      <w:r w:rsidR="008A2DC9">
        <w:t>depends</w:t>
      </w:r>
      <w:r w:rsidR="008F7D4E">
        <w:t xml:space="preserve"> only on the relative position of the points. </w:t>
      </w:r>
      <w:r w:rsidR="006A3AFF">
        <w:t xml:space="preserve">This </w:t>
      </w:r>
      <w:r w:rsidR="003A5692">
        <w:t xml:space="preserve">leads to the </w:t>
      </w:r>
      <w:r w:rsidR="006872FE">
        <w:t>conditions</w:t>
      </w:r>
    </w:p>
    <w:p w:rsidR="008F7D4E" w:rsidRPr="008F7D4E" w:rsidRDefault="00AE5E14" w:rsidP="005D4329">
      <w:pPr>
        <w:pStyle w:val="BodyTextFirst"/>
        <w:rPr>
          <w:rFonts w:eastAsiaTheme="minorEastAsia"/>
        </w:rPr>
      </w:pPr>
      <m:oMathPara>
        <m:oMath>
          <m:m>
            <m:mPr>
              <m:cGp m:val="8"/>
              <m:mcs>
                <m:mc>
                  <m:mcPr>
                    <m:count m:val="1"/>
                    <m:mcJc m:val="left"/>
                  </m:mcPr>
                </m:mc>
              </m:mcs>
              <m:ctrlPr>
                <w:rPr>
                  <w:rFonts w:ascii="Cambria Math" w:hAnsi="Cambria Math"/>
                  <w:i/>
                </w:rPr>
              </m:ctrlPr>
            </m:mPr>
            <m:mr>
              <m:e>
                <m:r>
                  <w:rPr>
                    <w:rFonts w:ascii="Cambria Math" w:hAnsi="Cambria Math"/>
                  </w:rPr>
                  <m:t>K</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acc>
                  <m:accPr>
                    <m:chr m:val="̃"/>
                    <m:ctrlPr>
                      <w:rPr>
                        <w:rFonts w:ascii="Cambria Math" w:hAnsi="Cambria Math"/>
                        <w:i/>
                      </w:rPr>
                    </m:ctrlPr>
                  </m:accPr>
                  <m:e>
                    <m:r>
                      <w:rPr>
                        <w:rFonts w:ascii="Cambria Math" w:hAnsi="Cambria Math"/>
                      </w:rPr>
                      <m:t>K</m:t>
                    </m:r>
                  </m:e>
                </m:acc>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mr>
            <m:mr>
              <m:e>
                <m:r>
                  <w:rPr>
                    <w:rFonts w:ascii="Cambria Math" w:hAnsi="Cambria Math"/>
                  </w:rPr>
                  <m:t>Var</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r>
                  <w:rPr>
                    <w:rFonts w:ascii="Cambria Math" w:hAnsi="Cambria Math"/>
                  </w:rPr>
                  <m:t>=</m:t>
                </m:r>
                <m:acc>
                  <m:accPr>
                    <m:chr m:val="̃"/>
                    <m:ctrlPr>
                      <w:rPr>
                        <w:rFonts w:ascii="Cambria Math" w:hAnsi="Cambria Math"/>
                      </w:rPr>
                    </m:ctrlPr>
                  </m:accPr>
                  <m:e>
                    <m:r>
                      <w:rPr>
                        <w:rFonts w:ascii="Cambria Math" w:hAnsi="Cambria Math"/>
                      </w:rPr>
                      <m:t>K</m:t>
                    </m:r>
                  </m:e>
                </m:acc>
                <m:r>
                  <w:rPr>
                    <w:rFonts w:ascii="Cambria Math" w:hAnsi="Cambria Math"/>
                  </w:rPr>
                  <m:t>(0)</m:t>
                </m:r>
              </m:e>
            </m:mr>
          </m:m>
        </m:oMath>
      </m:oMathPara>
    </w:p>
    <w:p w:rsidR="008F7D4E" w:rsidRPr="005D4329" w:rsidRDefault="004E295B" w:rsidP="005D4329">
      <w:pPr>
        <w:pStyle w:val="BodyTextFirst"/>
      </w:pPr>
      <w:r>
        <w:t>Note that t</w:t>
      </w:r>
      <w:r w:rsidR="00293589">
        <w:t>o apply the method we are describing,</w:t>
      </w:r>
      <w:r w:rsidR="00AE416D">
        <w:t xml:space="preserve"> you </w:t>
      </w:r>
      <w:r w:rsidR="003B2601">
        <w:t>must</w:t>
      </w:r>
      <w:r w:rsidR="00AE416D">
        <w:t xml:space="preserve"> convert first your </w:t>
      </w:r>
      <w:r w:rsidR="00856052">
        <w:t>data</w:t>
      </w:r>
      <w:r w:rsidR="00AE416D">
        <w:t xml:space="preserve"> to </w:t>
      </w:r>
      <w:r w:rsidR="00571D03">
        <w:t>be stationary</w:t>
      </w:r>
      <w:r>
        <w:t xml:space="preserve"> if that is not already the case</w:t>
      </w:r>
      <w:r w:rsidR="00AE416D">
        <w:t xml:space="preserve">, </w:t>
      </w:r>
      <w:r>
        <w:t>e</w:t>
      </w:r>
      <w:r w:rsidR="00293589">
        <w:t xml:space="preserve">liminating </w:t>
      </w:r>
      <w:r>
        <w:t xml:space="preserve">seasonality </w:t>
      </w:r>
      <w:r w:rsidR="003B2601">
        <w:t xml:space="preserve">or trends </w:t>
      </w:r>
      <w:r w:rsidR="00992166">
        <w:t xml:space="preserve">in time </w:t>
      </w:r>
      <w:r>
        <w:t>for example</w:t>
      </w:r>
      <w:r w:rsidR="00AE416D">
        <w:t xml:space="preserve">. </w:t>
      </w:r>
    </w:p>
    <w:p w:rsidR="00E74A75" w:rsidRDefault="00E74A75" w:rsidP="00D943D4">
      <w:pPr>
        <w:pStyle w:val="Heading2"/>
      </w:pPr>
      <w:r>
        <w:lastRenderedPageBreak/>
        <w:t>Prediction with Gaussian processes</w:t>
      </w:r>
    </w:p>
    <w:p w:rsidR="00DD57C8" w:rsidRDefault="00686314" w:rsidP="008F7D4E">
      <w:pPr>
        <w:pStyle w:val="BodyTextFirst"/>
        <w:rPr>
          <w:rFonts w:eastAsiaTheme="minorEastAsia"/>
        </w:rPr>
      </w:pPr>
      <w:r>
        <w:t xml:space="preserve">Now we have reached the interesting part: </w:t>
      </w:r>
      <w:r w:rsidR="008F7D4E">
        <w:t xml:space="preserve">given the vector </w:t>
      </w:r>
      <m:oMath>
        <m:r>
          <m:rPr>
            <m:sty m:val="bi"/>
          </m:rPr>
          <w:rPr>
            <w:rFonts w:ascii="Cambria Math" w:hAnsi="Cambria Math"/>
          </w:rPr>
          <m:t>f</m:t>
        </m:r>
      </m:oMath>
      <w:r w:rsidR="008F7D4E">
        <w:t xml:space="preserve"> how can we estimate </w:t>
      </w:r>
      <m:oMath>
        <m:r>
          <w:rPr>
            <w:rFonts w:ascii="Cambria Math" w:hAnsi="Cambria Math"/>
          </w:rPr>
          <m:t>f</m:t>
        </m:r>
        <m:d>
          <m:dPr>
            <m:ctrlPr>
              <w:rPr>
                <w:rFonts w:ascii="Cambria Math" w:hAnsi="Cambria Math"/>
                <w:i/>
              </w:rPr>
            </m:ctrlPr>
          </m:dPr>
          <m:e>
            <m:r>
              <w:rPr>
                <w:rFonts w:ascii="Cambria Math" w:hAnsi="Cambria Math"/>
              </w:rPr>
              <m:t>x</m:t>
            </m:r>
          </m:e>
        </m:d>
      </m:oMath>
      <w:r w:rsidR="008F7D4E">
        <w:t xml:space="preserve"> at an arbitrary point </w:t>
      </w:r>
      <m:oMath>
        <m:r>
          <w:rPr>
            <w:rFonts w:ascii="Cambria Math" w:hAnsi="Cambria Math"/>
          </w:rPr>
          <m:t>x</m:t>
        </m:r>
      </m:oMath>
      <w:r w:rsidR="008F7D4E">
        <w:t>?</w:t>
      </w:r>
      <w:r w:rsidR="00DD57C8">
        <w:t xml:space="preserve"> </w:t>
      </w:r>
      <w:r w:rsidR="00551E4F">
        <w:t xml:space="preserve"> </w:t>
      </w:r>
      <w:r w:rsidR="00DD57C8">
        <w:t xml:space="preserve">Since we are dealing with random </w:t>
      </w:r>
      <w:r w:rsidR="00D86CF5">
        <w:t>processes</w:t>
      </w:r>
      <w:r w:rsidR="00DD57C8">
        <w:t xml:space="preserve">, what we will estimate is the probability that the </w:t>
      </w:r>
      <w:r w:rsidR="00D86CF5">
        <w:t>unknown</w:t>
      </w:r>
      <w:r w:rsidR="00DD57C8">
        <w:t xml:space="preserve"> function assumes a given value </w:t>
      </w:r>
      <m:oMath>
        <m:r>
          <w:rPr>
            <w:rFonts w:ascii="Cambria Math" w:hAnsi="Cambria Math"/>
          </w:rPr>
          <m:t>f(x)</m:t>
        </m:r>
      </m:oMath>
      <w:r w:rsidR="0030415A">
        <w:t>.</w:t>
      </w:r>
      <w:r w:rsidR="00DD57C8">
        <w:t xml:space="preserve"> </w:t>
      </w:r>
      <w:r w:rsidR="0030415A">
        <w:t>M</w:t>
      </w:r>
      <w:r w:rsidR="00DD57C8">
        <w:t>athematically we will predict the following quantity</w:t>
      </w:r>
    </w:p>
    <w:p w:rsidR="00DD57C8" w:rsidRPr="00DD57C8" w:rsidRDefault="00DD57C8" w:rsidP="008F7D4E">
      <w:pPr>
        <w:pStyle w:val="BodyTextFirst"/>
        <w:rPr>
          <w:rFonts w:eastAsiaTheme="minorEastAsia"/>
        </w:rPr>
      </w:pPr>
      <m:oMathPara>
        <m:oMath>
          <m:r>
            <w:rPr>
              <w:rFonts w:ascii="Cambria Math" w:hAnsi="Cambria Math"/>
            </w:rPr>
            <m:t>p</m:t>
          </m:r>
          <m:d>
            <m:dPr>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e>
          </m:d>
          <m:r>
            <w:rPr>
              <w:rFonts w:ascii="Cambria Math" w:hAnsi="Cambria Math"/>
            </w:rPr>
            <m:t xml:space="preserve"> </m:t>
          </m:r>
          <m:r>
            <m:rPr>
              <m:sty m:val="bi"/>
            </m:rPr>
            <w:rPr>
              <w:rFonts w:ascii="Cambria Math" w:hAnsi="Cambria Math"/>
            </w:rPr>
            <m:t>f</m:t>
          </m:r>
          <m:r>
            <w:rPr>
              <w:rFonts w:ascii="Cambria Math" w:hAnsi="Cambria Math"/>
            </w:rPr>
            <m:t>)</m:t>
          </m:r>
        </m:oMath>
      </m:oMathPara>
    </w:p>
    <w:p w:rsidR="00DD57C8" w:rsidRDefault="0030415A" w:rsidP="008F7D4E">
      <w:pPr>
        <w:pStyle w:val="BodyTextFirst"/>
      </w:pPr>
      <w:r>
        <w:t xml:space="preserve">or in words the probability of getting the value </w:t>
      </w:r>
      <m:oMath>
        <m:r>
          <w:rPr>
            <w:rFonts w:ascii="Cambria Math" w:hAnsi="Cambria Math"/>
          </w:rPr>
          <m:t>f(x)</m:t>
        </m:r>
      </m:oMath>
      <w:r>
        <w:t xml:space="preserve"> given the vector </w:t>
      </w:r>
      <m:oMath>
        <m:r>
          <m:rPr>
            <m:sty m:val="bi"/>
          </m:rPr>
          <w:rPr>
            <w:rFonts w:ascii="Cambria Math" w:hAnsi="Cambria Math"/>
          </w:rPr>
          <m:t>f</m:t>
        </m:r>
      </m:oMath>
      <w:r w:rsidR="00A41777">
        <w:t xml:space="preserve">, </w:t>
      </w:r>
      <w:r w:rsidR="00910BA5">
        <w:t>composed by</w:t>
      </w:r>
      <w:r w:rsidR="00DD57C8">
        <w:t xml:space="preserve"> all the points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 …,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D57C8">
        <w:t xml:space="preserve">. </w:t>
      </w:r>
    </w:p>
    <w:p w:rsidR="00DD57C8" w:rsidRDefault="004F261F" w:rsidP="008F7D4E">
      <w:pPr>
        <w:pStyle w:val="BodyTextFirst"/>
      </w:pPr>
      <w:r>
        <w:t>A</w:t>
      </w:r>
      <w:r w:rsidR="00DD57C8">
        <w:t xml:space="preserve">ssuming that </w:t>
      </w:r>
      <m:oMath>
        <m:r>
          <w:rPr>
            <w:rFonts w:ascii="Cambria Math" w:hAnsi="Cambria Math"/>
          </w:rPr>
          <m:t>f(x)</m:t>
        </m:r>
      </m:oMath>
      <w:r w:rsidR="00DD57C8">
        <w:t xml:space="preserve"> is a stationary Gaussian Process</w:t>
      </w:r>
      <w:r w:rsidR="00285111">
        <w:t xml:space="preserve"> </w:t>
      </w:r>
      <w:r w:rsidR="00730B72">
        <w:t xml:space="preserve">with </w:t>
      </w:r>
      <m:oMath>
        <m:r>
          <w:rPr>
            <w:rFonts w:ascii="Cambria Math" w:hAnsi="Cambria Math"/>
          </w:rPr>
          <m:t>m=0</m:t>
        </m:r>
      </m:oMath>
      <w:r w:rsidR="00730B72">
        <w:t xml:space="preserve"> </w:t>
      </w:r>
      <w:r w:rsidR="00285111">
        <w:t>the</w:t>
      </w:r>
      <w:r w:rsidR="00DD57C8">
        <w:t xml:space="preserve"> prediction </w:t>
      </w:r>
      <w:r w:rsidR="00995410">
        <w:t>can be shown to</w:t>
      </w:r>
      <w:r w:rsidR="00DD57C8">
        <w:t xml:space="preserve"> be given by</w:t>
      </w:r>
    </w:p>
    <w:p w:rsidR="00DD57C8" w:rsidRPr="00DD57C8" w:rsidRDefault="00DD57C8" w:rsidP="00DD57C8">
      <w:pPr>
        <w:pStyle w:val="BodyTextFirst"/>
        <w:rPr>
          <w:rFonts w:eastAsiaTheme="minorEastAsia"/>
        </w:rPr>
      </w:pPr>
      <m:oMathPara>
        <m:oMath>
          <m:r>
            <w:rPr>
              <w:rFonts w:ascii="Cambria Math" w:hAnsi="Cambria Math"/>
            </w:rPr>
            <m:t>p</m:t>
          </m:r>
          <m:d>
            <m:dPr>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e>
          </m:d>
          <m:r>
            <w:rPr>
              <w:rFonts w:ascii="Cambria Math" w:hAnsi="Cambria Math"/>
            </w:rPr>
            <m:t xml:space="preserve"> </m:t>
          </m:r>
          <m:r>
            <m:rPr>
              <m:sty m:val="bi"/>
            </m:rPr>
            <w:rPr>
              <w:rFonts w:ascii="Cambria Math" w:hAnsi="Cambria Math"/>
            </w:rPr>
            <m:t>f</m:t>
          </m:r>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 ….,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e>
              </m:d>
            </m:num>
            <m:den>
              <m:r>
                <w:rPr>
                  <w:rFonts w:ascii="Cambria Math" w:hAnsi="Cambria Math"/>
                </w:rPr>
                <m:t>p</m:t>
              </m:r>
              <m:d>
                <m:dPr>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 …,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e>
              </m:d>
            </m:den>
          </m:f>
          <m:r>
            <w:rPr>
              <w:rFonts w:ascii="Cambria Math" w:hAnsi="Cambria Math"/>
            </w:rPr>
            <m:t>=</m:t>
          </m:r>
          <m:f>
            <m:fPr>
              <m:ctrlPr>
                <w:rPr>
                  <w:rFonts w:ascii="Cambria Math" w:hAnsi="Cambria Math"/>
                  <w:i/>
                </w:rPr>
              </m:ctrlPr>
            </m:fPr>
            <m:num>
              <m:r>
                <m:rPr>
                  <m:scr m:val="script"/>
                </m:rPr>
                <w:rPr>
                  <w:rFonts w:ascii="Cambria Math" w:hAnsi="Cambria Math"/>
                </w:rPr>
                <m:t>N</m:t>
              </m:r>
              <m:d>
                <m:dPr>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 …,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xml:space="preserve"> </m:t>
                  </m:r>
                </m:e>
              </m:d>
              <m:r>
                <w:rPr>
                  <w:rFonts w:ascii="Cambria Math" w:hAnsi="Cambria Math"/>
                </w:rPr>
                <m:t xml:space="preserve"> 0, </m:t>
              </m:r>
              <m:acc>
                <m:accPr>
                  <m:chr m:val="̃"/>
                  <m:ctrlPr>
                    <w:rPr>
                      <w:rFonts w:ascii="Cambria Math" w:hAnsi="Cambria Math"/>
                    </w:rPr>
                  </m:ctrlPr>
                </m:accPr>
                <m:e>
                  <m:r>
                    <w:rPr>
                      <w:rFonts w:ascii="Cambria Math" w:hAnsi="Cambria Math"/>
                    </w:rPr>
                    <m:t>C</m:t>
                  </m:r>
                </m:e>
              </m:acc>
              <m:r>
                <w:rPr>
                  <w:rFonts w:ascii="Cambria Math" w:hAnsi="Cambria Math"/>
                </w:rPr>
                <m:t>)</m:t>
              </m:r>
            </m:num>
            <m:den>
              <m:r>
                <m:rPr>
                  <m:scr m:val="script"/>
                </m:rPr>
                <w:rPr>
                  <w:rFonts w:ascii="Cambria Math" w:hAnsi="Cambria Math"/>
                </w:rPr>
                <m:t>N</m:t>
              </m:r>
              <m:d>
                <m:dPr>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 …,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xml:space="preserve"> </m:t>
                  </m:r>
                </m:e>
              </m:d>
              <m:r>
                <w:rPr>
                  <w:rFonts w:ascii="Cambria Math" w:hAnsi="Cambria Math"/>
                </w:rPr>
                <m:t xml:space="preserve"> 0, C)</m:t>
              </m:r>
            </m:den>
          </m:f>
        </m:oMath>
      </m:oMathPara>
    </w:p>
    <w:p w:rsidR="00F77B27" w:rsidRDefault="00DD57C8" w:rsidP="00DD57C8">
      <w:pPr>
        <w:pStyle w:val="BodyTextFirst"/>
      </w:pPr>
      <w:r>
        <w:t xml:space="preserve">where with  </w:t>
      </w:r>
      <m:oMath>
        <m:r>
          <m:rPr>
            <m:scr m:val="script"/>
          </m:rPr>
          <w:rPr>
            <w:rFonts w:ascii="Cambria Math" w:hAnsi="Cambria Math"/>
          </w:rPr>
          <m:t>N</m:t>
        </m:r>
        <m:d>
          <m:dPr>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 …,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xml:space="preserve"> </m:t>
            </m:r>
          </m:e>
        </m:d>
        <m:r>
          <w:rPr>
            <w:rFonts w:ascii="Cambria Math" w:hAnsi="Cambria Math"/>
          </w:rPr>
          <m:t xml:space="preserve"> 0, </m:t>
        </m:r>
        <m:acc>
          <m:accPr>
            <m:chr m:val="̃"/>
            <m:ctrlPr>
              <w:rPr>
                <w:rFonts w:ascii="Cambria Math" w:hAnsi="Cambria Math"/>
              </w:rPr>
            </m:ctrlPr>
          </m:accPr>
          <m:e>
            <m:r>
              <w:rPr>
                <w:rFonts w:ascii="Cambria Math" w:hAnsi="Cambria Math"/>
              </w:rPr>
              <m:t>C</m:t>
            </m:r>
          </m:e>
        </m:acc>
        <m:r>
          <w:rPr>
            <w:rFonts w:ascii="Cambria Math" w:hAnsi="Cambria Math"/>
          </w:rPr>
          <m:t>)</m:t>
        </m:r>
      </m:oMath>
      <w:r>
        <w:t xml:space="preserve"> we have indicated the normal distribution calculated on the points with average 0 and covariance matrix </w:t>
      </w:r>
      <m:oMath>
        <m:acc>
          <m:accPr>
            <m:chr m:val="̃"/>
            <m:ctrlPr>
              <w:rPr>
                <w:rFonts w:ascii="Cambria Math" w:hAnsi="Cambria Math"/>
              </w:rPr>
            </m:ctrlPr>
          </m:accPr>
          <m:e>
            <m:r>
              <w:rPr>
                <w:rFonts w:ascii="Cambria Math" w:hAnsi="Cambria Math"/>
              </w:rPr>
              <m:t>C</m:t>
            </m:r>
          </m:e>
        </m:acc>
      </m:oMath>
      <w:r>
        <w:t xml:space="preserve"> of dimensions </w:t>
      </w:r>
      <m:oMath>
        <m:r>
          <w:rPr>
            <w:rFonts w:ascii="Cambria Math" w:hAnsi="Cambria Math"/>
          </w:rPr>
          <m:t>n+1×n+1</m:t>
        </m:r>
      </m:oMath>
      <w:r>
        <w:t xml:space="preserve">, since we have </w:t>
      </w:r>
      <m:oMath>
        <m:r>
          <w:rPr>
            <w:rFonts w:ascii="Cambria Math" w:hAnsi="Cambria Math"/>
          </w:rPr>
          <m:t>n+1</m:t>
        </m:r>
      </m:oMath>
      <w:r>
        <w:t xml:space="preserve"> points</w:t>
      </w:r>
      <w:r w:rsidR="00D30B95">
        <w:t xml:space="preserve"> in the numerator</w:t>
      </w:r>
      <w:r>
        <w:t>.</w:t>
      </w:r>
      <w:r w:rsidR="00D30B95">
        <w:t xml:space="preserve"> </w:t>
      </w:r>
      <w:r w:rsidR="00675655">
        <w:t xml:space="preserve">The derivation is somewhat involved and is based on several theorems, as Bayes' theorem. For more details you can refer to the (advanced) </w:t>
      </w:r>
      <w:r w:rsidR="004D72E3">
        <w:t xml:space="preserve">explanation by C.B. Do that can be found here: </w:t>
      </w:r>
      <w:r w:rsidR="004D72E3" w:rsidRPr="004D72E3">
        <w:rPr>
          <w:rStyle w:val="SmartHyperlink"/>
        </w:rPr>
        <w:t>https://goo.gl/cEPYwX</w:t>
      </w:r>
      <w:r w:rsidR="00675655">
        <w:t xml:space="preserve"> where everything is explained in</w:t>
      </w:r>
      <w:r w:rsidR="004D72E3">
        <w:t>, although advanced,</w:t>
      </w:r>
      <w:r w:rsidR="00675655">
        <w:t xml:space="preserve"> detail</w:t>
      </w:r>
      <w:r w:rsidR="004D72E3">
        <w:t>s</w:t>
      </w:r>
      <w:r w:rsidR="00675655">
        <w:t xml:space="preserve">. To understand what </w:t>
      </w:r>
      <w:r w:rsidR="00612F27">
        <w:t>Bayesian</w:t>
      </w:r>
      <w:r w:rsidR="00675655">
        <w:t xml:space="preserve"> optimization is</w:t>
      </w:r>
      <w:r w:rsidR="007224B3">
        <w:t>,</w:t>
      </w:r>
      <w:r w:rsidR="00675655">
        <w:t xml:space="preserve"> we can simply use the formula without derivation. </w:t>
      </w:r>
      <m:oMath>
        <m:r>
          <w:rPr>
            <w:rFonts w:ascii="Cambria Math" w:hAnsi="Cambria Math"/>
          </w:rPr>
          <m:t>C</m:t>
        </m:r>
      </m:oMath>
      <w:r w:rsidR="00D30B95">
        <w:t xml:space="preserve"> will have dimensions </w:t>
      </w:r>
      <m:oMath>
        <m:r>
          <w:rPr>
            <w:rFonts w:ascii="Cambria Math" w:hAnsi="Cambria Math"/>
          </w:rPr>
          <m:t>n×n</m:t>
        </m:r>
      </m:oMath>
      <w:r w:rsidR="00D30B95">
        <w:t xml:space="preserve"> since we have only </w:t>
      </w:r>
      <m:oMath>
        <m:r>
          <w:rPr>
            <w:rFonts w:ascii="Cambria Math" w:hAnsi="Cambria Math"/>
          </w:rPr>
          <m:t>n</m:t>
        </m:r>
      </m:oMath>
      <w:r w:rsidR="00D30B95">
        <w:t xml:space="preserve"> points in the denominator. </w:t>
      </w:r>
    </w:p>
    <w:p w:rsidR="00DD57C8" w:rsidRDefault="00D30B95" w:rsidP="00DD57C8">
      <w:pPr>
        <w:pStyle w:val="BodyTextFirst"/>
      </w:pPr>
      <w:r>
        <w:t>We have</w:t>
      </w:r>
    </w:p>
    <w:p w:rsidR="00D30B95" w:rsidRPr="00D30B95" w:rsidRDefault="00D30B95" w:rsidP="00DD57C8">
      <w:pPr>
        <w:pStyle w:val="BodyTextFirst"/>
        <w:rPr>
          <w:rFonts w:eastAsiaTheme="minorEastAsia"/>
        </w:rPr>
      </w:pPr>
      <m:oMathPara>
        <m:oMath>
          <m:r>
            <w:rPr>
              <w:rFonts w:ascii="Cambria Math" w:hAnsi="Cambria Math"/>
            </w:rPr>
            <m:t>C=</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K(0)</m:t>
                    </m:r>
                  </m:e>
                  <m:e>
                    <m:r>
                      <w:rPr>
                        <w:rFonts w:ascii="Cambria Math" w:hAnsi="Cambria Math"/>
                      </w:rPr>
                      <m:t>K(</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e>
                  <m:e>
                    <m:r>
                      <w:rPr>
                        <w:rFonts w:ascii="Cambria Math" w:hAnsi="Cambria Math"/>
                      </w:rPr>
                      <m:t>…</m:t>
                    </m:r>
                  </m:e>
                </m:mr>
                <m:mr>
                  <m:e>
                    <m:r>
                      <w:rPr>
                        <w:rFonts w:ascii="Cambria Math" w:hAnsi="Cambria Math"/>
                      </w:rPr>
                      <m:t>K(</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K(0)</m:t>
                    </m:r>
                  </m:e>
                </m:mr>
              </m:m>
            </m:e>
          </m:d>
        </m:oMath>
      </m:oMathPara>
    </w:p>
    <w:p w:rsidR="00D30B95" w:rsidRDefault="00D30B95" w:rsidP="00DD57C8">
      <w:pPr>
        <w:pStyle w:val="BodyTextFirst"/>
      </w:pPr>
      <w:r>
        <w:t>and</w:t>
      </w:r>
    </w:p>
    <w:p w:rsidR="00D30B95" w:rsidRPr="00D30B95" w:rsidRDefault="00AE5E14" w:rsidP="00DD57C8">
      <w:pPr>
        <w:pStyle w:val="BodyTextFirst"/>
        <w:rPr>
          <w:rFonts w:eastAsiaTheme="minorEastAsia"/>
        </w:rPr>
      </w:pPr>
      <m:oMathPara>
        <m:oMath>
          <m:acc>
            <m:accPr>
              <m:chr m:val="̃"/>
              <m:ctrlPr>
                <w:rPr>
                  <w:rFonts w:ascii="Cambria Math" w:hAnsi="Cambria Math"/>
                </w:rPr>
              </m:ctrlPr>
            </m:accPr>
            <m:e>
              <m:r>
                <w:rPr>
                  <w:rFonts w:ascii="Cambria Math" w:hAnsi="Cambria Math"/>
                </w:rPr>
                <m:t>C</m:t>
              </m:r>
            </m:e>
          </m:acc>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K(0)</m:t>
                    </m:r>
                  </m:e>
                  <m:e>
                    <m:sSup>
                      <m:sSupPr>
                        <m:ctrlPr>
                          <w:rPr>
                            <w:rFonts w:ascii="Cambria Math" w:hAnsi="Cambria Math"/>
                            <w:i/>
                          </w:rPr>
                        </m:ctrlPr>
                      </m:sSupPr>
                      <m:e>
                        <m:r>
                          <m:rPr>
                            <m:sty m:val="bi"/>
                          </m:rPr>
                          <w:rPr>
                            <w:rFonts w:ascii="Cambria Math" w:hAnsi="Cambria Math"/>
                          </w:rPr>
                          <m:t>k</m:t>
                        </m:r>
                        <m:ctrlPr>
                          <w:rPr>
                            <w:rFonts w:ascii="Cambria Math" w:hAnsi="Cambria Math"/>
                            <w:b/>
                            <w:i/>
                          </w:rPr>
                        </m:ctrlPr>
                      </m:e>
                      <m:sup>
                        <m:r>
                          <w:rPr>
                            <w:rFonts w:ascii="Cambria Math" w:hAnsi="Cambria Math"/>
                          </w:rPr>
                          <m:t>T</m:t>
                        </m:r>
                      </m:sup>
                    </m:sSup>
                  </m:e>
                </m:mr>
                <m:mr>
                  <m:e>
                    <m:r>
                      <m:rPr>
                        <m:sty m:val="bi"/>
                      </m:rPr>
                      <w:rPr>
                        <w:rFonts w:ascii="Cambria Math" w:hAnsi="Cambria Math"/>
                      </w:rPr>
                      <m:t>k</m:t>
                    </m:r>
                  </m:e>
                  <m:e>
                    <m:r>
                      <w:rPr>
                        <w:rFonts w:ascii="Cambria Math" w:hAnsi="Cambria Math"/>
                      </w:rPr>
                      <m:t>C</m:t>
                    </m:r>
                  </m:e>
                </m:mr>
              </m:m>
            </m:e>
          </m:d>
        </m:oMath>
      </m:oMathPara>
    </w:p>
    <w:p w:rsidR="00D30B95" w:rsidRDefault="00D30B95" w:rsidP="00DD57C8">
      <w:pPr>
        <w:pStyle w:val="BodyTextFirst"/>
      </w:pPr>
      <w:r>
        <w:t>where we have defined</w:t>
      </w:r>
    </w:p>
    <w:p w:rsidR="00D30B95" w:rsidRPr="00D30B95" w:rsidRDefault="00D30B95" w:rsidP="00DD57C8">
      <w:pPr>
        <w:pStyle w:val="BodyTextFirst"/>
        <w:rPr>
          <w:rFonts w:eastAsiaTheme="minorEastAsia"/>
        </w:rPr>
      </w:pPr>
      <m:oMathPara>
        <m:oMath>
          <m:r>
            <m:rPr>
              <m:sty m:val="bi"/>
            </m:rPr>
            <w:rPr>
              <w:rFonts w:ascii="Cambria Math" w:hAnsi="Cambria Math"/>
            </w:rPr>
            <m:t>k</m:t>
          </m:r>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K(x-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e>
                </m:mr>
                <m:mr>
                  <m:e>
                    <m:r>
                      <w:rPr>
                        <w:rFonts w:ascii="Cambria Math" w:hAnsi="Cambria Math"/>
                      </w:rPr>
                      <m:t>⋮</m:t>
                    </m:r>
                  </m:e>
                </m:mr>
                <m:mr>
                  <m:e>
                    <m:r>
                      <w:rPr>
                        <w:rFonts w:ascii="Cambria Math" w:hAnsi="Cambria Math"/>
                      </w:rPr>
                      <m:t>K(x-</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e>
                </m:mr>
              </m:m>
            </m:e>
          </m:d>
        </m:oMath>
      </m:oMathPara>
    </w:p>
    <w:p w:rsidR="00D30B95" w:rsidRDefault="00607406" w:rsidP="00DD57C8">
      <w:pPr>
        <w:pStyle w:val="BodyTextFirst"/>
      </w:pPr>
      <w:r>
        <w:t>It can be shown</w:t>
      </w:r>
      <w:r w:rsidR="006668FF">
        <w:footnoteReference w:id="1"/>
      </w:r>
      <w:r>
        <w:t xml:space="preserve"> that the ratio of two normal distributions is again </w:t>
      </w:r>
      <w:r w:rsidR="006668FF">
        <w:t>a normal distribution</w:t>
      </w:r>
      <w:r>
        <w:t xml:space="preserve">, </w:t>
      </w:r>
      <w:r w:rsidR="00496802">
        <w:t>so that we can write</w:t>
      </w:r>
    </w:p>
    <w:p w:rsidR="00EF7D50" w:rsidRPr="00EF7D50" w:rsidRDefault="00EF7D50" w:rsidP="00DD57C8">
      <w:pPr>
        <w:pStyle w:val="BodyTextFirst"/>
        <w:rPr>
          <w:rFonts w:eastAsiaTheme="minorEastAsia"/>
        </w:rPr>
      </w:pPr>
      <m:oMathPara>
        <m:oMath>
          <m:r>
            <w:rPr>
              <w:rFonts w:ascii="Cambria Math" w:hAnsi="Cambria Math"/>
            </w:rPr>
            <m:t>p</m:t>
          </m:r>
          <m:d>
            <m:dPr>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e>
          </m:d>
          <m:r>
            <w:rPr>
              <w:rFonts w:ascii="Cambria Math" w:hAnsi="Cambria Math"/>
            </w:rPr>
            <m:t xml:space="preserve"> </m:t>
          </m:r>
          <m:r>
            <m:rPr>
              <m:sty m:val="bi"/>
            </m:rPr>
            <w:rPr>
              <w:rFonts w:ascii="Cambria Math" w:hAnsi="Cambria Math"/>
            </w:rPr>
            <m:t>f</m:t>
          </m:r>
          <m:r>
            <m:rPr>
              <m:scr m:val="script"/>
            </m:rPr>
            <w:rPr>
              <w:rFonts w:ascii="Cambria Math" w:hAnsi="Cambria Math"/>
            </w:rPr>
            <m:t>)=N</m:t>
          </m:r>
          <m:d>
            <m:dPr>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e>
          </m:d>
          <m:r>
            <w:rPr>
              <w:rFonts w:ascii="Cambria Math" w:hAnsi="Cambria Math"/>
            </w:rPr>
            <m:t xml:space="preserve"> μ, </m:t>
          </m:r>
          <m:sSup>
            <m:sSupPr>
              <m:ctrlPr>
                <w:rPr>
                  <w:rFonts w:ascii="Cambria Math" w:hAnsi="Cambria Math"/>
                </w:rPr>
              </m:ctrlPr>
            </m:sSupPr>
            <m:e>
              <m:r>
                <m:rPr>
                  <m:sty m:val="p"/>
                </m:rPr>
                <w:rPr>
                  <w:rFonts w:ascii="Cambria Math" w:hAnsi="Cambria Math"/>
                </w:rPr>
                <m:t>σ</m:t>
              </m:r>
              <m:ctrlPr>
                <w:rPr>
                  <w:rFonts w:ascii="Cambria Math" w:hAnsi="Cambria Math"/>
                  <w:i/>
                </w:rPr>
              </m:ctrlPr>
            </m:e>
            <m:sup>
              <m:r>
                <m:rPr>
                  <m:sty m:val="p"/>
                </m:rPr>
                <w:rPr>
                  <w:rFonts w:ascii="Cambria Math" w:hAnsi="Cambria Math"/>
                </w:rPr>
                <m:t>2</m:t>
              </m:r>
            </m:sup>
          </m:sSup>
          <m:r>
            <w:rPr>
              <w:rFonts w:ascii="Cambria Math" w:hAnsi="Cambria Math"/>
            </w:rPr>
            <m:t>)</m:t>
          </m:r>
        </m:oMath>
      </m:oMathPara>
    </w:p>
    <w:p w:rsidR="00EF7D50" w:rsidRDefault="00EF7D50" w:rsidP="00DD57C8">
      <w:pPr>
        <w:pStyle w:val="BodyTextFirst"/>
      </w:pPr>
      <w:r>
        <w:t>with</w:t>
      </w:r>
    </w:p>
    <w:p w:rsidR="00EF7D50" w:rsidRPr="00EF7D50" w:rsidRDefault="00AE5E14" w:rsidP="00DD57C8">
      <w:pPr>
        <w:pStyle w:val="BodyTextFirst"/>
        <w:rPr>
          <w:rFonts w:eastAsiaTheme="minorEastAsia"/>
        </w:rPr>
      </w:pPr>
      <m:oMathPara>
        <m:oMath>
          <m:m>
            <m:mPr>
              <m:cGp m:val="8"/>
              <m:mcs>
                <m:mc>
                  <m:mcPr>
                    <m:count m:val="1"/>
                    <m:mcJc m:val="left"/>
                  </m:mcPr>
                </m:mc>
              </m:mcs>
              <m:ctrlPr>
                <w:rPr>
                  <w:rFonts w:ascii="Cambria Math" w:hAnsi="Cambria Math"/>
                  <w:i/>
                </w:rPr>
              </m:ctrlPr>
            </m:mPr>
            <m:mr>
              <m:e>
                <m:r>
                  <w:rPr>
                    <w:rFonts w:ascii="Cambria Math" w:hAnsi="Cambria Math"/>
                  </w:rPr>
                  <m:t>μ=</m:t>
                </m:r>
                <m:sSup>
                  <m:sSupPr>
                    <m:ctrlPr>
                      <w:rPr>
                        <w:rFonts w:ascii="Cambria Math" w:hAnsi="Cambria Math"/>
                        <w:i/>
                      </w:rPr>
                    </m:ctrlPr>
                  </m:sSupPr>
                  <m:e>
                    <m:r>
                      <m:rPr>
                        <m:sty m:val="bi"/>
                      </m:rPr>
                      <w:rPr>
                        <w:rFonts w:ascii="Cambria Math" w:hAnsi="Cambria Math"/>
                      </w:rPr>
                      <m:t>k</m:t>
                    </m:r>
                    <m:ctrlPr>
                      <w:rPr>
                        <w:rFonts w:ascii="Cambria Math" w:hAnsi="Cambria Math"/>
                        <w:b/>
                        <w:i/>
                      </w:rPr>
                    </m:ctrlPr>
                  </m:e>
                  <m:sup>
                    <m:r>
                      <w:rPr>
                        <w:rFonts w:ascii="Cambria Math" w:hAnsi="Cambria Math"/>
                      </w:rPr>
                      <m:t>T</m:t>
                    </m:r>
                  </m:sup>
                </m:sSup>
                <m:sSup>
                  <m:sSupPr>
                    <m:ctrlPr>
                      <w:rPr>
                        <w:rFonts w:ascii="Cambria Math" w:hAnsi="Cambria Math"/>
                        <w:i/>
                      </w:rPr>
                    </m:ctrlPr>
                  </m:sSupPr>
                  <m:e>
                    <m:r>
                      <w:rPr>
                        <w:rFonts w:ascii="Cambria Math" w:hAnsi="Cambria Math"/>
                      </w:rPr>
                      <m:t>C</m:t>
                    </m:r>
                  </m:e>
                  <m:sup>
                    <m:r>
                      <w:rPr>
                        <w:rFonts w:ascii="Cambria Math" w:hAnsi="Cambria Math"/>
                      </w:rPr>
                      <m:t>-1</m:t>
                    </m:r>
                  </m:sup>
                </m:sSup>
                <m:r>
                  <m:rPr>
                    <m:sty m:val="bi"/>
                  </m:rPr>
                  <w:rPr>
                    <w:rFonts w:ascii="Cambria Math" w:hAnsi="Cambria Math"/>
                  </w:rPr>
                  <m:t>f</m:t>
                </m:r>
              </m:e>
            </m:mr>
            <m:mr>
              <m:e>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=K</m:t>
                </m:r>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i/>
                      </w:rPr>
                    </m:ctrlPr>
                  </m:sSupPr>
                  <m:e>
                    <m:r>
                      <m:rPr>
                        <m:sty m:val="bi"/>
                      </m:rPr>
                      <w:rPr>
                        <w:rFonts w:ascii="Cambria Math" w:hAnsi="Cambria Math"/>
                      </w:rPr>
                      <m:t>k</m:t>
                    </m:r>
                  </m:e>
                  <m:sup>
                    <m:r>
                      <w:rPr>
                        <w:rFonts w:ascii="Cambria Math" w:hAnsi="Cambria Math"/>
                      </w:rPr>
                      <m:t>T</m:t>
                    </m:r>
                  </m:sup>
                </m:sSup>
                <m:sSup>
                  <m:sSupPr>
                    <m:ctrlPr>
                      <w:rPr>
                        <w:rFonts w:ascii="Cambria Math" w:hAnsi="Cambria Math"/>
                        <w:i/>
                      </w:rPr>
                    </m:ctrlPr>
                  </m:sSupPr>
                  <m:e>
                    <m:r>
                      <w:rPr>
                        <w:rFonts w:ascii="Cambria Math" w:hAnsi="Cambria Math"/>
                      </w:rPr>
                      <m:t>C</m:t>
                    </m:r>
                  </m:e>
                  <m:sup>
                    <m:r>
                      <w:rPr>
                        <w:rFonts w:ascii="Cambria Math" w:hAnsi="Cambria Math"/>
                      </w:rPr>
                      <m:t>-1</m:t>
                    </m:r>
                  </m:sup>
                </m:sSup>
                <m:r>
                  <m:rPr>
                    <m:sty m:val="bi"/>
                  </m:rPr>
                  <w:rPr>
                    <w:rFonts w:ascii="Cambria Math" w:hAnsi="Cambria Math"/>
                  </w:rPr>
                  <m:t>k</m:t>
                </m:r>
              </m:e>
            </m:mr>
          </m:m>
        </m:oMath>
      </m:oMathPara>
    </w:p>
    <w:p w:rsidR="00EF7D50" w:rsidRDefault="00496802" w:rsidP="00DD57C8">
      <w:pPr>
        <w:pStyle w:val="BodyTextFirst"/>
        <w:rPr>
          <w:rFonts w:eastAsiaTheme="minorEastAsia"/>
        </w:rPr>
      </w:pPr>
      <w:r>
        <w:lastRenderedPageBreak/>
        <w:t xml:space="preserve">The derivation of the exact form for </w:t>
      </w:r>
      <m:oMath>
        <m:r>
          <w:rPr>
            <w:rFonts w:ascii="Cambria Math" w:hAnsi="Cambria Math"/>
          </w:rPr>
          <m:t>μ</m:t>
        </m:r>
      </m:oMath>
      <w:r>
        <w:t xml:space="preserve"> and </w:t>
      </w:r>
      <m:oMath>
        <m:r>
          <w:rPr>
            <w:rFonts w:ascii="Cambria Math" w:hAnsi="Cambria Math"/>
          </w:rPr>
          <m:t>σ</m:t>
        </m:r>
      </m:oMath>
      <w:r>
        <w:t xml:space="preserve"> is quite long and would go beyon</w:t>
      </w:r>
      <w:r w:rsidR="00FD23DE">
        <w:t>d</w:t>
      </w:r>
      <w:r>
        <w:t xml:space="preserve"> the scope of the book. </w:t>
      </w:r>
      <w:r w:rsidR="00D86CF5">
        <w:t>Basically,</w:t>
      </w:r>
      <w:r w:rsidR="00EF7D50">
        <w:t xml:space="preserve"> now we know that, on average, our </w:t>
      </w:r>
      <w:r w:rsidR="00F518A5">
        <w:t>unknown</w:t>
      </w:r>
      <w:r w:rsidR="00EF7D50">
        <w:t xml:space="preserve"> function will assume the value </w:t>
      </w:r>
      <m:oMath>
        <m:r>
          <w:rPr>
            <w:rFonts w:ascii="Cambria Math" w:hAnsi="Cambria Math"/>
          </w:rPr>
          <m:t>μ</m:t>
        </m:r>
      </m:oMath>
      <w:r w:rsidR="00EF7D50">
        <w:t xml:space="preserve"> in </w:t>
      </w:r>
      <m:oMath>
        <m:r>
          <w:rPr>
            <w:rFonts w:ascii="Cambria Math" w:hAnsi="Cambria Math"/>
          </w:rPr>
          <m:t>x</m:t>
        </m:r>
      </m:oMath>
      <w:r w:rsidR="00EF7D50">
        <w:t xml:space="preserve"> with a variance </w:t>
      </w:r>
      <m:oMath>
        <m:r>
          <w:rPr>
            <w:rFonts w:ascii="Cambria Math" w:hAnsi="Cambria Math"/>
          </w:rPr>
          <m:t>σ</m:t>
        </m:r>
      </m:oMath>
      <w:r w:rsidR="00EF7D50">
        <w:t xml:space="preserve">. </w:t>
      </w:r>
      <w:r w:rsidR="00D86CF5">
        <w:t xml:space="preserve"> Let's now see how this method really works in practice</w:t>
      </w:r>
      <w:r w:rsidR="00497652">
        <w:t xml:space="preserve"> in Python</w:t>
      </w:r>
      <w:r w:rsidR="00D86CF5">
        <w:t>.</w:t>
      </w:r>
      <w:r w:rsidR="00F518A5">
        <w:t xml:space="preserve"> Let's first define our Kernel </w:t>
      </w:r>
      <m:oMath>
        <m:r>
          <w:rPr>
            <w:rFonts w:ascii="Cambria Math" w:hAnsi="Cambria Math"/>
          </w:rPr>
          <m:t>K(x)</m:t>
        </m:r>
      </m:oMath>
    </w:p>
    <w:p w:rsidR="00F518A5" w:rsidRPr="00F518A5" w:rsidRDefault="00F518A5" w:rsidP="00F518A5">
      <w:pPr>
        <w:pStyle w:val="Code"/>
      </w:pPr>
      <w:r w:rsidRPr="00F518A5">
        <w:t>def K(x, l</w:t>
      </w:r>
      <w:r w:rsidR="008C4998">
        <w:t>, sigm = 1</w:t>
      </w:r>
      <w:r w:rsidRPr="00F518A5">
        <w:t>):</w:t>
      </w:r>
    </w:p>
    <w:p w:rsidR="00F518A5" w:rsidRDefault="00F518A5" w:rsidP="00F518A5">
      <w:pPr>
        <w:pStyle w:val="Code"/>
      </w:pPr>
      <w:r w:rsidRPr="00F518A5">
        <w:t xml:space="preserve">    return </w:t>
      </w:r>
      <w:r w:rsidR="008C4998">
        <w:t>sigm**2*</w:t>
      </w:r>
      <w:r w:rsidRPr="00F518A5">
        <w:t>np.exp(-1.0/2.0/l**2*(x**2))</w:t>
      </w:r>
    </w:p>
    <w:p w:rsidR="00F518A5" w:rsidRDefault="00F518A5" w:rsidP="00F518A5">
      <w:pPr>
        <w:pStyle w:val="BodyTextFirst"/>
      </w:pPr>
      <w:r>
        <w:t>Let's simulate our unknown function with an easy one</w:t>
      </w:r>
    </w:p>
    <w:p w:rsidR="00F518A5" w:rsidRPr="00F518A5" w:rsidRDefault="00F518A5" w:rsidP="00F518A5">
      <w:pPr>
        <w:pStyle w:val="BodyTextFirst"/>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+3+10x+0.07</m:t>
          </m:r>
          <m:sSup>
            <m:sSupPr>
              <m:ctrlPr>
                <w:rPr>
                  <w:rFonts w:ascii="Cambria Math" w:hAnsi="Cambria Math"/>
                  <w:i/>
                </w:rPr>
              </m:ctrlPr>
            </m:sSupPr>
            <m:e>
              <m:r>
                <w:rPr>
                  <w:rFonts w:ascii="Cambria Math" w:hAnsi="Cambria Math"/>
                </w:rPr>
                <m:t>x</m:t>
              </m:r>
            </m:e>
            <m:sup>
              <m:r>
                <w:rPr>
                  <w:rFonts w:ascii="Cambria Math" w:hAnsi="Cambria Math"/>
                </w:rPr>
                <m:t>4</m:t>
              </m:r>
            </m:sup>
          </m:sSup>
        </m:oMath>
      </m:oMathPara>
    </w:p>
    <w:p w:rsidR="00F518A5" w:rsidRPr="00D30B95" w:rsidRDefault="00F518A5" w:rsidP="00F518A5">
      <w:pPr>
        <w:pStyle w:val="BodyTextFirst"/>
      </w:pPr>
      <w:r>
        <w:t>that can be implemented as</w:t>
      </w:r>
    </w:p>
    <w:p w:rsidR="00F518A5" w:rsidRPr="00F518A5" w:rsidRDefault="00F518A5" w:rsidP="00F518A5">
      <w:pPr>
        <w:pStyle w:val="Code"/>
      </w:pPr>
      <w:r w:rsidRPr="00F518A5">
        <w:t>def f(x):</w:t>
      </w:r>
    </w:p>
    <w:p w:rsidR="00DD57C8" w:rsidRDefault="00F518A5" w:rsidP="00F518A5">
      <w:pPr>
        <w:pStyle w:val="Code"/>
      </w:pPr>
      <w:r w:rsidRPr="00F518A5">
        <w:t xml:space="preserve">    return x**2-x**3+3+10*x+0.07*x**4</w:t>
      </w:r>
    </w:p>
    <w:p w:rsidR="00F518A5" w:rsidRDefault="00F518A5" w:rsidP="00F518A5">
      <w:pPr>
        <w:pStyle w:val="BodyTextFirst"/>
        <w:rPr>
          <w:rFonts w:eastAsiaTheme="minorEastAsia"/>
        </w:rPr>
      </w:pPr>
      <w:r>
        <w:t xml:space="preserve">Let's consider the function in the range </w:t>
      </w:r>
      <m:oMath>
        <m:r>
          <w:rPr>
            <w:rFonts w:ascii="Cambria Math" w:hAnsi="Cambria Math"/>
          </w:rPr>
          <m:t>(0,12)</m:t>
        </m:r>
      </m:oMath>
      <w:r>
        <w:t>. In Figure 7-12 you can see how the function looks like.</w:t>
      </w:r>
    </w:p>
    <w:p w:rsidR="00F518A5" w:rsidRDefault="00F518A5" w:rsidP="00F518A5">
      <w:pPr>
        <w:pStyle w:val="FigureCaption"/>
      </w:pPr>
      <w:r>
        <w:t>Figure 7-12: a plot of our unknown test function as described in the te</w:t>
      </w:r>
      <w:r w:rsidR="0061667B">
        <w:t>x</w:t>
      </w:r>
      <w:r>
        <w:t>t.</w:t>
      </w:r>
    </w:p>
    <w:p w:rsidR="00F518A5" w:rsidRDefault="009B49FD" w:rsidP="009B49FD">
      <w:pPr>
        <w:pStyle w:val="Figure"/>
      </w:pPr>
      <w:r>
        <w:rPr>
          <w:noProof/>
        </w:rPr>
        <w:drawing>
          <wp:inline distT="0" distB="0" distL="0" distR="0">
            <wp:extent cx="3451225" cy="27044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51225" cy="2704465"/>
                    </a:xfrm>
                    <a:prstGeom prst="rect">
                      <a:avLst/>
                    </a:prstGeom>
                    <a:noFill/>
                    <a:ln>
                      <a:noFill/>
                    </a:ln>
                  </pic:spPr>
                </pic:pic>
              </a:graphicData>
            </a:graphic>
          </wp:inline>
        </w:drawing>
      </w:r>
    </w:p>
    <w:p w:rsidR="009B49FD" w:rsidRDefault="00BA1746" w:rsidP="00BA1746">
      <w:pPr>
        <w:pStyle w:val="BodyTextCont"/>
        <w:ind w:firstLine="0"/>
        <w:rPr>
          <w:rFonts w:eastAsiaTheme="minorEastAsia"/>
          <w:b/>
        </w:rPr>
      </w:pPr>
      <w:r>
        <w:t xml:space="preserve">Let's build first our </w:t>
      </w:r>
      <m:oMath>
        <m:r>
          <m:rPr>
            <m:sty m:val="bi"/>
          </m:rPr>
          <w:rPr>
            <w:rFonts w:ascii="Cambria Math" w:hAnsi="Cambria Math"/>
          </w:rPr>
          <m:t>f</m:t>
        </m:r>
      </m:oMath>
      <w:r>
        <w:t xml:space="preserve"> vector with 5 points</w:t>
      </w:r>
    </w:p>
    <w:p w:rsidR="00BA1746" w:rsidRDefault="00BA1746" w:rsidP="00BA1746">
      <w:pPr>
        <w:pStyle w:val="Code"/>
      </w:pPr>
      <w:r w:rsidRPr="00BA1746">
        <w:t>randompoints = np.random.random([5])*12.0</w:t>
      </w:r>
    </w:p>
    <w:p w:rsidR="00BA1746" w:rsidRDefault="00BA1746" w:rsidP="00BA1746">
      <w:pPr>
        <w:pStyle w:val="Code"/>
      </w:pPr>
      <w:r>
        <w:t>f</w:t>
      </w:r>
      <w:r w:rsidRPr="00BA1746">
        <w:t>_ = f(randompoints)</w:t>
      </w:r>
    </w:p>
    <w:p w:rsidR="00BA1746" w:rsidRDefault="00BA1746" w:rsidP="00BA1746">
      <w:pPr>
        <w:pStyle w:val="BodyTextCont"/>
        <w:ind w:firstLine="0"/>
      </w:pPr>
      <w:r>
        <w:t xml:space="preserve">where we have used the seed 42 for the random numbers: </w:t>
      </w:r>
      <w:proofErr w:type="spellStart"/>
      <w:proofErr w:type="gramStart"/>
      <w:r w:rsidRPr="00BA1746">
        <w:rPr>
          <w:rStyle w:val="CodeInline"/>
        </w:rPr>
        <w:t>np.random</w:t>
      </w:r>
      <w:proofErr w:type="gramEnd"/>
      <w:r w:rsidRPr="00BA1746">
        <w:rPr>
          <w:rStyle w:val="CodeInline"/>
        </w:rPr>
        <w:t>.seed</w:t>
      </w:r>
      <w:proofErr w:type="spellEnd"/>
      <w:r w:rsidRPr="00BA1746">
        <w:rPr>
          <w:rStyle w:val="CodeInline"/>
        </w:rPr>
        <w:t>(42)</w:t>
      </w:r>
      <w:r>
        <w:t>. In Figure 7-13 you can see the random points marked with a cross on the plot.</w:t>
      </w:r>
    </w:p>
    <w:p w:rsidR="00BA1746" w:rsidRDefault="00BA1746" w:rsidP="00BA1746">
      <w:pPr>
        <w:pStyle w:val="FigureCaption"/>
      </w:pPr>
      <w:r>
        <w:t>Figure 7-13: a plot of the unknown function. The crosses mark the random point chosen in the text.</w:t>
      </w:r>
    </w:p>
    <w:p w:rsidR="00BA1746" w:rsidRDefault="00BA1746" w:rsidP="00BA1746">
      <w:pPr>
        <w:pStyle w:val="Figure"/>
      </w:pPr>
      <w:r>
        <w:rPr>
          <w:noProof/>
        </w:rPr>
        <w:lastRenderedPageBreak/>
        <w:drawing>
          <wp:inline distT="0" distB="0" distL="0" distR="0">
            <wp:extent cx="3451225" cy="27044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51225" cy="2704465"/>
                    </a:xfrm>
                    <a:prstGeom prst="rect">
                      <a:avLst/>
                    </a:prstGeom>
                    <a:noFill/>
                    <a:ln>
                      <a:noFill/>
                    </a:ln>
                  </pic:spPr>
                </pic:pic>
              </a:graphicData>
            </a:graphic>
          </wp:inline>
        </w:drawing>
      </w:r>
    </w:p>
    <w:p w:rsidR="00BA1746" w:rsidRDefault="00832DAC" w:rsidP="00832DAC">
      <w:pPr>
        <w:pStyle w:val="BodyTextCont"/>
        <w:ind w:firstLine="0"/>
      </w:pPr>
      <w:r>
        <w:t>We can apply the method described earlier with the following code</w:t>
      </w:r>
    </w:p>
    <w:p w:rsidR="00832DAC" w:rsidRPr="00832DAC" w:rsidRDefault="00832DAC" w:rsidP="00832DAC">
      <w:pPr>
        <w:pStyle w:val="Code"/>
      </w:pPr>
      <w:r w:rsidRPr="00832DAC">
        <w:t>xsampling = np.arange(0,14,0.2)</w:t>
      </w:r>
    </w:p>
    <w:p w:rsidR="00832DAC" w:rsidRPr="00832DAC" w:rsidRDefault="00832DAC" w:rsidP="00832DAC">
      <w:pPr>
        <w:pStyle w:val="Code"/>
      </w:pPr>
    </w:p>
    <w:p w:rsidR="00832DAC" w:rsidRDefault="00832DAC" w:rsidP="00832DAC">
      <w:pPr>
        <w:pStyle w:val="Code"/>
      </w:pPr>
      <w:r w:rsidRPr="00832DAC">
        <w:t>ybayes</w:t>
      </w:r>
      <w:r w:rsidR="00723DA4">
        <w:t>_</w:t>
      </w:r>
      <w:r w:rsidRPr="00832DAC">
        <w:t xml:space="preserve"> = []</w:t>
      </w:r>
    </w:p>
    <w:p w:rsidR="00723DA4" w:rsidRPr="00832DAC" w:rsidRDefault="00723DA4" w:rsidP="00832DAC">
      <w:pPr>
        <w:pStyle w:val="Code"/>
      </w:pPr>
      <w:r w:rsidRPr="00723DA4">
        <w:t>sigmabayes_ = []</w:t>
      </w:r>
    </w:p>
    <w:p w:rsidR="00832DAC" w:rsidRPr="00832DAC" w:rsidRDefault="00832DAC" w:rsidP="00832DAC">
      <w:pPr>
        <w:pStyle w:val="Code"/>
      </w:pPr>
      <w:r w:rsidRPr="00832DAC">
        <w:t>for x in xsampling:</w:t>
      </w:r>
    </w:p>
    <w:p w:rsidR="00723DA4" w:rsidRDefault="00832DAC" w:rsidP="00723DA4">
      <w:pPr>
        <w:pStyle w:val="Code"/>
      </w:pPr>
      <w:r w:rsidRPr="00832DAC">
        <w:t xml:space="preserve">    </w:t>
      </w:r>
    </w:p>
    <w:p w:rsidR="00832DAC" w:rsidRDefault="00832DAC" w:rsidP="00832DAC">
      <w:pPr>
        <w:pStyle w:val="Code"/>
      </w:pPr>
    </w:p>
    <w:p w:rsidR="00AE416D" w:rsidRPr="00AE416D" w:rsidRDefault="00AE416D" w:rsidP="00AE416D">
      <w:pPr>
        <w:pStyle w:val="Code"/>
      </w:pPr>
      <w:r>
        <w:t xml:space="preserve">    </w:t>
      </w:r>
      <w:r w:rsidR="002F5FE0">
        <w:t>f</w:t>
      </w:r>
      <w:r w:rsidR="00730B72">
        <w:t>1</w:t>
      </w:r>
      <w:r w:rsidRPr="00AE416D">
        <w:t xml:space="preserve"> = f(randompoints)</w:t>
      </w:r>
    </w:p>
    <w:p w:rsidR="00AE416D" w:rsidRDefault="00AE416D" w:rsidP="00AE416D">
      <w:pPr>
        <w:pStyle w:val="Code"/>
      </w:pPr>
      <w:r w:rsidRPr="00AE416D">
        <w:t xml:space="preserve">    sigm</w:t>
      </w:r>
      <w:r w:rsidR="00AF3124">
        <w:t>_</w:t>
      </w:r>
      <w:r w:rsidRPr="00AE416D">
        <w:t xml:space="preserve"> = np.std(f</w:t>
      </w:r>
      <w:r w:rsidR="00730B72">
        <w:t>1</w:t>
      </w:r>
      <w:r w:rsidRPr="00AE416D">
        <w:t>)**2</w:t>
      </w:r>
    </w:p>
    <w:p w:rsidR="00730B72" w:rsidRPr="00AE416D" w:rsidRDefault="00730B72" w:rsidP="00AE416D">
      <w:pPr>
        <w:pStyle w:val="Code"/>
      </w:pPr>
      <w:r>
        <w:t xml:space="preserve">    </w:t>
      </w:r>
      <w:r w:rsidRPr="00730B72">
        <w:t>f_ = (f1-np.average(f1))</w:t>
      </w:r>
    </w:p>
    <w:p w:rsidR="00832DAC" w:rsidRDefault="00AE416D" w:rsidP="00832DAC">
      <w:pPr>
        <w:pStyle w:val="Code"/>
        <w:rPr>
          <w:lang w:val="en-GB"/>
        </w:rPr>
      </w:pPr>
      <w:r w:rsidRPr="00AE416D">
        <w:t xml:space="preserve">    </w:t>
      </w:r>
    </w:p>
    <w:p w:rsidR="00723DA4" w:rsidRPr="00723DA4" w:rsidRDefault="00723DA4" w:rsidP="00723DA4">
      <w:pPr>
        <w:pStyle w:val="Code"/>
      </w:pPr>
      <w:r>
        <w:t xml:space="preserve">    </w:t>
      </w:r>
      <w:r w:rsidRPr="00723DA4">
        <w:t>k = K(x-randompoints, 2 , sigm_)</w:t>
      </w:r>
    </w:p>
    <w:p w:rsidR="00723DA4" w:rsidRPr="00BC1BBB" w:rsidRDefault="00723DA4" w:rsidP="00832DAC">
      <w:pPr>
        <w:pStyle w:val="Code"/>
        <w:rPr>
          <w:lang w:val="en-GB"/>
        </w:rPr>
      </w:pPr>
    </w:p>
    <w:p w:rsidR="00832DAC" w:rsidRPr="00832DAC" w:rsidRDefault="00832DAC" w:rsidP="00832DAC">
      <w:pPr>
        <w:pStyle w:val="Code"/>
      </w:pPr>
      <w:r w:rsidRPr="00BC1BBB">
        <w:rPr>
          <w:lang w:val="en-GB"/>
        </w:rPr>
        <w:t xml:space="preserve">    </w:t>
      </w:r>
      <w:r w:rsidRPr="00832DAC">
        <w:t>C = np.zeros([randompoints.shape[0], randompoints.shape[0]])</w:t>
      </w:r>
    </w:p>
    <w:p w:rsidR="00832DAC" w:rsidRPr="00832DAC" w:rsidRDefault="00832DAC" w:rsidP="00832DAC">
      <w:pPr>
        <w:pStyle w:val="Code"/>
      </w:pPr>
      <w:r w:rsidRPr="00832DAC">
        <w:t xml:space="preserve">    Ctilde = np.zeros([randompoints.shape[0]+1, randompoints.shape[0]+1])</w:t>
      </w:r>
    </w:p>
    <w:p w:rsidR="00832DAC" w:rsidRPr="00832DAC" w:rsidRDefault="00832DAC" w:rsidP="00832DAC">
      <w:pPr>
        <w:pStyle w:val="Code"/>
      </w:pPr>
      <w:r w:rsidRPr="00832DAC">
        <w:t xml:space="preserve">    for i1,x1_ in np.ndenumerate(randompoints):</w:t>
      </w:r>
    </w:p>
    <w:p w:rsidR="00832DAC" w:rsidRPr="00832DAC" w:rsidRDefault="00832DAC" w:rsidP="00832DAC">
      <w:pPr>
        <w:pStyle w:val="Code"/>
      </w:pPr>
      <w:r w:rsidRPr="00832DAC">
        <w:t xml:space="preserve">        for i2,x2_ in np.ndenumerate(randompoints):</w:t>
      </w:r>
    </w:p>
    <w:p w:rsidR="00832DAC" w:rsidRPr="00832DAC" w:rsidRDefault="00832DAC" w:rsidP="00832DAC">
      <w:pPr>
        <w:pStyle w:val="Code"/>
      </w:pPr>
      <w:r w:rsidRPr="00832DAC">
        <w:t xml:space="preserve">            C[i1,i2] = K(x1_-x2_, 2.0</w:t>
      </w:r>
      <w:r w:rsidR="00723DA4">
        <w:t>, sigm_</w:t>
      </w:r>
      <w:r w:rsidRPr="00832DAC">
        <w:t>)</w:t>
      </w:r>
    </w:p>
    <w:p w:rsidR="00832DAC" w:rsidRPr="00832DAC" w:rsidRDefault="00832DAC" w:rsidP="00832DAC">
      <w:pPr>
        <w:pStyle w:val="Code"/>
      </w:pPr>
      <w:r w:rsidRPr="00832DAC">
        <w:t xml:space="preserve">            </w:t>
      </w:r>
    </w:p>
    <w:p w:rsidR="00832DAC" w:rsidRPr="00832DAC" w:rsidRDefault="00832DAC" w:rsidP="00832DAC">
      <w:pPr>
        <w:pStyle w:val="Code"/>
      </w:pPr>
      <w:r w:rsidRPr="00832DAC">
        <w:t xml:space="preserve">    Ctilde[0,0] = K(0, 2.0</w:t>
      </w:r>
      <w:r w:rsidR="00723DA4">
        <w:t>, sigm_</w:t>
      </w:r>
      <w:r w:rsidRPr="00832DAC">
        <w:t>)</w:t>
      </w:r>
    </w:p>
    <w:p w:rsidR="00832DAC" w:rsidRPr="00832DAC" w:rsidRDefault="00832DAC" w:rsidP="00832DAC">
      <w:pPr>
        <w:pStyle w:val="Code"/>
      </w:pPr>
      <w:r w:rsidRPr="00832DAC">
        <w:t xml:space="preserve">    Ctilde[0,1:randompoints.shape[0]+1] = k.T</w:t>
      </w:r>
    </w:p>
    <w:p w:rsidR="00832DAC" w:rsidRPr="00832DAC" w:rsidRDefault="00832DAC" w:rsidP="00832DAC">
      <w:pPr>
        <w:pStyle w:val="Code"/>
      </w:pPr>
      <w:r w:rsidRPr="00832DAC">
        <w:t xml:space="preserve">    Ctilde[1:,1:] = C</w:t>
      </w:r>
    </w:p>
    <w:p w:rsidR="00832DAC" w:rsidRPr="00832DAC" w:rsidRDefault="00832DAC" w:rsidP="00832DAC">
      <w:pPr>
        <w:pStyle w:val="Code"/>
      </w:pPr>
      <w:r w:rsidRPr="00832DAC">
        <w:t xml:space="preserve">    Ctilde[1:randompoints.shape[0]+1,0] = k</w:t>
      </w:r>
    </w:p>
    <w:p w:rsidR="00832DAC" w:rsidRPr="00832DAC" w:rsidRDefault="00832DAC" w:rsidP="00832DAC">
      <w:pPr>
        <w:pStyle w:val="Code"/>
      </w:pPr>
      <w:r w:rsidRPr="00832DAC">
        <w:t xml:space="preserve">    </w:t>
      </w:r>
    </w:p>
    <w:p w:rsidR="00832DAC" w:rsidRPr="00832DAC" w:rsidRDefault="00832DAC" w:rsidP="00832DAC">
      <w:pPr>
        <w:pStyle w:val="Code"/>
      </w:pPr>
      <w:r w:rsidRPr="00832DAC">
        <w:t xml:space="preserve">    mu = np.dot(np.dot(np.transpose(k), np.linalg.inv(C)), f_)</w:t>
      </w:r>
    </w:p>
    <w:p w:rsidR="000025AB" w:rsidRPr="000025AB" w:rsidRDefault="00832DAC" w:rsidP="000025AB">
      <w:pPr>
        <w:pStyle w:val="Code"/>
      </w:pPr>
      <w:r w:rsidRPr="00832DAC">
        <w:t xml:space="preserve">    </w:t>
      </w:r>
      <w:r w:rsidR="000025AB" w:rsidRPr="000025AB">
        <w:t>sigma2 = K(0, 2.0,sigm_)- np.dot(np.dot(np.transpose(k), np.linalg.inv(C)), k)</w:t>
      </w:r>
    </w:p>
    <w:p w:rsidR="00832DAC" w:rsidRPr="0021263A" w:rsidRDefault="000025AB" w:rsidP="000025AB">
      <w:pPr>
        <w:pStyle w:val="Code"/>
        <w:rPr>
          <w:lang w:val="de-CH"/>
        </w:rPr>
      </w:pPr>
      <w:r w:rsidRPr="000025AB">
        <w:t xml:space="preserve">    </w:t>
      </w:r>
      <w:r w:rsidR="00832DAC" w:rsidRPr="0021263A">
        <w:rPr>
          <w:lang w:val="de-CH"/>
        </w:rPr>
        <w:t>ybayes.append(mu)</w:t>
      </w:r>
    </w:p>
    <w:p w:rsidR="000025AB" w:rsidRPr="0021263A" w:rsidRDefault="000025AB" w:rsidP="000025AB">
      <w:pPr>
        <w:pStyle w:val="Code"/>
        <w:rPr>
          <w:lang w:val="de-CH"/>
        </w:rPr>
      </w:pPr>
      <w:r w:rsidRPr="0021263A">
        <w:rPr>
          <w:lang w:val="de-CH"/>
        </w:rPr>
        <w:t xml:space="preserve">    sigmabayes_.append(np.abs(sigma2))</w:t>
      </w:r>
    </w:p>
    <w:p w:rsidR="000025AB" w:rsidRPr="0021263A" w:rsidRDefault="000025AB" w:rsidP="000025AB">
      <w:pPr>
        <w:pStyle w:val="Code"/>
        <w:rPr>
          <w:lang w:val="de-CH"/>
        </w:rPr>
      </w:pPr>
      <w:r w:rsidRPr="0021263A">
        <w:rPr>
          <w:lang w:val="de-CH"/>
        </w:rPr>
        <w:t xml:space="preserve">    </w:t>
      </w:r>
    </w:p>
    <w:p w:rsidR="000025AB" w:rsidRPr="000025AB" w:rsidRDefault="000025AB" w:rsidP="000025AB">
      <w:pPr>
        <w:pStyle w:val="Code"/>
      </w:pPr>
      <w:r w:rsidRPr="000025AB">
        <w:t>ybayes = np.asarray(ybayes_)</w:t>
      </w:r>
      <w:r w:rsidR="007315A8" w:rsidRPr="007315A8">
        <w:t>+np.average(f1)</w:t>
      </w:r>
    </w:p>
    <w:p w:rsidR="000025AB" w:rsidRDefault="000025AB" w:rsidP="000025AB">
      <w:pPr>
        <w:pStyle w:val="Code"/>
      </w:pPr>
      <w:r w:rsidRPr="000025AB">
        <w:lastRenderedPageBreak/>
        <w:t>sigmabayes = np.asarray(sigmabayes_)</w:t>
      </w:r>
    </w:p>
    <w:p w:rsidR="00832DAC" w:rsidRDefault="00832DAC" w:rsidP="00832DAC">
      <w:pPr>
        <w:pStyle w:val="BodyTextCont"/>
        <w:ind w:firstLine="0"/>
      </w:pPr>
      <w:r>
        <w:t xml:space="preserve">now please take some time to understand it. </w:t>
      </w:r>
      <w:r w:rsidR="007E505B">
        <w:t xml:space="preserve">In the list </w:t>
      </w:r>
      <w:proofErr w:type="spellStart"/>
      <w:r w:rsidR="007E505B" w:rsidRPr="007E505B">
        <w:rPr>
          <w:rStyle w:val="CodeInline"/>
        </w:rPr>
        <w:t>ybayes</w:t>
      </w:r>
      <w:proofErr w:type="spellEnd"/>
      <w:r w:rsidR="007E505B">
        <w:t xml:space="preserve"> we will find the values of </w:t>
      </w:r>
      <m:oMath>
        <m:r>
          <w:rPr>
            <w:rFonts w:ascii="Cambria Math" w:hAnsi="Cambria Math"/>
          </w:rPr>
          <m:t>μ(x)</m:t>
        </m:r>
      </m:oMath>
      <w:r w:rsidR="007E505B">
        <w:t xml:space="preserve"> evaluated on the values contained in the array </w:t>
      </w:r>
      <w:proofErr w:type="spellStart"/>
      <w:r w:rsidR="007E505B" w:rsidRPr="007E505B">
        <w:rPr>
          <w:rStyle w:val="CodeInline"/>
        </w:rPr>
        <w:t>xsampling</w:t>
      </w:r>
      <w:proofErr w:type="spellEnd"/>
      <w:r w:rsidR="007E505B">
        <w:t xml:space="preserve">. </w:t>
      </w:r>
      <w:r>
        <w:t xml:space="preserve">Here are some hints that will help you understanding </w:t>
      </w:r>
      <w:r w:rsidR="007E505B">
        <w:t>the code</w:t>
      </w:r>
    </w:p>
    <w:p w:rsidR="00832DAC" w:rsidRPr="00832DAC" w:rsidRDefault="00832DAC" w:rsidP="00832DAC">
      <w:pPr>
        <w:pStyle w:val="Bullet"/>
        <w:rPr>
          <w:rStyle w:val="CodeInline"/>
          <w:rFonts w:ascii="Utopia" w:hAnsi="Utopia"/>
        </w:rPr>
      </w:pPr>
      <w:r>
        <w:t xml:space="preserve">We do a loop over a range of </w:t>
      </w:r>
      <m:oMath>
        <m:r>
          <w:rPr>
            <w:rFonts w:ascii="Cambria Math" w:hAnsi="Cambria Math"/>
          </w:rPr>
          <m:t>x</m:t>
        </m:r>
      </m:oMath>
      <w:r>
        <w:t xml:space="preserve"> points where we want to evaluate our function, with the code </w:t>
      </w:r>
      <w:r w:rsidRPr="00832DAC">
        <w:rPr>
          <w:rStyle w:val="CodeInline"/>
        </w:rPr>
        <w:t xml:space="preserve">for x in </w:t>
      </w:r>
      <w:proofErr w:type="spellStart"/>
      <w:r w:rsidRPr="00832DAC">
        <w:rPr>
          <w:rStyle w:val="CodeInline"/>
        </w:rPr>
        <w:t>xsampling</w:t>
      </w:r>
      <w:proofErr w:type="spellEnd"/>
      <w:r w:rsidRPr="00832DAC">
        <w:rPr>
          <w:rStyle w:val="CodeInline"/>
        </w:rPr>
        <w:t>:</w:t>
      </w:r>
    </w:p>
    <w:p w:rsidR="00832DAC" w:rsidRDefault="00832DAC" w:rsidP="0057748F">
      <w:pPr>
        <w:pStyle w:val="Bullet"/>
        <w:rPr>
          <w:rStyle w:val="CodeInline"/>
          <w:rFonts w:ascii="Utopia" w:hAnsi="Utopia"/>
        </w:rPr>
      </w:pPr>
      <w:r>
        <w:t xml:space="preserve">We build our </w:t>
      </w:r>
      <m:oMath>
        <m:r>
          <m:rPr>
            <m:sty m:val="bi"/>
          </m:rPr>
          <w:rPr>
            <w:rFonts w:ascii="Cambria Math" w:hAnsi="Cambria Math"/>
          </w:rPr>
          <m:t>k</m:t>
        </m:r>
      </m:oMath>
      <w:r>
        <w:t xml:space="preserve"> and </w:t>
      </w:r>
      <m:oMath>
        <m:r>
          <m:rPr>
            <m:sty m:val="bi"/>
          </m:rPr>
          <w:rPr>
            <w:rFonts w:ascii="Cambria Math" w:hAnsi="Cambria Math"/>
          </w:rPr>
          <m:t>f</m:t>
        </m:r>
      </m:oMath>
      <w:r>
        <w:t xml:space="preserve"> vectors with the code for each element of the vectors: </w:t>
      </w:r>
      <w:r w:rsidRPr="00832DAC">
        <w:rPr>
          <w:rStyle w:val="CodeInline"/>
        </w:rPr>
        <w:t xml:space="preserve">k = </w:t>
      </w:r>
      <w:proofErr w:type="gramStart"/>
      <w:r w:rsidRPr="00832DAC">
        <w:rPr>
          <w:rStyle w:val="CodeInline"/>
        </w:rPr>
        <w:t>K(</w:t>
      </w:r>
      <w:proofErr w:type="gramEnd"/>
      <w:r w:rsidRPr="00832DAC">
        <w:rPr>
          <w:rStyle w:val="CodeInline"/>
        </w:rPr>
        <w:t>x-</w:t>
      </w:r>
      <w:proofErr w:type="spellStart"/>
      <w:r w:rsidRPr="00832DAC">
        <w:rPr>
          <w:rStyle w:val="CodeInline"/>
        </w:rPr>
        <w:t>randompoints</w:t>
      </w:r>
      <w:proofErr w:type="spellEnd"/>
      <w:r w:rsidRPr="00832DAC">
        <w:rPr>
          <w:rStyle w:val="CodeInline"/>
        </w:rPr>
        <w:t xml:space="preserve">, 2 </w:t>
      </w:r>
      <w:r w:rsidR="005C063F">
        <w:rPr>
          <w:rStyle w:val="CodeInline"/>
        </w:rPr>
        <w:t xml:space="preserve">, </w:t>
      </w:r>
      <w:proofErr w:type="spellStart"/>
      <w:r w:rsidR="005C063F">
        <w:rPr>
          <w:rStyle w:val="CodeInline"/>
        </w:rPr>
        <w:t>sigm</w:t>
      </w:r>
      <w:proofErr w:type="spellEnd"/>
      <w:r w:rsidR="005C063F">
        <w:rPr>
          <w:rStyle w:val="CodeInline"/>
        </w:rPr>
        <w:t>_</w:t>
      </w:r>
      <w:r w:rsidRPr="00832DAC">
        <w:rPr>
          <w:rStyle w:val="CodeInline"/>
        </w:rPr>
        <w:t>)</w:t>
      </w:r>
      <w:r>
        <w:t xml:space="preserve"> and </w:t>
      </w:r>
      <w:r w:rsidRPr="00832DAC">
        <w:rPr>
          <w:rStyle w:val="CodeInline"/>
        </w:rPr>
        <w:t>f</w:t>
      </w:r>
      <w:r w:rsidR="000E65C5">
        <w:rPr>
          <w:rStyle w:val="CodeInline"/>
        </w:rPr>
        <w:t>1</w:t>
      </w:r>
      <w:r w:rsidRPr="00832DAC">
        <w:rPr>
          <w:rStyle w:val="CodeInline"/>
        </w:rPr>
        <w:t xml:space="preserve"> = f(</w:t>
      </w:r>
      <w:proofErr w:type="spellStart"/>
      <w:r w:rsidRPr="00832DAC">
        <w:rPr>
          <w:rStyle w:val="CodeInline"/>
        </w:rPr>
        <w:t>randompoints</w:t>
      </w:r>
      <w:proofErr w:type="spellEnd"/>
      <w:r w:rsidRPr="00832DAC">
        <w:rPr>
          <w:rStyle w:val="CodeInline"/>
        </w:rPr>
        <w:t>)</w:t>
      </w:r>
      <w:r w:rsidRPr="00832DAC">
        <w:rPr>
          <w:rStyle w:val="CodeInline"/>
          <w:rFonts w:ascii="Utopia" w:hAnsi="Utopia"/>
        </w:rPr>
        <w:t xml:space="preserve">. For the Kernel we have chosen a value for the parameter </w:t>
      </w:r>
      <w:r w:rsidRPr="00832DAC">
        <w:rPr>
          <w:rStyle w:val="CodeInline"/>
        </w:rPr>
        <w:t>l</w:t>
      </w:r>
      <w:r w:rsidRPr="00832DAC">
        <w:rPr>
          <w:rStyle w:val="CodeInline"/>
          <w:rFonts w:ascii="Utopia" w:hAnsi="Utopia"/>
        </w:rPr>
        <w:t xml:space="preserve"> as defined in the function of 2.</w:t>
      </w:r>
      <w:r w:rsidR="000E65C5" w:rsidRPr="0057748F">
        <w:rPr>
          <w:rStyle w:val="CodeInline"/>
          <w:rFonts w:ascii="Utopia" w:hAnsi="Utopia"/>
        </w:rPr>
        <w:t xml:space="preserve"> </w:t>
      </w:r>
      <w:r w:rsidR="0057748F" w:rsidRPr="0057748F">
        <w:rPr>
          <w:rStyle w:val="CodeInline"/>
          <w:rFonts w:ascii="Utopia" w:hAnsi="Utopia"/>
        </w:rPr>
        <w:t xml:space="preserve">We have subtracted in the vector </w:t>
      </w:r>
      <m:oMath>
        <m:r>
          <m:rPr>
            <m:sty m:val="bi"/>
          </m:rPr>
          <w:rPr>
            <w:rStyle w:val="CodeInline"/>
            <w:rFonts w:ascii="Cambria Math" w:hAnsi="Cambria Math"/>
          </w:rPr>
          <m:t>f</m:t>
        </m:r>
      </m:oMath>
      <w:r w:rsidR="0057748F" w:rsidRPr="0057748F">
        <w:rPr>
          <w:rStyle w:val="CodeInline"/>
          <w:rFonts w:ascii="Utopia" w:hAnsi="Utopia"/>
        </w:rPr>
        <w:t xml:space="preserve"> the average to obtain </w:t>
      </w:r>
      <m:oMath>
        <m:r>
          <w:rPr>
            <w:rStyle w:val="CodeInline"/>
            <w:rFonts w:ascii="Cambria Math" w:hAnsi="Cambria Math"/>
          </w:rPr>
          <m:t>m</m:t>
        </m:r>
        <m:d>
          <m:dPr>
            <m:ctrlPr>
              <w:rPr>
                <w:rStyle w:val="CodeInline"/>
                <w:rFonts w:ascii="Cambria Math" w:hAnsi="Cambria Math"/>
              </w:rPr>
            </m:ctrlPr>
          </m:dPr>
          <m:e>
            <m:r>
              <w:rPr>
                <w:rStyle w:val="CodeInline"/>
                <w:rFonts w:ascii="Cambria Math" w:hAnsi="Cambria Math"/>
              </w:rPr>
              <m:t>x</m:t>
            </m:r>
          </m:e>
        </m:d>
        <m:r>
          <m:rPr>
            <m:sty m:val="p"/>
          </m:rPr>
          <w:rPr>
            <w:rStyle w:val="CodeInline"/>
            <w:rFonts w:ascii="Cambria Math" w:hAnsi="Cambria Math"/>
          </w:rPr>
          <m:t>=0</m:t>
        </m:r>
      </m:oMath>
      <w:r w:rsidR="0057748F" w:rsidRPr="0057748F">
        <w:rPr>
          <w:rStyle w:val="CodeInline"/>
          <w:rFonts w:ascii="Utopia" w:hAnsi="Utopia"/>
        </w:rPr>
        <w:t xml:space="preserve"> to be able to apply the formulas as derived.</w:t>
      </w:r>
    </w:p>
    <w:p w:rsidR="00832DAC" w:rsidRDefault="00AF5776" w:rsidP="00832DAC">
      <w:pPr>
        <w:pStyle w:val="Bullet"/>
      </w:pPr>
      <w:r>
        <w:t>W</w:t>
      </w:r>
      <w:r w:rsidR="00832DAC">
        <w:t xml:space="preserve">e build the matrices </w:t>
      </w:r>
      <m:oMath>
        <m:r>
          <w:rPr>
            <w:rFonts w:ascii="Cambria Math" w:hAnsi="Cambria Math"/>
          </w:rPr>
          <m:t>C</m:t>
        </m:r>
      </m:oMath>
      <w:r w:rsidR="00832DAC">
        <w:t xml:space="preserve"> and </w:t>
      </w:r>
      <m:oMath>
        <m:acc>
          <m:accPr>
            <m:chr m:val="̃"/>
            <m:ctrlPr>
              <w:rPr>
                <w:rFonts w:ascii="Cambria Math" w:hAnsi="Cambria Math"/>
              </w:rPr>
            </m:ctrlPr>
          </m:accPr>
          <m:e>
            <m:r>
              <w:rPr>
                <w:rFonts w:ascii="Cambria Math" w:hAnsi="Cambria Math"/>
              </w:rPr>
              <m:t>C</m:t>
            </m:r>
          </m:e>
        </m:acc>
      </m:oMath>
      <w:r w:rsidR="00832DAC">
        <w:t>.</w:t>
      </w:r>
    </w:p>
    <w:p w:rsidR="000F2A4F" w:rsidRPr="00794734" w:rsidRDefault="00AF5776" w:rsidP="00794734">
      <w:pPr>
        <w:pStyle w:val="Bullet"/>
        <w:rPr>
          <w:rStyle w:val="CodeInline"/>
          <w:rFonts w:ascii="Utopia" w:hAnsi="Utopia"/>
        </w:rPr>
      </w:pPr>
      <w:r>
        <w:t>W</w:t>
      </w:r>
      <w:r w:rsidR="000F2A4F">
        <w:t xml:space="preserve">e calculate </w:t>
      </w:r>
      <m:oMath>
        <m:r>
          <w:rPr>
            <w:rFonts w:ascii="Cambria Math" w:hAnsi="Cambria Math"/>
          </w:rPr>
          <m:t>μ</m:t>
        </m:r>
      </m:oMath>
      <w:r w:rsidR="000F2A4F">
        <w:t xml:space="preserve"> with </w:t>
      </w:r>
      <w:r w:rsidR="000F2A4F" w:rsidRPr="000F2A4F">
        <w:rPr>
          <w:rStyle w:val="CodeInline"/>
        </w:rPr>
        <w:t>mu = np.dot(np.dot(</w:t>
      </w:r>
      <w:proofErr w:type="spellStart"/>
      <w:proofErr w:type="gramStart"/>
      <w:r w:rsidR="000F2A4F" w:rsidRPr="000F2A4F">
        <w:rPr>
          <w:rStyle w:val="CodeInline"/>
        </w:rPr>
        <w:t>np.transpose</w:t>
      </w:r>
      <w:proofErr w:type="spellEnd"/>
      <w:proofErr w:type="gramEnd"/>
      <w:r w:rsidR="000F2A4F" w:rsidRPr="000F2A4F">
        <w:rPr>
          <w:rStyle w:val="CodeInline"/>
        </w:rPr>
        <w:t xml:space="preserve">(k), </w:t>
      </w:r>
      <w:proofErr w:type="spellStart"/>
      <w:r w:rsidR="000F2A4F" w:rsidRPr="000F2A4F">
        <w:rPr>
          <w:rStyle w:val="CodeInline"/>
        </w:rPr>
        <w:t>np.linalg.inv</w:t>
      </w:r>
      <w:proofErr w:type="spellEnd"/>
      <w:r w:rsidR="000F2A4F" w:rsidRPr="000F2A4F">
        <w:rPr>
          <w:rStyle w:val="CodeInline"/>
        </w:rPr>
        <w:t xml:space="preserve">(C)), f_) </w:t>
      </w:r>
      <w:r w:rsidR="00794734" w:rsidRPr="00794734">
        <w:rPr>
          <w:rStyle w:val="CodeInline"/>
          <w:rFonts w:ascii="Utopia" w:hAnsi="Utopia"/>
        </w:rPr>
        <w:t>and the standard deviation.</w:t>
      </w:r>
    </w:p>
    <w:p w:rsidR="00794734" w:rsidRDefault="00794734" w:rsidP="00317BDC">
      <w:pPr>
        <w:pStyle w:val="Bullet"/>
      </w:pPr>
      <w:r>
        <w:t>At the end we reapply all the transformation that we have done to make our process stationary in the opposite order</w:t>
      </w:r>
      <w:r w:rsidR="00D44F12">
        <w:t xml:space="preserve">, simply adding the average of </w:t>
      </w:r>
      <m:oMath>
        <m:r>
          <w:rPr>
            <w:rFonts w:ascii="Cambria Math" w:hAnsi="Cambria Math"/>
          </w:rPr>
          <m:t>f(x)</m:t>
        </m:r>
      </m:oMath>
      <w:r w:rsidR="00D44F12">
        <w:t xml:space="preserve"> again</w:t>
      </w:r>
      <w:r w:rsidR="00317BDC">
        <w:t xml:space="preserve"> to the evaluated surrogate function </w:t>
      </w:r>
      <w:proofErr w:type="spellStart"/>
      <w:r w:rsidR="00317BDC" w:rsidRPr="00317BDC">
        <w:rPr>
          <w:rStyle w:val="CodeInline"/>
        </w:rPr>
        <w:t>ybayes</w:t>
      </w:r>
      <w:proofErr w:type="spellEnd"/>
      <w:r w:rsidR="00317BDC" w:rsidRPr="00317BDC">
        <w:rPr>
          <w:rStyle w:val="CodeInline"/>
        </w:rPr>
        <w:t xml:space="preserve"> = </w:t>
      </w:r>
      <w:proofErr w:type="spellStart"/>
      <w:proofErr w:type="gramStart"/>
      <w:r w:rsidR="00317BDC" w:rsidRPr="00317BDC">
        <w:rPr>
          <w:rStyle w:val="CodeInline"/>
        </w:rPr>
        <w:t>np.asarray</w:t>
      </w:r>
      <w:proofErr w:type="spellEnd"/>
      <w:proofErr w:type="gramEnd"/>
      <w:r w:rsidR="00317BDC" w:rsidRPr="00317BDC">
        <w:rPr>
          <w:rStyle w:val="CodeInline"/>
        </w:rPr>
        <w:t>(</w:t>
      </w:r>
      <w:proofErr w:type="spellStart"/>
      <w:r w:rsidR="00317BDC" w:rsidRPr="00317BDC">
        <w:rPr>
          <w:rStyle w:val="CodeInline"/>
        </w:rPr>
        <w:t>ybayes</w:t>
      </w:r>
      <w:proofErr w:type="spellEnd"/>
      <w:r w:rsidR="00317BDC" w:rsidRPr="00317BDC">
        <w:rPr>
          <w:rStyle w:val="CodeInline"/>
        </w:rPr>
        <w:t>_)+</w:t>
      </w:r>
      <w:proofErr w:type="spellStart"/>
      <w:r w:rsidR="00317BDC" w:rsidRPr="00317BDC">
        <w:rPr>
          <w:rStyle w:val="CodeInline"/>
        </w:rPr>
        <w:t>np.average</w:t>
      </w:r>
      <w:proofErr w:type="spellEnd"/>
      <w:r w:rsidR="00317BDC" w:rsidRPr="00317BDC">
        <w:rPr>
          <w:rStyle w:val="CodeInline"/>
        </w:rPr>
        <w:t>(f1)</w:t>
      </w:r>
    </w:p>
    <w:p w:rsidR="000F2A4F" w:rsidRDefault="000F2A4F" w:rsidP="000F2A4F">
      <w:pPr>
        <w:pStyle w:val="Bullet"/>
        <w:numPr>
          <w:ilvl w:val="0"/>
          <w:numId w:val="0"/>
        </w:numPr>
        <w:rPr>
          <w:rFonts w:eastAsiaTheme="minorEastAsia"/>
        </w:rPr>
      </w:pPr>
      <w:r>
        <w:t xml:space="preserve">In Figure 7-14 you can see how this method works. The dashed line is the predicted function obtained plotting </w:t>
      </w:r>
      <m:oMath>
        <m:r>
          <w:rPr>
            <w:rFonts w:ascii="Cambria Math" w:hAnsi="Cambria Math"/>
          </w:rPr>
          <m:t>μ(x)</m:t>
        </m:r>
      </m:oMath>
      <w:r>
        <w:t xml:space="preserve"> as </w:t>
      </w:r>
      <w:r w:rsidR="00680AA8">
        <w:t>calculated</w:t>
      </w:r>
      <w:r>
        <w:t xml:space="preserve"> in the code</w:t>
      </w:r>
      <w:r w:rsidR="00680AA8">
        <w:t>, when we have 5 points at disposal</w:t>
      </w:r>
      <w:r w:rsidR="005640CF">
        <w:t xml:space="preserve"> (</w:t>
      </w:r>
      <m:oMath>
        <m:r>
          <w:rPr>
            <w:rFonts w:ascii="Cambria Math" w:hAnsi="Cambria Math"/>
          </w:rPr>
          <m:t>n=5)</m:t>
        </m:r>
      </m:oMath>
      <w:r>
        <w:t>.</w:t>
      </w:r>
      <w:r w:rsidR="001415B5">
        <w:t xml:space="preserve"> </w:t>
      </w:r>
      <w:r w:rsidR="001415B5" w:rsidRPr="001415B5">
        <w:t>The gray area is the region between the estimated function</w:t>
      </w:r>
      <w:r w:rsidR="006C27E5">
        <w:t xml:space="preserve"> and</w:t>
      </w:r>
      <w:r w:rsidR="001415B5" w:rsidRPr="001415B5">
        <w:t xml:space="preserve"> +/- </w:t>
      </w:r>
      <m:oMath>
        <m:r>
          <w:rPr>
            <w:rFonts w:ascii="Cambria Math" w:hAnsi="Cambria Math"/>
          </w:rPr>
          <m:t>σ</m:t>
        </m:r>
      </m:oMath>
      <w:r w:rsidR="001415B5" w:rsidRPr="001415B5">
        <w:t>.</w:t>
      </w:r>
    </w:p>
    <w:p w:rsidR="005C063F" w:rsidRPr="005C063F" w:rsidRDefault="000F2A4F" w:rsidP="005C063F">
      <w:pPr>
        <w:pStyle w:val="FigureCaption"/>
      </w:pPr>
      <w:r>
        <w:t xml:space="preserve">Figure 7-14: the predicted function, dashed line, calculated evaluating </w:t>
      </w:r>
      <m:oMath>
        <m:r>
          <w:rPr>
            <w:rFonts w:ascii="Cambria Math" w:hAnsi="Cambria Math"/>
          </w:rPr>
          <m:t>μ(x)</m:t>
        </m:r>
      </m:oMath>
      <w:r w:rsidR="005C063F">
        <w:t>.</w:t>
      </w:r>
      <w:r w:rsidR="005C063F" w:rsidRPr="005C063F">
        <w:t xml:space="preserve"> The gray area is the region between the estimate</w:t>
      </w:r>
      <w:r w:rsidR="007C0B64">
        <w:t>d</w:t>
      </w:r>
      <w:r w:rsidR="005C063F" w:rsidRPr="005C063F">
        <w:t xml:space="preserve"> function</w:t>
      </w:r>
      <w:r w:rsidR="006C27E5">
        <w:t xml:space="preserve"> and</w:t>
      </w:r>
      <w:r w:rsidR="005C063F" w:rsidRPr="005C063F">
        <w:t xml:space="preserve"> +/- </w:t>
      </w:r>
      <m:oMath>
        <m:r>
          <w:rPr>
            <w:rFonts w:ascii="Cambria Math" w:hAnsi="Cambria Math"/>
          </w:rPr>
          <m:t>σ</m:t>
        </m:r>
      </m:oMath>
      <w:r w:rsidR="005C063F" w:rsidRPr="005C063F">
        <w:t>.</w:t>
      </w:r>
    </w:p>
    <w:p w:rsidR="000F2A4F" w:rsidRDefault="000F2A4F" w:rsidP="00741B52">
      <w:pPr>
        <w:pStyle w:val="FigureCaption"/>
        <w:rPr>
          <w:rFonts w:eastAsiaTheme="minorEastAsia"/>
        </w:rPr>
      </w:pPr>
    </w:p>
    <w:p w:rsidR="000F2A4F" w:rsidRDefault="005C063F" w:rsidP="005C063F">
      <w:pPr>
        <w:pStyle w:val="Figure"/>
      </w:pPr>
      <w:r w:rsidRPr="005C063F">
        <w:rPr>
          <w:noProof/>
        </w:rPr>
        <w:drawing>
          <wp:inline distT="0" distB="0" distL="0" distR="0">
            <wp:extent cx="5438140" cy="27044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38140" cy="2704465"/>
                    </a:xfrm>
                    <a:prstGeom prst="rect">
                      <a:avLst/>
                    </a:prstGeom>
                    <a:noFill/>
                    <a:ln>
                      <a:noFill/>
                    </a:ln>
                  </pic:spPr>
                </pic:pic>
              </a:graphicData>
            </a:graphic>
          </wp:inline>
        </w:drawing>
      </w:r>
    </w:p>
    <w:p w:rsidR="00C059C1" w:rsidRDefault="00C059C1" w:rsidP="00C059C1">
      <w:pPr>
        <w:pStyle w:val="BodyTextCont"/>
        <w:ind w:firstLine="0"/>
      </w:pPr>
      <w:r>
        <w:lastRenderedPageBreak/>
        <w:t xml:space="preserve">Given the few points we have, is </w:t>
      </w:r>
      <w:proofErr w:type="gramStart"/>
      <w:r>
        <w:t>actually not</w:t>
      </w:r>
      <w:proofErr w:type="gramEnd"/>
      <w:r>
        <w:t xml:space="preserve"> a bad result.</w:t>
      </w:r>
      <w:r w:rsidR="006D35CB">
        <w:t xml:space="preserve"> Now keep in mind that you still need a few points to be able to get a reasonable approximation. In Figure 7-15 you can see the result if we have only two points at our disposal. The result is not as good.</w:t>
      </w:r>
      <w:r w:rsidR="00EA3876">
        <w:t xml:space="preserve"> The gray area is the region around the estimated function</w:t>
      </w:r>
      <w:r w:rsidR="006F55D5">
        <w:t xml:space="preserve"> and</w:t>
      </w:r>
      <w:r w:rsidR="00EA3876">
        <w:t xml:space="preserve"> +/- </w:t>
      </w:r>
      <m:oMath>
        <m:r>
          <w:rPr>
            <w:rFonts w:ascii="Cambria Math" w:hAnsi="Cambria Math"/>
          </w:rPr>
          <m:t>σ.</m:t>
        </m:r>
      </m:oMath>
      <w:r w:rsidR="00EA3876">
        <w:t xml:space="preserve"> You can see how </w:t>
      </w:r>
      <w:r w:rsidR="0001326B">
        <w:t>as far as you are from the points we have, the higher the uncertainty, or the variance, of the predicted function.</w:t>
      </w:r>
    </w:p>
    <w:p w:rsidR="006D35CB" w:rsidRDefault="006D35CB" w:rsidP="006D35CB">
      <w:pPr>
        <w:pStyle w:val="FigureCaption"/>
      </w:pPr>
      <w:r>
        <w:t>Figure 7-15: the predicted function, dashed line, when we have at our disposal only two points.</w:t>
      </w:r>
      <w:r w:rsidR="00EA3876">
        <w:t xml:space="preserve"> The gray area is the region between the estimate function </w:t>
      </w:r>
      <w:r w:rsidR="005001CD">
        <w:t>+/-</w:t>
      </w:r>
      <w:r w:rsidR="00EA3876">
        <w:t xml:space="preserve"> </w:t>
      </w:r>
      <m:oMath>
        <m:r>
          <w:rPr>
            <w:rFonts w:ascii="Cambria Math" w:hAnsi="Cambria Math"/>
          </w:rPr>
          <m:t>σ</m:t>
        </m:r>
      </m:oMath>
      <w:r w:rsidR="005001CD">
        <w:t>.</w:t>
      </w:r>
    </w:p>
    <w:p w:rsidR="006D35CB" w:rsidRDefault="005C063F" w:rsidP="006D35CB">
      <w:pPr>
        <w:pStyle w:val="Figure"/>
      </w:pPr>
      <w:r>
        <w:rPr>
          <w:noProof/>
        </w:rPr>
        <w:drawing>
          <wp:inline distT="0" distB="0" distL="0" distR="0">
            <wp:extent cx="5438140" cy="27044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38140" cy="2704465"/>
                    </a:xfrm>
                    <a:prstGeom prst="rect">
                      <a:avLst/>
                    </a:prstGeom>
                    <a:noFill/>
                    <a:ln>
                      <a:noFill/>
                    </a:ln>
                  </pic:spPr>
                </pic:pic>
              </a:graphicData>
            </a:graphic>
          </wp:inline>
        </w:drawing>
      </w:r>
    </w:p>
    <w:p w:rsidR="006D63E9" w:rsidRDefault="006D63E9" w:rsidP="006D63E9">
      <w:pPr>
        <w:pStyle w:val="BodyTextCont"/>
        <w:ind w:firstLine="0"/>
      </w:pPr>
      <w:r>
        <w:t>Let's stop for a second and think about why we do all this. The idea behind it is to find a so-called surrogate function</w:t>
      </w:r>
      <w:r w:rsidR="002B37A9">
        <w:t xml:space="preserve"> </w:t>
      </w:r>
      <m:oMath>
        <m:acc>
          <m:accPr>
            <m:chr m:val="̃"/>
            <m:ctrlPr>
              <w:rPr>
                <w:rFonts w:ascii="Cambria Math" w:hAnsi="Cambria Math"/>
                <w:i/>
              </w:rPr>
            </m:ctrlPr>
          </m:accPr>
          <m:e>
            <m:r>
              <w:rPr>
                <w:rFonts w:ascii="Cambria Math" w:hAnsi="Cambria Math"/>
              </w:rPr>
              <m:t>f</m:t>
            </m:r>
          </m:e>
        </m:acc>
      </m:oMath>
      <w:r w:rsidR="002B37A9">
        <w:t xml:space="preserve"> that approximate our function </w:t>
      </w:r>
      <m:oMath>
        <m:r>
          <w:rPr>
            <w:rFonts w:ascii="Cambria Math" w:hAnsi="Cambria Math"/>
          </w:rPr>
          <m:t>f</m:t>
        </m:r>
      </m:oMath>
      <w:r w:rsidR="002B37A9">
        <w:t xml:space="preserve"> and that have the property</w:t>
      </w:r>
    </w:p>
    <w:p w:rsidR="002B37A9" w:rsidRDefault="002B37A9" w:rsidP="006D63E9">
      <w:pPr>
        <w:pStyle w:val="BodyTextCont"/>
        <w:ind w:firstLine="0"/>
        <w:rPr>
          <w:rFonts w:eastAsiaTheme="minorEastAsia"/>
        </w:rPr>
      </w:pPr>
    </w:p>
    <w:p w:rsidR="002B37A9" w:rsidRPr="002B37A9" w:rsidRDefault="00AE5E14" w:rsidP="006D63E9">
      <w:pPr>
        <w:pStyle w:val="BodyTextCont"/>
        <w:ind w:firstLine="0"/>
        <w:rPr>
          <w:rFonts w:eastAsiaTheme="minorEastAsia"/>
        </w:rPr>
      </w:pPr>
      <m:oMathPara>
        <m:oMath>
          <m:func>
            <m:funcPr>
              <m:ctrlPr>
                <w:rPr>
                  <w:rFonts w:ascii="Cambria Math" w:hAnsi="Cambria Math"/>
                  <w:i/>
                </w:rPr>
              </m:ctrlPr>
            </m:funcPr>
            <m:fName>
              <m:r>
                <m:rPr>
                  <m:sty m:val="p"/>
                </m:rPr>
                <w:rPr>
                  <w:rFonts w:ascii="Cambria Math" w:hAnsi="Cambria Math"/>
                </w:rPr>
                <m:t>max</m:t>
              </m:r>
            </m:fName>
            <m:e>
              <m:acc>
                <m:accPr>
                  <m:chr m:val="̃"/>
                  <m:ctrlPr>
                    <w:rPr>
                      <w:rFonts w:ascii="Cambria Math" w:hAnsi="Cambria Math"/>
                      <w:i/>
                    </w:rPr>
                  </m:ctrlPr>
                </m:accPr>
                <m:e>
                  <m:r>
                    <w:rPr>
                      <w:rFonts w:ascii="Cambria Math" w:hAnsi="Cambria Math"/>
                    </w:rPr>
                    <m:t>f</m:t>
                  </m:r>
                </m:e>
              </m:acc>
            </m:e>
          </m:func>
          <m:r>
            <w:rPr>
              <w:rFonts w:ascii="Cambria Math" w:hAnsi="Cambria Math"/>
            </w:rPr>
            <m:t>≈</m:t>
          </m:r>
          <m:func>
            <m:funcPr>
              <m:ctrlPr>
                <w:rPr>
                  <w:rFonts w:ascii="Cambria Math" w:hAnsi="Cambria Math"/>
                  <w:i/>
                </w:rPr>
              </m:ctrlPr>
            </m:funcPr>
            <m:fName>
              <m:r>
                <m:rPr>
                  <m:sty m:val="p"/>
                </m:rPr>
                <w:rPr>
                  <w:rFonts w:ascii="Cambria Math" w:hAnsi="Cambria Math"/>
                </w:rPr>
                <m:t>max</m:t>
              </m:r>
            </m:fName>
            <m:e>
              <m:r>
                <w:rPr>
                  <w:rFonts w:ascii="Cambria Math" w:hAnsi="Cambria Math"/>
                </w:rPr>
                <m:t>f</m:t>
              </m:r>
            </m:e>
          </m:func>
        </m:oMath>
      </m:oMathPara>
    </w:p>
    <w:p w:rsidR="002B37A9" w:rsidRPr="002B37A9" w:rsidRDefault="002B37A9" w:rsidP="006D63E9">
      <w:pPr>
        <w:pStyle w:val="BodyTextCont"/>
        <w:ind w:firstLine="0"/>
        <w:rPr>
          <w:rFonts w:eastAsiaTheme="minorEastAsia"/>
        </w:rPr>
      </w:pPr>
    </w:p>
    <w:p w:rsidR="002B37A9" w:rsidRDefault="002B37A9" w:rsidP="006D63E9">
      <w:pPr>
        <w:pStyle w:val="BodyTextCont"/>
        <w:ind w:firstLine="0"/>
        <w:rPr>
          <w:rFonts w:eastAsiaTheme="minorEastAsia"/>
        </w:rPr>
      </w:pPr>
      <w:r>
        <w:t xml:space="preserve">This surrogate function must have another very important property: it must be cheap to evaluate. In this way we can find easily the maximum of </w:t>
      </w:r>
      <m:oMath>
        <m:acc>
          <m:accPr>
            <m:chr m:val="̃"/>
            <m:ctrlPr>
              <w:rPr>
                <w:rFonts w:ascii="Cambria Math" w:hAnsi="Cambria Math"/>
              </w:rPr>
            </m:ctrlPr>
          </m:accPr>
          <m:e>
            <m:r>
              <w:rPr>
                <w:rFonts w:ascii="Cambria Math" w:hAnsi="Cambria Math"/>
              </w:rPr>
              <m:t>f</m:t>
            </m:r>
          </m:e>
        </m:acc>
      </m:oMath>
      <w:r>
        <w:t xml:space="preserve"> and using the previous property we will have the maximum of </w:t>
      </w:r>
      <m:oMath>
        <m:r>
          <w:rPr>
            <w:rFonts w:ascii="Cambria Math" w:hAnsi="Cambria Math"/>
          </w:rPr>
          <m:t>f</m:t>
        </m:r>
      </m:oMath>
      <w:r w:rsidR="007A3F9F">
        <w:t>, that by hypothesis is costly</w:t>
      </w:r>
      <w:r>
        <w:t>.</w:t>
      </w:r>
    </w:p>
    <w:p w:rsidR="00404527" w:rsidRDefault="00404527" w:rsidP="006D63E9">
      <w:pPr>
        <w:pStyle w:val="BodyTextCont"/>
        <w:ind w:firstLine="0"/>
      </w:pPr>
      <w:r>
        <w:t>But as you have seen it may be very difficult to know if we have enough points to find the right value of the maximum. After all, by definition, we don't have any idea how our black box function looks like. So how to solve this problem?</w:t>
      </w:r>
    </w:p>
    <w:p w:rsidR="002B37A9" w:rsidRDefault="00404527" w:rsidP="006D63E9">
      <w:pPr>
        <w:pStyle w:val="BodyTextCont"/>
        <w:ind w:firstLine="0"/>
      </w:pPr>
      <w:r>
        <w:t>The main idea behind the method can be described by the following algorithm:</w:t>
      </w:r>
    </w:p>
    <w:p w:rsidR="00404527" w:rsidRDefault="00404527" w:rsidP="00A50ABF">
      <w:pPr>
        <w:pStyle w:val="NumList"/>
        <w:numPr>
          <w:ilvl w:val="0"/>
          <w:numId w:val="10"/>
        </w:numPr>
      </w:pPr>
      <w:r>
        <w:t>We start with a small number of sample points randomly chosen (how small it should be</w:t>
      </w:r>
      <w:r w:rsidR="00AF5EF8">
        <w:t>,</w:t>
      </w:r>
      <w:r>
        <w:t xml:space="preserve"> will depend on your problem)</w:t>
      </w:r>
    </w:p>
    <w:p w:rsidR="00404527" w:rsidRDefault="00404527" w:rsidP="00A50ABF">
      <w:pPr>
        <w:pStyle w:val="NumList"/>
        <w:numPr>
          <w:ilvl w:val="0"/>
          <w:numId w:val="10"/>
        </w:numPr>
      </w:pPr>
      <w:r>
        <w:t>We use this set of points to get a surrogate function as described above</w:t>
      </w:r>
    </w:p>
    <w:p w:rsidR="00404527" w:rsidRDefault="00404527" w:rsidP="00A50ABF">
      <w:pPr>
        <w:pStyle w:val="NumList"/>
        <w:numPr>
          <w:ilvl w:val="0"/>
          <w:numId w:val="10"/>
        </w:numPr>
      </w:pPr>
      <w:r>
        <w:lastRenderedPageBreak/>
        <w:t xml:space="preserve">we add an additional point to our set, with a specific method that we will discuss later, and revaluate the surrogate function </w:t>
      </w:r>
    </w:p>
    <w:p w:rsidR="00404527" w:rsidRDefault="00AF5EF8" w:rsidP="00A50ABF">
      <w:pPr>
        <w:pStyle w:val="NumList"/>
        <w:numPr>
          <w:ilvl w:val="0"/>
          <w:numId w:val="10"/>
        </w:numPr>
      </w:pPr>
      <w:r>
        <w:t>If</w:t>
      </w:r>
      <w:r w:rsidR="00404527">
        <w:t xml:space="preserve"> the maximum we find with the surrogate function continues to change, we will continue adding points as in step 3 until the maximum does not change anymore or we run out of time or budget and cannot perform any evaluation anymore</w:t>
      </w:r>
    </w:p>
    <w:p w:rsidR="00701C7E" w:rsidRPr="00701C7E" w:rsidRDefault="00404527" w:rsidP="00815D68">
      <w:pPr>
        <w:pStyle w:val="BodyTextCont"/>
        <w:ind w:firstLine="0"/>
      </w:pPr>
      <w:r>
        <w:t xml:space="preserve">If the method we hinted at in step 3 is smart enough, we will be able to find our maximum relatively quickly and accurately. </w:t>
      </w:r>
    </w:p>
    <w:p w:rsidR="00E74A75" w:rsidRDefault="00E74A75" w:rsidP="00D943D4">
      <w:pPr>
        <w:pStyle w:val="Heading2"/>
      </w:pPr>
      <w:r>
        <w:t>Acquisition Function</w:t>
      </w:r>
    </w:p>
    <w:p w:rsidR="00815D68" w:rsidRDefault="00170ABA" w:rsidP="00815D68">
      <w:pPr>
        <w:pStyle w:val="BodyTextFirst"/>
      </w:pPr>
      <w:r>
        <w:t>But</w:t>
      </w:r>
      <w:r w:rsidR="00815D68">
        <w:t xml:space="preserve"> how to choose the additional points I mentioned in Step 3</w:t>
      </w:r>
      <w:r w:rsidR="006862A0">
        <w:t xml:space="preserve"> in the previous section</w:t>
      </w:r>
      <w:r w:rsidR="00815D68">
        <w:t xml:space="preserve">? </w:t>
      </w:r>
      <w:r w:rsidR="00BD0B6C">
        <w:t>T</w:t>
      </w:r>
      <w:r w:rsidR="00815D68">
        <w:t xml:space="preserve">he idea is to use a </w:t>
      </w:r>
      <w:r w:rsidR="00277E42">
        <w:t>so-called</w:t>
      </w:r>
      <w:r w:rsidR="00815D68">
        <w:t xml:space="preserve"> acquisition function. </w:t>
      </w:r>
      <w:r w:rsidR="000B0537">
        <w:t>The algorithm works in this way</w:t>
      </w:r>
    </w:p>
    <w:p w:rsidR="000B0537" w:rsidRDefault="000666CE" w:rsidP="00A50ABF">
      <w:pPr>
        <w:pStyle w:val="NumList"/>
        <w:numPr>
          <w:ilvl w:val="0"/>
          <w:numId w:val="11"/>
        </w:numPr>
      </w:pPr>
      <w:r>
        <w:t xml:space="preserve">We choose </w:t>
      </w:r>
      <w:proofErr w:type="gramStart"/>
      <w:r>
        <w:t>an</w:t>
      </w:r>
      <w:proofErr w:type="gramEnd"/>
      <w:r>
        <w:t xml:space="preserve"> function (and we will see a few possibilities in a moment)</w:t>
      </w:r>
      <w:r w:rsidR="00AF5EF8">
        <w:t xml:space="preserve"> called an "acquisition function"</w:t>
      </w:r>
    </w:p>
    <w:p w:rsidR="00584426" w:rsidRDefault="00584426" w:rsidP="00A50ABF">
      <w:pPr>
        <w:pStyle w:val="NumList"/>
        <w:numPr>
          <w:ilvl w:val="0"/>
          <w:numId w:val="11"/>
        </w:numPr>
      </w:pPr>
      <w:r>
        <w:t>Then we choose as additional point</w:t>
      </w:r>
      <w:r w:rsidR="00BD0B6C">
        <w:t xml:space="preserve"> </w:t>
      </w:r>
      <m:oMath>
        <m:r>
          <w:rPr>
            <w:rFonts w:ascii="Cambria Math" w:hAnsi="Cambria Math"/>
          </w:rPr>
          <m:t>x</m:t>
        </m:r>
      </m:oMath>
      <w:r>
        <w:t>, the one at which the acquisition function has a maximum</w:t>
      </w:r>
    </w:p>
    <w:p w:rsidR="00505F10" w:rsidRDefault="00271918" w:rsidP="00915200">
      <w:pPr>
        <w:pStyle w:val="BodyTextCont"/>
        <w:ind w:firstLine="0"/>
      </w:pPr>
      <w:r>
        <w:t xml:space="preserve">There are several acquisition functions we can use. </w:t>
      </w:r>
      <w:r w:rsidR="00915200">
        <w:t>I will describe here only one that we will use to see how this method works, but there are several that you may want to check out like: entropy search, probability of improvement, expected improvement and upper confidence bound.</w:t>
      </w:r>
    </w:p>
    <w:p w:rsidR="00915200" w:rsidRDefault="00915200" w:rsidP="00915200">
      <w:pPr>
        <w:pStyle w:val="Heading3"/>
      </w:pPr>
      <w:r>
        <w:t>Upper confidence bound (UCB)</w:t>
      </w:r>
    </w:p>
    <w:p w:rsidR="00915200" w:rsidRDefault="00915200" w:rsidP="00915200">
      <w:pPr>
        <w:pStyle w:val="BodyTextFirst"/>
      </w:pPr>
      <w:r>
        <w:t xml:space="preserve">In the literature you find two variations of this acquisition function. We </w:t>
      </w:r>
      <w:r w:rsidR="00AF5EF8">
        <w:t xml:space="preserve">can </w:t>
      </w:r>
      <w:r>
        <w:t>write the function as</w:t>
      </w:r>
    </w:p>
    <w:p w:rsidR="00915200" w:rsidRPr="00915200" w:rsidRDefault="00AE5E14" w:rsidP="00915200">
      <w:pPr>
        <w:pStyle w:val="BodyTextFirst"/>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UCB</m:t>
              </m:r>
            </m:sub>
          </m:sSub>
          <m:r>
            <w:rPr>
              <w:rFonts w:ascii="Cambria Math" w:hAnsi="Cambria Math"/>
            </w:rPr>
            <m:t>(x)=</m:t>
          </m:r>
          <m:r>
            <m:rPr>
              <m:scr m:val="double-struck"/>
            </m:rPr>
            <w:rPr>
              <w:rFonts w:ascii="Cambria Math" w:hAnsi="Cambria Math"/>
            </w:rPr>
            <m:t>E</m:t>
          </m:r>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x</m:t>
              </m:r>
            </m:e>
          </m:d>
          <m:r>
            <w:rPr>
              <w:rFonts w:ascii="Cambria Math" w:hAnsi="Cambria Math"/>
            </w:rPr>
            <m:t>+ησ(x)</m:t>
          </m:r>
        </m:oMath>
      </m:oMathPara>
    </w:p>
    <w:p w:rsidR="00915200" w:rsidRDefault="00915200" w:rsidP="00915200">
      <w:pPr>
        <w:pStyle w:val="BodyTextFirst"/>
      </w:pPr>
      <w:r>
        <w:t xml:space="preserve">where </w:t>
      </w:r>
      <w:r w:rsidR="00916ADD">
        <w:t>we</w:t>
      </w:r>
      <w:r>
        <w:t xml:space="preserve"> have indicated with </w:t>
      </w:r>
      <m:oMath>
        <m:r>
          <m:rPr>
            <m:scr m:val="double-struck"/>
          </m:rPr>
          <w:rPr>
            <w:rFonts w:ascii="Cambria Math" w:hAnsi="Cambria Math"/>
          </w:rPr>
          <m:t>E</m:t>
        </m:r>
        <m:acc>
          <m:accPr>
            <m:chr m:val="̃"/>
            <m:ctrlPr>
              <w:rPr>
                <w:rFonts w:ascii="Cambria Math" w:hAnsi="Cambria Math"/>
              </w:rPr>
            </m:ctrlPr>
          </m:accPr>
          <m:e>
            <m:r>
              <w:rPr>
                <w:rFonts w:ascii="Cambria Math" w:hAnsi="Cambria Math"/>
              </w:rPr>
              <m:t>f</m:t>
            </m:r>
          </m:e>
        </m:acc>
        <m:d>
          <m:dPr>
            <m:ctrlPr>
              <w:rPr>
                <w:rFonts w:ascii="Cambria Math" w:hAnsi="Cambria Math"/>
                <w:i/>
              </w:rPr>
            </m:ctrlPr>
          </m:dPr>
          <m:e>
            <m:r>
              <w:rPr>
                <w:rFonts w:ascii="Cambria Math" w:hAnsi="Cambria Math"/>
              </w:rPr>
              <m:t>x</m:t>
            </m:r>
          </m:e>
        </m:d>
      </m:oMath>
      <w:r>
        <w:t xml:space="preserve"> the "expected" value of the surrogate function on the </w:t>
      </w:r>
      <m:oMath>
        <m:r>
          <w:rPr>
            <w:rFonts w:ascii="Cambria Math" w:hAnsi="Cambria Math"/>
          </w:rPr>
          <m:t>x</m:t>
        </m:r>
      </m:oMath>
      <w:r>
        <w:t>-range we have in our problem. The expected value is nothing else than the average of the function</w:t>
      </w:r>
      <w:r w:rsidR="00CE03CD">
        <w:t xml:space="preserve"> over the given </w:t>
      </w:r>
      <m:oMath>
        <m:r>
          <w:rPr>
            <w:rFonts w:ascii="Cambria Math" w:hAnsi="Cambria Math"/>
          </w:rPr>
          <m:t>x</m:t>
        </m:r>
      </m:oMath>
      <w:r w:rsidR="00CE03CD">
        <w:t xml:space="preserve"> range</w:t>
      </w:r>
      <w:r>
        <w:t xml:space="preserve">. </w:t>
      </w:r>
      <m:oMath>
        <m:r>
          <w:rPr>
            <w:rFonts w:ascii="Cambria Math" w:hAnsi="Cambria Math"/>
          </w:rPr>
          <m:t>σ(x)</m:t>
        </m:r>
      </m:oMath>
      <w:r>
        <w:t xml:space="preserve"> is the variance of the surrogate function that we calculate with our method at </w:t>
      </w:r>
      <w:r w:rsidR="00F64481">
        <w:t xml:space="preserve">the </w:t>
      </w:r>
      <w:r>
        <w:t xml:space="preserve">point </w:t>
      </w:r>
      <m:oMath>
        <m:r>
          <w:rPr>
            <w:rFonts w:ascii="Cambria Math" w:hAnsi="Cambria Math"/>
          </w:rPr>
          <m:t>x</m:t>
        </m:r>
      </m:oMath>
      <w:r>
        <w:t xml:space="preserve">. The new point we select is the one where </w:t>
      </w:r>
      <m:oMath>
        <m:sSub>
          <m:sSubPr>
            <m:ctrlPr>
              <w:rPr>
                <w:rFonts w:ascii="Cambria Math" w:hAnsi="Cambria Math"/>
                <w:i/>
              </w:rPr>
            </m:ctrlPr>
          </m:sSubPr>
          <m:e>
            <m:r>
              <w:rPr>
                <w:rFonts w:ascii="Cambria Math" w:hAnsi="Cambria Math"/>
              </w:rPr>
              <m:t>a</m:t>
            </m:r>
          </m:e>
          <m:sub>
            <m:r>
              <w:rPr>
                <w:rFonts w:ascii="Cambria Math" w:hAnsi="Cambria Math"/>
              </w:rPr>
              <m:t>UCB</m:t>
            </m:r>
          </m:sub>
        </m:sSub>
        <m:r>
          <w:rPr>
            <w:rFonts w:ascii="Cambria Math" w:hAnsi="Cambria Math"/>
          </w:rPr>
          <m:t>(x)</m:t>
        </m:r>
      </m:oMath>
      <w:r>
        <w:t xml:space="preserve"> is maximum.</w:t>
      </w:r>
      <w:r w:rsidR="003D4E73">
        <w:t xml:space="preserve"> </w:t>
      </w:r>
      <m:oMath>
        <m:r>
          <w:rPr>
            <w:rFonts w:ascii="Cambria Math" w:hAnsi="Cambria Math"/>
          </w:rPr>
          <m:t>η&gt;0</m:t>
        </m:r>
      </m:oMath>
      <w:r w:rsidR="003D4E73">
        <w:t xml:space="preserve"> is a tradeoff parameter. </w:t>
      </w:r>
      <w:r w:rsidR="00BD0B6C">
        <w:t>T</w:t>
      </w:r>
      <w:r w:rsidR="003D4E73">
        <w:t>his acquisition function basically select</w:t>
      </w:r>
      <w:r w:rsidR="00704A02">
        <w:t>s</w:t>
      </w:r>
      <w:r w:rsidR="003D4E73">
        <w:t xml:space="preserve"> the points where the variance is </w:t>
      </w:r>
      <w:r w:rsidR="00BD0B6C">
        <w:t>biggest. Chec</w:t>
      </w:r>
      <w:r w:rsidR="003D4E73">
        <w:t>k again Figure 7-15. The method would select the points where the variance is greater, so points as far as possible from the points we have already. In this way the approximation tends to get better and better. Another variation of the UCB acquisition function is the following</w:t>
      </w:r>
    </w:p>
    <w:p w:rsidR="003D4E73" w:rsidRPr="003D4E73" w:rsidRDefault="00AE5E14" w:rsidP="00915200">
      <w:pPr>
        <w:pStyle w:val="BodyTextFirst"/>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UCB</m:t>
              </m:r>
            </m:sub>
          </m:sSub>
          <m:d>
            <m:dPr>
              <m:ctrlPr>
                <w:rPr>
                  <w:rFonts w:ascii="Cambria Math" w:hAnsi="Cambria Math"/>
                  <w:i/>
                </w:rPr>
              </m:ctrlPr>
            </m:dPr>
            <m:e>
              <m:r>
                <w:rPr>
                  <w:rFonts w:ascii="Cambria Math" w:hAnsi="Cambria Math"/>
                </w:rPr>
                <m:t>x</m:t>
              </m:r>
            </m:e>
          </m:d>
          <m:r>
            <w:rPr>
              <w:rFonts w:ascii="Cambria Math" w:hAnsi="Cambria Math"/>
            </w:rPr>
            <m:t>=</m:t>
          </m:r>
          <m:acc>
            <m:accPr>
              <m:chr m:val="̃"/>
              <m:ctrlPr>
                <w:rPr>
                  <w:rFonts w:ascii="Cambria Math" w:hAnsi="Cambria Math"/>
                </w:rPr>
              </m:ctrlPr>
            </m:accPr>
            <m:e>
              <m:r>
                <w:rPr>
                  <w:rFonts w:ascii="Cambria Math" w:hAnsi="Cambria Math"/>
                </w:rPr>
                <m:t>f</m:t>
              </m:r>
            </m:e>
          </m:acc>
          <m:r>
            <m:rPr>
              <m:sty m:val="p"/>
            </m:rPr>
            <w:rPr>
              <w:rFonts w:ascii="Cambria Math" w:hAnsi="Cambria Math"/>
            </w:rPr>
            <m:t>(x)</m:t>
          </m:r>
          <m:r>
            <w:rPr>
              <w:rFonts w:ascii="Cambria Math" w:hAnsi="Cambria Math"/>
            </w:rPr>
            <m:t xml:space="preserve">+ησ(x) </m:t>
          </m:r>
        </m:oMath>
      </m:oMathPara>
    </w:p>
    <w:p w:rsidR="003D4E73" w:rsidRDefault="003D4E73" w:rsidP="00915200">
      <w:pPr>
        <w:pStyle w:val="BodyTextFirst"/>
      </w:pPr>
    </w:p>
    <w:p w:rsidR="003D4E73" w:rsidRPr="00915200" w:rsidRDefault="003D4E73" w:rsidP="00915200">
      <w:pPr>
        <w:pStyle w:val="BodyTextFirst"/>
      </w:pPr>
      <w:r>
        <w:t>This time the acquisition function will make a tradeoff between choosing points around the</w:t>
      </w:r>
      <w:r w:rsidR="00810AA9">
        <w:t xml:space="preserve"> surrogate function</w:t>
      </w:r>
      <w:r>
        <w:t xml:space="preserve"> maximum and points where </w:t>
      </w:r>
      <w:r w:rsidR="0098463E">
        <w:t xml:space="preserve">its </w:t>
      </w:r>
      <w:r>
        <w:t xml:space="preserve">variance is </w:t>
      </w:r>
      <w:r w:rsidR="009557FA">
        <w:t>biggest</w:t>
      </w:r>
      <w:r>
        <w:t xml:space="preserve">. This second method works best to find quickly good approximation of the maximum of </w:t>
      </w:r>
      <m:oMath>
        <m:r>
          <w:rPr>
            <w:rFonts w:ascii="Cambria Math" w:hAnsi="Cambria Math"/>
          </w:rPr>
          <m:t>f</m:t>
        </m:r>
      </m:oMath>
      <w:r>
        <w:t xml:space="preserve">, while the first tends to give good approximation of </w:t>
      </w:r>
      <m:oMath>
        <m:r>
          <w:rPr>
            <w:rFonts w:ascii="Cambria Math" w:hAnsi="Cambria Math"/>
          </w:rPr>
          <m:t>f</m:t>
        </m:r>
      </m:oMath>
      <w:r>
        <w:t xml:space="preserve"> over the entire </w:t>
      </w:r>
      <m:oMath>
        <m:r>
          <w:rPr>
            <w:rFonts w:ascii="Cambria Math" w:hAnsi="Cambria Math"/>
          </w:rPr>
          <m:t>x</m:t>
        </m:r>
      </m:oMath>
      <w:r>
        <w:t xml:space="preserve"> range.  In the next section we will see how </w:t>
      </w:r>
      <w:r w:rsidR="00712731">
        <w:t>these</w:t>
      </w:r>
      <w:r>
        <w:t xml:space="preserve"> method</w:t>
      </w:r>
      <w:r w:rsidR="00712731">
        <w:t>s</w:t>
      </w:r>
      <w:r>
        <w:t xml:space="preserve"> works.</w:t>
      </w:r>
    </w:p>
    <w:p w:rsidR="00E74A75" w:rsidRDefault="00E74A75" w:rsidP="00D943D4">
      <w:pPr>
        <w:pStyle w:val="Heading2"/>
      </w:pPr>
      <w:r>
        <w:lastRenderedPageBreak/>
        <w:t>Example</w:t>
      </w:r>
    </w:p>
    <w:p w:rsidR="005252C4" w:rsidRDefault="005252C4" w:rsidP="005252C4">
      <w:pPr>
        <w:pStyle w:val="BodyTextFirst"/>
      </w:pPr>
      <w:r>
        <w:t xml:space="preserve">Let's start with </w:t>
      </w:r>
      <w:r w:rsidR="00C0381A">
        <w:t>the</w:t>
      </w:r>
      <w:r>
        <w:t xml:space="preserve"> complex trigonometric function as described at the beginning of the chapter and let's consider the </w:t>
      </w:r>
      <m:oMath>
        <m:r>
          <w:rPr>
            <w:rFonts w:ascii="Cambria Math" w:hAnsi="Cambria Math"/>
          </w:rPr>
          <m:t>x</m:t>
        </m:r>
      </m:oMath>
      <w:r>
        <w:t xml:space="preserve"> range </w:t>
      </w:r>
      <m:oMath>
        <m:r>
          <w:rPr>
            <w:rFonts w:ascii="Cambria Math" w:hAnsi="Cambria Math"/>
          </w:rPr>
          <m:t>[0,40]</m:t>
        </m:r>
      </m:oMath>
      <w:r>
        <w:t xml:space="preserve">. Our goal is to find </w:t>
      </w:r>
      <w:r w:rsidR="00C0381A">
        <w:t>its</w:t>
      </w:r>
      <w:r>
        <w:t xml:space="preserve"> maximum and approximate the function. To facilitate our coding let's define two functions: one to evaluate the surrogate function and one to evaluate the new point. To evaluate the surrogate </w:t>
      </w:r>
      <w:r w:rsidR="00A614DD">
        <w:t>function,</w:t>
      </w:r>
      <w:r>
        <w:t xml:space="preserve"> we can use the following function </w:t>
      </w:r>
    </w:p>
    <w:p w:rsidR="005252C4" w:rsidRPr="005252C4" w:rsidRDefault="005252C4" w:rsidP="005252C4">
      <w:pPr>
        <w:pStyle w:val="Code"/>
      </w:pPr>
      <w:r w:rsidRPr="005252C4">
        <w:t>def get_surrogate(randompoints):</w:t>
      </w:r>
    </w:p>
    <w:p w:rsidR="005252C4" w:rsidRPr="005252C4" w:rsidRDefault="005252C4" w:rsidP="005252C4">
      <w:pPr>
        <w:pStyle w:val="Code"/>
      </w:pPr>
      <w:r w:rsidRPr="005252C4">
        <w:t xml:space="preserve">    ybayes_ = []</w:t>
      </w:r>
    </w:p>
    <w:p w:rsidR="005252C4" w:rsidRPr="005252C4" w:rsidRDefault="005252C4" w:rsidP="005252C4">
      <w:pPr>
        <w:pStyle w:val="Code"/>
      </w:pPr>
      <w:r w:rsidRPr="005252C4">
        <w:t xml:space="preserve">    sigmabayes_ = []</w:t>
      </w:r>
    </w:p>
    <w:p w:rsidR="005252C4" w:rsidRPr="005252C4" w:rsidRDefault="005252C4" w:rsidP="005252C4">
      <w:pPr>
        <w:pStyle w:val="Code"/>
      </w:pPr>
      <w:r w:rsidRPr="005252C4">
        <w:t xml:space="preserve">    for x in xsampling:</w:t>
      </w:r>
    </w:p>
    <w:p w:rsidR="005252C4" w:rsidRPr="005252C4" w:rsidRDefault="005252C4" w:rsidP="005252C4">
      <w:pPr>
        <w:pStyle w:val="Code"/>
      </w:pPr>
      <w:r w:rsidRPr="005252C4">
        <w:t xml:space="preserve">    </w:t>
      </w:r>
    </w:p>
    <w:p w:rsidR="005252C4" w:rsidRPr="005252C4" w:rsidRDefault="005252C4" w:rsidP="005252C4">
      <w:pPr>
        <w:pStyle w:val="Code"/>
      </w:pPr>
      <w:r w:rsidRPr="005252C4">
        <w:t xml:space="preserve">        f</w:t>
      </w:r>
      <w:r w:rsidR="008F5AB9">
        <w:t>1</w:t>
      </w:r>
      <w:r w:rsidRPr="005252C4">
        <w:t xml:space="preserve"> = </w:t>
      </w:r>
      <w:r w:rsidR="00D214DB">
        <w:t>f</w:t>
      </w:r>
      <w:r w:rsidRPr="005252C4">
        <w:t>(randompoints)</w:t>
      </w:r>
    </w:p>
    <w:p w:rsidR="005252C4" w:rsidRDefault="005252C4" w:rsidP="005252C4">
      <w:pPr>
        <w:pStyle w:val="Code"/>
      </w:pPr>
      <w:r w:rsidRPr="005252C4">
        <w:t xml:space="preserve">        sigm_ = np.std(f</w:t>
      </w:r>
      <w:r w:rsidR="004B004C">
        <w:t>_</w:t>
      </w:r>
      <w:r w:rsidRPr="005252C4">
        <w:t>)**2</w:t>
      </w:r>
    </w:p>
    <w:p w:rsidR="008F5AB9" w:rsidRPr="005252C4" w:rsidRDefault="008F5AB9" w:rsidP="005252C4">
      <w:pPr>
        <w:pStyle w:val="Code"/>
      </w:pPr>
      <w:r>
        <w:t xml:space="preserve">        </w:t>
      </w:r>
      <w:r w:rsidRPr="008F5AB9">
        <w:t>f_ = (f1-np.average(f1))</w:t>
      </w:r>
    </w:p>
    <w:p w:rsidR="005252C4" w:rsidRPr="005252C4" w:rsidRDefault="005252C4" w:rsidP="005252C4">
      <w:pPr>
        <w:pStyle w:val="Code"/>
      </w:pPr>
      <w:r w:rsidRPr="005252C4">
        <w:t xml:space="preserve">        k = K(x-randompoints, 2.0, sigm_ )</w:t>
      </w:r>
    </w:p>
    <w:p w:rsidR="005252C4" w:rsidRPr="005252C4" w:rsidRDefault="005252C4" w:rsidP="005252C4">
      <w:pPr>
        <w:pStyle w:val="Code"/>
      </w:pPr>
    </w:p>
    <w:p w:rsidR="005252C4" w:rsidRPr="005252C4" w:rsidRDefault="005252C4" w:rsidP="005252C4">
      <w:pPr>
        <w:pStyle w:val="Code"/>
      </w:pPr>
      <w:r w:rsidRPr="005252C4">
        <w:t xml:space="preserve">        C = np.zeros([randompoints.shape[0], randompoints.shape[0]])</w:t>
      </w:r>
    </w:p>
    <w:p w:rsidR="005252C4" w:rsidRPr="005252C4" w:rsidRDefault="005252C4" w:rsidP="005252C4">
      <w:pPr>
        <w:pStyle w:val="Code"/>
      </w:pPr>
      <w:r w:rsidRPr="005252C4">
        <w:t xml:space="preserve">        Ctilde = np.zeros([randompoints.shape[0]+1, randompoints.shape[0]+1])</w:t>
      </w:r>
    </w:p>
    <w:p w:rsidR="005252C4" w:rsidRPr="005252C4" w:rsidRDefault="005252C4" w:rsidP="005252C4">
      <w:pPr>
        <w:pStyle w:val="Code"/>
      </w:pPr>
      <w:r w:rsidRPr="005252C4">
        <w:t xml:space="preserve">        for i1,x1_ in np.ndenumerate(randompoints):</w:t>
      </w:r>
    </w:p>
    <w:p w:rsidR="005252C4" w:rsidRPr="005252C4" w:rsidRDefault="005252C4" w:rsidP="005252C4">
      <w:pPr>
        <w:pStyle w:val="Code"/>
      </w:pPr>
      <w:r w:rsidRPr="005252C4">
        <w:t xml:space="preserve">            for i2,x2_ in np.ndenumerate(randompoints):</w:t>
      </w:r>
    </w:p>
    <w:p w:rsidR="005252C4" w:rsidRPr="005252C4" w:rsidRDefault="005252C4" w:rsidP="005252C4">
      <w:pPr>
        <w:pStyle w:val="Code"/>
      </w:pPr>
      <w:r w:rsidRPr="005252C4">
        <w:t xml:space="preserve">                C[i1,i2] = K(x1_-x2_, 2.0, sigm_)</w:t>
      </w:r>
    </w:p>
    <w:p w:rsidR="005252C4" w:rsidRPr="005252C4" w:rsidRDefault="005252C4" w:rsidP="005252C4">
      <w:pPr>
        <w:pStyle w:val="Code"/>
      </w:pPr>
    </w:p>
    <w:p w:rsidR="005252C4" w:rsidRPr="005252C4" w:rsidRDefault="005252C4" w:rsidP="005252C4">
      <w:pPr>
        <w:pStyle w:val="Code"/>
      </w:pPr>
      <w:r w:rsidRPr="005252C4">
        <w:t xml:space="preserve">        Ctilde[0,0] = K(0, 2.0)</w:t>
      </w:r>
    </w:p>
    <w:p w:rsidR="005252C4" w:rsidRPr="005252C4" w:rsidRDefault="005252C4" w:rsidP="005252C4">
      <w:pPr>
        <w:pStyle w:val="Code"/>
      </w:pPr>
      <w:r w:rsidRPr="005252C4">
        <w:t xml:space="preserve">        Ctilde[0,1:randompoints.shape[0]+1] = k.T</w:t>
      </w:r>
    </w:p>
    <w:p w:rsidR="005252C4" w:rsidRPr="005252C4" w:rsidRDefault="005252C4" w:rsidP="005252C4">
      <w:pPr>
        <w:pStyle w:val="Code"/>
      </w:pPr>
      <w:r w:rsidRPr="005252C4">
        <w:t xml:space="preserve">        Ctilde[1:,1:] = C</w:t>
      </w:r>
    </w:p>
    <w:p w:rsidR="005252C4" w:rsidRPr="005252C4" w:rsidRDefault="005252C4" w:rsidP="005252C4">
      <w:pPr>
        <w:pStyle w:val="Code"/>
      </w:pPr>
      <w:r w:rsidRPr="005252C4">
        <w:t xml:space="preserve">        Ctilde[1:randompoints.shape[0]+1,0] = k</w:t>
      </w:r>
    </w:p>
    <w:p w:rsidR="005252C4" w:rsidRPr="005252C4" w:rsidRDefault="005252C4" w:rsidP="005252C4">
      <w:pPr>
        <w:pStyle w:val="Code"/>
      </w:pPr>
    </w:p>
    <w:p w:rsidR="005252C4" w:rsidRPr="005252C4" w:rsidRDefault="005252C4" w:rsidP="005252C4">
      <w:pPr>
        <w:pStyle w:val="Code"/>
      </w:pPr>
      <w:r w:rsidRPr="005252C4">
        <w:t xml:space="preserve">        mu = np.dot(np.dot(np.transpose(k), np.linalg.inv(C)), f_)</w:t>
      </w:r>
    </w:p>
    <w:p w:rsidR="005252C4" w:rsidRPr="005252C4" w:rsidRDefault="005252C4" w:rsidP="005252C4">
      <w:pPr>
        <w:pStyle w:val="Code"/>
      </w:pPr>
      <w:r w:rsidRPr="005252C4">
        <w:t xml:space="preserve">        sigma2 = K(0, 2.0, sigm_)- np.dot(np.dot(np.transpose(k), np.linalg.inv(C)), k)</w:t>
      </w:r>
    </w:p>
    <w:p w:rsidR="005252C4" w:rsidRPr="005252C4" w:rsidRDefault="005252C4" w:rsidP="005252C4">
      <w:pPr>
        <w:pStyle w:val="Code"/>
        <w:rPr>
          <w:lang w:val="de-CH"/>
        </w:rPr>
      </w:pPr>
      <w:r w:rsidRPr="005252C4">
        <w:t xml:space="preserve">        </w:t>
      </w:r>
      <w:r w:rsidRPr="005252C4">
        <w:rPr>
          <w:lang w:val="de-CH"/>
        </w:rPr>
        <w:t>ybayes_.append(mu)</w:t>
      </w:r>
    </w:p>
    <w:p w:rsidR="005252C4" w:rsidRPr="005252C4" w:rsidRDefault="005252C4" w:rsidP="005252C4">
      <w:pPr>
        <w:pStyle w:val="Code"/>
        <w:rPr>
          <w:lang w:val="de-CH"/>
        </w:rPr>
      </w:pPr>
      <w:r w:rsidRPr="005252C4">
        <w:rPr>
          <w:lang w:val="de-CH"/>
        </w:rPr>
        <w:t xml:space="preserve">        sigmabayes_.append(np.abs(sigma2))</w:t>
      </w:r>
    </w:p>
    <w:p w:rsidR="005252C4" w:rsidRPr="005252C4" w:rsidRDefault="005252C4" w:rsidP="005252C4">
      <w:pPr>
        <w:pStyle w:val="Code"/>
        <w:rPr>
          <w:lang w:val="de-CH"/>
        </w:rPr>
      </w:pPr>
    </w:p>
    <w:p w:rsidR="005252C4" w:rsidRPr="005252C4" w:rsidRDefault="005252C4" w:rsidP="005252C4">
      <w:pPr>
        <w:pStyle w:val="Code"/>
      </w:pPr>
      <w:r w:rsidRPr="0054387F">
        <w:rPr>
          <w:lang w:val="de-CH"/>
        </w:rPr>
        <w:t xml:space="preserve">    </w:t>
      </w:r>
      <w:r w:rsidRPr="005252C4">
        <w:t>ybayes = np.asarray(ybayes_)</w:t>
      </w:r>
      <w:r w:rsidR="00430091" w:rsidRPr="00430091">
        <w:t>+np.average(f1)</w:t>
      </w:r>
    </w:p>
    <w:p w:rsidR="005252C4" w:rsidRPr="005252C4" w:rsidRDefault="005252C4" w:rsidP="005252C4">
      <w:pPr>
        <w:pStyle w:val="Code"/>
      </w:pPr>
      <w:r w:rsidRPr="005252C4">
        <w:t xml:space="preserve">    sigmabayes = np.asarray(sigmabayes_)</w:t>
      </w:r>
    </w:p>
    <w:p w:rsidR="005252C4" w:rsidRPr="005252C4" w:rsidRDefault="005252C4" w:rsidP="005252C4">
      <w:pPr>
        <w:pStyle w:val="Code"/>
      </w:pPr>
    </w:p>
    <w:p w:rsidR="005252C4" w:rsidRDefault="005252C4" w:rsidP="00674478">
      <w:pPr>
        <w:pStyle w:val="Code"/>
      </w:pPr>
      <w:r w:rsidRPr="005252C4">
        <w:t xml:space="preserve">    return ybayes, sigmabayes</w:t>
      </w:r>
    </w:p>
    <w:p w:rsidR="005252C4" w:rsidRDefault="00674478" w:rsidP="005252C4">
      <w:pPr>
        <w:pStyle w:val="BodyTextFirst"/>
      </w:pPr>
      <w:r>
        <w:t xml:space="preserve">This function has the same code we have already discussed in our example in the previous </w:t>
      </w:r>
      <w:r w:rsidR="000B31D2">
        <w:t>sections but</w:t>
      </w:r>
      <w:r>
        <w:t xml:space="preserve"> is packed in a function that returns the surrogate function, contained in the array </w:t>
      </w:r>
      <w:proofErr w:type="spellStart"/>
      <w:r w:rsidRPr="00674478">
        <w:rPr>
          <w:rStyle w:val="CodeInline"/>
        </w:rPr>
        <w:t>ybayes</w:t>
      </w:r>
      <w:proofErr w:type="spellEnd"/>
      <w:r>
        <w:t xml:space="preserve">, and the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t xml:space="preserve">, contained in the array </w:t>
      </w:r>
      <w:proofErr w:type="spellStart"/>
      <w:r w:rsidRPr="00674478">
        <w:rPr>
          <w:rStyle w:val="CodeInline"/>
        </w:rPr>
        <w:t>sigmabayes</w:t>
      </w:r>
      <w:proofErr w:type="spellEnd"/>
      <w:r>
        <w:t>.</w:t>
      </w:r>
      <w:r w:rsidR="00716AC4">
        <w:t xml:space="preserve"> </w:t>
      </w:r>
      <w:r w:rsidR="000B31D2">
        <w:t>Additionally,</w:t>
      </w:r>
      <w:r w:rsidR="00716AC4">
        <w:t xml:space="preserve"> we need a function that evaluate the new points</w:t>
      </w:r>
      <w:r w:rsidR="000B31D2">
        <w:t xml:space="preserve"> using the </w:t>
      </w:r>
      <w:r w:rsidR="00171C30">
        <w:t>acquisition</w:t>
      </w:r>
      <w:r w:rsidR="000B31D2">
        <w:t xml:space="preserve"> function </w:t>
      </w:r>
      <m:oMath>
        <m:sSub>
          <m:sSubPr>
            <m:ctrlPr>
              <w:rPr>
                <w:rFonts w:ascii="Cambria Math" w:hAnsi="Cambria Math"/>
                <w:i/>
              </w:rPr>
            </m:ctrlPr>
          </m:sSubPr>
          <m:e>
            <m:r>
              <w:rPr>
                <w:rFonts w:ascii="Cambria Math" w:hAnsi="Cambria Math"/>
              </w:rPr>
              <m:t>a</m:t>
            </m:r>
          </m:e>
          <m:sub>
            <m:r>
              <w:rPr>
                <w:rFonts w:ascii="Cambria Math" w:hAnsi="Cambria Math"/>
              </w:rPr>
              <m:t>UCB</m:t>
            </m:r>
          </m:sub>
        </m:sSub>
        <m:r>
          <w:rPr>
            <w:rFonts w:ascii="Cambria Math" w:hAnsi="Cambria Math"/>
          </w:rPr>
          <m:t>(x)</m:t>
        </m:r>
      </m:oMath>
      <w:r w:rsidR="00716AC4">
        <w:t>. We can get it easily with the function</w:t>
      </w:r>
    </w:p>
    <w:p w:rsidR="00716AC4" w:rsidRPr="00716AC4" w:rsidRDefault="00716AC4" w:rsidP="00716AC4">
      <w:pPr>
        <w:pStyle w:val="Code"/>
      </w:pPr>
      <w:r w:rsidRPr="00716AC4">
        <w:t xml:space="preserve">def get_new_point(ybayes, sigmabayes, </w:t>
      </w:r>
      <w:r w:rsidR="004E1A0F">
        <w:t>eta</w:t>
      </w:r>
      <w:r w:rsidRPr="00716AC4">
        <w:t>):</w:t>
      </w:r>
    </w:p>
    <w:p w:rsidR="00CC12E5" w:rsidRPr="00716AC4" w:rsidRDefault="00716AC4" w:rsidP="00CC12E5">
      <w:pPr>
        <w:pStyle w:val="Code"/>
      </w:pPr>
      <w:r w:rsidRPr="00716AC4">
        <w:t xml:space="preserve">    </w:t>
      </w:r>
      <w:r w:rsidR="00CC12E5">
        <w:tab/>
      </w:r>
    </w:p>
    <w:p w:rsidR="00716AC4" w:rsidRPr="00716AC4" w:rsidRDefault="00CC12E5" w:rsidP="00716AC4">
      <w:pPr>
        <w:pStyle w:val="Code"/>
      </w:pPr>
      <w:r>
        <w:t xml:space="preserve">    </w:t>
      </w:r>
      <w:r w:rsidR="00716AC4" w:rsidRPr="00716AC4">
        <w:t>idxmax = np.argmax(np.average(ybayes)+</w:t>
      </w:r>
      <w:r w:rsidR="004E1A0F">
        <w:t>eta</w:t>
      </w:r>
      <w:r w:rsidR="00716AC4" w:rsidRPr="00716AC4">
        <w:t>*np.sqrt(sigmabayes))</w:t>
      </w:r>
    </w:p>
    <w:p w:rsidR="00716AC4" w:rsidRPr="00716AC4" w:rsidRDefault="00716AC4" w:rsidP="00716AC4">
      <w:pPr>
        <w:pStyle w:val="Code"/>
      </w:pPr>
      <w:r w:rsidRPr="00716AC4">
        <w:t xml:space="preserve">    newpoint = xsampling[idxmax]</w:t>
      </w:r>
    </w:p>
    <w:p w:rsidR="00716AC4" w:rsidRPr="00716AC4" w:rsidRDefault="00716AC4" w:rsidP="00716AC4">
      <w:pPr>
        <w:pStyle w:val="Code"/>
      </w:pPr>
      <w:r w:rsidRPr="00716AC4">
        <w:t xml:space="preserve">    </w:t>
      </w:r>
    </w:p>
    <w:p w:rsidR="00716AC4" w:rsidRDefault="00716AC4" w:rsidP="00716AC4">
      <w:pPr>
        <w:pStyle w:val="Code"/>
      </w:pPr>
      <w:r w:rsidRPr="00716AC4">
        <w:t xml:space="preserve">    return newpoint</w:t>
      </w:r>
    </w:p>
    <w:p w:rsidR="00716AC4" w:rsidRDefault="004E1A0F" w:rsidP="00716AC4">
      <w:pPr>
        <w:pStyle w:val="BodyTextFirst"/>
      </w:pPr>
      <w:r>
        <w:t xml:space="preserve">To make things simpler I decided to define the array that contains all the </w:t>
      </w:r>
      <m:oMath>
        <m:r>
          <w:rPr>
            <w:rFonts w:ascii="Cambria Math" w:hAnsi="Cambria Math"/>
          </w:rPr>
          <m:t>x</m:t>
        </m:r>
      </m:oMath>
      <w:r>
        <w:t xml:space="preserve"> values we want at the beginning</w:t>
      </w:r>
      <w:r w:rsidR="006962AB">
        <w:t xml:space="preserve"> outside the functions</w:t>
      </w:r>
      <w:r>
        <w:t>.</w:t>
      </w:r>
      <w:r w:rsidR="00C0381A">
        <w:t xml:space="preserve"> </w:t>
      </w:r>
      <w:r w:rsidR="00C0381A">
        <w:t xml:space="preserve">Let's start with just 6 randomly selected points. </w:t>
      </w:r>
      <w:r>
        <w:t xml:space="preserve">To check how our method is doing let's start with some definitions </w:t>
      </w:r>
    </w:p>
    <w:p w:rsidR="004E1A0F" w:rsidRPr="004E1A0F" w:rsidRDefault="004E1A0F" w:rsidP="004E1A0F">
      <w:pPr>
        <w:pStyle w:val="Code"/>
      </w:pPr>
      <w:r w:rsidRPr="004E1A0F">
        <w:t>xmax = 40.0</w:t>
      </w:r>
    </w:p>
    <w:p w:rsidR="004E1A0F" w:rsidRPr="004E1A0F" w:rsidRDefault="004E1A0F" w:rsidP="004E1A0F">
      <w:pPr>
        <w:pStyle w:val="Code"/>
      </w:pPr>
      <w:r w:rsidRPr="004E1A0F">
        <w:lastRenderedPageBreak/>
        <w:t>numpoints = 6</w:t>
      </w:r>
    </w:p>
    <w:p w:rsidR="004E1A0F" w:rsidRPr="004E1A0F" w:rsidRDefault="004E1A0F" w:rsidP="004E1A0F">
      <w:pPr>
        <w:pStyle w:val="Code"/>
      </w:pPr>
      <w:r w:rsidRPr="004E1A0F">
        <w:t>xsampling = np.arange(0,xmax,0.2)</w:t>
      </w:r>
    </w:p>
    <w:p w:rsidR="004E1A0F" w:rsidRPr="004E1A0F" w:rsidRDefault="004E1A0F" w:rsidP="004E1A0F">
      <w:pPr>
        <w:pStyle w:val="Code"/>
      </w:pPr>
      <w:r w:rsidRPr="004E1A0F">
        <w:t>eta = 1.0</w:t>
      </w:r>
    </w:p>
    <w:p w:rsidR="004E1A0F" w:rsidRPr="004E1A0F" w:rsidRDefault="004E1A0F" w:rsidP="004E1A0F">
      <w:pPr>
        <w:pStyle w:val="Code"/>
      </w:pPr>
    </w:p>
    <w:p w:rsidR="004E1A0F" w:rsidRPr="004E1A0F" w:rsidRDefault="004E1A0F" w:rsidP="004E1A0F">
      <w:pPr>
        <w:pStyle w:val="Code"/>
      </w:pPr>
      <w:r w:rsidRPr="004E1A0F">
        <w:t>np.random.seed(8)</w:t>
      </w:r>
    </w:p>
    <w:p w:rsidR="001F5DFD" w:rsidRDefault="004E1A0F" w:rsidP="004E1A0F">
      <w:pPr>
        <w:pStyle w:val="Code"/>
      </w:pPr>
      <w:r w:rsidRPr="004E1A0F">
        <w:t>randompoints1 = np.random.random([numpoints])*xmax</w:t>
      </w:r>
    </w:p>
    <w:p w:rsidR="004E1A0F" w:rsidRDefault="001F5DFD" w:rsidP="004E1A0F">
      <w:pPr>
        <w:pStyle w:val="BodyTextFirst"/>
      </w:pPr>
      <w:r>
        <w:t xml:space="preserve">In the array </w:t>
      </w:r>
      <w:r w:rsidRPr="001F5DFD">
        <w:rPr>
          <w:rStyle w:val="CodeInline"/>
        </w:rPr>
        <w:t>randompoints1</w:t>
      </w:r>
      <w:r>
        <w:t xml:space="preserve"> we will have our first 6 selected random points. We can easily get the surrogate function with our function with</w:t>
      </w:r>
    </w:p>
    <w:p w:rsidR="001F5DFD" w:rsidRPr="001F5DFD" w:rsidRDefault="001F5DFD" w:rsidP="001F5DFD">
      <w:pPr>
        <w:pStyle w:val="Code"/>
      </w:pPr>
      <w:r w:rsidRPr="001F5DFD">
        <w:t>ybayes1, sigmabayes1 = get_surrogate(randompoints1)</w:t>
      </w:r>
    </w:p>
    <w:p w:rsidR="001F5DFD" w:rsidRDefault="001F5DFD" w:rsidP="004E1A0F">
      <w:pPr>
        <w:pStyle w:val="BodyTextFirst"/>
        <w:rPr>
          <w:rFonts w:eastAsiaTheme="minorEastAsia"/>
        </w:rPr>
      </w:pPr>
      <w:r>
        <w:t xml:space="preserve">In Figure 7-16 you can see the result. The dotted line is the acquisition function </w:t>
      </w:r>
      <m:oMath>
        <m:sSub>
          <m:sSubPr>
            <m:ctrlPr>
              <w:rPr>
                <w:rFonts w:ascii="Cambria Math" w:hAnsi="Cambria Math"/>
                <w:i/>
              </w:rPr>
            </m:ctrlPr>
          </m:sSubPr>
          <m:e>
            <m:r>
              <w:rPr>
                <w:rFonts w:ascii="Cambria Math" w:hAnsi="Cambria Math"/>
              </w:rPr>
              <m:t>a</m:t>
            </m:r>
          </m:e>
          <m:sub>
            <m:r>
              <w:rPr>
                <w:rFonts w:ascii="Cambria Math" w:hAnsi="Cambria Math"/>
              </w:rPr>
              <m:t>UCB</m:t>
            </m:r>
          </m:sub>
        </m:sSub>
        <m:r>
          <w:rPr>
            <w:rFonts w:ascii="Cambria Math" w:hAnsi="Cambria Math"/>
          </w:rPr>
          <m:t>(x)</m:t>
        </m:r>
      </m:oMath>
      <w:r w:rsidR="00C0381A">
        <w:t xml:space="preserve"> normalized to fit in the plot.</w:t>
      </w:r>
    </w:p>
    <w:p w:rsidR="001F5DFD" w:rsidRDefault="001F5DFD" w:rsidP="001F5DFD">
      <w:pPr>
        <w:pStyle w:val="FigureCaption"/>
      </w:pPr>
      <w:r>
        <w:t xml:space="preserve">Figure 7-16: an overview of the black-box function </w:t>
      </w:r>
      <m:oMath>
        <m:r>
          <w:rPr>
            <w:rFonts w:ascii="Cambria Math" w:hAnsi="Cambria Math"/>
          </w:rPr>
          <m:t>f(x)</m:t>
        </m:r>
      </m:oMath>
      <w:r>
        <w:t>, solid line, the randomly selected points, marked by crosses, the surrogate function, dashed line, and the acquisition function</w:t>
      </w:r>
      <w:r w:rsidR="003B0017">
        <w:t xml:space="preserve"> </w:t>
      </w:r>
      <m:oMath>
        <m:sSub>
          <m:sSubPr>
            <m:ctrlPr>
              <w:rPr>
                <w:rFonts w:ascii="Cambria Math" w:hAnsi="Cambria Math"/>
              </w:rPr>
            </m:ctrlPr>
          </m:sSubPr>
          <m:e>
            <m:r>
              <w:rPr>
                <w:rFonts w:ascii="Cambria Math" w:hAnsi="Cambria Math"/>
              </w:rPr>
              <m:t>a</m:t>
            </m:r>
          </m:e>
          <m:sub>
            <m:r>
              <w:rPr>
                <w:rFonts w:ascii="Cambria Math" w:hAnsi="Cambria Math"/>
              </w:rPr>
              <m:t>UCB</m:t>
            </m:r>
          </m:sub>
        </m:sSub>
        <m:r>
          <w:rPr>
            <w:rFonts w:ascii="Cambria Math" w:hAnsi="Cambria Math"/>
          </w:rPr>
          <m:t>(x)</m:t>
        </m:r>
      </m:oMath>
      <w:r>
        <w:t xml:space="preserve">, dotted line, </w:t>
      </w:r>
      <w:r w:rsidR="003B0017">
        <w:t>shifted</w:t>
      </w:r>
      <w:r>
        <w:t xml:space="preserve"> to fit in the plot.</w:t>
      </w:r>
      <w:r w:rsidR="00993634">
        <w:t xml:space="preserve"> The gray area is the region contained between the lines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m:t>
        </m:r>
        <m:d>
          <m:dPr>
            <m:ctrlPr>
              <w:rPr>
                <w:rFonts w:ascii="Cambria Math" w:hAnsi="Cambria Math"/>
              </w:rPr>
            </m:ctrlPr>
          </m:dPr>
          <m:e>
            <m:r>
              <w:rPr>
                <w:rFonts w:ascii="Cambria Math" w:hAnsi="Cambria Math"/>
              </w:rPr>
              <m:t>x</m:t>
            </m:r>
          </m:e>
        </m:d>
      </m:oMath>
      <w:r w:rsidR="00993634">
        <w:t xml:space="preserve"> and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-σ(x)</m:t>
        </m:r>
      </m:oMath>
      <w:r w:rsidR="00993634">
        <w:t>.</w:t>
      </w:r>
    </w:p>
    <w:p w:rsidR="001F5DFD" w:rsidRDefault="00993634" w:rsidP="001F5DFD">
      <w:pPr>
        <w:pStyle w:val="Figure"/>
      </w:pPr>
      <w:r>
        <w:rPr>
          <w:noProof/>
        </w:rPr>
        <w:drawing>
          <wp:inline distT="0" distB="0" distL="0" distR="0">
            <wp:extent cx="5132070" cy="266573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32070" cy="2665730"/>
                    </a:xfrm>
                    <a:prstGeom prst="rect">
                      <a:avLst/>
                    </a:prstGeom>
                    <a:noFill/>
                    <a:ln>
                      <a:noFill/>
                    </a:ln>
                  </pic:spPr>
                </pic:pic>
              </a:graphicData>
            </a:graphic>
          </wp:inline>
        </w:drawing>
      </w:r>
    </w:p>
    <w:p w:rsidR="001F5DFD" w:rsidRDefault="00FD00CA" w:rsidP="00EC7E5C">
      <w:pPr>
        <w:pStyle w:val="BodyTextCont"/>
        <w:ind w:firstLine="0"/>
      </w:pPr>
      <w:r>
        <w:t xml:space="preserve">The surrogate function is not yet </w:t>
      </w:r>
      <w:r w:rsidR="00906E1E">
        <w:t>very</w:t>
      </w:r>
      <w:r>
        <w:t xml:space="preserve"> good, since we don't have enough points, and the big variance (the gray area), makes this evident. The only region that is well approximated is the region </w:t>
      </w:r>
      <m:oMath>
        <m:r>
          <w:rPr>
            <w:rFonts w:ascii="Cambria Math" w:hAnsi="Cambria Math"/>
          </w:rPr>
          <m:t>x≳35</m:t>
        </m:r>
      </m:oMath>
      <w:r>
        <w:t xml:space="preserve">. You can see how the acquisition function is big when the surrogate function is not approximating well the black-box function, and small when it does, as for example for </w:t>
      </w:r>
      <m:oMath>
        <m:r>
          <w:rPr>
            <w:rFonts w:ascii="Cambria Math" w:hAnsi="Cambria Math"/>
          </w:rPr>
          <m:t>x≳35</m:t>
        </m:r>
      </m:oMath>
      <w:r>
        <w:t>.</w:t>
      </w:r>
      <w:r w:rsidR="00BC41B5">
        <w:t xml:space="preserve"> So intuitively choosing as a new point the one where </w:t>
      </w:r>
      <m:oMath>
        <m:sSub>
          <m:sSubPr>
            <m:ctrlPr>
              <w:rPr>
                <w:rFonts w:ascii="Cambria Math" w:hAnsi="Cambria Math"/>
                <w:i/>
              </w:rPr>
            </m:ctrlPr>
          </m:sSubPr>
          <m:e>
            <m:r>
              <w:rPr>
                <w:rFonts w:ascii="Cambria Math" w:hAnsi="Cambria Math"/>
              </w:rPr>
              <m:t>a</m:t>
            </m:r>
          </m:e>
          <m:sub>
            <m:r>
              <w:rPr>
                <w:rFonts w:ascii="Cambria Math" w:hAnsi="Cambria Math"/>
              </w:rPr>
              <m:t>UCB</m:t>
            </m:r>
          </m:sub>
        </m:sSub>
        <m:r>
          <w:rPr>
            <w:rFonts w:ascii="Cambria Math" w:hAnsi="Cambria Math"/>
          </w:rPr>
          <m:t>(x)</m:t>
        </m:r>
      </m:oMath>
      <w:r w:rsidR="00BC41B5">
        <w:t xml:space="preserve"> is maximum, is equivalent to choose the points where the function is less well approximated</w:t>
      </w:r>
      <w:r w:rsidR="009A5303">
        <w:t>, or in more mathematical terms where the variance is bigger.</w:t>
      </w:r>
      <w:r w:rsidR="003B0017">
        <w:t xml:space="preserve"> For a comparison in Figure 7-17 you can see the same plot as in Figure 7-16, but with the acquisition function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UCB</m:t>
            </m:r>
          </m:sub>
        </m:sSub>
        <m:r>
          <w:rPr>
            <w:rFonts w:ascii="Cambria Math" w:hAnsi="Cambria Math"/>
          </w:rPr>
          <m:t>(x)</m:t>
        </m:r>
      </m:oMath>
      <w:r w:rsidR="00906E1E">
        <w:t xml:space="preserve"> </w:t>
      </w:r>
      <w:r w:rsidR="00B5471A">
        <w:t>and</w:t>
      </w:r>
      <w:r w:rsidR="00906E1E">
        <w:t xml:space="preserve"> with </w:t>
      </w:r>
      <m:oMath>
        <m:r>
          <w:rPr>
            <w:rFonts w:ascii="Cambria Math" w:hAnsi="Cambria Math"/>
          </w:rPr>
          <m:t>η=3.0</m:t>
        </m:r>
      </m:oMath>
      <w:r w:rsidR="003B0017">
        <w:t xml:space="preserve">. </w:t>
      </w:r>
    </w:p>
    <w:p w:rsidR="003B0017" w:rsidRDefault="003B0017" w:rsidP="003B0017">
      <w:pPr>
        <w:pStyle w:val="FigureCaption"/>
      </w:pPr>
      <w:r>
        <w:lastRenderedPageBreak/>
        <w:t xml:space="preserve">Figure 7-17: an overview of the black-box function </w:t>
      </w:r>
      <m:oMath>
        <m:r>
          <w:rPr>
            <w:rFonts w:ascii="Cambria Math" w:hAnsi="Cambria Math"/>
          </w:rPr>
          <m:t>f(x)</m:t>
        </m:r>
      </m:oMath>
      <w:r>
        <w:t xml:space="preserve">, solid line, the randomly selected points, marked by crosses, the surrogate function, dashed line, and the acquisition function </w:t>
      </w:r>
      <m:oMath>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UCB</m:t>
            </m:r>
          </m:sub>
        </m:sSub>
        <m:r>
          <w:rPr>
            <w:rFonts w:ascii="Cambria Math" w:hAnsi="Cambria Math"/>
          </w:rPr>
          <m:t>(x)</m:t>
        </m:r>
      </m:oMath>
      <w:r>
        <w:t>, dotted line, shifted to fit in the plot. The gray area is the region contained between the lines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m:t>
        </m:r>
        <m:d>
          <m:dPr>
            <m:ctrlPr>
              <w:rPr>
                <w:rFonts w:ascii="Cambria Math" w:hAnsi="Cambria Math"/>
              </w:rPr>
            </m:ctrlPr>
          </m:dPr>
          <m:e>
            <m:r>
              <w:rPr>
                <w:rFonts w:ascii="Cambria Math" w:hAnsi="Cambria Math"/>
              </w:rPr>
              <m:t>x</m:t>
            </m:r>
          </m:e>
        </m:d>
      </m:oMath>
      <w:r>
        <w:t xml:space="preserve"> and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-σ(x)</m:t>
        </m:r>
      </m:oMath>
      <w:r>
        <w:t>.</w:t>
      </w:r>
    </w:p>
    <w:p w:rsidR="003B0017" w:rsidRDefault="003B0017" w:rsidP="003B0017">
      <w:pPr>
        <w:pStyle w:val="Figure"/>
      </w:pPr>
      <w:r>
        <w:rPr>
          <w:noProof/>
        </w:rPr>
        <w:drawing>
          <wp:inline distT="0" distB="0" distL="0" distR="0">
            <wp:extent cx="5132070" cy="26657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32070" cy="2665730"/>
                    </a:xfrm>
                    <a:prstGeom prst="rect">
                      <a:avLst/>
                    </a:prstGeom>
                    <a:noFill/>
                    <a:ln>
                      <a:noFill/>
                    </a:ln>
                  </pic:spPr>
                </pic:pic>
              </a:graphicData>
            </a:graphic>
          </wp:inline>
        </w:drawing>
      </w:r>
    </w:p>
    <w:p w:rsidR="003B0017" w:rsidRDefault="008846FB" w:rsidP="00EC7E5C">
      <w:pPr>
        <w:pStyle w:val="BodyTextCont"/>
        <w:ind w:firstLine="0"/>
      </w:pPr>
      <w:r>
        <w:t xml:space="preserve">As you can see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UCB</m:t>
            </m:r>
          </m:sub>
        </m:sSub>
        <m:r>
          <w:rPr>
            <w:rFonts w:ascii="Cambria Math" w:hAnsi="Cambria Math"/>
          </w:rPr>
          <m:t>(x)</m:t>
        </m:r>
      </m:oMath>
      <w:r>
        <w:t xml:space="preserve"> tends to have a maximum around the maximum of the surrogate function. Keep in mind that if </w:t>
      </w:r>
      <m:oMath>
        <m:r>
          <w:rPr>
            <w:rFonts w:ascii="Cambria Math" w:hAnsi="Cambria Math"/>
          </w:rPr>
          <m:t>η</m:t>
        </m:r>
      </m:oMath>
      <w:r>
        <w:t xml:space="preserve"> is big, then the maximum of the acquisition function will shift towards regions with high variance. But this acquisition function tends to find "a" maximum slightly faster. I said "a" since it depends on where the maximum of the surrogate function is, and not where the maximum of the black-box function is. </w:t>
      </w:r>
    </w:p>
    <w:p w:rsidR="008846FB" w:rsidRDefault="00A776F4" w:rsidP="00EC7E5C">
      <w:pPr>
        <w:pStyle w:val="BodyTextCont"/>
        <w:ind w:firstLine="0"/>
      </w:pPr>
      <w:r>
        <w:t xml:space="preserve">Let's see </w:t>
      </w:r>
      <w:r w:rsidR="00094E13">
        <w:t xml:space="preserve">now </w:t>
      </w:r>
      <w:r>
        <w:t xml:space="preserve">what happens while using </w:t>
      </w:r>
      <m:oMath>
        <m:sSub>
          <m:sSubPr>
            <m:ctrlPr>
              <w:rPr>
                <w:rFonts w:ascii="Cambria Math" w:hAnsi="Cambria Math"/>
                <w:i/>
              </w:rPr>
            </m:ctrlPr>
          </m:sSubPr>
          <m:e>
            <m:r>
              <w:rPr>
                <w:rFonts w:ascii="Cambria Math" w:hAnsi="Cambria Math"/>
              </w:rPr>
              <m:t>a</m:t>
            </m:r>
          </m:e>
          <m:sub>
            <m:r>
              <w:rPr>
                <w:rFonts w:ascii="Cambria Math" w:hAnsi="Cambria Math"/>
              </w:rPr>
              <m:t>UCB</m:t>
            </m:r>
          </m:sub>
        </m:sSub>
        <m:r>
          <w:rPr>
            <w:rFonts w:ascii="Cambria Math" w:hAnsi="Cambria Math"/>
          </w:rPr>
          <m:t>(x)</m:t>
        </m:r>
      </m:oMath>
      <w:r w:rsidR="002F45F9">
        <w:t xml:space="preserve"> with </w:t>
      </w:r>
      <m:oMath>
        <m:r>
          <w:rPr>
            <w:rFonts w:ascii="Cambria Math" w:hAnsi="Cambria Math"/>
          </w:rPr>
          <m:t>η=1.0</m:t>
        </m:r>
      </m:oMath>
      <w:r>
        <w:t>.</w:t>
      </w:r>
      <w:r w:rsidR="00723885">
        <w:t xml:space="preserve"> For the first additional point we need to simply run the following 3 lines of code</w:t>
      </w:r>
    </w:p>
    <w:p w:rsidR="00723885" w:rsidRPr="00723885" w:rsidRDefault="00723885" w:rsidP="00C314B7">
      <w:pPr>
        <w:pStyle w:val="Code"/>
      </w:pPr>
      <w:r w:rsidRPr="00723885">
        <w:t>newpoint = get_new_point(ybayes1, sigmabayes1, eta)</w:t>
      </w:r>
    </w:p>
    <w:p w:rsidR="00723885" w:rsidRPr="00723885" w:rsidRDefault="00723885" w:rsidP="00C314B7">
      <w:pPr>
        <w:pStyle w:val="Code"/>
      </w:pPr>
      <w:r w:rsidRPr="00723885">
        <w:t>randompoints2 = np.append(randompoints1, newpoint)</w:t>
      </w:r>
    </w:p>
    <w:p w:rsidR="00723885" w:rsidRDefault="00723885" w:rsidP="00C314B7">
      <w:pPr>
        <w:pStyle w:val="Code"/>
      </w:pPr>
      <w:r w:rsidRPr="00723885">
        <w:t>ybayes2, sigmabayes2 = get_surrogate(randompoints2)</w:t>
      </w:r>
    </w:p>
    <w:p w:rsidR="00723885" w:rsidRDefault="00C314B7" w:rsidP="00723885">
      <w:pPr>
        <w:pStyle w:val="BodyTextCont"/>
        <w:ind w:firstLine="0"/>
      </w:pPr>
      <w:r>
        <w:t>For sake of simplicity I simply name</w:t>
      </w:r>
      <w:r w:rsidR="00F62EDB">
        <w:t>d</w:t>
      </w:r>
      <w:r>
        <w:t xml:space="preserve"> each array for each step differently, instead of creating a list. But </w:t>
      </w:r>
      <w:r w:rsidR="0071646E">
        <w:t>typically,</w:t>
      </w:r>
      <w:r>
        <w:t xml:space="preserve"> you should make </w:t>
      </w:r>
      <w:r w:rsidR="00A614DD">
        <w:t>these iterations</w:t>
      </w:r>
      <w:r>
        <w:t xml:space="preserve"> automatic.</w:t>
      </w:r>
      <w:r w:rsidR="0071646E">
        <w:t xml:space="preserve"> In Figure 7-18 you can see the result with the additional point</w:t>
      </w:r>
      <w:r w:rsidR="00C62072">
        <w:t>, marked with a black circle.</w:t>
      </w:r>
    </w:p>
    <w:p w:rsidR="0071646E" w:rsidRPr="0071646E" w:rsidRDefault="0071646E" w:rsidP="0071646E">
      <w:pPr>
        <w:pStyle w:val="FigureCaption"/>
      </w:pPr>
      <w:r w:rsidRPr="0071646E">
        <w:t>Figure 7-1</w:t>
      </w:r>
      <w:r w:rsidR="00A614DD">
        <w:t>8</w:t>
      </w:r>
      <w:r w:rsidRPr="0071646E">
        <w:t xml:space="preserve">: an overview of the black-box function </w:t>
      </w:r>
      <m:oMath>
        <m:r>
          <w:rPr>
            <w:rFonts w:ascii="Cambria Math" w:hAnsi="Cambria Math"/>
          </w:rPr>
          <m:t>f(x)</m:t>
        </m:r>
      </m:oMath>
      <w:r w:rsidRPr="0071646E">
        <w:t>, solid line, the randomly selected points</w:t>
      </w:r>
      <w:r w:rsidR="00C62072">
        <w:t>,marked with crosses, and</w:t>
      </w:r>
      <w:r>
        <w:t xml:space="preserve"> with the new selected point</w:t>
      </w:r>
      <w:r w:rsidR="006D6ADA">
        <w:t xml:space="preserve"> around </w:t>
      </w:r>
      <m:oMath>
        <m:r>
          <w:rPr>
            <w:rFonts w:ascii="Cambria Math" w:hAnsi="Cambria Math"/>
          </w:rPr>
          <m:t>x≈27</m:t>
        </m:r>
      </m:oMath>
      <w:r w:rsidRPr="0071646E">
        <w:t xml:space="preserve">, marked by </w:t>
      </w:r>
      <w:r w:rsidR="00C62072">
        <w:t>a circle</w:t>
      </w:r>
      <w:r w:rsidRPr="0071646E">
        <w:t xml:space="preserve">, the surrogate function, dashed line, and the acquisition function </w:t>
      </w:r>
      <m:oMath>
        <m:sSub>
          <m:sSubPr>
            <m:ctrlPr>
              <w:rPr>
                <w:rFonts w:ascii="Cambria Math" w:hAnsi="Cambria Math"/>
              </w:rPr>
            </m:ctrlPr>
          </m:sSubPr>
          <m:e>
            <m:r>
              <w:rPr>
                <w:rFonts w:ascii="Cambria Math" w:hAnsi="Cambria Math"/>
              </w:rPr>
              <m:t>a</m:t>
            </m:r>
          </m:e>
          <m:sub>
            <m:r>
              <w:rPr>
                <w:rFonts w:ascii="Cambria Math" w:hAnsi="Cambria Math"/>
              </w:rPr>
              <m:t>UCB</m:t>
            </m:r>
          </m:sub>
        </m:sSub>
        <m:r>
          <w:rPr>
            <w:rFonts w:ascii="Cambria Math" w:hAnsi="Cambria Math"/>
          </w:rPr>
          <m:t>(x)</m:t>
        </m:r>
      </m:oMath>
      <w:r w:rsidRPr="0071646E">
        <w:t>, dotted line, shifted to fit in the plot. The gray area is the region contained between the lines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m:t>
        </m:r>
        <m:d>
          <m:dPr>
            <m:ctrlPr>
              <w:rPr>
                <w:rFonts w:ascii="Cambria Math" w:hAnsi="Cambria Math"/>
              </w:rPr>
            </m:ctrlPr>
          </m:dPr>
          <m:e>
            <m:r>
              <w:rPr>
                <w:rFonts w:ascii="Cambria Math" w:hAnsi="Cambria Math"/>
              </w:rPr>
              <m:t>x</m:t>
            </m:r>
          </m:e>
        </m:d>
      </m:oMath>
      <w:r w:rsidRPr="0071646E">
        <w:t xml:space="preserve"> and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-σ(x)</m:t>
        </m:r>
      </m:oMath>
      <w:r w:rsidRPr="0071646E">
        <w:t>.</w:t>
      </w:r>
    </w:p>
    <w:p w:rsidR="0071646E" w:rsidRDefault="00C62072" w:rsidP="0071646E">
      <w:pPr>
        <w:pStyle w:val="Figure"/>
      </w:pPr>
      <w:r>
        <w:rPr>
          <w:noProof/>
        </w:rPr>
        <w:lastRenderedPageBreak/>
        <w:drawing>
          <wp:inline distT="0" distB="0" distL="0" distR="0">
            <wp:extent cx="5132070" cy="26657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32070" cy="2665730"/>
                    </a:xfrm>
                    <a:prstGeom prst="rect">
                      <a:avLst/>
                    </a:prstGeom>
                    <a:noFill/>
                    <a:ln>
                      <a:noFill/>
                    </a:ln>
                  </pic:spPr>
                </pic:pic>
              </a:graphicData>
            </a:graphic>
          </wp:inline>
        </w:drawing>
      </w:r>
    </w:p>
    <w:p w:rsidR="0071646E" w:rsidRDefault="0071646E" w:rsidP="0071646E">
      <w:pPr>
        <w:pStyle w:val="BodyTextCont"/>
        <w:ind w:firstLine="0"/>
      </w:pPr>
      <w:r>
        <w:t xml:space="preserve">The new point is around </w:t>
      </w:r>
      <m:oMath>
        <m:r>
          <w:rPr>
            <w:rFonts w:ascii="Cambria Math" w:hAnsi="Cambria Math"/>
          </w:rPr>
          <m:t>x≈27</m:t>
        </m:r>
      </m:oMath>
      <w:r>
        <w:t xml:space="preserve">. </w:t>
      </w:r>
      <w:r w:rsidR="00CF6DF4">
        <w:t>Let's continue to add points. In Figure 7-19 you can see the results after adding 5 points.</w:t>
      </w:r>
    </w:p>
    <w:p w:rsidR="00CF6DF4" w:rsidRPr="00CF6DF4" w:rsidRDefault="00CF6DF4" w:rsidP="00CF6DF4">
      <w:pPr>
        <w:pStyle w:val="FigureCaption"/>
      </w:pPr>
      <w:r w:rsidRPr="00CF6DF4">
        <w:t>Figure 7-1</w:t>
      </w:r>
      <w:r>
        <w:t>9</w:t>
      </w:r>
      <w:r w:rsidRPr="00CF6DF4">
        <w:t xml:space="preserve">: an overview of the black-box function </w:t>
      </w:r>
      <m:oMath>
        <m:r>
          <w:rPr>
            <w:rFonts w:ascii="Cambria Math" w:hAnsi="Cambria Math"/>
          </w:rPr>
          <m:t>f(x)</m:t>
        </m:r>
      </m:oMath>
      <w:r w:rsidRPr="00CF6DF4">
        <w:t xml:space="preserve">, solid line, the randomly selected points with the new </w:t>
      </w:r>
      <w:r>
        <w:t xml:space="preserve">6 </w:t>
      </w:r>
      <w:r w:rsidRPr="00CF6DF4">
        <w:t>selected point</w:t>
      </w:r>
      <w:r>
        <w:t>s</w:t>
      </w:r>
      <w:r w:rsidRPr="00CF6DF4">
        <w:t xml:space="preserve">, marked by crosses, the surrogate function, dashed line, and the acquisition function </w:t>
      </w:r>
      <m:oMath>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UCB</m:t>
            </m:r>
          </m:sub>
        </m:sSub>
        <m:r>
          <w:rPr>
            <w:rFonts w:ascii="Cambria Math" w:hAnsi="Cambria Math"/>
          </w:rPr>
          <m:t>(x)</m:t>
        </m:r>
      </m:oMath>
      <w:r w:rsidRPr="00CF6DF4">
        <w:t>, dotted line, shifted to fit in the plot. The gray area is the region contained between the lines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m:t>
        </m:r>
        <m:d>
          <m:dPr>
            <m:ctrlPr>
              <w:rPr>
                <w:rFonts w:ascii="Cambria Math" w:hAnsi="Cambria Math"/>
              </w:rPr>
            </m:ctrlPr>
          </m:dPr>
          <m:e>
            <m:r>
              <w:rPr>
                <w:rFonts w:ascii="Cambria Math" w:hAnsi="Cambria Math"/>
              </w:rPr>
              <m:t>x</m:t>
            </m:r>
          </m:e>
        </m:d>
      </m:oMath>
      <w:r w:rsidRPr="00CF6DF4">
        <w:t xml:space="preserve"> and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-σ(x)</m:t>
        </m:r>
      </m:oMath>
      <w:r w:rsidRPr="00CF6DF4">
        <w:t>.</w:t>
      </w:r>
    </w:p>
    <w:p w:rsidR="00CF6DF4" w:rsidRDefault="00A614DD" w:rsidP="00CF6DF4">
      <w:pPr>
        <w:pStyle w:val="Figure"/>
      </w:pPr>
      <w:r>
        <w:rPr>
          <w:noProof/>
        </w:rPr>
        <w:drawing>
          <wp:inline distT="0" distB="0" distL="0" distR="0">
            <wp:extent cx="5132070" cy="26657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32070" cy="2665730"/>
                    </a:xfrm>
                    <a:prstGeom prst="rect">
                      <a:avLst/>
                    </a:prstGeom>
                    <a:noFill/>
                    <a:ln>
                      <a:noFill/>
                    </a:ln>
                  </pic:spPr>
                </pic:pic>
              </a:graphicData>
            </a:graphic>
          </wp:inline>
        </w:drawing>
      </w:r>
    </w:p>
    <w:p w:rsidR="00CF6DF4" w:rsidRDefault="00CF6DF4" w:rsidP="00CF6DF4">
      <w:pPr>
        <w:pStyle w:val="BodyTextCont"/>
        <w:ind w:firstLine="0"/>
      </w:pPr>
      <w:r>
        <w:lastRenderedPageBreak/>
        <w:t xml:space="preserve">Check the dashed line. Now our surrogate function approximates the black-box function </w:t>
      </w:r>
      <w:r w:rsidR="00E559E9">
        <w:t>quite</w:t>
      </w:r>
      <w:r>
        <w:t xml:space="preserve"> well, especially around the real maximum. Now using this surrogate function, we can find a very good approximation of our original function with just 11 evaluations in total! </w:t>
      </w:r>
      <w:r w:rsidR="00E559E9">
        <w:t xml:space="preserve">Keep in mind we don't have any additional information about </w:t>
      </w:r>
      <m:oMath>
        <m:r>
          <w:rPr>
            <w:rFonts w:ascii="Cambria Math" w:hAnsi="Cambria Math"/>
          </w:rPr>
          <m:t>f</m:t>
        </m:r>
      </m:oMath>
      <w:r w:rsidR="00E559E9">
        <w:t>, except the 11 evaluations.</w:t>
      </w:r>
    </w:p>
    <w:p w:rsidR="00720829" w:rsidRDefault="00720829" w:rsidP="00CF6DF4">
      <w:pPr>
        <w:pStyle w:val="BodyTextCont"/>
        <w:ind w:firstLine="0"/>
      </w:pPr>
      <w:r>
        <w:t xml:space="preserve">Now let's try what happens with the acquisition function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UCB</m:t>
            </m:r>
          </m:sub>
        </m:sSub>
        <m:r>
          <w:rPr>
            <w:rFonts w:ascii="Cambria Math" w:hAnsi="Cambria Math"/>
          </w:rPr>
          <m:t>(x)</m:t>
        </m:r>
      </m:oMath>
      <w:r w:rsidR="00A614DD">
        <w:t xml:space="preserve">, and let's check how fast we can find the maximum. </w:t>
      </w:r>
      <w:r w:rsidR="00F958C9">
        <w:t xml:space="preserve">In this case let's use </w:t>
      </w:r>
      <m:oMath>
        <m:r>
          <w:rPr>
            <w:rFonts w:ascii="Cambria Math" w:hAnsi="Cambria Math"/>
          </w:rPr>
          <m:t>η=3.0</m:t>
        </m:r>
      </m:oMath>
      <w:r w:rsidR="00F958C9">
        <w:t xml:space="preserve">, to get a better balance between maximum of surrogate function and its variance. </w:t>
      </w:r>
      <w:r w:rsidR="00A614DD">
        <w:t>In Figure 7-20 you can check the result after just adding one single additional point</w:t>
      </w:r>
      <w:r w:rsidR="00C45E54">
        <w:t>, marked by a black circle</w:t>
      </w:r>
      <w:r w:rsidR="00A614DD">
        <w:t>. We have already quite a good approximation of the real maximum!</w:t>
      </w:r>
    </w:p>
    <w:p w:rsidR="00A614DD" w:rsidRPr="00CF6DF4" w:rsidRDefault="00A614DD" w:rsidP="00A614DD">
      <w:pPr>
        <w:pStyle w:val="FigureCaption"/>
      </w:pPr>
      <w:r w:rsidRPr="00CF6DF4">
        <w:t>Figure 7-</w:t>
      </w:r>
      <w:r w:rsidR="007F071D">
        <w:t>20</w:t>
      </w:r>
      <w:r w:rsidRPr="00CF6DF4">
        <w:t xml:space="preserve">: an overview of the black-box function </w:t>
      </w:r>
      <m:oMath>
        <m:r>
          <w:rPr>
            <w:rFonts w:ascii="Cambria Math" w:hAnsi="Cambria Math"/>
          </w:rPr>
          <m:t>f(x)</m:t>
        </m:r>
      </m:oMath>
      <w:r w:rsidRPr="00CF6DF4">
        <w:t xml:space="preserve">, solid line, the randomly selected points with the </w:t>
      </w:r>
      <w:r w:rsidR="007F071D">
        <w:t>additional</w:t>
      </w:r>
      <w:r>
        <w:t xml:space="preserve"> </w:t>
      </w:r>
      <w:r w:rsidRPr="00CF6DF4">
        <w:t>selected point</w:t>
      </w:r>
      <w:r>
        <w:t>s</w:t>
      </w:r>
      <w:r w:rsidRPr="00CF6DF4">
        <w:t xml:space="preserve">, marked by crosses, the surrogate function, dashed line, and the acquisition function </w:t>
      </w:r>
      <m:oMath>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UCB</m:t>
            </m:r>
          </m:sub>
        </m:sSub>
        <m:r>
          <w:rPr>
            <w:rFonts w:ascii="Cambria Math" w:hAnsi="Cambria Math"/>
          </w:rPr>
          <m:t>(x)</m:t>
        </m:r>
      </m:oMath>
      <w:r w:rsidRPr="00CF6DF4">
        <w:t>, dotted line, shifted to fit in the plot. The gray area is the region contained between the lines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m:t>
        </m:r>
        <m:d>
          <m:dPr>
            <m:ctrlPr>
              <w:rPr>
                <w:rFonts w:ascii="Cambria Math" w:hAnsi="Cambria Math"/>
              </w:rPr>
            </m:ctrlPr>
          </m:dPr>
          <m:e>
            <m:r>
              <w:rPr>
                <w:rFonts w:ascii="Cambria Math" w:hAnsi="Cambria Math"/>
              </w:rPr>
              <m:t>x</m:t>
            </m:r>
          </m:e>
        </m:d>
      </m:oMath>
      <w:r w:rsidRPr="00CF6DF4">
        <w:t xml:space="preserve"> and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-σ(x)</m:t>
        </m:r>
      </m:oMath>
      <w:r w:rsidRPr="00CF6DF4">
        <w:t>.</w:t>
      </w:r>
    </w:p>
    <w:p w:rsidR="00A614DD" w:rsidRDefault="00C45E54" w:rsidP="00CF6DF4">
      <w:pPr>
        <w:pStyle w:val="BodyTextCont"/>
        <w:ind w:firstLine="0"/>
      </w:pPr>
      <w:r>
        <w:rPr>
          <w:noProof/>
        </w:rPr>
        <w:drawing>
          <wp:inline distT="0" distB="0" distL="0" distR="0">
            <wp:extent cx="5132070" cy="266573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32070" cy="2665730"/>
                    </a:xfrm>
                    <a:prstGeom prst="rect">
                      <a:avLst/>
                    </a:prstGeom>
                    <a:noFill/>
                    <a:ln>
                      <a:noFill/>
                    </a:ln>
                  </pic:spPr>
                </pic:pic>
              </a:graphicData>
            </a:graphic>
          </wp:inline>
        </w:drawing>
      </w:r>
    </w:p>
    <w:p w:rsidR="007F071D" w:rsidRDefault="007F071D" w:rsidP="00CF6DF4">
      <w:pPr>
        <w:pStyle w:val="BodyTextCont"/>
        <w:ind w:firstLine="0"/>
      </w:pPr>
      <w:r>
        <w:t>Now let's add an additional point. You can see in Figure 7-2</w:t>
      </w:r>
      <w:r w:rsidR="00F958C9">
        <w:t>1</w:t>
      </w:r>
      <w:r>
        <w:t xml:space="preserve"> that the additional point </w:t>
      </w:r>
      <w:r w:rsidR="005B16E0">
        <w:t xml:space="preserve">is now still close to the </w:t>
      </w:r>
      <w:r w:rsidR="00886B19">
        <w:t>maximum but</w:t>
      </w:r>
      <w:r w:rsidR="005B16E0">
        <w:t xml:space="preserve"> shifted in the direction of the area with a high variance around 30.</w:t>
      </w:r>
    </w:p>
    <w:p w:rsidR="007F071D" w:rsidRPr="00CF6DF4" w:rsidRDefault="007F071D" w:rsidP="007F071D">
      <w:pPr>
        <w:pStyle w:val="FigureCaption"/>
      </w:pPr>
      <w:r w:rsidRPr="00CF6DF4">
        <w:t>Figure 7-</w:t>
      </w:r>
      <w:r>
        <w:t>21</w:t>
      </w:r>
      <w:r w:rsidRPr="00CF6DF4">
        <w:t xml:space="preserve">: an overview of the black-box function </w:t>
      </w:r>
      <m:oMath>
        <m:r>
          <w:rPr>
            <w:rFonts w:ascii="Cambria Math" w:hAnsi="Cambria Math"/>
          </w:rPr>
          <m:t>f(x)</m:t>
        </m:r>
      </m:oMath>
      <w:r w:rsidRPr="00CF6DF4">
        <w:t xml:space="preserve">, solid line, the randomly selected points with the </w:t>
      </w:r>
      <w:r>
        <w:t xml:space="preserve">additional </w:t>
      </w:r>
      <w:r w:rsidRPr="00CF6DF4">
        <w:t>selected point</w:t>
      </w:r>
      <w:r>
        <w:t>s</w:t>
      </w:r>
      <w:r w:rsidRPr="00CF6DF4">
        <w:t xml:space="preserve">, marked by crosses, the surrogate function, dashed line, and the acquisition function </w:t>
      </w:r>
      <m:oMath>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UCB</m:t>
            </m:r>
          </m:sub>
        </m:sSub>
        <m:r>
          <w:rPr>
            <w:rFonts w:ascii="Cambria Math" w:hAnsi="Cambria Math"/>
          </w:rPr>
          <m:t>(x)</m:t>
        </m:r>
      </m:oMath>
      <w:r w:rsidRPr="00CF6DF4">
        <w:t>, dotted line, shifted to fit in the plot. The gray area is the region contained between the lines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m:t>
        </m:r>
        <m:d>
          <m:dPr>
            <m:ctrlPr>
              <w:rPr>
                <w:rFonts w:ascii="Cambria Math" w:hAnsi="Cambria Math"/>
              </w:rPr>
            </m:ctrlPr>
          </m:dPr>
          <m:e>
            <m:r>
              <w:rPr>
                <w:rFonts w:ascii="Cambria Math" w:hAnsi="Cambria Math"/>
              </w:rPr>
              <m:t>x</m:t>
            </m:r>
          </m:e>
        </m:d>
      </m:oMath>
      <w:r w:rsidRPr="00CF6DF4">
        <w:t xml:space="preserve"> and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-σ(x)</m:t>
        </m:r>
      </m:oMath>
      <w:r w:rsidRPr="00CF6DF4">
        <w:t>.</w:t>
      </w:r>
    </w:p>
    <w:p w:rsidR="007F071D" w:rsidRDefault="00886B19" w:rsidP="00CF6DF4">
      <w:pPr>
        <w:pStyle w:val="BodyTextCont"/>
        <w:ind w:firstLine="0"/>
      </w:pPr>
      <w:r>
        <w:rPr>
          <w:noProof/>
        </w:rPr>
        <w:lastRenderedPageBreak/>
        <w:drawing>
          <wp:inline distT="0" distB="0" distL="0" distR="0">
            <wp:extent cx="5132070" cy="266573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32070" cy="2665730"/>
                    </a:xfrm>
                    <a:prstGeom prst="rect">
                      <a:avLst/>
                    </a:prstGeom>
                    <a:noFill/>
                    <a:ln>
                      <a:noFill/>
                    </a:ln>
                  </pic:spPr>
                </pic:pic>
              </a:graphicData>
            </a:graphic>
          </wp:inline>
        </w:drawing>
      </w:r>
    </w:p>
    <w:p w:rsidR="005B16E0" w:rsidRDefault="005B16E0" w:rsidP="00CF6DF4">
      <w:pPr>
        <w:pStyle w:val="BodyTextCont"/>
        <w:ind w:firstLine="0"/>
      </w:pPr>
      <w:r>
        <w:t xml:space="preserve">If we would choose </w:t>
      </w:r>
      <m:oMath>
        <m:r>
          <w:rPr>
            <w:rFonts w:ascii="Cambria Math" w:hAnsi="Cambria Math"/>
          </w:rPr>
          <m:t>η</m:t>
        </m:r>
      </m:oMath>
      <w:r>
        <w:t xml:space="preserve"> smaller the point would be closer to the maximum, and i</w:t>
      </w:r>
      <w:r w:rsidR="007A5564">
        <w:t>f we would choose it bigger the point would be closer to the point with the highest variance between 25 and roughly 32.</w:t>
      </w:r>
      <w:r w:rsidR="002675D0">
        <w:t xml:space="preserve"> Now let's add an additional point and let's see what happens. In Figure 7-22 </w:t>
      </w:r>
      <w:r w:rsidR="00D554EA">
        <w:t>you can see how the method now choose a point close to another region with high variance, between 10 and roughly 22</w:t>
      </w:r>
      <w:r w:rsidR="00886B19">
        <w:t>, again marked by a black circle</w:t>
      </w:r>
      <w:r w:rsidR="00D554EA">
        <w:t>.</w:t>
      </w:r>
    </w:p>
    <w:p w:rsidR="00D554EA" w:rsidRPr="00CF6DF4" w:rsidRDefault="00D554EA" w:rsidP="00D554EA">
      <w:pPr>
        <w:pStyle w:val="FigureCaption"/>
      </w:pPr>
      <w:r w:rsidRPr="00CF6DF4">
        <w:t>Figure 7-</w:t>
      </w:r>
      <w:r>
        <w:t>22</w:t>
      </w:r>
      <w:r w:rsidRPr="00CF6DF4">
        <w:t xml:space="preserve">: an overview of the black-box function </w:t>
      </w:r>
      <m:oMath>
        <m:r>
          <w:rPr>
            <w:rFonts w:ascii="Cambria Math" w:hAnsi="Cambria Math"/>
          </w:rPr>
          <m:t>f(x)</m:t>
        </m:r>
      </m:oMath>
      <w:r w:rsidRPr="00CF6DF4">
        <w:t>, solid line, the randomly selected points</w:t>
      </w:r>
      <w:r w:rsidR="00EF7E2C">
        <w:t>, marked by crosses, and</w:t>
      </w:r>
      <w:r w:rsidRPr="00CF6DF4">
        <w:t xml:space="preserve"> the </w:t>
      </w:r>
      <w:r>
        <w:t xml:space="preserve">additional </w:t>
      </w:r>
      <w:r w:rsidRPr="00CF6DF4">
        <w:t xml:space="preserve">selected point, marked by </w:t>
      </w:r>
      <w:r w:rsidR="00EF7E2C">
        <w:t>a black circle</w:t>
      </w:r>
      <w:r w:rsidRPr="00CF6DF4">
        <w:t xml:space="preserve">, the surrogate function, dashed line, and the acquisition function </w:t>
      </w:r>
      <m:oMath>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UCB</m:t>
            </m:r>
          </m:sub>
        </m:sSub>
        <m:r>
          <w:rPr>
            <w:rFonts w:ascii="Cambria Math" w:hAnsi="Cambria Math"/>
          </w:rPr>
          <m:t>(x)</m:t>
        </m:r>
      </m:oMath>
      <w:r w:rsidRPr="00CF6DF4">
        <w:t>, dotted line, shifted to fit in the plot. The gray area is the region contained between the lines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m:t>
        </m:r>
        <m:d>
          <m:dPr>
            <m:ctrlPr>
              <w:rPr>
                <w:rFonts w:ascii="Cambria Math" w:hAnsi="Cambria Math"/>
              </w:rPr>
            </m:ctrlPr>
          </m:dPr>
          <m:e>
            <m:r>
              <w:rPr>
                <w:rFonts w:ascii="Cambria Math" w:hAnsi="Cambria Math"/>
              </w:rPr>
              <m:t>x</m:t>
            </m:r>
          </m:e>
        </m:d>
      </m:oMath>
      <w:r w:rsidRPr="00CF6DF4">
        <w:t xml:space="preserve"> and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-σ(x)</m:t>
        </m:r>
      </m:oMath>
      <w:r w:rsidRPr="00CF6DF4">
        <w:t>.</w:t>
      </w:r>
    </w:p>
    <w:p w:rsidR="00D554EA" w:rsidRDefault="00FD4D75" w:rsidP="00CF6DF4">
      <w:pPr>
        <w:pStyle w:val="BodyTextCont"/>
        <w:ind w:firstLine="0"/>
      </w:pPr>
      <w:r>
        <w:rPr>
          <w:noProof/>
        </w:rPr>
        <w:lastRenderedPageBreak/>
        <w:drawing>
          <wp:inline distT="0" distB="0" distL="0" distR="0">
            <wp:extent cx="5132070" cy="26657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32070" cy="2665730"/>
                    </a:xfrm>
                    <a:prstGeom prst="rect">
                      <a:avLst/>
                    </a:prstGeom>
                    <a:noFill/>
                    <a:ln>
                      <a:noFill/>
                    </a:ln>
                  </pic:spPr>
                </pic:pic>
              </a:graphicData>
            </a:graphic>
          </wp:inline>
        </w:drawing>
      </w:r>
    </w:p>
    <w:p w:rsidR="004F2263" w:rsidRDefault="004F2263" w:rsidP="00CF6DF4">
      <w:pPr>
        <w:pStyle w:val="BodyTextCont"/>
        <w:ind w:firstLine="0"/>
      </w:pPr>
      <w:r>
        <w:t xml:space="preserve">And </w:t>
      </w:r>
      <w:r w:rsidR="007771D2">
        <w:t>finally,</w:t>
      </w:r>
      <w:r>
        <w:t xml:space="preserve"> the method refine</w:t>
      </w:r>
      <w:r w:rsidR="007771D2">
        <w:t>s</w:t>
      </w:r>
      <w:r>
        <w:t xml:space="preserve"> the maximum area around 15 as you can see in Figure 7-23</w:t>
      </w:r>
      <w:r w:rsidR="00AD5EB6">
        <w:t>, adding a point around 14</w:t>
      </w:r>
      <w:r w:rsidR="00E115CA">
        <w:t>, marked by the black circle</w:t>
      </w:r>
      <w:r w:rsidR="00AD5EB6">
        <w:t>.</w:t>
      </w:r>
    </w:p>
    <w:p w:rsidR="004F2263" w:rsidRPr="00CF6DF4" w:rsidRDefault="004F2263" w:rsidP="004F2263">
      <w:pPr>
        <w:pStyle w:val="FigureCaption"/>
      </w:pPr>
      <w:r w:rsidRPr="00CF6DF4">
        <w:t>Figure 7-</w:t>
      </w:r>
      <w:r>
        <w:t>23</w:t>
      </w:r>
      <w:r w:rsidRPr="00CF6DF4">
        <w:t xml:space="preserve">: an overview of the black-box function </w:t>
      </w:r>
      <m:oMath>
        <m:r>
          <w:rPr>
            <w:rFonts w:ascii="Cambria Math" w:hAnsi="Cambria Math"/>
          </w:rPr>
          <m:t>f(x)</m:t>
        </m:r>
      </m:oMath>
      <w:r w:rsidRPr="00CF6DF4">
        <w:t xml:space="preserve">, solid line, the randomly selected points with the </w:t>
      </w:r>
      <w:r>
        <w:t xml:space="preserve">additional </w:t>
      </w:r>
      <w:r w:rsidRPr="00CF6DF4">
        <w:t>selected point</w:t>
      </w:r>
      <w:r>
        <w:t>s</w:t>
      </w:r>
      <w:r w:rsidRPr="00CF6DF4">
        <w:t xml:space="preserve">, marked by crosses, the surrogate function, dashed line, and the acquisition function </w:t>
      </w:r>
      <m:oMath>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UCB</m:t>
            </m:r>
          </m:sub>
        </m:sSub>
        <m:r>
          <w:rPr>
            <w:rFonts w:ascii="Cambria Math" w:hAnsi="Cambria Math"/>
          </w:rPr>
          <m:t>(x)</m:t>
        </m:r>
      </m:oMath>
      <w:r w:rsidRPr="00CF6DF4">
        <w:t>, dotted line, shifted to fit in the plot. The gray area is the region contained between the lines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m:t>
        </m:r>
        <m:d>
          <m:dPr>
            <m:ctrlPr>
              <w:rPr>
                <w:rFonts w:ascii="Cambria Math" w:hAnsi="Cambria Math"/>
              </w:rPr>
            </m:ctrlPr>
          </m:dPr>
          <m:e>
            <m:r>
              <w:rPr>
                <w:rFonts w:ascii="Cambria Math" w:hAnsi="Cambria Math"/>
              </w:rPr>
              <m:t>x</m:t>
            </m:r>
          </m:e>
        </m:d>
      </m:oMath>
      <w:r w:rsidRPr="00CF6DF4">
        <w:t xml:space="preserve"> and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-σ(x)</m:t>
        </m:r>
      </m:oMath>
      <w:r w:rsidRPr="00CF6DF4">
        <w:t>.</w:t>
      </w:r>
    </w:p>
    <w:p w:rsidR="004F2263" w:rsidRDefault="007D0A1C" w:rsidP="004F2263">
      <w:pPr>
        <w:pStyle w:val="Figure"/>
      </w:pPr>
      <w:r>
        <w:rPr>
          <w:noProof/>
        </w:rPr>
        <w:drawing>
          <wp:inline distT="0" distB="0" distL="0" distR="0">
            <wp:extent cx="5132070" cy="266573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32070" cy="2665730"/>
                    </a:xfrm>
                    <a:prstGeom prst="rect">
                      <a:avLst/>
                    </a:prstGeom>
                    <a:noFill/>
                    <a:ln>
                      <a:noFill/>
                    </a:ln>
                  </pic:spPr>
                </pic:pic>
              </a:graphicData>
            </a:graphic>
          </wp:inline>
        </w:drawing>
      </w:r>
    </w:p>
    <w:p w:rsidR="00A241AD" w:rsidRDefault="00A241AD" w:rsidP="00A241AD">
      <w:pPr>
        <w:pStyle w:val="BodyTextCont"/>
        <w:ind w:firstLine="0"/>
      </w:pPr>
      <w:r>
        <w:lastRenderedPageBreak/>
        <w:t xml:space="preserve">The previous discussion and comparison of the behavior of the two types of acquisition function should have made clear how, depending on what strategy you want to apply to approximate your black-box function, you should choose the right acquisition function. </w:t>
      </w:r>
    </w:p>
    <w:p w:rsidR="00A241AD" w:rsidRPr="00A241AD" w:rsidRDefault="00A241AD" w:rsidP="00A241AD">
      <w:pPr>
        <w:pStyle w:val="NoteTipCaution"/>
      </w:pPr>
      <w:r>
        <w:t xml:space="preserve">Different types of acquisition functions will </w:t>
      </w:r>
      <w:r w:rsidR="00C42262">
        <w:t>give</w:t>
      </w:r>
      <w:r>
        <w:t xml:space="preserve"> different strategies in approximating the black-box function. For example, </w:t>
      </w:r>
      <m:oMath>
        <m:sSub>
          <m:sSubPr>
            <m:ctrlPr>
              <w:rPr>
                <w:rFonts w:ascii="Cambria Math" w:hAnsi="Cambria Math"/>
                <w:i/>
              </w:rPr>
            </m:ctrlPr>
          </m:sSubPr>
          <m:e>
            <m:r>
              <w:rPr>
                <w:rFonts w:ascii="Cambria Math" w:hAnsi="Cambria Math"/>
              </w:rPr>
              <m:t>a</m:t>
            </m:r>
          </m:e>
          <m:sub>
            <m:r>
              <w:rPr>
                <w:rFonts w:ascii="Cambria Math" w:hAnsi="Cambria Math"/>
              </w:rPr>
              <m:t>UCB</m:t>
            </m:r>
          </m:sub>
        </m:sSub>
        <m:r>
          <w:rPr>
            <w:rFonts w:ascii="Cambria Math" w:hAnsi="Cambria Math"/>
          </w:rPr>
          <m:t>(x)</m:t>
        </m:r>
      </m:oMath>
      <w:r>
        <w:t xml:space="preserve"> will add points in regions with the highest variance, while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UCB</m:t>
            </m:r>
          </m:sub>
        </m:sSub>
        <m:r>
          <w:rPr>
            <w:rFonts w:ascii="Cambria Math" w:hAnsi="Cambria Math"/>
          </w:rPr>
          <m:t>(x)</m:t>
        </m:r>
      </m:oMath>
      <w:r>
        <w:t xml:space="preserve"> will add points </w:t>
      </w:r>
      <w:r w:rsidR="006D2628">
        <w:t xml:space="preserve">finding a balance, regulated by </w:t>
      </w:r>
      <m:oMath>
        <m:r>
          <w:rPr>
            <w:rFonts w:ascii="Cambria Math" w:hAnsi="Cambria Math"/>
          </w:rPr>
          <m:t>η</m:t>
        </m:r>
      </m:oMath>
      <w:r w:rsidR="006D2628">
        <w:t xml:space="preserve">, </w:t>
      </w:r>
      <w:r w:rsidR="00502FBA">
        <w:t xml:space="preserve">between </w:t>
      </w:r>
      <w:r>
        <w:t>the maximum of the surrogate function and areas with high variance.</w:t>
      </w:r>
    </w:p>
    <w:p w:rsidR="007F071D" w:rsidRDefault="00526C92" w:rsidP="00CF6DF4">
      <w:pPr>
        <w:pStyle w:val="BodyTextCont"/>
        <w:ind w:firstLine="0"/>
      </w:pPr>
      <w:r>
        <w:t>An analysis of all the different types of acquisition function would go far beyond the scope of this book. A good deal of research and reading of published papers is required to get enough experience and understand how different acquisition functions work and behave.</w:t>
      </w:r>
    </w:p>
    <w:p w:rsidR="00187CA5" w:rsidRPr="00187CA5" w:rsidRDefault="00187CA5" w:rsidP="00187CA5">
      <w:pPr>
        <w:pStyle w:val="BodyTextCont"/>
      </w:pPr>
      <w:r>
        <w:t xml:space="preserve">If you want to use Bayesian Optimization with </w:t>
      </w:r>
      <w:r w:rsidR="006E2F8C">
        <w:t xml:space="preserve">your </w:t>
      </w:r>
      <w:r>
        <w:t>tensorflow</w:t>
      </w:r>
      <w:r w:rsidR="006E2F8C">
        <w:t xml:space="preserve"> model</w:t>
      </w:r>
      <w:bookmarkStart w:id="1" w:name="_GoBack"/>
      <w:bookmarkEnd w:id="1"/>
      <w:r>
        <w:t xml:space="preserve">, you don’t have to develop the method completely from scratch. You can try the library </w:t>
      </w:r>
      <w:proofErr w:type="spellStart"/>
      <w:r>
        <w:t>GPflowOpt</w:t>
      </w:r>
      <w:proofErr w:type="spellEnd"/>
      <w:r>
        <w:t xml:space="preserve"> from N. </w:t>
      </w:r>
      <w:proofErr w:type="spellStart"/>
      <w:r>
        <w:t>Knudde</w:t>
      </w:r>
      <w:proofErr w:type="spellEnd"/>
      <w:r>
        <w:t xml:space="preserve"> et al. that is described in this paper </w:t>
      </w:r>
      <w:hyperlink r:id="rId36" w:history="1">
        <w:r w:rsidRPr="00187CA5">
          <w:rPr>
            <w:rStyle w:val="SmartHyperlink"/>
          </w:rPr>
          <w:t>https://goo.gl/um4LSy</w:t>
        </w:r>
      </w:hyperlink>
      <w:r>
        <w:t xml:space="preserve"> that can be found on arXiv.org.</w:t>
      </w:r>
    </w:p>
    <w:p w:rsidR="00E90E0E" w:rsidRDefault="00E90E0E" w:rsidP="00E90E0E">
      <w:pPr>
        <w:pStyle w:val="Heading1"/>
      </w:pPr>
      <w:r>
        <w:t>Sampling on a logarithmic scale</w:t>
      </w:r>
    </w:p>
    <w:p w:rsidR="00076586" w:rsidRDefault="00076586" w:rsidP="00076586">
      <w:pPr>
        <w:pStyle w:val="BodyTextFirst"/>
      </w:pPr>
      <w:r>
        <w:t xml:space="preserve">Now there is a last small subtlety that I would like to discuss. Sometimes you will find yourself in a situation where you want to try a big range of possible values for a parameter, but you know from experience that probably the best value of it is in a specific range. Let's suppose you want to find the best value for the learning rate for your model, and you decide to test </w:t>
      </w:r>
      <w:r w:rsidR="00B07D60">
        <w:t>values</w:t>
      </w:r>
      <w:r>
        <w:t xml:space="preserve"> from </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t xml:space="preserve"> to</w:t>
      </w:r>
      <w:r w:rsidR="007972E6">
        <w:t xml:space="preserve"> </w:t>
      </w:r>
      <m:oMath>
        <m:r>
          <w:rPr>
            <w:rFonts w:ascii="Cambria Math" w:hAnsi="Cambria Math"/>
          </w:rPr>
          <m:t>1</m:t>
        </m:r>
      </m:oMath>
      <w:r>
        <w:t xml:space="preserve">, but you know, or at least expect, that your best value lies probably between </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t xml:space="preserve"> and </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t>. Now let's suppose you are working with grid searc</w:t>
      </w:r>
      <w:r w:rsidR="00827A0B">
        <w:t xml:space="preserve">h, and let's suppose </w:t>
      </w:r>
      <w:r w:rsidR="009B00EF">
        <w:t>you</w:t>
      </w:r>
      <w:r w:rsidR="00827A0B">
        <w:t xml:space="preserve"> sample 1000 points. </w:t>
      </w:r>
      <w:r w:rsidR="00B07D60">
        <w:t>You may think you have enough points, but y</w:t>
      </w:r>
      <w:r w:rsidR="00CF76B8">
        <w:t>ou</w:t>
      </w:r>
      <w:r w:rsidR="00827A0B">
        <w:t xml:space="preserve"> will get</w:t>
      </w:r>
    </w:p>
    <w:p w:rsidR="00827A0B" w:rsidRPr="00827A0B" w:rsidRDefault="00D36FB2" w:rsidP="00827A0B">
      <w:pPr>
        <w:pStyle w:val="Bullet"/>
      </w:pPr>
      <w:r>
        <w:t>0</w:t>
      </w:r>
      <w:r w:rsidR="00827A0B">
        <w:t xml:space="preserve"> point between </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00827A0B">
        <w:t xml:space="preserve"> and </w:t>
      </w:r>
      <m:oMath>
        <m:sSup>
          <m:sSupPr>
            <m:ctrlPr>
              <w:rPr>
                <w:rFonts w:ascii="Cambria Math" w:hAnsi="Cambria Math"/>
                <w:i/>
              </w:rPr>
            </m:ctrlPr>
          </m:sSupPr>
          <m:e>
            <m:r>
              <w:rPr>
                <w:rFonts w:ascii="Cambria Math" w:hAnsi="Cambria Math"/>
              </w:rPr>
              <m:t>10</m:t>
            </m:r>
          </m:e>
          <m:sup>
            <m:r>
              <w:rPr>
                <w:rFonts w:ascii="Cambria Math" w:hAnsi="Cambria Math"/>
              </w:rPr>
              <m:t>-3</m:t>
            </m:r>
          </m:sup>
        </m:sSup>
      </m:oMath>
    </w:p>
    <w:p w:rsidR="00827A0B" w:rsidRPr="00827A0B" w:rsidRDefault="00D36FB2" w:rsidP="00827A0B">
      <w:pPr>
        <w:pStyle w:val="Bullet"/>
      </w:pPr>
      <w:r>
        <w:t>8</w:t>
      </w:r>
      <w:r w:rsidR="00827A0B">
        <w:t xml:space="preserve"> points between </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rsidR="00827A0B">
        <w:t xml:space="preserve"> and </w:t>
      </w:r>
      <m:oMath>
        <m:sSup>
          <m:sSupPr>
            <m:ctrlPr>
              <w:rPr>
                <w:rFonts w:ascii="Cambria Math" w:hAnsi="Cambria Math"/>
                <w:i/>
              </w:rPr>
            </m:ctrlPr>
          </m:sSupPr>
          <m:e>
            <m:r>
              <w:rPr>
                <w:rFonts w:ascii="Cambria Math" w:hAnsi="Cambria Math"/>
              </w:rPr>
              <m:t>10</m:t>
            </m:r>
          </m:e>
          <m:sup>
            <m:r>
              <w:rPr>
                <w:rFonts w:ascii="Cambria Math" w:hAnsi="Cambria Math"/>
              </w:rPr>
              <m:t>-2</m:t>
            </m:r>
          </m:sup>
        </m:sSup>
      </m:oMath>
    </w:p>
    <w:p w:rsidR="00827A0B" w:rsidRPr="007972E6" w:rsidRDefault="00D36FB2" w:rsidP="00827A0B">
      <w:pPr>
        <w:pStyle w:val="Bullet"/>
      </w:pPr>
      <w:r>
        <w:t>89</w:t>
      </w:r>
      <w:r w:rsidR="00827A0B">
        <w:t xml:space="preserve"> points between </w:t>
      </w:r>
      <m:oMath>
        <m:sSup>
          <m:sSupPr>
            <m:ctrlPr>
              <w:rPr>
                <w:rFonts w:ascii="Cambria Math" w:hAnsi="Cambria Math"/>
                <w:i/>
              </w:rPr>
            </m:ctrlPr>
          </m:sSupPr>
          <m:e>
            <m:r>
              <w:rPr>
                <w:rFonts w:ascii="Cambria Math" w:hAnsi="Cambria Math"/>
              </w:rPr>
              <m:t>10</m:t>
            </m:r>
          </m:e>
          <m:sup>
            <m:r>
              <w:rPr>
                <w:rFonts w:ascii="Cambria Math" w:hAnsi="Cambria Math"/>
              </w:rPr>
              <m:t>-1</m:t>
            </m:r>
          </m:sup>
        </m:sSup>
      </m:oMath>
      <w:r w:rsidR="00827A0B">
        <w:t xml:space="preserve"> and </w:t>
      </w:r>
      <m:oMath>
        <m:sSup>
          <m:sSupPr>
            <m:ctrlPr>
              <w:rPr>
                <w:rFonts w:ascii="Cambria Math" w:hAnsi="Cambria Math"/>
                <w:i/>
              </w:rPr>
            </m:ctrlPr>
          </m:sSupPr>
          <m:e>
            <m:r>
              <w:rPr>
                <w:rFonts w:ascii="Cambria Math" w:hAnsi="Cambria Math"/>
              </w:rPr>
              <m:t>10</m:t>
            </m:r>
          </m:e>
          <m:sup>
            <m:r>
              <w:rPr>
                <w:rFonts w:ascii="Cambria Math" w:hAnsi="Cambria Math"/>
              </w:rPr>
              <m:t>-2</m:t>
            </m:r>
          </m:sup>
        </m:sSup>
      </m:oMath>
    </w:p>
    <w:p w:rsidR="007972E6" w:rsidRPr="00827A0B" w:rsidRDefault="00D36FB2" w:rsidP="00827A0B">
      <w:pPr>
        <w:pStyle w:val="Bullet"/>
      </w:pPr>
      <w:r>
        <w:t>899</w:t>
      </w:r>
      <w:r w:rsidR="007972E6">
        <w:t xml:space="preserve"> points between </w:t>
      </w:r>
      <m:oMath>
        <m:r>
          <w:rPr>
            <w:rFonts w:ascii="Cambria Math" w:hAnsi="Cambria Math"/>
          </w:rPr>
          <m:t>1</m:t>
        </m:r>
      </m:oMath>
      <w:r w:rsidR="007972E6">
        <w:t xml:space="preserve"> and </w:t>
      </w:r>
      <m:oMath>
        <m:sSup>
          <m:sSupPr>
            <m:ctrlPr>
              <w:rPr>
                <w:rFonts w:ascii="Cambria Math" w:hAnsi="Cambria Math"/>
                <w:i/>
              </w:rPr>
            </m:ctrlPr>
          </m:sSupPr>
          <m:e>
            <m:r>
              <w:rPr>
                <w:rFonts w:ascii="Cambria Math" w:hAnsi="Cambria Math"/>
              </w:rPr>
              <m:t>10</m:t>
            </m:r>
          </m:e>
          <m:sup>
            <m:r>
              <w:rPr>
                <w:rFonts w:ascii="Cambria Math" w:hAnsi="Cambria Math"/>
              </w:rPr>
              <m:t>-1</m:t>
            </m:r>
          </m:sup>
        </m:sSup>
      </m:oMath>
    </w:p>
    <w:p w:rsidR="005C2AA9" w:rsidRDefault="00827A0B" w:rsidP="00827A0B">
      <w:pPr>
        <w:pStyle w:val="BodyTextCont"/>
        <w:ind w:firstLine="0"/>
      </w:pPr>
      <w:r>
        <w:t>you get a lot more points in the less interesting range</w:t>
      </w:r>
      <w:r w:rsidR="00B60A61">
        <w:t>s</w:t>
      </w:r>
      <w:r w:rsidR="00D36FB2">
        <w:t>, and zero where you want them</w:t>
      </w:r>
      <w:r>
        <w:t xml:space="preserve">. </w:t>
      </w:r>
      <w:r w:rsidR="005C2AA9">
        <w:t xml:space="preserve">In Figure 7-24 you can see the distribution of the points. Note that on the </w:t>
      </w:r>
      <m:oMath>
        <m:r>
          <w:rPr>
            <w:rFonts w:ascii="Cambria Math" w:hAnsi="Cambria Math"/>
          </w:rPr>
          <m:t>x</m:t>
        </m:r>
      </m:oMath>
      <w:r w:rsidR="005C2AA9">
        <w:t xml:space="preserve">-axis I am using a </w:t>
      </w:r>
      <w:r w:rsidR="00674A6A">
        <w:t>logarithm</w:t>
      </w:r>
      <w:r w:rsidR="005C2AA9">
        <w:t xml:space="preserve"> scale. You can clearly see how you get much more points for bigger values of the learning rate.</w:t>
      </w:r>
    </w:p>
    <w:p w:rsidR="00674A6A" w:rsidRDefault="00674A6A" w:rsidP="00674A6A">
      <w:pPr>
        <w:pStyle w:val="FigureCaption"/>
      </w:pPr>
      <w:r>
        <w:t xml:space="preserve">Figure 7-24: the distribution of 1000 points selected with grid search on a logarithim x-scale. </w:t>
      </w:r>
    </w:p>
    <w:p w:rsidR="00674A6A" w:rsidRDefault="00D36FB2" w:rsidP="00674A6A">
      <w:pPr>
        <w:pStyle w:val="Figure"/>
      </w:pPr>
      <w:r>
        <w:rPr>
          <w:noProof/>
        </w:rPr>
        <w:lastRenderedPageBreak/>
        <w:drawing>
          <wp:inline distT="0" distB="0" distL="0" distR="0">
            <wp:extent cx="3357880" cy="27108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57880" cy="2710815"/>
                    </a:xfrm>
                    <a:prstGeom prst="rect">
                      <a:avLst/>
                    </a:prstGeom>
                    <a:noFill/>
                    <a:ln>
                      <a:noFill/>
                    </a:ln>
                  </pic:spPr>
                </pic:pic>
              </a:graphicData>
            </a:graphic>
          </wp:inline>
        </w:drawing>
      </w:r>
    </w:p>
    <w:p w:rsidR="00827A0B" w:rsidRDefault="00827A0B" w:rsidP="00827A0B">
      <w:pPr>
        <w:pStyle w:val="BodyTextCont"/>
        <w:ind w:firstLine="0"/>
      </w:pPr>
      <w:r>
        <w:t xml:space="preserve">You probably want to sample </w:t>
      </w:r>
      <w:r w:rsidR="008B4BD0">
        <w:t xml:space="preserve">in a </w:t>
      </w:r>
      <w:r>
        <w:t xml:space="preserve">much more finer </w:t>
      </w:r>
      <w:r w:rsidR="008B4BD0">
        <w:t xml:space="preserve">way </w:t>
      </w:r>
      <w:r>
        <w:t>for smaller values of the learning rate than for bigger one.</w:t>
      </w:r>
      <w:r w:rsidR="00E256AE">
        <w:t xml:space="preserve"> What you should do, is to sample your points on a logarithmic scale. Let me explain. </w:t>
      </w:r>
      <w:r w:rsidR="007972E6">
        <w:t xml:space="preserve">The basic idea is that you want to sample the same number of points between </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007972E6" w:rsidRPr="007972E6">
        <w:t xml:space="preserve"> and </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rsidR="007972E6">
        <w:t xml:space="preserve">, </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rsidR="007972E6" w:rsidRPr="007972E6">
        <w:t xml:space="preserve"> and </w:t>
      </w:r>
      <m:oMath>
        <m:sSup>
          <m:sSupPr>
            <m:ctrlPr>
              <w:rPr>
                <w:rFonts w:ascii="Cambria Math" w:hAnsi="Cambria Math"/>
                <w:i/>
              </w:rPr>
            </m:ctrlPr>
          </m:sSupPr>
          <m:e>
            <m:r>
              <w:rPr>
                <w:rFonts w:ascii="Cambria Math" w:hAnsi="Cambria Math"/>
              </w:rPr>
              <m:t>10</m:t>
            </m:r>
          </m:e>
          <m:sup>
            <m:r>
              <w:rPr>
                <w:rFonts w:ascii="Cambria Math" w:hAnsi="Cambria Math"/>
              </w:rPr>
              <m:t>-2</m:t>
            </m:r>
          </m:sup>
        </m:sSup>
      </m:oMath>
      <w:r w:rsidR="00B55CCD">
        <w:t>,</w:t>
      </w:r>
      <w:r w:rsidR="007972E6">
        <w:t xml:space="preserve"> </w:t>
      </w:r>
      <m:oMath>
        <m:sSup>
          <m:sSupPr>
            <m:ctrlPr>
              <w:rPr>
                <w:rFonts w:ascii="Cambria Math" w:hAnsi="Cambria Math"/>
                <w:i/>
              </w:rPr>
            </m:ctrlPr>
          </m:sSupPr>
          <m:e>
            <m:r>
              <w:rPr>
                <w:rFonts w:ascii="Cambria Math" w:hAnsi="Cambria Math"/>
              </w:rPr>
              <m:t>10</m:t>
            </m:r>
          </m:e>
          <m:sup>
            <m:r>
              <w:rPr>
                <w:rFonts w:ascii="Cambria Math" w:hAnsi="Cambria Math"/>
              </w:rPr>
              <m:t>-1</m:t>
            </m:r>
          </m:sup>
        </m:sSup>
      </m:oMath>
      <w:r w:rsidR="007972E6" w:rsidRPr="007972E6">
        <w:t xml:space="preserve"> and </w:t>
      </w:r>
      <m:oMath>
        <m:sSup>
          <m:sSupPr>
            <m:ctrlPr>
              <w:rPr>
                <w:rFonts w:ascii="Cambria Math" w:hAnsi="Cambria Math"/>
                <w:i/>
              </w:rPr>
            </m:ctrlPr>
          </m:sSupPr>
          <m:e>
            <m:r>
              <w:rPr>
                <w:rFonts w:ascii="Cambria Math" w:hAnsi="Cambria Math"/>
              </w:rPr>
              <m:t>10</m:t>
            </m:r>
          </m:e>
          <m:sup>
            <m:r>
              <w:rPr>
                <w:rFonts w:ascii="Cambria Math" w:hAnsi="Cambria Math"/>
              </w:rPr>
              <m:t>-2</m:t>
            </m:r>
          </m:sup>
        </m:sSup>
      </m:oMath>
      <w:r w:rsidR="00B55CCD">
        <w:t xml:space="preserve"> and </w:t>
      </w:r>
      <m:oMath>
        <m:sSup>
          <m:sSupPr>
            <m:ctrlPr>
              <w:rPr>
                <w:rFonts w:ascii="Cambria Math" w:hAnsi="Cambria Math"/>
                <w:i/>
              </w:rPr>
            </m:ctrlPr>
          </m:sSupPr>
          <m:e>
            <m:r>
              <w:rPr>
                <w:rFonts w:ascii="Cambria Math" w:hAnsi="Cambria Math"/>
              </w:rPr>
              <m:t>10</m:t>
            </m:r>
          </m:e>
          <m:sup>
            <m:r>
              <w:rPr>
                <w:rFonts w:ascii="Cambria Math" w:hAnsi="Cambria Math"/>
              </w:rPr>
              <m:t>-1</m:t>
            </m:r>
          </m:sup>
        </m:sSup>
      </m:oMath>
      <w:r w:rsidR="00B55CCD">
        <w:t xml:space="preserve"> and </w:t>
      </w:r>
      <m:oMath>
        <m:r>
          <w:rPr>
            <w:rFonts w:ascii="Cambria Math" w:hAnsi="Cambria Math"/>
          </w:rPr>
          <m:t>1</m:t>
        </m:r>
      </m:oMath>
      <w:r w:rsidR="007972E6">
        <w:t xml:space="preserve">. To do that you can use the following Python code. First select a random number between 0 and </w:t>
      </w:r>
      <w:r w:rsidR="00A00DB7">
        <w:t xml:space="preserve">minus </w:t>
      </w:r>
      <w:r w:rsidR="007972E6">
        <w:t xml:space="preserve">the absolute value of the highest number of the power of 10 you have, in this case </w:t>
      </w:r>
      <w:r w:rsidR="00756F12">
        <w:t>-</w:t>
      </w:r>
      <w:r w:rsidR="007972E6">
        <w:t>4.</w:t>
      </w:r>
    </w:p>
    <w:p w:rsidR="00674A6A" w:rsidRPr="00674A6A" w:rsidRDefault="00674A6A" w:rsidP="00674A6A">
      <w:pPr>
        <w:pStyle w:val="Code"/>
      </w:pPr>
      <w:r w:rsidRPr="00674A6A">
        <w:t>r = -</w:t>
      </w:r>
      <w:r w:rsidR="00047173" w:rsidRPr="00047173">
        <w:t xml:space="preserve"> np.arange(0,1,0.001)</w:t>
      </w:r>
      <w:r w:rsidRPr="00674A6A">
        <w:t>*4.0</w:t>
      </w:r>
    </w:p>
    <w:p w:rsidR="005C2AA9" w:rsidRDefault="00674A6A" w:rsidP="00674A6A">
      <w:pPr>
        <w:pStyle w:val="BodyTextCont"/>
        <w:ind w:firstLine="0"/>
      </w:pPr>
      <w:r>
        <w:t xml:space="preserve">Then your array with the selected points </w:t>
      </w:r>
      <w:r w:rsidR="0010334B">
        <w:t>can be created with</w:t>
      </w:r>
    </w:p>
    <w:p w:rsidR="00674A6A" w:rsidRDefault="00674A6A" w:rsidP="00674A6A">
      <w:pPr>
        <w:pStyle w:val="Code"/>
      </w:pPr>
      <w:r>
        <w:t>points2</w:t>
      </w:r>
      <w:r w:rsidRPr="00674A6A">
        <w:t xml:space="preserve"> = 10**r</w:t>
      </w:r>
    </w:p>
    <w:p w:rsidR="00674A6A" w:rsidRDefault="00674A6A" w:rsidP="00674A6A">
      <w:pPr>
        <w:pStyle w:val="BodyTextCont"/>
        <w:ind w:firstLine="0"/>
      </w:pPr>
      <w:r>
        <w:t xml:space="preserve">In Figure 7-25 you can see </w:t>
      </w:r>
      <w:r w:rsidR="005D21FC">
        <w:t xml:space="preserve">how </w:t>
      </w:r>
      <w:r>
        <w:t xml:space="preserve">now the distributions of the points contained in the array </w:t>
      </w:r>
      <w:r w:rsidRPr="00674A6A">
        <w:rPr>
          <w:rStyle w:val="CodeInline"/>
        </w:rPr>
        <w:t>points2</w:t>
      </w:r>
      <w:r w:rsidR="005D21FC">
        <w:t xml:space="preserve"> is now completely flat, as we wanted.</w:t>
      </w:r>
    </w:p>
    <w:p w:rsidR="00674A6A" w:rsidRPr="00674A6A" w:rsidRDefault="00674A6A" w:rsidP="00674A6A">
      <w:pPr>
        <w:pStyle w:val="FigureCaption"/>
      </w:pPr>
      <w:r w:rsidRPr="00674A6A">
        <w:t>Figure 7-2</w:t>
      </w:r>
      <w:r>
        <w:t>5</w:t>
      </w:r>
      <w:r w:rsidRPr="00674A6A">
        <w:t>: the distribution of 1000 points selected with grid search on a logarithim x-scale</w:t>
      </w:r>
      <w:r>
        <w:t xml:space="preserve"> with the modified selection method</w:t>
      </w:r>
      <w:r w:rsidRPr="00674A6A">
        <w:t xml:space="preserve">. </w:t>
      </w:r>
    </w:p>
    <w:p w:rsidR="00674A6A" w:rsidRDefault="005D21FC" w:rsidP="00002B76">
      <w:pPr>
        <w:pStyle w:val="Figure"/>
      </w:pPr>
      <w:r>
        <w:rPr>
          <w:noProof/>
        </w:rPr>
        <w:lastRenderedPageBreak/>
        <w:drawing>
          <wp:inline distT="0" distB="0" distL="0" distR="0">
            <wp:extent cx="3357880" cy="27108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357880" cy="2710815"/>
                    </a:xfrm>
                    <a:prstGeom prst="rect">
                      <a:avLst/>
                    </a:prstGeom>
                    <a:noFill/>
                    <a:ln>
                      <a:noFill/>
                    </a:ln>
                  </pic:spPr>
                </pic:pic>
              </a:graphicData>
            </a:graphic>
          </wp:inline>
        </w:drawing>
      </w:r>
    </w:p>
    <w:p w:rsidR="00C96FF7" w:rsidRDefault="00C96FF7" w:rsidP="00002B76">
      <w:pPr>
        <w:pStyle w:val="BodyTextCont"/>
        <w:ind w:firstLine="0"/>
      </w:pPr>
      <w:r>
        <w:t xml:space="preserve">You get 250 points in each region, as you can easily check with this code for the range </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t xml:space="preserve"> and </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t>. For the other ranges simply change the numbers in the code.</w:t>
      </w:r>
    </w:p>
    <w:p w:rsidR="00C96FF7" w:rsidRPr="00C96FF7" w:rsidRDefault="00C96FF7" w:rsidP="00C96FF7">
      <w:pPr>
        <w:pStyle w:val="Code"/>
        <w:rPr>
          <w:lang w:val="de-CH"/>
        </w:rPr>
      </w:pPr>
      <w:r w:rsidRPr="00551C29">
        <w:rPr>
          <w:lang w:val="de-CH"/>
        </w:rPr>
        <w:t>print(</w:t>
      </w:r>
      <w:r w:rsidRPr="00C96FF7">
        <w:rPr>
          <w:lang w:val="de-CH"/>
        </w:rPr>
        <w:t>np.sum((alpha &lt;= 1e-3) &amp; (alpha &gt; 1e-4))</w:t>
      </w:r>
      <w:r w:rsidRPr="00551C29">
        <w:rPr>
          <w:lang w:val="de-CH"/>
        </w:rPr>
        <w:t>)</w:t>
      </w:r>
    </w:p>
    <w:p w:rsidR="00002B76" w:rsidRPr="00002B76" w:rsidRDefault="00002B76" w:rsidP="00002B76">
      <w:pPr>
        <w:pStyle w:val="BodyTextCont"/>
        <w:ind w:firstLine="0"/>
      </w:pPr>
      <w:r>
        <w:t>Now you can see how you have the same number of points between the different powers of 10.</w:t>
      </w:r>
      <w:r w:rsidR="00ED4AB2">
        <w:t xml:space="preserve"> With this simple trick you can ensure that you get enough points also in region of your chosen range, where otherwise you would get almost no points. Remember that in this example, with 1000 points, </w:t>
      </w:r>
      <w:r w:rsidR="00633817">
        <w:t xml:space="preserve">with the standard method </w:t>
      </w:r>
      <w:r w:rsidR="00ED4AB2">
        <w:t xml:space="preserve">we get </w:t>
      </w:r>
      <w:r w:rsidR="00633817">
        <w:t>zero</w:t>
      </w:r>
      <w:r w:rsidR="00ED4AB2">
        <w:t xml:space="preserve"> point</w:t>
      </w:r>
      <w:r w:rsidR="00633817">
        <w:t>s</w:t>
      </w:r>
      <w:r w:rsidR="00ED4AB2">
        <w:t xml:space="preserve"> between </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rsidR="00ED4AB2">
        <w:t xml:space="preserve"> and </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00ED4AB2">
        <w:t>.</w:t>
      </w:r>
      <w:r w:rsidR="00501DC8">
        <w:t xml:space="preserve"> </w:t>
      </w:r>
      <w:r w:rsidR="00C23DF6">
        <w:t>T</w:t>
      </w:r>
      <w:r w:rsidR="00501DC8">
        <w:t xml:space="preserve">his range is the most interesting for the learning </w:t>
      </w:r>
      <w:r w:rsidR="00753B0D">
        <w:t>rate,</w:t>
      </w:r>
      <w:r w:rsidR="00501DC8">
        <w:t xml:space="preserve"> so you want to have </w:t>
      </w:r>
      <w:r w:rsidR="00A46064">
        <w:t>enough</w:t>
      </w:r>
      <w:r w:rsidR="00501DC8">
        <w:t xml:space="preserve"> points </w:t>
      </w:r>
      <w:r w:rsidR="00D12163">
        <w:t xml:space="preserve">in </w:t>
      </w:r>
      <w:r w:rsidR="00C9181C">
        <w:t>this</w:t>
      </w:r>
      <w:r w:rsidR="00D12163">
        <w:t xml:space="preserve"> range</w:t>
      </w:r>
      <w:r w:rsidR="00501DC8">
        <w:t xml:space="preserve"> to optimize your model.</w:t>
      </w:r>
      <w:r w:rsidR="003E3CA9">
        <w:t xml:space="preserve"> Note that the same applies to random search. It works in the exact same way.</w:t>
      </w:r>
    </w:p>
    <w:p w:rsidR="00A457E3" w:rsidRDefault="0021263A" w:rsidP="0021263A">
      <w:pPr>
        <w:pStyle w:val="Heading1"/>
      </w:pPr>
      <w:r>
        <w:t>Hyperparameter</w:t>
      </w:r>
      <w:r w:rsidR="00827A0B">
        <w:t xml:space="preserve"> </w:t>
      </w:r>
      <w:r w:rsidR="00F64F34">
        <w:t>t</w:t>
      </w:r>
      <w:r w:rsidR="00E90E0E">
        <w:t xml:space="preserve">uning </w:t>
      </w:r>
      <w:r>
        <w:t xml:space="preserve">with the </w:t>
      </w:r>
      <w:proofErr w:type="spellStart"/>
      <w:r>
        <w:t>Zalando</w:t>
      </w:r>
      <w:proofErr w:type="spellEnd"/>
      <w:r>
        <w:t xml:space="preserve"> dataset</w:t>
      </w:r>
    </w:p>
    <w:p w:rsidR="0021263A" w:rsidRDefault="00D61FAD" w:rsidP="00D61FAD">
      <w:pPr>
        <w:pStyle w:val="BodyTextFirst"/>
      </w:pPr>
      <w:r>
        <w:t xml:space="preserve">To give you </w:t>
      </w:r>
      <w:r w:rsidR="009672A9">
        <w:t xml:space="preserve">a concrete example of how hyperparameter tuning works, let's apply what we have learned in a simple case. Let's start with the data, as usual. Let's use the </w:t>
      </w:r>
      <w:proofErr w:type="spellStart"/>
      <w:r w:rsidR="009672A9">
        <w:t>Zalando</w:t>
      </w:r>
      <w:proofErr w:type="spellEnd"/>
      <w:r w:rsidR="009672A9">
        <w:t xml:space="preserve"> dataset we have used in Chapter 3. For a complete discussion please refer to the chapter. Let's quickly load and prepare the data, and then let's discuss tuning.</w:t>
      </w:r>
    </w:p>
    <w:p w:rsidR="009672A9" w:rsidRDefault="009672A9" w:rsidP="00D61FAD">
      <w:pPr>
        <w:pStyle w:val="BodyTextFirst"/>
      </w:pPr>
      <w:r>
        <w:t>First, as usual, the necessary libraries</w:t>
      </w:r>
    </w:p>
    <w:p w:rsidR="009672A9" w:rsidRPr="009672A9" w:rsidRDefault="009672A9" w:rsidP="009672A9">
      <w:pPr>
        <w:pStyle w:val="Code"/>
      </w:pPr>
      <w:r w:rsidRPr="009672A9">
        <w:t>import pandas as pd</w:t>
      </w:r>
    </w:p>
    <w:p w:rsidR="009672A9" w:rsidRPr="009672A9" w:rsidRDefault="009672A9" w:rsidP="009672A9">
      <w:pPr>
        <w:pStyle w:val="Code"/>
      </w:pPr>
      <w:r w:rsidRPr="009672A9">
        <w:t>import numpy as np</w:t>
      </w:r>
    </w:p>
    <w:p w:rsidR="009672A9" w:rsidRPr="009672A9" w:rsidRDefault="009672A9" w:rsidP="009672A9">
      <w:pPr>
        <w:pStyle w:val="Code"/>
      </w:pPr>
      <w:r w:rsidRPr="009672A9">
        <w:t>import tensorflow as tf</w:t>
      </w:r>
    </w:p>
    <w:p w:rsidR="009672A9" w:rsidRPr="009672A9" w:rsidRDefault="009672A9" w:rsidP="009672A9">
      <w:pPr>
        <w:pStyle w:val="Code"/>
      </w:pPr>
    </w:p>
    <w:p w:rsidR="009672A9" w:rsidRPr="009672A9" w:rsidRDefault="009672A9" w:rsidP="009672A9">
      <w:pPr>
        <w:pStyle w:val="Code"/>
      </w:pPr>
      <w:r w:rsidRPr="009672A9">
        <w:t>%matplotlib inline</w:t>
      </w:r>
    </w:p>
    <w:p w:rsidR="009672A9" w:rsidRPr="009672A9" w:rsidRDefault="009672A9" w:rsidP="009672A9">
      <w:pPr>
        <w:pStyle w:val="Code"/>
      </w:pPr>
    </w:p>
    <w:p w:rsidR="009672A9" w:rsidRPr="009672A9" w:rsidRDefault="009672A9" w:rsidP="009672A9">
      <w:pPr>
        <w:pStyle w:val="Code"/>
      </w:pPr>
      <w:r w:rsidRPr="009672A9">
        <w:t>import matplotlib</w:t>
      </w:r>
    </w:p>
    <w:p w:rsidR="009672A9" w:rsidRPr="009672A9" w:rsidRDefault="009672A9" w:rsidP="009672A9">
      <w:pPr>
        <w:pStyle w:val="Code"/>
      </w:pPr>
      <w:r w:rsidRPr="009672A9">
        <w:t>import matplotlib.pyplot as plt</w:t>
      </w:r>
    </w:p>
    <w:p w:rsidR="009672A9" w:rsidRPr="009672A9" w:rsidRDefault="009672A9" w:rsidP="009672A9">
      <w:pPr>
        <w:pStyle w:val="Code"/>
      </w:pPr>
    </w:p>
    <w:p w:rsidR="009672A9" w:rsidRDefault="009672A9" w:rsidP="009672A9">
      <w:pPr>
        <w:pStyle w:val="Code"/>
      </w:pPr>
      <w:r w:rsidRPr="009672A9">
        <w:lastRenderedPageBreak/>
        <w:t>from random import *</w:t>
      </w:r>
    </w:p>
    <w:p w:rsidR="009672A9" w:rsidRDefault="00820419" w:rsidP="009672A9">
      <w:pPr>
        <w:pStyle w:val="BodyTextFirst"/>
      </w:pPr>
      <w:r>
        <w:t xml:space="preserve">You will need the necessary csv files in the folder where your </w:t>
      </w:r>
      <w:proofErr w:type="spellStart"/>
      <w:r>
        <w:t>jupyter</w:t>
      </w:r>
      <w:proofErr w:type="spellEnd"/>
      <w:r>
        <w:t xml:space="preserve"> notebook is. To get them refer to Chapter 3 please. Once you have the file</w:t>
      </w:r>
      <w:r w:rsidR="00EB61C9">
        <w:t>s</w:t>
      </w:r>
      <w:r>
        <w:t xml:space="preserve"> in the same folder as your notebook you can simply load the data with</w:t>
      </w:r>
    </w:p>
    <w:p w:rsidR="00820419" w:rsidRPr="00820419" w:rsidRDefault="00820419" w:rsidP="00820419">
      <w:pPr>
        <w:pStyle w:val="Code"/>
      </w:pPr>
      <w:r w:rsidRPr="00820419">
        <w:t>data_train = pd.read_csv('fashion-mnist_train.csv', header = 0)</w:t>
      </w:r>
    </w:p>
    <w:p w:rsidR="00820419" w:rsidRDefault="00820419" w:rsidP="00820419">
      <w:pPr>
        <w:pStyle w:val="Code"/>
      </w:pPr>
      <w:r w:rsidRPr="00820419">
        <w:t>data_</w:t>
      </w:r>
      <w:r w:rsidR="00EB61C9">
        <w:t>dev</w:t>
      </w:r>
      <w:r w:rsidRPr="00820419">
        <w:t xml:space="preserve"> = pd.read_csv('fashion-mnist_test.csv', header = 0)</w:t>
      </w:r>
    </w:p>
    <w:p w:rsidR="00820419" w:rsidRDefault="00820419" w:rsidP="00820419">
      <w:pPr>
        <w:pStyle w:val="BodyTextFirst"/>
      </w:pPr>
      <w:r>
        <w:t xml:space="preserve">remember we have 60000 observations in the train dataset, and 10000 in the </w:t>
      </w:r>
      <w:r w:rsidR="00EB61C9">
        <w:t>dev</w:t>
      </w:r>
      <w:r>
        <w:t xml:space="preserve"> dataset. </w:t>
      </w:r>
      <w:r w:rsidR="00EF6765">
        <w:t xml:space="preserve">For example, printing the shape of the </w:t>
      </w:r>
      <w:proofErr w:type="spellStart"/>
      <w:r w:rsidR="00EF6765" w:rsidRPr="00EF6765">
        <w:rPr>
          <w:rStyle w:val="CodeInline"/>
        </w:rPr>
        <w:t>data_train</w:t>
      </w:r>
      <w:proofErr w:type="spellEnd"/>
      <w:r w:rsidR="00EF6765">
        <w:t xml:space="preserve"> array with</w:t>
      </w:r>
    </w:p>
    <w:p w:rsidR="00EF6765" w:rsidRDefault="00EF6765" w:rsidP="00EF6765">
      <w:pPr>
        <w:pStyle w:val="Code"/>
      </w:pPr>
      <w:r>
        <w:t>print(</w:t>
      </w:r>
      <w:r w:rsidRPr="00EF6765">
        <w:t>data_train.shape</w:t>
      </w:r>
      <w:r>
        <w:t>)</w:t>
      </w:r>
    </w:p>
    <w:p w:rsidR="00EF6765" w:rsidRDefault="00EF6765" w:rsidP="00820419">
      <w:pPr>
        <w:pStyle w:val="BodyTextFirst"/>
      </w:pPr>
      <w:r>
        <w:t xml:space="preserve">will give you </w:t>
      </w:r>
      <m:oMath>
        <m:r>
          <w:rPr>
            <w:rFonts w:ascii="Cambria Math" w:hAnsi="Cambria Math"/>
          </w:rPr>
          <m:t>(60000, 785)</m:t>
        </m:r>
      </m:oMath>
      <w:r>
        <w:t xml:space="preserve">. Remember that one of the columns in the </w:t>
      </w:r>
      <w:proofErr w:type="spellStart"/>
      <w:r w:rsidRPr="00EF6765">
        <w:rPr>
          <w:rStyle w:val="CodeInline"/>
        </w:rPr>
        <w:t>data_train</w:t>
      </w:r>
      <w:proofErr w:type="spellEnd"/>
      <w:r>
        <w:t xml:space="preserve"> array contains the labels, and </w:t>
      </w:r>
      <m:oMath>
        <m:r>
          <w:rPr>
            <w:rFonts w:ascii="Cambria Math" w:hAnsi="Cambria Math"/>
          </w:rPr>
          <m:t>784</m:t>
        </m:r>
      </m:oMath>
      <w:r>
        <w:t xml:space="preserve"> are the gray values of the image pixels (that have a size of </w:t>
      </w:r>
      <m:oMath>
        <m:r>
          <w:rPr>
            <w:rFonts w:ascii="Cambria Math" w:hAnsi="Cambria Math"/>
          </w:rPr>
          <m:t>28</m:t>
        </m:r>
        <m:r>
          <w:rPr>
            <w:rFonts w:ascii="Cambria Math" w:hAnsi="Cambria Math"/>
          </w:rPr>
          <m:t>×</m:t>
        </m:r>
        <m:r>
          <w:rPr>
            <w:rFonts w:ascii="Cambria Math" w:hAnsi="Cambria Math"/>
          </w:rPr>
          <m:t>28</m:t>
        </m:r>
      </m:oMath>
      <w:r>
        <w:t xml:space="preserve"> pixels). </w:t>
      </w:r>
      <w:r w:rsidR="00EB61C9">
        <w:t>W</w:t>
      </w:r>
      <w:r>
        <w:t>e need to separate the labels from the features (the gray values of the pixels) and then we need to reshape the arrays</w:t>
      </w:r>
    </w:p>
    <w:p w:rsidR="00EF6765" w:rsidRPr="00EF6765" w:rsidRDefault="00EF6765" w:rsidP="00EF6765">
      <w:pPr>
        <w:pStyle w:val="Code"/>
      </w:pPr>
      <w:r w:rsidRPr="00EF6765">
        <w:t>labels = data_train['label'].values.reshape(1, 60000)</w:t>
      </w:r>
    </w:p>
    <w:p w:rsidR="00EF6765" w:rsidRPr="00EF6765" w:rsidRDefault="00EF6765" w:rsidP="00EF6765">
      <w:pPr>
        <w:pStyle w:val="Code"/>
        <w:rPr>
          <w:lang w:val="de-CH"/>
        </w:rPr>
      </w:pPr>
      <w:r w:rsidRPr="00EF6765">
        <w:rPr>
          <w:lang w:val="de-CH"/>
        </w:rPr>
        <w:t>labels_ = np.zeros((60000, 10))</w:t>
      </w:r>
    </w:p>
    <w:p w:rsidR="00EF6765" w:rsidRPr="00EF6765" w:rsidRDefault="00EF6765" w:rsidP="00EF6765">
      <w:pPr>
        <w:pStyle w:val="Code"/>
        <w:rPr>
          <w:lang w:val="de-CH"/>
        </w:rPr>
      </w:pPr>
      <w:r w:rsidRPr="00EF6765">
        <w:rPr>
          <w:lang w:val="de-CH"/>
        </w:rPr>
        <w:t>labels_[np.arange(60000), labels] = 1</w:t>
      </w:r>
    </w:p>
    <w:p w:rsidR="00EF6765" w:rsidRPr="00EF6765" w:rsidRDefault="00EF6765" w:rsidP="00EF6765">
      <w:pPr>
        <w:pStyle w:val="Code"/>
      </w:pPr>
      <w:r w:rsidRPr="00EF6765">
        <w:t>labels_ = labels_.transpose()</w:t>
      </w:r>
    </w:p>
    <w:p w:rsidR="00EF6765" w:rsidRPr="0021263A" w:rsidRDefault="00EF6765" w:rsidP="00EF6765">
      <w:pPr>
        <w:pStyle w:val="Code"/>
      </w:pPr>
      <w:r w:rsidRPr="00EF6765">
        <w:t>train = data_train.drop('label', axis=1).transpose()</w:t>
      </w:r>
    </w:p>
    <w:p w:rsidR="00E90E0E" w:rsidRDefault="00BB0BB9" w:rsidP="00D06A62">
      <w:pPr>
        <w:pStyle w:val="BodyTextFirst"/>
      </w:pPr>
      <w:r>
        <w:t>now checking dimensions with</w:t>
      </w:r>
    </w:p>
    <w:p w:rsidR="00BB0BB9" w:rsidRPr="00BB0BB9" w:rsidRDefault="00BB0BB9" w:rsidP="00BB0BB9">
      <w:pPr>
        <w:pStyle w:val="Code"/>
      </w:pPr>
      <w:r w:rsidRPr="00BB0BB9">
        <w:t>print(labels_.shape)</w:t>
      </w:r>
    </w:p>
    <w:p w:rsidR="00BB0BB9" w:rsidRDefault="00BB0BB9" w:rsidP="00BB0BB9">
      <w:pPr>
        <w:pStyle w:val="Code"/>
      </w:pPr>
      <w:r w:rsidRPr="00BB0BB9">
        <w:t>print(train.shape)</w:t>
      </w:r>
    </w:p>
    <w:p w:rsidR="00BB0BB9" w:rsidRDefault="00BB0BB9" w:rsidP="00BB0BB9">
      <w:pPr>
        <w:pStyle w:val="BodyTextFirst"/>
      </w:pPr>
      <w:r>
        <w:t>will give us</w:t>
      </w:r>
    </w:p>
    <w:p w:rsidR="00BB0BB9" w:rsidRDefault="00BB0BB9" w:rsidP="00BB0BB9">
      <w:pPr>
        <w:pStyle w:val="Results"/>
      </w:pPr>
      <w:r w:rsidRPr="00BB0BB9">
        <w:t xml:space="preserve">(10, 60000) </w:t>
      </w:r>
      <w:r>
        <w:br/>
      </w:r>
      <w:r w:rsidRPr="00BB0BB9">
        <w:t>(784, 60000)</w:t>
      </w:r>
    </w:p>
    <w:p w:rsidR="00284011" w:rsidRDefault="00BB0BB9" w:rsidP="00BB0BB9">
      <w:pPr>
        <w:pStyle w:val="BodyTextCont"/>
        <w:ind w:firstLine="0"/>
      </w:pPr>
      <w:r>
        <w:t xml:space="preserve">as desired. </w:t>
      </w:r>
      <w:r w:rsidR="00CB7022">
        <w:t>For a complete discussion refer to Chapter 3 where we spend lot of time discussion data preparation for this dataset.</w:t>
      </w:r>
      <w:r w:rsidR="00284011">
        <w:t xml:space="preserve"> We need of course to do the same for the </w:t>
      </w:r>
      <w:r w:rsidR="002F671C">
        <w:t>dev</w:t>
      </w:r>
      <w:r w:rsidR="00284011">
        <w:t xml:space="preserve"> dataset</w:t>
      </w:r>
    </w:p>
    <w:p w:rsidR="00284011" w:rsidRPr="00284011" w:rsidRDefault="00284011" w:rsidP="00284011">
      <w:pPr>
        <w:pStyle w:val="Code"/>
      </w:pPr>
      <w:r w:rsidRPr="00284011">
        <w:t>labels_</w:t>
      </w:r>
      <w:r w:rsidR="00EB61C9">
        <w:t>dev</w:t>
      </w:r>
      <w:r w:rsidRPr="00284011">
        <w:t xml:space="preserve"> = data_test['label'].values.reshape(1, 10000)</w:t>
      </w:r>
    </w:p>
    <w:p w:rsidR="00284011" w:rsidRPr="00284011" w:rsidRDefault="00284011" w:rsidP="00284011">
      <w:pPr>
        <w:pStyle w:val="Code"/>
      </w:pPr>
      <w:r w:rsidRPr="00284011">
        <w:t>labels_</w:t>
      </w:r>
      <w:r w:rsidR="00EB61C9">
        <w:t>dev</w:t>
      </w:r>
      <w:r w:rsidRPr="00284011">
        <w:t>_ = np.zeros((10000, 10))</w:t>
      </w:r>
    </w:p>
    <w:p w:rsidR="00284011" w:rsidRPr="00284011" w:rsidRDefault="00284011" w:rsidP="00284011">
      <w:pPr>
        <w:pStyle w:val="Code"/>
      </w:pPr>
      <w:r w:rsidRPr="00284011">
        <w:t>labels_</w:t>
      </w:r>
      <w:r w:rsidR="00EB61C9">
        <w:t>dev</w:t>
      </w:r>
      <w:r w:rsidRPr="00284011">
        <w:t>_[np.arange(10000), labels_test] = 1</w:t>
      </w:r>
    </w:p>
    <w:p w:rsidR="00284011" w:rsidRPr="00284011" w:rsidRDefault="00284011" w:rsidP="00284011">
      <w:pPr>
        <w:pStyle w:val="Code"/>
      </w:pPr>
      <w:r w:rsidRPr="00284011">
        <w:t>labels_</w:t>
      </w:r>
      <w:r w:rsidR="00EB61C9">
        <w:t>dev</w:t>
      </w:r>
      <w:r w:rsidRPr="00284011">
        <w:t>_ = labels_test_.transpose()</w:t>
      </w:r>
    </w:p>
    <w:p w:rsidR="00284011" w:rsidRDefault="00BE04B2" w:rsidP="00284011">
      <w:pPr>
        <w:pStyle w:val="Code"/>
      </w:pPr>
      <w:r>
        <w:t>dev</w:t>
      </w:r>
      <w:r w:rsidR="00284011" w:rsidRPr="00284011">
        <w:t xml:space="preserve"> = da</w:t>
      </w:r>
      <w:r w:rsidR="00EB61C9">
        <w:t>ta</w:t>
      </w:r>
      <w:r w:rsidR="00284011" w:rsidRPr="00284011">
        <w:t>_</w:t>
      </w:r>
      <w:r w:rsidR="00EB61C9">
        <w:t>dev</w:t>
      </w:r>
      <w:r w:rsidR="00284011" w:rsidRPr="00284011">
        <w:t>.drop('label', axis=1).transpose()</w:t>
      </w:r>
    </w:p>
    <w:p w:rsidR="00BB0BB9" w:rsidRDefault="00A832B5" w:rsidP="00284011">
      <w:pPr>
        <w:pStyle w:val="BodyTextCont"/>
        <w:ind w:firstLine="0"/>
      </w:pPr>
      <w:r>
        <w:t>Now let's normalize the features and transform everything in a numpy array</w:t>
      </w:r>
    </w:p>
    <w:p w:rsidR="00A832B5" w:rsidRPr="00A832B5" w:rsidRDefault="00A832B5" w:rsidP="00A832B5">
      <w:pPr>
        <w:pStyle w:val="Code"/>
      </w:pPr>
      <w:r w:rsidRPr="00A832B5">
        <w:t>train = np.array(train / 255.0)</w:t>
      </w:r>
    </w:p>
    <w:p w:rsidR="00A832B5" w:rsidRPr="00A832B5" w:rsidRDefault="00913A8C" w:rsidP="00A832B5">
      <w:pPr>
        <w:pStyle w:val="Code"/>
      </w:pPr>
      <w:r>
        <w:t>dev</w:t>
      </w:r>
      <w:r w:rsidR="00A832B5" w:rsidRPr="00A832B5">
        <w:t xml:space="preserve"> = np.array(</w:t>
      </w:r>
      <w:r>
        <w:t>dev</w:t>
      </w:r>
      <w:r w:rsidR="00A832B5" w:rsidRPr="00A832B5">
        <w:t xml:space="preserve"> / 255.0)</w:t>
      </w:r>
    </w:p>
    <w:p w:rsidR="00A832B5" w:rsidRPr="00A832B5" w:rsidRDefault="00A832B5" w:rsidP="00A832B5">
      <w:pPr>
        <w:pStyle w:val="Code"/>
      </w:pPr>
      <w:r w:rsidRPr="00A832B5">
        <w:t>labels_ = np.array(labels_)</w:t>
      </w:r>
    </w:p>
    <w:p w:rsidR="00A832B5" w:rsidRDefault="00A832B5" w:rsidP="00A832B5">
      <w:pPr>
        <w:pStyle w:val="Code"/>
      </w:pPr>
      <w:r w:rsidRPr="00A832B5">
        <w:t>labels_</w:t>
      </w:r>
      <w:r w:rsidR="00913A8C">
        <w:t>dev</w:t>
      </w:r>
      <w:r w:rsidRPr="00A832B5">
        <w:t>_ = np.array(labels_</w:t>
      </w:r>
      <w:r w:rsidR="00913A8C">
        <w:t>dev</w:t>
      </w:r>
      <w:r w:rsidRPr="00A832B5">
        <w:t>_)</w:t>
      </w:r>
    </w:p>
    <w:p w:rsidR="00A832B5" w:rsidRDefault="00A832B5" w:rsidP="00A832B5">
      <w:pPr>
        <w:pStyle w:val="BodyTextCont"/>
        <w:ind w:firstLine="0"/>
      </w:pPr>
      <w:r>
        <w:t xml:space="preserve">now we have prepared the data as we need. Now let's move on to the model. Let's start with something easy. As metric let's use for this example the accuracy, since the dataset is balanced. Let's consider a network with just one layer, and let's see what number of neurons gives us the best accuracy. Our hyperparameter in this example will be the number of neurons in the hidden layer. </w:t>
      </w:r>
      <w:r w:rsidR="009C5A99">
        <w:t>Basically,</w:t>
      </w:r>
      <w:r>
        <w:t xml:space="preserve"> we will need to build a new network for each value of the hyperparameter (the number of neuron in the hidden layer) </w:t>
      </w:r>
      <w:r>
        <w:lastRenderedPageBreak/>
        <w:t>and train it. We will need two functions: one to build the network and one to train it. To build the model we can define the following function</w:t>
      </w:r>
    </w:p>
    <w:p w:rsidR="00A832B5" w:rsidRPr="00A832B5" w:rsidRDefault="00A832B5" w:rsidP="00A832B5">
      <w:pPr>
        <w:pStyle w:val="Code"/>
      </w:pPr>
      <w:r w:rsidRPr="00A832B5">
        <w:t>def build_model(number_neurons):</w:t>
      </w:r>
    </w:p>
    <w:p w:rsidR="00A832B5" w:rsidRPr="00A832B5" w:rsidRDefault="00A832B5" w:rsidP="00A832B5">
      <w:pPr>
        <w:pStyle w:val="Code"/>
        <w:rPr>
          <w:lang w:val="de-CH"/>
        </w:rPr>
      </w:pPr>
      <w:r w:rsidRPr="00A832B5">
        <w:t xml:space="preserve">    </w:t>
      </w:r>
      <w:r w:rsidRPr="00A832B5">
        <w:rPr>
          <w:lang w:val="de-CH"/>
        </w:rPr>
        <w:t>n_dim = 784</w:t>
      </w:r>
    </w:p>
    <w:p w:rsidR="00A832B5" w:rsidRPr="00A832B5" w:rsidRDefault="00A832B5" w:rsidP="00A832B5">
      <w:pPr>
        <w:pStyle w:val="Code"/>
        <w:rPr>
          <w:lang w:val="de-CH"/>
        </w:rPr>
      </w:pPr>
      <w:r w:rsidRPr="00A832B5">
        <w:rPr>
          <w:lang w:val="de-CH"/>
        </w:rPr>
        <w:t xml:space="preserve">    tf.reset_default_graph()</w:t>
      </w:r>
    </w:p>
    <w:p w:rsidR="00A832B5" w:rsidRPr="00A832B5" w:rsidRDefault="00A832B5" w:rsidP="00A832B5">
      <w:pPr>
        <w:pStyle w:val="Code"/>
        <w:rPr>
          <w:lang w:val="de-CH"/>
        </w:rPr>
      </w:pPr>
    </w:p>
    <w:p w:rsidR="00A832B5" w:rsidRPr="00A832B5" w:rsidRDefault="00A832B5" w:rsidP="00A832B5">
      <w:pPr>
        <w:pStyle w:val="Code"/>
      </w:pPr>
      <w:r w:rsidRPr="00A832B5">
        <w:rPr>
          <w:lang w:val="de-CH"/>
        </w:rPr>
        <w:t xml:space="preserve">    </w:t>
      </w:r>
      <w:r w:rsidRPr="00A832B5">
        <w:t># Number of neurons in the layers</w:t>
      </w:r>
    </w:p>
    <w:p w:rsidR="00A832B5" w:rsidRPr="00A832B5" w:rsidRDefault="00A832B5" w:rsidP="00A832B5">
      <w:pPr>
        <w:pStyle w:val="Code"/>
      </w:pPr>
      <w:r w:rsidRPr="00A832B5">
        <w:t xml:space="preserve">    n1 = number_neurons</w:t>
      </w:r>
      <w:r>
        <w:t xml:space="preserve"> </w:t>
      </w:r>
      <w:r w:rsidRPr="00A832B5">
        <w:t xml:space="preserve"># Number of neurons in </w:t>
      </w:r>
      <w:r>
        <w:t>the hidden layer</w:t>
      </w:r>
    </w:p>
    <w:p w:rsidR="00A832B5" w:rsidRPr="00A832B5" w:rsidRDefault="00A832B5" w:rsidP="00A832B5">
      <w:pPr>
        <w:pStyle w:val="Code"/>
      </w:pPr>
      <w:r w:rsidRPr="00A832B5">
        <w:t xml:space="preserve">    n2 = 10 # Number of neurons in output layer </w:t>
      </w:r>
    </w:p>
    <w:p w:rsidR="00A832B5" w:rsidRPr="00A832B5" w:rsidRDefault="00A832B5" w:rsidP="00A832B5">
      <w:pPr>
        <w:pStyle w:val="Code"/>
      </w:pPr>
    </w:p>
    <w:p w:rsidR="00A832B5" w:rsidRPr="00A832B5" w:rsidRDefault="00A832B5" w:rsidP="00A832B5">
      <w:pPr>
        <w:pStyle w:val="Code"/>
      </w:pPr>
      <w:r w:rsidRPr="00A832B5">
        <w:t xml:space="preserve">    cost_history = np.empty(shape=[1], dtype = float)</w:t>
      </w:r>
    </w:p>
    <w:p w:rsidR="00A832B5" w:rsidRPr="00A832B5" w:rsidRDefault="00A832B5" w:rsidP="00A832B5">
      <w:pPr>
        <w:pStyle w:val="Code"/>
      </w:pPr>
      <w:r w:rsidRPr="00A832B5">
        <w:t xml:space="preserve">    learning_rate = tf.placeholder(tf.float32, shape=())</w:t>
      </w:r>
    </w:p>
    <w:p w:rsidR="00A832B5" w:rsidRPr="00A832B5" w:rsidRDefault="00A832B5" w:rsidP="00A832B5">
      <w:pPr>
        <w:pStyle w:val="Code"/>
      </w:pPr>
    </w:p>
    <w:p w:rsidR="00A832B5" w:rsidRPr="00A832B5" w:rsidRDefault="00A832B5" w:rsidP="00A832B5">
      <w:pPr>
        <w:pStyle w:val="Code"/>
      </w:pPr>
      <w:r w:rsidRPr="00A832B5">
        <w:t xml:space="preserve">    X = tf.placeholder(tf.float32, [n_dim, None])</w:t>
      </w:r>
    </w:p>
    <w:p w:rsidR="00A832B5" w:rsidRPr="00A832B5" w:rsidRDefault="00A832B5" w:rsidP="00A832B5">
      <w:pPr>
        <w:pStyle w:val="Code"/>
      </w:pPr>
      <w:r w:rsidRPr="00A832B5">
        <w:t xml:space="preserve">    Y = tf.placeholder(tf.float32, [10, None])</w:t>
      </w:r>
    </w:p>
    <w:p w:rsidR="00A832B5" w:rsidRPr="00A832B5" w:rsidRDefault="00A832B5" w:rsidP="00A832B5">
      <w:pPr>
        <w:pStyle w:val="Code"/>
      </w:pPr>
      <w:r w:rsidRPr="00A832B5">
        <w:t xml:space="preserve">    W1 = tf.Variable(tf.truncated_normal([n1, n_dim], stddev=.1)) </w:t>
      </w:r>
    </w:p>
    <w:p w:rsidR="00A832B5" w:rsidRPr="00A832B5" w:rsidRDefault="00A832B5" w:rsidP="00A832B5">
      <w:pPr>
        <w:pStyle w:val="Code"/>
      </w:pPr>
      <w:r w:rsidRPr="00A832B5">
        <w:t xml:space="preserve">    b1 = tf.Variable(tf.constant(0.1, shape = [n1,1]) )</w:t>
      </w:r>
    </w:p>
    <w:p w:rsidR="00A832B5" w:rsidRPr="00A832B5" w:rsidRDefault="00A832B5" w:rsidP="00A832B5">
      <w:pPr>
        <w:pStyle w:val="Code"/>
      </w:pPr>
      <w:r w:rsidRPr="00A832B5">
        <w:t xml:space="preserve">    W2 = tf.Variable(tf.truncated_normal([n2, n1], stddev=.1)) </w:t>
      </w:r>
    </w:p>
    <w:p w:rsidR="00A832B5" w:rsidRPr="00A832B5" w:rsidRDefault="00A832B5" w:rsidP="00A832B5">
      <w:pPr>
        <w:pStyle w:val="Code"/>
      </w:pPr>
      <w:r w:rsidRPr="00A832B5">
        <w:t xml:space="preserve">    b2 = tf.Variable(tf.constant(0.1, shape = [n2,1])) </w:t>
      </w:r>
    </w:p>
    <w:p w:rsidR="00A832B5" w:rsidRPr="00A832B5" w:rsidRDefault="00A832B5" w:rsidP="00A832B5">
      <w:pPr>
        <w:pStyle w:val="Code"/>
      </w:pPr>
    </w:p>
    <w:p w:rsidR="00A832B5" w:rsidRPr="00A832B5" w:rsidRDefault="00A832B5" w:rsidP="00A832B5">
      <w:pPr>
        <w:pStyle w:val="Code"/>
      </w:pPr>
      <w:r w:rsidRPr="00A832B5">
        <w:t xml:space="preserve">    # Let's build our network...</w:t>
      </w:r>
    </w:p>
    <w:p w:rsidR="00A832B5" w:rsidRPr="00A832B5" w:rsidRDefault="00A832B5" w:rsidP="00A832B5">
      <w:pPr>
        <w:pStyle w:val="Code"/>
      </w:pPr>
      <w:r w:rsidRPr="00A832B5">
        <w:t xml:space="preserve">    Z1 = tf.nn.relu(tf.matmul(W1, X) + b1) # n1 x n_dim * n_dim x n_obs = n1 x n_obs</w:t>
      </w:r>
    </w:p>
    <w:p w:rsidR="00A832B5" w:rsidRPr="00A832B5" w:rsidRDefault="00A832B5" w:rsidP="00A832B5">
      <w:pPr>
        <w:pStyle w:val="Code"/>
      </w:pPr>
      <w:r w:rsidRPr="00A832B5">
        <w:t xml:space="preserve">    Z2 = tf.matmul(W2, Z1) + b2 # n2 x n1 * n1 * n_obs = n2 x n_obs</w:t>
      </w:r>
    </w:p>
    <w:p w:rsidR="00A832B5" w:rsidRPr="00A832B5" w:rsidRDefault="00A832B5" w:rsidP="00A832B5">
      <w:pPr>
        <w:pStyle w:val="Code"/>
      </w:pPr>
      <w:r w:rsidRPr="00A832B5">
        <w:t xml:space="preserve">    y_ = tf.nn.softmax(Z2,0) # n2 x n_obs (10 x None)</w:t>
      </w:r>
    </w:p>
    <w:p w:rsidR="00A832B5" w:rsidRPr="00A832B5" w:rsidRDefault="00A832B5" w:rsidP="00A832B5">
      <w:pPr>
        <w:pStyle w:val="Code"/>
      </w:pPr>
    </w:p>
    <w:p w:rsidR="00A832B5" w:rsidRPr="00A832B5" w:rsidRDefault="00A832B5" w:rsidP="00A832B5">
      <w:pPr>
        <w:pStyle w:val="Code"/>
      </w:pPr>
      <w:r w:rsidRPr="00A832B5">
        <w:t xml:space="preserve">    cost = - tf.reduce_mean(Y * tf.log(y_)+(1-Y) * tf.log(1-y_))</w:t>
      </w:r>
    </w:p>
    <w:p w:rsidR="00A832B5" w:rsidRPr="00A832B5" w:rsidRDefault="00A832B5" w:rsidP="00A832B5">
      <w:pPr>
        <w:pStyle w:val="Code"/>
      </w:pPr>
      <w:r w:rsidRPr="00A832B5">
        <w:t xml:space="preserve">    optimizer = tf.train.GradientDescentOptimizer(learning_rate).minimize(cost)</w:t>
      </w:r>
    </w:p>
    <w:p w:rsidR="00A832B5" w:rsidRPr="00A832B5" w:rsidRDefault="00A832B5" w:rsidP="00A832B5">
      <w:pPr>
        <w:pStyle w:val="Code"/>
      </w:pPr>
    </w:p>
    <w:p w:rsidR="00A832B5" w:rsidRPr="00A832B5" w:rsidRDefault="00A832B5" w:rsidP="00A832B5">
      <w:pPr>
        <w:pStyle w:val="Code"/>
      </w:pPr>
      <w:r w:rsidRPr="00A832B5">
        <w:t xml:space="preserve">    init = tf.global_variables_initializer()</w:t>
      </w:r>
    </w:p>
    <w:p w:rsidR="00A832B5" w:rsidRPr="00A832B5" w:rsidRDefault="00A832B5" w:rsidP="00A832B5">
      <w:pPr>
        <w:pStyle w:val="Code"/>
      </w:pPr>
      <w:r w:rsidRPr="00A832B5">
        <w:t xml:space="preserve">    </w:t>
      </w:r>
    </w:p>
    <w:p w:rsidR="00A832B5" w:rsidRDefault="00A832B5" w:rsidP="00A832B5">
      <w:pPr>
        <w:pStyle w:val="Code"/>
      </w:pPr>
      <w:r w:rsidRPr="00A832B5">
        <w:t xml:space="preserve">    return optimizer, cost, y_, X, Y, learning_rate</w:t>
      </w:r>
    </w:p>
    <w:p w:rsidR="00A832B5" w:rsidRDefault="00A832B5" w:rsidP="00A832B5">
      <w:pPr>
        <w:pStyle w:val="BodyTextCont"/>
        <w:ind w:firstLine="0"/>
      </w:pPr>
      <w:r>
        <w:t xml:space="preserve">you should understand this function, since we have used the code several times in the book already. </w:t>
      </w:r>
      <w:r w:rsidR="00C74B85">
        <w:t xml:space="preserve">This function has an input parameter: </w:t>
      </w:r>
      <w:proofErr w:type="spellStart"/>
      <w:r w:rsidR="00C74B85" w:rsidRPr="00C74B85">
        <w:rPr>
          <w:rStyle w:val="CodeInline"/>
        </w:rPr>
        <w:t>number_neurons</w:t>
      </w:r>
      <w:proofErr w:type="spellEnd"/>
      <w:r w:rsidR="00C74B85">
        <w:t xml:space="preserve">, that will contain, as the </w:t>
      </w:r>
      <w:r w:rsidR="009C5A99">
        <w:t>name</w:t>
      </w:r>
      <w:r w:rsidR="00C74B85">
        <w:t xml:space="preserve"> indicates, the number of neurons in the hidden layer. </w:t>
      </w:r>
      <w:r>
        <w:t xml:space="preserve">But there is a small difference: the functions return the tensors we need to refer to during the training, for example when we want to evaluate the </w:t>
      </w:r>
      <w:r w:rsidRPr="00A832B5">
        <w:rPr>
          <w:rStyle w:val="CodeInline"/>
        </w:rPr>
        <w:t>cost</w:t>
      </w:r>
      <w:r>
        <w:t xml:space="preserve"> tensor during training. If we don't return them to the caller, they will be only visible inside this function, and we will not be able to train this model.</w:t>
      </w:r>
      <w:r w:rsidR="00C74B85">
        <w:t xml:space="preserve"> The function to train the model will look like this</w:t>
      </w:r>
    </w:p>
    <w:p w:rsidR="00C74B85" w:rsidRPr="00C74B85" w:rsidRDefault="00C74B85" w:rsidP="00C74B85">
      <w:pPr>
        <w:pStyle w:val="Code"/>
      </w:pPr>
      <w:r w:rsidRPr="00C74B85">
        <w:t>def model(minibatch_size, training_epochs, features, classes, logging_step = 100, learning_r = 0.001, number_neurons = 15):</w:t>
      </w:r>
    </w:p>
    <w:p w:rsidR="00C74B85" w:rsidRPr="00C74B85" w:rsidRDefault="00C74B85" w:rsidP="00C74B85">
      <w:pPr>
        <w:pStyle w:val="Code"/>
      </w:pPr>
      <w:r w:rsidRPr="00C74B85">
        <w:t xml:space="preserve">    </w:t>
      </w:r>
    </w:p>
    <w:p w:rsidR="00C74B85" w:rsidRPr="00C74B85" w:rsidRDefault="00C74B85" w:rsidP="00C74B85">
      <w:pPr>
        <w:pStyle w:val="Code"/>
      </w:pPr>
      <w:r w:rsidRPr="00C74B85">
        <w:t xml:space="preserve">    opt, c, y_, X, Y, learning_rate = build_model(number_neurons)</w:t>
      </w:r>
    </w:p>
    <w:p w:rsidR="00C74B85" w:rsidRPr="00C74B85" w:rsidRDefault="00C74B85" w:rsidP="00C74B85">
      <w:pPr>
        <w:pStyle w:val="Code"/>
      </w:pPr>
      <w:r w:rsidRPr="00C74B85">
        <w:t xml:space="preserve">    </w:t>
      </w:r>
    </w:p>
    <w:p w:rsidR="00C74B85" w:rsidRPr="00C74B85" w:rsidRDefault="00C74B85" w:rsidP="00C74B85">
      <w:pPr>
        <w:pStyle w:val="Code"/>
      </w:pPr>
      <w:r w:rsidRPr="00C74B85">
        <w:t xml:space="preserve">    sess = tf.Session()</w:t>
      </w:r>
    </w:p>
    <w:p w:rsidR="00C74B85" w:rsidRPr="00C74B85" w:rsidRDefault="00C74B85" w:rsidP="00C74B85">
      <w:pPr>
        <w:pStyle w:val="Code"/>
      </w:pPr>
      <w:r w:rsidRPr="00C74B85">
        <w:t xml:space="preserve">    sess.run(tf.global_variables_initializer())</w:t>
      </w:r>
    </w:p>
    <w:p w:rsidR="00C74B85" w:rsidRPr="00C74B85" w:rsidRDefault="00C74B85" w:rsidP="00C74B85">
      <w:pPr>
        <w:pStyle w:val="Code"/>
      </w:pPr>
    </w:p>
    <w:p w:rsidR="00C74B85" w:rsidRPr="00C74B85" w:rsidRDefault="00C74B85" w:rsidP="00C74B85">
      <w:pPr>
        <w:pStyle w:val="Code"/>
      </w:pPr>
      <w:r w:rsidRPr="00C74B85">
        <w:t xml:space="preserve">    cost_history = []</w:t>
      </w:r>
    </w:p>
    <w:p w:rsidR="00C74B85" w:rsidRPr="00C74B85" w:rsidRDefault="00C74B85" w:rsidP="00C74B85">
      <w:pPr>
        <w:pStyle w:val="Code"/>
      </w:pPr>
      <w:r w:rsidRPr="00C74B85">
        <w:t xml:space="preserve">    for epoch in range(training_epochs+1):</w:t>
      </w:r>
    </w:p>
    <w:p w:rsidR="00C74B85" w:rsidRPr="00C74B85" w:rsidRDefault="00C74B85" w:rsidP="00C74B85">
      <w:pPr>
        <w:pStyle w:val="Code"/>
      </w:pPr>
      <w:r w:rsidRPr="00C74B85">
        <w:t xml:space="preserve">        for i in range(0, features.shape[1], minibatch_size):</w:t>
      </w:r>
    </w:p>
    <w:p w:rsidR="00C74B85" w:rsidRPr="00C74B85" w:rsidRDefault="00C74B85" w:rsidP="00C74B85">
      <w:pPr>
        <w:pStyle w:val="Code"/>
      </w:pPr>
      <w:r w:rsidRPr="00C74B85">
        <w:t xml:space="preserve">            X_train_mini = features[:,i:i + minibatch_size]</w:t>
      </w:r>
    </w:p>
    <w:p w:rsidR="00543F9B" w:rsidRPr="00C74B85" w:rsidRDefault="00C74B85" w:rsidP="00543F9B">
      <w:pPr>
        <w:pStyle w:val="Code"/>
      </w:pPr>
      <w:r w:rsidRPr="00C74B85">
        <w:t xml:space="preserve">            y_train_mini = classes[:,i:i + minibatch_size]</w:t>
      </w:r>
    </w:p>
    <w:p w:rsidR="00C74B85" w:rsidRPr="00C74B85" w:rsidRDefault="00C74B85" w:rsidP="00C74B85">
      <w:pPr>
        <w:pStyle w:val="Code"/>
      </w:pPr>
    </w:p>
    <w:p w:rsidR="00C74B85" w:rsidRPr="00C74B85" w:rsidRDefault="00C74B85" w:rsidP="00C74B85">
      <w:pPr>
        <w:pStyle w:val="Code"/>
      </w:pPr>
      <w:r w:rsidRPr="00C74B85">
        <w:t xml:space="preserve">            </w:t>
      </w:r>
    </w:p>
    <w:p w:rsidR="00C74B85" w:rsidRPr="00C74B85" w:rsidRDefault="00C74B85" w:rsidP="00C74B85">
      <w:pPr>
        <w:pStyle w:val="Code"/>
      </w:pPr>
      <w:r w:rsidRPr="00C74B85">
        <w:t xml:space="preserve">            sess.run(opt, feed_dict = {X: X_train_mini, Y: y_train_mini, learning_rate: learning_r})</w:t>
      </w:r>
    </w:p>
    <w:p w:rsidR="00C74B85" w:rsidRPr="00C74B85" w:rsidRDefault="00C74B85" w:rsidP="00C74B85">
      <w:pPr>
        <w:pStyle w:val="Code"/>
      </w:pPr>
      <w:r w:rsidRPr="00C74B85">
        <w:t xml:space="preserve">        cost_ = sess.run(c, feed_dict={ X:features, Y: classes, learning_rate: learning_r})</w:t>
      </w:r>
    </w:p>
    <w:p w:rsidR="00C74B85" w:rsidRPr="00C74B85" w:rsidRDefault="00C74B85" w:rsidP="00C74B85">
      <w:pPr>
        <w:pStyle w:val="Code"/>
      </w:pPr>
      <w:r w:rsidRPr="00C74B85">
        <w:t xml:space="preserve">        cost_history = np.append(cost_history, cost_)</w:t>
      </w:r>
    </w:p>
    <w:p w:rsidR="00C74B85" w:rsidRPr="00C74B85" w:rsidRDefault="00C74B85" w:rsidP="00C74B85">
      <w:pPr>
        <w:pStyle w:val="Code"/>
      </w:pPr>
    </w:p>
    <w:p w:rsidR="00C74B85" w:rsidRPr="00C74B85" w:rsidRDefault="00C74B85" w:rsidP="00C74B85">
      <w:pPr>
        <w:pStyle w:val="Code"/>
      </w:pPr>
      <w:r w:rsidRPr="00C74B85">
        <w:t xml:space="preserve">        if (epoch % logging_step == 0):</w:t>
      </w:r>
    </w:p>
    <w:p w:rsidR="00C74B85" w:rsidRPr="00C74B85" w:rsidRDefault="00C74B85" w:rsidP="00C74B85">
      <w:pPr>
        <w:pStyle w:val="Code"/>
      </w:pPr>
      <w:r w:rsidRPr="00C74B85">
        <w:t xml:space="preserve">                print("Reached epoch",epoch,"cost J =", cost_)</w:t>
      </w:r>
    </w:p>
    <w:p w:rsidR="00C74B85" w:rsidRPr="00C74B85" w:rsidRDefault="00C74B85" w:rsidP="00C74B85">
      <w:pPr>
        <w:pStyle w:val="Code"/>
      </w:pPr>
      <w:r w:rsidRPr="00C74B85">
        <w:t xml:space="preserve">                </w:t>
      </w:r>
    </w:p>
    <w:p w:rsidR="00C74B85" w:rsidRPr="00C74B85" w:rsidRDefault="00C74B85" w:rsidP="00C74B85">
      <w:pPr>
        <w:pStyle w:val="Code"/>
      </w:pPr>
      <w:r w:rsidRPr="00C74B85">
        <w:t xml:space="preserve">    correct_predictions = tf.equal(tf.argmax(y_,0), tf.argmax(Y,0))</w:t>
      </w:r>
    </w:p>
    <w:p w:rsidR="00C74B85" w:rsidRPr="00C74B85" w:rsidRDefault="00C74B85" w:rsidP="00C74B85">
      <w:pPr>
        <w:pStyle w:val="Code"/>
      </w:pPr>
      <w:r w:rsidRPr="00C74B85">
        <w:t xml:space="preserve">    accuracy = tf.reduce_mean(tf.cast(correct_predictions, "float"))</w:t>
      </w:r>
    </w:p>
    <w:p w:rsidR="00C74B85" w:rsidRPr="00C74B85" w:rsidRDefault="00C74B85" w:rsidP="00C74B85">
      <w:pPr>
        <w:pStyle w:val="Code"/>
      </w:pPr>
      <w:r w:rsidRPr="00C74B85">
        <w:t xml:space="preserve">    accuracy_train = accuracy.eval({X: train, Y: labels_, learning_rate: learning_r}, session = sess)</w:t>
      </w:r>
    </w:p>
    <w:p w:rsidR="00C74B85" w:rsidRPr="00C74B85" w:rsidRDefault="00C74B85" w:rsidP="00C74B85">
      <w:pPr>
        <w:pStyle w:val="Code"/>
      </w:pPr>
      <w:r w:rsidRPr="00C74B85">
        <w:t xml:space="preserve">    accuracy_</w:t>
      </w:r>
      <w:r w:rsidR="009C5A99">
        <w:t>dev</w:t>
      </w:r>
      <w:r w:rsidRPr="00C74B85">
        <w:t xml:space="preserve"> = accuracy.eval({X: </w:t>
      </w:r>
      <w:r w:rsidR="009C5A99">
        <w:t>dev</w:t>
      </w:r>
      <w:r w:rsidRPr="00C74B85">
        <w:t>, Y: labels_</w:t>
      </w:r>
      <w:r w:rsidR="009C5A99">
        <w:t>dev</w:t>
      </w:r>
      <w:r w:rsidRPr="00C74B85">
        <w:t>_, learning_rate: learning_r}, session = sess)</w:t>
      </w:r>
    </w:p>
    <w:p w:rsidR="00C74B85" w:rsidRPr="00C74B85" w:rsidRDefault="00C74B85" w:rsidP="00C74B85">
      <w:pPr>
        <w:pStyle w:val="Code"/>
      </w:pPr>
      <w:r w:rsidRPr="00C74B85">
        <w:t xml:space="preserve">                </w:t>
      </w:r>
    </w:p>
    <w:p w:rsidR="00C74B85" w:rsidRDefault="00C74B85" w:rsidP="00C74B85">
      <w:pPr>
        <w:pStyle w:val="Code"/>
      </w:pPr>
      <w:r w:rsidRPr="00C74B85">
        <w:t xml:space="preserve">    return accuracy_train, accuracy_</w:t>
      </w:r>
      <w:r w:rsidR="009C5A99">
        <w:t>dev</w:t>
      </w:r>
      <w:r w:rsidRPr="00C74B85">
        <w:t>, sess, cost_history</w:t>
      </w:r>
    </w:p>
    <w:p w:rsidR="00C74B85" w:rsidRDefault="00C74B85" w:rsidP="00C74B85">
      <w:pPr>
        <w:pStyle w:val="BodyTextCont"/>
        <w:ind w:firstLine="0"/>
      </w:pPr>
      <w:r>
        <w:t xml:space="preserve">you have already seen a function very similar to this one several times already. The main parts should be clear. You will find a few things that are new. </w:t>
      </w:r>
      <w:r w:rsidR="00A52D84">
        <w:t>First</w:t>
      </w:r>
      <w:r w:rsidR="00461C28">
        <w:t>,</w:t>
      </w:r>
      <w:r>
        <w:t xml:space="preserve"> we build the model in the function itself with</w:t>
      </w:r>
    </w:p>
    <w:p w:rsidR="00C74B85" w:rsidRPr="00C74B85" w:rsidRDefault="00C74B85" w:rsidP="00C74B85">
      <w:pPr>
        <w:pStyle w:val="Code"/>
      </w:pPr>
      <w:r w:rsidRPr="00C74B85">
        <w:t>opt, c, y_, X, Y, learning_rate = build_model(number_neurons)</w:t>
      </w:r>
    </w:p>
    <w:p w:rsidR="00C74B85" w:rsidRDefault="00C74B85" w:rsidP="00C74B85">
      <w:pPr>
        <w:pStyle w:val="BodyTextCont"/>
        <w:ind w:firstLine="0"/>
      </w:pPr>
      <w:r>
        <w:t xml:space="preserve">and additionally, we evaluate the accuracy on the train dataset and on the </w:t>
      </w:r>
      <w:r w:rsidR="00461C28">
        <w:t>dev</w:t>
      </w:r>
      <w:r>
        <w:t xml:space="preserve"> dataset and return</w:t>
      </w:r>
      <w:r w:rsidR="00F71A55">
        <w:t xml:space="preserve"> the values</w:t>
      </w:r>
      <w:r>
        <w:t xml:space="preserve"> to the caller. In this way we can run a loop for several values of the number of neurons in the hidden layer and get the </w:t>
      </w:r>
      <w:r w:rsidR="00CB1C93">
        <w:t>accurac</w:t>
      </w:r>
      <w:r w:rsidR="0011413A">
        <w:t>ies</w:t>
      </w:r>
      <w:r>
        <w:t>.</w:t>
      </w:r>
      <w:r w:rsidR="00CB1C93">
        <w:t xml:space="preserve"> Note this time the function has an additional input parameter: </w:t>
      </w:r>
      <w:proofErr w:type="spellStart"/>
      <w:r w:rsidR="00CB1C93" w:rsidRPr="00CB1C93">
        <w:rPr>
          <w:rStyle w:val="CodeInline"/>
        </w:rPr>
        <w:t>number_neurons</w:t>
      </w:r>
      <w:proofErr w:type="spellEnd"/>
      <w:r w:rsidR="00CB1C93">
        <w:t>. We need to pass this number to the function that builds the model.</w:t>
      </w:r>
    </w:p>
    <w:p w:rsidR="00820461" w:rsidRDefault="006C6FFF" w:rsidP="00C74B85">
      <w:pPr>
        <w:pStyle w:val="BodyTextCont"/>
        <w:ind w:firstLine="0"/>
      </w:pPr>
      <w:r>
        <w:t xml:space="preserve">Let's suppose we </w:t>
      </w:r>
      <w:r w:rsidR="00820461">
        <w:t>choose the following parameters: minibatch size = 50, we train for 100 epochs,</w:t>
      </w:r>
      <w:r w:rsidR="00EC010B">
        <w:t xml:space="preserve"> </w:t>
      </w:r>
      <w:r w:rsidR="00820461">
        <w:t xml:space="preserve">learning rate </w:t>
      </w:r>
      <m:oMath>
        <m:r>
          <w:rPr>
            <w:rFonts w:ascii="Cambria Math" w:hAnsi="Cambria Math"/>
          </w:rPr>
          <m:t>λ=0.001</m:t>
        </m:r>
      </m:oMath>
      <w:r w:rsidR="00820461">
        <w:t xml:space="preserve"> and we build our model with 15 neurons in the hidden layer.</w:t>
      </w:r>
    </w:p>
    <w:p w:rsidR="006C6FFF" w:rsidRDefault="00820461" w:rsidP="00C74B85">
      <w:pPr>
        <w:pStyle w:val="BodyTextCont"/>
        <w:ind w:firstLine="0"/>
      </w:pPr>
      <w:r>
        <w:t>We then run the model</w:t>
      </w:r>
    </w:p>
    <w:p w:rsidR="00820461" w:rsidRPr="00820461" w:rsidRDefault="00820461" w:rsidP="00820461">
      <w:pPr>
        <w:pStyle w:val="Code"/>
      </w:pPr>
      <w:r w:rsidRPr="00820461">
        <w:t xml:space="preserve">acc_train, acc_test, sess, cost_history = model(minibatch_size = 50, </w:t>
      </w:r>
    </w:p>
    <w:p w:rsidR="00820461" w:rsidRPr="00820461" w:rsidRDefault="00820461" w:rsidP="00820461">
      <w:pPr>
        <w:pStyle w:val="Code"/>
      </w:pPr>
      <w:r w:rsidRPr="00820461">
        <w:t xml:space="preserve">                              training_epochs = 100, </w:t>
      </w:r>
    </w:p>
    <w:p w:rsidR="00820461" w:rsidRPr="00820461" w:rsidRDefault="00820461" w:rsidP="00820461">
      <w:pPr>
        <w:pStyle w:val="Code"/>
      </w:pPr>
      <w:r w:rsidRPr="00820461">
        <w:t xml:space="preserve">                              features = train, </w:t>
      </w:r>
    </w:p>
    <w:p w:rsidR="00820461" w:rsidRPr="00820461" w:rsidRDefault="00820461" w:rsidP="00820461">
      <w:pPr>
        <w:pStyle w:val="Code"/>
      </w:pPr>
      <w:r w:rsidRPr="00820461">
        <w:t xml:space="preserve">                              classes = labels_, </w:t>
      </w:r>
    </w:p>
    <w:p w:rsidR="00820461" w:rsidRPr="00820461" w:rsidRDefault="00820461" w:rsidP="00820461">
      <w:pPr>
        <w:pStyle w:val="Code"/>
      </w:pPr>
      <w:r w:rsidRPr="00820461">
        <w:t xml:space="preserve">                              logging_step = 10,</w:t>
      </w:r>
    </w:p>
    <w:p w:rsidR="00820461" w:rsidRPr="00820461" w:rsidRDefault="00820461" w:rsidP="00820461">
      <w:pPr>
        <w:pStyle w:val="Code"/>
      </w:pPr>
      <w:r w:rsidRPr="00820461">
        <w:t xml:space="preserve">                              learning_r = 0.001,</w:t>
      </w:r>
    </w:p>
    <w:p w:rsidR="00820461" w:rsidRPr="00820461" w:rsidRDefault="00820461" w:rsidP="00820461">
      <w:pPr>
        <w:pStyle w:val="Code"/>
      </w:pPr>
      <w:r w:rsidRPr="00820461">
        <w:t xml:space="preserve">                              number_neurons = 15)</w:t>
      </w:r>
    </w:p>
    <w:p w:rsidR="00820461" w:rsidRPr="00820461" w:rsidRDefault="00820461" w:rsidP="00820461">
      <w:pPr>
        <w:pStyle w:val="Code"/>
      </w:pPr>
    </w:p>
    <w:p w:rsidR="00820461" w:rsidRPr="00820461" w:rsidRDefault="00820461" w:rsidP="00820461">
      <w:pPr>
        <w:pStyle w:val="Code"/>
      </w:pPr>
      <w:r w:rsidRPr="00820461">
        <w:t>print(acc_train)</w:t>
      </w:r>
    </w:p>
    <w:p w:rsidR="00820461" w:rsidRDefault="00820461" w:rsidP="00820461">
      <w:pPr>
        <w:pStyle w:val="Code"/>
      </w:pPr>
      <w:r w:rsidRPr="00820461">
        <w:t>print(acc_test)</w:t>
      </w:r>
    </w:p>
    <w:p w:rsidR="00820461" w:rsidRDefault="00820461" w:rsidP="00820461">
      <w:pPr>
        <w:pStyle w:val="BodyTextCont"/>
        <w:ind w:firstLine="0"/>
      </w:pPr>
      <w:r>
        <w:t xml:space="preserve">we get for the train dataset </w:t>
      </w:r>
      <w:r w:rsidRPr="00820461">
        <w:t xml:space="preserve">0.75755 </w:t>
      </w:r>
      <w:r>
        <w:t xml:space="preserve">and for the </w:t>
      </w:r>
      <w:r w:rsidR="00EC010B">
        <w:t xml:space="preserve">dev </w:t>
      </w:r>
      <w:r>
        <w:t xml:space="preserve">dataset </w:t>
      </w:r>
      <w:r w:rsidRPr="00820461">
        <w:t>0.7</w:t>
      </w:r>
      <w:r>
        <w:t>54 accuracy. Can we do better? Well we can surely do a grid search to start with</w:t>
      </w:r>
    </w:p>
    <w:p w:rsidR="00820461" w:rsidRPr="00820461" w:rsidRDefault="00820461" w:rsidP="00820461">
      <w:pPr>
        <w:pStyle w:val="Code"/>
      </w:pPr>
      <w:r w:rsidRPr="00820461">
        <w:t>nn = [1,5,10,15,25,30, 50, 150</w:t>
      </w:r>
      <w:r>
        <w:t>, 300, 1000, 3000</w:t>
      </w:r>
      <w:r w:rsidRPr="00820461">
        <w:t>]</w:t>
      </w:r>
    </w:p>
    <w:p w:rsidR="00820461" w:rsidRPr="00820461" w:rsidRDefault="00820461" w:rsidP="00820461">
      <w:pPr>
        <w:pStyle w:val="Code"/>
      </w:pPr>
      <w:r w:rsidRPr="00820461">
        <w:t>for nn_ in nn:</w:t>
      </w:r>
    </w:p>
    <w:p w:rsidR="00820461" w:rsidRPr="00820461" w:rsidRDefault="00820461" w:rsidP="00820461">
      <w:pPr>
        <w:pStyle w:val="Code"/>
      </w:pPr>
      <w:r w:rsidRPr="00820461">
        <w:t xml:space="preserve">    acc_train, acc_test, sess, cost_history = model(minibatch_size = 50, </w:t>
      </w:r>
    </w:p>
    <w:p w:rsidR="00820461" w:rsidRPr="00820461" w:rsidRDefault="00820461" w:rsidP="00820461">
      <w:pPr>
        <w:pStyle w:val="Code"/>
      </w:pPr>
      <w:r w:rsidRPr="00820461">
        <w:t xml:space="preserve">                              training_epochs = 50, </w:t>
      </w:r>
    </w:p>
    <w:p w:rsidR="00820461" w:rsidRPr="00820461" w:rsidRDefault="00820461" w:rsidP="00820461">
      <w:pPr>
        <w:pStyle w:val="Code"/>
      </w:pPr>
      <w:r w:rsidRPr="00820461">
        <w:t xml:space="preserve">                              features = train, </w:t>
      </w:r>
    </w:p>
    <w:p w:rsidR="00820461" w:rsidRPr="00820461" w:rsidRDefault="00820461" w:rsidP="00820461">
      <w:pPr>
        <w:pStyle w:val="Code"/>
      </w:pPr>
      <w:r w:rsidRPr="00820461">
        <w:t xml:space="preserve">                              classes = labels_, </w:t>
      </w:r>
    </w:p>
    <w:p w:rsidR="00820461" w:rsidRPr="00820461" w:rsidRDefault="00820461" w:rsidP="00820461">
      <w:pPr>
        <w:pStyle w:val="Code"/>
      </w:pPr>
      <w:r w:rsidRPr="00820461">
        <w:t xml:space="preserve">                              logging_step = 50,</w:t>
      </w:r>
    </w:p>
    <w:p w:rsidR="00820461" w:rsidRPr="00820461" w:rsidRDefault="00820461" w:rsidP="00820461">
      <w:pPr>
        <w:pStyle w:val="Code"/>
      </w:pPr>
      <w:r w:rsidRPr="00820461">
        <w:t xml:space="preserve">                              learning_r = 0.001,</w:t>
      </w:r>
    </w:p>
    <w:p w:rsidR="00820461" w:rsidRPr="00820461" w:rsidRDefault="00820461" w:rsidP="00820461">
      <w:pPr>
        <w:pStyle w:val="Code"/>
      </w:pPr>
      <w:r w:rsidRPr="00820461">
        <w:lastRenderedPageBreak/>
        <w:t xml:space="preserve">                              number_neurons = nn_)</w:t>
      </w:r>
    </w:p>
    <w:p w:rsidR="00820461" w:rsidRDefault="00820461" w:rsidP="00820461">
      <w:pPr>
        <w:pStyle w:val="Code"/>
      </w:pPr>
      <w:r w:rsidRPr="00820461">
        <w:t xml:space="preserve">    print('Number</w:t>
      </w:r>
      <w:r w:rsidR="00E00DB0">
        <w:t xml:space="preserve"> of neurons</w:t>
      </w:r>
      <w:r w:rsidRPr="00820461">
        <w:t>:',nn_,'Acc. Train:', acc_train, 'Acc. Test', acc_test)</w:t>
      </w:r>
    </w:p>
    <w:p w:rsidR="00820461" w:rsidRDefault="00820461" w:rsidP="00820461">
      <w:pPr>
        <w:pStyle w:val="BodyTextCont"/>
        <w:ind w:firstLine="0"/>
      </w:pPr>
      <w:r>
        <w:t>keep in mind that this will take quite some time. 3000 neurons are quite a high number, so be warned in case you want to try. We will get the following results (nicely formatted in a table to make reading them easier)</w:t>
      </w:r>
    </w:p>
    <w:tbl>
      <w:tblPr>
        <w:tblStyle w:val="TableGrid"/>
        <w:tblW w:w="0" w:type="auto"/>
        <w:tblLook w:val="04A0" w:firstRow="1" w:lastRow="0" w:firstColumn="1" w:lastColumn="0" w:noHBand="0" w:noVBand="1"/>
      </w:tblPr>
      <w:tblGrid>
        <w:gridCol w:w="2876"/>
        <w:gridCol w:w="2877"/>
        <w:gridCol w:w="2877"/>
      </w:tblGrid>
      <w:tr w:rsidR="00F61B3A" w:rsidTr="00F61B3A">
        <w:tc>
          <w:tcPr>
            <w:tcW w:w="2876" w:type="dxa"/>
          </w:tcPr>
          <w:p w:rsidR="00F61B3A" w:rsidRDefault="00F61B3A" w:rsidP="00F61B3A">
            <w:pPr>
              <w:pStyle w:val="TableHead"/>
            </w:pPr>
            <w:r>
              <w:t>Number of neurons</w:t>
            </w:r>
          </w:p>
        </w:tc>
        <w:tc>
          <w:tcPr>
            <w:tcW w:w="2877" w:type="dxa"/>
          </w:tcPr>
          <w:p w:rsidR="00F61B3A" w:rsidRDefault="00F61B3A" w:rsidP="00F61B3A">
            <w:pPr>
              <w:pStyle w:val="TableHead"/>
            </w:pPr>
            <w:r>
              <w:t>Accuracy on the train dataset</w:t>
            </w:r>
          </w:p>
        </w:tc>
        <w:tc>
          <w:tcPr>
            <w:tcW w:w="2877" w:type="dxa"/>
          </w:tcPr>
          <w:p w:rsidR="00F61B3A" w:rsidRDefault="00F61B3A" w:rsidP="00F61B3A">
            <w:pPr>
              <w:pStyle w:val="TableHead"/>
            </w:pPr>
            <w:r>
              <w:t>Accuracy on the test dataset</w:t>
            </w:r>
          </w:p>
        </w:tc>
      </w:tr>
      <w:tr w:rsidR="00F61B3A" w:rsidTr="00F61B3A">
        <w:tc>
          <w:tcPr>
            <w:tcW w:w="2876" w:type="dxa"/>
          </w:tcPr>
          <w:p w:rsidR="00F61B3A" w:rsidRDefault="00F61B3A" w:rsidP="00F61B3A">
            <w:pPr>
              <w:pStyle w:val="TableText"/>
            </w:pPr>
            <w:r>
              <w:t>1</w:t>
            </w:r>
          </w:p>
        </w:tc>
        <w:tc>
          <w:tcPr>
            <w:tcW w:w="2877" w:type="dxa"/>
          </w:tcPr>
          <w:p w:rsidR="00F61B3A" w:rsidRPr="00E00DB0" w:rsidRDefault="00E00DB0" w:rsidP="00E00DB0">
            <w:pPr>
              <w:pStyle w:val="TableText"/>
            </w:pPr>
            <w:r w:rsidRPr="00E00DB0">
              <w:t>0.201383</w:t>
            </w:r>
          </w:p>
        </w:tc>
        <w:tc>
          <w:tcPr>
            <w:tcW w:w="2877" w:type="dxa"/>
          </w:tcPr>
          <w:p w:rsidR="00F61B3A" w:rsidRPr="00E00DB0" w:rsidRDefault="00E00DB0" w:rsidP="00E00DB0">
            <w:pPr>
              <w:pStyle w:val="TableText"/>
            </w:pPr>
            <w:r w:rsidRPr="00E00DB0">
              <w:t>0.2042</w:t>
            </w:r>
          </w:p>
        </w:tc>
      </w:tr>
      <w:tr w:rsidR="00F61B3A" w:rsidTr="00F61B3A">
        <w:tc>
          <w:tcPr>
            <w:tcW w:w="2876" w:type="dxa"/>
          </w:tcPr>
          <w:p w:rsidR="00F61B3A" w:rsidRDefault="00F61B3A" w:rsidP="00F61B3A">
            <w:pPr>
              <w:pStyle w:val="TableText"/>
            </w:pPr>
            <w:r>
              <w:t>5</w:t>
            </w:r>
          </w:p>
        </w:tc>
        <w:tc>
          <w:tcPr>
            <w:tcW w:w="2877" w:type="dxa"/>
          </w:tcPr>
          <w:p w:rsidR="00F61B3A" w:rsidRPr="00E00DB0" w:rsidRDefault="00E00DB0" w:rsidP="00E00DB0">
            <w:pPr>
              <w:pStyle w:val="TableText"/>
            </w:pPr>
            <w:r w:rsidRPr="00E00DB0">
              <w:t>0.639417</w:t>
            </w:r>
          </w:p>
        </w:tc>
        <w:tc>
          <w:tcPr>
            <w:tcW w:w="2877" w:type="dxa"/>
          </w:tcPr>
          <w:p w:rsidR="00F61B3A" w:rsidRPr="00E00DB0" w:rsidRDefault="00E00DB0" w:rsidP="00E00DB0">
            <w:pPr>
              <w:pStyle w:val="TableText"/>
            </w:pPr>
            <w:r w:rsidRPr="00E00DB0">
              <w:t>0.6377</w:t>
            </w:r>
          </w:p>
        </w:tc>
      </w:tr>
      <w:tr w:rsidR="00F61B3A" w:rsidTr="00F61B3A">
        <w:tc>
          <w:tcPr>
            <w:tcW w:w="2876" w:type="dxa"/>
          </w:tcPr>
          <w:p w:rsidR="00F61B3A" w:rsidRDefault="00F61B3A" w:rsidP="00F61B3A">
            <w:pPr>
              <w:pStyle w:val="TableText"/>
            </w:pPr>
            <w:r>
              <w:t>10</w:t>
            </w:r>
          </w:p>
        </w:tc>
        <w:tc>
          <w:tcPr>
            <w:tcW w:w="2877" w:type="dxa"/>
          </w:tcPr>
          <w:p w:rsidR="00F61B3A" w:rsidRPr="00E00DB0" w:rsidRDefault="00D767A0" w:rsidP="00E00DB0">
            <w:pPr>
              <w:pStyle w:val="TableText"/>
            </w:pPr>
            <w:r w:rsidRPr="00D767A0">
              <w:t>0.639183</w:t>
            </w:r>
          </w:p>
        </w:tc>
        <w:tc>
          <w:tcPr>
            <w:tcW w:w="2877" w:type="dxa"/>
          </w:tcPr>
          <w:p w:rsidR="00F61B3A" w:rsidRPr="00E00DB0" w:rsidRDefault="00D767A0" w:rsidP="00E00DB0">
            <w:pPr>
              <w:pStyle w:val="TableText"/>
            </w:pPr>
            <w:r w:rsidRPr="00D767A0">
              <w:t>0.6348</w:t>
            </w:r>
          </w:p>
        </w:tc>
      </w:tr>
      <w:tr w:rsidR="00F61B3A" w:rsidTr="00F61B3A">
        <w:tc>
          <w:tcPr>
            <w:tcW w:w="2876" w:type="dxa"/>
          </w:tcPr>
          <w:p w:rsidR="00F61B3A" w:rsidRDefault="00F61B3A" w:rsidP="00F61B3A">
            <w:pPr>
              <w:pStyle w:val="TableText"/>
            </w:pPr>
            <w:r>
              <w:t>15</w:t>
            </w:r>
          </w:p>
        </w:tc>
        <w:tc>
          <w:tcPr>
            <w:tcW w:w="2877" w:type="dxa"/>
          </w:tcPr>
          <w:p w:rsidR="00F61B3A" w:rsidRPr="00E00DB0" w:rsidRDefault="00D767A0" w:rsidP="00E00DB0">
            <w:pPr>
              <w:pStyle w:val="TableText"/>
            </w:pPr>
            <w:r w:rsidRPr="00D767A0">
              <w:t>0.687183</w:t>
            </w:r>
          </w:p>
        </w:tc>
        <w:tc>
          <w:tcPr>
            <w:tcW w:w="2877" w:type="dxa"/>
          </w:tcPr>
          <w:p w:rsidR="00F61B3A" w:rsidRPr="00E00DB0" w:rsidRDefault="00D767A0" w:rsidP="00E00DB0">
            <w:pPr>
              <w:pStyle w:val="TableText"/>
            </w:pPr>
            <w:r w:rsidRPr="00D767A0">
              <w:t>0.6815</w:t>
            </w:r>
          </w:p>
        </w:tc>
      </w:tr>
      <w:tr w:rsidR="00F61B3A" w:rsidTr="00F61B3A">
        <w:tc>
          <w:tcPr>
            <w:tcW w:w="2876" w:type="dxa"/>
          </w:tcPr>
          <w:p w:rsidR="00F61B3A" w:rsidRDefault="00F61B3A" w:rsidP="00F61B3A">
            <w:pPr>
              <w:pStyle w:val="TableText"/>
            </w:pPr>
            <w:r>
              <w:t>25</w:t>
            </w:r>
          </w:p>
        </w:tc>
        <w:tc>
          <w:tcPr>
            <w:tcW w:w="2877" w:type="dxa"/>
          </w:tcPr>
          <w:p w:rsidR="00F61B3A" w:rsidRPr="00E00DB0" w:rsidRDefault="00D767A0" w:rsidP="00E00DB0">
            <w:pPr>
              <w:pStyle w:val="TableText"/>
            </w:pPr>
            <w:r w:rsidRPr="00D767A0">
              <w:t>0.690917</w:t>
            </w:r>
          </w:p>
        </w:tc>
        <w:tc>
          <w:tcPr>
            <w:tcW w:w="2877" w:type="dxa"/>
          </w:tcPr>
          <w:p w:rsidR="00F61B3A" w:rsidRPr="00E00DB0" w:rsidRDefault="00D767A0" w:rsidP="00E00DB0">
            <w:pPr>
              <w:pStyle w:val="TableText"/>
            </w:pPr>
            <w:r w:rsidRPr="00D767A0">
              <w:t>0.6917</w:t>
            </w:r>
          </w:p>
        </w:tc>
      </w:tr>
      <w:tr w:rsidR="00F61B3A" w:rsidTr="00F61B3A">
        <w:tc>
          <w:tcPr>
            <w:tcW w:w="2876" w:type="dxa"/>
          </w:tcPr>
          <w:p w:rsidR="00F61B3A" w:rsidRDefault="00F61B3A" w:rsidP="00F61B3A">
            <w:pPr>
              <w:pStyle w:val="TableText"/>
            </w:pPr>
            <w:r>
              <w:t>30</w:t>
            </w:r>
          </w:p>
        </w:tc>
        <w:tc>
          <w:tcPr>
            <w:tcW w:w="2877" w:type="dxa"/>
          </w:tcPr>
          <w:p w:rsidR="00F61B3A" w:rsidRPr="00E00DB0" w:rsidRDefault="00D767A0" w:rsidP="00E00DB0">
            <w:pPr>
              <w:pStyle w:val="TableText"/>
            </w:pPr>
            <w:r w:rsidRPr="00D767A0">
              <w:t>0.6965</w:t>
            </w:r>
          </w:p>
        </w:tc>
        <w:tc>
          <w:tcPr>
            <w:tcW w:w="2877" w:type="dxa"/>
          </w:tcPr>
          <w:p w:rsidR="00F61B3A" w:rsidRPr="00E00DB0" w:rsidRDefault="00D767A0" w:rsidP="00E00DB0">
            <w:pPr>
              <w:pStyle w:val="TableText"/>
            </w:pPr>
            <w:r w:rsidRPr="00D767A0">
              <w:t>0.6887</w:t>
            </w:r>
          </w:p>
        </w:tc>
      </w:tr>
      <w:tr w:rsidR="00F61B3A" w:rsidTr="00F61B3A">
        <w:tc>
          <w:tcPr>
            <w:tcW w:w="2876" w:type="dxa"/>
          </w:tcPr>
          <w:p w:rsidR="00F61B3A" w:rsidRDefault="00F61B3A" w:rsidP="00F61B3A">
            <w:pPr>
              <w:pStyle w:val="TableText"/>
            </w:pPr>
            <w:r>
              <w:t>50</w:t>
            </w:r>
          </w:p>
        </w:tc>
        <w:tc>
          <w:tcPr>
            <w:tcW w:w="2877" w:type="dxa"/>
          </w:tcPr>
          <w:p w:rsidR="00F61B3A" w:rsidRPr="00E00DB0" w:rsidRDefault="00D767A0" w:rsidP="00E00DB0">
            <w:pPr>
              <w:pStyle w:val="TableText"/>
            </w:pPr>
            <w:r w:rsidRPr="00D767A0">
              <w:t>0.73665</w:t>
            </w:r>
          </w:p>
        </w:tc>
        <w:tc>
          <w:tcPr>
            <w:tcW w:w="2877" w:type="dxa"/>
          </w:tcPr>
          <w:p w:rsidR="00F61B3A" w:rsidRPr="00E00DB0" w:rsidRDefault="00D767A0" w:rsidP="00E00DB0">
            <w:pPr>
              <w:pStyle w:val="TableText"/>
            </w:pPr>
            <w:r w:rsidRPr="00D767A0">
              <w:t>0.7369</w:t>
            </w:r>
          </w:p>
        </w:tc>
      </w:tr>
      <w:tr w:rsidR="00F61B3A" w:rsidTr="00F61B3A">
        <w:tc>
          <w:tcPr>
            <w:tcW w:w="2876" w:type="dxa"/>
          </w:tcPr>
          <w:p w:rsidR="00F61B3A" w:rsidRDefault="00F61B3A" w:rsidP="00F61B3A">
            <w:pPr>
              <w:pStyle w:val="TableText"/>
            </w:pPr>
            <w:r>
              <w:t>150</w:t>
            </w:r>
          </w:p>
        </w:tc>
        <w:tc>
          <w:tcPr>
            <w:tcW w:w="2877" w:type="dxa"/>
          </w:tcPr>
          <w:p w:rsidR="00F61B3A" w:rsidRPr="00E00DB0" w:rsidRDefault="00D767A0" w:rsidP="00E00DB0">
            <w:pPr>
              <w:pStyle w:val="TableText"/>
            </w:pPr>
            <w:r w:rsidRPr="00D767A0">
              <w:t>0.78545</w:t>
            </w:r>
          </w:p>
        </w:tc>
        <w:tc>
          <w:tcPr>
            <w:tcW w:w="2877" w:type="dxa"/>
          </w:tcPr>
          <w:p w:rsidR="00F61B3A" w:rsidRPr="00E00DB0" w:rsidRDefault="00D767A0" w:rsidP="00E00DB0">
            <w:pPr>
              <w:pStyle w:val="TableText"/>
            </w:pPr>
            <w:r w:rsidRPr="00D767A0">
              <w:t>0.7848</w:t>
            </w:r>
          </w:p>
        </w:tc>
      </w:tr>
      <w:tr w:rsidR="00F61B3A" w:rsidTr="00F61B3A">
        <w:tc>
          <w:tcPr>
            <w:tcW w:w="2876" w:type="dxa"/>
          </w:tcPr>
          <w:p w:rsidR="00F61B3A" w:rsidRDefault="00F61B3A" w:rsidP="00F61B3A">
            <w:pPr>
              <w:pStyle w:val="TableText"/>
            </w:pPr>
            <w:r>
              <w:t>300</w:t>
            </w:r>
          </w:p>
        </w:tc>
        <w:tc>
          <w:tcPr>
            <w:tcW w:w="2877" w:type="dxa"/>
          </w:tcPr>
          <w:p w:rsidR="00F61B3A" w:rsidRPr="00E00DB0" w:rsidRDefault="00D767A0" w:rsidP="00E00DB0">
            <w:pPr>
              <w:pStyle w:val="TableText"/>
            </w:pPr>
            <w:r w:rsidRPr="00D767A0">
              <w:t>0.806267</w:t>
            </w:r>
          </w:p>
        </w:tc>
        <w:tc>
          <w:tcPr>
            <w:tcW w:w="2877" w:type="dxa"/>
          </w:tcPr>
          <w:p w:rsidR="00F61B3A" w:rsidRPr="00E00DB0" w:rsidRDefault="00D767A0" w:rsidP="00E00DB0">
            <w:pPr>
              <w:pStyle w:val="TableText"/>
            </w:pPr>
            <w:r w:rsidRPr="00D767A0">
              <w:t>0.8067</w:t>
            </w:r>
          </w:p>
        </w:tc>
      </w:tr>
      <w:tr w:rsidR="00F61B3A" w:rsidTr="00F61B3A">
        <w:tc>
          <w:tcPr>
            <w:tcW w:w="2876" w:type="dxa"/>
          </w:tcPr>
          <w:p w:rsidR="00F61B3A" w:rsidRDefault="00F61B3A" w:rsidP="00F61B3A">
            <w:pPr>
              <w:pStyle w:val="TableText"/>
            </w:pPr>
            <w:r>
              <w:t>1000</w:t>
            </w:r>
          </w:p>
        </w:tc>
        <w:tc>
          <w:tcPr>
            <w:tcW w:w="2877" w:type="dxa"/>
          </w:tcPr>
          <w:p w:rsidR="00F61B3A" w:rsidRPr="00E00DB0" w:rsidRDefault="00D767A0" w:rsidP="00E00DB0">
            <w:pPr>
              <w:pStyle w:val="TableText"/>
            </w:pPr>
            <w:r w:rsidRPr="00D767A0">
              <w:t>0.828117</w:t>
            </w:r>
          </w:p>
        </w:tc>
        <w:tc>
          <w:tcPr>
            <w:tcW w:w="2877" w:type="dxa"/>
          </w:tcPr>
          <w:p w:rsidR="00F61B3A" w:rsidRPr="00E00DB0" w:rsidRDefault="00D767A0" w:rsidP="00E00DB0">
            <w:pPr>
              <w:pStyle w:val="TableText"/>
            </w:pPr>
            <w:r w:rsidRPr="00D767A0">
              <w:t>0.8316</w:t>
            </w:r>
          </w:p>
        </w:tc>
      </w:tr>
      <w:tr w:rsidR="00F61B3A" w:rsidTr="00F61B3A">
        <w:tc>
          <w:tcPr>
            <w:tcW w:w="2876" w:type="dxa"/>
          </w:tcPr>
          <w:p w:rsidR="00F61B3A" w:rsidRDefault="00F61B3A" w:rsidP="00F61B3A">
            <w:pPr>
              <w:pStyle w:val="TableText"/>
            </w:pPr>
            <w:r>
              <w:t>3000</w:t>
            </w:r>
          </w:p>
        </w:tc>
        <w:tc>
          <w:tcPr>
            <w:tcW w:w="2877" w:type="dxa"/>
          </w:tcPr>
          <w:p w:rsidR="00F61B3A" w:rsidRPr="00E00DB0" w:rsidRDefault="00D767A0" w:rsidP="00E00DB0">
            <w:pPr>
              <w:pStyle w:val="TableText"/>
            </w:pPr>
            <w:r w:rsidRPr="00D767A0">
              <w:t>0.8468</w:t>
            </w:r>
          </w:p>
        </w:tc>
        <w:tc>
          <w:tcPr>
            <w:tcW w:w="2877" w:type="dxa"/>
          </w:tcPr>
          <w:p w:rsidR="00F61B3A" w:rsidRPr="00E00DB0" w:rsidRDefault="00D767A0" w:rsidP="00E00DB0">
            <w:pPr>
              <w:pStyle w:val="TableText"/>
            </w:pPr>
            <w:r w:rsidRPr="00D767A0">
              <w:t>0.8416</w:t>
            </w:r>
          </w:p>
        </w:tc>
      </w:tr>
    </w:tbl>
    <w:p w:rsidR="00442419" w:rsidRDefault="00442419" w:rsidP="00442419">
      <w:pPr>
        <w:pStyle w:val="BodyTextCont"/>
        <w:ind w:firstLine="0"/>
      </w:pPr>
    </w:p>
    <w:p w:rsidR="00442419" w:rsidRDefault="00442419" w:rsidP="00442419">
      <w:pPr>
        <w:pStyle w:val="BodyTextCont"/>
        <w:ind w:firstLine="0"/>
      </w:pPr>
      <w:r>
        <w:t xml:space="preserve">Not surprisingly more neurons deliver better accuracy, with no signs of overfitting of the train dataset, since the accuracy on the </w:t>
      </w:r>
      <w:r w:rsidR="00727E70">
        <w:t>dev</w:t>
      </w:r>
      <w:r>
        <w:t xml:space="preserve"> dataset is almost equal to the one on the train dataset. In Figure 7-26 </w:t>
      </w:r>
      <w:r w:rsidR="00B93E14">
        <w:t xml:space="preserve">you can see a plot of the accuracy on the test dataset vs. the number of neurons in the hidden layer. Note that the x-axis uses a </w:t>
      </w:r>
      <w:r w:rsidR="00DF22BE">
        <w:t>logarithmic</w:t>
      </w:r>
      <w:r w:rsidR="00B93E14">
        <w:t xml:space="preserve"> scale, to make the changes more evident.</w:t>
      </w:r>
    </w:p>
    <w:p w:rsidR="00B93E14" w:rsidRDefault="00B93E14" w:rsidP="00B93E14">
      <w:pPr>
        <w:pStyle w:val="FigureCaption"/>
      </w:pPr>
      <w:r>
        <w:t>Figure 7-26: accuracy on the test dataset vs. the number of neurons in the hidden layer.</w:t>
      </w:r>
    </w:p>
    <w:p w:rsidR="00B93E14" w:rsidRDefault="00B93E14" w:rsidP="00442419">
      <w:pPr>
        <w:pStyle w:val="BodyTextCont"/>
        <w:ind w:firstLine="0"/>
      </w:pPr>
      <w:r>
        <w:rPr>
          <w:noProof/>
        </w:rPr>
        <w:lastRenderedPageBreak/>
        <w:drawing>
          <wp:inline distT="0" distB="0" distL="0" distR="0">
            <wp:extent cx="3335655" cy="2730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35655" cy="2730500"/>
                    </a:xfrm>
                    <a:prstGeom prst="rect">
                      <a:avLst/>
                    </a:prstGeom>
                    <a:noFill/>
                    <a:ln>
                      <a:noFill/>
                    </a:ln>
                  </pic:spPr>
                </pic:pic>
              </a:graphicData>
            </a:graphic>
          </wp:inline>
        </w:drawing>
      </w:r>
    </w:p>
    <w:p w:rsidR="00B93E14" w:rsidRDefault="00B93E14" w:rsidP="00442419">
      <w:pPr>
        <w:pStyle w:val="BodyTextCont"/>
        <w:ind w:firstLine="0"/>
      </w:pPr>
      <w:r>
        <w:t xml:space="preserve">If you goal would be to reach 80% of accuracy you could well stop here. But there are a few things to consider: </w:t>
      </w:r>
      <w:r w:rsidR="00424E5D">
        <w:t>first</w:t>
      </w:r>
      <w:r>
        <w:t xml:space="preserve">, we may be able to do better, and secondly training the network with 3000 neurons takes quite some time. </w:t>
      </w:r>
      <w:r w:rsidR="00A70665">
        <w:t xml:space="preserve">On my laptop roughly 35 minutes. </w:t>
      </w:r>
      <w:r>
        <w:t>We should see if we can get the same result in a fraction of the time. We want a model that trains as fast as we can!</w:t>
      </w:r>
      <w:r w:rsidR="00805E6F">
        <w:t xml:space="preserve"> </w:t>
      </w:r>
      <w:r w:rsidR="00A70665">
        <w:t>L</w:t>
      </w:r>
      <w:r w:rsidR="00805E6F">
        <w:t>et's try a slightly different approach.</w:t>
      </w:r>
      <w:r w:rsidR="00193DE3">
        <w:t xml:space="preserve"> Since we want to be faster let's consider a model with 4 layers. We could </w:t>
      </w:r>
      <w:proofErr w:type="gramStart"/>
      <w:r w:rsidR="00193DE3">
        <w:t>actually tune</w:t>
      </w:r>
      <w:proofErr w:type="gramEnd"/>
      <w:r w:rsidR="00193DE3">
        <w:t xml:space="preserve"> also the number of layers but let's stick to 4 for this example and let's tune the other parameters. We will try to find the optimal value for: learning rate, minibatch size, number of neurons in each layers and number of epochs. We will use random search. For each parameter we will select randomly 10 values:</w:t>
      </w:r>
    </w:p>
    <w:p w:rsidR="00193DE3" w:rsidRDefault="00193DE3" w:rsidP="00193DE3">
      <w:pPr>
        <w:pStyle w:val="Bullet"/>
      </w:pPr>
      <w:r>
        <w:t>Number of neurons: between 35 and 60</w:t>
      </w:r>
    </w:p>
    <w:p w:rsidR="00193DE3" w:rsidRPr="00193DE3" w:rsidRDefault="00193DE3" w:rsidP="00193DE3">
      <w:pPr>
        <w:pStyle w:val="Bullet"/>
      </w:pPr>
      <w:r>
        <w:t xml:space="preserve">Learning rate: we will use the search on the logarithmic scale between </w:t>
      </w:r>
      <m:oMath>
        <m:sSup>
          <m:sSupPr>
            <m:ctrlPr>
              <w:rPr>
                <w:rFonts w:ascii="Cambria Math" w:hAnsi="Cambria Math"/>
                <w:i/>
              </w:rPr>
            </m:ctrlPr>
          </m:sSupPr>
          <m:e>
            <m:r>
              <w:rPr>
                <w:rFonts w:ascii="Cambria Math" w:hAnsi="Cambria Math"/>
              </w:rPr>
              <m:t>10</m:t>
            </m:r>
          </m:e>
          <m:sup>
            <m:r>
              <w:rPr>
                <w:rFonts w:ascii="Cambria Math" w:hAnsi="Cambria Math"/>
              </w:rPr>
              <m:t>-1</m:t>
            </m:r>
          </m:sup>
        </m:sSup>
      </m:oMath>
      <w:r>
        <w:t xml:space="preserve"> and </w:t>
      </w:r>
      <m:oMath>
        <m:sSup>
          <m:sSupPr>
            <m:ctrlPr>
              <w:rPr>
                <w:rFonts w:ascii="Cambria Math" w:hAnsi="Cambria Math"/>
                <w:i/>
              </w:rPr>
            </m:ctrlPr>
          </m:sSupPr>
          <m:e>
            <m:r>
              <w:rPr>
                <w:rFonts w:ascii="Cambria Math" w:hAnsi="Cambria Math"/>
              </w:rPr>
              <m:t>10</m:t>
            </m:r>
          </m:e>
          <m:sup>
            <m:r>
              <w:rPr>
                <w:rFonts w:ascii="Cambria Math" w:hAnsi="Cambria Math"/>
              </w:rPr>
              <m:t>-3</m:t>
            </m:r>
          </m:sup>
        </m:sSup>
      </m:oMath>
    </w:p>
    <w:p w:rsidR="00193DE3" w:rsidRDefault="00193DE3" w:rsidP="00193DE3">
      <w:pPr>
        <w:pStyle w:val="Bullet"/>
      </w:pPr>
      <w:r>
        <w:t>Minibatch size: between 20 and 80</w:t>
      </w:r>
    </w:p>
    <w:p w:rsidR="00193DE3" w:rsidRDefault="00193DE3" w:rsidP="00193DE3">
      <w:pPr>
        <w:pStyle w:val="Bullet"/>
      </w:pPr>
      <w:r>
        <w:t>Number of epochs: between 40 and 100</w:t>
      </w:r>
    </w:p>
    <w:p w:rsidR="00C7020E" w:rsidRDefault="00C7020E" w:rsidP="00C7020E">
      <w:pPr>
        <w:pStyle w:val="BodyTextCont"/>
        <w:ind w:firstLine="0"/>
      </w:pPr>
      <w:r>
        <w:t>We can create arrays with the possible values with this code</w:t>
      </w:r>
    </w:p>
    <w:p w:rsidR="00C7020E" w:rsidRPr="00C7020E" w:rsidRDefault="00C7020E" w:rsidP="00C7020E">
      <w:pPr>
        <w:pStyle w:val="Code"/>
      </w:pPr>
      <w:r w:rsidRPr="00C7020E">
        <w:t>neurons_ = np.random.randint(low=35, high=60.0, size=(10))</w:t>
      </w:r>
    </w:p>
    <w:p w:rsidR="00C7020E" w:rsidRPr="00C7020E" w:rsidRDefault="00C7020E" w:rsidP="00C7020E">
      <w:pPr>
        <w:pStyle w:val="Code"/>
      </w:pPr>
      <w:r w:rsidRPr="00C7020E">
        <w:t>r = -np.random.random([10])*3.0-1</w:t>
      </w:r>
    </w:p>
    <w:p w:rsidR="00C7020E" w:rsidRPr="00C7020E" w:rsidRDefault="00C7020E" w:rsidP="00C7020E">
      <w:pPr>
        <w:pStyle w:val="Code"/>
      </w:pPr>
      <w:r w:rsidRPr="00C7020E">
        <w:t>learning_ = 10**r</w:t>
      </w:r>
    </w:p>
    <w:p w:rsidR="00C7020E" w:rsidRPr="00C7020E" w:rsidRDefault="00C7020E" w:rsidP="00C7020E">
      <w:pPr>
        <w:pStyle w:val="Code"/>
      </w:pPr>
      <w:r w:rsidRPr="00C7020E">
        <w:t>mb_size_ = np.random.randint(low=20, high=80, size = 10)</w:t>
      </w:r>
    </w:p>
    <w:p w:rsidR="00C7020E" w:rsidRDefault="00C7020E" w:rsidP="00C7020E">
      <w:pPr>
        <w:pStyle w:val="Code"/>
      </w:pPr>
      <w:r w:rsidRPr="00C7020E">
        <w:t>epochs_ = np.random.randint(low = 40, high = 100, size = (10))</w:t>
      </w:r>
    </w:p>
    <w:p w:rsidR="00C7020E" w:rsidRDefault="00C7020E" w:rsidP="00C7020E">
      <w:pPr>
        <w:pStyle w:val="BodyTextCont"/>
        <w:ind w:firstLine="0"/>
      </w:pPr>
      <w:r>
        <w:t xml:space="preserve">Note that we will not try all possible combinations, but we will consider only ten possible combinations: the first value of each array, the second value of each array and so on. </w:t>
      </w:r>
      <w:r w:rsidR="00DF22BE">
        <w:t xml:space="preserve">I want to show you how efficient random search can be with just 10 evaluations! </w:t>
      </w:r>
      <w:r>
        <w:t>We can test our model with the following loop</w:t>
      </w:r>
    </w:p>
    <w:p w:rsidR="00C7020E" w:rsidRPr="00C7020E" w:rsidRDefault="00C7020E" w:rsidP="00C7020E">
      <w:pPr>
        <w:pStyle w:val="Code"/>
      </w:pPr>
      <w:r w:rsidRPr="00C7020E">
        <w:t>for i in range(len(neurons_)):</w:t>
      </w:r>
    </w:p>
    <w:p w:rsidR="00C7020E" w:rsidRPr="00C7020E" w:rsidRDefault="00C7020E" w:rsidP="00C7020E">
      <w:pPr>
        <w:pStyle w:val="Code"/>
      </w:pPr>
      <w:r w:rsidRPr="00C7020E">
        <w:t xml:space="preserve">    acc_train, acc_test, sess, cost_history = model_layers(minibatch_size = mb_size_[i], </w:t>
      </w:r>
    </w:p>
    <w:p w:rsidR="00C7020E" w:rsidRPr="00C7020E" w:rsidRDefault="00C7020E" w:rsidP="00C7020E">
      <w:pPr>
        <w:pStyle w:val="Code"/>
      </w:pPr>
      <w:r w:rsidRPr="00C7020E">
        <w:lastRenderedPageBreak/>
        <w:t xml:space="preserve">                              training_epochs = epochs_[i], </w:t>
      </w:r>
    </w:p>
    <w:p w:rsidR="00C7020E" w:rsidRPr="00C7020E" w:rsidRDefault="00C7020E" w:rsidP="00C7020E">
      <w:pPr>
        <w:pStyle w:val="Code"/>
      </w:pPr>
      <w:r w:rsidRPr="00C7020E">
        <w:t xml:space="preserve">                              features = train, </w:t>
      </w:r>
    </w:p>
    <w:p w:rsidR="00C7020E" w:rsidRPr="00C7020E" w:rsidRDefault="00C7020E" w:rsidP="00C7020E">
      <w:pPr>
        <w:pStyle w:val="Code"/>
      </w:pPr>
      <w:r w:rsidRPr="00C7020E">
        <w:t xml:space="preserve">                              classes = labels_, </w:t>
      </w:r>
    </w:p>
    <w:p w:rsidR="00C7020E" w:rsidRPr="00C7020E" w:rsidRDefault="00C7020E" w:rsidP="00C7020E">
      <w:pPr>
        <w:pStyle w:val="Code"/>
      </w:pPr>
      <w:r w:rsidRPr="00C7020E">
        <w:t xml:space="preserve">                              logging_step = 50,</w:t>
      </w:r>
    </w:p>
    <w:p w:rsidR="00C7020E" w:rsidRPr="00C7020E" w:rsidRDefault="00C7020E" w:rsidP="00C7020E">
      <w:pPr>
        <w:pStyle w:val="Code"/>
      </w:pPr>
      <w:r w:rsidRPr="00C7020E">
        <w:t xml:space="preserve">                              learning_r = learning_[i],</w:t>
      </w:r>
    </w:p>
    <w:p w:rsidR="00C7020E" w:rsidRPr="00C7020E" w:rsidRDefault="00C7020E" w:rsidP="00C7020E">
      <w:pPr>
        <w:pStyle w:val="Code"/>
      </w:pPr>
      <w:r w:rsidRPr="00C7020E">
        <w:t xml:space="preserve">                              number_neurons = neurons_[i], debug = False)</w:t>
      </w:r>
    </w:p>
    <w:p w:rsidR="00C7020E" w:rsidRPr="00C7020E" w:rsidRDefault="00C7020E" w:rsidP="00C7020E">
      <w:pPr>
        <w:pStyle w:val="Code"/>
      </w:pPr>
      <w:r w:rsidRPr="00C7020E">
        <w:t xml:space="preserve">    print('</w:t>
      </w:r>
      <w:r>
        <w:t>E</w:t>
      </w:r>
      <w:r w:rsidRPr="00C7020E">
        <w:t>pochs:', epochs_[i], 'Number</w:t>
      </w:r>
      <w:r>
        <w:t xml:space="preserve"> of neurons</w:t>
      </w:r>
      <w:r w:rsidRPr="00C7020E">
        <w:t>:',neurons_[i],'learning</w:t>
      </w:r>
      <w:r>
        <w:t xml:space="preserve"> rate:</w:t>
      </w:r>
      <w:r w:rsidRPr="00C7020E">
        <w:t>', learning_[i], 'mb size',mb_size_[i],</w:t>
      </w:r>
    </w:p>
    <w:p w:rsidR="00C7020E" w:rsidRDefault="00C7020E" w:rsidP="00C7020E">
      <w:pPr>
        <w:pStyle w:val="Code"/>
      </w:pPr>
      <w:r w:rsidRPr="00C7020E">
        <w:t xml:space="preserve">          'Acc. Train:', acc_train, 'Acc. Test', acc_test)</w:t>
      </w:r>
    </w:p>
    <w:p w:rsidR="00FA2E8B" w:rsidRDefault="00057A2E" w:rsidP="00C7020E">
      <w:pPr>
        <w:pStyle w:val="BodyTextCont"/>
        <w:ind w:firstLine="0"/>
      </w:pPr>
      <w:r>
        <w:t>If you run this code you will get a few combinations that ends up in nan, and therefore gets you an accuracy of 0.1 (basically random</w:t>
      </w:r>
      <w:r w:rsidR="00424E5D">
        <w:t xml:space="preserve"> since we have 10 classes</w:t>
      </w:r>
      <w:r>
        <w:t xml:space="preserve">), and a few good combinations. </w:t>
      </w:r>
      <w:r w:rsidR="00D15582">
        <w:t>You</w:t>
      </w:r>
      <w:r>
        <w:t xml:space="preserve"> will find that the combinations with 41 epochs, 41 neurons in each layer, </w:t>
      </w:r>
      <w:r w:rsidR="00D27329">
        <w:t xml:space="preserve">a learning rate of 0.0286 and a minibatch size of 61 gives you an accuracy on the </w:t>
      </w:r>
      <w:r w:rsidR="00342664">
        <w:t>dev</w:t>
      </w:r>
      <w:r w:rsidR="00D27329">
        <w:t xml:space="preserve"> dataset of 0.86. Not bad, considering that this run took 2.5 minutes, so 14 times faster than the model with 1 layer and 3000 neurons and 6% better.</w:t>
      </w:r>
      <w:r w:rsidR="00D15582">
        <w:t xml:space="preserve"> Our naïve initial test gave us an accuracy of 0.75, so with hyperparameter tuning we got 11% better than our initial guess. 11% more accuracy in the deep learning is an incredible result. Even 1 or 2% better is considered a great result normally. What we did should give you an idea of how powerful hyperparameter tuning can be if done properly. Keep in mind you should spend quite some time doing it, and especially thinking about </w:t>
      </w:r>
      <w:r w:rsidR="00D15582" w:rsidRPr="00D15582">
        <w:rPr>
          <w:rStyle w:val="Strong"/>
        </w:rPr>
        <w:t>how</w:t>
      </w:r>
      <w:r w:rsidR="00D15582">
        <w:t xml:space="preserve"> to do it. </w:t>
      </w:r>
    </w:p>
    <w:p w:rsidR="00FA2E8B" w:rsidRDefault="000652F6" w:rsidP="00FA2E8B">
      <w:pPr>
        <w:pStyle w:val="NoteTipCaution"/>
      </w:pPr>
      <w:r>
        <w:t xml:space="preserve">Always think how you want to do your hyperparameter tuning and use your experience or ask for help to someone with experience. It is useless to invest time and resources to try combinations of parameters that you know will not work. For </w:t>
      </w:r>
      <w:r w:rsidR="003A7A60">
        <w:t>example,</w:t>
      </w:r>
      <w:r>
        <w:t xml:space="preserve"> better spend time testing learning rates that are very small than testing learning rates around one.</w:t>
      </w:r>
      <w:r w:rsidR="003A7A60">
        <w:t xml:space="preserve"> Remember that every training round of your network will cost time, even if the results are not useful!</w:t>
      </w:r>
    </w:p>
    <w:p w:rsidR="00C7020E" w:rsidRDefault="00D15582" w:rsidP="00C7020E">
      <w:pPr>
        <w:pStyle w:val="BodyTextCont"/>
        <w:ind w:firstLine="0"/>
      </w:pPr>
      <w:r>
        <w:t xml:space="preserve">The point of this last section is not to get the best model possible, but to give you an idea on how </w:t>
      </w:r>
      <w:r w:rsidR="00371130">
        <w:t xml:space="preserve">the tuning process </w:t>
      </w:r>
      <w:r>
        <w:t>may work. You could go on trying different optimizers (for example Adam), considering wider ranges for the parameters</w:t>
      </w:r>
      <w:r w:rsidR="008B4951">
        <w:t>, more parameter combinations</w:t>
      </w:r>
      <w:r>
        <w:t xml:space="preserve"> and so on.</w:t>
      </w:r>
    </w:p>
    <w:p w:rsidR="00526908" w:rsidRDefault="00526908" w:rsidP="00BD760C">
      <w:pPr>
        <w:pStyle w:val="Heading1"/>
      </w:pPr>
      <w:r>
        <w:t xml:space="preserve">A quick note on </w:t>
      </w:r>
      <w:r w:rsidR="00AD1C6E">
        <w:t>the Radial Basis Function</w:t>
      </w:r>
    </w:p>
    <w:p w:rsidR="00526908" w:rsidRDefault="00526908" w:rsidP="00526908">
      <w:pPr>
        <w:pStyle w:val="BodyTextFirst"/>
      </w:pPr>
      <w:r>
        <w:t xml:space="preserve">Before finishing this </w:t>
      </w:r>
      <w:r w:rsidR="0011099C">
        <w:t>chapter,</w:t>
      </w:r>
      <w:r>
        <w:t xml:space="preserve"> I would like to discuss </w:t>
      </w:r>
      <w:r w:rsidR="0011099C">
        <w:t>a minor point</w:t>
      </w:r>
      <w:r>
        <w:t xml:space="preserve"> about the Radial Basis Function</w:t>
      </w:r>
    </w:p>
    <w:p w:rsidR="00526908" w:rsidRPr="00526908" w:rsidRDefault="00526908" w:rsidP="00526908">
      <w:pPr>
        <w:pStyle w:val="BodyTextFirst"/>
        <w:rPr>
          <w:rFonts w:eastAsiaTheme="minorEastAsia"/>
        </w:rPr>
      </w:pPr>
      <m:oMathPara>
        <m:oMath>
          <m:r>
            <w:rPr>
              <w:rFonts w:ascii="Cambria Math" w:hAnsi="Cambria Math"/>
            </w:rPr>
            <m:t>K</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l</m:t>
                      </m:r>
                    </m:e>
                    <m:sup>
                      <m:r>
                        <w:rPr>
                          <w:rFonts w:ascii="Cambria Math" w:hAnsi="Cambria Math"/>
                        </w:rPr>
                        <m:t>2</m:t>
                      </m:r>
                    </m:sup>
                  </m:sSup>
                </m:den>
              </m:f>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sup>
          </m:sSup>
        </m:oMath>
      </m:oMathPara>
    </w:p>
    <w:p w:rsidR="00526908" w:rsidRDefault="0011099C" w:rsidP="0011099C">
      <w:pPr>
        <w:pStyle w:val="BodyTextFirst"/>
      </w:pPr>
      <w:r>
        <w:t xml:space="preserve">It is important that you understand what the role of the parameter </w:t>
      </w:r>
      <m:oMath>
        <m:r>
          <w:rPr>
            <w:rFonts w:ascii="Cambria Math" w:hAnsi="Cambria Math"/>
          </w:rPr>
          <m:t>l</m:t>
        </m:r>
      </m:oMath>
      <w:r>
        <w:t xml:space="preserve"> is. In our examples we have </w:t>
      </w:r>
      <w:proofErr w:type="spellStart"/>
      <w:r>
        <w:t>choosen</w:t>
      </w:r>
      <w:proofErr w:type="spellEnd"/>
      <w:r>
        <w:t xml:space="preserve"> </w:t>
      </w:r>
      <m:oMath>
        <m:r>
          <w:rPr>
            <w:rFonts w:ascii="Cambria Math" w:hAnsi="Cambria Math"/>
          </w:rPr>
          <m:t>l=2</m:t>
        </m:r>
      </m:oMath>
      <w:r>
        <w:t xml:space="preserve"> but we have not discussed why. The reason is the following. Choosing </w:t>
      </w:r>
      <m:oMath>
        <m:r>
          <w:rPr>
            <w:rFonts w:ascii="Cambria Math" w:hAnsi="Cambria Math"/>
          </w:rPr>
          <m:t>l</m:t>
        </m:r>
      </m:oMath>
      <w:r>
        <w:t xml:space="preserve"> too small, will make the acquisition function developing very narrow peaks </w:t>
      </w:r>
      <w:r w:rsidR="004E4930">
        <w:t xml:space="preserve">around the points we already have </w:t>
      </w:r>
      <w:r>
        <w:t xml:space="preserve">as you can see in the left plot in Figure 7-27. Big values for </w:t>
      </w:r>
      <m:oMath>
        <m:r>
          <w:rPr>
            <w:rFonts w:ascii="Cambria Math" w:hAnsi="Cambria Math"/>
          </w:rPr>
          <m:t>l</m:t>
        </m:r>
      </m:oMath>
      <w:r>
        <w:t xml:space="preserve"> will have a smoothing effect on the acquisition function as you can see in the </w:t>
      </w:r>
      <w:r w:rsidR="004E4930">
        <w:t xml:space="preserve">middle and </w:t>
      </w:r>
      <w:r>
        <w:t>right plot</w:t>
      </w:r>
      <w:r w:rsidR="004E4930">
        <w:t>s</w:t>
      </w:r>
      <w:r>
        <w:t xml:space="preserve"> in Figure 7-27.</w:t>
      </w:r>
    </w:p>
    <w:p w:rsidR="0011099C" w:rsidRDefault="0011099C" w:rsidP="0011099C">
      <w:pPr>
        <w:pStyle w:val="FigureCaption"/>
      </w:pPr>
      <w:r>
        <w:lastRenderedPageBreak/>
        <w:t xml:space="preserve">Figure 7-27: the effect of changing the parameter </w:t>
      </w:r>
      <m:oMath>
        <m:r>
          <w:rPr>
            <w:rFonts w:ascii="Cambria Math" w:hAnsi="Cambria Math"/>
          </w:rPr>
          <m:t>l</m:t>
        </m:r>
      </m:oMath>
      <w:r>
        <w:t xml:space="preserve"> in the radial basis function.</w:t>
      </w:r>
    </w:p>
    <w:p w:rsidR="0011099C" w:rsidRDefault="00FE3631" w:rsidP="0011099C">
      <w:r>
        <w:rPr>
          <w:noProof/>
        </w:rPr>
        <w:drawing>
          <wp:inline distT="0" distB="0" distL="0" distR="0">
            <wp:extent cx="5480050" cy="137795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0050" cy="1377950"/>
                    </a:xfrm>
                    <a:prstGeom prst="rect">
                      <a:avLst/>
                    </a:prstGeom>
                    <a:noFill/>
                    <a:ln>
                      <a:noFill/>
                    </a:ln>
                  </pic:spPr>
                </pic:pic>
              </a:graphicData>
            </a:graphic>
          </wp:inline>
        </w:drawing>
      </w:r>
    </w:p>
    <w:p w:rsidR="00BF6911" w:rsidRPr="0011099C" w:rsidRDefault="00BF6911" w:rsidP="00BF6911">
      <w:pPr>
        <w:pStyle w:val="BodyTextCont"/>
        <w:ind w:firstLine="0"/>
      </w:pPr>
      <w:r>
        <w:t xml:space="preserve">Usually is good practice to avoid values for </w:t>
      </w:r>
      <m:oMath>
        <m:r>
          <w:rPr>
            <w:rFonts w:ascii="Cambria Math" w:hAnsi="Cambria Math"/>
          </w:rPr>
          <m:t>l</m:t>
        </m:r>
      </m:oMath>
      <w:r>
        <w:t xml:space="preserve"> too small or too big, to be able to have a variance that varies in a smooth way between known points, as in Figure 7-27 for </w:t>
      </w:r>
      <m:oMath>
        <m:r>
          <w:rPr>
            <w:rFonts w:ascii="Cambria Math" w:hAnsi="Cambria Math"/>
          </w:rPr>
          <m:t>l=1</m:t>
        </m:r>
      </m:oMath>
      <w:r>
        <w:t xml:space="preserve">. Having a very small </w:t>
      </w:r>
      <m:oMath>
        <m:r>
          <w:rPr>
            <w:rFonts w:ascii="Cambria Math" w:hAnsi="Cambria Math"/>
          </w:rPr>
          <m:t>l</m:t>
        </m:r>
      </m:oMath>
      <w:r>
        <w:t xml:space="preserve"> will make the variance between points almost constant and therefore make the algorithm almost always choose the middle point between points</w:t>
      </w:r>
      <w:r w:rsidR="000F7B9C">
        <w:t>, as you can check from the acquisition function</w:t>
      </w:r>
      <w:r>
        <w:t xml:space="preserve">. While choosing </w:t>
      </w:r>
      <m:oMath>
        <m:r>
          <w:rPr>
            <w:rFonts w:ascii="Cambria Math" w:hAnsi="Cambria Math"/>
          </w:rPr>
          <m:t>l</m:t>
        </m:r>
      </m:oMath>
      <w:r>
        <w:t xml:space="preserve"> big, will make the variance small, and therefore with some acquisition function difficult to use it.</w:t>
      </w:r>
      <w:r w:rsidR="0070063C">
        <w:t xml:space="preserve"> </w:t>
      </w:r>
      <w:r w:rsidR="00E97723">
        <w:t xml:space="preserve">As you can see for </w:t>
      </w:r>
      <m:oMath>
        <m:r>
          <w:rPr>
            <w:rFonts w:ascii="Cambria Math" w:hAnsi="Cambria Math"/>
          </w:rPr>
          <m:t>l=5</m:t>
        </m:r>
      </m:oMath>
      <w:r w:rsidR="00E97723">
        <w:t xml:space="preserve"> in Figure 7-27 the acquisition function is almost constant. </w:t>
      </w:r>
      <w:r w:rsidR="0070063C">
        <w:t>Typical values that are used are around 1 or 2.</w:t>
      </w:r>
    </w:p>
    <w:sectPr w:rsidR="00BF6911" w:rsidRPr="0011099C" w:rsidSect="003173BC">
      <w:headerReference w:type="even" r:id="rId41"/>
      <w:headerReference w:type="default" r:id="rId42"/>
      <w:footerReference w:type="even" r:id="rId43"/>
      <w:footerReference w:type="default" r:id="rId44"/>
      <w:headerReference w:type="first" r:id="rId45"/>
      <w:footerReference w:type="first" r:id="rId46"/>
      <w:pgSz w:w="10800" w:h="13320" w:code="64"/>
      <w:pgMar w:top="540" w:right="1080" w:bottom="540" w:left="1080" w:header="540" w:footer="547"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C3DF4" w:rsidRDefault="001C3DF4">
      <w:r>
        <w:separator/>
      </w:r>
    </w:p>
  </w:endnote>
  <w:endnote w:type="continuationSeparator" w:id="0">
    <w:p w:rsidR="001C3DF4" w:rsidRDefault="001C3D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47441926-AA9A-4C68-9514-DF9532DB9CE6}"/>
    <w:embedBold r:id="rId2" w:fontKey="{878E2DA3-151D-4024-B9C0-4525A367612E}"/>
    <w:embedItalic r:id="rId3" w:fontKey="{77AFEB69-542C-4E08-9DC8-93DA76BF4910}"/>
    <w:embedBoldItalic r:id="rId4" w:fontKey="{694518C1-8332-45A8-9C6E-72D98C3A1256}"/>
  </w:font>
  <w:font w:name="Arial">
    <w:panose1 w:val="020B0604020202020204"/>
    <w:charset w:val="00"/>
    <w:family w:val="swiss"/>
    <w:pitch w:val="variable"/>
    <w:sig w:usb0="E0002EFF" w:usb1="C000785B" w:usb2="00000009" w:usb3="00000000" w:csb0="000001FF" w:csb1="00000000"/>
  </w:font>
  <w:font w:name="Utopia">
    <w:altName w:val="Courier New"/>
    <w:panose1 w:val="00000000000000000000"/>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5" w:fontKey="{1F9D2F71-1D20-4530-B719-811E815C5BDD}"/>
  </w:font>
  <w:font w:name="PMingLiU">
    <w:altName w:val="新細明體"/>
    <w:panose1 w:val="02010601000101010101"/>
    <w:charset w:val="88"/>
    <w:family w:val="roman"/>
    <w:pitch w:val="variable"/>
    <w:sig w:usb0="A00002FF" w:usb1="28CFFCFA" w:usb2="00000016" w:usb3="00000000" w:csb0="00100001" w:csb1="00000000"/>
  </w:font>
  <w:font w:name="TheSansMonoConBlack">
    <w:panose1 w:val="02000506040000020004"/>
    <w:charset w:val="00"/>
    <w:family w:val="moder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6" w:fontKey="{D1100B9D-D976-47E6-9592-74A4F7791F72}"/>
  </w:font>
  <w:font w:name="Utopia Bold">
    <w:panose1 w:val="00000000000000000000"/>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7" w:fontKey="{D3616BA6-6F7B-4319-8A78-22C9AE940069}"/>
  </w:font>
  <w:font w:name="TheSansMonoConNormal">
    <w:altName w:val="Courier New"/>
    <w:panose1 w:val="02000506040000020004"/>
    <w:charset w:val="00"/>
    <w:family w:val="modern"/>
    <w:notTrueType/>
    <w:pitch w:val="variable"/>
    <w:sig w:usb0="00000003" w:usb1="00000000" w:usb2="00000000" w:usb3="00000000" w:csb0="00000001" w:csb1="00000000"/>
  </w:font>
  <w:font w:name="HelveticaNeue Condensed">
    <w:altName w:val="Courier New"/>
    <w:panose1 w:val="020B0506000000000000"/>
    <w:charset w:val="00"/>
    <w:family w:val="swiss"/>
    <w:pitch w:val="variable"/>
    <w:sig w:usb0="800000AF" w:usb1="4000004A" w:usb2="00000000" w:usb3="00000000" w:csb0="00000001" w:csb1="00000000"/>
    <w:embedRegular r:id="rId8" w:fontKey="{D4E63D7F-7A42-4F50-9907-35B19BBEE2EC}"/>
    <w:embedBold r:id="rId9" w:fontKey="{2F4F077E-63EA-4D87-B7BE-D114012ACB59}"/>
  </w:font>
  <w:font w:name="Times">
    <w:altName w:val="Times New Roman"/>
    <w:panose1 w:val="02020603050405020304"/>
    <w:charset w:val="00"/>
    <w:family w:val="roman"/>
    <w:pitch w:val="variable"/>
    <w:sig w:usb0="E0002EFF" w:usb1="C000785B" w:usb2="00000009" w:usb3="00000000" w:csb0="000001FF" w:csb1="00000000"/>
    <w:embedRegular r:id="rId10" w:fontKey="{20747F61-F05D-4E7E-856A-D04635DCB37B}"/>
  </w:font>
  <w:font w:name="HelveticaNeue MediumCond">
    <w:panose1 w:val="00000000000000000000"/>
    <w:charset w:val="00"/>
    <w:family w:val="swiss"/>
    <w:notTrueType/>
    <w:pitch w:val="variable"/>
    <w:sig w:usb0="00000003" w:usb1="00000000" w:usb2="00000000" w:usb3="00000000" w:csb0="00000001" w:csb1="00000000"/>
  </w:font>
  <w:font w:name="HelveticaNeue MediumExt">
    <w:panose1 w:val="00000000000000000000"/>
    <w:charset w:val="00"/>
    <w:family w:val="swiss"/>
    <w:notTrueType/>
    <w:pitch w:val="variable"/>
    <w:sig w:usb0="00000003" w:usb1="00000000" w:usb2="00000000" w:usb3="00000000" w:csb0="00000001" w:csb1="00000000"/>
  </w:font>
  <w:font w:name="Helvetica 65 Medium">
    <w:panose1 w:val="00000000000000000000"/>
    <w:charset w:val="00"/>
    <w:family w:val="swiss"/>
    <w:notTrueType/>
    <w:pitch w:val="variable"/>
    <w:sig w:usb0="00000003" w:usb1="00000000" w:usb2="00000000" w:usb3="00000000" w:csb0="00000001" w:csb1="00000000"/>
  </w:font>
  <w:font w:name="Utopia Black">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embedRegular r:id="rId11" w:fontKey="{65442DFB-9826-4752-9FBF-7073CD860C3B}"/>
  </w:font>
  <w:font w:name="ZapfDingbats">
    <w:altName w:val="Times New Roman"/>
    <w:panose1 w:val="00000000000000000000"/>
    <w:charset w:val="02"/>
    <w:family w:val="decorative"/>
    <w:notTrueType/>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embedRegular r:id="rId12" w:fontKey="{DBC7C786-117D-4BAF-BE94-806AD057ECB2}"/>
    <w:embedItalic r:id="rId13" w:fontKey="{F597988F-0ABA-4C4E-9458-B2823C17A7FE}"/>
    <w:embedBoldItalic r:id="rId14" w:fontKey="{5D402BA8-5BF2-4D34-8CDB-A7325338E90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5E14" w:rsidRPr="00222F70" w:rsidRDefault="00AE5E14">
    <w:pPr>
      <w:pStyle w:val="Footer"/>
      <w:rPr>
        <w:rStyle w:val="PageNumber"/>
      </w:rPr>
    </w:pP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Pr>
        <w:rStyle w:val="PageNumber"/>
        <w:noProof/>
      </w:rPr>
      <w:t>4</w:t>
    </w:r>
    <w:r w:rsidRPr="00222F70">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5E14" w:rsidRPr="00222F70" w:rsidRDefault="00AE5E14" w:rsidP="00384E5F">
    <w:pPr>
      <w:pStyle w:val="Footer"/>
      <w:jc w:val="right"/>
      <w:rPr>
        <w:rStyle w:val="PageNumber"/>
      </w:rPr>
    </w:pP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Pr>
        <w:rStyle w:val="PageNumber"/>
        <w:noProof/>
      </w:rPr>
      <w:t>3</w:t>
    </w:r>
    <w:r w:rsidRPr="00222F70">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31201969"/>
      <w:docPartObj>
        <w:docPartGallery w:val="Page Numbers (Bottom of Page)"/>
        <w:docPartUnique/>
      </w:docPartObj>
    </w:sdtPr>
    <w:sdtEndPr>
      <w:rPr>
        <w:rStyle w:val="DefaultParagraphFont"/>
      </w:rPr>
    </w:sdtEndPr>
    <w:sdtContent>
      <w:p w:rsidR="00AE5E14" w:rsidRDefault="00AE5E14" w:rsidP="003173BC">
        <w:pPr>
          <w:pStyle w:val="FooterText"/>
          <w:spacing w:before="360" w:after="240"/>
          <w:jc w:val="right"/>
        </w:pP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Pr>
            <w:rStyle w:val="PageNumber"/>
            <w:noProof/>
          </w:rPr>
          <w:t>1</w:t>
        </w:r>
        <w:r w:rsidRPr="00222F70">
          <w:rPr>
            <w:rStyle w:val="PageNumbe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C3DF4" w:rsidRDefault="001C3DF4">
      <w:r>
        <w:separator/>
      </w:r>
    </w:p>
  </w:footnote>
  <w:footnote w:type="continuationSeparator" w:id="0">
    <w:p w:rsidR="001C3DF4" w:rsidRDefault="001C3DF4">
      <w:r>
        <w:continuationSeparator/>
      </w:r>
    </w:p>
  </w:footnote>
  <w:footnote w:id="1">
    <w:p w:rsidR="00AE5E14" w:rsidRDefault="00AE5E14">
      <w:r>
        <w:footnoteRef/>
      </w:r>
      <w:r>
        <w:t xml:space="preserve"> Remember that a normal distribution has an exponential form, and the ratio of two exponential is still an exponential.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5E14" w:rsidRPr="003C7D0E" w:rsidRDefault="00AE5E14" w:rsidP="00F62E97">
    <w:pPr>
      <w:pStyle w:val="Header"/>
      <w:rPr>
        <w:sz w:val="14"/>
        <w:szCs w:val="16"/>
      </w:rPr>
    </w:pPr>
    <w:r w:rsidRPr="00225E9A">
      <w:t xml:space="preserve">CHAPTER </w:t>
    </w:r>
    <w:r>
      <w:t>7</w:t>
    </w:r>
    <w:r w:rsidRPr="003C7D0E">
      <w:t xml:space="preserve"> </w:t>
    </w:r>
    <w:r w:rsidRPr="00EB773D">
      <w:rPr>
        <w:rStyle w:val="GrayDingbat"/>
      </w:rPr>
      <w:t></w:t>
    </w:r>
    <w:r w:rsidRPr="00225E9A">
      <w:t xml:space="preserve"> </w:t>
    </w:r>
    <w:r>
      <w:t>HYPERPARAMETER TUNING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5E14" w:rsidRPr="002A45BE" w:rsidRDefault="00AE5E14" w:rsidP="00463BAE">
    <w:pPr>
      <w:pStyle w:val="Header"/>
      <w:ind w:left="-450"/>
      <w:jc w:val="right"/>
      <w:rPr>
        <w:sz w:val="16"/>
        <w:szCs w:val="16"/>
      </w:rPr>
    </w:pPr>
    <w:r>
      <w:t>CHAPTER 7</w:t>
    </w:r>
    <w:r>
      <w:rPr>
        <w:color w:val="BFBFBF"/>
        <w:szCs w:val="16"/>
      </w:rPr>
      <w:t xml:space="preserve"> </w:t>
    </w:r>
    <w:r w:rsidRPr="00EB773D">
      <w:rPr>
        <w:rStyle w:val="GrayDingbat"/>
      </w:rPr>
      <w:t></w:t>
    </w:r>
    <w:r>
      <w:rPr>
        <w:color w:val="BFBFBF"/>
        <w:sz w:val="16"/>
        <w:szCs w:val="16"/>
      </w:rPr>
      <w:t xml:space="preserve"> </w:t>
    </w:r>
    <w:r>
      <w:t>HYPERPARAMETER TUNING</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5E14" w:rsidRDefault="00AE5E14" w:rsidP="007C48CB">
    <w:pPr>
      <w:pStyle w:val="ChapterNumber"/>
    </w:pPr>
    <w:r>
      <w:rPr>
        <w:noProof/>
      </w:rPr>
      <mc:AlternateContent>
        <mc:Choice Requires="wps">
          <w:drawing>
            <wp:anchor distT="0" distB="0" distL="114300" distR="114300" simplePos="0" relativeHeight="251657728" behindDoc="1" locked="0" layoutInCell="1" allowOverlap="1">
              <wp:simplePos x="0" y="0"/>
              <wp:positionH relativeFrom="column">
                <wp:posOffset>-2075180</wp:posOffset>
              </wp:positionH>
              <wp:positionV relativeFrom="paragraph">
                <wp:posOffset>-2176145</wp:posOffset>
              </wp:positionV>
              <wp:extent cx="7574280" cy="3826510"/>
              <wp:effectExtent l="10795" t="5080" r="6350" b="6985"/>
              <wp:wrapNone/>
              <wp:docPr id="1"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74280" cy="382651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D8D8D8"/>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7965919" id="AutoShape 1" o:spid="_x0000_s1026" style="position:absolute;margin-left:-163.4pt;margin-top:-171.35pt;width:596.4pt;height:301.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" filled="f" fillcolor="#d8d8d8"/>
          </w:pict>
        </mc:Fallback>
      </mc:AlternateContent>
    </w:r>
    <w:r>
      <w:t xml:space="preserve">C H A P T E </w:t>
    </w:r>
    <w:proofErr w:type="gramStart"/>
    <w:r>
      <w:t>R  7</w:t>
    </w:r>
    <w:proofErr w:type="gramEnd"/>
  </w:p>
  <w:p w:rsidR="00AE5E14" w:rsidRPr="00B44665" w:rsidRDefault="00AE5E14" w:rsidP="00C54EAA">
    <w:pPr>
      <w:rPr>
        <w:rFonts w:ascii="Wingdings" w:hAnsi="Wingdings"/>
        <w:sz w:val="28"/>
        <w:szCs w:val="28"/>
      </w:rPr>
    </w:pP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370D39AE"/>
    <w:multiLevelType w:val="hybridMultilevel"/>
    <w:tmpl w:val="F4C8507E"/>
    <w:lvl w:ilvl="0" w:tplc="7B1C5656">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3A936702"/>
    <w:multiLevelType w:val="hybridMultilevel"/>
    <w:tmpl w:val="6E9E27F2"/>
    <w:lvl w:ilvl="0" w:tplc="F94443AC">
      <w:start w:val="1"/>
      <w:numFmt w:val="lowerLetter"/>
      <w:pStyle w:val="NumSubList"/>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6"/>
  </w:num>
  <w:num w:numId="2">
    <w:abstractNumId w:val="0"/>
  </w:num>
  <w:num w:numId="3">
    <w:abstractNumId w:val="7"/>
  </w:num>
  <w:num w:numId="4">
    <w:abstractNumId w:val="2"/>
  </w:num>
  <w:num w:numId="5">
    <w:abstractNumId w:val="5"/>
  </w:num>
  <w:num w:numId="6">
    <w:abstractNumId w:val="1"/>
  </w:num>
  <w:num w:numId="7">
    <w:abstractNumId w:val="3"/>
  </w:num>
  <w:num w:numId="8">
    <w:abstractNumId w:val="4"/>
  </w:num>
  <w:num w:numId="9">
    <w:abstractNumId w:val="3"/>
    <w:lvlOverride w:ilvl="0">
      <w:startOverride w:val="1"/>
    </w:lvlOverride>
  </w:num>
  <w:num w:numId="10">
    <w:abstractNumId w:val="3"/>
    <w:lvlOverride w:ilvl="0">
      <w:startOverride w:val="1"/>
    </w:lvlOverride>
  </w:num>
  <w:num w:numId="11">
    <w:abstractNumId w:val="3"/>
    <w:lvlOverride w:ilvl="0">
      <w:startOverride w:val="1"/>
    </w:lvlOverride>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TrueTypeFonts/>
  <w:proofState w:spelling="clean" w:grammar="clean"/>
  <w:attachedTemplate r:id="rId1"/>
  <w:linkStyles/>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ocumentProtection w:formatting="1" w:enforcement="1" w:cryptProviderType="rsaFull" w:cryptAlgorithmClass="hash" w:cryptAlgorithmType="typeAny" w:cryptAlgorithmSid="4" w:cryptSpinCount="100000" w:hash="X5u9u6QcBbjNL9QqCwYNBK4Uabo=" w:salt="qosRH35yr1CViZsiDlXwCg=="/>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0E07"/>
    <w:rsid w:val="00000C0F"/>
    <w:rsid w:val="00002570"/>
    <w:rsid w:val="000025AB"/>
    <w:rsid w:val="00002B76"/>
    <w:rsid w:val="0000546D"/>
    <w:rsid w:val="00005973"/>
    <w:rsid w:val="00006EC0"/>
    <w:rsid w:val="00010427"/>
    <w:rsid w:val="00010DB6"/>
    <w:rsid w:val="00010FBF"/>
    <w:rsid w:val="00011461"/>
    <w:rsid w:val="0001326B"/>
    <w:rsid w:val="00013C3D"/>
    <w:rsid w:val="0001506D"/>
    <w:rsid w:val="000163DB"/>
    <w:rsid w:val="00017444"/>
    <w:rsid w:val="00021A6B"/>
    <w:rsid w:val="000239A1"/>
    <w:rsid w:val="00023EBE"/>
    <w:rsid w:val="000259EC"/>
    <w:rsid w:val="00026554"/>
    <w:rsid w:val="00026F67"/>
    <w:rsid w:val="00031178"/>
    <w:rsid w:val="00031D66"/>
    <w:rsid w:val="00031F22"/>
    <w:rsid w:val="00032104"/>
    <w:rsid w:val="00033AEB"/>
    <w:rsid w:val="000345ED"/>
    <w:rsid w:val="000345FB"/>
    <w:rsid w:val="0003565C"/>
    <w:rsid w:val="000406D2"/>
    <w:rsid w:val="00041B13"/>
    <w:rsid w:val="00041B40"/>
    <w:rsid w:val="00042176"/>
    <w:rsid w:val="00044248"/>
    <w:rsid w:val="000442E8"/>
    <w:rsid w:val="00045998"/>
    <w:rsid w:val="00047173"/>
    <w:rsid w:val="00050E5A"/>
    <w:rsid w:val="0005135B"/>
    <w:rsid w:val="00057A2E"/>
    <w:rsid w:val="00061D2C"/>
    <w:rsid w:val="00064306"/>
    <w:rsid w:val="000644A7"/>
    <w:rsid w:val="000652F6"/>
    <w:rsid w:val="000654FD"/>
    <w:rsid w:val="00065693"/>
    <w:rsid w:val="000666CE"/>
    <w:rsid w:val="00071EFD"/>
    <w:rsid w:val="00074D79"/>
    <w:rsid w:val="00075145"/>
    <w:rsid w:val="00076586"/>
    <w:rsid w:val="000819CC"/>
    <w:rsid w:val="00082B8F"/>
    <w:rsid w:val="000847CC"/>
    <w:rsid w:val="00086F3D"/>
    <w:rsid w:val="00086F89"/>
    <w:rsid w:val="000911BB"/>
    <w:rsid w:val="000912A2"/>
    <w:rsid w:val="00094E13"/>
    <w:rsid w:val="0009547A"/>
    <w:rsid w:val="00096521"/>
    <w:rsid w:val="000A0F0B"/>
    <w:rsid w:val="000A6731"/>
    <w:rsid w:val="000A6D3A"/>
    <w:rsid w:val="000A76D9"/>
    <w:rsid w:val="000B0537"/>
    <w:rsid w:val="000B0E13"/>
    <w:rsid w:val="000B18A4"/>
    <w:rsid w:val="000B202B"/>
    <w:rsid w:val="000B2F43"/>
    <w:rsid w:val="000B31D2"/>
    <w:rsid w:val="000B50EE"/>
    <w:rsid w:val="000B5475"/>
    <w:rsid w:val="000B7976"/>
    <w:rsid w:val="000C0458"/>
    <w:rsid w:val="000C24B6"/>
    <w:rsid w:val="000C3E09"/>
    <w:rsid w:val="000C4CF4"/>
    <w:rsid w:val="000C59CA"/>
    <w:rsid w:val="000C68E3"/>
    <w:rsid w:val="000C6E91"/>
    <w:rsid w:val="000C7418"/>
    <w:rsid w:val="000D5E2C"/>
    <w:rsid w:val="000D620C"/>
    <w:rsid w:val="000D7CB3"/>
    <w:rsid w:val="000E0BDD"/>
    <w:rsid w:val="000E0CD7"/>
    <w:rsid w:val="000E1D25"/>
    <w:rsid w:val="000E3A99"/>
    <w:rsid w:val="000E65C5"/>
    <w:rsid w:val="000E7DF3"/>
    <w:rsid w:val="000F2A4F"/>
    <w:rsid w:val="000F2A76"/>
    <w:rsid w:val="000F32AF"/>
    <w:rsid w:val="000F7B9C"/>
    <w:rsid w:val="00100B19"/>
    <w:rsid w:val="00102A9A"/>
    <w:rsid w:val="0010334B"/>
    <w:rsid w:val="0010365F"/>
    <w:rsid w:val="001045F8"/>
    <w:rsid w:val="00104E86"/>
    <w:rsid w:val="00106531"/>
    <w:rsid w:val="0011099C"/>
    <w:rsid w:val="00110A08"/>
    <w:rsid w:val="00111A42"/>
    <w:rsid w:val="0011413A"/>
    <w:rsid w:val="00114845"/>
    <w:rsid w:val="001158D8"/>
    <w:rsid w:val="00116FCF"/>
    <w:rsid w:val="001176CB"/>
    <w:rsid w:val="001208AB"/>
    <w:rsid w:val="00122660"/>
    <w:rsid w:val="00122D33"/>
    <w:rsid w:val="0012387C"/>
    <w:rsid w:val="00124CBC"/>
    <w:rsid w:val="00125CC5"/>
    <w:rsid w:val="001269EE"/>
    <w:rsid w:val="00130520"/>
    <w:rsid w:val="00130F30"/>
    <w:rsid w:val="00131826"/>
    <w:rsid w:val="0013247B"/>
    <w:rsid w:val="00135785"/>
    <w:rsid w:val="00135EE6"/>
    <w:rsid w:val="0013636C"/>
    <w:rsid w:val="0013691A"/>
    <w:rsid w:val="0014026A"/>
    <w:rsid w:val="001415B5"/>
    <w:rsid w:val="00143798"/>
    <w:rsid w:val="001442B5"/>
    <w:rsid w:val="00146846"/>
    <w:rsid w:val="00147ABF"/>
    <w:rsid w:val="001504F6"/>
    <w:rsid w:val="001508DE"/>
    <w:rsid w:val="00150B91"/>
    <w:rsid w:val="00150DAA"/>
    <w:rsid w:val="001522B3"/>
    <w:rsid w:val="001550D3"/>
    <w:rsid w:val="00156CAF"/>
    <w:rsid w:val="00160653"/>
    <w:rsid w:val="001623DA"/>
    <w:rsid w:val="001643B7"/>
    <w:rsid w:val="00166548"/>
    <w:rsid w:val="00170ABA"/>
    <w:rsid w:val="001717FC"/>
    <w:rsid w:val="00171C30"/>
    <w:rsid w:val="00172B95"/>
    <w:rsid w:val="00173469"/>
    <w:rsid w:val="00173C8B"/>
    <w:rsid w:val="001749F0"/>
    <w:rsid w:val="00174FD7"/>
    <w:rsid w:val="001770CD"/>
    <w:rsid w:val="0017725E"/>
    <w:rsid w:val="0017785E"/>
    <w:rsid w:val="00177B3B"/>
    <w:rsid w:val="00184D83"/>
    <w:rsid w:val="0018581C"/>
    <w:rsid w:val="00186BEC"/>
    <w:rsid w:val="00187CA5"/>
    <w:rsid w:val="00192A8B"/>
    <w:rsid w:val="00192E74"/>
    <w:rsid w:val="00192F92"/>
    <w:rsid w:val="00193DE3"/>
    <w:rsid w:val="001942A8"/>
    <w:rsid w:val="0019452D"/>
    <w:rsid w:val="00195810"/>
    <w:rsid w:val="001964BD"/>
    <w:rsid w:val="0019783E"/>
    <w:rsid w:val="001A04D1"/>
    <w:rsid w:val="001A05D6"/>
    <w:rsid w:val="001A072C"/>
    <w:rsid w:val="001A214F"/>
    <w:rsid w:val="001A2DD2"/>
    <w:rsid w:val="001A348E"/>
    <w:rsid w:val="001A57A5"/>
    <w:rsid w:val="001A57E0"/>
    <w:rsid w:val="001B0BF7"/>
    <w:rsid w:val="001B1D98"/>
    <w:rsid w:val="001B2458"/>
    <w:rsid w:val="001B28D0"/>
    <w:rsid w:val="001B4BB4"/>
    <w:rsid w:val="001B5784"/>
    <w:rsid w:val="001B57E1"/>
    <w:rsid w:val="001B79C2"/>
    <w:rsid w:val="001C0E07"/>
    <w:rsid w:val="001C314C"/>
    <w:rsid w:val="001C3DF4"/>
    <w:rsid w:val="001C5451"/>
    <w:rsid w:val="001C64A5"/>
    <w:rsid w:val="001C7685"/>
    <w:rsid w:val="001D12E2"/>
    <w:rsid w:val="001D247B"/>
    <w:rsid w:val="001D37CE"/>
    <w:rsid w:val="001D4B3F"/>
    <w:rsid w:val="001D4DF3"/>
    <w:rsid w:val="001E011E"/>
    <w:rsid w:val="001E317E"/>
    <w:rsid w:val="001E4425"/>
    <w:rsid w:val="001E561E"/>
    <w:rsid w:val="001E636A"/>
    <w:rsid w:val="001E6AA7"/>
    <w:rsid w:val="001F0AEC"/>
    <w:rsid w:val="001F0E09"/>
    <w:rsid w:val="001F0F62"/>
    <w:rsid w:val="001F3A41"/>
    <w:rsid w:val="001F4B5D"/>
    <w:rsid w:val="001F5DFD"/>
    <w:rsid w:val="001F687A"/>
    <w:rsid w:val="00202B5E"/>
    <w:rsid w:val="0020338D"/>
    <w:rsid w:val="00203F38"/>
    <w:rsid w:val="0020588C"/>
    <w:rsid w:val="002058F5"/>
    <w:rsid w:val="0021263A"/>
    <w:rsid w:val="002151B9"/>
    <w:rsid w:val="0021667C"/>
    <w:rsid w:val="00216981"/>
    <w:rsid w:val="00220A17"/>
    <w:rsid w:val="002213E2"/>
    <w:rsid w:val="00222109"/>
    <w:rsid w:val="00222F70"/>
    <w:rsid w:val="002242CF"/>
    <w:rsid w:val="00225E9A"/>
    <w:rsid w:val="00226774"/>
    <w:rsid w:val="00226D92"/>
    <w:rsid w:val="0022782A"/>
    <w:rsid w:val="0023002B"/>
    <w:rsid w:val="0023066E"/>
    <w:rsid w:val="002313F9"/>
    <w:rsid w:val="0023208D"/>
    <w:rsid w:val="00232591"/>
    <w:rsid w:val="0023262B"/>
    <w:rsid w:val="0023482C"/>
    <w:rsid w:val="00235756"/>
    <w:rsid w:val="00235823"/>
    <w:rsid w:val="0023597C"/>
    <w:rsid w:val="002361FF"/>
    <w:rsid w:val="0023786B"/>
    <w:rsid w:val="002409A2"/>
    <w:rsid w:val="00240F96"/>
    <w:rsid w:val="002419E0"/>
    <w:rsid w:val="0024356E"/>
    <w:rsid w:val="00243E16"/>
    <w:rsid w:val="00245D21"/>
    <w:rsid w:val="002504DD"/>
    <w:rsid w:val="00253200"/>
    <w:rsid w:val="00253536"/>
    <w:rsid w:val="00253B76"/>
    <w:rsid w:val="00256940"/>
    <w:rsid w:val="002612C6"/>
    <w:rsid w:val="002620F5"/>
    <w:rsid w:val="002630E7"/>
    <w:rsid w:val="00263452"/>
    <w:rsid w:val="00263F56"/>
    <w:rsid w:val="00264A56"/>
    <w:rsid w:val="00264AC3"/>
    <w:rsid w:val="002675D0"/>
    <w:rsid w:val="00270490"/>
    <w:rsid w:val="00271918"/>
    <w:rsid w:val="00276249"/>
    <w:rsid w:val="002767E9"/>
    <w:rsid w:val="00277E42"/>
    <w:rsid w:val="00282649"/>
    <w:rsid w:val="0028311F"/>
    <w:rsid w:val="00283215"/>
    <w:rsid w:val="00284011"/>
    <w:rsid w:val="00285111"/>
    <w:rsid w:val="00286880"/>
    <w:rsid w:val="00287E66"/>
    <w:rsid w:val="00291480"/>
    <w:rsid w:val="00293589"/>
    <w:rsid w:val="002945EA"/>
    <w:rsid w:val="002972EC"/>
    <w:rsid w:val="00297C33"/>
    <w:rsid w:val="00297E79"/>
    <w:rsid w:val="002A2369"/>
    <w:rsid w:val="002A2819"/>
    <w:rsid w:val="002A3080"/>
    <w:rsid w:val="002A337D"/>
    <w:rsid w:val="002A45BE"/>
    <w:rsid w:val="002A731E"/>
    <w:rsid w:val="002B1521"/>
    <w:rsid w:val="002B20FB"/>
    <w:rsid w:val="002B30DB"/>
    <w:rsid w:val="002B37A9"/>
    <w:rsid w:val="002B4303"/>
    <w:rsid w:val="002B7AA8"/>
    <w:rsid w:val="002B7ED4"/>
    <w:rsid w:val="002C096D"/>
    <w:rsid w:val="002C1AA4"/>
    <w:rsid w:val="002C2B5B"/>
    <w:rsid w:val="002C3EE6"/>
    <w:rsid w:val="002C4DC1"/>
    <w:rsid w:val="002C54C2"/>
    <w:rsid w:val="002C55CF"/>
    <w:rsid w:val="002C70EB"/>
    <w:rsid w:val="002D03B5"/>
    <w:rsid w:val="002D0B4B"/>
    <w:rsid w:val="002D1119"/>
    <w:rsid w:val="002E1850"/>
    <w:rsid w:val="002E1AAB"/>
    <w:rsid w:val="002E3EC2"/>
    <w:rsid w:val="002E66FE"/>
    <w:rsid w:val="002E6DB8"/>
    <w:rsid w:val="002E753B"/>
    <w:rsid w:val="002F3483"/>
    <w:rsid w:val="002F45F9"/>
    <w:rsid w:val="002F52EF"/>
    <w:rsid w:val="002F5EC7"/>
    <w:rsid w:val="002F5FE0"/>
    <w:rsid w:val="002F671C"/>
    <w:rsid w:val="002F699D"/>
    <w:rsid w:val="002F69D4"/>
    <w:rsid w:val="002F79BE"/>
    <w:rsid w:val="0030021E"/>
    <w:rsid w:val="003009E7"/>
    <w:rsid w:val="003038F1"/>
    <w:rsid w:val="0030415A"/>
    <w:rsid w:val="003046BD"/>
    <w:rsid w:val="003112C8"/>
    <w:rsid w:val="00312F60"/>
    <w:rsid w:val="00314AE6"/>
    <w:rsid w:val="00315E06"/>
    <w:rsid w:val="003173BC"/>
    <w:rsid w:val="00317B4D"/>
    <w:rsid w:val="00317BDC"/>
    <w:rsid w:val="00320981"/>
    <w:rsid w:val="0032195F"/>
    <w:rsid w:val="0032277C"/>
    <w:rsid w:val="0032358D"/>
    <w:rsid w:val="0032369B"/>
    <w:rsid w:val="0033208D"/>
    <w:rsid w:val="00332FB0"/>
    <w:rsid w:val="00333269"/>
    <w:rsid w:val="00333954"/>
    <w:rsid w:val="0033797F"/>
    <w:rsid w:val="00342664"/>
    <w:rsid w:val="00342FBD"/>
    <w:rsid w:val="00355F71"/>
    <w:rsid w:val="003605C3"/>
    <w:rsid w:val="003622BF"/>
    <w:rsid w:val="00362F56"/>
    <w:rsid w:val="00364665"/>
    <w:rsid w:val="003656A8"/>
    <w:rsid w:val="00371130"/>
    <w:rsid w:val="0037289B"/>
    <w:rsid w:val="00373B8A"/>
    <w:rsid w:val="0037542A"/>
    <w:rsid w:val="00376DB7"/>
    <w:rsid w:val="00376E76"/>
    <w:rsid w:val="003772CD"/>
    <w:rsid w:val="00382256"/>
    <w:rsid w:val="00384E5F"/>
    <w:rsid w:val="0038634A"/>
    <w:rsid w:val="0038668A"/>
    <w:rsid w:val="00386CDD"/>
    <w:rsid w:val="00391C6C"/>
    <w:rsid w:val="00392B2A"/>
    <w:rsid w:val="00395577"/>
    <w:rsid w:val="00395EC2"/>
    <w:rsid w:val="0039662C"/>
    <w:rsid w:val="00397CE8"/>
    <w:rsid w:val="003A0756"/>
    <w:rsid w:val="003A1F4F"/>
    <w:rsid w:val="003A49F4"/>
    <w:rsid w:val="003A5692"/>
    <w:rsid w:val="003A5FCF"/>
    <w:rsid w:val="003A7043"/>
    <w:rsid w:val="003A7A60"/>
    <w:rsid w:val="003A7DD3"/>
    <w:rsid w:val="003B0017"/>
    <w:rsid w:val="003B2601"/>
    <w:rsid w:val="003B2A66"/>
    <w:rsid w:val="003B44EB"/>
    <w:rsid w:val="003C0B77"/>
    <w:rsid w:val="003C29C7"/>
    <w:rsid w:val="003C5AA3"/>
    <w:rsid w:val="003C700B"/>
    <w:rsid w:val="003C7D0E"/>
    <w:rsid w:val="003D2445"/>
    <w:rsid w:val="003D3182"/>
    <w:rsid w:val="003D4E73"/>
    <w:rsid w:val="003E1885"/>
    <w:rsid w:val="003E1B62"/>
    <w:rsid w:val="003E371C"/>
    <w:rsid w:val="003E3CA9"/>
    <w:rsid w:val="003E4FE3"/>
    <w:rsid w:val="003E635C"/>
    <w:rsid w:val="003E7D81"/>
    <w:rsid w:val="003F147C"/>
    <w:rsid w:val="003F1832"/>
    <w:rsid w:val="003F1D8D"/>
    <w:rsid w:val="003F6F94"/>
    <w:rsid w:val="003F744B"/>
    <w:rsid w:val="003F7E75"/>
    <w:rsid w:val="00404202"/>
    <w:rsid w:val="00404527"/>
    <w:rsid w:val="00404F85"/>
    <w:rsid w:val="00406240"/>
    <w:rsid w:val="00406D34"/>
    <w:rsid w:val="00406E5D"/>
    <w:rsid w:val="00406F5A"/>
    <w:rsid w:val="00410582"/>
    <w:rsid w:val="00410D2C"/>
    <w:rsid w:val="00413271"/>
    <w:rsid w:val="00414AB7"/>
    <w:rsid w:val="004211F2"/>
    <w:rsid w:val="00421C44"/>
    <w:rsid w:val="00424408"/>
    <w:rsid w:val="00424E5D"/>
    <w:rsid w:val="00426ECB"/>
    <w:rsid w:val="00427AE3"/>
    <w:rsid w:val="00430091"/>
    <w:rsid w:val="00430477"/>
    <w:rsid w:val="0043083A"/>
    <w:rsid w:val="00435DD8"/>
    <w:rsid w:val="0043620B"/>
    <w:rsid w:val="00442419"/>
    <w:rsid w:val="00443636"/>
    <w:rsid w:val="00443B77"/>
    <w:rsid w:val="0044656B"/>
    <w:rsid w:val="00446E3D"/>
    <w:rsid w:val="004472EE"/>
    <w:rsid w:val="004479EB"/>
    <w:rsid w:val="004524A9"/>
    <w:rsid w:val="00453200"/>
    <w:rsid w:val="00455930"/>
    <w:rsid w:val="00456AC4"/>
    <w:rsid w:val="00457123"/>
    <w:rsid w:val="00460161"/>
    <w:rsid w:val="00460223"/>
    <w:rsid w:val="0046039E"/>
    <w:rsid w:val="00461C28"/>
    <w:rsid w:val="004632CD"/>
    <w:rsid w:val="00463BAE"/>
    <w:rsid w:val="00464170"/>
    <w:rsid w:val="004710D4"/>
    <w:rsid w:val="0047409C"/>
    <w:rsid w:val="004740F9"/>
    <w:rsid w:val="00475242"/>
    <w:rsid w:val="00476566"/>
    <w:rsid w:val="00477FAE"/>
    <w:rsid w:val="0048129C"/>
    <w:rsid w:val="00482FAE"/>
    <w:rsid w:val="00482FE8"/>
    <w:rsid w:val="004833B9"/>
    <w:rsid w:val="00485A74"/>
    <w:rsid w:val="0048663D"/>
    <w:rsid w:val="004940D0"/>
    <w:rsid w:val="00494A4A"/>
    <w:rsid w:val="00496522"/>
    <w:rsid w:val="00496802"/>
    <w:rsid w:val="00497652"/>
    <w:rsid w:val="00497F0F"/>
    <w:rsid w:val="004A3D15"/>
    <w:rsid w:val="004A5621"/>
    <w:rsid w:val="004A575D"/>
    <w:rsid w:val="004A6112"/>
    <w:rsid w:val="004A7381"/>
    <w:rsid w:val="004A73A7"/>
    <w:rsid w:val="004A73DB"/>
    <w:rsid w:val="004A7D7D"/>
    <w:rsid w:val="004B004C"/>
    <w:rsid w:val="004B387D"/>
    <w:rsid w:val="004B3C4D"/>
    <w:rsid w:val="004B4991"/>
    <w:rsid w:val="004B49C8"/>
    <w:rsid w:val="004B540A"/>
    <w:rsid w:val="004B5B88"/>
    <w:rsid w:val="004B64A1"/>
    <w:rsid w:val="004C0C48"/>
    <w:rsid w:val="004D1789"/>
    <w:rsid w:val="004D3B62"/>
    <w:rsid w:val="004D4E0A"/>
    <w:rsid w:val="004D5869"/>
    <w:rsid w:val="004D63A6"/>
    <w:rsid w:val="004D72E3"/>
    <w:rsid w:val="004E128D"/>
    <w:rsid w:val="004E1A0F"/>
    <w:rsid w:val="004E295B"/>
    <w:rsid w:val="004E315E"/>
    <w:rsid w:val="004E4930"/>
    <w:rsid w:val="004E655F"/>
    <w:rsid w:val="004E7B53"/>
    <w:rsid w:val="004F2263"/>
    <w:rsid w:val="004F261F"/>
    <w:rsid w:val="004F2DBD"/>
    <w:rsid w:val="004F2EB5"/>
    <w:rsid w:val="004F3E98"/>
    <w:rsid w:val="004F70F2"/>
    <w:rsid w:val="005001CD"/>
    <w:rsid w:val="00500E7E"/>
    <w:rsid w:val="00500F0F"/>
    <w:rsid w:val="00501098"/>
    <w:rsid w:val="005014AC"/>
    <w:rsid w:val="00501DC8"/>
    <w:rsid w:val="00501E82"/>
    <w:rsid w:val="0050239F"/>
    <w:rsid w:val="00502FBA"/>
    <w:rsid w:val="00503D81"/>
    <w:rsid w:val="00504C1F"/>
    <w:rsid w:val="00505501"/>
    <w:rsid w:val="00505F10"/>
    <w:rsid w:val="00507F24"/>
    <w:rsid w:val="00517ED2"/>
    <w:rsid w:val="005211CC"/>
    <w:rsid w:val="00521A2D"/>
    <w:rsid w:val="00521EEB"/>
    <w:rsid w:val="005252C4"/>
    <w:rsid w:val="00526908"/>
    <w:rsid w:val="00526C92"/>
    <w:rsid w:val="005341CA"/>
    <w:rsid w:val="005409CE"/>
    <w:rsid w:val="00541AE7"/>
    <w:rsid w:val="0054387F"/>
    <w:rsid w:val="00543938"/>
    <w:rsid w:val="00543F9B"/>
    <w:rsid w:val="00544D61"/>
    <w:rsid w:val="00546287"/>
    <w:rsid w:val="00550937"/>
    <w:rsid w:val="00551C29"/>
    <w:rsid w:val="00551E4F"/>
    <w:rsid w:val="00552476"/>
    <w:rsid w:val="00553A64"/>
    <w:rsid w:val="00553EC4"/>
    <w:rsid w:val="00555135"/>
    <w:rsid w:val="00555CF0"/>
    <w:rsid w:val="00556AD7"/>
    <w:rsid w:val="00556BD1"/>
    <w:rsid w:val="00557432"/>
    <w:rsid w:val="00557898"/>
    <w:rsid w:val="005640CF"/>
    <w:rsid w:val="0056616E"/>
    <w:rsid w:val="00566F48"/>
    <w:rsid w:val="00566F68"/>
    <w:rsid w:val="00570213"/>
    <w:rsid w:val="00570574"/>
    <w:rsid w:val="0057079B"/>
    <w:rsid w:val="00571D03"/>
    <w:rsid w:val="00573FFF"/>
    <w:rsid w:val="00575C9A"/>
    <w:rsid w:val="0057748F"/>
    <w:rsid w:val="00577A7F"/>
    <w:rsid w:val="005822E8"/>
    <w:rsid w:val="00582FED"/>
    <w:rsid w:val="005841E6"/>
    <w:rsid w:val="00584426"/>
    <w:rsid w:val="005856B4"/>
    <w:rsid w:val="005862A4"/>
    <w:rsid w:val="0058794E"/>
    <w:rsid w:val="00587AA1"/>
    <w:rsid w:val="005937AD"/>
    <w:rsid w:val="005A055B"/>
    <w:rsid w:val="005A5BE0"/>
    <w:rsid w:val="005B16E0"/>
    <w:rsid w:val="005B20ED"/>
    <w:rsid w:val="005B300D"/>
    <w:rsid w:val="005B454C"/>
    <w:rsid w:val="005B5F01"/>
    <w:rsid w:val="005C063F"/>
    <w:rsid w:val="005C2AA9"/>
    <w:rsid w:val="005C3291"/>
    <w:rsid w:val="005C35C4"/>
    <w:rsid w:val="005C38D1"/>
    <w:rsid w:val="005C40BF"/>
    <w:rsid w:val="005D21FC"/>
    <w:rsid w:val="005D4329"/>
    <w:rsid w:val="005D500D"/>
    <w:rsid w:val="005D5C62"/>
    <w:rsid w:val="005E22AC"/>
    <w:rsid w:val="005E22AF"/>
    <w:rsid w:val="005E28F9"/>
    <w:rsid w:val="005E2C41"/>
    <w:rsid w:val="005E33F3"/>
    <w:rsid w:val="005E3D28"/>
    <w:rsid w:val="005E4591"/>
    <w:rsid w:val="005F2464"/>
    <w:rsid w:val="005F2534"/>
    <w:rsid w:val="005F3601"/>
    <w:rsid w:val="005F5101"/>
    <w:rsid w:val="005F5464"/>
    <w:rsid w:val="005F5F3F"/>
    <w:rsid w:val="005F7F62"/>
    <w:rsid w:val="00600037"/>
    <w:rsid w:val="00602133"/>
    <w:rsid w:val="0060284C"/>
    <w:rsid w:val="00606A22"/>
    <w:rsid w:val="00606ED2"/>
    <w:rsid w:val="00607406"/>
    <w:rsid w:val="006110B2"/>
    <w:rsid w:val="00611638"/>
    <w:rsid w:val="00612F27"/>
    <w:rsid w:val="0061667B"/>
    <w:rsid w:val="00617E8D"/>
    <w:rsid w:val="00620030"/>
    <w:rsid w:val="00620892"/>
    <w:rsid w:val="0062388E"/>
    <w:rsid w:val="00632A3E"/>
    <w:rsid w:val="00633817"/>
    <w:rsid w:val="00636410"/>
    <w:rsid w:val="006401CD"/>
    <w:rsid w:val="00640817"/>
    <w:rsid w:val="00642686"/>
    <w:rsid w:val="006435CF"/>
    <w:rsid w:val="00645FE1"/>
    <w:rsid w:val="0064610E"/>
    <w:rsid w:val="00654332"/>
    <w:rsid w:val="00655908"/>
    <w:rsid w:val="00657A60"/>
    <w:rsid w:val="0066017D"/>
    <w:rsid w:val="006668FF"/>
    <w:rsid w:val="00667ECD"/>
    <w:rsid w:val="0067172E"/>
    <w:rsid w:val="00671AD4"/>
    <w:rsid w:val="00672BDB"/>
    <w:rsid w:val="00674478"/>
    <w:rsid w:val="00674A6A"/>
    <w:rsid w:val="00675655"/>
    <w:rsid w:val="00675C0E"/>
    <w:rsid w:val="006766B8"/>
    <w:rsid w:val="00676CC9"/>
    <w:rsid w:val="00677123"/>
    <w:rsid w:val="00677EAC"/>
    <w:rsid w:val="0068050F"/>
    <w:rsid w:val="00680AA8"/>
    <w:rsid w:val="00680CA1"/>
    <w:rsid w:val="00684A46"/>
    <w:rsid w:val="006862A0"/>
    <w:rsid w:val="00686314"/>
    <w:rsid w:val="00686618"/>
    <w:rsid w:val="00686711"/>
    <w:rsid w:val="00686CDD"/>
    <w:rsid w:val="006872FE"/>
    <w:rsid w:val="00691813"/>
    <w:rsid w:val="006929E5"/>
    <w:rsid w:val="00692B3B"/>
    <w:rsid w:val="006940AA"/>
    <w:rsid w:val="00694E41"/>
    <w:rsid w:val="006952E7"/>
    <w:rsid w:val="006962AB"/>
    <w:rsid w:val="006968ED"/>
    <w:rsid w:val="006A2A95"/>
    <w:rsid w:val="006A3AFF"/>
    <w:rsid w:val="006A4B5F"/>
    <w:rsid w:val="006A589E"/>
    <w:rsid w:val="006A7E79"/>
    <w:rsid w:val="006B043E"/>
    <w:rsid w:val="006B2177"/>
    <w:rsid w:val="006B2AEE"/>
    <w:rsid w:val="006B575A"/>
    <w:rsid w:val="006B5972"/>
    <w:rsid w:val="006B6A3D"/>
    <w:rsid w:val="006C1E62"/>
    <w:rsid w:val="006C2747"/>
    <w:rsid w:val="006C27E5"/>
    <w:rsid w:val="006C4383"/>
    <w:rsid w:val="006C4BF3"/>
    <w:rsid w:val="006C6578"/>
    <w:rsid w:val="006C6FFF"/>
    <w:rsid w:val="006C7C1F"/>
    <w:rsid w:val="006D04FB"/>
    <w:rsid w:val="006D16E6"/>
    <w:rsid w:val="006D2628"/>
    <w:rsid w:val="006D35CB"/>
    <w:rsid w:val="006D360C"/>
    <w:rsid w:val="006D63E9"/>
    <w:rsid w:val="006D6ADA"/>
    <w:rsid w:val="006D776F"/>
    <w:rsid w:val="006D7F10"/>
    <w:rsid w:val="006E0374"/>
    <w:rsid w:val="006E0F50"/>
    <w:rsid w:val="006E1BE6"/>
    <w:rsid w:val="006E2F8C"/>
    <w:rsid w:val="006E5ECB"/>
    <w:rsid w:val="006E6C36"/>
    <w:rsid w:val="006E7DFD"/>
    <w:rsid w:val="006F2A37"/>
    <w:rsid w:val="006F47DB"/>
    <w:rsid w:val="006F55D5"/>
    <w:rsid w:val="006F66A5"/>
    <w:rsid w:val="006F7A11"/>
    <w:rsid w:val="00700626"/>
    <w:rsid w:val="0070063C"/>
    <w:rsid w:val="007008F2"/>
    <w:rsid w:val="0070157A"/>
    <w:rsid w:val="00701C7E"/>
    <w:rsid w:val="007020D2"/>
    <w:rsid w:val="0070242A"/>
    <w:rsid w:val="007032C6"/>
    <w:rsid w:val="007040B8"/>
    <w:rsid w:val="007048E8"/>
    <w:rsid w:val="00704A02"/>
    <w:rsid w:val="0070536A"/>
    <w:rsid w:val="00706E79"/>
    <w:rsid w:val="00710053"/>
    <w:rsid w:val="00710D42"/>
    <w:rsid w:val="00711209"/>
    <w:rsid w:val="00711D2B"/>
    <w:rsid w:val="00712731"/>
    <w:rsid w:val="0071646E"/>
    <w:rsid w:val="00716AC4"/>
    <w:rsid w:val="00720829"/>
    <w:rsid w:val="0072182A"/>
    <w:rsid w:val="007224B3"/>
    <w:rsid w:val="007228DB"/>
    <w:rsid w:val="00722D66"/>
    <w:rsid w:val="00723193"/>
    <w:rsid w:val="00723885"/>
    <w:rsid w:val="00723DA4"/>
    <w:rsid w:val="00727E70"/>
    <w:rsid w:val="00730B72"/>
    <w:rsid w:val="007315A8"/>
    <w:rsid w:val="00733E5F"/>
    <w:rsid w:val="00737623"/>
    <w:rsid w:val="00741B52"/>
    <w:rsid w:val="007422CC"/>
    <w:rsid w:val="00746246"/>
    <w:rsid w:val="00750B64"/>
    <w:rsid w:val="00750BFB"/>
    <w:rsid w:val="00751A8C"/>
    <w:rsid w:val="00751D62"/>
    <w:rsid w:val="00753B0D"/>
    <w:rsid w:val="007550CE"/>
    <w:rsid w:val="00755B13"/>
    <w:rsid w:val="0075627A"/>
    <w:rsid w:val="0075694A"/>
    <w:rsid w:val="00756DF5"/>
    <w:rsid w:val="00756F12"/>
    <w:rsid w:val="00756FA8"/>
    <w:rsid w:val="00761097"/>
    <w:rsid w:val="00762C22"/>
    <w:rsid w:val="00765265"/>
    <w:rsid w:val="007710CE"/>
    <w:rsid w:val="00771182"/>
    <w:rsid w:val="00773E24"/>
    <w:rsid w:val="00774F26"/>
    <w:rsid w:val="00775392"/>
    <w:rsid w:val="007757E7"/>
    <w:rsid w:val="00776104"/>
    <w:rsid w:val="007771D2"/>
    <w:rsid w:val="0078024F"/>
    <w:rsid w:val="00781206"/>
    <w:rsid w:val="00782496"/>
    <w:rsid w:val="00784799"/>
    <w:rsid w:val="0078486E"/>
    <w:rsid w:val="007872AA"/>
    <w:rsid w:val="00787C30"/>
    <w:rsid w:val="00791357"/>
    <w:rsid w:val="00791CF0"/>
    <w:rsid w:val="00791EDE"/>
    <w:rsid w:val="00793799"/>
    <w:rsid w:val="00793F9E"/>
    <w:rsid w:val="00794734"/>
    <w:rsid w:val="00795795"/>
    <w:rsid w:val="0079607D"/>
    <w:rsid w:val="007964ED"/>
    <w:rsid w:val="00796812"/>
    <w:rsid w:val="007972E6"/>
    <w:rsid w:val="007A0F7B"/>
    <w:rsid w:val="007A19F9"/>
    <w:rsid w:val="007A1D5F"/>
    <w:rsid w:val="007A3F9F"/>
    <w:rsid w:val="007A45FC"/>
    <w:rsid w:val="007A530F"/>
    <w:rsid w:val="007A5564"/>
    <w:rsid w:val="007A5E07"/>
    <w:rsid w:val="007B1B33"/>
    <w:rsid w:val="007B5258"/>
    <w:rsid w:val="007B6661"/>
    <w:rsid w:val="007C0564"/>
    <w:rsid w:val="007C0B64"/>
    <w:rsid w:val="007C48CB"/>
    <w:rsid w:val="007C78A7"/>
    <w:rsid w:val="007D0A1C"/>
    <w:rsid w:val="007D0BC3"/>
    <w:rsid w:val="007D0D6D"/>
    <w:rsid w:val="007D252A"/>
    <w:rsid w:val="007D2B10"/>
    <w:rsid w:val="007D2D99"/>
    <w:rsid w:val="007D4111"/>
    <w:rsid w:val="007E11AC"/>
    <w:rsid w:val="007E22B0"/>
    <w:rsid w:val="007E2359"/>
    <w:rsid w:val="007E505B"/>
    <w:rsid w:val="007E5061"/>
    <w:rsid w:val="007E50DA"/>
    <w:rsid w:val="007E5956"/>
    <w:rsid w:val="007E5F6F"/>
    <w:rsid w:val="007E7262"/>
    <w:rsid w:val="007E7C94"/>
    <w:rsid w:val="007F071D"/>
    <w:rsid w:val="007F07EF"/>
    <w:rsid w:val="007F0CA0"/>
    <w:rsid w:val="007F3235"/>
    <w:rsid w:val="007F3E5F"/>
    <w:rsid w:val="007F5D18"/>
    <w:rsid w:val="007F5FAE"/>
    <w:rsid w:val="007F791A"/>
    <w:rsid w:val="0080064E"/>
    <w:rsid w:val="00803173"/>
    <w:rsid w:val="00805E6F"/>
    <w:rsid w:val="008074D7"/>
    <w:rsid w:val="00810AA9"/>
    <w:rsid w:val="00811B59"/>
    <w:rsid w:val="00813165"/>
    <w:rsid w:val="0081408F"/>
    <w:rsid w:val="00815D68"/>
    <w:rsid w:val="00815D99"/>
    <w:rsid w:val="008203A5"/>
    <w:rsid w:val="00820419"/>
    <w:rsid w:val="00820461"/>
    <w:rsid w:val="00820F26"/>
    <w:rsid w:val="00821E1C"/>
    <w:rsid w:val="00822C2F"/>
    <w:rsid w:val="00824DDA"/>
    <w:rsid w:val="00825B28"/>
    <w:rsid w:val="008261A4"/>
    <w:rsid w:val="008268BF"/>
    <w:rsid w:val="00827A0B"/>
    <w:rsid w:val="00830029"/>
    <w:rsid w:val="008304FC"/>
    <w:rsid w:val="00831954"/>
    <w:rsid w:val="00832DAC"/>
    <w:rsid w:val="00836373"/>
    <w:rsid w:val="008372FD"/>
    <w:rsid w:val="0083785D"/>
    <w:rsid w:val="008400B9"/>
    <w:rsid w:val="00840CCF"/>
    <w:rsid w:val="008426DE"/>
    <w:rsid w:val="00846A04"/>
    <w:rsid w:val="00846DC2"/>
    <w:rsid w:val="0085090A"/>
    <w:rsid w:val="008518C6"/>
    <w:rsid w:val="00851DE0"/>
    <w:rsid w:val="00855359"/>
    <w:rsid w:val="00856052"/>
    <w:rsid w:val="00857164"/>
    <w:rsid w:val="00862E8C"/>
    <w:rsid w:val="008649B2"/>
    <w:rsid w:val="00870670"/>
    <w:rsid w:val="00871D19"/>
    <w:rsid w:val="00872127"/>
    <w:rsid w:val="0087215E"/>
    <w:rsid w:val="00872ADC"/>
    <w:rsid w:val="00872CB8"/>
    <w:rsid w:val="0087482B"/>
    <w:rsid w:val="00874C96"/>
    <w:rsid w:val="00876398"/>
    <w:rsid w:val="00880459"/>
    <w:rsid w:val="008846FB"/>
    <w:rsid w:val="00886615"/>
    <w:rsid w:val="00886653"/>
    <w:rsid w:val="00886B19"/>
    <w:rsid w:val="00892FC6"/>
    <w:rsid w:val="00894317"/>
    <w:rsid w:val="00894821"/>
    <w:rsid w:val="008958C6"/>
    <w:rsid w:val="00897301"/>
    <w:rsid w:val="008A0899"/>
    <w:rsid w:val="008A0ACC"/>
    <w:rsid w:val="008A1EC2"/>
    <w:rsid w:val="008A22B4"/>
    <w:rsid w:val="008A2DC9"/>
    <w:rsid w:val="008A5609"/>
    <w:rsid w:val="008A7258"/>
    <w:rsid w:val="008A78BA"/>
    <w:rsid w:val="008B054C"/>
    <w:rsid w:val="008B0880"/>
    <w:rsid w:val="008B2A5E"/>
    <w:rsid w:val="008B4951"/>
    <w:rsid w:val="008B4BD0"/>
    <w:rsid w:val="008B6EE0"/>
    <w:rsid w:val="008B7FE5"/>
    <w:rsid w:val="008C1563"/>
    <w:rsid w:val="008C3800"/>
    <w:rsid w:val="008C4998"/>
    <w:rsid w:val="008C56E7"/>
    <w:rsid w:val="008D3028"/>
    <w:rsid w:val="008D4691"/>
    <w:rsid w:val="008D5C58"/>
    <w:rsid w:val="008E382E"/>
    <w:rsid w:val="008E429D"/>
    <w:rsid w:val="008E467B"/>
    <w:rsid w:val="008E4B66"/>
    <w:rsid w:val="008E5DD0"/>
    <w:rsid w:val="008E653C"/>
    <w:rsid w:val="008E7F9D"/>
    <w:rsid w:val="008F0466"/>
    <w:rsid w:val="008F06DC"/>
    <w:rsid w:val="008F182A"/>
    <w:rsid w:val="008F1A20"/>
    <w:rsid w:val="008F2165"/>
    <w:rsid w:val="008F5AB9"/>
    <w:rsid w:val="008F7D4E"/>
    <w:rsid w:val="00901187"/>
    <w:rsid w:val="00902422"/>
    <w:rsid w:val="00905BD3"/>
    <w:rsid w:val="00906E1E"/>
    <w:rsid w:val="0090754B"/>
    <w:rsid w:val="009107A2"/>
    <w:rsid w:val="00910BA5"/>
    <w:rsid w:val="00913A8C"/>
    <w:rsid w:val="0091457F"/>
    <w:rsid w:val="00915200"/>
    <w:rsid w:val="00915C30"/>
    <w:rsid w:val="00916ADD"/>
    <w:rsid w:val="00920825"/>
    <w:rsid w:val="00920874"/>
    <w:rsid w:val="009228E2"/>
    <w:rsid w:val="00923EF4"/>
    <w:rsid w:val="0093035B"/>
    <w:rsid w:val="00930EE0"/>
    <w:rsid w:val="00930FCA"/>
    <w:rsid w:val="00931925"/>
    <w:rsid w:val="0093218D"/>
    <w:rsid w:val="00935FDF"/>
    <w:rsid w:val="009448E5"/>
    <w:rsid w:val="00945E1D"/>
    <w:rsid w:val="009472C6"/>
    <w:rsid w:val="009476A0"/>
    <w:rsid w:val="00950592"/>
    <w:rsid w:val="00951064"/>
    <w:rsid w:val="009537A3"/>
    <w:rsid w:val="009550D6"/>
    <w:rsid w:val="009557FA"/>
    <w:rsid w:val="00957F71"/>
    <w:rsid w:val="0096431A"/>
    <w:rsid w:val="00965E8F"/>
    <w:rsid w:val="009670D3"/>
    <w:rsid w:val="009672A9"/>
    <w:rsid w:val="00970914"/>
    <w:rsid w:val="009724A9"/>
    <w:rsid w:val="00973843"/>
    <w:rsid w:val="00973FA8"/>
    <w:rsid w:val="0097431C"/>
    <w:rsid w:val="0097672A"/>
    <w:rsid w:val="009829F1"/>
    <w:rsid w:val="00982C29"/>
    <w:rsid w:val="0098463E"/>
    <w:rsid w:val="00984691"/>
    <w:rsid w:val="00985C7D"/>
    <w:rsid w:val="00986445"/>
    <w:rsid w:val="00986E76"/>
    <w:rsid w:val="00991674"/>
    <w:rsid w:val="0099207D"/>
    <w:rsid w:val="00992166"/>
    <w:rsid w:val="00992731"/>
    <w:rsid w:val="009935D7"/>
    <w:rsid w:val="00993634"/>
    <w:rsid w:val="009940F2"/>
    <w:rsid w:val="00994841"/>
    <w:rsid w:val="00994868"/>
    <w:rsid w:val="00995410"/>
    <w:rsid w:val="009A0140"/>
    <w:rsid w:val="009A0C00"/>
    <w:rsid w:val="009A1458"/>
    <w:rsid w:val="009A188E"/>
    <w:rsid w:val="009A2B34"/>
    <w:rsid w:val="009A3656"/>
    <w:rsid w:val="009A38D5"/>
    <w:rsid w:val="009A4879"/>
    <w:rsid w:val="009A4AF5"/>
    <w:rsid w:val="009A501F"/>
    <w:rsid w:val="009A5303"/>
    <w:rsid w:val="009B00AB"/>
    <w:rsid w:val="009B00EF"/>
    <w:rsid w:val="009B094C"/>
    <w:rsid w:val="009B1E39"/>
    <w:rsid w:val="009B2239"/>
    <w:rsid w:val="009B49FD"/>
    <w:rsid w:val="009B4A21"/>
    <w:rsid w:val="009B4DE1"/>
    <w:rsid w:val="009B7F49"/>
    <w:rsid w:val="009C4AF0"/>
    <w:rsid w:val="009C5680"/>
    <w:rsid w:val="009C5A99"/>
    <w:rsid w:val="009C64B4"/>
    <w:rsid w:val="009D0233"/>
    <w:rsid w:val="009D04EF"/>
    <w:rsid w:val="009D23B7"/>
    <w:rsid w:val="009D2A3A"/>
    <w:rsid w:val="009D35D1"/>
    <w:rsid w:val="009E161B"/>
    <w:rsid w:val="009E7FF5"/>
    <w:rsid w:val="009F0791"/>
    <w:rsid w:val="009F5982"/>
    <w:rsid w:val="009F789C"/>
    <w:rsid w:val="009F7910"/>
    <w:rsid w:val="00A00C6E"/>
    <w:rsid w:val="00A00DB7"/>
    <w:rsid w:val="00A012BB"/>
    <w:rsid w:val="00A0272F"/>
    <w:rsid w:val="00A0412C"/>
    <w:rsid w:val="00A04B94"/>
    <w:rsid w:val="00A05111"/>
    <w:rsid w:val="00A053AA"/>
    <w:rsid w:val="00A059B0"/>
    <w:rsid w:val="00A05A33"/>
    <w:rsid w:val="00A05A42"/>
    <w:rsid w:val="00A06DA0"/>
    <w:rsid w:val="00A06DF9"/>
    <w:rsid w:val="00A078C7"/>
    <w:rsid w:val="00A101A6"/>
    <w:rsid w:val="00A10ADC"/>
    <w:rsid w:val="00A157E3"/>
    <w:rsid w:val="00A16795"/>
    <w:rsid w:val="00A16881"/>
    <w:rsid w:val="00A1759E"/>
    <w:rsid w:val="00A2141D"/>
    <w:rsid w:val="00A22926"/>
    <w:rsid w:val="00A241A4"/>
    <w:rsid w:val="00A241AD"/>
    <w:rsid w:val="00A24CEF"/>
    <w:rsid w:val="00A25560"/>
    <w:rsid w:val="00A2592C"/>
    <w:rsid w:val="00A261DE"/>
    <w:rsid w:val="00A26A70"/>
    <w:rsid w:val="00A26FA8"/>
    <w:rsid w:val="00A32AFB"/>
    <w:rsid w:val="00A340F4"/>
    <w:rsid w:val="00A342A5"/>
    <w:rsid w:val="00A3659A"/>
    <w:rsid w:val="00A36919"/>
    <w:rsid w:val="00A401D6"/>
    <w:rsid w:val="00A41777"/>
    <w:rsid w:val="00A42495"/>
    <w:rsid w:val="00A43023"/>
    <w:rsid w:val="00A44D2A"/>
    <w:rsid w:val="00A457E3"/>
    <w:rsid w:val="00A46064"/>
    <w:rsid w:val="00A5023D"/>
    <w:rsid w:val="00A50ABF"/>
    <w:rsid w:val="00A5115B"/>
    <w:rsid w:val="00A511AB"/>
    <w:rsid w:val="00A5164C"/>
    <w:rsid w:val="00A51FD5"/>
    <w:rsid w:val="00A52D84"/>
    <w:rsid w:val="00A53A3B"/>
    <w:rsid w:val="00A544F2"/>
    <w:rsid w:val="00A614DD"/>
    <w:rsid w:val="00A642AC"/>
    <w:rsid w:val="00A64C95"/>
    <w:rsid w:val="00A6708A"/>
    <w:rsid w:val="00A70665"/>
    <w:rsid w:val="00A7151D"/>
    <w:rsid w:val="00A7161C"/>
    <w:rsid w:val="00A724E1"/>
    <w:rsid w:val="00A725EC"/>
    <w:rsid w:val="00A739DF"/>
    <w:rsid w:val="00A75685"/>
    <w:rsid w:val="00A776F4"/>
    <w:rsid w:val="00A778B4"/>
    <w:rsid w:val="00A82F6A"/>
    <w:rsid w:val="00A832B5"/>
    <w:rsid w:val="00A84890"/>
    <w:rsid w:val="00A86C97"/>
    <w:rsid w:val="00A91003"/>
    <w:rsid w:val="00A921B5"/>
    <w:rsid w:val="00A9353D"/>
    <w:rsid w:val="00A94ACF"/>
    <w:rsid w:val="00AA0EF1"/>
    <w:rsid w:val="00AA2CCB"/>
    <w:rsid w:val="00AA3225"/>
    <w:rsid w:val="00AA59AC"/>
    <w:rsid w:val="00AA5FB8"/>
    <w:rsid w:val="00AA72CC"/>
    <w:rsid w:val="00AA7385"/>
    <w:rsid w:val="00AA7DD1"/>
    <w:rsid w:val="00AB10F4"/>
    <w:rsid w:val="00AB2D62"/>
    <w:rsid w:val="00AB2E5E"/>
    <w:rsid w:val="00AB4F2B"/>
    <w:rsid w:val="00AC069C"/>
    <w:rsid w:val="00AC1727"/>
    <w:rsid w:val="00AC2116"/>
    <w:rsid w:val="00AC2701"/>
    <w:rsid w:val="00AC2F4C"/>
    <w:rsid w:val="00AC427A"/>
    <w:rsid w:val="00AC49F5"/>
    <w:rsid w:val="00AC5276"/>
    <w:rsid w:val="00AC6784"/>
    <w:rsid w:val="00AD1C6E"/>
    <w:rsid w:val="00AD3471"/>
    <w:rsid w:val="00AD3769"/>
    <w:rsid w:val="00AD3A0F"/>
    <w:rsid w:val="00AD48F0"/>
    <w:rsid w:val="00AD5EB6"/>
    <w:rsid w:val="00AD6670"/>
    <w:rsid w:val="00AE0FB5"/>
    <w:rsid w:val="00AE1D0F"/>
    <w:rsid w:val="00AE416D"/>
    <w:rsid w:val="00AE5E14"/>
    <w:rsid w:val="00AF0E23"/>
    <w:rsid w:val="00AF3124"/>
    <w:rsid w:val="00AF5776"/>
    <w:rsid w:val="00AF5EF8"/>
    <w:rsid w:val="00AF6B31"/>
    <w:rsid w:val="00AF7060"/>
    <w:rsid w:val="00B00626"/>
    <w:rsid w:val="00B01715"/>
    <w:rsid w:val="00B01A3D"/>
    <w:rsid w:val="00B01E6E"/>
    <w:rsid w:val="00B032B1"/>
    <w:rsid w:val="00B04967"/>
    <w:rsid w:val="00B04B16"/>
    <w:rsid w:val="00B06F2C"/>
    <w:rsid w:val="00B07D60"/>
    <w:rsid w:val="00B10189"/>
    <w:rsid w:val="00B113D2"/>
    <w:rsid w:val="00B116CC"/>
    <w:rsid w:val="00B14C36"/>
    <w:rsid w:val="00B14E66"/>
    <w:rsid w:val="00B16D8D"/>
    <w:rsid w:val="00B179A0"/>
    <w:rsid w:val="00B17FE6"/>
    <w:rsid w:val="00B20D55"/>
    <w:rsid w:val="00B223A0"/>
    <w:rsid w:val="00B2523B"/>
    <w:rsid w:val="00B3039C"/>
    <w:rsid w:val="00B30B8A"/>
    <w:rsid w:val="00B32CEC"/>
    <w:rsid w:val="00B32E58"/>
    <w:rsid w:val="00B33183"/>
    <w:rsid w:val="00B3338D"/>
    <w:rsid w:val="00B35897"/>
    <w:rsid w:val="00B40876"/>
    <w:rsid w:val="00B4172B"/>
    <w:rsid w:val="00B44665"/>
    <w:rsid w:val="00B52589"/>
    <w:rsid w:val="00B5471A"/>
    <w:rsid w:val="00B55CCD"/>
    <w:rsid w:val="00B56CD7"/>
    <w:rsid w:val="00B578BA"/>
    <w:rsid w:val="00B60A61"/>
    <w:rsid w:val="00B61616"/>
    <w:rsid w:val="00B623DD"/>
    <w:rsid w:val="00B63657"/>
    <w:rsid w:val="00B63FFE"/>
    <w:rsid w:val="00B64DC8"/>
    <w:rsid w:val="00B65059"/>
    <w:rsid w:val="00B657FB"/>
    <w:rsid w:val="00B66266"/>
    <w:rsid w:val="00B66E32"/>
    <w:rsid w:val="00B678F8"/>
    <w:rsid w:val="00B72653"/>
    <w:rsid w:val="00B72B53"/>
    <w:rsid w:val="00B75EDD"/>
    <w:rsid w:val="00B77AE0"/>
    <w:rsid w:val="00B77B07"/>
    <w:rsid w:val="00B8081E"/>
    <w:rsid w:val="00B81173"/>
    <w:rsid w:val="00B811C7"/>
    <w:rsid w:val="00B81D92"/>
    <w:rsid w:val="00B82894"/>
    <w:rsid w:val="00B84CBC"/>
    <w:rsid w:val="00B90572"/>
    <w:rsid w:val="00B91061"/>
    <w:rsid w:val="00B92412"/>
    <w:rsid w:val="00B925C9"/>
    <w:rsid w:val="00B93B6A"/>
    <w:rsid w:val="00B93E14"/>
    <w:rsid w:val="00B94B59"/>
    <w:rsid w:val="00B9594E"/>
    <w:rsid w:val="00B968EF"/>
    <w:rsid w:val="00B97190"/>
    <w:rsid w:val="00B976AA"/>
    <w:rsid w:val="00B97FD9"/>
    <w:rsid w:val="00BA0674"/>
    <w:rsid w:val="00BA0C6F"/>
    <w:rsid w:val="00BA1746"/>
    <w:rsid w:val="00BA2B32"/>
    <w:rsid w:val="00BA316C"/>
    <w:rsid w:val="00BA78D5"/>
    <w:rsid w:val="00BB0A51"/>
    <w:rsid w:val="00BB0BB9"/>
    <w:rsid w:val="00BB3359"/>
    <w:rsid w:val="00BB3373"/>
    <w:rsid w:val="00BB69D9"/>
    <w:rsid w:val="00BB6C29"/>
    <w:rsid w:val="00BC03CF"/>
    <w:rsid w:val="00BC1BBB"/>
    <w:rsid w:val="00BC41B5"/>
    <w:rsid w:val="00BC4331"/>
    <w:rsid w:val="00BC5060"/>
    <w:rsid w:val="00BC5A9F"/>
    <w:rsid w:val="00BC671E"/>
    <w:rsid w:val="00BC6DE3"/>
    <w:rsid w:val="00BD0B6C"/>
    <w:rsid w:val="00BD168F"/>
    <w:rsid w:val="00BD1EB4"/>
    <w:rsid w:val="00BD243D"/>
    <w:rsid w:val="00BD26D6"/>
    <w:rsid w:val="00BD5585"/>
    <w:rsid w:val="00BD5C3C"/>
    <w:rsid w:val="00BD5DBB"/>
    <w:rsid w:val="00BD760C"/>
    <w:rsid w:val="00BE04B2"/>
    <w:rsid w:val="00BE38DD"/>
    <w:rsid w:val="00BF1E23"/>
    <w:rsid w:val="00BF32F9"/>
    <w:rsid w:val="00BF4A28"/>
    <w:rsid w:val="00BF6911"/>
    <w:rsid w:val="00C02CDA"/>
    <w:rsid w:val="00C02DC5"/>
    <w:rsid w:val="00C0381A"/>
    <w:rsid w:val="00C04309"/>
    <w:rsid w:val="00C05304"/>
    <w:rsid w:val="00C059C1"/>
    <w:rsid w:val="00C074DD"/>
    <w:rsid w:val="00C074FC"/>
    <w:rsid w:val="00C10794"/>
    <w:rsid w:val="00C10FAD"/>
    <w:rsid w:val="00C11FF8"/>
    <w:rsid w:val="00C151CE"/>
    <w:rsid w:val="00C1561C"/>
    <w:rsid w:val="00C16CBF"/>
    <w:rsid w:val="00C20438"/>
    <w:rsid w:val="00C2235D"/>
    <w:rsid w:val="00C23DF6"/>
    <w:rsid w:val="00C258E7"/>
    <w:rsid w:val="00C25FAE"/>
    <w:rsid w:val="00C314B7"/>
    <w:rsid w:val="00C330FF"/>
    <w:rsid w:val="00C332FD"/>
    <w:rsid w:val="00C33B02"/>
    <w:rsid w:val="00C40754"/>
    <w:rsid w:val="00C4150C"/>
    <w:rsid w:val="00C4186C"/>
    <w:rsid w:val="00C42262"/>
    <w:rsid w:val="00C42BE8"/>
    <w:rsid w:val="00C434CD"/>
    <w:rsid w:val="00C441C9"/>
    <w:rsid w:val="00C4458D"/>
    <w:rsid w:val="00C456A1"/>
    <w:rsid w:val="00C45E54"/>
    <w:rsid w:val="00C47A19"/>
    <w:rsid w:val="00C5159F"/>
    <w:rsid w:val="00C51C7C"/>
    <w:rsid w:val="00C52124"/>
    <w:rsid w:val="00C532A3"/>
    <w:rsid w:val="00C54EAA"/>
    <w:rsid w:val="00C55895"/>
    <w:rsid w:val="00C5712D"/>
    <w:rsid w:val="00C62072"/>
    <w:rsid w:val="00C6264D"/>
    <w:rsid w:val="00C63505"/>
    <w:rsid w:val="00C63D1F"/>
    <w:rsid w:val="00C651CF"/>
    <w:rsid w:val="00C7020E"/>
    <w:rsid w:val="00C71F4F"/>
    <w:rsid w:val="00C73297"/>
    <w:rsid w:val="00C7374E"/>
    <w:rsid w:val="00C74B85"/>
    <w:rsid w:val="00C7732B"/>
    <w:rsid w:val="00C8051E"/>
    <w:rsid w:val="00C81B48"/>
    <w:rsid w:val="00C81D7B"/>
    <w:rsid w:val="00C823BD"/>
    <w:rsid w:val="00C911EE"/>
    <w:rsid w:val="00C9181C"/>
    <w:rsid w:val="00C94959"/>
    <w:rsid w:val="00C94BA7"/>
    <w:rsid w:val="00C951D2"/>
    <w:rsid w:val="00C95940"/>
    <w:rsid w:val="00C96771"/>
    <w:rsid w:val="00C96D09"/>
    <w:rsid w:val="00C96FF7"/>
    <w:rsid w:val="00CA0239"/>
    <w:rsid w:val="00CA1575"/>
    <w:rsid w:val="00CA1DC3"/>
    <w:rsid w:val="00CA23EE"/>
    <w:rsid w:val="00CA3DCC"/>
    <w:rsid w:val="00CA4649"/>
    <w:rsid w:val="00CA4AFB"/>
    <w:rsid w:val="00CA5878"/>
    <w:rsid w:val="00CA5C8E"/>
    <w:rsid w:val="00CA60FB"/>
    <w:rsid w:val="00CA65E4"/>
    <w:rsid w:val="00CA6644"/>
    <w:rsid w:val="00CB0A19"/>
    <w:rsid w:val="00CB0D65"/>
    <w:rsid w:val="00CB1C93"/>
    <w:rsid w:val="00CB47A6"/>
    <w:rsid w:val="00CB491B"/>
    <w:rsid w:val="00CB5F5D"/>
    <w:rsid w:val="00CB66BA"/>
    <w:rsid w:val="00CB67E8"/>
    <w:rsid w:val="00CB7022"/>
    <w:rsid w:val="00CC0622"/>
    <w:rsid w:val="00CC12E5"/>
    <w:rsid w:val="00CC22DA"/>
    <w:rsid w:val="00CC2E60"/>
    <w:rsid w:val="00CC3873"/>
    <w:rsid w:val="00CC6F33"/>
    <w:rsid w:val="00CC7BC5"/>
    <w:rsid w:val="00CD2762"/>
    <w:rsid w:val="00CD2FF9"/>
    <w:rsid w:val="00CD37A1"/>
    <w:rsid w:val="00CD3EBE"/>
    <w:rsid w:val="00CD49F5"/>
    <w:rsid w:val="00CE03CD"/>
    <w:rsid w:val="00CE2806"/>
    <w:rsid w:val="00CE28C2"/>
    <w:rsid w:val="00CE448C"/>
    <w:rsid w:val="00CE65B2"/>
    <w:rsid w:val="00CF2379"/>
    <w:rsid w:val="00CF2453"/>
    <w:rsid w:val="00CF568D"/>
    <w:rsid w:val="00CF6DF4"/>
    <w:rsid w:val="00CF76B8"/>
    <w:rsid w:val="00D00EF5"/>
    <w:rsid w:val="00D02553"/>
    <w:rsid w:val="00D046C7"/>
    <w:rsid w:val="00D054FE"/>
    <w:rsid w:val="00D06A62"/>
    <w:rsid w:val="00D071E5"/>
    <w:rsid w:val="00D11F66"/>
    <w:rsid w:val="00D1212D"/>
    <w:rsid w:val="00D12163"/>
    <w:rsid w:val="00D1257B"/>
    <w:rsid w:val="00D12D77"/>
    <w:rsid w:val="00D1427B"/>
    <w:rsid w:val="00D14601"/>
    <w:rsid w:val="00D15582"/>
    <w:rsid w:val="00D157E9"/>
    <w:rsid w:val="00D159F8"/>
    <w:rsid w:val="00D1669C"/>
    <w:rsid w:val="00D214DB"/>
    <w:rsid w:val="00D21FA0"/>
    <w:rsid w:val="00D2564E"/>
    <w:rsid w:val="00D265F1"/>
    <w:rsid w:val="00D27329"/>
    <w:rsid w:val="00D30931"/>
    <w:rsid w:val="00D30B95"/>
    <w:rsid w:val="00D3414A"/>
    <w:rsid w:val="00D36FB2"/>
    <w:rsid w:val="00D37F25"/>
    <w:rsid w:val="00D40159"/>
    <w:rsid w:val="00D43381"/>
    <w:rsid w:val="00D44F12"/>
    <w:rsid w:val="00D45FCB"/>
    <w:rsid w:val="00D46E41"/>
    <w:rsid w:val="00D531AD"/>
    <w:rsid w:val="00D53EFA"/>
    <w:rsid w:val="00D554EA"/>
    <w:rsid w:val="00D57402"/>
    <w:rsid w:val="00D57623"/>
    <w:rsid w:val="00D576BF"/>
    <w:rsid w:val="00D57E64"/>
    <w:rsid w:val="00D61FAD"/>
    <w:rsid w:val="00D63207"/>
    <w:rsid w:val="00D63908"/>
    <w:rsid w:val="00D63B54"/>
    <w:rsid w:val="00D642E2"/>
    <w:rsid w:val="00D64B48"/>
    <w:rsid w:val="00D64F74"/>
    <w:rsid w:val="00D65B63"/>
    <w:rsid w:val="00D70FE9"/>
    <w:rsid w:val="00D721B7"/>
    <w:rsid w:val="00D74D68"/>
    <w:rsid w:val="00D767A0"/>
    <w:rsid w:val="00D77159"/>
    <w:rsid w:val="00D80366"/>
    <w:rsid w:val="00D80D85"/>
    <w:rsid w:val="00D821E9"/>
    <w:rsid w:val="00D83D1F"/>
    <w:rsid w:val="00D847F8"/>
    <w:rsid w:val="00D84E02"/>
    <w:rsid w:val="00D8657E"/>
    <w:rsid w:val="00D86CF5"/>
    <w:rsid w:val="00D90FE9"/>
    <w:rsid w:val="00D922CD"/>
    <w:rsid w:val="00D943D4"/>
    <w:rsid w:val="00D951E7"/>
    <w:rsid w:val="00D96819"/>
    <w:rsid w:val="00DA380C"/>
    <w:rsid w:val="00DA3968"/>
    <w:rsid w:val="00DA3B9F"/>
    <w:rsid w:val="00DA3CE8"/>
    <w:rsid w:val="00DA53DA"/>
    <w:rsid w:val="00DA598F"/>
    <w:rsid w:val="00DA5B3A"/>
    <w:rsid w:val="00DA6D51"/>
    <w:rsid w:val="00DA72FE"/>
    <w:rsid w:val="00DB1940"/>
    <w:rsid w:val="00DB1AD7"/>
    <w:rsid w:val="00DB1CC1"/>
    <w:rsid w:val="00DB2AAE"/>
    <w:rsid w:val="00DB49DF"/>
    <w:rsid w:val="00DB5AD2"/>
    <w:rsid w:val="00DB7C89"/>
    <w:rsid w:val="00DC1C55"/>
    <w:rsid w:val="00DC27A3"/>
    <w:rsid w:val="00DC66C2"/>
    <w:rsid w:val="00DC6B8A"/>
    <w:rsid w:val="00DC6BD0"/>
    <w:rsid w:val="00DD38CD"/>
    <w:rsid w:val="00DD4000"/>
    <w:rsid w:val="00DD4B7E"/>
    <w:rsid w:val="00DD5715"/>
    <w:rsid w:val="00DD57C8"/>
    <w:rsid w:val="00DE04C2"/>
    <w:rsid w:val="00DE0C5E"/>
    <w:rsid w:val="00DE1788"/>
    <w:rsid w:val="00DE240E"/>
    <w:rsid w:val="00DE46DC"/>
    <w:rsid w:val="00DE503F"/>
    <w:rsid w:val="00DF05C5"/>
    <w:rsid w:val="00DF10DD"/>
    <w:rsid w:val="00DF22BE"/>
    <w:rsid w:val="00DF3AB3"/>
    <w:rsid w:val="00DF5243"/>
    <w:rsid w:val="00DF66CE"/>
    <w:rsid w:val="00DF6DE6"/>
    <w:rsid w:val="00DF7670"/>
    <w:rsid w:val="00E00009"/>
    <w:rsid w:val="00E00DB0"/>
    <w:rsid w:val="00E023C9"/>
    <w:rsid w:val="00E03152"/>
    <w:rsid w:val="00E10BD9"/>
    <w:rsid w:val="00E115CA"/>
    <w:rsid w:val="00E12A94"/>
    <w:rsid w:val="00E17AE0"/>
    <w:rsid w:val="00E20C9E"/>
    <w:rsid w:val="00E2145B"/>
    <w:rsid w:val="00E21FC4"/>
    <w:rsid w:val="00E223FA"/>
    <w:rsid w:val="00E2362C"/>
    <w:rsid w:val="00E24F22"/>
    <w:rsid w:val="00E256AE"/>
    <w:rsid w:val="00E26DC8"/>
    <w:rsid w:val="00E32EA3"/>
    <w:rsid w:val="00E349C4"/>
    <w:rsid w:val="00E3592E"/>
    <w:rsid w:val="00E3631F"/>
    <w:rsid w:val="00E423F5"/>
    <w:rsid w:val="00E42617"/>
    <w:rsid w:val="00E42641"/>
    <w:rsid w:val="00E434D9"/>
    <w:rsid w:val="00E4435F"/>
    <w:rsid w:val="00E45387"/>
    <w:rsid w:val="00E468FC"/>
    <w:rsid w:val="00E50540"/>
    <w:rsid w:val="00E50A4F"/>
    <w:rsid w:val="00E50DB0"/>
    <w:rsid w:val="00E5119A"/>
    <w:rsid w:val="00E54184"/>
    <w:rsid w:val="00E54972"/>
    <w:rsid w:val="00E55003"/>
    <w:rsid w:val="00E559E9"/>
    <w:rsid w:val="00E577E2"/>
    <w:rsid w:val="00E664B3"/>
    <w:rsid w:val="00E70B2F"/>
    <w:rsid w:val="00E7297C"/>
    <w:rsid w:val="00E72C09"/>
    <w:rsid w:val="00E74A75"/>
    <w:rsid w:val="00E750E7"/>
    <w:rsid w:val="00E7633E"/>
    <w:rsid w:val="00E7660B"/>
    <w:rsid w:val="00E77615"/>
    <w:rsid w:val="00E8137B"/>
    <w:rsid w:val="00E8181F"/>
    <w:rsid w:val="00E81F65"/>
    <w:rsid w:val="00E8370C"/>
    <w:rsid w:val="00E8444B"/>
    <w:rsid w:val="00E90C32"/>
    <w:rsid w:val="00E90E0E"/>
    <w:rsid w:val="00E918EF"/>
    <w:rsid w:val="00E95D36"/>
    <w:rsid w:val="00E95E5D"/>
    <w:rsid w:val="00E97353"/>
    <w:rsid w:val="00E97723"/>
    <w:rsid w:val="00E979F1"/>
    <w:rsid w:val="00EA077F"/>
    <w:rsid w:val="00EA1F3F"/>
    <w:rsid w:val="00EA3876"/>
    <w:rsid w:val="00EA3AE7"/>
    <w:rsid w:val="00EA640B"/>
    <w:rsid w:val="00EA6608"/>
    <w:rsid w:val="00EA6D54"/>
    <w:rsid w:val="00EA773B"/>
    <w:rsid w:val="00EB30D8"/>
    <w:rsid w:val="00EB564F"/>
    <w:rsid w:val="00EB61C9"/>
    <w:rsid w:val="00EB773D"/>
    <w:rsid w:val="00EC010B"/>
    <w:rsid w:val="00EC223B"/>
    <w:rsid w:val="00EC2A38"/>
    <w:rsid w:val="00EC4B00"/>
    <w:rsid w:val="00EC7E5C"/>
    <w:rsid w:val="00ED0529"/>
    <w:rsid w:val="00ED4AB2"/>
    <w:rsid w:val="00ED526F"/>
    <w:rsid w:val="00ED5636"/>
    <w:rsid w:val="00ED7B4E"/>
    <w:rsid w:val="00EE2A9F"/>
    <w:rsid w:val="00EE7386"/>
    <w:rsid w:val="00EE7B41"/>
    <w:rsid w:val="00EF3AF8"/>
    <w:rsid w:val="00EF62BD"/>
    <w:rsid w:val="00EF6765"/>
    <w:rsid w:val="00EF7701"/>
    <w:rsid w:val="00EF7D50"/>
    <w:rsid w:val="00EF7E2C"/>
    <w:rsid w:val="00F01695"/>
    <w:rsid w:val="00F0170C"/>
    <w:rsid w:val="00F05DAA"/>
    <w:rsid w:val="00F074B0"/>
    <w:rsid w:val="00F10361"/>
    <w:rsid w:val="00F128F9"/>
    <w:rsid w:val="00F13106"/>
    <w:rsid w:val="00F13B57"/>
    <w:rsid w:val="00F1411C"/>
    <w:rsid w:val="00F158BE"/>
    <w:rsid w:val="00F17080"/>
    <w:rsid w:val="00F21A1D"/>
    <w:rsid w:val="00F224C2"/>
    <w:rsid w:val="00F232E2"/>
    <w:rsid w:val="00F247F5"/>
    <w:rsid w:val="00F26624"/>
    <w:rsid w:val="00F30182"/>
    <w:rsid w:val="00F314F1"/>
    <w:rsid w:val="00F324C8"/>
    <w:rsid w:val="00F33689"/>
    <w:rsid w:val="00F401F9"/>
    <w:rsid w:val="00F41045"/>
    <w:rsid w:val="00F45D59"/>
    <w:rsid w:val="00F4674A"/>
    <w:rsid w:val="00F46BAE"/>
    <w:rsid w:val="00F5058F"/>
    <w:rsid w:val="00F518A5"/>
    <w:rsid w:val="00F53945"/>
    <w:rsid w:val="00F568F9"/>
    <w:rsid w:val="00F56FF5"/>
    <w:rsid w:val="00F61B3A"/>
    <w:rsid w:val="00F62E97"/>
    <w:rsid w:val="00F62EDB"/>
    <w:rsid w:val="00F62F9B"/>
    <w:rsid w:val="00F64481"/>
    <w:rsid w:val="00F64F34"/>
    <w:rsid w:val="00F65973"/>
    <w:rsid w:val="00F65B49"/>
    <w:rsid w:val="00F70DCC"/>
    <w:rsid w:val="00F71A55"/>
    <w:rsid w:val="00F77B27"/>
    <w:rsid w:val="00F86EC4"/>
    <w:rsid w:val="00F91973"/>
    <w:rsid w:val="00F9344C"/>
    <w:rsid w:val="00F93774"/>
    <w:rsid w:val="00F958C9"/>
    <w:rsid w:val="00F96816"/>
    <w:rsid w:val="00FA02AF"/>
    <w:rsid w:val="00FA18E5"/>
    <w:rsid w:val="00FA2E8B"/>
    <w:rsid w:val="00FA5FAA"/>
    <w:rsid w:val="00FB3145"/>
    <w:rsid w:val="00FB3450"/>
    <w:rsid w:val="00FB3DD7"/>
    <w:rsid w:val="00FC439C"/>
    <w:rsid w:val="00FC5245"/>
    <w:rsid w:val="00FC648F"/>
    <w:rsid w:val="00FC69EC"/>
    <w:rsid w:val="00FC6D36"/>
    <w:rsid w:val="00FD00CA"/>
    <w:rsid w:val="00FD23DE"/>
    <w:rsid w:val="00FD343E"/>
    <w:rsid w:val="00FD4D75"/>
    <w:rsid w:val="00FD5693"/>
    <w:rsid w:val="00FD638A"/>
    <w:rsid w:val="00FE046B"/>
    <w:rsid w:val="00FE311C"/>
    <w:rsid w:val="00FE3631"/>
    <w:rsid w:val="00FE62D7"/>
    <w:rsid w:val="00FF03E1"/>
    <w:rsid w:val="00FF1C4D"/>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56D4AC6"/>
  <w15:docId w15:val="{1C3CFC19-C8C7-4C79-AB37-B798654C19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1" w:defUIPriority="0" w:defSemiHidden="0" w:defUnhideWhenUsed="0" w:defQFormat="0" w:count="375">
    <w:lsdException w:name="Normal" w:locked="0" w:qFormat="1"/>
    <w:lsdException w:name="heading 1" w:locked="0" w:qFormat="1"/>
    <w:lsdException w:name="heading 2" w:locked="0" w:qFormat="1"/>
    <w:lsdException w:name="heading 3" w:locked="0" w:semiHidden="1" w:unhideWhenUsed="1" w:qFormat="1"/>
    <w:lsdException w:name="heading 4" w:locked="0" w:semiHidden="1" w:unhideWhenUsed="1" w:qFormat="1"/>
    <w:lsdException w:name="heading 5" w:locked="0"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locked="0" w:semiHidden="1" w:unhideWhenUsed="1"/>
    <w:lsdException w:name="footer" w:locked="0"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0"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Subtitle" w:locked="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0" w:qFormat="1"/>
    <w:lsdException w:name="Emphasis" w:locked="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locked="0"/>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uiPriority="99"/>
    <w:lsdException w:name="List Paragraph" w:uiPriority="34" w:qFormat="1"/>
    <w:lsdException w:name="Quote" w:locked="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locked="0"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iPriority="99" w:unhideWhenUsed="1"/>
    <w:lsdException w:name="Smart Hyperlink" w:locked="0" w:semiHidden="1" w:uiPriority="99" w:unhideWhenUsed="1"/>
    <w:lsdException w:name="Hashtag" w:locked="0" w:semiHidden="1" w:uiPriority="99" w:unhideWhenUsed="1"/>
    <w:lsdException w:name="Unresolved Mention" w:locked="0" w:semiHidden="1" w:uiPriority="99" w:unhideWhenUsed="1"/>
  </w:latentStyles>
  <w:style w:type="paragraph" w:default="1" w:styleId="Normal">
    <w:name w:val="Normal"/>
    <w:qFormat/>
    <w:rsid w:val="00D70FE9"/>
    <w:pPr>
      <w:spacing w:after="200" w:line="276" w:lineRule="auto"/>
    </w:pPr>
    <w:rPr>
      <w:rFonts w:asciiTheme="minorHAnsi" w:eastAsiaTheme="minorHAnsi" w:hAnsiTheme="minorHAnsi" w:cstheme="minorBidi"/>
      <w:sz w:val="22"/>
      <w:szCs w:val="22"/>
    </w:rPr>
  </w:style>
  <w:style w:type="paragraph" w:styleId="Heading1">
    <w:name w:val="heading 1"/>
    <w:basedOn w:val="Normal"/>
    <w:next w:val="Normal"/>
    <w:link w:val="Heading1Char"/>
    <w:qFormat/>
    <w:rsid w:val="00EB773D"/>
    <w:pPr>
      <w:keepNext/>
      <w:spacing w:before="360" w:after="120" w:line="240" w:lineRule="auto"/>
      <w:contextualSpacing/>
      <w:outlineLvl w:val="0"/>
    </w:pPr>
    <w:rPr>
      <w:rFonts w:ascii="Arial" w:hAnsi="Arial"/>
      <w:b/>
      <w:sz w:val="34"/>
      <w:szCs w:val="36"/>
    </w:rPr>
  </w:style>
  <w:style w:type="paragraph" w:styleId="Heading2">
    <w:name w:val="heading 2"/>
    <w:basedOn w:val="Normal"/>
    <w:next w:val="Normal"/>
    <w:link w:val="Heading2Char"/>
    <w:qFormat/>
    <w:rsid w:val="00EB773D"/>
    <w:pPr>
      <w:keepNext/>
      <w:spacing w:before="360" w:after="120" w:line="240" w:lineRule="auto"/>
      <w:contextualSpacing/>
      <w:outlineLvl w:val="1"/>
    </w:pPr>
    <w:rPr>
      <w:rFonts w:ascii="Arial" w:hAnsi="Arial"/>
      <w:b/>
      <w:sz w:val="28"/>
      <w:szCs w:val="28"/>
    </w:rPr>
  </w:style>
  <w:style w:type="paragraph" w:styleId="Heading3">
    <w:name w:val="heading 3"/>
    <w:basedOn w:val="Normal"/>
    <w:next w:val="Normal"/>
    <w:link w:val="Heading3Char"/>
    <w:qFormat/>
    <w:rsid w:val="00EB773D"/>
    <w:pPr>
      <w:keepNext/>
      <w:spacing w:before="360" w:after="120" w:line="240" w:lineRule="auto"/>
      <w:contextualSpacing/>
      <w:outlineLvl w:val="2"/>
    </w:pPr>
    <w:rPr>
      <w:rFonts w:ascii="Arial" w:hAnsi="Arial"/>
      <w:b/>
      <w:szCs w:val="28"/>
    </w:rPr>
  </w:style>
  <w:style w:type="paragraph" w:styleId="Heading4">
    <w:name w:val="heading 4"/>
    <w:basedOn w:val="Normal"/>
    <w:next w:val="Normal"/>
    <w:link w:val="Heading4Char"/>
    <w:qFormat/>
    <w:rsid w:val="00EB773D"/>
    <w:pPr>
      <w:keepNext/>
      <w:spacing w:before="360" w:after="120" w:line="240" w:lineRule="auto"/>
      <w:contextualSpacing/>
      <w:outlineLvl w:val="3"/>
    </w:pPr>
    <w:rPr>
      <w:rFonts w:ascii="Utopia" w:hAnsi="Utopia"/>
      <w:b/>
      <w:spacing w:val="-6"/>
      <w:szCs w:val="24"/>
    </w:rPr>
  </w:style>
  <w:style w:type="paragraph" w:styleId="Heading5">
    <w:name w:val="heading 5"/>
    <w:basedOn w:val="Normal"/>
    <w:next w:val="Normal"/>
    <w:link w:val="Heading5Char"/>
    <w:qFormat/>
    <w:rsid w:val="00EB773D"/>
    <w:pPr>
      <w:spacing w:before="360" w:after="240" w:line="240" w:lineRule="auto"/>
      <w:outlineLvl w:val="4"/>
    </w:pPr>
    <w:rPr>
      <w:rFonts w:ascii="Arial Narrow" w:hAnsi="Arial Narrow"/>
      <w:b/>
    </w:rPr>
  </w:style>
  <w:style w:type="paragraph" w:styleId="Heading6">
    <w:name w:val="heading 6"/>
    <w:basedOn w:val="Normal"/>
    <w:next w:val="Normal"/>
    <w:link w:val="Heading6Char"/>
    <w:qFormat/>
    <w:locked/>
    <w:rsid w:val="00F401F9"/>
    <w:pPr>
      <w:spacing w:before="240" w:after="60"/>
      <w:outlineLvl w:val="5"/>
    </w:pPr>
    <w:rPr>
      <w:rFonts w:ascii="Calibri" w:eastAsia="PMingLiU" w:hAnsi="Calibri"/>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EB773D"/>
    <w:rPr>
      <w:rFonts w:ascii="Arial" w:eastAsiaTheme="minorHAnsi" w:hAnsi="Arial" w:cstheme="minorBidi"/>
      <w:b/>
      <w:sz w:val="34"/>
      <w:szCs w:val="36"/>
    </w:rPr>
  </w:style>
  <w:style w:type="character" w:customStyle="1" w:styleId="Heading2Char">
    <w:name w:val="Heading 2 Char"/>
    <w:link w:val="Heading2"/>
    <w:rsid w:val="00EB773D"/>
    <w:rPr>
      <w:rFonts w:ascii="Arial" w:eastAsiaTheme="minorHAnsi" w:hAnsi="Arial" w:cstheme="minorBidi"/>
      <w:b/>
      <w:sz w:val="28"/>
      <w:szCs w:val="28"/>
    </w:rPr>
  </w:style>
  <w:style w:type="character" w:customStyle="1" w:styleId="Heading3Char">
    <w:name w:val="Heading 3 Char"/>
    <w:link w:val="Heading3"/>
    <w:rsid w:val="00EB773D"/>
    <w:rPr>
      <w:rFonts w:ascii="Arial" w:eastAsiaTheme="minorHAnsi" w:hAnsi="Arial" w:cstheme="minorBidi"/>
      <w:b/>
      <w:sz w:val="22"/>
      <w:szCs w:val="28"/>
    </w:rPr>
  </w:style>
  <w:style w:type="character" w:customStyle="1" w:styleId="Heading4Char">
    <w:name w:val="Heading 4 Char"/>
    <w:link w:val="Heading4"/>
    <w:rsid w:val="00EB773D"/>
    <w:rPr>
      <w:rFonts w:ascii="Utopia" w:eastAsiaTheme="minorHAnsi" w:hAnsi="Utopia" w:cstheme="minorBidi"/>
      <w:b/>
      <w:spacing w:val="-6"/>
      <w:sz w:val="22"/>
      <w:szCs w:val="24"/>
    </w:rPr>
  </w:style>
  <w:style w:type="character" w:customStyle="1" w:styleId="Heading5Char">
    <w:name w:val="Heading 5 Char"/>
    <w:link w:val="Heading5"/>
    <w:rsid w:val="00EB773D"/>
    <w:rPr>
      <w:rFonts w:ascii="Arial Narrow" w:eastAsiaTheme="minorHAnsi" w:hAnsi="Arial Narrow" w:cstheme="minorBidi"/>
      <w:b/>
      <w:sz w:val="22"/>
      <w:szCs w:val="22"/>
    </w:rPr>
  </w:style>
  <w:style w:type="character" w:customStyle="1" w:styleId="Heading6Char">
    <w:name w:val="Heading 6 Char"/>
    <w:link w:val="Heading6"/>
    <w:rsid w:val="00F401F9"/>
    <w:rPr>
      <w:rFonts w:ascii="Calibri" w:eastAsia="PMingLiU" w:hAnsi="Calibri"/>
      <w:b/>
      <w:bCs/>
      <w:sz w:val="22"/>
      <w:szCs w:val="22"/>
    </w:rPr>
  </w:style>
  <w:style w:type="paragraph" w:styleId="BodyText">
    <w:name w:val="Body Text"/>
    <w:basedOn w:val="Normal"/>
    <w:link w:val="BodyTextChar"/>
    <w:qFormat/>
    <w:locked/>
    <w:rsid w:val="00A0412C"/>
    <w:pPr>
      <w:autoSpaceDE w:val="0"/>
      <w:autoSpaceDN w:val="0"/>
      <w:spacing w:after="120" w:line="240" w:lineRule="exact"/>
      <w:jc w:val="both"/>
    </w:pPr>
    <w:rPr>
      <w:rFonts w:ascii="Arial" w:hAnsi="Arial"/>
      <w:sz w:val="18"/>
    </w:rPr>
  </w:style>
  <w:style w:type="character" w:customStyle="1" w:styleId="BodyTextChar">
    <w:name w:val="Body Text Char"/>
    <w:link w:val="BodyText"/>
    <w:rsid w:val="00A0412C"/>
    <w:rPr>
      <w:rFonts w:ascii="Arial" w:eastAsiaTheme="minorHAnsi" w:hAnsi="Arial" w:cstheme="minorBidi"/>
      <w:sz w:val="18"/>
      <w:szCs w:val="22"/>
    </w:rPr>
  </w:style>
  <w:style w:type="paragraph" w:customStyle="1" w:styleId="Bullet">
    <w:name w:val="Bullet"/>
    <w:basedOn w:val="Normal"/>
    <w:rsid w:val="00A0412C"/>
    <w:pPr>
      <w:keepLines/>
      <w:numPr>
        <w:numId w:val="4"/>
      </w:numPr>
      <w:spacing w:before="120" w:after="120" w:line="240" w:lineRule="auto"/>
      <w:ind w:right="864"/>
    </w:pPr>
    <w:rPr>
      <w:rFonts w:ascii="Utopia" w:hAnsi="Utopia"/>
      <w:sz w:val="18"/>
    </w:rPr>
  </w:style>
  <w:style w:type="character" w:customStyle="1" w:styleId="CodeBold">
    <w:name w:val="Code Bold"/>
    <w:rsid w:val="00F401F9"/>
    <w:rPr>
      <w:rFonts w:ascii="TheSansMonoConBlack" w:hAnsi="TheSansMonoConBlack"/>
      <w:sz w:val="18"/>
    </w:rPr>
  </w:style>
  <w:style w:type="paragraph" w:customStyle="1" w:styleId="ChapterNumber">
    <w:name w:val="Chapter Number"/>
    <w:next w:val="Normal"/>
    <w:autoRedefine/>
    <w:qFormat/>
    <w:rsid w:val="00F401F9"/>
    <w:pPr>
      <w:keepNext/>
      <w:spacing w:after="240"/>
    </w:pPr>
    <w:rPr>
      <w:rFonts w:ascii="Arial" w:hAnsi="Arial"/>
      <w:b/>
      <w:caps/>
      <w:sz w:val="28"/>
      <w:szCs w:val="28"/>
    </w:rPr>
  </w:style>
  <w:style w:type="paragraph" w:customStyle="1" w:styleId="ChapterTitle">
    <w:name w:val="Chapter Title"/>
    <w:next w:val="Normal"/>
    <w:rsid w:val="00F401F9"/>
    <w:pPr>
      <w:spacing w:before="240" w:after="1200"/>
    </w:pPr>
    <w:rPr>
      <w:rFonts w:ascii="Arial Narrow" w:hAnsi="Arial Narrow"/>
      <w:b/>
      <w:sz w:val="60"/>
      <w:szCs w:val="48"/>
    </w:rPr>
  </w:style>
  <w:style w:type="paragraph" w:customStyle="1" w:styleId="FigureCaption">
    <w:name w:val="Figure Caption"/>
    <w:next w:val="Normal"/>
    <w:qFormat/>
    <w:rsid w:val="00F401F9"/>
    <w:pPr>
      <w:tabs>
        <w:tab w:val="left" w:pos="576"/>
      </w:tabs>
      <w:spacing w:before="400" w:after="240"/>
      <w:contextualSpacing/>
    </w:pPr>
    <w:rPr>
      <w:rFonts w:ascii="Utopia" w:hAnsi="Utopia"/>
      <w:i/>
      <w:noProof/>
      <w:sz w:val="18"/>
    </w:rPr>
  </w:style>
  <w:style w:type="paragraph" w:customStyle="1" w:styleId="CodeCaption">
    <w:name w:val="Code Caption"/>
    <w:basedOn w:val="Normal"/>
    <w:next w:val="Normal"/>
    <w:link w:val="CodeCaptionChar"/>
    <w:qFormat/>
    <w:rsid w:val="00F401F9"/>
    <w:pPr>
      <w:tabs>
        <w:tab w:val="left" w:pos="576"/>
      </w:tabs>
      <w:spacing w:before="460"/>
      <w:contextualSpacing/>
    </w:pPr>
    <w:rPr>
      <w:rFonts w:ascii="Utopia" w:hAnsi="Utopia"/>
      <w:i/>
      <w:noProof/>
      <w:sz w:val="18"/>
    </w:rPr>
  </w:style>
  <w:style w:type="paragraph" w:styleId="BalloonText">
    <w:name w:val="Balloon Text"/>
    <w:basedOn w:val="Normal"/>
    <w:link w:val="BalloonTextChar"/>
    <w:locked/>
    <w:rsid w:val="00AB4F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AB4F2B"/>
    <w:rPr>
      <w:rFonts w:ascii="Tahoma" w:eastAsiaTheme="minorHAnsi" w:hAnsi="Tahoma" w:cs="Tahoma"/>
      <w:sz w:val="16"/>
      <w:szCs w:val="16"/>
    </w:rPr>
  </w:style>
  <w:style w:type="character" w:customStyle="1" w:styleId="CodeCaptionChar">
    <w:name w:val="Code Caption Char"/>
    <w:link w:val="CodeCaption"/>
    <w:rsid w:val="00F401F9"/>
    <w:rPr>
      <w:rFonts w:ascii="Utopia" w:hAnsi="Utopia"/>
      <w:i/>
      <w:noProof/>
      <w:sz w:val="18"/>
    </w:rPr>
  </w:style>
  <w:style w:type="paragraph" w:customStyle="1" w:styleId="NumSubList">
    <w:name w:val="Num Sub List"/>
    <w:basedOn w:val="Normal"/>
    <w:rsid w:val="00A0412C"/>
    <w:pPr>
      <w:numPr>
        <w:numId w:val="8"/>
      </w:numPr>
      <w:tabs>
        <w:tab w:val="left" w:pos="216"/>
        <w:tab w:val="left" w:pos="720"/>
      </w:tabs>
      <w:spacing w:before="120" w:after="120" w:line="240" w:lineRule="auto"/>
      <w:ind w:right="1440"/>
      <w:jc w:val="both"/>
    </w:pPr>
    <w:rPr>
      <w:rFonts w:ascii="Utopia" w:hAnsi="Utopia"/>
      <w:sz w:val="18"/>
    </w:rPr>
  </w:style>
  <w:style w:type="paragraph" w:customStyle="1" w:styleId="BulletSubList">
    <w:name w:val="Bullet Sub List"/>
    <w:basedOn w:val="Bullet"/>
    <w:next w:val="Normal"/>
    <w:rsid w:val="00EB773D"/>
    <w:pPr>
      <w:ind w:left="1368"/>
    </w:pPr>
  </w:style>
  <w:style w:type="paragraph" w:customStyle="1" w:styleId="FMCopyrightTitle">
    <w:name w:val="FM Copyright Title"/>
    <w:basedOn w:val="FMCopyright"/>
    <w:locked/>
    <w:rsid w:val="00F401F9"/>
    <w:pPr>
      <w:spacing w:before="100" w:after="100"/>
    </w:pPr>
    <w:rPr>
      <w:rFonts w:ascii="Utopia Bold" w:hAnsi="Utopia Bold"/>
      <w:sz w:val="19"/>
    </w:rPr>
  </w:style>
  <w:style w:type="paragraph" w:customStyle="1" w:styleId="FMCopyright">
    <w:name w:val="FM Copyright"/>
    <w:link w:val="FMCopyrightChar"/>
    <w:locked/>
    <w:rsid w:val="00EB773D"/>
    <w:pPr>
      <w:spacing w:before="120" w:after="120"/>
      <w:jc w:val="both"/>
    </w:pPr>
    <w:rPr>
      <w:rFonts w:ascii="Utopia" w:hAnsi="Utopia"/>
      <w:sz w:val="16"/>
    </w:rPr>
  </w:style>
  <w:style w:type="paragraph" w:styleId="Index1">
    <w:name w:val="index 1"/>
    <w:basedOn w:val="Normal"/>
    <w:next w:val="Normal"/>
    <w:semiHidden/>
    <w:locked/>
    <w:rsid w:val="00F401F9"/>
    <w:pPr>
      <w:ind w:left="720" w:hanging="720"/>
    </w:pPr>
  </w:style>
  <w:style w:type="paragraph" w:styleId="Index2">
    <w:name w:val="index 2"/>
    <w:basedOn w:val="Normal"/>
    <w:next w:val="Normal"/>
    <w:semiHidden/>
    <w:locked/>
    <w:rsid w:val="00F401F9"/>
    <w:pPr>
      <w:ind w:left="720" w:hanging="432"/>
    </w:pPr>
  </w:style>
  <w:style w:type="paragraph" w:styleId="Index3">
    <w:name w:val="index 3"/>
    <w:basedOn w:val="Normal"/>
    <w:next w:val="Normal"/>
    <w:semiHidden/>
    <w:locked/>
    <w:rsid w:val="00F401F9"/>
    <w:pPr>
      <w:ind w:left="720" w:hanging="144"/>
    </w:pPr>
  </w:style>
  <w:style w:type="paragraph" w:customStyle="1" w:styleId="PartText">
    <w:name w:val="Part Text"/>
    <w:basedOn w:val="Normal"/>
    <w:next w:val="Normal"/>
    <w:locked/>
    <w:rsid w:val="00EB773D"/>
    <w:pPr>
      <w:spacing w:after="0" w:line="240" w:lineRule="auto"/>
      <w:contextualSpacing/>
    </w:pPr>
    <w:rPr>
      <w:rFonts w:ascii="Book Antiqua" w:hAnsi="Book Antiqua"/>
      <w:spacing w:val="-6"/>
    </w:rPr>
  </w:style>
  <w:style w:type="paragraph" w:customStyle="1" w:styleId="PartNumber">
    <w:name w:val="Part Number"/>
    <w:basedOn w:val="Normal"/>
    <w:next w:val="Normal"/>
    <w:link w:val="PartNumberChar"/>
    <w:autoRedefine/>
    <w:qFormat/>
    <w:locked/>
    <w:rsid w:val="00EB773D"/>
    <w:pPr>
      <w:spacing w:before="600" w:after="240" w:line="240" w:lineRule="auto"/>
      <w:contextualSpacing/>
    </w:pPr>
    <w:rPr>
      <w:rFonts w:ascii="Arial" w:hAnsi="Arial"/>
      <w:b/>
      <w:caps/>
      <w:sz w:val="52"/>
      <w:szCs w:val="28"/>
    </w:rPr>
  </w:style>
  <w:style w:type="paragraph" w:customStyle="1" w:styleId="PartTitle">
    <w:name w:val="Part Title"/>
    <w:basedOn w:val="Normal"/>
    <w:next w:val="Normal"/>
    <w:link w:val="PartTitleChar"/>
    <w:autoRedefine/>
    <w:qFormat/>
    <w:locked/>
    <w:rsid w:val="00EB773D"/>
    <w:pPr>
      <w:spacing w:before="600" w:after="1200" w:line="240" w:lineRule="auto"/>
      <w:contextualSpacing/>
    </w:pPr>
    <w:rPr>
      <w:rFonts w:ascii="Arial" w:hAnsi="Arial"/>
      <w:b/>
      <w:sz w:val="64"/>
      <w:szCs w:val="48"/>
    </w:rPr>
  </w:style>
  <w:style w:type="paragraph" w:styleId="Quote">
    <w:name w:val="Quote"/>
    <w:basedOn w:val="Normal"/>
    <w:next w:val="BodyText"/>
    <w:link w:val="QuoteChar"/>
    <w:qFormat/>
    <w:rsid w:val="00F401F9"/>
    <w:pPr>
      <w:tabs>
        <w:tab w:val="left" w:pos="346"/>
      </w:tabs>
      <w:spacing w:before="560" w:after="360"/>
      <w:ind w:left="432" w:right="432"/>
      <w:contextualSpacing/>
      <w:jc w:val="both"/>
    </w:pPr>
    <w:rPr>
      <w:rFonts w:ascii="Utopia" w:hAnsi="Utopia"/>
      <w:i/>
      <w:iCs/>
      <w:sz w:val="20"/>
    </w:rPr>
  </w:style>
  <w:style w:type="character" w:customStyle="1" w:styleId="QuoteChar">
    <w:name w:val="Quote Char"/>
    <w:link w:val="Quote"/>
    <w:rsid w:val="00F401F9"/>
    <w:rPr>
      <w:rFonts w:ascii="Utopia" w:hAnsi="Utopia"/>
      <w:i/>
      <w:iCs/>
    </w:rPr>
  </w:style>
  <w:style w:type="paragraph" w:customStyle="1" w:styleId="Results">
    <w:name w:val="Results"/>
    <w:basedOn w:val="Normal"/>
    <w:rsid w:val="00F401F9"/>
    <w:pPr>
      <w:pBdr>
        <w:top w:val="single" w:sz="18" w:space="5" w:color="999999"/>
        <w:bottom w:val="single" w:sz="18" w:space="5" w:color="999999"/>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F401F9"/>
    <w:pPr>
      <w:tabs>
        <w:tab w:val="num" w:pos="360"/>
      </w:tabs>
      <w:ind w:left="360" w:hanging="360"/>
    </w:pPr>
  </w:style>
  <w:style w:type="paragraph" w:customStyle="1" w:styleId="ExerciseBody">
    <w:name w:val="Exercise Body"/>
    <w:basedOn w:val="Normal"/>
    <w:link w:val="ExerciseBodyChar"/>
    <w:qFormat/>
    <w:rsid w:val="00F401F9"/>
    <w:pPr>
      <w:spacing w:before="120"/>
      <w:ind w:left="288" w:right="288"/>
    </w:pPr>
    <w:rPr>
      <w:rFonts w:ascii="HelveticaNeue Condensed" w:hAnsi="HelveticaNeue Condensed"/>
      <w:sz w:val="20"/>
    </w:rPr>
  </w:style>
  <w:style w:type="character" w:customStyle="1" w:styleId="ExerciseBodyChar">
    <w:name w:val="Exercise Body Char"/>
    <w:link w:val="ExerciseBody"/>
    <w:rsid w:val="00F401F9"/>
    <w:rPr>
      <w:rFonts w:ascii="HelveticaNeue Condensed" w:hAnsi="HelveticaNeue Condensed"/>
    </w:rPr>
  </w:style>
  <w:style w:type="paragraph" w:customStyle="1" w:styleId="ExerciseBullet">
    <w:name w:val="Exercise Bullet"/>
    <w:basedOn w:val="Normal"/>
    <w:rsid w:val="00F401F9"/>
    <w:pPr>
      <w:framePr w:wrap="notBeside" w:vAnchor="text" w:hAnchor="text" w:y="1"/>
      <w:numPr>
        <w:numId w:val="2"/>
      </w:numPr>
      <w:spacing w:before="120"/>
      <w:ind w:right="1152"/>
    </w:pPr>
    <w:rPr>
      <w:rFonts w:ascii="HelveticaNeue Condensed" w:hAnsi="HelveticaNeue Condensed"/>
      <w:sz w:val="20"/>
    </w:rPr>
  </w:style>
  <w:style w:type="paragraph" w:customStyle="1" w:styleId="SideBarCode">
    <w:name w:val="Side Bar Code"/>
    <w:basedOn w:val="Normal"/>
    <w:link w:val="SideBarCodeChar"/>
    <w:qFormat/>
    <w:rsid w:val="00EB773D"/>
    <w:pPr>
      <w:spacing w:before="360" w:after="240"/>
      <w:ind w:left="288" w:right="288"/>
      <w:contextualSpacing/>
    </w:pPr>
    <w:rPr>
      <w:rFonts w:ascii="HelveticaNeue Condensed" w:hAnsi="HelveticaNeue Condensed"/>
      <w:sz w:val="20"/>
    </w:rPr>
  </w:style>
  <w:style w:type="character" w:customStyle="1" w:styleId="SideBarCodeChar">
    <w:name w:val="Side Bar Code Char"/>
    <w:link w:val="SideBarCode"/>
    <w:rsid w:val="00EB773D"/>
    <w:rPr>
      <w:rFonts w:ascii="HelveticaNeue Condensed" w:eastAsiaTheme="minorHAnsi" w:hAnsi="HelveticaNeue Condensed" w:cstheme="minorBidi"/>
      <w:szCs w:val="22"/>
    </w:rPr>
  </w:style>
  <w:style w:type="paragraph" w:customStyle="1" w:styleId="TableText">
    <w:name w:val="Table Text"/>
    <w:qFormat/>
    <w:rsid w:val="00F401F9"/>
    <w:pPr>
      <w:spacing w:before="120" w:after="120"/>
      <w:contextualSpacing/>
    </w:pPr>
    <w:rPr>
      <w:rFonts w:ascii="Utopia" w:hAnsi="Utopia"/>
      <w:sz w:val="18"/>
    </w:rPr>
  </w:style>
  <w:style w:type="paragraph" w:customStyle="1" w:styleId="TableCaption">
    <w:name w:val="Table Caption"/>
    <w:basedOn w:val="FigureCaption"/>
    <w:next w:val="Normal"/>
    <w:qFormat/>
    <w:rsid w:val="00F401F9"/>
    <w:pPr>
      <w:spacing w:after="120"/>
    </w:pPr>
  </w:style>
  <w:style w:type="paragraph" w:customStyle="1" w:styleId="TableHead">
    <w:name w:val="Table Head"/>
    <w:next w:val="Normal"/>
    <w:rsid w:val="00F401F9"/>
    <w:pPr>
      <w:keepNext/>
      <w:spacing w:before="60" w:after="60" w:line="240" w:lineRule="exact"/>
      <w:ind w:left="720" w:hanging="720"/>
    </w:pPr>
    <w:rPr>
      <w:rFonts w:ascii="Arial Narrow" w:hAnsi="Arial Narrow"/>
      <w:b/>
    </w:rPr>
  </w:style>
  <w:style w:type="paragraph" w:customStyle="1" w:styleId="TableFootnote">
    <w:name w:val="Table Footnote"/>
    <w:basedOn w:val="Normal"/>
    <w:next w:val="Normal"/>
    <w:rsid w:val="00F401F9"/>
    <w:pPr>
      <w:spacing w:before="60" w:after="240"/>
      <w:contextualSpacing/>
    </w:pPr>
    <w:rPr>
      <w:rFonts w:ascii="Utopia" w:hAnsi="Utopia"/>
      <w:i/>
      <w:sz w:val="18"/>
    </w:rPr>
  </w:style>
  <w:style w:type="table" w:styleId="TableGrid">
    <w:name w:val="Table Grid"/>
    <w:basedOn w:val="TableNormal"/>
    <w:rsid w:val="00F401F9"/>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F401F9"/>
    <w:pPr>
      <w:numPr>
        <w:numId w:val="0"/>
      </w:numPr>
      <w:ind w:left="864"/>
    </w:pPr>
  </w:style>
  <w:style w:type="paragraph" w:customStyle="1" w:styleId="NumList">
    <w:name w:val="Num List"/>
    <w:basedOn w:val="Normal"/>
    <w:rsid w:val="00F401F9"/>
    <w:pPr>
      <w:keepLines/>
      <w:numPr>
        <w:numId w:val="7"/>
      </w:numPr>
      <w:spacing w:before="120"/>
      <w:ind w:right="1152"/>
    </w:pPr>
    <w:rPr>
      <w:rFonts w:ascii="Utopia" w:hAnsi="Utopia"/>
      <w:sz w:val="18"/>
    </w:rPr>
  </w:style>
  <w:style w:type="paragraph" w:customStyle="1" w:styleId="QuoteSource">
    <w:name w:val="Quote Source"/>
    <w:basedOn w:val="Quote"/>
    <w:next w:val="Normal"/>
    <w:qFormat/>
    <w:rsid w:val="00F401F9"/>
    <w:pPr>
      <w:spacing w:before="0"/>
      <w:ind w:left="0" w:right="0"/>
      <w:jc w:val="right"/>
    </w:pPr>
    <w:rPr>
      <w:i w:val="0"/>
    </w:rPr>
  </w:style>
  <w:style w:type="paragraph" w:customStyle="1" w:styleId="ExerciseHead">
    <w:name w:val="Exercise Head"/>
    <w:basedOn w:val="Normal"/>
    <w:next w:val="Normal"/>
    <w:rsid w:val="00F401F9"/>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paragraph" w:customStyle="1" w:styleId="FMSubtitle">
    <w:name w:val="FM Subtitle"/>
    <w:basedOn w:val="Normal"/>
    <w:locked/>
    <w:rsid w:val="00EB773D"/>
    <w:pPr>
      <w:spacing w:after="120" w:line="240" w:lineRule="auto"/>
      <w:jc w:val="center"/>
      <w:outlineLvl w:val="0"/>
    </w:pPr>
    <w:rPr>
      <w:rFonts w:ascii="HelveticaNeue MediumCond" w:hAnsi="HelveticaNeue MediumCond"/>
      <w:color w:val="808080"/>
      <w:sz w:val="48"/>
    </w:rPr>
  </w:style>
  <w:style w:type="paragraph" w:customStyle="1" w:styleId="FMAuthor">
    <w:name w:val="FM Author"/>
    <w:basedOn w:val="Normal"/>
    <w:link w:val="FMAuthorChar"/>
    <w:locked/>
    <w:rsid w:val="00EB773D"/>
    <w:pPr>
      <w:spacing w:after="120" w:line="240" w:lineRule="auto"/>
    </w:pPr>
    <w:rPr>
      <w:rFonts w:ascii="HelveticaNeue MediumExt" w:hAnsi="HelveticaNeue MediumExt"/>
      <w:sz w:val="32"/>
      <w:szCs w:val="24"/>
    </w:rPr>
  </w:style>
  <w:style w:type="paragraph" w:customStyle="1" w:styleId="FMSubtitle1">
    <w:name w:val="FM Subtitle 1"/>
    <w:basedOn w:val="Normal"/>
    <w:locked/>
    <w:rsid w:val="00A0412C"/>
    <w:pPr>
      <w:spacing w:before="120" w:after="240"/>
    </w:pPr>
    <w:rPr>
      <w:rFonts w:ascii="HelveticaNeue Condensed" w:hAnsi="HelveticaNeue Condensed"/>
      <w:sz w:val="60"/>
    </w:rPr>
  </w:style>
  <w:style w:type="paragraph" w:customStyle="1" w:styleId="FMText">
    <w:name w:val="FM Text"/>
    <w:basedOn w:val="Normal"/>
    <w:locked/>
    <w:rsid w:val="00F401F9"/>
    <w:pPr>
      <w:contextualSpacing/>
    </w:pPr>
    <w:rPr>
      <w:rFonts w:ascii="Utopia" w:hAnsi="Utopia"/>
      <w:sz w:val="18"/>
    </w:rPr>
  </w:style>
  <w:style w:type="paragraph" w:customStyle="1" w:styleId="FMDedication">
    <w:name w:val="FM Dedication"/>
    <w:basedOn w:val="Normal"/>
    <w:locked/>
    <w:rsid w:val="00EB773D"/>
    <w:pPr>
      <w:spacing w:before="600" w:after="600" w:line="240" w:lineRule="auto"/>
      <w:jc w:val="center"/>
    </w:pPr>
    <w:rPr>
      <w:rFonts w:ascii="Utopia" w:hAnsi="Utopia"/>
      <w:i/>
      <w:sz w:val="20"/>
    </w:rPr>
  </w:style>
  <w:style w:type="paragraph" w:customStyle="1" w:styleId="FMTextCont">
    <w:name w:val="FM Text Cont"/>
    <w:basedOn w:val="FMText"/>
    <w:locked/>
    <w:rsid w:val="00F401F9"/>
    <w:pPr>
      <w:ind w:firstLine="576"/>
    </w:pPr>
  </w:style>
  <w:style w:type="paragraph" w:customStyle="1" w:styleId="Footnote">
    <w:name w:val="Footnote"/>
    <w:basedOn w:val="Normal"/>
    <w:rsid w:val="00F401F9"/>
    <w:rPr>
      <w:sz w:val="19"/>
    </w:rPr>
  </w:style>
  <w:style w:type="paragraph" w:styleId="DocumentMap">
    <w:name w:val="Document Map"/>
    <w:basedOn w:val="Normal"/>
    <w:semiHidden/>
    <w:locked/>
    <w:rsid w:val="00F401F9"/>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F401F9"/>
    <w:pPr>
      <w:spacing w:before="120"/>
      <w:ind w:left="288" w:right="288"/>
      <w:contextualSpacing/>
    </w:pPr>
    <w:rPr>
      <w:rFonts w:ascii="TheSansMonoConNormal" w:hAnsi="TheSansMonoConNormal"/>
      <w:noProof/>
      <w:sz w:val="18"/>
    </w:rPr>
  </w:style>
  <w:style w:type="character" w:customStyle="1" w:styleId="ExerciseCodeChar">
    <w:name w:val="Exercise Code Char"/>
    <w:link w:val="ExerciseCode"/>
    <w:rsid w:val="00F401F9"/>
    <w:rPr>
      <w:rFonts w:ascii="TheSansMonoConNormal" w:hAnsi="TheSansMonoConNormal"/>
      <w:noProof/>
      <w:sz w:val="18"/>
    </w:rPr>
  </w:style>
  <w:style w:type="paragraph" w:customStyle="1" w:styleId="ExerciseSubhead">
    <w:name w:val="Exercise Subhead"/>
    <w:basedOn w:val="Normal"/>
    <w:rsid w:val="00F401F9"/>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rsid w:val="00F401F9"/>
    <w:pPr>
      <w:suppressAutoHyphens/>
      <w:spacing w:after="0"/>
      <w:ind w:firstLine="720"/>
    </w:pPr>
    <w:rPr>
      <w:rFonts w:ascii="Utopia" w:hAnsi="Utopia"/>
      <w:sz w:val="18"/>
    </w:rPr>
  </w:style>
  <w:style w:type="character" w:styleId="Hyperlink">
    <w:name w:val="Hyperlink"/>
    <w:semiHidden/>
    <w:locked/>
    <w:rsid w:val="00F401F9"/>
    <w:rPr>
      <w:color w:val="0000FF"/>
      <w:u w:val="single"/>
    </w:rPr>
  </w:style>
  <w:style w:type="paragraph" w:styleId="Footer">
    <w:name w:val="footer"/>
    <w:basedOn w:val="Normal"/>
    <w:link w:val="FooterChar"/>
    <w:rsid w:val="00A0412C"/>
    <w:pPr>
      <w:tabs>
        <w:tab w:val="center" w:pos="4320"/>
        <w:tab w:val="right" w:pos="8640"/>
      </w:tabs>
      <w:spacing w:before="360" w:after="240"/>
    </w:pPr>
    <w:rPr>
      <w:rFonts w:ascii="Utopia" w:hAnsi="Utopia"/>
    </w:rPr>
  </w:style>
  <w:style w:type="character" w:customStyle="1" w:styleId="FooterChar">
    <w:name w:val="Footer Char"/>
    <w:link w:val="Footer"/>
    <w:rsid w:val="00A0412C"/>
    <w:rPr>
      <w:rFonts w:ascii="Utopia" w:eastAsiaTheme="minorHAnsi" w:hAnsi="Utopia" w:cstheme="minorBidi"/>
      <w:sz w:val="22"/>
      <w:szCs w:val="22"/>
    </w:rPr>
  </w:style>
  <w:style w:type="paragraph" w:customStyle="1" w:styleId="NoteTipCaution">
    <w:name w:val="Note/Tip/Caution"/>
    <w:basedOn w:val="Normal"/>
    <w:next w:val="Normal"/>
    <w:link w:val="NoteTipCautionChar"/>
    <w:rsid w:val="00F401F9"/>
    <w:pPr>
      <w:pBdr>
        <w:top w:val="single" w:sz="4" w:space="10" w:color="auto"/>
        <w:bottom w:val="single" w:sz="4" w:space="10" w:color="auto"/>
      </w:pBdr>
      <w:spacing w:before="360" w:after="360" w:line="280" w:lineRule="exact"/>
      <w:ind w:left="144" w:right="144"/>
    </w:pPr>
    <w:rPr>
      <w:rFonts w:ascii="HelveticaNeue Condensed" w:hAnsi="HelveticaNeue Condensed"/>
      <w:sz w:val="20"/>
    </w:rPr>
  </w:style>
  <w:style w:type="character" w:customStyle="1" w:styleId="NoteTipCautionChar">
    <w:name w:val="Note/Tip/Caution Char"/>
    <w:link w:val="NoteTipCaution"/>
    <w:rsid w:val="00F401F9"/>
    <w:rPr>
      <w:rFonts w:ascii="HelveticaNeue Condensed" w:hAnsi="HelveticaNeue Condensed"/>
    </w:rPr>
  </w:style>
  <w:style w:type="paragraph" w:customStyle="1" w:styleId="BodyTextFirst">
    <w:name w:val="Body Text First"/>
    <w:basedOn w:val="BodyText"/>
    <w:link w:val="BodyTextFirstChar"/>
    <w:rsid w:val="00A0412C"/>
    <w:pPr>
      <w:spacing w:before="120" w:after="0" w:line="240" w:lineRule="auto"/>
    </w:pPr>
    <w:rPr>
      <w:rFonts w:ascii="Utopia" w:hAnsi="Utopia"/>
    </w:rPr>
  </w:style>
  <w:style w:type="character" w:customStyle="1" w:styleId="BodyTextFirstChar">
    <w:name w:val="Body Text First Char"/>
    <w:link w:val="BodyTextFirst"/>
    <w:rsid w:val="00A0412C"/>
    <w:rPr>
      <w:rFonts w:ascii="Utopia" w:eastAsiaTheme="minorHAnsi" w:hAnsi="Utopia" w:cstheme="minorBidi"/>
      <w:sz w:val="18"/>
      <w:szCs w:val="22"/>
    </w:rPr>
  </w:style>
  <w:style w:type="character" w:customStyle="1" w:styleId="CodeInline">
    <w:name w:val="Code Inline"/>
    <w:rsid w:val="00F401F9"/>
    <w:rPr>
      <w:rFonts w:ascii="TheSansMonoConNormal" w:hAnsi="TheSansMonoConNormal"/>
      <w:color w:val="auto"/>
      <w:sz w:val="18"/>
      <w:bdr w:val="none" w:sz="0" w:space="0" w:color="auto"/>
      <w:shd w:val="clear" w:color="auto" w:fill="auto"/>
    </w:rPr>
  </w:style>
  <w:style w:type="table" w:customStyle="1" w:styleId="TableList">
    <w:name w:val="Table List"/>
    <w:basedOn w:val="TableNormal"/>
    <w:rsid w:val="00F401F9"/>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F401F9"/>
  </w:style>
  <w:style w:type="paragraph" w:customStyle="1" w:styleId="SideBarSubhead">
    <w:name w:val="Side Bar Subhead"/>
    <w:basedOn w:val="Normal"/>
    <w:rsid w:val="00F401F9"/>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F401F9"/>
    <w:pPr>
      <w:spacing w:before="120"/>
      <w:ind w:left="288" w:right="288"/>
    </w:pPr>
    <w:rPr>
      <w:rFonts w:ascii="HelveticaNeue Condensed" w:hAnsi="HelveticaNeue Condensed"/>
      <w:sz w:val="20"/>
    </w:rPr>
  </w:style>
  <w:style w:type="character" w:customStyle="1" w:styleId="SideBarBodyChar">
    <w:name w:val="Side Bar Body Char"/>
    <w:link w:val="SideBarBody"/>
    <w:rsid w:val="00F401F9"/>
    <w:rPr>
      <w:rFonts w:ascii="HelveticaNeue Condensed" w:hAnsi="HelveticaNeue Condensed"/>
    </w:rPr>
  </w:style>
  <w:style w:type="paragraph" w:customStyle="1" w:styleId="ExerciseLast">
    <w:name w:val="Exercise Last"/>
    <w:basedOn w:val="Normal"/>
    <w:link w:val="ExerciseLastChar"/>
    <w:qFormat/>
    <w:rsid w:val="00F401F9"/>
    <w:pPr>
      <w:pBdr>
        <w:bottom w:val="single" w:sz="18" w:space="3" w:color="auto"/>
      </w:pBdr>
      <w:spacing w:before="120"/>
      <w:ind w:left="288" w:right="288"/>
    </w:pPr>
    <w:rPr>
      <w:rFonts w:ascii="HelveticaNeue Condensed" w:hAnsi="HelveticaNeue Condensed"/>
      <w:sz w:val="20"/>
    </w:rPr>
  </w:style>
  <w:style w:type="character" w:customStyle="1" w:styleId="ExerciseLastChar">
    <w:name w:val="Exercise Last Char"/>
    <w:link w:val="ExerciseLast"/>
    <w:rsid w:val="00F401F9"/>
    <w:rPr>
      <w:rFonts w:ascii="HelveticaNeue Condensed" w:hAnsi="HelveticaNeue Condensed"/>
    </w:rPr>
  </w:style>
  <w:style w:type="paragraph" w:customStyle="1" w:styleId="SideBarLast">
    <w:name w:val="Side Bar Last"/>
    <w:basedOn w:val="Normal"/>
    <w:link w:val="SideBarLastChar"/>
    <w:qFormat/>
    <w:rsid w:val="00F401F9"/>
    <w:pPr>
      <w:pBdr>
        <w:bottom w:val="single" w:sz="18" w:space="3" w:color="auto"/>
      </w:pBdr>
      <w:spacing w:before="120"/>
      <w:ind w:left="288" w:right="288"/>
    </w:pPr>
    <w:rPr>
      <w:rFonts w:ascii="HelveticaNeue Condensed" w:hAnsi="HelveticaNeue Condensed"/>
      <w:sz w:val="20"/>
    </w:rPr>
  </w:style>
  <w:style w:type="character" w:customStyle="1" w:styleId="SideBarLastChar">
    <w:name w:val="Side Bar Last Char"/>
    <w:link w:val="SideBarLast"/>
    <w:rsid w:val="00F401F9"/>
    <w:rPr>
      <w:rFonts w:ascii="HelveticaNeue Condensed" w:hAnsi="HelveticaNeue Condensed"/>
    </w:rPr>
  </w:style>
  <w:style w:type="paragraph" w:customStyle="1" w:styleId="SideBarBullet">
    <w:name w:val="Side Bar Bullet"/>
    <w:basedOn w:val="Normal"/>
    <w:rsid w:val="00F401F9"/>
    <w:pPr>
      <w:framePr w:wrap="notBeside" w:vAnchor="text" w:hAnchor="text" w:y="1"/>
      <w:numPr>
        <w:numId w:val="3"/>
      </w:numPr>
      <w:spacing w:before="120"/>
      <w:ind w:right="1152"/>
    </w:pPr>
    <w:rPr>
      <w:rFonts w:ascii="HelveticaNeue Condensed" w:hAnsi="HelveticaNeue Condensed"/>
      <w:sz w:val="20"/>
    </w:rPr>
  </w:style>
  <w:style w:type="paragraph" w:customStyle="1" w:styleId="ExerciseNum">
    <w:name w:val="Exercise Num"/>
    <w:basedOn w:val="Normal"/>
    <w:link w:val="ExerciseNumChar"/>
    <w:qFormat/>
    <w:rsid w:val="00F401F9"/>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F401F9"/>
    <w:rPr>
      <w:rFonts w:ascii="HelveticaNeue Condensed" w:eastAsiaTheme="minorHAnsi" w:hAnsi="HelveticaNeue Condensed" w:cstheme="minorBidi"/>
      <w:szCs w:val="22"/>
    </w:rPr>
  </w:style>
  <w:style w:type="paragraph" w:customStyle="1" w:styleId="SideBarNum">
    <w:name w:val="Side Bar Num"/>
    <w:basedOn w:val="Normal"/>
    <w:link w:val="SideBarNumChar"/>
    <w:qFormat/>
    <w:rsid w:val="00F401F9"/>
    <w:pPr>
      <w:numPr>
        <w:numId w:val="6"/>
      </w:numPr>
      <w:spacing w:before="120"/>
      <w:ind w:right="1152"/>
    </w:pPr>
    <w:rPr>
      <w:rFonts w:ascii="HelveticaNeue Condensed" w:hAnsi="HelveticaNeue Condensed"/>
      <w:sz w:val="20"/>
    </w:rPr>
  </w:style>
  <w:style w:type="character" w:customStyle="1" w:styleId="SideBarNumChar">
    <w:name w:val="Side Bar Num Char"/>
    <w:link w:val="SideBarNum"/>
    <w:rsid w:val="00F401F9"/>
    <w:rPr>
      <w:rFonts w:ascii="HelveticaNeue Condensed" w:eastAsiaTheme="minorHAnsi" w:hAnsi="HelveticaNeue Condensed" w:cstheme="minorBidi"/>
      <w:szCs w:val="22"/>
    </w:rPr>
  </w:style>
  <w:style w:type="paragraph" w:customStyle="1" w:styleId="SideBarHead">
    <w:name w:val="Side Bar Head"/>
    <w:basedOn w:val="Normal"/>
    <w:next w:val="Normal"/>
    <w:rsid w:val="00F401F9"/>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paragraph" w:customStyle="1" w:styleId="FooterText">
    <w:name w:val="Footer Text"/>
    <w:locked/>
    <w:rsid w:val="00F401F9"/>
    <w:pPr>
      <w:tabs>
        <w:tab w:val="center" w:pos="4680"/>
        <w:tab w:val="right" w:pos="9360"/>
      </w:tabs>
      <w:spacing w:before="240" w:after="480" w:line="276" w:lineRule="auto"/>
    </w:pPr>
    <w:rPr>
      <w:rFonts w:ascii="Utopia" w:hAnsi="Utopia"/>
    </w:rPr>
  </w:style>
  <w:style w:type="paragraph" w:customStyle="1" w:styleId="FMBookTitle">
    <w:name w:val="FM Book Title"/>
    <w:basedOn w:val="Normal"/>
    <w:locked/>
    <w:rsid w:val="00EB773D"/>
    <w:pPr>
      <w:spacing w:before="2600" w:after="0" w:line="240" w:lineRule="auto"/>
      <w:jc w:val="center"/>
    </w:pPr>
    <w:rPr>
      <w:rFonts w:ascii="Helvetica 65 Medium" w:hAnsi="Helvetica 65 Medium"/>
      <w:spacing w:val="-20"/>
      <w:sz w:val="60"/>
      <w:szCs w:val="48"/>
    </w:rPr>
  </w:style>
  <w:style w:type="paragraph" w:customStyle="1" w:styleId="FMEdition">
    <w:name w:val="FM Edition"/>
    <w:basedOn w:val="Normal"/>
    <w:link w:val="FMEditionChar"/>
    <w:locked/>
    <w:rsid w:val="00EB773D"/>
    <w:pPr>
      <w:spacing w:before="120" w:line="240" w:lineRule="auto"/>
      <w:jc w:val="center"/>
      <w:outlineLvl w:val="0"/>
    </w:pPr>
    <w:rPr>
      <w:rFonts w:ascii="HelveticaNeue MediumCond" w:hAnsi="HelveticaNeue MediumCond"/>
      <w:color w:val="808080"/>
      <w:sz w:val="48"/>
    </w:rPr>
  </w:style>
  <w:style w:type="paragraph" w:customStyle="1" w:styleId="FMCopyrightCredits">
    <w:name w:val="FM Copyright Credits"/>
    <w:basedOn w:val="Normal"/>
    <w:locked/>
    <w:rsid w:val="00F401F9"/>
    <w:pPr>
      <w:spacing w:before="240" w:after="0"/>
      <w:ind w:left="648" w:hanging="288"/>
      <w:contextualSpacing/>
    </w:pPr>
    <w:rPr>
      <w:rFonts w:ascii="Utopia" w:hAnsi="Utopia"/>
      <w:sz w:val="18"/>
    </w:rPr>
  </w:style>
  <w:style w:type="paragraph" w:customStyle="1" w:styleId="FMCopyrightCreditsLast">
    <w:name w:val="FM Copyright Credits Last"/>
    <w:basedOn w:val="FMCopyrightCredits"/>
    <w:next w:val="FMCopyright"/>
    <w:locked/>
    <w:rsid w:val="00F401F9"/>
    <w:pPr>
      <w:spacing w:before="0" w:after="240"/>
    </w:pPr>
  </w:style>
  <w:style w:type="paragraph" w:customStyle="1" w:styleId="FMHead">
    <w:name w:val="FM Head"/>
    <w:basedOn w:val="Normal"/>
    <w:next w:val="Normal"/>
    <w:link w:val="FMHeadChar"/>
    <w:locked/>
    <w:rsid w:val="00EB773D"/>
    <w:pPr>
      <w:spacing w:before="960" w:after="1200" w:line="240" w:lineRule="auto"/>
      <w:contextualSpacing/>
    </w:pPr>
    <w:rPr>
      <w:rFonts w:ascii="Arial Narrow" w:hAnsi="Arial Narrow"/>
      <w:b/>
      <w:spacing w:val="-20"/>
      <w:sz w:val="60"/>
      <w:szCs w:val="48"/>
    </w:rPr>
  </w:style>
  <w:style w:type="paragraph" w:customStyle="1" w:styleId="TOC21">
    <w:name w:val="TOC 21"/>
    <w:basedOn w:val="Normal"/>
    <w:next w:val="Normal"/>
    <w:uiPriority w:val="39"/>
    <w:locked/>
    <w:rsid w:val="00F401F9"/>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locked/>
    <w:rsid w:val="00EB773D"/>
    <w:pPr>
      <w:tabs>
        <w:tab w:val="right" w:leader="dot" w:pos="8626"/>
      </w:tabs>
      <w:spacing w:after="120" w:line="240" w:lineRule="auto"/>
      <w:ind w:left="475"/>
      <w:contextualSpacing/>
    </w:pPr>
    <w:rPr>
      <w:rFonts w:ascii="HelveticaNeue MediumCond" w:hAnsi="HelveticaNeue MediumCond"/>
    </w:rPr>
  </w:style>
  <w:style w:type="paragraph" w:customStyle="1" w:styleId="PartOpenerText">
    <w:name w:val="Part Opener Text"/>
    <w:basedOn w:val="Normal"/>
    <w:next w:val="Normal"/>
    <w:locked/>
    <w:rsid w:val="00EB773D"/>
    <w:pPr>
      <w:spacing w:before="120" w:after="0" w:line="360" w:lineRule="auto"/>
      <w:contextualSpacing/>
    </w:pPr>
    <w:rPr>
      <w:rFonts w:ascii="Utopia Black" w:hAnsi="Utopia Black"/>
      <w:spacing w:val="-6"/>
    </w:rPr>
  </w:style>
  <w:style w:type="table" w:customStyle="1" w:styleId="ApressTable">
    <w:name w:val="Apress Table"/>
    <w:basedOn w:val="TableNormal"/>
    <w:locked/>
    <w:rsid w:val="00F401F9"/>
    <w:pPr>
      <w:spacing w:before="120" w:after="120"/>
    </w:pPr>
    <w:rPr>
      <w:rFonts w:ascii="Utopia" w:hAnsi="Utopia"/>
      <w:sz w:val="18"/>
    </w:rPr>
    <w:tblPr>
      <w:tblCellMar>
        <w:left w:w="0" w:type="dxa"/>
        <w:right w:w="0" w:type="dxa"/>
      </w:tblCellMar>
    </w:tblPr>
  </w:style>
  <w:style w:type="table" w:styleId="TableList3">
    <w:name w:val="Table List 3"/>
    <w:basedOn w:val="TableNormal"/>
    <w:locked/>
    <w:rsid w:val="00F401F9"/>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Header">
    <w:name w:val="header"/>
    <w:basedOn w:val="Normal"/>
    <w:link w:val="HeaderChar"/>
    <w:rsid w:val="00EB773D"/>
    <w:pPr>
      <w:tabs>
        <w:tab w:val="center" w:pos="4680"/>
        <w:tab w:val="right" w:pos="9360"/>
      </w:tabs>
      <w:spacing w:after="360" w:line="240" w:lineRule="auto"/>
    </w:pPr>
    <w:rPr>
      <w:rFonts w:ascii="HelveticaNeue Condensed" w:hAnsi="HelveticaNeue Condensed"/>
      <w:b/>
      <w:sz w:val="18"/>
    </w:rPr>
  </w:style>
  <w:style w:type="character" w:customStyle="1" w:styleId="HeaderChar">
    <w:name w:val="Header Char"/>
    <w:link w:val="Header"/>
    <w:rsid w:val="00EB773D"/>
    <w:rPr>
      <w:rFonts w:ascii="HelveticaNeue Condensed" w:eastAsiaTheme="minorHAnsi" w:hAnsi="HelveticaNeue Condensed" w:cstheme="minorBidi"/>
      <w:b/>
      <w:sz w:val="18"/>
      <w:szCs w:val="22"/>
    </w:rPr>
  </w:style>
  <w:style w:type="paragraph" w:customStyle="1" w:styleId="Figure">
    <w:name w:val="Figure"/>
    <w:next w:val="Normal"/>
    <w:rsid w:val="00EB773D"/>
    <w:pPr>
      <w:spacing w:before="120" w:after="120"/>
    </w:pPr>
    <w:rPr>
      <w:rFonts w:ascii="Arial" w:hAnsi="Arial"/>
      <w:sz w:val="18"/>
    </w:rPr>
  </w:style>
  <w:style w:type="paragraph" w:styleId="Revision">
    <w:name w:val="Revision"/>
    <w:hidden/>
    <w:uiPriority w:val="99"/>
    <w:semiHidden/>
    <w:rsid w:val="00B44665"/>
    <w:rPr>
      <w:rFonts w:ascii="Calibri" w:eastAsia="Calibri" w:hAnsi="Calibri"/>
      <w:sz w:val="22"/>
      <w:szCs w:val="22"/>
    </w:rPr>
  </w:style>
  <w:style w:type="character" w:styleId="IntenseEmphasis">
    <w:name w:val="Intense Emphasis"/>
    <w:basedOn w:val="DefaultParagraphFont"/>
    <w:uiPriority w:val="21"/>
    <w:qFormat/>
    <w:rsid w:val="00EB773D"/>
    <w:rPr>
      <w:b/>
      <w:bCs/>
      <w:i/>
      <w:iCs/>
      <w:color w:val="auto"/>
    </w:rPr>
  </w:style>
  <w:style w:type="character" w:styleId="Emphasis">
    <w:name w:val="Emphasis"/>
    <w:basedOn w:val="DefaultParagraphFont"/>
    <w:qFormat/>
    <w:rsid w:val="00A0412C"/>
    <w:rPr>
      <w:i/>
      <w:iCs/>
    </w:rPr>
  </w:style>
  <w:style w:type="character" w:styleId="Strong">
    <w:name w:val="Strong"/>
    <w:basedOn w:val="DefaultParagraphFont"/>
    <w:qFormat/>
    <w:rsid w:val="00B44665"/>
    <w:rPr>
      <w:b/>
      <w:bCs/>
    </w:rPr>
  </w:style>
  <w:style w:type="paragraph" w:styleId="Subtitle">
    <w:name w:val="Subtitle"/>
    <w:basedOn w:val="Normal"/>
    <w:next w:val="Normal"/>
    <w:link w:val="SubtitleChar"/>
    <w:qFormat/>
    <w:rsid w:val="00B44665"/>
    <w:pPr>
      <w:spacing w:after="60"/>
      <w:jc w:val="center"/>
      <w:outlineLvl w:val="1"/>
    </w:pPr>
    <w:rPr>
      <w:rFonts w:ascii="Cambria" w:hAnsi="Cambria"/>
      <w:szCs w:val="24"/>
    </w:rPr>
  </w:style>
  <w:style w:type="character" w:customStyle="1" w:styleId="SubtitleChar">
    <w:name w:val="Subtitle Char"/>
    <w:basedOn w:val="DefaultParagraphFont"/>
    <w:link w:val="Subtitle"/>
    <w:rsid w:val="00B44665"/>
    <w:rPr>
      <w:rFonts w:ascii="Cambria" w:hAnsi="Cambria"/>
      <w:sz w:val="24"/>
      <w:szCs w:val="24"/>
    </w:rPr>
  </w:style>
  <w:style w:type="character" w:customStyle="1" w:styleId="DingbatSymbol">
    <w:name w:val="Dingbat Symbol"/>
    <w:basedOn w:val="DefaultParagraphFont"/>
    <w:uiPriority w:val="1"/>
    <w:locked/>
    <w:rsid w:val="00AB4F2B"/>
    <w:rPr>
      <w:rFonts w:ascii="ZapfDingbats" w:eastAsiaTheme="minorHAnsi" w:hAnsi="ZapfDingbats" w:cstheme="minorBidi"/>
      <w:color w:val="BFBFBF" w:themeColor="background1" w:themeShade="BF"/>
      <w:szCs w:val="24"/>
    </w:rPr>
  </w:style>
  <w:style w:type="character" w:customStyle="1" w:styleId="BlackDingbat">
    <w:name w:val="Black Dingbat"/>
    <w:rsid w:val="00EB773D"/>
    <w:rPr>
      <w:rFonts w:ascii="ZapfDingbats" w:hAnsi="ZapfDingbats"/>
      <w:color w:val="auto"/>
      <w:szCs w:val="24"/>
    </w:rPr>
  </w:style>
  <w:style w:type="paragraph" w:customStyle="1" w:styleId="Code">
    <w:name w:val="Code"/>
    <w:basedOn w:val="Normal"/>
    <w:link w:val="CodeChar"/>
    <w:qFormat/>
    <w:rsid w:val="00EB773D"/>
    <w:pPr>
      <w:spacing w:before="120" w:after="120" w:line="240" w:lineRule="auto"/>
      <w:contextualSpacing/>
    </w:pPr>
    <w:rPr>
      <w:rFonts w:ascii="TheSansMonoConNormal" w:hAnsi="TheSansMonoConNormal"/>
      <w:noProof/>
      <w:sz w:val="18"/>
    </w:rPr>
  </w:style>
  <w:style w:type="character" w:customStyle="1" w:styleId="CodeChar">
    <w:name w:val="Code Char"/>
    <w:link w:val="Code"/>
    <w:locked/>
    <w:rsid w:val="00EB773D"/>
    <w:rPr>
      <w:rFonts w:ascii="TheSansMonoConNormal" w:eastAsiaTheme="minorHAnsi" w:hAnsi="TheSansMonoConNormal" w:cstheme="minorBidi"/>
      <w:noProof/>
      <w:sz w:val="18"/>
      <w:szCs w:val="22"/>
    </w:rPr>
  </w:style>
  <w:style w:type="character" w:customStyle="1" w:styleId="GrayDingbat">
    <w:name w:val="Gray Dingbat"/>
    <w:basedOn w:val="BlackDingbat"/>
    <w:uiPriority w:val="1"/>
    <w:qFormat/>
    <w:rsid w:val="00EB773D"/>
    <w:rPr>
      <w:rFonts w:ascii="ZapfDingbats" w:hAnsi="ZapfDingbats"/>
      <w:color w:val="BFBFBF" w:themeColor="background1" w:themeShade="BF"/>
      <w:szCs w:val="24"/>
    </w:rPr>
  </w:style>
  <w:style w:type="character" w:customStyle="1" w:styleId="FMAuthorChar">
    <w:name w:val="FM Author Char"/>
    <w:link w:val="FMAuthor"/>
    <w:rsid w:val="00EB773D"/>
    <w:rPr>
      <w:rFonts w:ascii="HelveticaNeue MediumExt" w:eastAsiaTheme="minorHAnsi" w:hAnsi="HelveticaNeue MediumExt" w:cstheme="minorBidi"/>
      <w:sz w:val="32"/>
      <w:szCs w:val="24"/>
    </w:rPr>
  </w:style>
  <w:style w:type="paragraph" w:customStyle="1" w:styleId="HeaderWHITE">
    <w:name w:val="Header WHITE"/>
    <w:basedOn w:val="Header"/>
    <w:qFormat/>
    <w:locked/>
    <w:rsid w:val="00EB773D"/>
    <w:rPr>
      <w:rFonts w:eastAsia="PMingLiU"/>
      <w:color w:val="FFFFFF" w:themeColor="background1"/>
    </w:rPr>
  </w:style>
  <w:style w:type="character" w:customStyle="1" w:styleId="FMCopyrightChar">
    <w:name w:val="FM Copyright Char"/>
    <w:link w:val="FMCopyright"/>
    <w:rsid w:val="00EB773D"/>
    <w:rPr>
      <w:rFonts w:ascii="Utopia" w:hAnsi="Utopia"/>
      <w:sz w:val="16"/>
    </w:rPr>
  </w:style>
  <w:style w:type="character" w:customStyle="1" w:styleId="FMEditionChar">
    <w:name w:val="FM Edition Char"/>
    <w:basedOn w:val="DefaultParagraphFont"/>
    <w:link w:val="FMEdition"/>
    <w:rsid w:val="00EB773D"/>
    <w:rPr>
      <w:rFonts w:ascii="HelveticaNeue MediumCond" w:eastAsiaTheme="minorHAnsi" w:hAnsi="HelveticaNeue MediumCond" w:cstheme="minorBidi"/>
      <w:color w:val="808080"/>
      <w:sz w:val="48"/>
      <w:szCs w:val="22"/>
    </w:rPr>
  </w:style>
  <w:style w:type="paragraph" w:styleId="TOC2">
    <w:name w:val="toc 2"/>
    <w:basedOn w:val="Normal"/>
    <w:next w:val="Normal"/>
    <w:uiPriority w:val="39"/>
    <w:locked/>
    <w:rsid w:val="00EB773D"/>
    <w:pPr>
      <w:tabs>
        <w:tab w:val="right" w:leader="dot" w:pos="8630"/>
      </w:tabs>
      <w:spacing w:after="0" w:line="240" w:lineRule="auto"/>
      <w:ind w:left="245"/>
    </w:pPr>
    <w:rPr>
      <w:rFonts w:ascii="HelveticaNeue MediumCond" w:eastAsia="Times New Roman" w:hAnsi="HelveticaNeue MediumCond" w:cs="Times New Roman"/>
      <w:b/>
      <w:noProof/>
      <w:sz w:val="24"/>
      <w:szCs w:val="20"/>
    </w:rPr>
  </w:style>
  <w:style w:type="paragraph" w:customStyle="1" w:styleId="ToCPart">
    <w:name w:val="ToC Part"/>
    <w:basedOn w:val="TOC1"/>
    <w:locked/>
    <w:rsid w:val="00EB773D"/>
    <w:pPr>
      <w:spacing w:before="120" w:after="0" w:line="240" w:lineRule="auto"/>
    </w:pPr>
    <w:rPr>
      <w:rFonts w:ascii="HelveticaNeue MediumCond" w:hAnsi="HelveticaNeue MediumCond"/>
      <w:b/>
      <w:bCs/>
      <w:sz w:val="26"/>
    </w:rPr>
  </w:style>
  <w:style w:type="paragraph" w:styleId="TOC1">
    <w:name w:val="toc 1"/>
    <w:basedOn w:val="Normal"/>
    <w:next w:val="Normal"/>
    <w:autoRedefine/>
    <w:uiPriority w:val="39"/>
    <w:unhideWhenUsed/>
    <w:locked/>
    <w:rsid w:val="00EB773D"/>
    <w:pPr>
      <w:spacing w:after="100"/>
    </w:pPr>
  </w:style>
  <w:style w:type="paragraph" w:customStyle="1" w:styleId="PartTextCont">
    <w:name w:val="Part Text Cont."/>
    <w:basedOn w:val="Normal"/>
    <w:qFormat/>
    <w:locked/>
    <w:rsid w:val="00EB773D"/>
    <w:pPr>
      <w:spacing w:after="0" w:line="240" w:lineRule="auto"/>
      <w:ind w:firstLine="720"/>
      <w:contextualSpacing/>
    </w:pPr>
    <w:rPr>
      <w:rFonts w:ascii="Utopia" w:hAnsi="Utopia"/>
      <w:spacing w:val="-6"/>
      <w:sz w:val="20"/>
    </w:rPr>
  </w:style>
  <w:style w:type="character" w:customStyle="1" w:styleId="PartNumberChar">
    <w:name w:val="Part Number Char"/>
    <w:basedOn w:val="DefaultParagraphFont"/>
    <w:link w:val="PartNumber"/>
    <w:rsid w:val="00EB773D"/>
    <w:rPr>
      <w:rFonts w:ascii="Arial" w:eastAsiaTheme="minorHAnsi" w:hAnsi="Arial" w:cstheme="minorBidi"/>
      <w:b/>
      <w:caps/>
      <w:sz w:val="52"/>
      <w:szCs w:val="28"/>
    </w:rPr>
  </w:style>
  <w:style w:type="character" w:customStyle="1" w:styleId="PartTitleChar">
    <w:name w:val="Part Title Char"/>
    <w:basedOn w:val="DefaultParagraphFont"/>
    <w:link w:val="PartTitle"/>
    <w:rsid w:val="00EB773D"/>
    <w:rPr>
      <w:rFonts w:ascii="Arial" w:eastAsiaTheme="minorHAnsi" w:hAnsi="Arial" w:cstheme="minorBidi"/>
      <w:b/>
      <w:sz w:val="64"/>
      <w:szCs w:val="48"/>
    </w:rPr>
  </w:style>
  <w:style w:type="character" w:customStyle="1" w:styleId="FMHeadChar">
    <w:name w:val="FM Head Char"/>
    <w:basedOn w:val="DefaultParagraphFont"/>
    <w:link w:val="FMHead"/>
    <w:rsid w:val="00EB773D"/>
    <w:rPr>
      <w:rFonts w:ascii="Arial Narrow" w:eastAsiaTheme="minorHAnsi" w:hAnsi="Arial Narrow" w:cstheme="minorBidi"/>
      <w:b/>
      <w:spacing w:val="-20"/>
      <w:sz w:val="60"/>
      <w:szCs w:val="48"/>
    </w:rPr>
  </w:style>
  <w:style w:type="paragraph" w:styleId="FootnoteText">
    <w:name w:val="footnote text"/>
    <w:basedOn w:val="Normal"/>
    <w:link w:val="FootnoteTextChar"/>
    <w:locked/>
    <w:rsid w:val="001C0E07"/>
    <w:pPr>
      <w:spacing w:after="0" w:line="240" w:lineRule="auto"/>
    </w:pPr>
    <w:rPr>
      <w:sz w:val="20"/>
      <w:szCs w:val="20"/>
    </w:rPr>
  </w:style>
  <w:style w:type="character" w:customStyle="1" w:styleId="FootnoteTextChar">
    <w:name w:val="Footnote Text Char"/>
    <w:basedOn w:val="DefaultParagraphFont"/>
    <w:link w:val="FootnoteText"/>
    <w:rsid w:val="001C0E07"/>
    <w:rPr>
      <w:rFonts w:asciiTheme="minorHAnsi" w:eastAsiaTheme="minorHAnsi" w:hAnsiTheme="minorHAnsi" w:cstheme="minorBidi"/>
    </w:rPr>
  </w:style>
  <w:style w:type="paragraph" w:styleId="NormalWeb">
    <w:name w:val="Normal (Web)"/>
    <w:basedOn w:val="Normal"/>
    <w:semiHidden/>
    <w:unhideWhenUsed/>
    <w:locked/>
    <w:rsid w:val="00A457E3"/>
    <w:rPr>
      <w:rFonts w:ascii="Times New Roman" w:hAnsi="Times New Roman" w:cs="Times New Roman"/>
      <w:sz w:val="24"/>
      <w:szCs w:val="24"/>
    </w:rPr>
  </w:style>
  <w:style w:type="character" w:styleId="UnresolvedMention">
    <w:name w:val="Unresolved Mention"/>
    <w:basedOn w:val="DefaultParagraphFont"/>
    <w:uiPriority w:val="99"/>
    <w:semiHidden/>
    <w:unhideWhenUsed/>
    <w:rsid w:val="00A457E3"/>
    <w:rPr>
      <w:color w:val="808080"/>
      <w:shd w:val="clear" w:color="auto" w:fill="E6E6E6"/>
    </w:rPr>
  </w:style>
  <w:style w:type="character" w:styleId="PlaceholderText">
    <w:name w:val="Placeholder Text"/>
    <w:basedOn w:val="DefaultParagraphFont"/>
    <w:uiPriority w:val="99"/>
    <w:semiHidden/>
    <w:locked/>
    <w:rsid w:val="00CC6F33"/>
    <w:rPr>
      <w:color w:val="808080"/>
    </w:rPr>
  </w:style>
  <w:style w:type="character" w:styleId="SmartHyperlink">
    <w:name w:val="Smart Hyperlink"/>
    <w:basedOn w:val="DefaultParagraphFont"/>
    <w:uiPriority w:val="99"/>
    <w:unhideWhenUsed/>
    <w:rsid w:val="00B14C36"/>
    <w:rPr>
      <w:u w:val="dotted"/>
    </w:rPr>
  </w:style>
  <w:style w:type="character" w:styleId="FootnoteReference">
    <w:name w:val="footnote reference"/>
    <w:basedOn w:val="DefaultParagraphFont"/>
    <w:semiHidden/>
    <w:unhideWhenUsed/>
    <w:locked/>
    <w:rsid w:val="006668F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5516514">
      <w:bodyDiv w:val="1"/>
      <w:marLeft w:val="0"/>
      <w:marRight w:val="0"/>
      <w:marTop w:val="0"/>
      <w:marBottom w:val="0"/>
      <w:divBdr>
        <w:top w:val="none" w:sz="0" w:space="0" w:color="auto"/>
        <w:left w:val="none" w:sz="0" w:space="0" w:color="auto"/>
        <w:bottom w:val="none" w:sz="0" w:space="0" w:color="auto"/>
        <w:right w:val="none" w:sz="0" w:space="0" w:color="auto"/>
      </w:divBdr>
    </w:div>
    <w:div w:id="491487120">
      <w:bodyDiv w:val="1"/>
      <w:marLeft w:val="0"/>
      <w:marRight w:val="0"/>
      <w:marTop w:val="0"/>
      <w:marBottom w:val="0"/>
      <w:divBdr>
        <w:top w:val="none" w:sz="0" w:space="0" w:color="auto"/>
        <w:left w:val="none" w:sz="0" w:space="0" w:color="auto"/>
        <w:bottom w:val="none" w:sz="0" w:space="0" w:color="auto"/>
        <w:right w:val="none" w:sz="0" w:space="0" w:color="auto"/>
      </w:divBdr>
    </w:div>
    <w:div w:id="528299477">
      <w:bodyDiv w:val="1"/>
      <w:marLeft w:val="0"/>
      <w:marRight w:val="0"/>
      <w:marTop w:val="0"/>
      <w:marBottom w:val="0"/>
      <w:divBdr>
        <w:top w:val="none" w:sz="0" w:space="0" w:color="auto"/>
        <w:left w:val="none" w:sz="0" w:space="0" w:color="auto"/>
        <w:bottom w:val="none" w:sz="0" w:space="0" w:color="auto"/>
        <w:right w:val="none" w:sz="0" w:space="0" w:color="auto"/>
      </w:divBdr>
      <w:divsChild>
        <w:div w:id="1895265803">
          <w:marLeft w:val="0"/>
          <w:marRight w:val="0"/>
          <w:marTop w:val="225"/>
          <w:marBottom w:val="225"/>
          <w:divBdr>
            <w:top w:val="none" w:sz="0" w:space="0" w:color="auto"/>
            <w:left w:val="none" w:sz="0" w:space="0" w:color="auto"/>
            <w:bottom w:val="none" w:sz="0" w:space="0" w:color="auto"/>
            <w:right w:val="none" w:sz="0" w:space="0" w:color="auto"/>
          </w:divBdr>
        </w:div>
      </w:divsChild>
    </w:div>
    <w:div w:id="1176723637">
      <w:bodyDiv w:val="1"/>
      <w:marLeft w:val="0"/>
      <w:marRight w:val="0"/>
      <w:marTop w:val="0"/>
      <w:marBottom w:val="0"/>
      <w:divBdr>
        <w:top w:val="none" w:sz="0" w:space="0" w:color="auto"/>
        <w:left w:val="none" w:sz="0" w:space="0" w:color="auto"/>
        <w:bottom w:val="none" w:sz="0" w:space="0" w:color="auto"/>
        <w:right w:val="none" w:sz="0" w:space="0" w:color="auto"/>
      </w:divBdr>
      <w:divsChild>
        <w:div w:id="1454712042">
          <w:marLeft w:val="0"/>
          <w:marRight w:val="0"/>
          <w:marTop w:val="225"/>
          <w:marBottom w:val="225"/>
          <w:divBdr>
            <w:top w:val="none" w:sz="0" w:space="0" w:color="auto"/>
            <w:left w:val="none" w:sz="0" w:space="0" w:color="auto"/>
            <w:bottom w:val="none" w:sz="0" w:space="0" w:color="auto"/>
            <w:right w:val="none" w:sz="0" w:space="0" w:color="auto"/>
          </w:divBdr>
        </w:div>
      </w:divsChild>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1779568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6.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yperlink" Target="https://goo.gl/efc8Qv" TargetMode="External"/><Relationship Id="rId29" Type="http://schemas.openxmlformats.org/officeDocument/2006/relationships/image" Target="media/image17.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goo.gl/LY7huY"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eader" Target="header3.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goo.gl/um4LSy" TargetMode="External"/><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oter" Target="footer1.xml"/><Relationship Id="rId48" Type="http://schemas.openxmlformats.org/officeDocument/2006/relationships/glossaryDocument" Target="glossary/document.xml"/><Relationship Id="rId8"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Desktop\0-Template%20and%20Forms\0-For%20Authors\7SD\7SD%20-%20w%20instruction.dot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Utopia">
    <w:altName w:val="Courier New"/>
    <w:panose1 w:val="00000000000000000000"/>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TheSansMonoConBlack">
    <w:panose1 w:val="02000506040000020004"/>
    <w:charset w:val="00"/>
    <w:family w:val="moder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Utopia Bold">
    <w:panose1 w:val="00000000000000000000"/>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TheSansMonoConNormal">
    <w:altName w:val="Courier New"/>
    <w:panose1 w:val="02000506040000020004"/>
    <w:charset w:val="00"/>
    <w:family w:val="modern"/>
    <w:notTrueType/>
    <w:pitch w:val="variable"/>
    <w:sig w:usb0="00000003" w:usb1="00000000" w:usb2="00000000" w:usb3="00000000" w:csb0="00000001" w:csb1="00000000"/>
  </w:font>
  <w:font w:name="HelveticaNeue Condensed">
    <w:altName w:val="Courier New"/>
    <w:panose1 w:val="020B0506000000000000"/>
    <w:charset w:val="00"/>
    <w:family w:val="swiss"/>
    <w:pitch w:val="variable"/>
    <w:sig w:usb0="800000AF" w:usb1="4000004A" w:usb2="00000000" w:usb3="00000000" w:csb0="00000001" w:csb1="00000000"/>
  </w:font>
  <w:font w:name="Times">
    <w:altName w:val="Times New Roman"/>
    <w:panose1 w:val="02020603050405020304"/>
    <w:charset w:val="00"/>
    <w:family w:val="roman"/>
    <w:pitch w:val="variable"/>
    <w:sig w:usb0="E0002EFF" w:usb1="C000785B" w:usb2="00000009" w:usb3="00000000" w:csb0="000001FF" w:csb1="00000000"/>
  </w:font>
  <w:font w:name="HelveticaNeue MediumCond">
    <w:panose1 w:val="00000000000000000000"/>
    <w:charset w:val="00"/>
    <w:family w:val="swiss"/>
    <w:notTrueType/>
    <w:pitch w:val="variable"/>
    <w:sig w:usb0="00000003" w:usb1="00000000" w:usb2="00000000" w:usb3="00000000" w:csb0="00000001" w:csb1="00000000"/>
  </w:font>
  <w:font w:name="HelveticaNeue MediumExt">
    <w:panose1 w:val="00000000000000000000"/>
    <w:charset w:val="00"/>
    <w:family w:val="swiss"/>
    <w:notTrueType/>
    <w:pitch w:val="variable"/>
    <w:sig w:usb0="00000003" w:usb1="00000000" w:usb2="00000000" w:usb3="00000000" w:csb0="00000001" w:csb1="00000000"/>
  </w:font>
  <w:font w:name="Helvetica 65 Medium">
    <w:panose1 w:val="00000000000000000000"/>
    <w:charset w:val="00"/>
    <w:family w:val="swiss"/>
    <w:notTrueType/>
    <w:pitch w:val="variable"/>
    <w:sig w:usb0="00000003" w:usb1="00000000" w:usb2="00000000" w:usb3="00000000" w:csb0="00000001" w:csb1="00000000"/>
  </w:font>
  <w:font w:name="Utopia Black">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ZapfDingbats">
    <w:altName w:val="Times New Roman"/>
    <w:panose1 w:val="00000000000000000000"/>
    <w:charset w:val="02"/>
    <w:family w:val="decorative"/>
    <w:notTrueType/>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1E01"/>
    <w:rsid w:val="00096AB3"/>
    <w:rsid w:val="00391A7D"/>
    <w:rsid w:val="003E7170"/>
    <w:rsid w:val="00757AC0"/>
    <w:rsid w:val="008C1E01"/>
    <w:rsid w:val="00E97DDF"/>
    <w:rsid w:val="00EE2074"/>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CH" w:eastAsia="en-CH"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61720799BC22B4A9F4347EFEE1EE1C9" ma:contentTypeVersion="0" ma:contentTypeDescription="Create a new document." ma:contentTypeScope="" ma:versionID="e54156302444066ccbf8c3dfd433cad9">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17E83A7-7EB1-43D5-8CC1-4243D8CB7C0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F2A4EBF6-65DE-4E54-8704-F15D07A95396}">
  <ds:schemaRefs>
    <ds:schemaRef ds:uri="http://schemas.microsoft.com/sharepoint/v3/contenttype/forms"/>
  </ds:schemaRefs>
</ds:datastoreItem>
</file>

<file path=customXml/itemProps3.xml><?xml version="1.0" encoding="utf-8"?>
<ds:datastoreItem xmlns:ds="http://schemas.openxmlformats.org/officeDocument/2006/customXml" ds:itemID="{67AAC0EC-4B5C-468A-A477-72CB8D72AF1E}">
  <ds:schemaRefs>
    <ds:schemaRef ds:uri="http://schemas.microsoft.com/office/2006/metadata/properties"/>
  </ds:schemaRefs>
</ds:datastoreItem>
</file>

<file path=customXml/itemProps4.xml><?xml version="1.0" encoding="utf-8"?>
<ds:datastoreItem xmlns:ds="http://schemas.openxmlformats.org/officeDocument/2006/customXml" ds:itemID="{934B2D23-3129-493C-AE51-FAF95FC4AD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7SD - w instruction</Template>
  <TotalTime>15504</TotalTime>
  <Pages>40</Pages>
  <Words>10089</Words>
  <Characters>57511</Characters>
  <Application>Microsoft Office Word</Application>
  <DocSecurity>0</DocSecurity>
  <Lines>479</Lines>
  <Paragraphs>134</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67466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fern05</dc:creator>
  <cp:lastModifiedBy>Umberto Michelucci</cp:lastModifiedBy>
  <cp:revision>626</cp:revision>
  <cp:lastPrinted>2018-05-02T20:40:00Z</cp:lastPrinted>
  <dcterms:created xsi:type="dcterms:W3CDTF">2014-06-17T14:31:00Z</dcterms:created>
  <dcterms:modified xsi:type="dcterms:W3CDTF">2018-05-13T20:34:00Z</dcterms:modified>
</cp:coreProperties>
</file>