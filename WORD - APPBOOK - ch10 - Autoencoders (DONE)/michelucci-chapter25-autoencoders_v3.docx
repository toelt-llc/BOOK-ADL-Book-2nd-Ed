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4972EDFD" w:rsidR="00E95F6E" w:rsidRDefault="00F250FC" w:rsidP="00E95F6E">
      <w:pPr>
        <w:pStyle w:val="ChapterTitle"/>
      </w:pPr>
      <w:r>
        <w:rPr>
          <w:noProof/>
          <w:lang w:val="en-GB" w:eastAsia="zh-CN"/>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t>Autoencoders</w:t>
      </w:r>
    </w:p>
    <w:p w14:paraId="0AB49825" w14:textId="7621D067" w:rsidR="00990DC3" w:rsidRDefault="002E654F" w:rsidP="00990DC3">
      <w:pPr>
        <w:pStyle w:val="BodyTextFirst"/>
      </w:pPr>
      <w:r>
        <w:t>In this chapter</w:t>
      </w:r>
      <w:r w:rsidR="00366C6D">
        <w:t>,</w:t>
      </w:r>
      <w:r>
        <w:t xml:space="preserve"> we will look at autoencoders</w:t>
      </w:r>
      <w:r w:rsidR="00B1525B">
        <w:t xml:space="preserve">. </w:t>
      </w:r>
      <w:r>
        <w:t xml:space="preserve">This </w:t>
      </w:r>
      <w:r w:rsidR="00366C6D">
        <w:t xml:space="preserve">chapter </w:t>
      </w:r>
      <w:r>
        <w:t>is a theor</w:t>
      </w:r>
      <w:r w:rsidR="00366C6D">
        <w:t>etical one</w:t>
      </w:r>
      <w:r>
        <w:t xml:space="preserve">, </w:t>
      </w:r>
      <w:r w:rsidR="00DA6A0F">
        <w:t>covering</w:t>
      </w:r>
      <w:r>
        <w:t xml:space="preserve"> the mathematics and the fundamental</w:t>
      </w:r>
      <w:r w:rsidR="00CA63AD">
        <w:t xml:space="preserve"> concepts</w:t>
      </w:r>
      <w:r>
        <w:t xml:space="preserve"> of autoencoders. We will discuss what they are, what </w:t>
      </w:r>
      <w:r w:rsidR="00366C6D">
        <w:t>the limitations are</w:t>
      </w:r>
      <w:r>
        <w:t>, the typical use cases</w:t>
      </w:r>
      <w:r w:rsidR="00366C6D">
        <w:t>,</w:t>
      </w:r>
      <w:r>
        <w:t xml:space="preserve"> and we will look at some examples.</w:t>
      </w:r>
      <w:r w:rsidR="00C56E88">
        <w:t xml:space="preserve"> We will start with a general introduction to autoencoders</w:t>
      </w:r>
      <w:r w:rsidR="00366C6D">
        <w:t>,</w:t>
      </w:r>
      <w:r w:rsidR="00C56E88">
        <w:t xml:space="preserve"> and we will discuss the role of the activation function in the output layer</w:t>
      </w:r>
      <w:r w:rsidR="00CA63AD">
        <w:t xml:space="preserve"> and the loss function</w:t>
      </w:r>
      <w:r w:rsidR="00C56E88">
        <w:t xml:space="preserve">. We will </w:t>
      </w:r>
      <w:r w:rsidR="00111F38">
        <w:t xml:space="preserve">then </w:t>
      </w:r>
      <w:r w:rsidR="00C56E88">
        <w:t xml:space="preserve">discuss what </w:t>
      </w:r>
      <w:r w:rsidR="00E31094">
        <w:t>the reconstruction error is</w:t>
      </w:r>
      <w:r w:rsidR="00C56E88">
        <w:t xml:space="preserve">. </w:t>
      </w:r>
      <w:r w:rsidR="000337AA">
        <w:t>Finally,</w:t>
      </w:r>
      <w:r w:rsidR="00C84CF5">
        <w:t xml:space="preserve"> w</w:t>
      </w:r>
      <w:r w:rsidR="00C56E88">
        <w:t xml:space="preserve">e will look at </w:t>
      </w:r>
      <w:r w:rsidR="00111F38">
        <w:t xml:space="preserve">typical </w:t>
      </w:r>
      <w:r w:rsidR="00C56E88">
        <w:t>applications</w:t>
      </w:r>
      <w:r w:rsidR="00111F38">
        <w:t xml:space="preserve"> as</w:t>
      </w:r>
      <w:r w:rsidR="00C56E88">
        <w:t xml:space="preserve"> dimensionality reduction, classification</w:t>
      </w:r>
      <w:r w:rsidR="00366C6D">
        <w:t>,</w:t>
      </w:r>
      <w:r w:rsidR="00C56E88">
        <w:t xml:space="preserve"> </w:t>
      </w:r>
      <w:r w:rsidR="00CA63AD">
        <w:t>denoising</w:t>
      </w:r>
      <w:r w:rsidR="00E31094">
        <w:t>,</w:t>
      </w:r>
      <w:r w:rsidR="00CA63AD">
        <w:t xml:space="preserve"> </w:t>
      </w:r>
      <w:r w:rsidR="00C56E88">
        <w:t>and anomaly detection.</w:t>
      </w:r>
    </w:p>
    <w:p w14:paraId="2FBDD546" w14:textId="7D82072F" w:rsidR="003E08F9" w:rsidRDefault="003E08F9" w:rsidP="003E08F9">
      <w:pPr>
        <w:pStyle w:val="Heading1"/>
      </w:pPr>
      <w:r>
        <w:t>What an autoencoder</w:t>
      </w:r>
      <w:r w:rsidR="006813BE">
        <w:t xml:space="preserve"> is</w:t>
      </w:r>
    </w:p>
    <w:p w14:paraId="7CF308D8" w14:textId="10A52BE5"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w:t>
      </w:r>
      <w:r w:rsidR="00366C6D">
        <w:t xml:space="preserve">observation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w:t>
      </w:r>
      <w:r w:rsidR="00E82A99">
        <w:t>one</w:t>
      </w:r>
      <w:r>
        <w:t xml:space="preserve"> label or expected value </w:t>
      </w:r>
      <m:oMath>
        <m:sSub>
          <m:sSubPr>
            <m:ctrlPr>
              <w:rPr>
                <w:rFonts w:ascii="Cambria Math" w:hAnsi="Cambria Math"/>
                <w:i/>
              </w:rPr>
            </m:ctrlPr>
          </m:sSubPr>
          <m:e>
            <m:r>
              <m:rPr>
                <m:sty m:val="bi"/>
              </m:rPr>
              <w:rPr>
                <w:rFonts w:ascii="Cambria Math" w:hAnsi="Cambria Math"/>
              </w:rPr>
              <m:t>y</m:t>
            </m:r>
          </m:e>
          <m:sub>
            <m:r>
              <w:rPr>
                <w:rFonts w:ascii="Cambria Math" w:hAnsi="Cambria Math"/>
              </w:rPr>
              <m:t>i</m:t>
            </m:r>
          </m:sub>
        </m:sSub>
      </m:oMath>
      <w:r>
        <w:t xml:space="preserve">. </w:t>
      </w:r>
      <w:r w:rsidR="000337AA">
        <w:t>During training, t</w:t>
      </w:r>
      <w:r>
        <w:t xml:space="preserve">he neural network model will learn the relationship between the input data and the expected </w:t>
      </w:r>
      <w:r w:rsidR="000A2483">
        <w:t>labels</w:t>
      </w:r>
      <w:r>
        <w:t xml:space="preserve">.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EC7C41"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7165CA7B" w14:textId="6BBD2694" w:rsidR="002C2E8E" w:rsidRDefault="004F662F" w:rsidP="003E08F9">
      <w:pPr>
        <w:pStyle w:val="BodyTextFirst"/>
        <w:rPr>
          <w:rStyle w:val="Emphasis"/>
        </w:rPr>
      </w:pPr>
      <w:r>
        <w:t>Where in general</w:t>
      </w:r>
      <w:r w:rsidR="006A677A">
        <w:t xml:space="preserve">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BB1EA1">
        <w:t xml:space="preserve">Autoencoders were </w:t>
      </w:r>
      <w:r w:rsidR="00BB1EA1" w:rsidRPr="00BB1EA1">
        <w:t>first introduced</w:t>
      </w:r>
      <w:r w:rsidR="00F23A5B">
        <w:rPr>
          <w:rStyle w:val="FootnoteReference"/>
        </w:rPr>
        <w:footnoteReference w:id="1"/>
      </w:r>
      <w:r w:rsidR="00BB1EA1" w:rsidRPr="00BB1EA1">
        <w:t xml:space="preserve"> </w:t>
      </w:r>
      <w:r w:rsidR="006E374C">
        <w:t xml:space="preserve">by </w:t>
      </w:r>
      <w:proofErr w:type="spellStart"/>
      <w:r w:rsidR="006E374C">
        <w:t>Rumelhart</w:t>
      </w:r>
      <w:proofErr w:type="spellEnd"/>
      <w:r w:rsidR="006E374C">
        <w:t>, Hinton</w:t>
      </w:r>
      <w:r w:rsidR="00E31094">
        <w:t>,</w:t>
      </w:r>
      <w:r w:rsidR="006E374C">
        <w:t xml:space="preserve"> and Williams</w:t>
      </w:r>
      <w:r w:rsidR="00B3325E">
        <w:t xml:space="preserve"> in 1986</w:t>
      </w:r>
      <w:r w:rsidR="006E374C">
        <w:t xml:space="preserve"> with the goal of</w:t>
      </w:r>
      <w:r w:rsidR="00BB1EA1" w:rsidRPr="00BB1EA1">
        <w:t xml:space="preserve"> </w:t>
      </w:r>
      <w:r w:rsidR="00366C6D" w:rsidRPr="00BB1EA1">
        <w:rPr>
          <w:rStyle w:val="Emphasis"/>
          <w:i w:val="0"/>
          <w:iCs w:val="0"/>
        </w:rPr>
        <w:t>learn</w:t>
      </w:r>
      <w:r w:rsidR="006E374C">
        <w:rPr>
          <w:rStyle w:val="Emphasis"/>
          <w:i w:val="0"/>
          <w:iCs w:val="0"/>
        </w:rPr>
        <w:t>ing</w:t>
      </w:r>
      <w:r w:rsidR="002C2E8E" w:rsidRPr="00BB1EA1">
        <w:rPr>
          <w:rStyle w:val="Emphasis"/>
          <w:i w:val="0"/>
          <w:iCs w:val="0"/>
        </w:rPr>
        <w:t xml:space="preserve"> to reconstruct the input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BB48A4">
        <w:t xml:space="preserve"> </w:t>
      </w:r>
      <w:r w:rsidR="002C2E8E" w:rsidRPr="00BB1EA1">
        <w:rPr>
          <w:rStyle w:val="Emphasis"/>
          <w:i w:val="0"/>
          <w:iCs w:val="0"/>
        </w:rPr>
        <w:t>with the lowest error possible</w:t>
      </w:r>
      <w:r w:rsidR="002C2E8E">
        <w:rPr>
          <w:rStyle w:val="FootnoteReference"/>
          <w:i/>
          <w:iCs/>
        </w:rPr>
        <w:footnoteReference w:id="2"/>
      </w:r>
      <w:r w:rsidR="002C2E8E">
        <w:rPr>
          <w:rStyle w:val="Emphasis"/>
        </w:rPr>
        <w:t>.</w:t>
      </w:r>
    </w:p>
    <w:p w14:paraId="25423D12" w14:textId="792DA3D7" w:rsidR="00CA7A80" w:rsidRDefault="00CA7A80" w:rsidP="003E08F9">
      <w:pPr>
        <w:pStyle w:val="BodyTextFirst"/>
        <w:rPr>
          <w:rStyle w:val="Emphasis"/>
        </w:rPr>
      </w:pPr>
    </w:p>
    <w:p w14:paraId="66F37A2C" w14:textId="1367D0A6" w:rsidR="00CA7A80" w:rsidRDefault="002A41E7" w:rsidP="00D31151">
      <w:pPr>
        <w:pStyle w:val="BodyTextCont"/>
        <w:rPr>
          <w:rStyle w:val="Emphasis"/>
          <w:i w:val="0"/>
          <w:iCs w:val="0"/>
        </w:rPr>
      </w:pPr>
      <w:r>
        <w:rPr>
          <w:rStyle w:val="Emphasis"/>
          <w:i w:val="0"/>
          <w:iCs w:val="0"/>
        </w:rPr>
        <w:t xml:space="preserve">Why </w:t>
      </w:r>
      <w:r w:rsidR="00E31094">
        <w:rPr>
          <w:rStyle w:val="Emphasis"/>
          <w:i w:val="0"/>
          <w:iCs w:val="0"/>
        </w:rPr>
        <w:t>would one</w:t>
      </w:r>
      <w:r>
        <w:rPr>
          <w:rStyle w:val="Emphasis"/>
          <w:i w:val="0"/>
          <w:iCs w:val="0"/>
        </w:rPr>
        <w:t xml:space="preserve"> want to learn to reconstruct the input observations? If you have problems imagining what that means, </w:t>
      </w:r>
      <w:r w:rsidR="000337AA">
        <w:rPr>
          <w:rStyle w:val="Emphasis"/>
          <w:i w:val="0"/>
          <w:iCs w:val="0"/>
        </w:rPr>
        <w:t>thin</w:t>
      </w:r>
      <w:r w:rsidR="00E31094">
        <w:rPr>
          <w:rStyle w:val="Emphasis"/>
          <w:i w:val="0"/>
          <w:iCs w:val="0"/>
        </w:rPr>
        <w:t>k</w:t>
      </w:r>
      <w:r w:rsidR="000337AA">
        <w:rPr>
          <w:rStyle w:val="Emphasis"/>
          <w:i w:val="0"/>
          <w:iCs w:val="0"/>
        </w:rPr>
        <w:t xml:space="preserve"> of</w:t>
      </w:r>
      <w:r>
        <w:rPr>
          <w:rStyle w:val="Emphasis"/>
          <w:i w:val="0"/>
          <w:iCs w:val="0"/>
        </w:rPr>
        <w:t xml:space="preserve"> having a dataset made of images. An autoencoder would be an algorithm that </w:t>
      </w:r>
      <w:r w:rsidR="00DA6A0F">
        <w:rPr>
          <w:rStyle w:val="Emphasis"/>
          <w:i w:val="0"/>
          <w:iCs w:val="0"/>
        </w:rPr>
        <w:t>can</w:t>
      </w:r>
      <w:r>
        <w:rPr>
          <w:rStyle w:val="Emphasis"/>
          <w:i w:val="0"/>
          <w:iCs w:val="0"/>
        </w:rPr>
        <w:t xml:space="preserve"> give as output an image that is as similar as possible to the input one. </w:t>
      </w:r>
      <w:r w:rsidR="006A677A">
        <w:rPr>
          <w:rStyle w:val="Emphasis"/>
          <w:i w:val="0"/>
          <w:iCs w:val="0"/>
        </w:rPr>
        <w:t>You may be confused, as t</w:t>
      </w:r>
      <w:r>
        <w:rPr>
          <w:rStyle w:val="Emphasis"/>
          <w:i w:val="0"/>
          <w:iCs w:val="0"/>
        </w:rPr>
        <w:t xml:space="preserve">here is no apparent reason </w:t>
      </w:r>
      <w:r w:rsidR="00D31151">
        <w:rPr>
          <w:rStyle w:val="Emphasis"/>
          <w:i w:val="0"/>
          <w:iCs w:val="0"/>
        </w:rPr>
        <w:t>of</w:t>
      </w:r>
      <w:r>
        <w:rPr>
          <w:rStyle w:val="Emphasis"/>
          <w:i w:val="0"/>
          <w:iCs w:val="0"/>
        </w:rPr>
        <w:t xml:space="preserve"> doing so. To </w:t>
      </w:r>
      <w:r w:rsidR="00DA6A0F">
        <w:rPr>
          <w:rStyle w:val="Emphasis"/>
          <w:i w:val="0"/>
          <w:iCs w:val="0"/>
        </w:rPr>
        <w:t>better understand</w:t>
      </w:r>
      <w:r>
        <w:rPr>
          <w:rStyle w:val="Emphasis"/>
          <w:i w:val="0"/>
          <w:iCs w:val="0"/>
        </w:rPr>
        <w:t xml:space="preserve"> why autoencoders are useful we need a more informative (although not yet </w:t>
      </w:r>
      <w:r w:rsidR="00103648">
        <w:rPr>
          <w:rStyle w:val="Emphasis"/>
          <w:i w:val="0"/>
          <w:iCs w:val="0"/>
        </w:rPr>
        <w:t>unambiguous</w:t>
      </w:r>
      <w:r>
        <w:rPr>
          <w:rStyle w:val="Emphasis"/>
          <w:i w:val="0"/>
          <w:iCs w:val="0"/>
        </w:rPr>
        <w:t>) definition.</w:t>
      </w:r>
    </w:p>
    <w:p w14:paraId="7008665A" w14:textId="0D4B6B35" w:rsidR="00CA7A80" w:rsidRDefault="00CA7A80" w:rsidP="00CA7A80">
      <w:pPr>
        <w:pStyle w:val="BodyTextFirst"/>
        <w:rPr>
          <w:rStyle w:val="Emphasis"/>
          <w:i w:val="0"/>
          <w:iCs w:val="0"/>
        </w:rPr>
      </w:pPr>
    </w:p>
    <w:p w14:paraId="215C81EF" w14:textId="659AFA20" w:rsidR="00CA7A80" w:rsidRPr="00CA7A80" w:rsidRDefault="00CA7A80" w:rsidP="00CA7A80">
      <w:pPr>
        <w:pStyle w:val="BodyTextFirst"/>
        <w:rPr>
          <w:rStyle w:val="Emphasis"/>
          <w:i w:val="0"/>
          <w:iCs w:val="0"/>
        </w:rPr>
      </w:pPr>
      <w:r>
        <w:rPr>
          <w:rStyle w:val="IntenseEmphasis"/>
        </w:rPr>
        <w:lastRenderedPageBreak/>
        <w:t xml:space="preserve">Definition: </w:t>
      </w:r>
      <w:r>
        <w:rPr>
          <w:rStyle w:val="Emphasis"/>
        </w:rPr>
        <w:t xml:space="preserve">an autoencoder is a type of </w:t>
      </w:r>
      <w:r w:rsidR="00DD18E5">
        <w:rPr>
          <w:rStyle w:val="Emphasis"/>
        </w:rPr>
        <w:t>algorithm</w:t>
      </w:r>
      <w:r>
        <w:rPr>
          <w:rStyle w:val="Emphasis"/>
        </w:rPr>
        <w:t xml:space="preserve"> with the </w:t>
      </w:r>
      <w:r w:rsidR="00103648">
        <w:rPr>
          <w:rStyle w:val="Emphasis"/>
        </w:rPr>
        <w:t>primary</w:t>
      </w:r>
      <w:r>
        <w:rPr>
          <w:rStyle w:val="Emphasis"/>
        </w:rPr>
        <w:t xml:space="preserve"> purpose of learning an </w:t>
      </w:r>
      <w:r w:rsidR="00E31094">
        <w:rPr>
          <w:rStyle w:val="Emphasis"/>
        </w:rPr>
        <w:t>"</w:t>
      </w:r>
      <w:r>
        <w:rPr>
          <w:rStyle w:val="Emphasis"/>
        </w:rPr>
        <w:t>informative</w:t>
      </w:r>
      <w:r w:rsidR="00E31094">
        <w:rPr>
          <w:rStyle w:val="Emphasis"/>
        </w:rPr>
        <w:t>"</w:t>
      </w:r>
      <w:r>
        <w:rPr>
          <w:rStyle w:val="Emphasis"/>
        </w:rPr>
        <w:t xml:space="preserve"> representation of the </w:t>
      </w:r>
      <w:r w:rsidR="00E31094">
        <w:rPr>
          <w:rStyle w:val="Emphasis"/>
        </w:rPr>
        <w:t>data</w:t>
      </w:r>
      <w:r>
        <w:rPr>
          <w:rStyle w:val="Emphasis"/>
        </w:rPr>
        <w:t xml:space="preserve"> that can be used for different applications</w:t>
      </w:r>
      <w:r>
        <w:rPr>
          <w:rStyle w:val="FootnoteReference"/>
          <w:i/>
          <w:iCs/>
        </w:rPr>
        <w:footnoteReference w:id="3"/>
      </w:r>
      <w:r w:rsidR="000A2483">
        <w:rPr>
          <w:rStyle w:val="Emphasis"/>
        </w:rPr>
        <w:t xml:space="preserve"> by learning to reconstruct a set of input observations well enough.</w:t>
      </w:r>
    </w:p>
    <w:p w14:paraId="003AFC7D" w14:textId="4329BA45" w:rsidR="006A2E50" w:rsidRDefault="006A2E50" w:rsidP="003E08F9">
      <w:pPr>
        <w:pStyle w:val="BodyTextFirst"/>
      </w:pPr>
    </w:p>
    <w:p w14:paraId="27C87106" w14:textId="426FE750" w:rsidR="005A1A34" w:rsidRDefault="004045B7" w:rsidP="003E08F9">
      <w:pPr>
        <w:pStyle w:val="BodyTextFirst"/>
      </w:pPr>
      <w:r>
        <w:t xml:space="preserve">To better understand autoencoders we need to refer to their typical architecture, visualized in Figure 25.1. </w:t>
      </w:r>
      <w:r w:rsidR="00C56964">
        <w:t xml:space="preserve">The </w:t>
      </w:r>
      <w:r w:rsidR="00E31094">
        <w:t>autoencoders'</w:t>
      </w:r>
      <w:r w:rsidR="00DA6A0F">
        <w:t xml:space="preserve"> </w:t>
      </w:r>
      <w:r w:rsidR="00C56964">
        <w:t>main components are three: an encoder, a latent feature representation</w:t>
      </w:r>
      <w:r w:rsidR="00DA6A0F">
        <w:t>,</w:t>
      </w:r>
      <w:r w:rsidR="00C56964">
        <w:t xml:space="preserve"> and a decoder. The encoder and decoder are simply functions, while with the name </w:t>
      </w:r>
      <w:r w:rsidR="00C56964" w:rsidRPr="00C56964">
        <w:rPr>
          <w:i/>
          <w:iCs/>
        </w:rPr>
        <w:t>latent feature representation</w:t>
      </w:r>
      <w:r w:rsidR="00E31094">
        <w:rPr>
          <w:i/>
          <w:iCs/>
        </w:rPr>
        <w:t>,</w:t>
      </w:r>
      <w:r w:rsidR="00C56964">
        <w:t xml:space="preserve"> one </w:t>
      </w:r>
      <w:r w:rsidR="00103648">
        <w:t>typically</w:t>
      </w:r>
      <w:r w:rsidR="00C56964">
        <w:t xml:space="preserve"> </w:t>
      </w:r>
      <w:r w:rsidR="00E31094">
        <w:t>intends</w:t>
      </w:r>
      <w:r w:rsidR="00C56964">
        <w:t xml:space="preserve"> a tensor of real numbers (more on that later). </w:t>
      </w:r>
      <w:r w:rsidR="003E7F92">
        <w:t xml:space="preserve">Generally </w:t>
      </w:r>
      <w:r w:rsidR="00D31151">
        <w:t>speaking,</w:t>
      </w:r>
      <w:r w:rsidR="003E7F92">
        <w:t xml:space="preserve"> w</w:t>
      </w:r>
      <w:r w:rsidR="005A1A34" w:rsidRPr="005A1A34">
        <w:t xml:space="preserve">e want the autoencoder to reconstruct the input </w:t>
      </w:r>
      <w:r w:rsidR="00F74FC2">
        <w:t>well</w:t>
      </w:r>
      <w:r w:rsidR="005A1A34" w:rsidRPr="005A1A34">
        <w:t xml:space="preserve"> enough</w:t>
      </w:r>
      <w:r w:rsidR="00DA6A0F">
        <w:t>. Still, at</w:t>
      </w:r>
      <w:r w:rsidR="005A1A34" w:rsidRPr="005A1A34">
        <w:t xml:space="preserve"> the same time</w:t>
      </w:r>
      <w:r w:rsidR="00E31094">
        <w:t>,</w:t>
      </w:r>
      <w:r w:rsidR="005A1A34" w:rsidRPr="005A1A34">
        <w:t xml:space="preserve"> it should create a latent representation (the output of the </w:t>
      </w:r>
      <w:r w:rsidR="005A1A34" w:rsidRPr="00C56964">
        <w:rPr>
          <w:b/>
          <w:bCs/>
        </w:rPr>
        <w:t>encoder</w:t>
      </w:r>
      <w:r w:rsidR="00C56964">
        <w:t xml:space="preserve"> part in Figure 25.1</w:t>
      </w:r>
      <w:r w:rsidR="005A1A34" w:rsidRPr="005A1A34">
        <w:t>) that is useful and meaningful. For example, latent features on hand-written digits</w:t>
      </w:r>
      <w:r w:rsidR="005A1A34" w:rsidRPr="005A1A34">
        <w:rPr>
          <w:rStyle w:val="FootnoteReference"/>
        </w:rPr>
        <w:footnoteReference w:id="4"/>
      </w:r>
      <w:r w:rsidR="005A1A34" w:rsidRPr="005A1A34">
        <w:t xml:space="preserve"> could be the number of lines required to write each number or the angle of each line and how they connect. Learning how to write numbers certainly does not require to learn the gray values of each pixel in the input image. We </w:t>
      </w:r>
      <w:r w:rsidR="00E31094">
        <w:t>humans</w:t>
      </w:r>
      <w:r w:rsidR="005A1A34" w:rsidRPr="005A1A34">
        <w:t xml:space="preserve"> </w:t>
      </w:r>
      <w:r w:rsidR="00340374">
        <w:t>do not</w:t>
      </w:r>
      <w:r w:rsidR="005A1A34" w:rsidRPr="005A1A34">
        <w:t xml:space="preserve"> certainly learn to write by filling pixels with gray values. While learning</w:t>
      </w:r>
      <w:r w:rsidR="00103648">
        <w:t>,</w:t>
      </w:r>
      <w:r w:rsidR="005A1A34" w:rsidRPr="005A1A34">
        <w:t xml:space="preserve"> we extract </w:t>
      </w:r>
      <w:r w:rsidR="00E31094">
        <w:t>the essential</w:t>
      </w:r>
      <w:r w:rsidR="005A1A34" w:rsidRPr="005A1A34">
        <w:t xml:space="preserve"> information that will allow us to solve a problem (writing digits</w:t>
      </w:r>
      <w:r w:rsidR="00E31094">
        <w:t>,</w:t>
      </w:r>
      <w:r w:rsidR="005A1A34" w:rsidRPr="005A1A34">
        <w:t xml:space="preserve"> for example). This latent representation (</w:t>
      </w:r>
      <w:r w:rsidR="005A1A34" w:rsidRPr="005A1A34">
        <w:rPr>
          <w:i/>
          <w:iCs/>
        </w:rPr>
        <w:t>how</w:t>
      </w:r>
      <w:r w:rsidR="005A1A34" w:rsidRPr="005A1A34">
        <w:t xml:space="preserve"> to write each number) can then be very useful for various tasks (for </w:t>
      </w:r>
      <w:r w:rsidR="00103648">
        <w:t>instance</w:t>
      </w:r>
      <w:r w:rsidR="00A51504">
        <w:t xml:space="preserve"> feature extraction that can be then used for</w:t>
      </w:r>
      <w:r w:rsidR="005A1A34" w:rsidRPr="005A1A34">
        <w:t xml:space="preserve"> classification or clustering) or simply </w:t>
      </w:r>
      <w:r w:rsidR="00DA6A0F">
        <w:t>understanding</w:t>
      </w:r>
      <w:r w:rsidR="005A1A34" w:rsidRPr="005A1A34">
        <w:t xml:space="preserve"> </w:t>
      </w:r>
      <w:r w:rsidR="00E31094">
        <w:t>the essential</w:t>
      </w:r>
      <w:r w:rsidR="005A1A34" w:rsidRPr="005A1A34">
        <w:t xml:space="preserve"> features of a dataset.</w:t>
      </w:r>
    </w:p>
    <w:p w14:paraId="1BDB2320" w14:textId="1156C687" w:rsidR="00DD18E5" w:rsidRDefault="00916596" w:rsidP="00916596">
      <w:pPr>
        <w:pStyle w:val="Figure"/>
      </w:pPr>
      <w:r>
        <w:rPr>
          <w:noProof/>
          <w:lang w:val="en-GB" w:eastAsia="zh-CN"/>
        </w:rPr>
        <w:drawing>
          <wp:inline distT="0" distB="0" distL="0" distR="0" wp14:anchorId="3E872D1E" wp14:editId="285649B7">
            <wp:extent cx="5257800" cy="142748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57800" cy="1427480"/>
                    </a:xfrm>
                    <a:prstGeom prst="rect">
                      <a:avLst/>
                    </a:prstGeom>
                  </pic:spPr>
                </pic:pic>
              </a:graphicData>
            </a:graphic>
          </wp:inline>
        </w:drawing>
      </w:r>
    </w:p>
    <w:p w14:paraId="490AE2BD" w14:textId="1CD51CCB" w:rsidR="00916596" w:rsidRDefault="00916596" w:rsidP="00916596">
      <w:pPr>
        <w:pStyle w:val="FigureCaption"/>
      </w:pPr>
      <w:r>
        <w:t>Figure 25.1: general structure of an autoencoder.</w:t>
      </w:r>
    </w:p>
    <w:p w14:paraId="39346B04" w14:textId="7131FAFE" w:rsidR="002305C4" w:rsidRDefault="00813DB1" w:rsidP="00916596">
      <w:pPr>
        <w:pStyle w:val="BodyTextFirst"/>
      </w:pPr>
      <w:r>
        <w:t>I</w:t>
      </w:r>
      <w:r w:rsidR="00916596">
        <w:t xml:space="preserve">n most typical </w:t>
      </w:r>
      <w:r w:rsidR="002305C4">
        <w:t>architectures</w:t>
      </w:r>
      <w:r w:rsidR="00916596">
        <w:t>, the encoder and the decoder are neural networks</w:t>
      </w:r>
      <w:r w:rsidR="00F622C5">
        <w:rPr>
          <w:rStyle w:val="FootnoteReference"/>
        </w:rPr>
        <w:footnoteReference w:id="5"/>
      </w:r>
      <w:r w:rsidR="00916596">
        <w:t xml:space="preserve"> (that is the case we will discuss at length in this chapter)</w:t>
      </w:r>
      <w:r w:rsidR="006E374C">
        <w:t xml:space="preserve"> since they can be easily trained with existing software libraries </w:t>
      </w:r>
      <w:r w:rsidR="00DA6A0F">
        <w:t xml:space="preserve">such </w:t>
      </w:r>
      <w:r w:rsidR="006E374C">
        <w:t xml:space="preserve">as TensorFlow </w:t>
      </w:r>
      <w:r w:rsidR="00DA6A0F">
        <w:t xml:space="preserve">or </w:t>
      </w:r>
      <w:proofErr w:type="spellStart"/>
      <w:r w:rsidR="00E31094">
        <w:t>PyTorch</w:t>
      </w:r>
      <w:proofErr w:type="spellEnd"/>
      <w:r w:rsidR="006E374C">
        <w:t xml:space="preserve"> with backpropagation</w:t>
      </w:r>
      <w:r w:rsidR="00916596">
        <w:t xml:space="preserve">. </w:t>
      </w:r>
    </w:p>
    <w:p w14:paraId="60143A57" w14:textId="77777777" w:rsidR="002305C4" w:rsidRDefault="002305C4" w:rsidP="00916596">
      <w:pPr>
        <w:pStyle w:val="BodyTextFirst"/>
      </w:pPr>
    </w:p>
    <w:p w14:paraId="36BE5078" w14:textId="7FB577F2" w:rsidR="00916596" w:rsidRDefault="007B0B6A" w:rsidP="002305C4">
      <w:pPr>
        <w:pStyle w:val="BodyTextCont"/>
      </w:pPr>
      <w:r>
        <w:t xml:space="preserve">In </w:t>
      </w:r>
      <w:r w:rsidR="00DA414C">
        <w:t>general,</w:t>
      </w:r>
      <w:r>
        <w:t xml:space="preserve"> t</w:t>
      </w:r>
      <w:r w:rsidR="00080639">
        <w:t xml:space="preserve">he encoder can be written as </w:t>
      </w:r>
      <w:r w:rsidR="003009D2">
        <w:t>a function</w:t>
      </w:r>
      <w:r w:rsidR="005A1A34">
        <w:t xml:space="preserve"> </w:t>
      </w:r>
      <m:oMath>
        <m:r>
          <w:rPr>
            <w:rFonts w:ascii="Cambria Math" w:hAnsi="Cambria Math"/>
          </w:rPr>
          <m:t>g</m:t>
        </m:r>
      </m:oMath>
      <w:r w:rsidR="009F5425">
        <w:t xml:space="preserve"> that will depend by some parameters</w:t>
      </w:r>
    </w:p>
    <w:p w14:paraId="641A1011" w14:textId="56E758C8" w:rsidR="003009D2" w:rsidRDefault="003009D2" w:rsidP="00916596">
      <w:pPr>
        <w:pStyle w:val="BodyTextFirst"/>
      </w:pPr>
    </w:p>
    <w:p w14:paraId="0445CD1F" w14:textId="332C2760" w:rsidR="003009D2" w:rsidRPr="003009D2" w:rsidRDefault="00EC7C41" w:rsidP="00916596">
      <w:pPr>
        <w:pStyle w:val="BodyTextFirst"/>
      </w:pPr>
      <m:oMathPara>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=g(</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p>
    <w:p w14:paraId="007C0CF7" w14:textId="77777777" w:rsidR="009F5425" w:rsidRDefault="009F5425" w:rsidP="00916596">
      <w:pPr>
        <w:pStyle w:val="BodyTextFirst"/>
      </w:pPr>
    </w:p>
    <w:p w14:paraId="5167AA9C" w14:textId="042CA7E2" w:rsidR="009F5425" w:rsidRDefault="003009D2" w:rsidP="00916596">
      <w:pPr>
        <w:pStyle w:val="BodyTextFirst"/>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t xml:space="preserve"> </w:t>
      </w:r>
      <w:r w:rsidR="006E374C">
        <w:t xml:space="preserve">(the latent feature representation) </w:t>
      </w:r>
      <w:r>
        <w:t xml:space="preserve">is the output of the </w:t>
      </w:r>
      <w:r w:rsidRPr="007B0B6A">
        <w:rPr>
          <w:b/>
          <w:bCs/>
        </w:rPr>
        <w:t>encoder</w:t>
      </w:r>
      <w:r>
        <w:t xml:space="preserve"> block in Figure (25.1) when we evaluate it on the input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t>
      </w:r>
      <w:r w:rsidR="009F5425">
        <w:t xml:space="preserve">Note that we will have </w:t>
      </w:r>
      <m:oMath>
        <m:r>
          <w:rPr>
            <w:rFonts w:ascii="Cambria Math" w:hAnsi="Cambria Math"/>
          </w:rPr>
          <m:t>g:</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9F5425">
        <w:t>.</w:t>
      </w:r>
    </w:p>
    <w:p w14:paraId="5CAC97C1" w14:textId="6FC771DA" w:rsidR="003009D2" w:rsidRDefault="003009D2" w:rsidP="00916596">
      <w:pPr>
        <w:pStyle w:val="BodyTextFirst"/>
      </w:pPr>
      <w:r>
        <w:t xml:space="preserve">The </w:t>
      </w:r>
      <w:r>
        <w:rPr>
          <w:b/>
          <w:bCs/>
        </w:rPr>
        <w:t>decoder</w:t>
      </w:r>
      <w:r>
        <w:t xml:space="preserve"> (and the output of the network that we will indicate with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xml:space="preserve">) can be written then as </w:t>
      </w:r>
      <w:r w:rsidR="007B0B6A">
        <w:t xml:space="preserve">a </w:t>
      </w:r>
      <w:r w:rsidR="006E374C">
        <w:t xml:space="preserve">second </w:t>
      </w:r>
      <w:r>
        <w:t>generic function</w:t>
      </w:r>
      <w:r w:rsidR="007B0B6A">
        <w:t xml:space="preserve"> </w:t>
      </w:r>
      <m:oMath>
        <m:r>
          <w:rPr>
            <w:rFonts w:ascii="Cambria Math" w:hAnsi="Cambria Math"/>
          </w:rPr>
          <m:t>f</m:t>
        </m:r>
      </m:oMath>
      <w:r w:rsidR="005A1A34">
        <w:t xml:space="preserve"> </w:t>
      </w:r>
      <w:r w:rsidR="007B0B6A">
        <w:t>of the latent features</w:t>
      </w:r>
    </w:p>
    <w:p w14:paraId="6F06D519" w14:textId="742A11D2" w:rsidR="003009D2" w:rsidRDefault="003009D2" w:rsidP="00916596">
      <w:pPr>
        <w:pStyle w:val="BodyTextFirst"/>
      </w:pPr>
    </w:p>
    <w:p w14:paraId="0CFA9B4E" w14:textId="387977D2" w:rsidR="003009D2" w:rsidRPr="003009D2" w:rsidRDefault="00EC7C41" w:rsidP="00916596">
      <w:pPr>
        <w:pStyle w:val="BodyTextFirst"/>
      </w:pPr>
      <m:oMathPara>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oMath>
      </m:oMathPara>
    </w:p>
    <w:p w14:paraId="6ADCE88A" w14:textId="31B0FD4B" w:rsidR="003009D2" w:rsidRDefault="003009D2" w:rsidP="003009D2">
      <w:pPr>
        <w:pStyle w:val="BodyTextFirst"/>
      </w:pPr>
    </w:p>
    <w:p w14:paraId="6DF2021B" w14:textId="447577C4" w:rsidR="003009D2" w:rsidRDefault="009F5425" w:rsidP="003009D2">
      <w:pPr>
        <w:pStyle w:val="BodyTextFirst"/>
      </w:pPr>
      <w:r>
        <w:t xml:space="preserve">Where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m:rPr>
            <m:sty m:val="bi"/>
          </m:rP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7B0B6A">
        <w:t>Training</w:t>
      </w:r>
      <w:r w:rsidR="003009D2">
        <w:t xml:space="preserve"> an autoencoder </w:t>
      </w:r>
      <w:r w:rsidR="006C1B22">
        <w:t xml:space="preserve">simply </w:t>
      </w:r>
      <w:r w:rsidR="003009D2">
        <w:t xml:space="preserve">means </w:t>
      </w:r>
      <w:r w:rsidR="006C1B22">
        <w:t>finding</w:t>
      </w:r>
      <w:r w:rsidR="003009D2">
        <w:t xml:space="preserve"> the</w:t>
      </w:r>
      <w:r w:rsidR="00050CC4">
        <w:t xml:space="preserve"> functions</w:t>
      </w:r>
      <w:r w:rsidR="003009D2">
        <w:t xml:space="preserve"> </w:t>
      </w:r>
      <m:oMath>
        <m:r>
          <w:rPr>
            <w:rFonts w:ascii="Cambria Math" w:hAnsi="Cambria Math"/>
          </w:rPr>
          <m:t>g(⋅)</m:t>
        </m:r>
      </m:oMath>
      <w:r w:rsidR="003009D2">
        <w:t xml:space="preserve"> and </w:t>
      </w:r>
      <m:oMath>
        <m:r>
          <w:rPr>
            <w:rFonts w:ascii="Cambria Math" w:hAnsi="Cambria Math"/>
          </w:rPr>
          <m:t>f(⋅)</m:t>
        </m:r>
      </m:oMath>
      <w:r w:rsidR="003009D2">
        <w:t xml:space="preserve"> that satisfy</w:t>
      </w:r>
    </w:p>
    <w:p w14:paraId="4B6C29DF" w14:textId="0F8F2043" w:rsidR="003009D2" w:rsidRDefault="003009D2" w:rsidP="003009D2">
      <w:pPr>
        <w:pStyle w:val="BodyTextFirst"/>
      </w:pPr>
    </w:p>
    <w:p w14:paraId="00D5726D" w14:textId="0649F86D" w:rsidR="003009D2" w:rsidRPr="00065BEA" w:rsidRDefault="00EC7C41" w:rsidP="003009D2">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w:rPr>
                      <w:rFonts w:ascii="Cambria Math" w:hAnsi="Cambria Math"/>
                    </w:rPr>
                    <m:t>&lt;</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r>
                        <w:rPr>
                          <w:rFonts w:ascii="Cambria Math" w:hAnsi="Cambria Math"/>
                        </w:rPr>
                        <m:t>f</m:t>
                      </m:r>
                      <m:r>
                        <w:rPr>
                          <w:rFonts w:ascii="Cambria Math" w:hAnsi="Cambria Math"/>
                        </w:rPr>
                        <m:t>(</m:t>
                      </m:r>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&gt;</m:t>
                  </m:r>
                </m:e>
              </m:func>
            </m:e>
          </m:func>
        </m:oMath>
      </m:oMathPara>
    </w:p>
    <w:p w14:paraId="601A14F0" w14:textId="63A216F9" w:rsidR="00065BEA" w:rsidRDefault="00065BEA" w:rsidP="003009D2">
      <w:pPr>
        <w:pStyle w:val="BodyTextFirst"/>
      </w:pPr>
    </w:p>
    <w:p w14:paraId="5C583BDA" w14:textId="175272D9" w:rsidR="00065BEA" w:rsidRDefault="000B3F8F" w:rsidP="003009D2">
      <w:pPr>
        <w:pStyle w:val="BodyTextFirst"/>
      </w:pPr>
      <w:r>
        <w:t xml:space="preserve">Where </w:t>
      </w:r>
      <m:oMath>
        <m:r>
          <m:rPr>
            <m:sty m:val="p"/>
          </m:rPr>
          <w:rPr>
            <w:rFonts w:ascii="Cambria Math" w:hAnsi="Cambria Math"/>
          </w:rPr>
          <m:t>Δ</m:t>
        </m:r>
      </m:oMath>
      <w:r>
        <w:t xml:space="preserve"> indicates a measure of how the input and the output of the autoencoder </w:t>
      </w:r>
      <w:r w:rsidR="00E31094">
        <w:t>differ</w:t>
      </w:r>
      <w:r>
        <w:t xml:space="preserve"> (</w:t>
      </w:r>
      <w:r w:rsidR="006A066F">
        <w:t>basically our loss function will penalize the difference between input and output)</w:t>
      </w:r>
      <w:r w:rsidR="00E96772">
        <w:t xml:space="preserve"> and </w:t>
      </w:r>
      <m:oMath>
        <m:r>
          <w:rPr>
            <w:rFonts w:ascii="Cambria Math" w:hAnsi="Cambria Math"/>
          </w:rPr>
          <m:t>&lt;⋅&gt;</m:t>
        </m:r>
      </m:oMath>
      <w:r w:rsidR="00E96772">
        <w:t xml:space="preserve"> </w:t>
      </w:r>
      <w:r w:rsidR="00417FAC">
        <w:t>indicates the average</w:t>
      </w:r>
      <w:r w:rsidR="007F1166">
        <w:t xml:space="preserve"> </w:t>
      </w:r>
      <w:r w:rsidR="00E31094">
        <w:t>over all</w:t>
      </w:r>
      <w:r w:rsidR="007F1166">
        <w:t xml:space="preserve"> observations</w:t>
      </w:r>
      <w:r>
        <w:t xml:space="preserve">.  </w:t>
      </w:r>
      <w:r w:rsidR="00DA6A0F">
        <w:t>Depending</w:t>
      </w:r>
      <w:r w:rsidR="007B0B6A">
        <w:t xml:space="preserve"> on how one </w:t>
      </w:r>
      <w:r w:rsidR="00E31094">
        <w:t>designs</w:t>
      </w:r>
      <w:r w:rsidR="007B0B6A">
        <w:t xml:space="preserve"> the autoencoder, it may be possible to find </w:t>
      </w:r>
      <m:oMath>
        <m:r>
          <w:rPr>
            <w:rFonts w:ascii="Cambria Math" w:hAnsi="Cambria Math"/>
          </w:rPr>
          <m:t>f</m:t>
        </m:r>
      </m:oMath>
      <w:r w:rsidR="007B0B6A">
        <w:t xml:space="preserve"> and </w:t>
      </w:r>
      <m:oMath>
        <m:r>
          <w:rPr>
            <w:rFonts w:ascii="Cambria Math" w:hAnsi="Cambria Math"/>
          </w:rPr>
          <m:t>g</m:t>
        </m:r>
      </m:oMath>
      <w:r w:rsidR="007B0B6A">
        <w:t xml:space="preserve"> so that the autoencoder learns to reconstruct the output perfectly</w:t>
      </w:r>
      <w:r w:rsidR="005A1A34">
        <w:t>, thus learning the identity function</w:t>
      </w:r>
      <w:r w:rsidR="007B0B6A">
        <w:t>. This is not very useful</w:t>
      </w:r>
      <w:r w:rsidR="00E31094">
        <w:t>,</w:t>
      </w:r>
      <w:r w:rsidR="007B0B6A">
        <w:t xml:space="preserve"> </w:t>
      </w:r>
      <w:r w:rsidR="00601622">
        <w:t xml:space="preserve">as we discussed at the beginning of the chapter, </w:t>
      </w:r>
      <w:r w:rsidR="007B0B6A">
        <w:t>and to avoid this possibility</w:t>
      </w:r>
      <w:r w:rsidR="00E31094">
        <w:t>,</w:t>
      </w:r>
      <w:r w:rsidR="007B0B6A">
        <w:t xml:space="preserve"> </w:t>
      </w:r>
      <w:r w:rsidR="006E371D">
        <w:t xml:space="preserve">two main strategies can be used: creating a bottleneck and add </w:t>
      </w:r>
      <w:r w:rsidR="007B0B6A">
        <w:t xml:space="preserve">regularization in some form. </w:t>
      </w:r>
    </w:p>
    <w:p w14:paraId="31B38479" w14:textId="5DEDEA32" w:rsidR="00D40F70" w:rsidRDefault="00D40F70" w:rsidP="00D40F70">
      <w:pPr>
        <w:pStyle w:val="NoteTipCaution"/>
      </w:pPr>
      <w:r w:rsidRPr="00D40F70">
        <w:rPr>
          <w:b/>
          <w:bCs/>
        </w:rPr>
        <w:t>Note</w:t>
      </w:r>
      <w:r>
        <w:t xml:space="preserve"> We want the autoencoder to reconstruct the input </w:t>
      </w:r>
      <w:r w:rsidR="005C42A2">
        <w:t>well</w:t>
      </w:r>
      <w:r>
        <w:t xml:space="preserve"> enough</w:t>
      </w:r>
      <w:r w:rsidR="00DA6A0F">
        <w:t>. Still, at</w:t>
      </w:r>
      <w:r>
        <w:t xml:space="preserve"> the same time</w:t>
      </w:r>
      <w:r w:rsidR="00E31094">
        <w:t>,</w:t>
      </w:r>
      <w:r>
        <w:t xml:space="preserve"> it should create a latent representation (the output of the encoder) that is useful and meaningful.</w:t>
      </w:r>
    </w:p>
    <w:p w14:paraId="60786DD2" w14:textId="1A9F7A2C" w:rsidR="006E371D" w:rsidRDefault="006E371D" w:rsidP="006E371D">
      <w:pPr>
        <w:pStyle w:val="BodyTextFirst"/>
      </w:pPr>
      <w:r>
        <w:t>Adding a "bottleneck,”</w:t>
      </w:r>
      <w:r w:rsidR="00847ADA">
        <w:t xml:space="preserve"> (more on that later)</w:t>
      </w:r>
      <w:r>
        <w:t xml:space="preserve"> is achieved by making the latent feature's dimensionality lower (often much lower) than the </w:t>
      </w:r>
      <w:proofErr w:type="gramStart"/>
      <w:r>
        <w:t>input's</w:t>
      </w:r>
      <w:proofErr w:type="gramEnd"/>
      <w:r>
        <w:t>. That is the case that we will look in detail in this chapter.</w:t>
      </w:r>
      <w:r w:rsidR="00847ADA">
        <w:t xml:space="preserve"> B</w:t>
      </w:r>
      <w:r w:rsidR="00F26233">
        <w:t>ut b</w:t>
      </w:r>
      <w:r w:rsidR="00847ADA">
        <w:t>efore looking at this case, let’s briefly discuss regularization.</w:t>
      </w:r>
    </w:p>
    <w:p w14:paraId="6DAA17A2" w14:textId="16F70A5C" w:rsidR="006E371D" w:rsidRDefault="006E371D" w:rsidP="00D40F70">
      <w:pPr>
        <w:pStyle w:val="BodyTextFirst"/>
      </w:pPr>
    </w:p>
    <w:p w14:paraId="1E551BD4" w14:textId="799AB860" w:rsidR="006E371D" w:rsidRPr="006E371D" w:rsidRDefault="006E371D" w:rsidP="006E371D">
      <w:pPr>
        <w:pStyle w:val="Heading2"/>
      </w:pPr>
      <w:r>
        <w:t>Regularization in autoencoders</w:t>
      </w:r>
    </w:p>
    <w:p w14:paraId="606D2625" w14:textId="5C04CBD2" w:rsidR="007D77DB" w:rsidRDefault="004B3B7B" w:rsidP="006E371D">
      <w:pPr>
        <w:pStyle w:val="BodyTextFirst"/>
      </w:pPr>
      <w:r>
        <w:t>We will not discuss regularization</w:t>
      </w:r>
      <w:r w:rsidR="00F26233">
        <w:t xml:space="preserve"> at length</w:t>
      </w:r>
      <w:r>
        <w:t xml:space="preserve"> in this chapter, but </w:t>
      </w:r>
      <w:r w:rsidR="00F26233">
        <w:t>we should at least</w:t>
      </w:r>
      <w:r>
        <w:t xml:space="preserve"> mention it. I</w:t>
      </w:r>
      <w:r w:rsidR="006E371D">
        <w:t xml:space="preserve">ntuitively </w:t>
      </w:r>
      <w:r>
        <w:t xml:space="preserve">it means </w:t>
      </w:r>
      <w:r w:rsidR="006E371D">
        <w:t xml:space="preserve">enforcing sparsity in the latent feature output. The simplest way of achieving this is to add a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6E371D">
        <w:t xml:space="preserve"> or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6E371D">
        <w:t xml:space="preserve"> regularization term to the loss function</w:t>
      </w:r>
      <w:r w:rsidR="00DF1301">
        <w:t>.</w:t>
      </w:r>
      <w:r w:rsidR="006E371D">
        <w:t xml:space="preserve"> </w:t>
      </w:r>
      <w:r w:rsidR="00DF1301">
        <w:t>T</w:t>
      </w:r>
      <w:r w:rsidR="006E371D">
        <w:t>hat will look like this</w:t>
      </w:r>
      <w:r w:rsidR="000B0197">
        <w:t xml:space="preserve"> for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0B0197">
        <w:t xml:space="preserve"> regularization term:</w:t>
      </w:r>
    </w:p>
    <w:p w14:paraId="3C917692" w14:textId="77777777" w:rsidR="006E371D" w:rsidRDefault="006E371D" w:rsidP="006E371D">
      <w:pPr>
        <w:pStyle w:val="BodyTextFirst"/>
        <w:rPr>
          <w:rFonts w:eastAsia="Calibri"/>
          <w:szCs w:val="22"/>
        </w:rPr>
      </w:pPr>
    </w:p>
    <w:p w14:paraId="5551C2D1" w14:textId="62B8E01E" w:rsidR="006E371D" w:rsidRPr="007D77DB" w:rsidRDefault="006E371D" w:rsidP="006E371D">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2</m:t>
                  </m:r>
                </m:sup>
              </m:sSubSup>
            </m:e>
          </m:nary>
          <m:r>
            <w:rPr>
              <w:rFonts w:ascii="Cambria Math" w:hAnsi="Cambria Math"/>
            </w:rPr>
            <m:t>)</m:t>
          </m:r>
        </m:oMath>
      </m:oMathPara>
    </w:p>
    <w:p w14:paraId="1D1461E1" w14:textId="2555AD97" w:rsidR="006E371D" w:rsidRDefault="006E371D" w:rsidP="006E371D">
      <w:pPr>
        <w:pStyle w:val="BodyTextFirst"/>
        <w:rPr>
          <w:rFonts w:eastAsia="Calibri"/>
          <w:szCs w:val="22"/>
        </w:rPr>
      </w:pPr>
    </w:p>
    <w:p w14:paraId="4475030A" w14:textId="0AAB6784" w:rsidR="007F19AC" w:rsidRDefault="009460DB" w:rsidP="000B0197">
      <w:pPr>
        <w:pStyle w:val="BodyTextFirst"/>
      </w:pPr>
      <w:r>
        <w:rPr>
          <w:rFonts w:eastAsia="Calibri"/>
          <w:szCs w:val="22"/>
        </w:rPr>
        <w:t>In the formula</w:t>
      </w:r>
      <w:r w:rsidR="006E371D">
        <w:rPr>
          <w:rFonts w:eastAsia="Calibri"/>
          <w:szCs w:val="22"/>
        </w:rPr>
        <w:t xml:space="preserve"> the </w:t>
      </w:r>
      <m:oMath>
        <m:sSub>
          <m:sSubPr>
            <m:ctrlPr>
              <w:rPr>
                <w:rFonts w:ascii="Cambria Math" w:eastAsia="Calibri" w:hAnsi="Cambria Math"/>
                <w:i/>
                <w:szCs w:val="22"/>
              </w:rPr>
            </m:ctrlPr>
          </m:sSubPr>
          <m:e>
            <m:r>
              <w:rPr>
                <w:rFonts w:ascii="Cambria Math" w:eastAsia="Calibri" w:hAnsi="Cambria Math"/>
                <w:szCs w:val="22"/>
              </w:rPr>
              <m:t>θ</m:t>
            </m:r>
          </m:e>
          <m:sub>
            <m:r>
              <w:rPr>
                <w:rFonts w:ascii="Cambria Math" w:eastAsia="Calibri" w:hAnsi="Cambria Math"/>
                <w:szCs w:val="22"/>
              </w:rPr>
              <m:t>i</m:t>
            </m:r>
          </m:sub>
        </m:sSub>
      </m:oMath>
      <w:r w:rsidR="006E371D">
        <w:rPr>
          <w:rFonts w:eastAsia="Calibri"/>
          <w:szCs w:val="22"/>
        </w:rPr>
        <w:t xml:space="preserve"> are the parameters in the functions </w:t>
      </w:r>
      <m:oMath>
        <m:r>
          <w:rPr>
            <w:rFonts w:ascii="Cambria Math" w:eastAsia="Calibri" w:hAnsi="Cambria Math"/>
            <w:szCs w:val="22"/>
          </w:rPr>
          <m:t>f(⋅)</m:t>
        </m:r>
      </m:oMath>
      <w:r w:rsidR="006E371D">
        <w:rPr>
          <w:rFonts w:eastAsia="Calibri"/>
          <w:szCs w:val="22"/>
        </w:rPr>
        <w:t xml:space="preserve"> and </w:t>
      </w:r>
      <m:oMath>
        <m:r>
          <w:rPr>
            <w:rFonts w:ascii="Cambria Math" w:eastAsia="Calibri" w:hAnsi="Cambria Math"/>
            <w:szCs w:val="22"/>
          </w:rPr>
          <m:t>g(⋅)</m:t>
        </m:r>
      </m:oMath>
      <w:r>
        <w:rPr>
          <w:rFonts w:eastAsia="Calibri"/>
          <w:szCs w:val="22"/>
        </w:rPr>
        <w:t xml:space="preserve"> (you can imagine that in the case where the functions are neural networks, the parameters will be the weights)</w:t>
      </w:r>
      <w:r w:rsidR="006E371D">
        <w:rPr>
          <w:rFonts w:eastAsia="Calibri"/>
          <w:szCs w:val="22"/>
        </w:rPr>
        <w:t xml:space="preserve">. </w:t>
      </w:r>
      <w:r w:rsidR="00AD53C7">
        <w:rPr>
          <w:rFonts w:eastAsia="Calibri"/>
          <w:szCs w:val="22"/>
        </w:rPr>
        <w:t xml:space="preserve">This is typically easy to implement as the derivative with respect to the parameters are easy to calculate. </w:t>
      </w:r>
      <w:r w:rsidR="000B0197">
        <w:rPr>
          <w:rFonts w:eastAsia="Calibri"/>
          <w:szCs w:val="22"/>
        </w:rPr>
        <w:t>Another trick that is worth mentioning is to tie the weights of the encoder to the weights of the decoder</w:t>
      </w:r>
      <w:r>
        <w:rPr>
          <w:rStyle w:val="FootnoteReference"/>
          <w:rFonts w:eastAsia="Calibri"/>
          <w:szCs w:val="22"/>
        </w:rPr>
        <w:footnoteReference w:id="6"/>
      </w:r>
      <w:r w:rsidR="000B0197">
        <w:rPr>
          <w:rFonts w:eastAsia="Calibri"/>
          <w:szCs w:val="22"/>
        </w:rPr>
        <w:t xml:space="preserve"> (in other words make them equal). </w:t>
      </w:r>
      <w:r w:rsidR="00F276CB">
        <w:rPr>
          <w:rFonts w:eastAsia="Calibri"/>
          <w:szCs w:val="22"/>
        </w:rPr>
        <w:t xml:space="preserve">Those techniques, and a few others </w:t>
      </w:r>
      <w:r w:rsidR="00F276CB">
        <w:rPr>
          <w:rFonts w:eastAsia="Calibri"/>
          <w:szCs w:val="22"/>
        </w:rPr>
        <w:lastRenderedPageBreak/>
        <w:t xml:space="preserve">that go beyond the scope of this book, have </w:t>
      </w:r>
      <w:r w:rsidR="00A57125">
        <w:rPr>
          <w:rFonts w:eastAsia="Calibri"/>
          <w:szCs w:val="22"/>
        </w:rPr>
        <w:t xml:space="preserve">fundamentally </w:t>
      </w:r>
      <w:r w:rsidR="00F276CB">
        <w:rPr>
          <w:rFonts w:eastAsia="Calibri"/>
          <w:szCs w:val="22"/>
        </w:rPr>
        <w:t>the same effect: add sparsity to the latent feature representation.</w:t>
      </w:r>
    </w:p>
    <w:p w14:paraId="0D03B1A5" w14:textId="166AE9B7" w:rsidR="003009D2" w:rsidRDefault="002F3B84" w:rsidP="007F19AC">
      <w:pPr>
        <w:pStyle w:val="BodyTextCont"/>
      </w:pPr>
      <w:r>
        <w:t>We</w:t>
      </w:r>
      <w:r w:rsidR="00DA414C">
        <w:t xml:space="preserve"> turn </w:t>
      </w:r>
      <w:r>
        <w:t xml:space="preserve">now </w:t>
      </w:r>
      <w:r w:rsidR="00DA414C">
        <w:t xml:space="preserve">to a specific type of autoencoders: </w:t>
      </w:r>
      <w:r w:rsidR="00744FE3">
        <w:t xml:space="preserve">those that </w:t>
      </w:r>
      <w:r w:rsidR="007F19AC">
        <w:t>build</w:t>
      </w:r>
      <w:r w:rsidR="00744FE3">
        <w:t xml:space="preserve"> </w:t>
      </w:r>
      <m:oMath>
        <m:r>
          <w:rPr>
            <w:rFonts w:ascii="Cambria Math" w:hAnsi="Cambria Math"/>
          </w:rPr>
          <m:t>f</m:t>
        </m:r>
      </m:oMath>
      <w:r w:rsidR="00744FE3">
        <w:t xml:space="preserve"> and </w:t>
      </w:r>
      <m:oMath>
        <m:r>
          <w:rPr>
            <w:rFonts w:ascii="Cambria Math" w:hAnsi="Cambria Math"/>
          </w:rPr>
          <m:t>g</m:t>
        </m:r>
      </m:oMath>
      <w:r w:rsidR="00744FE3">
        <w:t xml:space="preserve"> with </w:t>
      </w:r>
      <w:r w:rsidR="00DA414C">
        <w:t xml:space="preserve">feed-forward </w:t>
      </w:r>
      <w:r w:rsidR="00744FE3">
        <w:t>networks</w:t>
      </w:r>
      <w:r w:rsidR="00DF1301">
        <w:t xml:space="preserve"> that use a bottleneck. The reason for this choice is that they are very easy to implement and are very effective.</w:t>
      </w:r>
    </w:p>
    <w:p w14:paraId="75250ADB" w14:textId="74D70F67" w:rsidR="00BA1EE0" w:rsidRPr="00BA1EE0" w:rsidRDefault="00BA1EE0" w:rsidP="00BA1EE0">
      <w:pPr>
        <w:pStyle w:val="Heading1"/>
      </w:pPr>
      <w:r w:rsidRPr="00BA1EE0">
        <w:t>Feed Forward Autoencoders</w:t>
      </w:r>
    </w:p>
    <w:p w14:paraId="34AB054D" w14:textId="7E7ED741" w:rsidR="00BA1EE0" w:rsidRDefault="005F5A70" w:rsidP="005F5A70">
      <w:pPr>
        <w:pStyle w:val="BodyTextFirst"/>
      </w:pPr>
      <w:r>
        <w:t xml:space="preserve">A </w:t>
      </w:r>
      <w:r w:rsidR="00366C6D">
        <w:t>Feed-Forward</w:t>
      </w:r>
      <w:r>
        <w:t xml:space="preserve"> Autoencoder (FFA) is a neural network made </w:t>
      </w:r>
      <w:r w:rsidR="00366C6D">
        <w:t>of</w:t>
      </w:r>
      <w:r>
        <w:t xml:space="preserve"> dense layers</w:t>
      </w:r>
      <w:r w:rsidR="00DD3B58">
        <w:rPr>
          <w:rStyle w:val="FootnoteReference"/>
        </w:rPr>
        <w:footnoteReference w:id="7"/>
      </w:r>
      <w:r w:rsidR="00BD4644">
        <w:t xml:space="preserve"> with a specific architecture, as can be </w:t>
      </w:r>
      <w:r w:rsidR="0081161D">
        <w:t xml:space="preserve">schematically </w:t>
      </w:r>
      <w:r w:rsidR="00BD4644">
        <w:t>seen i</w:t>
      </w:r>
      <w:r>
        <w:t>n Figure (25.</w:t>
      </w:r>
      <w:r w:rsidR="001A2536">
        <w:t>2</w:t>
      </w:r>
      <w:r>
        <w:t>).</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rPr>
          <w:lang w:val="en-GB" w:eastAsia="zh-CN"/>
        </w:rPr>
        <w:drawing>
          <wp:inline distT="0" distB="0" distL="0" distR="0" wp14:anchorId="49A28208" wp14:editId="0B5CECBE">
            <wp:extent cx="4534524" cy="2825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1112" cy="2836201"/>
                    </a:xfrm>
                    <a:prstGeom prst="rect">
                      <a:avLst/>
                    </a:prstGeom>
                  </pic:spPr>
                </pic:pic>
              </a:graphicData>
            </a:graphic>
          </wp:inline>
        </w:drawing>
      </w:r>
    </w:p>
    <w:p w14:paraId="67B8C73F" w14:textId="77777777" w:rsidR="00082533" w:rsidRDefault="00082533" w:rsidP="005F5A70">
      <w:pPr>
        <w:pStyle w:val="FigureCaption"/>
      </w:pPr>
    </w:p>
    <w:p w14:paraId="3E17B98C" w14:textId="14730985" w:rsidR="005F5A70" w:rsidRDefault="005F5A70" w:rsidP="005F5A70">
      <w:pPr>
        <w:pStyle w:val="FigureCaption"/>
      </w:pPr>
      <w:r>
        <w:t>Figure 25.</w:t>
      </w:r>
      <w:r w:rsidR="001A2536">
        <w:t>2</w:t>
      </w:r>
      <w:r>
        <w:t xml:space="preserve">: </w:t>
      </w:r>
      <w:r w:rsidR="003D4217">
        <w:t>A</w:t>
      </w:r>
      <w:r>
        <w:t xml:space="preserve"> typical architecture of a </w:t>
      </w:r>
      <w:r w:rsidR="00366C6D">
        <w:t>Feed-Forward</w:t>
      </w:r>
      <w:r>
        <w:t xml:space="preserve">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1BAFAB75" w14:textId="4E11DFE0" w:rsidR="002E3C0F" w:rsidRDefault="00082533" w:rsidP="001F26E2">
      <w:pPr>
        <w:pStyle w:val="BodyTextFirst"/>
      </w:pPr>
      <w:r>
        <w:t xml:space="preserve">A typical </w:t>
      </w:r>
      <w:r w:rsidR="00236651">
        <w:t xml:space="preserve">FFA </w:t>
      </w:r>
      <w:r>
        <w:t xml:space="preserve">architecture </w:t>
      </w:r>
      <w:r w:rsidR="003D4217">
        <w:t xml:space="preserve">(although it is no </w:t>
      </w:r>
      <w:r w:rsidR="00236651">
        <w:t>mandatory</w:t>
      </w:r>
      <w:r w:rsidR="003D4217">
        <w:t xml:space="preserve"> requirement) </w:t>
      </w:r>
      <w:r>
        <w:t xml:space="preserve">has an odd number of </w:t>
      </w:r>
      <w:r w:rsidR="00366C6D">
        <w:t>layers and</w:t>
      </w:r>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002E3C0F" w:rsidRPr="002E3C0F">
        <w:t>)</w:t>
      </w:r>
      <w:r>
        <w:t xml:space="preserve">. </w:t>
      </w:r>
      <w:r w:rsidR="00A14DDE">
        <w:t xml:space="preserve">As we </w:t>
      </w:r>
      <w:r w:rsidR="00366C6D">
        <w:t>move</w:t>
      </w:r>
      <w:r>
        <w:t xml:space="preserve"> toward the center of the network</w:t>
      </w:r>
      <w:r w:rsidR="00A14DDE">
        <w:t>,</w:t>
      </w:r>
      <w:r>
        <w:t xml:space="preserve"> the number of neurons in each layer drops in some measure. The middle layer (remember we have an odd number of layers) </w:t>
      </w:r>
      <w:r w:rsidR="00366C6D">
        <w:t xml:space="preserve">usually </w:t>
      </w:r>
      <w:r w:rsidR="0035238B">
        <w:t>has</w:t>
      </w:r>
      <w:r>
        <w:t xml:space="preserve"> </w:t>
      </w:r>
      <w:r w:rsidR="00A14DDE">
        <w:t>the smallest number of</w:t>
      </w:r>
      <w:r>
        <w:t xml:space="preserve"> neurons. </w:t>
      </w:r>
      <w:r w:rsidR="002E3C0F">
        <w:t>The fact that the number of neurons in this layer is smaller than the size of the input</w:t>
      </w:r>
      <w:r w:rsidR="00714842">
        <w:t>,</w:t>
      </w:r>
      <w:r w:rsidR="002E3C0F">
        <w:t xml:space="preserve"> is the </w:t>
      </w:r>
      <w:r w:rsidR="002E3C0F" w:rsidRPr="008D7655">
        <w:rPr>
          <w:b/>
          <w:bCs/>
        </w:rPr>
        <w:t>bottleneck</w:t>
      </w:r>
      <w:r w:rsidR="007F19AC">
        <w:t xml:space="preserve"> we mentioned earlier</w:t>
      </w:r>
      <w:r w:rsidR="002E3C0F">
        <w:t xml:space="preserve">. </w:t>
      </w:r>
    </w:p>
    <w:p w14:paraId="2A017BF0" w14:textId="77777777" w:rsidR="002E3C0F" w:rsidRDefault="002E3C0F" w:rsidP="001F26E2">
      <w:pPr>
        <w:pStyle w:val="BodyTextFirst"/>
      </w:pPr>
    </w:p>
    <w:p w14:paraId="7D2E041B" w14:textId="02023E7D" w:rsidR="001F26E2" w:rsidRPr="00A17528" w:rsidRDefault="00082533" w:rsidP="006724A5">
      <w:pPr>
        <w:pStyle w:val="BodyTextCont"/>
      </w:pPr>
      <w:r>
        <w:lastRenderedPageBreak/>
        <w:t>In almost all practical applications</w:t>
      </w:r>
      <w:r w:rsidR="00366C6D">
        <w:t>,</w:t>
      </w:r>
      <w:r>
        <w:t xml:space="preserve"> the layers after the middle one are a mirrored version of the layers before the middle one. For example</w:t>
      </w:r>
      <w:r w:rsidR="00366C6D">
        <w:t>,</w:t>
      </w:r>
      <w:r>
        <w:t xml:space="preserv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w:t>
      </w:r>
      <w:r w:rsidR="006724A5">
        <w:t>,</w:t>
      </w:r>
      <w:r>
        <w:t xml:space="preserve"> </w:t>
      </w:r>
      <w:r w:rsidR="00AE5C19">
        <w:t>make what is</w:t>
      </w:r>
      <w:r>
        <w:t xml:space="preserve"> called the </w:t>
      </w:r>
      <w:r w:rsidRPr="00082533">
        <w:rPr>
          <w:rStyle w:val="Strong"/>
        </w:rPr>
        <w:t>encoder</w:t>
      </w:r>
      <w:r>
        <w:t xml:space="preserve">, and all the layers from and including the middle one (up to the output) </w:t>
      </w:r>
      <w:r w:rsidR="00AE5C19">
        <w:t>make what is</w:t>
      </w:r>
      <w:r>
        <w:t xml:space="preserve"> called the </w:t>
      </w:r>
      <w:r w:rsidRPr="00082533">
        <w:rPr>
          <w:rStyle w:val="Strong"/>
        </w:rPr>
        <w:t>decoder</w:t>
      </w:r>
      <w:r>
        <w:t xml:space="preserve">, as you can see </w:t>
      </w:r>
      <w:r w:rsidR="00192211">
        <w:t xml:space="preserve">depicted </w:t>
      </w:r>
      <w:r>
        <w:t>in Figure (25.</w:t>
      </w:r>
      <w:r w:rsidR="006724A5">
        <w:t>2</w:t>
      </w:r>
      <w:r>
        <w:t>).</w:t>
      </w:r>
      <w:r w:rsidR="006724A5">
        <w:t xml:space="preserve"> </w:t>
      </w:r>
      <w:r w:rsidR="00EE03CA">
        <w:t xml:space="preserve">If the FFA </w:t>
      </w:r>
      <w:r w:rsidR="00A17528">
        <w:t xml:space="preserve">training </w:t>
      </w:r>
      <w:r w:rsidR="00EE03CA">
        <w:t>is successful</w:t>
      </w:r>
      <w:r w:rsidR="009722A5">
        <w:t>,</w:t>
      </w:r>
      <w:r w:rsidR="00EE03CA">
        <w:t xml:space="preserve"> </w:t>
      </w:r>
      <w:r w:rsidR="00A17528">
        <w:t xml:space="preserve">the </w:t>
      </w:r>
      <w:r w:rsidR="00103648">
        <w:t>result</w:t>
      </w:r>
      <w:r w:rsidR="00A17528">
        <w:t xml:space="preserve"> will be a good </w:t>
      </w:r>
      <w:r w:rsidR="00621672">
        <w:t>approximation</w:t>
      </w:r>
      <w:r w:rsidR="00A17528">
        <w:t xml:space="preserve"> of the input, in other words</w:t>
      </w:r>
      <w:r w:rsidR="00EE03CA">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EE03CA">
        <w:t xml:space="preserve"> </w:t>
      </w:r>
      <w:r w:rsidR="0081128A">
        <w:t xml:space="preserve">What is </w:t>
      </w:r>
      <w:r w:rsidR="009722A5">
        <w:t>essential</w:t>
      </w:r>
      <w:r w:rsidR="0081128A">
        <w:t xml:space="preserve"> to notice is that t</w:t>
      </w:r>
      <w:r w:rsidR="00EE03CA">
        <w:t xml:space="preserve">he decoder </w:t>
      </w:r>
      <w:r w:rsidR="009722A5">
        <w:t>can</w:t>
      </w:r>
      <w:r w:rsidR="00EE03CA">
        <w:t xml:space="preserve"> reconstruct the input by using only </w:t>
      </w:r>
      <w:r w:rsidR="009722A5">
        <w:t xml:space="preserve">a </w:t>
      </w:r>
      <w:r w:rsidR="00EE03CA">
        <w:t xml:space="preserve">much smaller number </w:t>
      </w:r>
      <w:r w:rsidR="00987672">
        <w:t>(</w:t>
      </w:r>
      <m:oMath>
        <m:r>
          <w:rPr>
            <w:rFonts w:ascii="Cambria Math" w:hAnsi="Cambria Math"/>
          </w:rPr>
          <m:t>q</m:t>
        </m:r>
      </m:oMath>
      <w:r w:rsidR="00987672">
        <w:t xml:space="preserve">) </w:t>
      </w:r>
      <w:r w:rsidR="00EE03CA">
        <w:t xml:space="preserve">of features than the input observations </w:t>
      </w:r>
      <w:r w:rsidR="00103648">
        <w:t>initially</w:t>
      </w:r>
      <w:r w:rsidR="00EE03CA">
        <w:t xml:space="preserve"> have (</w:t>
      </w:r>
      <m:oMath>
        <m:r>
          <w:rPr>
            <w:rFonts w:ascii="Cambria Math" w:hAnsi="Cambria Math"/>
          </w:rPr>
          <m:t>n</m:t>
        </m:r>
      </m:oMath>
      <w:r w:rsidR="00EE03CA">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w:t>
      </w:r>
      <w:r w:rsidR="00AE4529">
        <w:t xml:space="preserve">also </w:t>
      </w:r>
      <w:r w:rsidR="00A17528">
        <w:t xml:space="preserve">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2573F184" w:rsidR="008424C4" w:rsidRDefault="00951B4B" w:rsidP="00101995">
      <w:pPr>
        <w:pStyle w:val="NoteTipCaution"/>
      </w:pPr>
      <w:r w:rsidRPr="00951B4B">
        <w:rPr>
          <w:rStyle w:val="Strong"/>
        </w:rPr>
        <w:t>Note</w:t>
      </w:r>
      <w:r>
        <w:t xml:space="preserve"> </w:t>
      </w:r>
      <w:r w:rsidR="008424C4">
        <w:t xml:space="preserve">The </w:t>
      </w:r>
      <w:r w:rsidR="008424C4" w:rsidRPr="002C7055">
        <w:rPr>
          <w:rStyle w:val="Strong"/>
        </w:rPr>
        <w:t>encoder</w:t>
      </w:r>
      <w:r w:rsidR="008424C4">
        <w:t xml:space="preserve"> </w:t>
      </w:r>
      <w:r w:rsidR="009722A5">
        <w:t>can</w:t>
      </w:r>
      <w:r w:rsidR="008424C4">
        <w:t xml:space="preserve"> reduce the number of dimensions of the input observation </w:t>
      </w:r>
      <w:r w:rsidR="00225559">
        <w:t>(</w:t>
      </w:r>
      <m:oMath>
        <m:r>
          <w:rPr>
            <w:rFonts w:ascii="Cambria Math" w:hAnsi="Cambria Math"/>
          </w:rPr>
          <m:t>n</m:t>
        </m:r>
      </m:oMath>
      <w:r w:rsidR="00225559">
        <w:t xml:space="preserve">) </w:t>
      </w:r>
      <w:r w:rsidR="008424C4">
        <w:t>and</w:t>
      </w:r>
      <w:r w:rsidR="00101995">
        <w:t xml:space="preserve"> </w:t>
      </w:r>
      <w:r w:rsidR="008424C4">
        <w:t xml:space="preserve">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Strong"/>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Heading2"/>
      </w:pPr>
      <w:r>
        <w:t>Activation Function of the Output Layer</w:t>
      </w:r>
    </w:p>
    <w:p w14:paraId="6A83C474" w14:textId="42B6A6F2" w:rsidR="006C1AE6" w:rsidRDefault="00503225" w:rsidP="006C5B27">
      <w:pPr>
        <w:pStyle w:val="BodyTextFirst"/>
      </w:pPr>
      <w:r>
        <w:t>In autoencoders</w:t>
      </w:r>
      <w:r w:rsidR="006724A5">
        <w:t xml:space="preserve"> based on neural networks</w:t>
      </w:r>
      <w:r w:rsidR="00E05394">
        <w:t>,</w:t>
      </w:r>
      <w:r>
        <w:t xml:space="preserve"> the </w:t>
      </w:r>
      <w:r w:rsidR="000D4A33">
        <w:t xml:space="preserve">output </w:t>
      </w:r>
      <w:r w:rsidR="00E31094">
        <w:t>layer's</w:t>
      </w:r>
      <w:r w:rsidR="000D4A33">
        <w:t xml:space="preserve"> activation function</w:t>
      </w:r>
      <w:r>
        <w:t xml:space="preserve"> plays a particularly important role.  The most used </w:t>
      </w:r>
      <w:r w:rsidR="00AE4529">
        <w:t>functions are</w:t>
      </w:r>
      <w:r>
        <w:t xml:space="preserve"> ReLU and sigmoid. </w:t>
      </w:r>
      <w:r w:rsidR="00340374">
        <w:t>Let us</w:t>
      </w:r>
      <w:r>
        <w:t xml:space="preserve"> look at both and </w:t>
      </w:r>
      <w:r w:rsidR="00554397">
        <w:t>look at</w:t>
      </w:r>
      <w:r>
        <w:t xml:space="preser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Heading3"/>
      </w:pPr>
      <w:r>
        <w:t>ReLU</w:t>
      </w:r>
    </w:p>
    <w:p w14:paraId="0C9167B8" w14:textId="2B23FE54" w:rsidR="00181109" w:rsidRDefault="00365870" w:rsidP="006C5B27">
      <w:pPr>
        <w:pStyle w:val="BodyTextFirst"/>
      </w:pPr>
      <w:r>
        <w:t xml:space="preserve">The </w:t>
      </w:r>
      <m:oMath>
        <m:r>
          <w:rPr>
            <w:rFonts w:ascii="Cambria Math" w:hAnsi="Cambria Math"/>
          </w:rPr>
          <m:t>ReLU</m:t>
        </m:r>
      </m:oMath>
      <w:r w:rsidR="00181109">
        <w:t xml:space="preserve"> </w:t>
      </w:r>
      <w:r w:rsidR="0016389F">
        <w:t>activation</w:t>
      </w:r>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81109">
        <w:t>As a remainder</w:t>
      </w:r>
      <w:r w:rsidR="00E31094">
        <w:t>,</w:t>
      </w:r>
      <w:r w:rsidR="00181109">
        <w:t xml:space="preserve"> its formula is</w:t>
      </w:r>
    </w:p>
    <w:p w14:paraId="05DA2B5E" w14:textId="77777777" w:rsidR="00181109" w:rsidRDefault="00181109" w:rsidP="006C5B27">
      <w:pPr>
        <w:pStyle w:val="BodyTextFirst"/>
      </w:pPr>
    </w:p>
    <w:p w14:paraId="2BB53FD3" w14:textId="0058935C" w:rsidR="00181109" w:rsidRDefault="00181109" w:rsidP="006C5B27">
      <w:pPr>
        <w:pStyle w:val="BodyTextFirst"/>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r>
                <w:rPr>
                  <w:rFonts w:ascii="Cambria Math" w:hAnsi="Cambria Math"/>
                </w:rPr>
                <m:t>.</m:t>
              </m:r>
            </m:e>
          </m:func>
        </m:oMath>
      </m:oMathPara>
    </w:p>
    <w:p w14:paraId="35C923DE" w14:textId="77777777" w:rsidR="00181109" w:rsidRDefault="00181109" w:rsidP="006C5B27">
      <w:pPr>
        <w:pStyle w:val="BodyTextFirst"/>
      </w:pPr>
    </w:p>
    <w:p w14:paraId="2415D74B" w14:textId="76E010BB" w:rsidR="00181109" w:rsidRDefault="00181109" w:rsidP="006C5B27">
      <w:pPr>
        <w:pStyle w:val="BodyTextFirst"/>
      </w:pPr>
      <w:r>
        <w:t xml:space="preserve">This choice is good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a wide range of positive values.</w:t>
      </w:r>
    </w:p>
    <w:p w14:paraId="4DE38A5E" w14:textId="699CB486" w:rsidR="00365870" w:rsidRDefault="001E2171" w:rsidP="006C5B27">
      <w:pPr>
        <w:pStyle w:val="BodyTextFirst"/>
      </w:pPr>
      <w:r>
        <w:t xml:space="preserve">If </w:t>
      </w:r>
      <w:r w:rsidR="00340374">
        <w:t>the</w:t>
      </w:r>
      <w:r>
        <w:t xml:space="preserv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w:t>
      </w:r>
      <w:r w:rsidR="00181109">
        <w:t>can assume</w:t>
      </w:r>
      <w:r>
        <w:t xml:space="preserve"> negative values, the ReLU is</w:t>
      </w:r>
      <w:r w:rsidR="00E05394">
        <w:t>,</w:t>
      </w:r>
      <w:r>
        <w:t xml:space="preserve"> of course</w:t>
      </w:r>
      <w:r w:rsidR="00E05394">
        <w:t>,</w:t>
      </w:r>
      <w:r>
        <w:t xml:space="preserve"> </w:t>
      </w:r>
      <w:r w:rsidR="00E05394">
        <w:t>a terrible</w:t>
      </w:r>
      <w:r>
        <w:t xml:space="preserve"> choice</w:t>
      </w:r>
      <w:r w:rsidR="00A6330F">
        <w:t xml:space="preserve">, and the identity function </w:t>
      </w:r>
      <w:r w:rsidR="00181109">
        <w:t>is</w:t>
      </w:r>
      <w:r w:rsidR="00A6330F">
        <w:t xml:space="preserve"> a much better choice.</w:t>
      </w:r>
    </w:p>
    <w:p w14:paraId="401E0671" w14:textId="3A407A32" w:rsidR="001E2171" w:rsidRPr="00365870" w:rsidRDefault="001E2171" w:rsidP="001E2171">
      <w:pPr>
        <w:pStyle w:val="NoteTipCaution"/>
      </w:pPr>
      <w:r>
        <w:rPr>
          <w:b/>
          <w:bCs/>
        </w:rPr>
        <w:t xml:space="preserve">Note </w:t>
      </w:r>
      <w:r>
        <w:t xml:space="preserve">ReLU activation function for the output layer is well suited for cases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w:t>
      </w:r>
      <w:r w:rsidR="00181109">
        <w:t xml:space="preserve">a wide range of </w:t>
      </w:r>
      <w:r>
        <w:t>positive real values.</w:t>
      </w:r>
    </w:p>
    <w:p w14:paraId="0ECDDF46" w14:textId="29BB11D6" w:rsidR="00365870" w:rsidRDefault="00365870" w:rsidP="00365870">
      <w:pPr>
        <w:pStyle w:val="Heading3"/>
      </w:pPr>
      <w:r>
        <w:t>Sigmoid</w:t>
      </w:r>
    </w:p>
    <w:p w14:paraId="1EBE1209" w14:textId="65E9D6F2" w:rsidR="00181109" w:rsidRDefault="00BC2320" w:rsidP="00BC2320">
      <w:pPr>
        <w:pStyle w:val="BodyTextFirst"/>
      </w:pPr>
      <w:r>
        <w:t xml:space="preserve">The sigmoid function </w:t>
      </w:r>
      <m:oMath>
        <m:r>
          <w:rPr>
            <w:rFonts w:ascii="Cambria Math" w:hAnsi="Cambria Math"/>
          </w:rPr>
          <m:t>σ</m:t>
        </m:r>
      </m:oMath>
      <w:r w:rsidR="00181109">
        <w:t xml:space="preserve"> </w:t>
      </w:r>
      <w:r>
        <w:t xml:space="preserve">can assume all values in the range </w:t>
      </w:r>
      <m:oMath>
        <m:r>
          <w:rPr>
            <w:rFonts w:ascii="Cambria Math" w:hAnsi="Cambria Math"/>
          </w:rPr>
          <m:t>]0,1[</m:t>
        </m:r>
      </m:oMath>
      <w:r>
        <w:t xml:space="preserve">. </w:t>
      </w:r>
      <w:r w:rsidR="00181109">
        <w:t>As a remained its formula is</w:t>
      </w:r>
    </w:p>
    <w:p w14:paraId="6CB6CAD8" w14:textId="77777777" w:rsidR="00181109" w:rsidRDefault="00181109" w:rsidP="00BC2320">
      <w:pPr>
        <w:pStyle w:val="BodyTextFirst"/>
      </w:pPr>
    </w:p>
    <w:p w14:paraId="5173FFED" w14:textId="4F1397B0" w:rsidR="00181109" w:rsidRDefault="00181109" w:rsidP="00BC2320">
      <w:pPr>
        <w:pStyle w:val="BodyTextFirst"/>
      </w:pPr>
      <m:oMathPara>
        <m:oMath>
          <m:r>
            <w:rPr>
              <w:rFonts w:ascii="Cambria Math" w:hAnsi="Cambria Math"/>
            </w:rPr>
            <w:lastRenderedPageBreak/>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oMath>
      </m:oMathPara>
    </w:p>
    <w:p w14:paraId="05D1FBBA" w14:textId="77777777" w:rsidR="00181109" w:rsidRDefault="00181109" w:rsidP="00BC2320">
      <w:pPr>
        <w:pStyle w:val="BodyTextFirst"/>
      </w:pPr>
    </w:p>
    <w:p w14:paraId="08A81237" w14:textId="1A85BAB4" w:rsidR="00BC2320" w:rsidRDefault="00762EC3" w:rsidP="00BC2320">
      <w:pPr>
        <w:pStyle w:val="BodyTextFirst"/>
      </w:pPr>
      <w:r>
        <w:t xml:space="preserve">This activation function can only be used if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are all in the range </w:t>
      </w:r>
      <m:oMath>
        <m:r>
          <w:rPr>
            <w:rFonts w:ascii="Cambria Math" w:hAnsi="Cambria Math"/>
          </w:rPr>
          <m:t>]0,1[</m:t>
        </m:r>
      </m:oMath>
      <w:r>
        <w:t xml:space="preserve"> or if you have normalized them to be in that range. Consider as an example the MNIST dataset. Each value of </w:t>
      </w:r>
      <w:r w:rsidR="00376493">
        <w:t xml:space="preserve">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376493">
        <w:t xml:space="preserve"> (one image)</w:t>
      </w:r>
      <w:r>
        <w:t xml:space="preserve"> is the gray value</w:t>
      </w:r>
      <w:r w:rsidR="00376493">
        <w:t>s</w:t>
      </w:r>
      <w:r>
        <w:t xml:space="preserve"> of </w:t>
      </w:r>
      <w:r w:rsidR="00376493">
        <w:t>the</w:t>
      </w:r>
      <w:r>
        <w:t xml:space="preserve"> pixel</w:t>
      </w:r>
      <w:r w:rsidR="00376493">
        <w:t>s</w:t>
      </w:r>
      <w:r>
        <w:t xml:space="preserve"> that can assume any value from </w:t>
      </w:r>
      <m:oMath>
        <m:r>
          <w:rPr>
            <w:rFonts w:ascii="Cambria Math" w:hAnsi="Cambria Math"/>
          </w:rPr>
          <m:t>0</m:t>
        </m:r>
      </m:oMath>
      <w:r>
        <w:t xml:space="preserve"> to</w:t>
      </w:r>
      <m:oMath>
        <m:r>
          <w:rPr>
            <w:rFonts w:ascii="Cambria Math" w:hAnsi="Cambria Math"/>
          </w:rPr>
          <m:t xml:space="preserve"> 255</m:t>
        </m:r>
      </m:oMath>
      <w:r>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t xml:space="preserve">would make each observation (each image) have only pixel values between </w:t>
      </w:r>
      <m:oMath>
        <m:r>
          <w:rPr>
            <w:rFonts w:ascii="Cambria Math" w:hAnsi="Cambria Math"/>
          </w:rPr>
          <m:t>0</m:t>
        </m:r>
      </m:oMath>
      <w:r>
        <w:t xml:space="preserve"> and </w:t>
      </w:r>
      <m:oMath>
        <m:r>
          <w:rPr>
            <w:rFonts w:ascii="Cambria Math" w:hAnsi="Cambria Math"/>
          </w:rPr>
          <m:t>1</m:t>
        </m:r>
      </m:oMath>
      <w:r>
        <w:t>. In this case</w:t>
      </w:r>
      <w:r w:rsidR="00E05394">
        <w:t>,</w:t>
      </w:r>
      <w:r>
        <w:t xml:space="preserve"> the sigmoid would be a good choice for the </w:t>
      </w:r>
      <w:r w:rsidR="00E05394">
        <w:t xml:space="preserve">output </w:t>
      </w:r>
      <w:r w:rsidR="00E31094">
        <w:t>layer's</w:t>
      </w:r>
      <w:r w:rsidR="00E05394">
        <w:t xml:space="preserve"> activation function</w:t>
      </w:r>
      <w:r>
        <w:t xml:space="preserve">. </w:t>
      </w:r>
    </w:p>
    <w:p w14:paraId="33E53016" w14:textId="396604FC" w:rsidR="00BC0F34" w:rsidRDefault="00BC0F34" w:rsidP="00BC0F34">
      <w:pPr>
        <w:pStyle w:val="NoteTipCaution"/>
      </w:pPr>
      <w:r>
        <w:rPr>
          <w:b/>
          <w:bCs/>
        </w:rPr>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Heading2"/>
      </w:pPr>
      <w:r>
        <w:t>Loss Function</w:t>
      </w:r>
    </w:p>
    <w:p w14:paraId="34D39151" w14:textId="48DAEBBE" w:rsidR="0009798B" w:rsidRDefault="007525EA" w:rsidP="007525EA">
      <w:pPr>
        <w:pStyle w:val="BodyTextFirst"/>
      </w:pPr>
      <w:r>
        <w:t>As with any neural network</w:t>
      </w:r>
      <w:r w:rsidR="00376493">
        <w:t xml:space="preserve"> model</w:t>
      </w:r>
      <w:r>
        <w:t>,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w:t>
      </w:r>
      <w:r w:rsidR="0009798B">
        <w:t>If you remember the explanations at the beginning, you will realize that our loss function will be</w:t>
      </w:r>
    </w:p>
    <w:p w14:paraId="208C6F3E" w14:textId="46947377" w:rsidR="0009798B" w:rsidRDefault="0009798B" w:rsidP="007525EA">
      <w:pPr>
        <w:pStyle w:val="BodyTextFirst"/>
      </w:pPr>
    </w:p>
    <w:p w14:paraId="481E832F" w14:textId="42237435" w:rsidR="0009798B" w:rsidRDefault="0009798B" w:rsidP="007525EA">
      <w:pPr>
        <w:pStyle w:val="BodyTextFirst"/>
      </w:pPr>
      <m:oMathPara>
        <m:oMath>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m:t>
          </m:r>
        </m:oMath>
      </m:oMathPara>
    </w:p>
    <w:p w14:paraId="7FC6B3B4" w14:textId="77777777" w:rsidR="0009798B" w:rsidRDefault="0009798B" w:rsidP="007525EA">
      <w:pPr>
        <w:pStyle w:val="BodyTextFirst"/>
      </w:pPr>
    </w:p>
    <w:p w14:paraId="15DC166C" w14:textId="5180AD90" w:rsidR="007525EA" w:rsidRPr="007525EA" w:rsidRDefault="0009798B" w:rsidP="007525EA">
      <w:pPr>
        <w:pStyle w:val="BodyTextFirst"/>
      </w:pPr>
      <w:r>
        <w:t xml:space="preserve">Where for FFAs, </w:t>
      </w:r>
      <m:oMath>
        <m:r>
          <w:rPr>
            <w:rFonts w:ascii="Cambria Math" w:hAnsi="Cambria Math"/>
          </w:rPr>
          <m:t>g,</m:t>
        </m:r>
      </m:oMath>
      <w:r>
        <w:t xml:space="preserve"> and </w:t>
      </w:r>
      <m:oMath>
        <m:r>
          <w:rPr>
            <w:rFonts w:ascii="Cambria Math" w:hAnsi="Cambria Math"/>
          </w:rPr>
          <m:t>f</m:t>
        </m:r>
      </m:oMath>
      <w:r>
        <w:t xml:space="preserve"> will be </w:t>
      </w:r>
      <w:r w:rsidR="00805CFE">
        <w:t xml:space="preserve">the </w:t>
      </w:r>
      <w:r>
        <w:t xml:space="preserve">functions that are obtained with </w:t>
      </w:r>
      <w:r w:rsidR="00805CFE">
        <w:t>dense layers</w:t>
      </w:r>
      <w:r w:rsidR="00E31094">
        <w:t>,</w:t>
      </w:r>
      <w:r w:rsidR="00805CFE">
        <w:t xml:space="preserve"> as discussed in the previous sections</w:t>
      </w:r>
      <w:r>
        <w:t xml:space="preserve">. </w:t>
      </w:r>
      <w:r w:rsidR="00C26C6A">
        <w:t xml:space="preserve">Remember that an autoencoder is trying to learn </w:t>
      </w:r>
      <w:r w:rsidR="00CE2B61">
        <w:t xml:space="preserve">an approximation of </w:t>
      </w:r>
      <w:r w:rsidR="00C26C6A">
        <w:t>the identity function</w:t>
      </w:r>
      <w:r w:rsidR="00E05394">
        <w:t>; therefore,</w:t>
      </w:r>
      <w:r w:rsidR="00C26C6A">
        <w:t xml:space="preserve"> you want to find the weights </w:t>
      </w:r>
      <w:r w:rsidR="00E837AD">
        <w:t xml:space="preserve">in the network </w:t>
      </w:r>
      <w:r w:rsidR="00C26C6A">
        <w:t xml:space="preserve">that gives you the smallest difference </w:t>
      </w:r>
      <w:r w:rsidR="00E837AD">
        <w:t>according to some metric</w:t>
      </w:r>
      <w:r w:rsidR="00C26C6A">
        <w:t xml:space="preserve"> </w:t>
      </w:r>
      <w:r w:rsidR="00A53EEC">
        <w:t>(</w:t>
      </w:r>
      <m:oMath>
        <m:r>
          <m:rPr>
            <m:sty m:val="p"/>
          </m:rPr>
          <w:rPr>
            <w:rFonts w:ascii="Cambria Math" w:hAnsi="Cambria Math"/>
          </w:rPr>
          <m:t>Δ</m:t>
        </m:r>
        <m:r>
          <w:rPr>
            <w:rFonts w:ascii="Cambria Math" w:hAnsi="Cambria Math"/>
          </w:rPr>
          <m:t>(⋅)</m:t>
        </m:r>
      </m:oMath>
      <w:r w:rsidR="00A53EEC">
        <w:t xml:space="preserve">) </w:t>
      </w:r>
      <w:r w:rsidR="00C26C6A">
        <w:t xml:space="preserve">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w:t>
      </w:r>
      <w:r w:rsidR="00E05394">
        <w:t>Two loss functions are</w:t>
      </w:r>
      <w:r w:rsidR="00E837AD">
        <w:t xml:space="preserve"> widely used for autoencoders:  Mean Squared Error (MSE) and Binary </w:t>
      </w:r>
      <w:r w:rsidR="00E31094">
        <w:t>Cross-Entropy</w:t>
      </w:r>
      <w:r w:rsidR="00E837AD">
        <w:t xml:space="preserve"> (BCE). </w:t>
      </w:r>
      <w:r w:rsidR="008216A1">
        <w:t>Let us</w:t>
      </w:r>
      <w:r w:rsidR="00E837AD">
        <w:t xml:space="preserve"> have a </w:t>
      </w:r>
      <w:r w:rsidR="00E05394">
        <w:t>more in-depth</w:t>
      </w:r>
      <w:r w:rsidR="00E837AD">
        <w:t xml:space="preserve"> look at both</w:t>
      </w:r>
      <w:r w:rsidR="003A75D4">
        <w:t xml:space="preserve"> since they can only be used when specific requirements are met.</w:t>
      </w:r>
    </w:p>
    <w:p w14:paraId="20AD13B1" w14:textId="43C63D53" w:rsidR="00C62577" w:rsidRPr="00C62577" w:rsidRDefault="00C62577" w:rsidP="00C62577">
      <w:pPr>
        <w:pStyle w:val="Heading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076324EF" w:rsidR="008D52B1" w:rsidRPr="001A74DA" w:rsidRDefault="00EC7C41"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e>
          </m:eqArr>
        </m:oMath>
      </m:oMathPara>
    </w:p>
    <w:p w14:paraId="2D43EB08" w14:textId="77777777" w:rsidR="004D6639" w:rsidRDefault="004D6639" w:rsidP="004D6639">
      <w:pPr>
        <w:pStyle w:val="BodyTextFirst"/>
      </w:pPr>
    </w:p>
    <w:p w14:paraId="10907F9E" w14:textId="6B6D4200" w:rsidR="00943692" w:rsidRDefault="000D4A33" w:rsidP="00BC6C08">
      <w:pPr>
        <w:pStyle w:val="BodyTextFirst"/>
      </w:pPr>
      <w:r>
        <w:t>The</w:t>
      </w:r>
      <w:r w:rsidR="00943692">
        <w:t xml:space="preserve"> symbol </w:t>
      </w:r>
      <m:oMath>
        <m:r>
          <w:rPr>
            <w:rFonts w:ascii="Cambria Math" w:hAnsi="Cambria Math"/>
          </w:rPr>
          <m:t>|⋅|</m:t>
        </m:r>
      </m:oMath>
      <w:r w:rsidR="00943692">
        <w:t xml:space="preserve"> indicates the norm of a vector</w:t>
      </w:r>
      <w:r w:rsidR="00943692">
        <w:rPr>
          <w:rStyle w:val="FootnoteReference"/>
        </w:rPr>
        <w:footnoteReference w:id="8"/>
      </w:r>
      <w:r w:rsidR="00E31094">
        <w:t xml:space="preserve">, </w:t>
      </w:r>
      <w:r w:rsidR="005E34C4">
        <w:t xml:space="preserve">and </w:t>
      </w:r>
      <m:oMath>
        <m:r>
          <w:rPr>
            <w:rFonts w:ascii="Cambria Math" w:hAnsi="Cambria Math"/>
          </w:rPr>
          <m:t>M</m:t>
        </m:r>
      </m:oMath>
      <w:r w:rsidR="005E34C4">
        <w:t xml:space="preserve"> is the number of the observation in the training dataset</w:t>
      </w:r>
      <w:r w:rsidR="00943692">
        <w:t xml:space="preserve">. </w:t>
      </w:r>
      <w:r w:rsidR="00E05394">
        <w:t>I</w:t>
      </w:r>
      <w:r w:rsidR="00943692">
        <w:t>t</w:t>
      </w:r>
      <w:r w:rsidR="00BC6C08">
        <w:t xml:space="preserve"> can be used in almost all cases, independently of how you choose your output layer activation function or how you normalize </w:t>
      </w:r>
      <w:r w:rsidR="008216A1">
        <w:t>the</w:t>
      </w:r>
      <w:r w:rsidR="00BC6C08">
        <w:t xml:space="preserve"> input data. </w:t>
      </w:r>
    </w:p>
    <w:p w14:paraId="4C4F4BE5" w14:textId="77777777" w:rsidR="00943692" w:rsidRDefault="00943692" w:rsidP="00BC6C08">
      <w:pPr>
        <w:pStyle w:val="BodyTextFirst"/>
      </w:pPr>
    </w:p>
    <w:p w14:paraId="27A172C7" w14:textId="30816F1A" w:rsidR="00943692" w:rsidRDefault="00BC6C08" w:rsidP="00BC6C08">
      <w:pPr>
        <w:pStyle w:val="BodyTextFirst"/>
      </w:pPr>
      <w:r>
        <w:lastRenderedPageBreak/>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To prove it, </w:t>
      </w:r>
      <w:r w:rsidR="008216A1">
        <w:t>let us</w:t>
      </w:r>
      <w:r w:rsidR="00943692">
        <w:t xml:space="preserve">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m:oMath>
      <w:r w:rsidR="00943692">
        <w:t xml:space="preserve"> Remember that the minimum is found when the condition</w:t>
      </w:r>
    </w:p>
    <w:p w14:paraId="288050A2" w14:textId="5992E497" w:rsidR="00943692" w:rsidRDefault="00943692" w:rsidP="00BC6C08">
      <w:pPr>
        <w:pStyle w:val="BodyTextFirst"/>
      </w:pPr>
    </w:p>
    <w:p w14:paraId="735859DB" w14:textId="4B1A5774" w:rsidR="00943692" w:rsidRPr="008D52B1" w:rsidRDefault="00EC7C41"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3F763E89" w14:textId="3649E9A2" w:rsidR="00943692" w:rsidRDefault="00943692" w:rsidP="00BC6C08">
      <w:pPr>
        <w:pStyle w:val="BodyTextFirst"/>
      </w:pPr>
    </w:p>
    <w:p w14:paraId="58516645" w14:textId="0EF3D74B" w:rsidR="00BC6C08" w:rsidRPr="00943692" w:rsidRDefault="001A74DA" w:rsidP="00BC6C08">
      <w:pPr>
        <w:pStyle w:val="BodyTextFirst"/>
      </w:pPr>
      <w:r>
        <w:t>i</w:t>
      </w:r>
      <w:r w:rsidR="00943692">
        <w:t xml:space="preserve">s met for all </w:t>
      </w:r>
      <m:oMath>
        <m:r>
          <w:rPr>
            <w:rFonts w:ascii="Cambria Math" w:hAnsi="Cambria Math"/>
          </w:rPr>
          <m:t>i=1,…,M</m:t>
        </m:r>
      </m:oMath>
      <w:r w:rsidR="00943692">
        <w:t>. To simplify the calculations</w:t>
      </w:r>
      <w:r w:rsidR="00FF4703">
        <w:t>,</w:t>
      </w:r>
      <w:r w:rsidR="00943692">
        <w:t xml:space="preserve"> </w:t>
      </w:r>
      <w:r w:rsidR="00BF4741">
        <w:t>let us</w:t>
      </w:r>
      <w:r w:rsidR="00943692">
        <w:t xml:space="preserve"> assume that the inputs are one dimensional</w:t>
      </w:r>
      <w:r w:rsidR="00943692">
        <w:rPr>
          <w:rStyle w:val="FootnoteReference"/>
        </w:rPr>
        <w:footnoteReference w:id="9"/>
      </w:r>
      <w:r w:rsidR="00943692">
        <w:t xml:space="preserve"> and </w:t>
      </w:r>
      <w:r w:rsidR="00BF4741">
        <w:t>let us</w:t>
      </w:r>
      <w:r w:rsidR="00943692">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43692">
        <w:t>. We can write</w:t>
      </w:r>
    </w:p>
    <w:p w14:paraId="485F9507" w14:textId="15E513E6" w:rsidR="00943692" w:rsidRDefault="00943692" w:rsidP="00BC6C08">
      <w:pPr>
        <w:pStyle w:val="BodyTextFirst"/>
      </w:pPr>
    </w:p>
    <w:p w14:paraId="103916AE" w14:textId="43D7E865" w:rsidR="00943692" w:rsidRPr="005754F0" w:rsidRDefault="00EC7C41"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69074263" w14:textId="5AB737CC" w:rsidR="00E97191" w:rsidRDefault="00E97191" w:rsidP="004D6639">
      <w:pPr>
        <w:pStyle w:val="BodyTextFirst"/>
      </w:pPr>
    </w:p>
    <w:p w14:paraId="41E471AA" w14:textId="510BF346" w:rsidR="00943692" w:rsidRDefault="005754F0" w:rsidP="004D6639">
      <w:pPr>
        <w:pStyle w:val="BodyTextFirst"/>
      </w:pPr>
      <w:r>
        <w:t>Equation (25.</w:t>
      </w:r>
      <w:r w:rsidR="00376493">
        <w:t>1</w:t>
      </w:r>
      <w:r>
        <w:t xml:space="preserve">)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w:t>
      </w:r>
      <w:r w:rsidR="001A74DA">
        <w:t>1</w:t>
      </w:r>
      <w:r>
        <w:t>)</w:t>
      </w:r>
      <w:r w:rsidR="00CF51F0">
        <w:t>, as we wanted to prove. To be precise</w:t>
      </w:r>
      <w:r w:rsidR="00FF4703">
        <w:t>,</w:t>
      </w:r>
      <w:r w:rsidR="00CF51F0">
        <w:t xml:space="preserve"> we </w:t>
      </w:r>
      <w:r w:rsidR="00376493">
        <w:t xml:space="preserve">also </w:t>
      </w:r>
      <w:r w:rsidR="00CF51F0">
        <w:t>need to show that</w:t>
      </w:r>
    </w:p>
    <w:p w14:paraId="11CB5B17" w14:textId="41723162" w:rsidR="00CF51F0" w:rsidRDefault="00CF51F0" w:rsidP="004D6639">
      <w:pPr>
        <w:pStyle w:val="BodyTextFirst"/>
      </w:pPr>
    </w:p>
    <w:p w14:paraId="54DD6700" w14:textId="48317F91" w:rsidR="00CF51F0" w:rsidRPr="00CF51F0" w:rsidRDefault="00EC7C41"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35FF210" w14:textId="62D61498" w:rsidR="00CF51F0" w:rsidRDefault="00CF51F0" w:rsidP="004D6639">
      <w:pPr>
        <w:pStyle w:val="BodyTextFirst"/>
        <w:rPr>
          <w:b/>
          <w:bCs/>
        </w:rPr>
      </w:pPr>
    </w:p>
    <w:p w14:paraId="49E101AE" w14:textId="3E61B23B" w:rsidR="00CF51F0" w:rsidRDefault="00CF51F0" w:rsidP="004D6639">
      <w:pPr>
        <w:pStyle w:val="BodyTextFirst"/>
      </w:pPr>
      <w:r>
        <w:t>This is easily proved as we have</w:t>
      </w:r>
    </w:p>
    <w:p w14:paraId="0FEB6FB4" w14:textId="56290868" w:rsidR="00CF51F0" w:rsidRDefault="00CF51F0" w:rsidP="004D6639">
      <w:pPr>
        <w:pStyle w:val="BodyTextFirst"/>
      </w:pPr>
    </w:p>
    <w:p w14:paraId="7F346A93" w14:textId="5A73347F" w:rsidR="00CF51F0" w:rsidRPr="00CF51F0" w:rsidRDefault="00EC7C41"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e>
          </m:eqArr>
        </m:oMath>
      </m:oMathPara>
    </w:p>
    <w:p w14:paraId="17179CD8" w14:textId="7FE8BFF7" w:rsidR="00CF51F0" w:rsidRDefault="00CF51F0" w:rsidP="004D6639">
      <w:pPr>
        <w:pStyle w:val="BodyTextFirst"/>
      </w:pPr>
    </w:p>
    <w:p w14:paraId="1F195B19" w14:textId="132F602C" w:rsidR="00CF51F0" w:rsidRPr="00CF51F0" w:rsidRDefault="00717121" w:rsidP="004D6639">
      <w:pPr>
        <w:pStyle w:val="BodyTextFirst"/>
      </w:pPr>
      <w:r>
        <w:t>t</w:t>
      </w:r>
      <w:r w:rsidR="00CF51F0">
        <w:t xml:space="preserve">hat is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CF51F0">
        <w:t xml:space="preserve"> we indeed have a minimum.</w:t>
      </w:r>
    </w:p>
    <w:p w14:paraId="52F7D486" w14:textId="1DCDD922" w:rsidR="00C62577" w:rsidRDefault="00C62577" w:rsidP="00C62577">
      <w:pPr>
        <w:pStyle w:val="Heading3"/>
      </w:pPr>
      <w:r>
        <w:t xml:space="preserve">Binary </w:t>
      </w:r>
      <w:r w:rsidR="00E31094">
        <w:t>Cross-Entropy</w:t>
      </w:r>
    </w:p>
    <w:p w14:paraId="500B560C" w14:textId="5E4B97A6"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w:t>
      </w:r>
      <w:r w:rsidR="00E31094">
        <w:t>cross-entropy</w:t>
      </w:r>
      <w:r>
        <w:t xml:space="preserve">,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0D229A">
        <w:t xml:space="preserve">Note that this loss function is typically used in classification problems, but it works beautifully for autoencoders. </w:t>
      </w:r>
      <w:r>
        <w:t>The formula for it is</w:t>
      </w:r>
    </w:p>
    <w:p w14:paraId="2B9CA4EA" w14:textId="57068EB8" w:rsidR="00B37FC0" w:rsidRDefault="00B37FC0" w:rsidP="007525EA">
      <w:pPr>
        <w:pStyle w:val="BodyTextFirst"/>
      </w:pPr>
    </w:p>
    <w:p w14:paraId="319E17AA" w14:textId="7EBDD040" w:rsidR="00B37FC0" w:rsidRPr="00A97FAE" w:rsidRDefault="00EC7C41" w:rsidP="007525EA">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r>
                                    <w:rPr>
                                      <w:rFonts w:ascii="Cambria Math" w:hAnsi="Cambria Math"/>
                                    </w:rPr>
                                    <m:t>i</m:t>
                                  </m:r>
                                </m:sub>
                              </m:sSub>
                              <m:r>
                                <w:rPr>
                                  <w:rFonts w:ascii="Cambria Math" w:hAnsi="Cambria Math"/>
                                </w:rPr>
                                <m:t>)]</m:t>
                              </m:r>
                            </m:e>
                          </m:func>
                        </m:e>
                      </m:func>
                    </m:e>
                  </m:nary>
                </m:e>
              </m:nary>
            </m:e>
          </m:eqArr>
        </m:oMath>
      </m:oMathPara>
    </w:p>
    <w:p w14:paraId="002112D1" w14:textId="0AB1B874" w:rsidR="00B37FC0" w:rsidRDefault="00B37FC0" w:rsidP="00B37FC0">
      <w:pPr>
        <w:pStyle w:val="BodyTextFirst"/>
      </w:pPr>
    </w:p>
    <w:p w14:paraId="54B25BCA" w14:textId="0673088B" w:rsidR="00134C0C" w:rsidRDefault="0026468D" w:rsidP="00B37FC0">
      <w:pPr>
        <w:pStyle w:val="BodyTextFirst"/>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t xml:space="preserve"> is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component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w:t>
      </w:r>
      <w:proofErr w:type="gramStart"/>
      <w:r>
        <w:t>observation.</w:t>
      </w:r>
      <w:proofErr w:type="gramEnd"/>
      <w:r>
        <w:t xml:space="preserve"> T</w:t>
      </w:r>
      <w:r w:rsidR="009F25E7">
        <w:t>he sum is over the entire set of observations</w:t>
      </w:r>
      <w:r w:rsidR="00EE3F0B">
        <w:t xml:space="preserve"> and over all components of the vectors</w:t>
      </w:r>
      <w:r w:rsidR="009F25E7">
        <w:t xml:space="preserve">. </w:t>
      </w:r>
      <w:r w:rsidR="00134C0C">
        <w:t xml:space="preserve">Can we prove that minimizing this loss function is equivalent to reconstructing the input as well as possible? </w:t>
      </w:r>
      <w:r w:rsidR="00BF4741">
        <w:t>Let us</w:t>
      </w:r>
      <w:r w:rsidR="00134C0C">
        <w:t xml:space="preserve">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rsidR="009F25E7">
        <w:t xml:space="preserve"> words,</w:t>
      </w:r>
      <w:r w:rsidR="00134C0C">
        <w:t xml:space="preserve"> </w:t>
      </w:r>
      <w:r w:rsidR="009F25E7">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rsidR="009F25E7">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9F25E7">
        <w:t>.</w:t>
      </w:r>
      <w:r w:rsidR="00CC081B">
        <w:t xml:space="preserve"> As we have done for the MSE, to make the calculations easier, </w:t>
      </w:r>
      <w:r w:rsidR="00BF4741">
        <w:t xml:space="preserve">let </w:t>
      </w:r>
      <w:r w:rsidR="00BF4741">
        <w:lastRenderedPageBreak/>
        <w:t>us</w:t>
      </w:r>
      <w:r w:rsidR="00CC081B">
        <w:t xml:space="preserve">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w:t>
      </w:r>
      <w:r w:rsidR="00BF4741">
        <w:t>let us</w:t>
      </w:r>
      <w:r w:rsidR="00CC081B">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032D1D19" w:rsidR="00915A43" w:rsidRPr="00A97FAE" w:rsidRDefault="00EC7C41"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den>
              </m:f>
              <m:r>
                <w:rPr>
                  <w:rFonts w:ascii="Cambria Math" w:hAnsi="Cambria Math"/>
                </w:rPr>
                <m:t xml:space="preserve">=0    </m:t>
              </m:r>
              <m:r>
                <m:rPr>
                  <m:nor/>
                </m:rPr>
                <w:rPr>
                  <w:rFonts w:ascii="Cambria Math" w:hAnsi="Cambria Math"/>
                </w:rPr>
                <m:t>for</m:t>
              </m:r>
              <m:r>
                <w:rPr>
                  <w:rFonts w:ascii="Cambria Math" w:hAnsi="Cambria Math"/>
                </w:rPr>
                <m:t xml:space="preserve">      i=1,…,M</m:t>
              </m:r>
            </m:e>
          </m:eqArr>
        </m:oMath>
      </m:oMathPara>
    </w:p>
    <w:p w14:paraId="0AF6A096" w14:textId="77777777" w:rsidR="009F25E7" w:rsidRDefault="009F25E7" w:rsidP="00B37FC0">
      <w:pPr>
        <w:pStyle w:val="BodyTextFirst"/>
      </w:pPr>
    </w:p>
    <w:p w14:paraId="0615F73B" w14:textId="6DA3130C" w:rsidR="00503225" w:rsidRDefault="00503225" w:rsidP="00B37FC0">
      <w:pPr>
        <w:pStyle w:val="BodyTextFirst"/>
      </w:pPr>
      <w:r>
        <w:t xml:space="preserve">In this case it is easy to show that the binary </w:t>
      </w:r>
      <w:r w:rsidR="00E31094">
        <w:t>cross-entropy</w:t>
      </w:r>
      <w:r>
        <w:t xml:space="preserv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E40D5">
        <w:t xml:space="preserve"> for </w:t>
      </w:r>
      <m:oMath>
        <m:r>
          <w:rPr>
            <w:rFonts w:ascii="Cambria Math" w:hAnsi="Cambria Math"/>
          </w:rPr>
          <m:t>i=1,…,M</m:t>
        </m:r>
      </m:oMath>
      <w:r>
        <w:t>.</w:t>
      </w:r>
      <w:r w:rsidR="00094D66">
        <w:t xml:space="preserve"> </w:t>
      </w:r>
      <w:r w:rsidR="00230ECA">
        <w:t>Note that s</w:t>
      </w:r>
      <w:r w:rsidR="00094D66" w:rsidRPr="00094D66">
        <w:t xml:space="preserve">trictly speaking, this is true only for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094D66" w:rsidRPr="00094D66">
        <w:t xml:space="preserve">different than 0 or 1 since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94D66">
        <w:t xml:space="preserve"> </w:t>
      </w:r>
      <w:r w:rsidR="00094D66" w:rsidRPr="00094D66">
        <w:t>can be neither 0 nor 1</w:t>
      </w:r>
      <w:r w:rsidR="00094D66">
        <w:t>.</w:t>
      </w:r>
    </w:p>
    <w:p w14:paraId="3D6BDCDE" w14:textId="77777777" w:rsidR="00134C0C" w:rsidRDefault="00134C0C" w:rsidP="00B37FC0">
      <w:pPr>
        <w:pStyle w:val="BodyTextFirst"/>
      </w:pPr>
    </w:p>
    <w:p w14:paraId="692F6588" w14:textId="50AA6625"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m:oMath>
        <m:sSub>
          <m:sSubPr>
            <m:ctrlPr>
              <w:rPr>
                <w:rFonts w:ascii="Cambria Math" w:hAnsi="Cambria Math"/>
                <w:i/>
              </w:rPr>
            </m:ctrlPr>
          </m:sSubPr>
          <m:e>
            <m:r>
              <w:rPr>
                <w:rFonts w:ascii="Cambria Math" w:hAnsi="Cambria Math"/>
              </w:rPr>
              <m:t>L</m:t>
            </m:r>
          </m:e>
          <m:sub>
            <m:r>
              <w:rPr>
                <w:rFonts w:ascii="Cambria Math" w:hAnsi="Cambria Math"/>
              </w:rPr>
              <m:t>CE</m:t>
            </m:r>
          </m:sub>
        </m:sSub>
        <m:r>
          <m:rPr>
            <m:sty m:val="p"/>
          </m:rPr>
          <w:rPr>
            <w:rFonts w:ascii="Cambria Math" w:hAnsi="Cambria Math"/>
          </w:rPr>
          <m:t xml:space="preserve"> </m:t>
        </m:r>
      </m:oMath>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29B133E5" w:rsidR="00503225" w:rsidRPr="00A97FAE" w:rsidRDefault="00EC7C41"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207256BC" w:rsidR="005953C5" w:rsidRPr="00A97FAE" w:rsidRDefault="00EC7C41"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04FC71C2" w14:textId="63A4C277" w:rsidR="005953C5" w:rsidRDefault="005953C5" w:rsidP="00B37FC0">
      <w:pPr>
        <w:pStyle w:val="BodyTextFirst"/>
      </w:pPr>
    </w:p>
    <w:p w14:paraId="42C548C4" w14:textId="5280A037" w:rsidR="005953C5" w:rsidRDefault="005953C5" w:rsidP="00B37FC0">
      <w:pPr>
        <w:pStyle w:val="BodyTextFirst"/>
      </w:pPr>
      <w:r>
        <w:t xml:space="preserve">That can 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w:t>
      </w:r>
      <w:r w:rsidR="00197A02">
        <w:t>2</w:t>
      </w:r>
      <w:r w:rsidR="00415CEC">
        <w:t>)</w:t>
      </w:r>
      <w:r>
        <w:t xml:space="preserve">. </w:t>
      </w:r>
      <w:r w:rsidR="00971E99">
        <w:t>To make sure that this is a minimum we need to evaluate the second derivative</w:t>
      </w:r>
      <w:r w:rsidR="00FE54AD">
        <w:t xml:space="preserve">. Since </w:t>
      </w:r>
      <w:r w:rsidR="00971E99">
        <w:t xml:space="preserve">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53B858CA" w:rsidR="00971E99" w:rsidRPr="00B72310" w:rsidRDefault="00EC7C41"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68228E67" w:rsidR="00971E99" w:rsidRPr="00B72310" w:rsidRDefault="00EC7C41"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3162DF33" w:rsidR="00292BB8" w:rsidRPr="00B72310" w:rsidRDefault="00EC7C41"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297EE339" w:rsidR="00292BB8" w:rsidRPr="00C01B2B" w:rsidRDefault="00DC0949" w:rsidP="00DC0949">
      <w:pPr>
        <w:pStyle w:val="NoteTipCaution"/>
      </w:pPr>
      <w:r w:rsidRPr="00DC0949">
        <w:rPr>
          <w:b/>
          <w:bCs/>
        </w:rPr>
        <w:t>Note</w:t>
      </w:r>
      <w:r>
        <w:t xml:space="preserve"> </w:t>
      </w:r>
      <w:r w:rsidR="00985B57">
        <w:t>a</w:t>
      </w:r>
      <w:r w:rsidR="00C01B2B" w:rsidRPr="00DC0949">
        <w:t>n</w:t>
      </w:r>
      <w:r w:rsidR="00C01B2B">
        <w:t xml:space="preserve"> </w:t>
      </w:r>
      <w:r w:rsidR="00103648">
        <w:t>essential</w:t>
      </w:r>
      <w:r w:rsidR="0069008B">
        <w:t xml:space="preserve"> prerequisite</w:t>
      </w:r>
      <w:r w:rsidR="00C01B2B">
        <w:t xml:space="preserve"> for using the binary </w:t>
      </w:r>
      <w:r w:rsidR="00E31094">
        <w:t>cross-entropy</w:t>
      </w:r>
      <w:r w:rsidR="00C01B2B">
        <w:t xml:space="preserve">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r w:rsidR="00C01B2B" w:rsidRPr="0069008B">
        <w:rPr>
          <w:i/>
          <w:iCs/>
        </w:rPr>
        <w:t>softmax</w:t>
      </w:r>
      <w:r w:rsidR="00C01B2B">
        <w:t xml:space="preserve"> function.</w:t>
      </w:r>
    </w:p>
    <w:p w14:paraId="7B607517" w14:textId="056DAF54" w:rsidR="00965CCB" w:rsidRDefault="00965CCB" w:rsidP="00965CCB">
      <w:pPr>
        <w:pStyle w:val="Heading2"/>
      </w:pPr>
      <w:r>
        <w:lastRenderedPageBreak/>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0F4A78B2" w:rsidR="00B72310" w:rsidRPr="00B72310" w:rsidRDefault="00EC7C41" w:rsidP="00987672">
      <w:pPr>
        <w:pStyle w:val="BodyTextFirst"/>
      </w:pPr>
      <m:oMathPara>
        <m:oMath>
          <m:eqArr>
            <m:eqArrPr>
              <m:maxDist m:val="1"/>
              <m:ctrlPr>
                <w:rPr>
                  <w:rFonts w:ascii="Cambria Math" w:hAnsi="Cambria Math"/>
                  <w:i/>
                </w:rPr>
              </m:ctrlPr>
            </m:eqArrPr>
            <m:e>
              <m:r>
                <w:rPr>
                  <w:rFonts w:ascii="Cambria Math" w:hAnsi="Cambria Math"/>
                </w:rPr>
                <m:t>RE</m:t>
              </m:r>
              <m:r>
                <w:rPr>
                  <w:rFonts w:ascii="Cambria Math" w:hAnsi="Cambria Math"/>
                </w:rPr>
                <m:t>≡MSE</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7F713864"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w:t>
      </w:r>
      <w:r w:rsidR="00103648">
        <w:t>significant</w:t>
      </w:r>
      <w:r w:rsidR="000D4A33">
        <w:t>,</w:t>
      </w:r>
      <w:r w:rsidR="00FE6E99">
        <w:t xml:space="preserve"> the autoencoder </w:t>
      </w:r>
      <w:r w:rsidR="000D4A33">
        <w:t>could</w:t>
      </w:r>
      <w:r w:rsidR="00FE6E99">
        <w:t xml:space="preserve"> not reconstruct the input well, while when it is small, the reconstruction was </w:t>
      </w:r>
      <w:r w:rsidR="00C93D67">
        <w:t>successful</w:t>
      </w:r>
      <w:r w:rsidR="00FE6E99">
        <w:t>.</w:t>
      </w:r>
      <w:r w:rsidR="00790BD3">
        <w:t xml:space="preserve"> Figure (25.</w:t>
      </w:r>
      <w:r w:rsidR="004F6EDB">
        <w:t>3</w:t>
      </w:r>
      <w:r w:rsidR="00790BD3">
        <w:t xml:space="preserve">) </w:t>
      </w:r>
      <w:r w:rsidR="000D4A33">
        <w:t>shows</w:t>
      </w:r>
      <w:r w:rsidR="00790BD3">
        <w:t xml:space="preserve"> an example of big and small reconstruction error</w:t>
      </w:r>
      <w:r w:rsidR="00AF21B6">
        <w:t>s</w:t>
      </w:r>
      <w:r w:rsidR="00790BD3">
        <w:t xml:space="preserve"> when an autoencoder tries to reconstruct an image.</w:t>
      </w:r>
    </w:p>
    <w:p w14:paraId="45236037" w14:textId="3BA137CE" w:rsidR="00B72310" w:rsidRDefault="00790BD3" w:rsidP="00790BD3">
      <w:pPr>
        <w:pStyle w:val="BodyTextFirst"/>
        <w:jc w:val="center"/>
      </w:pPr>
      <w:r>
        <w:rPr>
          <w:noProof/>
          <w:lang w:val="en-GB" w:eastAsia="zh-CN"/>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34209F8F" w:rsidR="00790BD3" w:rsidRDefault="00790BD3" w:rsidP="00790BD3">
      <w:pPr>
        <w:pStyle w:val="FigureCaption"/>
      </w:pPr>
      <w:r>
        <w:t>Figure 25.</w:t>
      </w:r>
      <w:r w:rsidR="004F6EDB">
        <w:t>3</w:t>
      </w:r>
      <w:r>
        <w:t>: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Heading2"/>
      </w:pPr>
      <w:r>
        <w:lastRenderedPageBreak/>
        <w:t xml:space="preserve">Example: </w:t>
      </w:r>
      <w:r w:rsidR="006517E1">
        <w:t>r</w:t>
      </w:r>
      <w:r w:rsidR="00E75E99">
        <w:t xml:space="preserve">econstruction of </w:t>
      </w:r>
      <w:r w:rsidR="00E75E99" w:rsidRPr="00E75E99">
        <w:t>hand</w:t>
      </w:r>
      <w:r w:rsidR="00E75E99">
        <w:t>-written digits</w:t>
      </w:r>
    </w:p>
    <w:p w14:paraId="45A1368C" w14:textId="3704EC9A" w:rsidR="00E75E99" w:rsidRPr="00234D57" w:rsidRDefault="00BF4741" w:rsidP="00CB4E43">
      <w:pPr>
        <w:pStyle w:val="BodyTextFirst"/>
      </w:pPr>
      <w:r>
        <w:t>Let us</w:t>
      </w:r>
      <w:r w:rsidR="00CB4E43">
        <w:t xml:space="preserve"> now see how an autoencoder </w:t>
      </w:r>
      <w:r w:rsidR="00E31094">
        <w:t>performs</w:t>
      </w:r>
      <w:r w:rsidR="00CB4E43">
        <w:t xml:space="preserve"> with a real example, using the </w:t>
      </w:r>
      <w:r w:rsidR="00E75E99">
        <w:t xml:space="preserve">MNIST dataset. </w:t>
      </w:r>
      <w:r w:rsidR="007B718F">
        <w:t>This dataset</w:t>
      </w:r>
      <w:r w:rsidR="00605381">
        <w:rPr>
          <w:rStyle w:val="FootnoteReference"/>
        </w:rPr>
        <w:footnoteReference w:id="10"/>
      </w:r>
      <w:r w:rsidR="00605381">
        <w:t xml:space="preserve"> </w:t>
      </w:r>
      <w:r w:rsidR="007B718F">
        <w:t xml:space="preserve">contains </w:t>
      </w:r>
      <w:r w:rsidR="003F5659">
        <w:t xml:space="preserve">70000 </w:t>
      </w:r>
      <w:r w:rsidR="007B718F">
        <w:t xml:space="preserve">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t>Let us</w:t>
      </w:r>
      <w:r w:rsidR="000D2696">
        <w:t xml:space="preserve">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Strong"/>
        </w:rPr>
        <w:t>must</w:t>
      </w:r>
      <w:r w:rsidR="000D2696">
        <w:t xml:space="preserve"> have a dimension equal to the input dimensions. </w:t>
      </w:r>
      <w:r w:rsidR="004A699E">
        <w:t xml:space="preserve">For this </w:t>
      </w:r>
      <w:r w:rsidR="00B344B6">
        <w:t>example,</w:t>
      </w:r>
      <w:r w:rsidR="004A699E">
        <w:t xml:space="preserve"> we used the Adam optimizer</w:t>
      </w:r>
      <w:r w:rsidR="00943241">
        <w:rPr>
          <w:rStyle w:val="FootnoteReference"/>
        </w:rPr>
        <w:footnoteReference w:id="11"/>
      </w:r>
      <w:r w:rsidR="004A699E">
        <w:t>, as loss function the cross-entropy</w:t>
      </w:r>
      <w:r w:rsidR="00FA4EEA">
        <w:rPr>
          <w:rStyle w:val="FootnoteReference"/>
        </w:rPr>
        <w:footnoteReference w:id="12"/>
      </w:r>
      <w:r w:rsidR="004A699E">
        <w:t xml:space="preserve">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4F6EDB">
        <w:t>4</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xml:space="preserve">, while the </w:t>
      </w:r>
      <w:r w:rsidR="00E31094">
        <w:t>ones</w:t>
      </w:r>
      <w:r w:rsidR="004A699E">
        <w:t xml:space="preserv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lang w:val="en-GB" w:eastAsia="zh-CN"/>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7DFDE73F" w:rsidR="004A699E" w:rsidRDefault="00325A37" w:rsidP="00325A37">
      <w:pPr>
        <w:pStyle w:val="FigureCaption"/>
      </w:pPr>
      <w:r>
        <w:t>Figure 25.</w:t>
      </w:r>
      <w:r w:rsidR="004F6EDB">
        <w:t>4</w:t>
      </w:r>
      <w:r>
        <w:t xml:space="preserve">: </w:t>
      </w:r>
      <w:r w:rsidR="00AC292B">
        <w:t>In the top line</w:t>
      </w:r>
      <w:r w:rsidR="00E31094">
        <w:t>,</w:t>
      </w:r>
      <w:r w:rsidR="00AC292B">
        <w:t xml:space="preserve"> you can see the original digits from the MNIST dataset. </w:t>
      </w:r>
      <w:r w:rsidR="00E31094">
        <w:t>In contrast,</w:t>
      </w:r>
      <w:r w:rsidR="00AC292B">
        <w:t xml:space="preserve"> the line below </w:t>
      </w:r>
      <w:r w:rsidR="00335C00">
        <w:t>contains</w:t>
      </w:r>
      <w:r w:rsidR="00AC292B">
        <w:t xml:space="preserve"> the digits reconstructed by the autoencoder with number of neurons equal to (784, 16, 784).</w:t>
      </w:r>
    </w:p>
    <w:p w14:paraId="28599ED5" w14:textId="0E9C141C" w:rsidR="00AC292B" w:rsidRDefault="00037550" w:rsidP="00037550">
      <w:pPr>
        <w:pStyle w:val="BodyTextFirst"/>
      </w:pPr>
      <w:r>
        <w:t xml:space="preserve">It is impressive that to reconstruct an image with 784 </w:t>
      </w:r>
      <w:r w:rsidR="00BF3ED2">
        <w:t>pixels</w:t>
      </w:r>
      <w:r w:rsidR="003F5659">
        <w:t xml:space="preserve">, 10 classes and 70000 </w:t>
      </w:r>
      <w:r w:rsidR="00FE54AD">
        <w:t>images</w:t>
      </w:r>
      <w:r w:rsidR="003F5659">
        <w:t xml:space="preserve"> </w:t>
      </w:r>
      <w:r>
        <w:t xml:space="preserve">only 16 features are needed to have a result that, although not perfect, allows us to understand almost </w:t>
      </w:r>
      <w:r w:rsidR="00103648">
        <w:t>entirely</w:t>
      </w:r>
      <w:r>
        <w:t xml:space="preserve"> what digit was used as input.</w:t>
      </w:r>
      <w:r w:rsidR="008A2EF2">
        <w:t xml:space="preserve"> Increasing the middle </w:t>
      </w:r>
      <w:r w:rsidR="00E31094">
        <w:t>layer's</w:t>
      </w:r>
      <w:r w:rsidR="000D4A33">
        <w:t xml:space="preserve"> size</w:t>
      </w:r>
      <w:r w:rsidR="008A2EF2">
        <w:t xml:space="preserve">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4F6EDB">
        <w:t>5</w:t>
      </w:r>
      <w:r w:rsidR="008A2EF2">
        <w:t>).</w:t>
      </w:r>
    </w:p>
    <w:p w14:paraId="17CD42CA" w14:textId="0713F90D" w:rsidR="008A2EF2" w:rsidRDefault="00A9616B" w:rsidP="00A9616B">
      <w:pPr>
        <w:pStyle w:val="Figure"/>
      </w:pPr>
      <w:r w:rsidRPr="00A9616B">
        <w:rPr>
          <w:noProof/>
          <w:lang w:val="en-GB" w:eastAsia="zh-CN"/>
        </w:rPr>
        <w:lastRenderedPageBreak/>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56AD5E0A" w:rsidR="00A9616B" w:rsidRDefault="00A9616B" w:rsidP="00A9616B">
      <w:pPr>
        <w:pStyle w:val="FigureCaption"/>
      </w:pPr>
      <w:r>
        <w:t>Figure 25.</w:t>
      </w:r>
      <w:r w:rsidR="004F6EDB">
        <w:t>5</w:t>
      </w:r>
      <w:r>
        <w:t>: In the top line you can see the original digits from the MNIST dataset. While the line below are the digits reconstructed by the autoencoder with number of neurons equal to (784, 64, 784).</w:t>
      </w:r>
    </w:p>
    <w:p w14:paraId="24460EEA" w14:textId="746F06CC" w:rsidR="00A9616B" w:rsidRDefault="00A9616B" w:rsidP="00A9616B">
      <w:pPr>
        <w:pStyle w:val="BodyTextFirst"/>
      </w:pPr>
      <w:r>
        <w:t>This tell</w:t>
      </w:r>
      <w:r w:rsidR="007A0F61">
        <w:t>s</w:t>
      </w:r>
      <w:r>
        <w:t xml:space="preserve"> us that the </w:t>
      </w:r>
      <w:r w:rsidR="00D41AF6">
        <w:t>relevant information on how to write digits</w:t>
      </w:r>
      <w:r>
        <w:t xml:space="preserve"> is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71DD4169" w:rsidR="009F7F10" w:rsidRDefault="009F7F10" w:rsidP="009F7F10">
      <w:pPr>
        <w:pStyle w:val="NoteTipCaution"/>
      </w:pPr>
      <w:r>
        <w:rPr>
          <w:b/>
          <w:bCs/>
        </w:rPr>
        <w:t xml:space="preserve">Note </w:t>
      </w:r>
      <w:r>
        <w:t xml:space="preserve">An autoencoder with a middle layer smaller than the input dimensions </w:t>
      </w:r>
      <w:r w:rsidR="00FE54AD">
        <w:t xml:space="preserve">(a bottleneck) </w:t>
      </w:r>
      <w:r>
        <w:t xml:space="preserve">can be used to extract the </w:t>
      </w:r>
      <w:r w:rsidR="00103648">
        <w:t>essential</w:t>
      </w:r>
      <w:r>
        <w:t xml:space="preserve"> features of an input </w:t>
      </w:r>
      <w:r w:rsidR="007A0F61">
        <w:t xml:space="preserve">dataset </w:t>
      </w:r>
      <w:r>
        <w:t xml:space="preserve">creating a learned representation of the inputs given by the function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mphasis"/>
        </w:rPr>
        <w:t>dimensionality reduction</w:t>
      </w:r>
      <w:r>
        <w:t>.</w:t>
      </w:r>
    </w:p>
    <w:p w14:paraId="0BED6FBC" w14:textId="1952D5C1" w:rsidR="009F7F10" w:rsidRPr="007A0F61" w:rsidRDefault="00C67F65" w:rsidP="009F7F10">
      <w:pPr>
        <w:pStyle w:val="BodyTextFirst"/>
        <w:rPr>
          <w:b/>
          <w:bCs/>
        </w:rPr>
      </w:pPr>
      <w:r>
        <w:t>The FFA will not recreate the input digits well if the number of neurons in the middle layer is reduced to</w:t>
      </w:r>
      <w:r w:rsidR="00AE158C">
        <w:t>o</w:t>
      </w:r>
      <w:r>
        <w:t xml:space="preserve"> much</w:t>
      </w:r>
      <w:r w:rsidR="00943AB1">
        <w:t xml:space="preserve"> (if the bottleneck is too extreme)</w:t>
      </w:r>
      <w:r>
        <w:t>. Figure (25.</w:t>
      </w:r>
      <w:r w:rsidR="004F6EDB">
        <w:t>6</w:t>
      </w:r>
      <w:r>
        <w:t xml:space="preserve">) </w:t>
      </w:r>
      <w:r w:rsidR="000D4A33">
        <w:t>shows</w:t>
      </w:r>
      <w:r>
        <w:t xml:space="preserve"> the reconstruction of the same digits with an autoencoder with only 8 neurons in the middle layer.</w:t>
      </w:r>
      <w:r w:rsidR="007A0F61">
        <w:t xml:space="preserve"> With only 8 neurons in the middle layer</w:t>
      </w:r>
      <w:r w:rsidR="0039438E">
        <w:t>,</w:t>
      </w:r>
      <w:r w:rsidR="007A0F61">
        <w:t xml:space="preserve"> you can see that some reconstructed digits are wrong. As you can see in Figure (25</w:t>
      </w:r>
      <w:r w:rsidR="007A0F61" w:rsidRPr="007A0F61">
        <w:t>.</w:t>
      </w:r>
      <w:r w:rsidR="00A877D5">
        <w:t>6</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lang w:val="en-GB" w:eastAsia="zh-CN"/>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72C68563" w:rsidR="00925E4F" w:rsidRDefault="00925E4F" w:rsidP="00925E4F">
      <w:pPr>
        <w:pStyle w:val="FigureCaption"/>
      </w:pPr>
      <w:r>
        <w:t>Figure 25.</w:t>
      </w:r>
      <w:r w:rsidR="004F6EDB">
        <w:t>6</w:t>
      </w:r>
      <w:r>
        <w:t xml:space="preserve">: In the top line you can see the original digits from the MNIST dataset. </w:t>
      </w:r>
      <w:r w:rsidR="0039438E">
        <w:t>In contrast,</w:t>
      </w:r>
      <w:r>
        <w:t xml:space="preserve"> the line below </w:t>
      </w:r>
      <w:r w:rsidR="0039438E">
        <w:t>contains</w:t>
      </w:r>
      <w:r>
        <w:t xml:space="preserve"> the digits reconstructed by the autoencoder with number of </w:t>
      </w:r>
      <w:r w:rsidR="00F86898">
        <w:t>neurons</w:t>
      </w:r>
      <w:r>
        <w:t xml:space="preserve"> equal to (784, 8, 784).</w:t>
      </w:r>
    </w:p>
    <w:p w14:paraId="6F6C592B" w14:textId="59AEA212" w:rsidR="00925E4F" w:rsidRDefault="00CC325F" w:rsidP="00C1279F">
      <w:pPr>
        <w:pStyle w:val="BodyTextFirst"/>
      </w:pPr>
      <w:r>
        <w:t>In Figure (25.</w:t>
      </w:r>
      <w:r w:rsidR="004F6EDB">
        <w:t>7</w:t>
      </w:r>
      <w:r>
        <w:t>)</w:t>
      </w:r>
      <w:r w:rsidR="000D4A33">
        <w:t>,</w:t>
      </w:r>
      <w:r>
        <w:t xml:space="preserve"> you can </w:t>
      </w:r>
      <w:r w:rsidR="000D4A33">
        <w:t>compare</w:t>
      </w:r>
      <w:r>
        <w:t xml:space="preserve">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lang w:val="en-GB" w:eastAsia="zh-CN"/>
        </w:rPr>
        <w:lastRenderedPageBreak/>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0EFD578F" w:rsidR="00CC325F" w:rsidRPr="00CC325F" w:rsidRDefault="00CC325F" w:rsidP="00CC325F">
      <w:pPr>
        <w:pStyle w:val="FigureCaption"/>
      </w:pPr>
      <w:r w:rsidRPr="00CC325F">
        <w:t>Figure 25.</w:t>
      </w:r>
      <w:r w:rsidR="004F6EDB">
        <w:t>7</w:t>
      </w:r>
      <w:r w:rsidRPr="00CC325F">
        <w:t>: In the top line</w:t>
      </w:r>
      <w:r w:rsidR="00F86898">
        <w:t>,</w:t>
      </w:r>
      <w:r w:rsidRPr="00CC325F">
        <w:t xml:space="preserve"> you can see the original digits from the MNIST dataset. </w:t>
      </w:r>
      <w:r>
        <w:t xml:space="preserve">The second line of digits </w:t>
      </w:r>
      <w:r w:rsidR="00F86898">
        <w:t>contains</w:t>
      </w:r>
      <w:r>
        <w:t xml:space="preserve"> the digits reconsructed by the FFA (784,8,784), the third by the FFA (784,16,784)</w:t>
      </w:r>
      <w:r w:rsidR="004B415B">
        <w:t>,</w:t>
      </w:r>
      <w:r>
        <w:t xml:space="preserve"> and the last one by the FFA (784,64,784).</w:t>
      </w:r>
    </w:p>
    <w:p w14:paraId="2A08EC51" w14:textId="12710D27" w:rsidR="00CC325F" w:rsidRDefault="0048278C" w:rsidP="0048278C">
      <w:pPr>
        <w:pStyle w:val="BodyTextFirst"/>
      </w:pPr>
      <w:r>
        <w:t>From Figure (25.</w:t>
      </w:r>
      <w:r w:rsidR="004F6EDB">
        <w:t>7</w:t>
      </w:r>
      <w:r>
        <w:t xml:space="preserve">) you can see how, increasing the </w:t>
      </w:r>
      <w:r w:rsidR="000D4A33">
        <w:t xml:space="preserve">middle </w:t>
      </w:r>
      <w:r w:rsidR="00E31094">
        <w:t>layer's</w:t>
      </w:r>
      <w:r w:rsidR="000D4A33">
        <w:t xml:space="preserve"> size</w:t>
      </w:r>
      <w:r>
        <w:t xml:space="preserve">,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3D51417F" w:rsidR="00B344B6" w:rsidRDefault="00B344B6" w:rsidP="0048278C">
      <w:pPr>
        <w:pStyle w:val="BodyTextFirst"/>
      </w:pPr>
      <w:r>
        <w:t>For these examples</w:t>
      </w:r>
      <w:r w:rsidR="004B415B">
        <w:t>,</w:t>
      </w:r>
      <w:r>
        <w:t xml:space="preserve"> we have used the binary cross entropy as loss function, but the MSE would have worked </w:t>
      </w:r>
      <w:r w:rsidR="000D4A33">
        <w:t>also well</w:t>
      </w:r>
      <w:r w:rsidR="004B415B">
        <w:t>,</w:t>
      </w:r>
      <w:r>
        <w:t xml:space="preserve"> </w:t>
      </w:r>
      <w:r w:rsidR="000D4A33">
        <w:t>and results</w:t>
      </w:r>
      <w:r>
        <w:t xml:space="preserve"> can be seen in Fig</w:t>
      </w:r>
      <w:r w:rsidR="008B3AE6">
        <w:t>ure</w:t>
      </w:r>
      <w:r>
        <w:t xml:space="preserve"> (25.</w:t>
      </w:r>
      <w:r w:rsidR="004F6EDB">
        <w:t>8</w:t>
      </w:r>
      <w:r>
        <w:t>).</w:t>
      </w:r>
    </w:p>
    <w:p w14:paraId="43F16236" w14:textId="1E518491" w:rsidR="00B344B6" w:rsidRDefault="00B344B6" w:rsidP="0048278C">
      <w:pPr>
        <w:pStyle w:val="BodyTextFirst"/>
      </w:pPr>
    </w:p>
    <w:p w14:paraId="38576513" w14:textId="5625DB34" w:rsidR="00B344B6" w:rsidRDefault="00431D1A" w:rsidP="00431D1A">
      <w:pPr>
        <w:pStyle w:val="Figure"/>
      </w:pPr>
      <w:r>
        <w:rPr>
          <w:noProof/>
          <w:lang w:val="en-GB" w:eastAsia="zh-CN"/>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6"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34CC2850" w:rsidR="00431D1A" w:rsidRDefault="00431D1A" w:rsidP="00431D1A">
      <w:pPr>
        <w:pStyle w:val="FigureCaption"/>
      </w:pPr>
      <w:r>
        <w:t>Figure 25.</w:t>
      </w:r>
      <w:r w:rsidR="004F6EDB">
        <w:t>8</w:t>
      </w:r>
      <w:r>
        <w:t>: In the top line</w:t>
      </w:r>
      <w:r w:rsidR="004B415B">
        <w:t>,</w:t>
      </w:r>
      <w:r>
        <w:t xml:space="preserve"> you can see ten random original digits from the MNIST dataset. The second line of digits </w:t>
      </w:r>
      <w:r w:rsidR="004B415B">
        <w:t>contains</w:t>
      </w:r>
      <w:r>
        <w:t xml:space="preserve"> the digits reconstructed with an FFA with 16 neurons in the middle layer and the binary </w:t>
      </w:r>
      <w:r w:rsidR="00D03BBC">
        <w:t>cross-entropy</w:t>
      </w:r>
      <w:r>
        <w:t xml:space="preserve"> as </w:t>
      </w:r>
      <w:r w:rsidR="00D03BBC">
        <w:t xml:space="preserve">the </w:t>
      </w:r>
      <w:r>
        <w:t xml:space="preserve">loss function. The last line </w:t>
      </w:r>
      <w:r w:rsidR="0076130E">
        <w:t>contains</w:t>
      </w:r>
      <w:r>
        <w:t xml:space="preserve"> images reconstructed with the MSE as loss function.</w:t>
      </w:r>
    </w:p>
    <w:p w14:paraId="5B87B7C1" w14:textId="59C51F77" w:rsidR="007A2C01" w:rsidRDefault="007A2C01" w:rsidP="007A2C01">
      <w:pPr>
        <w:pStyle w:val="Heading1"/>
      </w:pPr>
      <w:r>
        <w:t xml:space="preserve">Autoencoders </w:t>
      </w:r>
      <w:r w:rsidR="003219B2">
        <w:t>Applications</w:t>
      </w:r>
    </w:p>
    <w:p w14:paraId="055FA9A5" w14:textId="4CA46454" w:rsidR="007A2C01" w:rsidRDefault="007A2C01" w:rsidP="007A2C01">
      <w:pPr>
        <w:pStyle w:val="Heading2"/>
      </w:pPr>
      <w:r>
        <w:t>Dimensionality Reduction</w:t>
      </w:r>
    </w:p>
    <w:p w14:paraId="59A9B67E" w14:textId="0ACE1216" w:rsidR="007A2C01" w:rsidRDefault="0016389F" w:rsidP="007A2C01">
      <w:pPr>
        <w:pStyle w:val="BodyTextFirst"/>
      </w:pPr>
      <w:r>
        <w:t xml:space="preserve">As we mentioned in this chapter, </w:t>
      </w:r>
      <w:r w:rsidR="0004454D">
        <w:t xml:space="preserve">using the bottleneck method, </w:t>
      </w:r>
      <w:r>
        <w:t xml:space="preserve">the latent features </w:t>
      </w:r>
      <w:r w:rsidR="0004454D">
        <w:t xml:space="preserve">will </w:t>
      </w:r>
      <w:r>
        <w:t xml:space="preserve">have a dimension </w:t>
      </w:r>
      <m:oMath>
        <m:r>
          <w:rPr>
            <w:rFonts w:ascii="Cambria Math" w:hAnsi="Cambria Math"/>
          </w:rPr>
          <m:t>q</m:t>
        </m:r>
      </m:oMath>
      <w:r>
        <w:t xml:space="preserve"> that is smaller than the dimensions of the input observations </w:t>
      </w:r>
      <m:oMath>
        <m:r>
          <w:rPr>
            <w:rFonts w:ascii="Cambria Math" w:hAnsi="Cambria Math"/>
          </w:rPr>
          <m:t>n</m:t>
        </m:r>
      </m:oMath>
      <w:r>
        <w:t xml:space="preserve">. The </w:t>
      </w:r>
      <w:r>
        <w:rPr>
          <w:i/>
        </w:rPr>
        <w:t>encoder</w:t>
      </w:r>
      <w:r>
        <w:t xml:space="preserve"> part (once trained) does naturally (by design) dimension reduction producing </w:t>
      </w:r>
      <m:oMath>
        <m:r>
          <w:rPr>
            <w:rFonts w:ascii="Cambria Math" w:hAnsi="Cambria Math"/>
          </w:rPr>
          <m:t>q</m:t>
        </m:r>
      </m:oMath>
      <w:r>
        <w:t xml:space="preserve"> real numbers.</w:t>
      </w:r>
      <w:r w:rsidR="006A0870">
        <w:t xml:space="preserve"> One can use the latent features for various tasks, </w:t>
      </w:r>
      <w:r w:rsidR="009A36C4">
        <w:t xml:space="preserve">such </w:t>
      </w:r>
      <w:r w:rsidR="006A0870">
        <w:t>as classification (as we will see in the next section)</w:t>
      </w:r>
      <w:r w:rsidR="0004454D">
        <w:t xml:space="preserve"> or clustering</w:t>
      </w:r>
      <w:r w:rsidR="006A0870">
        <w:t>.</w:t>
      </w:r>
      <w:r w:rsidR="008273C7">
        <w:t xml:space="preserve"> </w:t>
      </w:r>
      <w:r w:rsidR="009F2242">
        <w:t>We</w:t>
      </w:r>
      <w:r w:rsidR="008273C7">
        <w:t xml:space="preserve"> would like to point out some of the advantages of dimensionality reduction with an autoencoder compared to a more classical </w:t>
      </w:r>
      <w:r w:rsidR="009A36C4">
        <w:t>PCA approach</w:t>
      </w:r>
      <w:r w:rsidR="008273C7">
        <w:t>.</w:t>
      </w:r>
      <w:r w:rsidR="004E046F">
        <w:t xml:space="preserve"> The autoencoder has one main </w:t>
      </w:r>
      <w:r w:rsidR="00103648">
        <w:t>benefit</w:t>
      </w:r>
      <w:r w:rsidR="004E046F">
        <w:t xml:space="preserve"> from a computational point of view: it can deal with </w:t>
      </w:r>
      <w:r w:rsidR="00D03BBC">
        <w:t xml:space="preserve">a </w:t>
      </w:r>
      <w:r w:rsidR="004E046F">
        <w:t xml:space="preserve">very big amount of </w:t>
      </w:r>
      <w:r w:rsidR="00E31094">
        <w:t>data</w:t>
      </w:r>
      <w:r w:rsidR="004E046F">
        <w:t xml:space="preserve"> efficiently since its training can be done with </w:t>
      </w:r>
      <w:r w:rsidR="00340374">
        <w:t>mini-batches</w:t>
      </w:r>
      <w:r w:rsidR="004E046F">
        <w:t>, while PCA</w:t>
      </w:r>
      <w:r w:rsidR="0004454D">
        <w:t xml:space="preserve">, one of the most used dimensionality reduction </w:t>
      </w:r>
      <w:r w:rsidR="004F6EDB">
        <w:t>algorithms</w:t>
      </w:r>
      <w:r w:rsidR="0004454D">
        <w:t>, needs</w:t>
      </w:r>
      <w:r w:rsidR="004E046F">
        <w:t xml:space="preserve"> to do its calculations using the entire dataset. </w:t>
      </w:r>
      <w:r w:rsidR="00DC0492">
        <w:lastRenderedPageBreak/>
        <w:t>PCA</w:t>
      </w:r>
      <w:r w:rsidR="00DC0492" w:rsidRPr="00DC0492">
        <w:t xml:space="preserve"> is an algorithm that projects a dataset on the eigenvectors of its covariance matrix</w:t>
      </w:r>
      <w:r w:rsidR="00DC0492">
        <w:rPr>
          <w:rStyle w:val="FootnoteReference"/>
        </w:rPr>
        <w:footnoteReference w:id="13"/>
      </w:r>
      <w:r w:rsidR="009F2242">
        <w:t>, thus providing a linear transformation of the features Autoencoders are more flexible and consider non-linear transformations of the features.</w:t>
      </w:r>
      <w:r w:rsidR="00DC0492" w:rsidRPr="00DC0492">
        <w:t xml:space="preserve"> The default </w:t>
      </w:r>
      <w:r w:rsidR="00A26072">
        <w:t xml:space="preserve">PCA </w:t>
      </w:r>
      <w:r w:rsidR="00DC0492" w:rsidRPr="00DC0492">
        <w:t xml:space="preserve">method uses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DC0492" w:rsidRPr="00DC0492">
        <w:t xml:space="preserve"> space for data in</w:t>
      </w:r>
      <w:r w:rsidR="00DC0492">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C0492" w:rsidRPr="00DC0492">
        <w:t>. This is</w:t>
      </w:r>
      <w:r w:rsidR="00340374">
        <w:t>,</w:t>
      </w:r>
      <w:r w:rsidR="00DC0492" w:rsidRPr="00DC0492">
        <w:t xml:space="preserve"> in </w:t>
      </w:r>
      <w:r w:rsidR="00D43262">
        <w:t>many</w:t>
      </w:r>
      <w:r w:rsidR="00DC0492" w:rsidRPr="00DC0492">
        <w:t xml:space="preserve"> case</w:t>
      </w:r>
      <w:r w:rsidR="009A36C4">
        <w:t>s</w:t>
      </w:r>
      <w:r w:rsidR="00340374">
        <w:t>,</w:t>
      </w:r>
      <w:r w:rsidR="00DC0492" w:rsidRPr="00DC0492">
        <w:t xml:space="preserve"> not computationally feasible</w:t>
      </w:r>
      <w:r w:rsidR="00340374">
        <w:t>,</w:t>
      </w:r>
      <w:r w:rsidR="00DC0492" w:rsidRPr="00DC0492">
        <w:t xml:space="preserve"> and the algorithm does not scale up with increasing dataset size.</w:t>
      </w:r>
      <w:r w:rsidR="00A83011">
        <w:t xml:space="preserve"> </w:t>
      </w:r>
      <w:r w:rsidR="004E046F">
        <w:t xml:space="preserve">This may seem </w:t>
      </w:r>
      <w:r w:rsidR="00A83011">
        <w:t>irrelevant</w:t>
      </w:r>
      <w:r w:rsidR="00340374">
        <w:t>,</w:t>
      </w:r>
      <w:r w:rsidR="004E046F">
        <w:t xml:space="preserve"> but in many practical applications</w:t>
      </w:r>
      <w:r w:rsidR="00340374">
        <w:t>,</w:t>
      </w:r>
      <w:r w:rsidR="004E046F">
        <w:t xml:space="preserve"> the amount of data and the number of features is so big that PCA is not a practical solution </w:t>
      </w:r>
      <w:r w:rsidR="0004454D">
        <w:t>from a computational point of view</w:t>
      </w:r>
      <w:r w:rsidR="004E046F">
        <w:t xml:space="preserve">. </w:t>
      </w:r>
    </w:p>
    <w:p w14:paraId="49FD6E51" w14:textId="3FC8AA0D" w:rsidR="002E216F" w:rsidRDefault="002E216F" w:rsidP="002E216F">
      <w:pPr>
        <w:pStyle w:val="NoteTipCaution"/>
      </w:pPr>
      <w:r>
        <w:rPr>
          <w:b/>
          <w:bCs/>
        </w:rPr>
        <w:t xml:space="preserve">Note </w:t>
      </w:r>
      <w:r>
        <w:t xml:space="preserve">The use of an autoencoder for dimensionality reduction has one main advantage from a computational point of view: it can deal with </w:t>
      </w:r>
      <w:r w:rsidR="00340374">
        <w:t xml:space="preserve">a </w:t>
      </w:r>
      <w:r>
        <w:t xml:space="preserve">very big amount of </w:t>
      </w:r>
      <w:r w:rsidR="00E31094">
        <w:t>data</w:t>
      </w:r>
      <w:r>
        <w:t xml:space="preserve"> efficiently since its training can be done with </w:t>
      </w:r>
      <w:proofErr w:type="gramStart"/>
      <w:r w:rsidR="00340374">
        <w:t>mini-batches</w:t>
      </w:r>
      <w:proofErr w:type="gramEnd"/>
      <w:r w:rsidR="00103E6D">
        <w:t>.</w:t>
      </w:r>
    </w:p>
    <w:p w14:paraId="10309E00" w14:textId="5CDBE234" w:rsidR="00D76D63" w:rsidRDefault="00D76D63" w:rsidP="00D76D63">
      <w:pPr>
        <w:pStyle w:val="Heading4"/>
      </w:pPr>
      <w:r>
        <w:t>Equivalence with PCA</w:t>
      </w:r>
    </w:p>
    <w:p w14:paraId="7A81BD01" w14:textId="5D0225AD" w:rsidR="00D76D63" w:rsidRDefault="00D76D63" w:rsidP="00D76D63">
      <w:pPr>
        <w:pStyle w:val="BodyTextFirst"/>
      </w:pPr>
      <w:r>
        <w:t>It is not a very known results</w:t>
      </w:r>
      <w:r w:rsidR="004B2A67">
        <w:t xml:space="preserve">, </w:t>
      </w:r>
      <w:r w:rsidR="007C5378">
        <w:t>but one worth to mention</w:t>
      </w:r>
      <w:r>
        <w:t xml:space="preserve">, </w:t>
      </w:r>
      <w:r w:rsidR="004B2A67">
        <w:t>that</w:t>
      </w:r>
      <w:r>
        <w:t xml:space="preserve"> a FFA is equivalent to PCA if the following conditions are met:</w:t>
      </w:r>
    </w:p>
    <w:p w14:paraId="050D156D" w14:textId="58720535" w:rsidR="00D76D63" w:rsidRDefault="00D76D63" w:rsidP="00D76D63">
      <w:pPr>
        <w:pStyle w:val="Bullet"/>
      </w:pPr>
      <w:r>
        <w:t xml:space="preserve">We use a linear function for the encoder </w:t>
      </w:r>
      <m:oMath>
        <m:r>
          <w:rPr>
            <w:rFonts w:ascii="Cambria Math" w:hAnsi="Cambria Math"/>
          </w:rPr>
          <m:t>g(⋅)</m:t>
        </m:r>
      </m:oMath>
    </w:p>
    <w:p w14:paraId="42789ADA" w14:textId="1D6AAF19" w:rsidR="00D76D63" w:rsidRDefault="00D76D63" w:rsidP="00D76D63">
      <w:pPr>
        <w:pStyle w:val="Bullet"/>
      </w:pPr>
      <w:r>
        <w:t xml:space="preserve">We use a linear function for the decoder </w:t>
      </w:r>
      <m:oMath>
        <m:r>
          <w:rPr>
            <w:rFonts w:ascii="Cambria Math" w:hAnsi="Cambria Math"/>
          </w:rPr>
          <m:t>f(⋅)</m:t>
        </m:r>
      </m:oMath>
    </w:p>
    <w:p w14:paraId="20CC0ABB" w14:textId="64E1F484" w:rsidR="00D76D63" w:rsidRDefault="00D76D63" w:rsidP="00D76D63">
      <w:pPr>
        <w:pStyle w:val="Bullet"/>
      </w:pPr>
      <w:r>
        <w:t>We use the MSE for the loss function</w:t>
      </w:r>
    </w:p>
    <w:p w14:paraId="4B6E518E" w14:textId="6B60A9C1" w:rsidR="00D76D63" w:rsidRDefault="00D76D63" w:rsidP="00D76D63">
      <w:pPr>
        <w:pStyle w:val="Bullet"/>
      </w:pPr>
      <w:r>
        <w:t xml:space="preserve">We normalize the inputs to </w:t>
      </w:r>
    </w:p>
    <w:p w14:paraId="41CC7133" w14:textId="1B338DB1" w:rsidR="00D76D63" w:rsidRPr="00D76D63" w:rsidRDefault="00D76D63" w:rsidP="00D76D63">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M</m:t>
                  </m:r>
                </m:e>
              </m:rad>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k,j</m:t>
                      </m:r>
                    </m:sub>
                  </m:sSub>
                </m:e>
              </m:nary>
            </m:e>
          </m:d>
        </m:oMath>
      </m:oMathPara>
    </w:p>
    <w:p w14:paraId="5D3F04E9" w14:textId="77777777" w:rsidR="00D76D63" w:rsidRDefault="00D76D63" w:rsidP="00D76D63">
      <w:pPr>
        <w:pStyle w:val="BodyTextFirst"/>
      </w:pPr>
    </w:p>
    <w:p w14:paraId="23CF7002" w14:textId="29BD464F" w:rsidR="00D76D63" w:rsidRPr="00D76D63" w:rsidRDefault="00D76D63" w:rsidP="00D76D63">
      <w:pPr>
        <w:pStyle w:val="BodyTextFirst"/>
      </w:pPr>
      <w:r>
        <w:t xml:space="preserve">The proof is long and can found in the notes by M.M. </w:t>
      </w:r>
      <w:proofErr w:type="spellStart"/>
      <w:r>
        <w:t>Kahpra</w:t>
      </w:r>
      <w:proofErr w:type="spellEnd"/>
      <w:r>
        <w:t xml:space="preserve"> for the course CS7015 (</w:t>
      </w:r>
      <w:r w:rsidRPr="00D76D63">
        <w:t>Indian Institute of Technology Madras</w:t>
      </w:r>
      <w:r>
        <w:t>)</w:t>
      </w:r>
      <w:r w:rsidRPr="00D76D63">
        <w:t xml:space="preserve"> </w:t>
      </w:r>
      <w:r>
        <w:t xml:space="preserve">at this link </w:t>
      </w:r>
      <w:hyperlink r:id="rId17" w:history="1">
        <w:r w:rsidRPr="00EA3A10">
          <w:rPr>
            <w:rStyle w:val="Hyperlink"/>
          </w:rPr>
          <w:t>http://toe.lt/1a</w:t>
        </w:r>
      </w:hyperlink>
      <w:r>
        <w:t xml:space="preserve">. </w:t>
      </w:r>
    </w:p>
    <w:p w14:paraId="4D15075C" w14:textId="43FFE45E" w:rsidR="006517E1" w:rsidRDefault="007A2C01" w:rsidP="00E6019A">
      <w:pPr>
        <w:pStyle w:val="Heading2"/>
      </w:pPr>
      <w:r>
        <w:t>Classification</w:t>
      </w:r>
      <w:r w:rsidR="006831CB">
        <w:t xml:space="preserve"> </w:t>
      </w:r>
    </w:p>
    <w:p w14:paraId="0FE757D2" w14:textId="31F66453" w:rsidR="007A2C01" w:rsidRDefault="006517E1" w:rsidP="006517E1">
      <w:pPr>
        <w:pStyle w:val="Heading3"/>
      </w:pPr>
      <w:r>
        <w:t xml:space="preserve">Classification </w:t>
      </w:r>
      <w:r w:rsidR="006831CB">
        <w:t>with Latent Features</w:t>
      </w:r>
    </w:p>
    <w:p w14:paraId="5B3249A7" w14:textId="578D0415" w:rsidR="00E6019A" w:rsidRDefault="00BF4741" w:rsidP="00660989">
      <w:pPr>
        <w:pStyle w:val="BodyTextFirst"/>
      </w:pPr>
      <w:r>
        <w:t>Let us</w:t>
      </w:r>
      <w:r w:rsidR="00E6019A">
        <w:t xml:space="preserve"> now suppose that we want to classify our input images</w:t>
      </w:r>
      <w:r w:rsidR="00103648">
        <w:t xml:space="preserve"> of the MNIST dataset</w:t>
      </w:r>
      <w:r w:rsidR="00E6019A">
        <w:t xml:space="preserve">. </w:t>
      </w:r>
      <w:r w:rsidR="00380711">
        <w:t>W</w:t>
      </w:r>
      <w:r w:rsidR="00E6019A">
        <w:t>e can simply use all the features, in our case</w:t>
      </w:r>
      <w:r w:rsidR="00340374">
        <w:t>,</w:t>
      </w:r>
      <w:r w:rsidR="00E6019A">
        <w:t xml:space="preserve"> the </w:t>
      </w:r>
      <m:oMath>
        <m:r>
          <w:rPr>
            <w:rFonts w:ascii="Cambria Math" w:hAnsi="Cambria Math"/>
          </w:rPr>
          <m:t>784</m:t>
        </m:r>
      </m:oMath>
      <w:r w:rsidR="00E6019A">
        <w:t xml:space="preserve"> pixel values of the images. </w:t>
      </w:r>
      <w:r w:rsidR="00660989">
        <w:t xml:space="preserve">We can simply use an algorithm as </w:t>
      </w:r>
      <w:proofErr w:type="spellStart"/>
      <w:r w:rsidR="00660989">
        <w:t>kNN</w:t>
      </w:r>
      <w:proofErr w:type="spellEnd"/>
      <w:r w:rsidR="00660989">
        <w:t xml:space="preserve"> for illustrative purposes. 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w:t>
      </w:r>
      <w:r w:rsidR="00380711">
        <w:rPr>
          <w:rStyle w:val="FootnoteReference"/>
        </w:rPr>
        <w:footnoteReference w:id="14"/>
      </w:r>
      <w:r w:rsidR="00660989">
        <w:t xml:space="preserve"> (ca.1000 sec) and gets </w:t>
      </w:r>
      <w:r w:rsidR="00660989">
        <w:lastRenderedPageBreak/>
        <w:t xml:space="preserve">you an accuracy on the test dataset </w:t>
      </w:r>
      <w:r w:rsidR="006A0870" w:rsidRPr="006A0870">
        <w:t xml:space="preserve">of 10000 images </w:t>
      </w:r>
      <w:r w:rsidR="00660989">
        <w:t xml:space="preserve">of </w:t>
      </w:r>
      <m:oMath>
        <m:r>
          <w:rPr>
            <w:rFonts w:ascii="Cambria Math" w:hAnsi="Cambria Math"/>
          </w:rPr>
          <m:t>96.4 %</m:t>
        </m:r>
        <m:r>
          <w:rPr>
            <w:rStyle w:val="FootnoteReference"/>
            <w:rFonts w:ascii="Cambria Math" w:hAnsi="Cambria Math"/>
            <w:i/>
          </w:rPr>
          <w:footnoteReference w:id="15"/>
        </m:r>
      </m:oMath>
      <w:r w:rsidR="00660989">
        <w:t xml:space="preserve">. </w:t>
      </w:r>
      <w:r>
        <w:t>However,</w:t>
      </w:r>
      <w:r w:rsidR="006831CB">
        <w:t xml:space="preserve"> what happens if we use this algorithm not with the original dataset, but with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again train a </w:t>
      </w:r>
      <w:proofErr w:type="spellStart"/>
      <w:r w:rsidR="006831CB">
        <w:t>kNN</w:t>
      </w:r>
      <w:proofErr w:type="spellEnd"/>
      <w:r w:rsidR="006831CB">
        <w:t xml:space="preserve"> algorithm on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1000 in running time, for a loss of 7.4% in accuracy</w:t>
      </w:r>
      <w:r w:rsidR="00A40D18">
        <w:rPr>
          <w:rStyle w:val="FootnoteReference"/>
        </w:rPr>
        <w:footnoteReference w:id="16"/>
      </w:r>
      <w:r w:rsidR="006831CB">
        <w:t xml:space="preserve">. </w:t>
      </w:r>
    </w:p>
    <w:p w14:paraId="200988D1" w14:textId="28D27F89" w:rsidR="006831CB" w:rsidRDefault="006831CB" w:rsidP="00660989">
      <w:pPr>
        <w:pStyle w:val="BodyTextFirst"/>
      </w:pPr>
    </w:p>
    <w:tbl>
      <w:tblPr>
        <w:tblStyle w:val="TableGrid"/>
        <w:tblW w:w="0" w:type="auto"/>
        <w:tblLook w:val="04A0" w:firstRow="1" w:lastRow="0" w:firstColumn="1" w:lastColumn="0" w:noHBand="0" w:noVBand="1"/>
      </w:tblPr>
      <w:tblGrid>
        <w:gridCol w:w="2771"/>
        <w:gridCol w:w="2898"/>
        <w:gridCol w:w="2601"/>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4A1AEBC" w:rsidR="006831CB" w:rsidRPr="006831CB" w:rsidRDefault="006831CB" w:rsidP="006831CB">
            <w:pPr>
              <w:pStyle w:val="TableText"/>
            </w:pPr>
            <w:r w:rsidRPr="006831CB">
              <w:t xml:space="preserve">Original </w:t>
            </w:r>
            <w:r w:rsidR="00E31094">
              <w:t>data</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9758BB7" w:rsidR="006831CB" w:rsidRDefault="006831CB" w:rsidP="006831CB">
            <w:pPr>
              <w:pStyle w:val="TableText"/>
            </w:pPr>
            <w:r>
              <w:t xml:space="preserve">Latent Features </w:t>
            </w:r>
            <w:r w:rsidR="00592406">
              <w:t>g</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6D1CAD7B" w:rsidR="006831CB" w:rsidRDefault="006831CB" w:rsidP="00C22F51">
      <w:pPr>
        <w:pStyle w:val="TableCaption"/>
      </w:pPr>
      <w:r>
        <w:t>Table 25.1: the different in accuracy and running time when applying the kNN algorithm to the original 784 features or the 8 latent features</w:t>
      </w:r>
      <w:r w:rsidR="00C22F51">
        <w:t xml:space="preserve"> for the MNIST dataset</w:t>
      </w:r>
      <w:r>
        <w:t>.</w:t>
      </w:r>
    </w:p>
    <w:p w14:paraId="3B526FB2" w14:textId="7545CA11" w:rsidR="00726C8A" w:rsidRDefault="00592406" w:rsidP="00281EE1">
      <w:pPr>
        <w:pStyle w:val="BodyTextFirst"/>
      </w:pPr>
      <w:r>
        <w:t>U</w:t>
      </w:r>
      <w:r w:rsidR="00544398">
        <w:t xml:space="preserve">sing </w:t>
      </w:r>
      <m:oMath>
        <m:r>
          <w:rPr>
            <w:rFonts w:ascii="Cambria Math" w:hAnsi="Cambria Math"/>
          </w:rPr>
          <m:t>8</m:t>
        </m:r>
      </m:oMath>
      <w:r w:rsidR="00544398">
        <w:t xml:space="preserve"> features </w:t>
      </w:r>
      <w:r w:rsidR="00C2311A">
        <w:t>allow</w:t>
      </w:r>
      <w:r w:rsidR="00544398">
        <w:t xml:space="preserve"> us to get a very high accuracy in </w:t>
      </w:r>
      <w:r>
        <w:t xml:space="preserve">just </w:t>
      </w:r>
      <w:r w:rsidR="00544398">
        <w:t>one second.</w:t>
      </w:r>
      <w:r w:rsidR="002A19CF">
        <w:t xml:space="preserve"> </w:t>
      </w:r>
    </w:p>
    <w:p w14:paraId="14ECB3FB" w14:textId="77777777" w:rsidR="00726C8A" w:rsidRDefault="00726C8A" w:rsidP="00281EE1">
      <w:pPr>
        <w:pStyle w:val="BodyTextFirst"/>
      </w:pPr>
    </w:p>
    <w:p w14:paraId="05C19D8E" w14:textId="1282EFD9" w:rsidR="006831CB" w:rsidRDefault="002A19CF" w:rsidP="00281EE1">
      <w:pPr>
        <w:pStyle w:val="BodyTextFirst"/>
      </w:pPr>
      <w:r>
        <w:t xml:space="preserve">We can do the same analysis with </w:t>
      </w:r>
      <w:r w:rsidR="00970BEF">
        <w:t xml:space="preserve">another dataset, </w:t>
      </w:r>
      <w:r>
        <w:t>the Fashion MNIST</w:t>
      </w:r>
      <w:r w:rsidR="00592406">
        <w:rPr>
          <w:rStyle w:val="FootnoteReference"/>
        </w:rPr>
        <w:footnoteReference w:id="17"/>
      </w:r>
      <w:r>
        <w:t xml:space="preserve"> dataset</w:t>
      </w:r>
      <w:r w:rsidR="00592406">
        <w:t xml:space="preserve"> (a dataset from Zalando very similar to the MNIST one, only with clothing images instead of hand-written digits)</w:t>
      </w:r>
      <w:r w:rsidR="00970BEF">
        <w:t xml:space="preserve"> for illustrative purposes</w:t>
      </w:r>
      <w:r>
        <w:t>.</w:t>
      </w:r>
      <w:r w:rsidR="00311EAE">
        <w:t xml:space="preserve"> </w:t>
      </w:r>
      <w:r w:rsidR="00B3676A">
        <w:t xml:space="preserve">The dataset has, as the MNIST one, 60000 training images and 10000 test ones. </w:t>
      </w:r>
      <w:r w:rsidR="00311EAE">
        <w:t>In Table 25.2 you can see the summary of the results</w:t>
      </w:r>
      <w:r w:rsidR="00B3676A">
        <w:t xml:space="preserve"> of applying </w:t>
      </w:r>
      <w:proofErr w:type="spellStart"/>
      <w:r w:rsidR="00B3676A">
        <w:t>kNN</w:t>
      </w:r>
      <w:proofErr w:type="spellEnd"/>
      <w:r w:rsidR="00B3676A">
        <w:t xml:space="preserve"> to the testing portion of this dataset</w:t>
      </w:r>
      <w:r w:rsidR="00311EAE">
        <w:t>.</w:t>
      </w:r>
    </w:p>
    <w:p w14:paraId="690BCF55" w14:textId="77777777" w:rsidR="00C22F51" w:rsidRPr="006831CB" w:rsidRDefault="00C22F51" w:rsidP="00281EE1">
      <w:pPr>
        <w:pStyle w:val="BodyTextFirst"/>
      </w:pPr>
    </w:p>
    <w:tbl>
      <w:tblPr>
        <w:tblStyle w:val="TableGrid"/>
        <w:tblW w:w="0" w:type="auto"/>
        <w:tblLook w:val="04A0" w:firstRow="1" w:lastRow="0" w:firstColumn="1" w:lastColumn="0" w:noHBand="0" w:noVBand="1"/>
      </w:tblPr>
      <w:tblGrid>
        <w:gridCol w:w="2771"/>
        <w:gridCol w:w="2898"/>
        <w:gridCol w:w="2601"/>
      </w:tblGrid>
      <w:tr w:rsidR="00C22F51" w14:paraId="4576ADA0" w14:textId="77777777" w:rsidTr="00503225">
        <w:tc>
          <w:tcPr>
            <w:tcW w:w="2778" w:type="dxa"/>
          </w:tcPr>
          <w:p w14:paraId="003845CB" w14:textId="77777777" w:rsidR="00C22F51" w:rsidRDefault="00C22F51" w:rsidP="00503225">
            <w:pPr>
              <w:pStyle w:val="TableHead"/>
            </w:pPr>
            <w:r>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27C6D181" w:rsidR="00C22F51" w:rsidRPr="006831CB" w:rsidRDefault="00C22F51" w:rsidP="00503225">
            <w:pPr>
              <w:pStyle w:val="TableText"/>
            </w:pPr>
            <w:r w:rsidRPr="006831CB">
              <w:t xml:space="preserve">Original </w:t>
            </w:r>
            <w:r w:rsidR="00E31094">
              <w:t>data</w:t>
            </w:r>
            <m:oMath>
              <m:r>
                <w:rPr>
                  <w:rFonts w:ascii="Cambria Math" w:hAnsi="Cambria Math"/>
                </w:rPr>
                <m:t xml:space="preserve"> </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6F5774B8" w:rsidR="009A0862" w:rsidRDefault="00C22F51" w:rsidP="00C22F51">
      <w:pPr>
        <w:pStyle w:val="TableCaption"/>
      </w:pPr>
      <w:r>
        <w:t xml:space="preserve">Table 25.2: the </w:t>
      </w:r>
      <w:r w:rsidR="00340374">
        <w:t>difference</w:t>
      </w:r>
      <w:r>
        <w:t xml:space="preserve"> in accuracy and running time when applying the kNN algorithm to the original 784 features with a FFA with 8 neurons and with a FFA with 16 neurons for the Fashion MNIST dataset.</w:t>
      </w:r>
    </w:p>
    <w:p w14:paraId="68453D7D" w14:textId="06E93950" w:rsidR="006725DB" w:rsidRDefault="00C22F51" w:rsidP="00C22F51">
      <w:pPr>
        <w:pStyle w:val="BodyTextFirst"/>
      </w:pPr>
      <w:r>
        <w:t xml:space="preserve">It is </w:t>
      </w:r>
      <w:r w:rsidR="002A4E26">
        <w:t>exciting</w:t>
      </w:r>
      <w:r>
        <w:t xml:space="preserve"> to note that with an FFA with 16 neurons in the middle layer</w:t>
      </w:r>
      <w:r w:rsidR="00340374">
        <w:t>,</w:t>
      </w:r>
      <w:r>
        <w:t xml:space="preserve"> we reach an accuracy of 83.6% in just 3 sec. When applying a </w:t>
      </w:r>
      <w:proofErr w:type="spellStart"/>
      <w:r>
        <w:t>kNN</w:t>
      </w:r>
      <w:proofErr w:type="spellEnd"/>
      <w:r>
        <w:t xml:space="preserve"> algorithm to the original features (784)</w:t>
      </w:r>
      <w:r w:rsidR="00340374">
        <w:t>,</w:t>
      </w:r>
      <w:r>
        <w:t xml:space="preserve"> we </w:t>
      </w:r>
      <w:r w:rsidR="002A4E26">
        <w:t>get</w:t>
      </w:r>
      <w:r>
        <w:t xml:space="preserve"> an accuracy </w:t>
      </w:r>
      <w:r w:rsidR="002A4E26">
        <w:t>only</w:t>
      </w:r>
      <w:r>
        <w:t xml:space="preserve"> 1.8% higher but with a running time ca. 330 times longer</w:t>
      </w:r>
      <w:r w:rsidR="006725DB">
        <w:t>.</w:t>
      </w:r>
    </w:p>
    <w:p w14:paraId="0A2C3884" w14:textId="1FDB4946" w:rsidR="006725DB" w:rsidRDefault="006725DB" w:rsidP="006725DB">
      <w:pPr>
        <w:pStyle w:val="NoteTipCaution"/>
      </w:pPr>
      <w:r w:rsidRPr="006725DB">
        <w:rPr>
          <w:b/>
          <w:bCs/>
        </w:rPr>
        <w:lastRenderedPageBreak/>
        <w:t>Note</w:t>
      </w:r>
      <w:r>
        <w:t xml:space="preserve"> Using autoencoders and doing classification with the latent features is a very viable </w:t>
      </w:r>
      <w:r w:rsidR="009A36C4">
        <w:t>technique</w:t>
      </w:r>
      <w:r>
        <w:t xml:space="preserve"> to reduce the training time by several order of magnitude while incurring a minor drop in accuracy.</w:t>
      </w:r>
    </w:p>
    <w:p w14:paraId="72D54807" w14:textId="730F9932" w:rsidR="00BC1449" w:rsidRPr="00BC1449" w:rsidRDefault="00BC1449" w:rsidP="00BC1449">
      <w:pPr>
        <w:pStyle w:val="Heading3"/>
      </w:pPr>
      <w:r w:rsidRPr="00BC1449">
        <w:t xml:space="preserve">Curse of dimensionality </w:t>
      </w:r>
      <w:r w:rsidR="003D5BFF">
        <w:t xml:space="preserve">– a </w:t>
      </w:r>
      <w:r w:rsidR="00ED3FD6">
        <w:t>small</w:t>
      </w:r>
      <w:r w:rsidR="003D5BFF">
        <w:t xml:space="preserve"> detour</w:t>
      </w:r>
    </w:p>
    <w:p w14:paraId="44B21D40" w14:textId="286E51FF" w:rsidR="00597B44" w:rsidRDefault="005107BC" w:rsidP="00DC269F">
      <w:pPr>
        <w:pStyle w:val="BodyTextFirst"/>
      </w:pPr>
      <w:r>
        <w:t xml:space="preserve">Is there any other reason why we want to do dimensionality reduction before doing any classification? </w:t>
      </w:r>
      <w:r w:rsidR="00512AD1">
        <w:t xml:space="preserve">Reducing running time is one reason, but another important one plays a </w:t>
      </w:r>
      <w:r w:rsidR="002A4E26">
        <w:t>significant</w:t>
      </w:r>
      <w:r w:rsidR="00512AD1">
        <w:t xml:space="preserve"> role when the input dimension is very large, i.e., the</w:t>
      </w:r>
      <w:r>
        <w:t xml:space="preserve"> datasets that have a very high number of features</w:t>
      </w:r>
      <w:r w:rsidR="009A36C4">
        <w:t>: the curse of dimensionality</w:t>
      </w:r>
      <w:r>
        <w:t>. To understand why we need</w:t>
      </w:r>
      <w:r w:rsidR="00597B44">
        <w:t xml:space="preserve"> to make a quick detour in the problem of high dimensionality classification</w:t>
      </w:r>
      <w:r w:rsidR="00512AD1">
        <w:t xml:space="preserve"> and discuss the </w:t>
      </w:r>
      <w:r w:rsidR="00512AD1">
        <w:rPr>
          <w:i/>
          <w:iCs/>
        </w:rPr>
        <w:t>curse of dimensionality</w:t>
      </w:r>
      <w:r w:rsidR="00597B44">
        <w:t xml:space="preserve">. </w:t>
      </w:r>
      <w:r w:rsidR="00BF4741">
        <w:t>Let us</w:t>
      </w:r>
      <w:r w:rsidR="00597B44">
        <w:t xml:space="preserve"> consider the unit cube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rsidR="00597B44">
        <w:t xml:space="preserve"> with </w:t>
      </w:r>
      <m:oMath>
        <m:r>
          <w:rPr>
            <w:rFonts w:ascii="Cambria Math" w:hAnsi="Cambria Math"/>
          </w:rPr>
          <m:t>d</m:t>
        </m:r>
      </m:oMath>
      <w:r w:rsidR="00597B44">
        <w:t xml:space="preserve"> an integer</w:t>
      </w:r>
      <w:r w:rsidR="00897831">
        <w:t xml:space="preserve"> and </w:t>
      </w:r>
      <m:oMath>
        <m:r>
          <w:rPr>
            <w:rFonts w:ascii="Cambria Math" w:hAnsi="Cambria Math"/>
          </w:rPr>
          <m:t>m</m:t>
        </m:r>
      </m:oMath>
      <w:r w:rsidR="00897831">
        <w:t xml:space="preserve"> points in it distributed randomly</w:t>
      </w:r>
      <w:r w:rsidR="00597B44">
        <w:t xml:space="preserve">. How big </w:t>
      </w:r>
      <w:r w:rsidR="00897831">
        <w:t>should</w:t>
      </w:r>
      <w:r w:rsidR="00597B44">
        <w:t xml:space="preserve"> be the length </w:t>
      </w:r>
      <m:oMath>
        <m:r>
          <w:rPr>
            <w:rFonts w:ascii="Cambria Math" w:hAnsi="Cambria Math"/>
          </w:rPr>
          <m:t>l</m:t>
        </m:r>
      </m:oMath>
      <w:r w:rsidR="00597B44">
        <w:t xml:space="preserve"> of the smallest hyper-cube </w:t>
      </w:r>
      <w:r w:rsidR="00897831">
        <w:t>to</w:t>
      </w:r>
      <w:r w:rsidR="00597B44">
        <w:t xml:space="preserve"> contain </w:t>
      </w:r>
      <w:r w:rsidR="00897831">
        <w:t xml:space="preserve">at least </w:t>
      </w:r>
      <m:oMath>
        <m:r>
          <w:rPr>
            <w:rFonts w:ascii="Cambria Math" w:hAnsi="Cambria Math"/>
          </w:rPr>
          <m:t>1</m:t>
        </m:r>
      </m:oMath>
      <w:r w:rsidR="00597B44">
        <w:t xml:space="preserve"> point? We can easily calculate it as</w:t>
      </w:r>
    </w:p>
    <w:p w14:paraId="780F74F5" w14:textId="77777777" w:rsidR="008D1266" w:rsidRDefault="008D1266" w:rsidP="00DC269F">
      <w:pPr>
        <w:pStyle w:val="BodyTextFirst"/>
      </w:pPr>
    </w:p>
    <w:p w14:paraId="4993900E" w14:textId="3AD30A09" w:rsidR="00597B44" w:rsidRDefault="00EC7C41" w:rsidP="00DC269F">
      <w:pPr>
        <w:pStyle w:val="BodyTextFirst"/>
      </w:pPr>
      <m:oMathPara>
        <m:oMath>
          <m:sSup>
            <m:sSupPr>
              <m:ctrlPr>
                <w:rPr>
                  <w:rFonts w:ascii="Cambria Math" w:hAnsi="Cambria Math"/>
                  <w:i/>
                </w:rPr>
              </m:ctrlPr>
            </m:sSupPr>
            <m:e>
              <m:r>
                <w:rPr>
                  <w:rFonts w:ascii="Cambria Math" w:hAnsi="Cambria Math"/>
                </w:rPr>
                <m:t>l</m:t>
              </m:r>
            </m:e>
            <m:sup>
              <m:r>
                <w:rPr>
                  <w:rFonts w:ascii="Cambria Math" w:hAnsi="Cambria Math"/>
                </w:rPr>
                <m:t>d</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sup>
              <m:r>
                <w:rPr>
                  <w:rFonts w:ascii="Cambria Math" w:hAnsi="Cambria Math"/>
                </w:rPr>
                <m:t>1/d</m:t>
              </m:r>
            </m:sup>
          </m:sSup>
        </m:oMath>
      </m:oMathPara>
    </w:p>
    <w:p w14:paraId="68215830" w14:textId="34CF3F3E" w:rsidR="00597B44" w:rsidRDefault="00597B44" w:rsidP="00DC269F">
      <w:pPr>
        <w:pStyle w:val="BodyTextFirst"/>
      </w:pPr>
      <w:r>
        <w:t xml:space="preserve"> </w:t>
      </w:r>
    </w:p>
    <w:p w14:paraId="76100AF7" w14:textId="1F7E1615" w:rsidR="00597B44" w:rsidRDefault="00597B44" w:rsidP="00DC269F">
      <w:pPr>
        <w:pStyle w:val="BodyTextFirst"/>
      </w:pPr>
    </w:p>
    <w:p w14:paraId="4321F93C" w14:textId="2DB642AE" w:rsidR="008D1266" w:rsidRDefault="008D1266" w:rsidP="00DC269F">
      <w:pPr>
        <w:pStyle w:val="BodyTextFirst"/>
      </w:pPr>
      <w:r>
        <w:t xml:space="preserve">We can easily calculate this value </w:t>
      </w:r>
      <w:r w:rsidR="00897831">
        <w:t xml:space="preserve">of </w:t>
      </w:r>
      <m:oMath>
        <m:r>
          <w:rPr>
            <w:rFonts w:ascii="Cambria Math" w:hAnsi="Cambria Math"/>
          </w:rPr>
          <m:t>l</m:t>
        </m:r>
      </m:oMath>
      <w:r w:rsidR="00897831">
        <w:t xml:space="preserve"> </w:t>
      </w:r>
      <w:r>
        <w:t>for various</w:t>
      </w:r>
      <w:r w:rsidR="00897831">
        <w:t xml:space="preserve"> values of</w:t>
      </w:r>
      <w:r>
        <w:t xml:space="preserve"> </w:t>
      </w:r>
      <m:oMath>
        <m:r>
          <w:rPr>
            <w:rFonts w:ascii="Cambria Math" w:hAnsi="Cambria Math"/>
          </w:rPr>
          <m:t>d</m:t>
        </m:r>
      </m:oMath>
      <w:r>
        <w:t xml:space="preserve">. </w:t>
      </w:r>
      <w:r w:rsidR="00BF4741">
        <w:t>Let us</w:t>
      </w:r>
      <w:r>
        <w:t xml:space="preserve"> suppose that we consider </w:t>
      </w:r>
      <m:oMath>
        <m:r>
          <w:rPr>
            <w:rFonts w:ascii="Cambria Math" w:hAnsi="Cambria Math"/>
          </w:rPr>
          <m:t>m=1000</m:t>
        </m:r>
      </m:oMath>
      <w:r w:rsidR="004F6EDB">
        <w:t xml:space="preserve"> and summarize the results in Table 25.3.</w:t>
      </w:r>
    </w:p>
    <w:p w14:paraId="507426C8" w14:textId="77777777" w:rsidR="00727871" w:rsidRDefault="00727871" w:rsidP="00DC269F">
      <w:pPr>
        <w:pStyle w:val="BodyTextFirst"/>
      </w:pPr>
    </w:p>
    <w:tbl>
      <w:tblPr>
        <w:tblStyle w:val="TableGrid"/>
        <w:tblW w:w="0" w:type="auto"/>
        <w:tblInd w:w="1990" w:type="dxa"/>
        <w:tblLook w:val="04A0" w:firstRow="1" w:lastRow="0" w:firstColumn="1" w:lastColumn="0" w:noHBand="0" w:noVBand="1"/>
      </w:tblPr>
      <w:tblGrid>
        <w:gridCol w:w="2156"/>
        <w:gridCol w:w="1529"/>
      </w:tblGrid>
      <w:tr w:rsidR="00727871" w14:paraId="7130A539" w14:textId="77777777" w:rsidTr="00727871">
        <w:tc>
          <w:tcPr>
            <w:tcW w:w="2156" w:type="dxa"/>
          </w:tcPr>
          <w:p w14:paraId="6B7547E6" w14:textId="4666DBF8" w:rsidR="00727871" w:rsidRDefault="00727871" w:rsidP="00727871">
            <w:pPr>
              <w:pStyle w:val="TableHead"/>
              <w:jc w:val="center"/>
            </w:pPr>
            <w:r>
              <w:t>d</w:t>
            </w:r>
          </w:p>
        </w:tc>
        <w:tc>
          <w:tcPr>
            <w:tcW w:w="1529" w:type="dxa"/>
          </w:tcPr>
          <w:p w14:paraId="0D542C35" w14:textId="73119F25" w:rsidR="00727871" w:rsidRDefault="00727871" w:rsidP="00727871">
            <w:pPr>
              <w:pStyle w:val="TableHead"/>
              <w:jc w:val="center"/>
            </w:pPr>
            <w:r>
              <w:t>l</w:t>
            </w:r>
          </w:p>
        </w:tc>
      </w:tr>
      <w:tr w:rsidR="00727871" w14:paraId="0DBC033D" w14:textId="77777777" w:rsidTr="00727871">
        <w:tc>
          <w:tcPr>
            <w:tcW w:w="2156" w:type="dxa"/>
          </w:tcPr>
          <w:p w14:paraId="723F6FD8" w14:textId="2D145CD0" w:rsidR="00727871" w:rsidRDefault="00727871" w:rsidP="00727871">
            <w:pPr>
              <w:pStyle w:val="BodyTextFirst"/>
              <w:jc w:val="center"/>
            </w:pPr>
            <w:r>
              <w:t>2</w:t>
            </w:r>
          </w:p>
        </w:tc>
        <w:tc>
          <w:tcPr>
            <w:tcW w:w="1529" w:type="dxa"/>
          </w:tcPr>
          <w:p w14:paraId="06B2A04B" w14:textId="32DD15AA" w:rsidR="00727871" w:rsidRDefault="00727871" w:rsidP="00727871">
            <w:pPr>
              <w:pStyle w:val="BodyTextFirst"/>
              <w:jc w:val="center"/>
            </w:pPr>
            <w:r>
              <w:t>0.003</w:t>
            </w:r>
          </w:p>
        </w:tc>
      </w:tr>
      <w:tr w:rsidR="00727871" w14:paraId="2ABCB2B8" w14:textId="77777777" w:rsidTr="00727871">
        <w:tc>
          <w:tcPr>
            <w:tcW w:w="2156" w:type="dxa"/>
          </w:tcPr>
          <w:p w14:paraId="00D4F229" w14:textId="54E43375" w:rsidR="00727871" w:rsidRDefault="00727871" w:rsidP="00727871">
            <w:pPr>
              <w:pStyle w:val="BodyTextFirst"/>
              <w:jc w:val="center"/>
            </w:pPr>
            <w:r>
              <w:t>10</w:t>
            </w:r>
          </w:p>
        </w:tc>
        <w:tc>
          <w:tcPr>
            <w:tcW w:w="1529" w:type="dxa"/>
          </w:tcPr>
          <w:p w14:paraId="045ACED0" w14:textId="5EC10810" w:rsidR="00727871" w:rsidRDefault="00727871" w:rsidP="00727871">
            <w:pPr>
              <w:pStyle w:val="BodyTextFirst"/>
              <w:jc w:val="center"/>
            </w:pPr>
            <w:r>
              <w:t>0.50</w:t>
            </w:r>
          </w:p>
        </w:tc>
      </w:tr>
      <w:tr w:rsidR="00727871" w14:paraId="13760869" w14:textId="77777777" w:rsidTr="00727871">
        <w:tc>
          <w:tcPr>
            <w:tcW w:w="2156" w:type="dxa"/>
          </w:tcPr>
          <w:p w14:paraId="531FBD70" w14:textId="64A16650" w:rsidR="00727871" w:rsidRDefault="00727871" w:rsidP="00727871">
            <w:pPr>
              <w:pStyle w:val="BodyTextFirst"/>
              <w:jc w:val="center"/>
            </w:pPr>
            <w:r>
              <w:t>100</w:t>
            </w:r>
          </w:p>
        </w:tc>
        <w:tc>
          <w:tcPr>
            <w:tcW w:w="1529" w:type="dxa"/>
          </w:tcPr>
          <w:p w14:paraId="03B35FFC" w14:textId="5340F004" w:rsidR="00727871" w:rsidRDefault="00727871" w:rsidP="00727871">
            <w:pPr>
              <w:pStyle w:val="BodyTextFirst"/>
              <w:jc w:val="center"/>
            </w:pPr>
            <w:r>
              <w:t>0.93</w:t>
            </w:r>
          </w:p>
        </w:tc>
      </w:tr>
      <w:tr w:rsidR="00727871" w14:paraId="2459CBE2" w14:textId="77777777" w:rsidTr="00727871">
        <w:tc>
          <w:tcPr>
            <w:tcW w:w="2156" w:type="dxa"/>
          </w:tcPr>
          <w:p w14:paraId="3727EFD1" w14:textId="0B71DB07" w:rsidR="00727871" w:rsidRDefault="00727871" w:rsidP="00727871">
            <w:pPr>
              <w:pStyle w:val="BodyTextFirst"/>
              <w:jc w:val="center"/>
            </w:pPr>
            <w:r>
              <w:t>1000</w:t>
            </w:r>
          </w:p>
        </w:tc>
        <w:tc>
          <w:tcPr>
            <w:tcW w:w="1529" w:type="dxa"/>
          </w:tcPr>
          <w:p w14:paraId="12280523" w14:textId="5884C988" w:rsidR="00727871" w:rsidRDefault="00727871" w:rsidP="00727871">
            <w:pPr>
              <w:pStyle w:val="BodyTextFirst"/>
              <w:jc w:val="center"/>
            </w:pPr>
            <w:r>
              <w:t>0.99</w:t>
            </w:r>
          </w:p>
        </w:tc>
      </w:tr>
    </w:tbl>
    <w:p w14:paraId="24192416" w14:textId="6694DAAC" w:rsidR="008D1266" w:rsidRDefault="008D1266" w:rsidP="00DC269F">
      <w:pPr>
        <w:pStyle w:val="BodyTextFirst"/>
      </w:pPr>
    </w:p>
    <w:p w14:paraId="7795DDA2" w14:textId="37358B8F" w:rsidR="0068357E" w:rsidRDefault="0068357E" w:rsidP="0068357E">
      <w:pPr>
        <w:pStyle w:val="TableCaption"/>
      </w:pPr>
      <w:r>
        <w:t>Table 25.</w:t>
      </w:r>
      <w:r w:rsidR="004F6EDB">
        <w:t>3</w:t>
      </w:r>
      <w:r>
        <w:t xml:space="preserve">: Length </w:t>
      </w:r>
      <m:oMath>
        <m:r>
          <w:rPr>
            <w:rFonts w:ascii="Cambria Math" w:hAnsi="Cambria Math"/>
          </w:rPr>
          <m:t>l</m:t>
        </m:r>
      </m:oMath>
      <w:r>
        <w:t xml:space="preserve"> of the smallest hyper-cube to contain at least </w:t>
      </w:r>
      <m:oMath>
        <m:r>
          <w:rPr>
            <w:rFonts w:ascii="Cambria Math" w:hAnsi="Cambria Math"/>
          </w:rPr>
          <m:t>1</m:t>
        </m:r>
      </m:oMath>
      <w:r>
        <w:t xml:space="preserve"> point from a population of randomly distributed </w:t>
      </w:r>
      <m:oMath>
        <m:r>
          <w:rPr>
            <w:rFonts w:ascii="Cambria Math" w:hAnsi="Cambria Math"/>
          </w:rPr>
          <m:t>m</m:t>
        </m:r>
      </m:oMath>
      <w:r>
        <w:t xml:space="preserve"> points.</w:t>
      </w:r>
    </w:p>
    <w:p w14:paraId="1C49DC12" w14:textId="77777777" w:rsidR="0068357E" w:rsidRDefault="0068357E" w:rsidP="00DC269F">
      <w:pPr>
        <w:pStyle w:val="BodyTextFirst"/>
      </w:pPr>
    </w:p>
    <w:p w14:paraId="171B644F" w14:textId="6C383D4E" w:rsidR="00727871" w:rsidRDefault="00BF4741" w:rsidP="00DC269F">
      <w:pPr>
        <w:pStyle w:val="BodyTextFirst"/>
      </w:pPr>
      <w:r>
        <w:t>Furthermore,</w:t>
      </w:r>
      <w:r w:rsidR="00727871">
        <w:t xml:space="preserve"> as you can see the data becomes so sparse in high dimensions that you need to consider the entire hyper cube to capture one single observation. When the data becomes so sparse the number of observations you will need to train an algorithm properly becomes much bigger than the size of existing datasets. </w:t>
      </w:r>
    </w:p>
    <w:p w14:paraId="77E4A098" w14:textId="185FAF06" w:rsidR="005F2F88" w:rsidRDefault="005F2F88" w:rsidP="00DC269F">
      <w:pPr>
        <w:pStyle w:val="BodyTextFirst"/>
      </w:pPr>
      <w:r>
        <w:t xml:space="preserve">We could look at this </w:t>
      </w:r>
      <w:r w:rsidR="00A81FAA">
        <w:t>differently</w:t>
      </w:r>
      <w:r>
        <w:t xml:space="preserve">. </w:t>
      </w:r>
      <w:r w:rsidR="00BF4741">
        <w:t>Let us</w:t>
      </w:r>
      <w:r w:rsidRPr="005F2F88">
        <w:t xml:space="preserve"> consider now a small hypercube of </w:t>
      </w:r>
      <w:r>
        <w:t xml:space="preserve">side </w:t>
      </w:r>
      <m:oMath>
        <m:r>
          <w:rPr>
            <w:rFonts w:ascii="Cambria Math" w:hAnsi="Cambria Math"/>
          </w:rPr>
          <m:t>l=1/10</m:t>
        </m:r>
      </m:oMath>
      <w:r>
        <w:t>. How many observations we will find on average in this small portion of the hypercube? This is easy to calculate and is given by</w:t>
      </w:r>
    </w:p>
    <w:p w14:paraId="0023506A" w14:textId="65D0981F" w:rsidR="005F2F88" w:rsidRDefault="005F2F88" w:rsidP="00DC269F">
      <w:pPr>
        <w:pStyle w:val="BodyTextFirst"/>
      </w:pPr>
    </w:p>
    <w:p w14:paraId="0E68BE26" w14:textId="2369DABD" w:rsidR="005F2F88" w:rsidRPr="005F2F88" w:rsidRDefault="00EC7C41" w:rsidP="00DC269F">
      <w:pPr>
        <w:pStyle w:val="BodyTextFirst"/>
      </w:pPr>
      <m:oMathPara>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10</m:t>
                  </m:r>
                </m:e>
                <m:sup>
                  <m:r>
                    <w:rPr>
                      <w:rFonts w:ascii="Cambria Math" w:hAnsi="Cambria Math"/>
                    </w:rPr>
                    <m:t>d</m:t>
                  </m:r>
                </m:sup>
              </m:sSup>
            </m:den>
          </m:f>
        </m:oMath>
      </m:oMathPara>
    </w:p>
    <w:p w14:paraId="2EF949E5" w14:textId="2C94A9BD" w:rsidR="005F2F88" w:rsidRDefault="005F2F88" w:rsidP="00DC269F">
      <w:pPr>
        <w:pStyle w:val="BodyTextFirst"/>
      </w:pPr>
    </w:p>
    <w:p w14:paraId="5E407F71" w14:textId="73F2EF7C" w:rsidR="005F2F88" w:rsidRDefault="005F2F88" w:rsidP="00DC269F">
      <w:pPr>
        <w:pStyle w:val="BodyTextFirst"/>
      </w:pPr>
      <w:r>
        <w:lastRenderedPageBreak/>
        <w:t xml:space="preserve">You can see that this number is very small for high values of </w:t>
      </w:r>
      <m:oMath>
        <m:r>
          <w:rPr>
            <w:rFonts w:ascii="Cambria Math" w:hAnsi="Cambria Math"/>
          </w:rPr>
          <m:t>d</m:t>
        </m:r>
      </m:oMath>
      <w:r>
        <w:t xml:space="preserve">. For example, if we consider </w:t>
      </w:r>
      <m:oMath>
        <m:r>
          <w:rPr>
            <w:rFonts w:ascii="Cambria Math" w:hAnsi="Cambria Math"/>
          </w:rPr>
          <m:t>d=100</m:t>
        </m:r>
      </m:oMath>
      <w:r>
        <w:t xml:space="preserve"> is easy to see that we would need more observations than atoms in the universe</w:t>
      </w:r>
      <w:r>
        <w:rPr>
          <w:rStyle w:val="FootnoteReference"/>
        </w:rPr>
        <w:footnoteReference w:id="18"/>
      </w:r>
      <w:r>
        <w:t xml:space="preserve"> to find at least one observation in that small portion of the hypercube.</w:t>
      </w:r>
    </w:p>
    <w:p w14:paraId="40289AB9" w14:textId="77777777" w:rsidR="005F2F88" w:rsidRPr="005F2F88" w:rsidRDefault="005F2F88" w:rsidP="00DC269F">
      <w:pPr>
        <w:pStyle w:val="BodyTextFirst"/>
      </w:pPr>
    </w:p>
    <w:p w14:paraId="429B7B7F" w14:textId="5A03BE4A" w:rsidR="009A0862" w:rsidRPr="009A0862" w:rsidRDefault="00725938" w:rsidP="00725938">
      <w:pPr>
        <w:pStyle w:val="NoteTipCaution"/>
      </w:pPr>
      <w:r>
        <w:rPr>
          <w:b/>
          <w:bCs/>
        </w:rPr>
        <w:t xml:space="preserve">Note </w:t>
      </w:r>
      <w:r>
        <w:t>D</w:t>
      </w:r>
      <w:r w:rsidR="00727871">
        <w:t xml:space="preserve">oing dimensionality reduction </w:t>
      </w:r>
      <w:r>
        <w:t>is</w:t>
      </w:r>
      <w:r w:rsidR="00727871">
        <w:t xml:space="preserve"> </w:t>
      </w:r>
      <w:r w:rsidR="00A81FAA">
        <w:t xml:space="preserve">a </w:t>
      </w:r>
      <w:r w:rsidR="007A7B4E">
        <w:t>very viable method</w:t>
      </w:r>
      <w:r w:rsidR="00727871">
        <w:t xml:space="preserve"> </w:t>
      </w:r>
      <w:r w:rsidR="00A81FAA">
        <w:t>for reducing</w:t>
      </w:r>
      <w:r>
        <w:t xml:space="preserve"> </w:t>
      </w:r>
      <w:r w:rsidR="007A7B4E">
        <w:t xml:space="preserve">dramatically </w:t>
      </w:r>
      <w:r>
        <w:t xml:space="preserve">running time </w:t>
      </w:r>
      <w:r w:rsidR="007A7B4E">
        <w:t>while incurring in a</w:t>
      </w:r>
      <w:r w:rsidR="00A81FAA">
        <w:t>n only</w:t>
      </w:r>
      <w:r w:rsidR="007A7B4E">
        <w:t xml:space="preserve"> small drop in accuracy. I</w:t>
      </w:r>
      <w:r>
        <w:t xml:space="preserve">n high dimensionality datasets </w:t>
      </w:r>
      <w:r w:rsidR="007A7B4E">
        <w:t>this becomes fundamental due</w:t>
      </w:r>
      <w:r>
        <w:t xml:space="preserve"> to the curse of dimensionality.</w:t>
      </w:r>
    </w:p>
    <w:p w14:paraId="4DBDD996" w14:textId="30931293" w:rsidR="007A2C01" w:rsidRPr="007A2C01" w:rsidRDefault="007A2C01" w:rsidP="007A2C01">
      <w:pPr>
        <w:pStyle w:val="Heading2"/>
      </w:pPr>
      <w:r w:rsidRPr="007A2C01">
        <w:t>Anomaly Detection</w:t>
      </w:r>
    </w:p>
    <w:p w14:paraId="153C68EC" w14:textId="17F2D190" w:rsidR="007A2C01" w:rsidRDefault="00B37BA4" w:rsidP="009A0862">
      <w:pPr>
        <w:pStyle w:val="BodyTextFirst"/>
      </w:pPr>
      <w:r>
        <w:t xml:space="preserve">Autoencoders are often used to perform anomaly detection on the most different datasets. </w:t>
      </w:r>
      <w:r w:rsidR="00B2248E">
        <w:t>The best way to understand how anomaly detection works with autoencoder</w:t>
      </w:r>
      <w:r w:rsidR="004273F1">
        <w:t>s</w:t>
      </w:r>
      <w:r w:rsidR="00B2248E">
        <w:t xml:space="preserve"> is to </w:t>
      </w:r>
      <w:r w:rsidR="004273F1">
        <w:t xml:space="preserve">look at it with </w:t>
      </w:r>
      <w:r w:rsidR="002E2362">
        <w:t xml:space="preserve">a </w:t>
      </w:r>
      <w:r w:rsidR="004273F1">
        <w:t xml:space="preserve">practical </w:t>
      </w:r>
      <w:r w:rsidR="002E2362">
        <w:t>example</w:t>
      </w:r>
      <w:r w:rsidR="00B2248E">
        <w:t xml:space="preserve">. </w:t>
      </w:r>
      <w:r w:rsidR="00BF4741">
        <w:t>Let us</w:t>
      </w:r>
      <w:r w:rsidR="00B2248E">
        <w:t xml:space="preserve"> consider an autoencoder with only three layers with 784 neurons in the first, 64 in the latent feature generation layer, and again 784 neurons in the output layers. We </w:t>
      </w:r>
      <w:r w:rsidR="00355766">
        <w:t>will</w:t>
      </w:r>
      <w:r w:rsidR="00B2248E">
        <w:t xml:space="preserve"> train it with the MNIST dataset and in particular with the 60000 training portion of it as we have done in the previous sections of the chapter. Now </w:t>
      </w:r>
      <w:r w:rsidR="00BF4741">
        <w:t>let us</w:t>
      </w:r>
      <w:r w:rsidR="00B2248E">
        <w:t xml:space="preserve"> consider the Fashion MNIST dataset. </w:t>
      </w:r>
      <w:r w:rsidR="00BF4741">
        <w:t>Let us</w:t>
      </w:r>
      <w:r w:rsidR="00B2248E">
        <w:t xml:space="preserve"> choose an image of a shoe (see Figure 25.</w:t>
      </w:r>
      <w:r w:rsidR="004F6EDB">
        <w:t>9</w:t>
      </w:r>
      <w:r w:rsidR="00B2248E">
        <w:t>)</w:t>
      </w:r>
      <w:r w:rsidR="00355766">
        <w:t xml:space="preserve"> from this dataset</w:t>
      </w:r>
    </w:p>
    <w:p w14:paraId="78F01EFE" w14:textId="15D9A28E" w:rsidR="00B2248E" w:rsidRDefault="00B2248E" w:rsidP="009A0862">
      <w:pPr>
        <w:pStyle w:val="BodyTextFirst"/>
      </w:pPr>
    </w:p>
    <w:p w14:paraId="593DE4A5" w14:textId="35481372" w:rsidR="00B2248E" w:rsidRDefault="00B2248E" w:rsidP="00355766">
      <w:pPr>
        <w:pStyle w:val="Figure"/>
      </w:pPr>
      <w:r>
        <w:rPr>
          <w:noProof/>
          <w:lang w:val="en-GB" w:eastAsia="zh-CN"/>
        </w:rPr>
        <w:drawing>
          <wp:inline distT="0" distB="0" distL="0" distR="0" wp14:anchorId="1808516F" wp14:editId="0067479A">
            <wp:extent cx="2370406" cy="2360189"/>
            <wp:effectExtent l="0" t="0" r="5080" b="254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87655" cy="2377364"/>
                    </a:xfrm>
                    <a:prstGeom prst="rect">
                      <a:avLst/>
                    </a:prstGeom>
                  </pic:spPr>
                </pic:pic>
              </a:graphicData>
            </a:graphic>
          </wp:inline>
        </w:drawing>
      </w:r>
    </w:p>
    <w:p w14:paraId="291EC71F" w14:textId="59DFB4FB" w:rsidR="00355766" w:rsidRDefault="00355766" w:rsidP="00355766">
      <w:pPr>
        <w:pStyle w:val="FigureCaption"/>
      </w:pPr>
      <w:r>
        <w:t>Figure 25.</w:t>
      </w:r>
      <w:r w:rsidR="004F6EDB">
        <w:t>9</w:t>
      </w:r>
      <w:r>
        <w:t>: one random image from the Zaland</w:t>
      </w:r>
      <w:r w:rsidR="00ED3FD6">
        <w:t>o</w:t>
      </w:r>
      <w:r>
        <w:t xml:space="preserve"> MNIST dataset.</w:t>
      </w:r>
    </w:p>
    <w:p w14:paraId="032AB447" w14:textId="0DBBA068" w:rsidR="00355766" w:rsidRDefault="00355766" w:rsidP="00355766">
      <w:pPr>
        <w:pStyle w:val="BodyTextFirst"/>
      </w:pPr>
      <w:r>
        <w:t xml:space="preserve">and add it to the testing portion of the MNIST dataset. The original testing portion of MNIST has 10000 images. With the shoe we will have a 10001 images dataset. </w:t>
      </w:r>
      <w:r w:rsidR="0092062E">
        <w:t>How c</w:t>
      </w:r>
      <w:r>
        <w:t xml:space="preserve">an we use an autoencoder to find the shoe automatically in those 10001 images? </w:t>
      </w:r>
      <w:r w:rsidR="0092062E">
        <w:t>Note that t</w:t>
      </w:r>
      <w:r>
        <w:t xml:space="preserve">he shoe is an </w:t>
      </w:r>
      <w:r w:rsidR="00E31094">
        <w:t>"</w:t>
      </w:r>
      <w:r w:rsidR="00BA29CF">
        <w:t>outlier</w:t>
      </w:r>
      <w:r w:rsidR="00E31094">
        <w:t>"</w:t>
      </w:r>
      <w:r w:rsidR="00BA29CF">
        <w:t xml:space="preserve">, an </w:t>
      </w:r>
      <w:r w:rsidR="00E31094">
        <w:t>"</w:t>
      </w:r>
      <w:r w:rsidR="00BA29CF">
        <w:t>anomaly</w:t>
      </w:r>
      <w:r w:rsidR="00E31094">
        <w:t>"</w:t>
      </w:r>
      <w:r>
        <w:t xml:space="preserve"> since </w:t>
      </w:r>
      <w:r w:rsidR="00103648">
        <w:t xml:space="preserve">it </w:t>
      </w:r>
      <w:r>
        <w:t xml:space="preserve">is </w:t>
      </w:r>
      <w:r w:rsidR="002A4E26">
        <w:t>an entirely</w:t>
      </w:r>
      <w:r>
        <w:t xml:space="preserve"> different </w:t>
      </w:r>
      <w:r w:rsidR="00103648">
        <w:t>image class</w:t>
      </w:r>
      <w:r>
        <w:t xml:space="preserve"> than hand-written digits.</w:t>
      </w:r>
      <w:r w:rsidR="0092062E">
        <w:t xml:space="preserve"> To </w:t>
      </w:r>
      <w:r w:rsidR="0092062E">
        <w:lastRenderedPageBreak/>
        <w:t>do that we will take the autoencoder we trained with the 60000 MNIST images and with it we will calculate the reconstruction error for the 10001 test images.</w:t>
      </w:r>
    </w:p>
    <w:p w14:paraId="643B0E69" w14:textId="48A4AF6E" w:rsidR="00B01AF1" w:rsidRDefault="00B01AF1" w:rsidP="00355766">
      <w:pPr>
        <w:pStyle w:val="BodyTextFirst"/>
      </w:pPr>
    </w:p>
    <w:p w14:paraId="61C24392" w14:textId="595E52E8" w:rsidR="007A11DF" w:rsidRDefault="00B01AF1" w:rsidP="004F6EDB">
      <w:pPr>
        <w:pStyle w:val="BodyTextCont"/>
      </w:pPr>
      <w:r>
        <w:t>The main idea is that since the autoencoder has only seen hand-written digits images, it will not be able to reconstruct the shoe image</w:t>
      </w:r>
      <w:r w:rsidR="00103648">
        <w:t xml:space="preserve">. </w:t>
      </w:r>
      <w:proofErr w:type="gramStart"/>
      <w:r w:rsidR="00103648">
        <w:t>Therefore</w:t>
      </w:r>
      <w:proofErr w:type="gramEnd"/>
      <w:r>
        <w:t xml:space="preserve"> we expect this image to have the biggest reconstruction error. We can check if that is the case by taking the top </w:t>
      </w:r>
      <w:r w:rsidR="004F6EDB">
        <w:t>2</w:t>
      </w:r>
      <w:r>
        <w:t xml:space="preserve"> reconstruction errors.</w:t>
      </w:r>
      <w:r w:rsidR="007A11DF">
        <w:t xml:space="preserve"> </w:t>
      </w:r>
      <w:r w:rsidR="000F58CE">
        <w:t xml:space="preserve">For this </w:t>
      </w:r>
      <w:r w:rsidR="00013EFB">
        <w:t>example,</w:t>
      </w:r>
      <w:r w:rsidR="000F58CE">
        <w:t xml:space="preserve"> w</w:t>
      </w:r>
      <w:r w:rsidR="007A11DF">
        <w:t xml:space="preserve">e </w:t>
      </w:r>
      <w:r w:rsidR="000F58CE">
        <w:t>have</w:t>
      </w:r>
      <w:r w:rsidR="007A11DF">
        <w:t xml:space="preserve"> </w:t>
      </w:r>
      <w:r w:rsidR="004F6EDB">
        <w:t>use</w:t>
      </w:r>
      <w:r w:rsidR="000F58CE">
        <w:t>d</w:t>
      </w:r>
      <w:r w:rsidR="004F6EDB">
        <w:t xml:space="preserve"> </w:t>
      </w:r>
      <w:r w:rsidR="007A11DF">
        <w:t>the MSE for the reconstruction error</w:t>
      </w:r>
      <w:r w:rsidR="002012BB">
        <w:t>.</w:t>
      </w:r>
      <w:r w:rsidR="009B523A">
        <w:t xml:space="preserve"> You can check the </w:t>
      </w:r>
      <w:r w:rsidR="00AC590C">
        <w:t>code of this example</w:t>
      </w:r>
      <w:r w:rsidR="009B523A">
        <w:t xml:space="preserve"> at </w:t>
      </w:r>
      <w:hyperlink r:id="rId19" w:history="1">
        <w:r w:rsidR="009B523A" w:rsidRPr="00633FED">
          <w:rPr>
            <w:rStyle w:val="Hyperlink"/>
          </w:rPr>
          <w:t>https://adl.toelt.ai</w:t>
        </w:r>
      </w:hyperlink>
      <w:r w:rsidR="00AC590C">
        <w:t>.</w:t>
      </w:r>
      <w:r w:rsidR="009B523A">
        <w:t xml:space="preserve"> </w:t>
      </w:r>
      <w:r w:rsidR="00AC590C">
        <w:t>Th</w:t>
      </w:r>
      <w:r w:rsidR="009B523A">
        <w:t xml:space="preserve">e shoe has the highest reconstruction error: </w:t>
      </w:r>
      <w:r w:rsidR="009B523A" w:rsidRPr="009B523A">
        <w:t>0.062</w:t>
      </w:r>
      <w:r w:rsidR="009B523A">
        <w:t xml:space="preserve">. </w:t>
      </w:r>
      <w:r w:rsidR="00103648">
        <w:t>The</w:t>
      </w:r>
      <w:r w:rsidR="009B523A">
        <w:t xml:space="preserve"> autoencoder is not able to reconstruct the image as it can be seen from Figure 25.</w:t>
      </w:r>
      <w:r w:rsidR="004F6EDB">
        <w:t>10</w:t>
      </w:r>
      <w:r w:rsidR="00AC590C">
        <w:t>.</w:t>
      </w:r>
    </w:p>
    <w:p w14:paraId="1B508E8D" w14:textId="35DF43E5" w:rsidR="00C617E5" w:rsidRDefault="00C617E5" w:rsidP="00C617E5">
      <w:pPr>
        <w:pStyle w:val="Figure"/>
      </w:pPr>
      <w:r>
        <w:rPr>
          <w:noProof/>
          <w:lang w:val="en-GB" w:eastAsia="zh-CN"/>
        </w:rPr>
        <w:drawing>
          <wp:inline distT="0" distB="0" distL="0" distR="0" wp14:anchorId="20474C2F" wp14:editId="16EDA4FD">
            <wp:extent cx="5257800" cy="25285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2528570"/>
                    </a:xfrm>
                    <a:prstGeom prst="rect">
                      <a:avLst/>
                    </a:prstGeom>
                  </pic:spPr>
                </pic:pic>
              </a:graphicData>
            </a:graphic>
          </wp:inline>
        </w:drawing>
      </w:r>
    </w:p>
    <w:p w14:paraId="513C74B1" w14:textId="555EB23E" w:rsidR="00C617E5" w:rsidRDefault="00C617E5" w:rsidP="00C617E5">
      <w:pPr>
        <w:pStyle w:val="FigureCaption"/>
      </w:pPr>
      <w:r w:rsidRPr="00C617E5">
        <w:t>Figure 25.</w:t>
      </w:r>
      <w:r w:rsidR="004F6EDB">
        <w:t>10</w:t>
      </w:r>
      <w:r w:rsidRPr="00C617E5">
        <w:t xml:space="preserve">: the shoe and the </w:t>
      </w:r>
      <w:r w:rsidR="00E31094">
        <w:t>autoencoder's</w:t>
      </w:r>
      <w:r w:rsidR="00103648">
        <w:t xml:space="preserve"> reconstruction</w:t>
      </w:r>
      <w:r w:rsidRPr="00C617E5">
        <w:t xml:space="preserve"> trained on the 60000 </w:t>
      </w:r>
      <w:r>
        <w:t>hand-written images of the MNIST dataset.</w:t>
      </w:r>
      <w:r w:rsidR="00E64A2A">
        <w:t xml:space="preserve"> This image has the biggest RE in the entire 10001 test dataset we built with a value of 0.062.</w:t>
      </w:r>
    </w:p>
    <w:p w14:paraId="5300D587" w14:textId="34F2A7CC" w:rsidR="00E64A2A" w:rsidRDefault="00E64A2A" w:rsidP="00C617E5">
      <w:pPr>
        <w:pStyle w:val="BodyTextFirst"/>
      </w:pPr>
      <w:r>
        <w:t xml:space="preserve">The second biggest RE is </w:t>
      </w:r>
      <w:r w:rsidR="004F6EDB">
        <w:t xml:space="preserve">slightly less than </w:t>
      </w:r>
      <w:r>
        <w:t>one third of that of the shoe: 0.022, indicating that the autoencoder is doing quite a good job in understand</w:t>
      </w:r>
      <w:r w:rsidR="004F6EDB">
        <w:t>ing</w:t>
      </w:r>
      <w:r>
        <w:t xml:space="preserve"> how to reconstruct hand-written digits. You can see the image with the second biggest RE in Figure 25.1</w:t>
      </w:r>
      <w:r w:rsidR="004F6EDB">
        <w:t>1</w:t>
      </w:r>
      <w:r>
        <w:t xml:space="preserve">. </w:t>
      </w:r>
      <w:r w:rsidR="00103648">
        <w:t>This</w:t>
      </w:r>
      <w:r>
        <w:t xml:space="preserve"> image could </w:t>
      </w:r>
      <w:r w:rsidR="00103648">
        <w:t xml:space="preserve">also </w:t>
      </w:r>
      <w:r>
        <w:t xml:space="preserve">be classified as an outlier, as is not completely clear if </w:t>
      </w:r>
      <w:r w:rsidR="00103648">
        <w:t xml:space="preserve">it </w:t>
      </w:r>
      <w:r>
        <w:t xml:space="preserve">is a 4 or an incomplete </w:t>
      </w:r>
      <w:r w:rsidR="004F6EDB">
        <w:t>9</w:t>
      </w:r>
      <w:r>
        <w:t>.</w:t>
      </w:r>
    </w:p>
    <w:p w14:paraId="157A551A" w14:textId="4BABD4E7" w:rsidR="00E64A2A" w:rsidRDefault="00E64A2A" w:rsidP="00E64A2A">
      <w:pPr>
        <w:pStyle w:val="FigureCaption"/>
      </w:pPr>
      <w:r>
        <w:rPr>
          <w:lang w:val="en-GB" w:eastAsia="zh-CN"/>
        </w:rPr>
        <w:lastRenderedPageBreak/>
        <w:drawing>
          <wp:inline distT="0" distB="0" distL="0" distR="0" wp14:anchorId="6AA367C5" wp14:editId="4B0F91E3">
            <wp:extent cx="5257800" cy="255397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2553970"/>
                    </a:xfrm>
                    <a:prstGeom prst="rect">
                      <a:avLst/>
                    </a:prstGeom>
                  </pic:spPr>
                </pic:pic>
              </a:graphicData>
            </a:graphic>
          </wp:inline>
        </w:drawing>
      </w:r>
      <w:r>
        <w:t>Figure 25.1</w:t>
      </w:r>
      <w:r w:rsidR="004F6EDB">
        <w:t>1</w:t>
      </w:r>
      <w:r>
        <w:t>: the image with the second biggest RE in the 10001 test dataset: 0.022.</w:t>
      </w:r>
    </w:p>
    <w:p w14:paraId="18695B0C" w14:textId="60904767" w:rsidR="0060474B" w:rsidRDefault="0060474B" w:rsidP="0060474B">
      <w:pPr>
        <w:pStyle w:val="BodyTextFirst"/>
      </w:pPr>
      <w:r>
        <w:t xml:space="preserve">The readers with most experience </w:t>
      </w:r>
      <w:r w:rsidR="00013EFB">
        <w:t xml:space="preserve">may </w:t>
      </w:r>
      <w:r>
        <w:t>have not</w:t>
      </w:r>
      <w:r w:rsidR="00013EFB">
        <w:t>ic</w:t>
      </w:r>
      <w:r>
        <w:t xml:space="preserve">ed that we trained our autoencoders on a dataset without any outliers and applied it to a second dataset with outliers. This is not always possible as very often the outliers are not known and are lost in a big dataset. In </w:t>
      </w:r>
      <w:r w:rsidR="00643D71">
        <w:t>general,</w:t>
      </w:r>
      <w:r>
        <w:t xml:space="preserve"> one wants to find outliers in a single big dataset without any information on how many there are or how they look like. Generally </w:t>
      </w:r>
      <w:r w:rsidR="00122668">
        <w:t>speaking,</w:t>
      </w:r>
      <w:r>
        <w:t xml:space="preserve"> anomaly detection can be done following the </w:t>
      </w:r>
      <w:r w:rsidR="00122668">
        <w:t xml:space="preserve">main </w:t>
      </w:r>
      <w:r>
        <w:t>steps below.</w:t>
      </w:r>
    </w:p>
    <w:p w14:paraId="01C36AA3" w14:textId="77777777" w:rsidR="00643D71" w:rsidRDefault="00643D71" w:rsidP="0060474B">
      <w:pPr>
        <w:pStyle w:val="BodyTextFirst"/>
      </w:pPr>
    </w:p>
    <w:p w14:paraId="22837034" w14:textId="5C1C160C" w:rsidR="00122668" w:rsidRDefault="00122668" w:rsidP="00122668">
      <w:pPr>
        <w:pStyle w:val="ListNumber"/>
      </w:pPr>
      <w:r>
        <w:t>One train an autoencoder on the entire dataset</w:t>
      </w:r>
      <w:r w:rsidR="00683C7E">
        <w:t xml:space="preserve"> (or if </w:t>
      </w:r>
      <w:r w:rsidR="007B6E88">
        <w:t>possible,</w:t>
      </w:r>
      <w:r w:rsidR="00683C7E">
        <w:t xml:space="preserve"> on a portion of the dataset known </w:t>
      </w:r>
      <w:r w:rsidR="00683C7E">
        <w:rPr>
          <w:b/>
          <w:bCs/>
        </w:rPr>
        <w:t>not</w:t>
      </w:r>
      <w:r w:rsidR="00683C7E">
        <w:t xml:space="preserve"> to have any outlier)</w:t>
      </w:r>
      <w:r w:rsidR="002A0593">
        <w:t>.</w:t>
      </w:r>
    </w:p>
    <w:p w14:paraId="7494D2F4" w14:textId="71957947" w:rsidR="00122668" w:rsidRDefault="00122668" w:rsidP="00122668">
      <w:pPr>
        <w:pStyle w:val="ListNumber"/>
      </w:pPr>
      <w:r>
        <w:t xml:space="preserve">For each observation (or input) </w:t>
      </w:r>
      <w:r w:rsidR="00683C7E">
        <w:t xml:space="preserve">of the portion of the dataset known to have the wanted outliers </w:t>
      </w:r>
      <w:r>
        <w:t xml:space="preserve">one </w:t>
      </w:r>
      <w:r w:rsidR="00683C7E">
        <w:t>calculates</w:t>
      </w:r>
      <w:r>
        <w:t xml:space="preserve"> the RE</w:t>
      </w:r>
      <w:r w:rsidR="002A0593">
        <w:t>.</w:t>
      </w:r>
    </w:p>
    <w:p w14:paraId="36DDBFF1" w14:textId="5A927F89" w:rsidR="00643D71" w:rsidRDefault="00643D71" w:rsidP="00122668">
      <w:pPr>
        <w:pStyle w:val="ListNumber"/>
      </w:pPr>
      <w:r>
        <w:t>One sort</w:t>
      </w:r>
      <w:r w:rsidR="00683C7E">
        <w:t>s</w:t>
      </w:r>
      <w:r>
        <w:t xml:space="preserve"> the observations </w:t>
      </w:r>
      <w:r w:rsidR="00683C7E">
        <w:t>by the RE</w:t>
      </w:r>
      <w:r w:rsidR="002A0593">
        <w:t>.</w:t>
      </w:r>
    </w:p>
    <w:p w14:paraId="4DA3520B" w14:textId="17D401FB" w:rsidR="00683C7E" w:rsidRDefault="00683C7E" w:rsidP="00122668">
      <w:pPr>
        <w:pStyle w:val="ListNumber"/>
      </w:pPr>
      <w:r>
        <w:t>One classifies the observations with the highest RE as outliers</w:t>
      </w:r>
      <w:r w:rsidR="002A0593">
        <w:t>. Note that how many observations are outliers will depend on the problem at hand and require an analysis of the results and usually lot of knowledge of the data and the problem.</w:t>
      </w:r>
    </w:p>
    <w:p w14:paraId="12AA6761" w14:textId="032E748E" w:rsidR="00654841" w:rsidRDefault="00683C7E" w:rsidP="00683C7E">
      <w:pPr>
        <w:pStyle w:val="BodyTextFirst"/>
      </w:pPr>
      <w:r>
        <w:t xml:space="preserve">Note that if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 </w:t>
      </w:r>
      <w:r w:rsidR="007D0888">
        <w:t xml:space="preserve">This is </w:t>
      </w:r>
      <w:r w:rsidR="00013EFB">
        <w:t xml:space="preserve">one of </w:t>
      </w:r>
      <w:r w:rsidR="007D0888">
        <w:t>the reason</w:t>
      </w:r>
      <w:r w:rsidR="00013EFB">
        <w:t>s</w:t>
      </w:r>
      <w:r w:rsidR="007D0888">
        <w:t xml:space="preserve"> why regularization is so </w:t>
      </w:r>
      <w:r w:rsidR="005C568A">
        <w:t>essential</w:t>
      </w:r>
      <w:r w:rsidR="007D0888">
        <w:t>. If the autoencoders would learn the identity function, anomaly detection could not be done.</w:t>
      </w:r>
    </w:p>
    <w:p w14:paraId="1B4512AB" w14:textId="77777777" w:rsidR="007D0888" w:rsidRDefault="007D0888" w:rsidP="00683C7E">
      <w:pPr>
        <w:pStyle w:val="BodyTextFirst"/>
      </w:pPr>
    </w:p>
    <w:p w14:paraId="4DFEA6D3" w14:textId="400BFD7A" w:rsidR="00654841" w:rsidRDefault="00654841" w:rsidP="00683C7E">
      <w:pPr>
        <w:pStyle w:val="BodyTextFirst"/>
      </w:pPr>
      <w:r>
        <w:t xml:space="preserve">A classic example of anomaly detection is </w:t>
      </w:r>
      <w:r w:rsidR="00103648">
        <w:t>finding</w:t>
      </w:r>
      <w:r>
        <w:t xml:space="preserve"> fraudulent credit card transactions (the outliers). This case usually presents ca. 0.1% fraudulent transactions and therefore this would be </w:t>
      </w:r>
      <w:r w:rsidR="008318CD">
        <w:t xml:space="preserve">a </w:t>
      </w:r>
      <w:r>
        <w:t xml:space="preserve">case that would allow </w:t>
      </w:r>
      <w:r w:rsidR="008318CD">
        <w:t xml:space="preserve">us </w:t>
      </w:r>
      <w:r>
        <w:t>to train the autoencoder on the entire dataset.</w:t>
      </w:r>
      <w:r w:rsidR="009625A7">
        <w:t xml:space="preserve"> Another is fault detection in industrial environment.</w:t>
      </w:r>
    </w:p>
    <w:p w14:paraId="42CBAE82" w14:textId="58286199" w:rsidR="008318CD" w:rsidRDefault="008318CD" w:rsidP="007141D5">
      <w:pPr>
        <w:pStyle w:val="NoteTipCaution"/>
      </w:pPr>
      <w:r w:rsidRPr="007141D5">
        <w:rPr>
          <w:b/>
          <w:bCs/>
        </w:rPr>
        <w:lastRenderedPageBreak/>
        <w:t>Note</w:t>
      </w:r>
      <w:r>
        <w:t xml:space="preserve"> </w:t>
      </w:r>
      <w:r w:rsidR="007141D5">
        <w:t>I</w:t>
      </w:r>
      <w:r>
        <w:t xml:space="preserve">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w:t>
      </w:r>
    </w:p>
    <w:p w14:paraId="61E27DF2" w14:textId="7EFA9A76" w:rsidR="00683C7E" w:rsidRDefault="00BE585E" w:rsidP="00BE585E">
      <w:pPr>
        <w:pStyle w:val="Heading3"/>
      </w:pPr>
      <w:r>
        <w:t>Model Stability</w:t>
      </w:r>
      <w:r w:rsidR="002048AD">
        <w:t xml:space="preserve"> – a short note</w:t>
      </w:r>
    </w:p>
    <w:p w14:paraId="00B4BC0F" w14:textId="5D664536" w:rsidR="00BE65CB" w:rsidRDefault="00BE585E" w:rsidP="009D0BEB">
      <w:pPr>
        <w:pStyle w:val="BodyTextFirst"/>
      </w:pPr>
      <w:r>
        <w:t xml:space="preserve">Note that doing anomaly detection as described in the previous section seems easy, </w:t>
      </w:r>
      <w:r w:rsidR="00C24D22">
        <w:t xml:space="preserve">but </w:t>
      </w:r>
      <w:r>
        <w:t xml:space="preserve">those methods are prone to overfitting and give often </w:t>
      </w:r>
      <w:r w:rsidR="005C568A">
        <w:t>inconsistent</w:t>
      </w:r>
      <w:r>
        <w:t xml:space="preserve"> results. This means that training an autoencoder with a different architecture may well give different RE</w:t>
      </w:r>
      <w:r w:rsidR="00986FE3">
        <w:t>s</w:t>
      </w:r>
      <w:r>
        <w:t xml:space="preserve"> and therefore </w:t>
      </w:r>
      <w:r w:rsidR="005C568A">
        <w:t>other</w:t>
      </w:r>
      <w:r>
        <w:t xml:space="preserve"> outliers.</w:t>
      </w:r>
      <w:r w:rsidR="004160D1">
        <w:t xml:space="preserve"> </w:t>
      </w:r>
      <w:r w:rsidR="002048AD">
        <w:t>There are several ways of solving this problem, but o</w:t>
      </w:r>
      <w:r w:rsidR="0045568E">
        <w:t xml:space="preserve">ne </w:t>
      </w:r>
      <w:r w:rsidR="00103648">
        <w:t xml:space="preserve">of </w:t>
      </w:r>
      <w:r w:rsidR="0045568E">
        <w:t xml:space="preserve">the simplest </w:t>
      </w:r>
      <w:r w:rsidR="00103648">
        <w:t>ways</w:t>
      </w:r>
      <w:r w:rsidR="0045568E">
        <w:t xml:space="preserve"> of dealing with instability of results is to</w:t>
      </w:r>
      <w:r w:rsidR="009D0BEB">
        <w:t xml:space="preserve"> train different models and then take the average of the </w:t>
      </w:r>
      <w:proofErr w:type="spellStart"/>
      <w:r w:rsidR="009D0BEB">
        <w:t>RE</w:t>
      </w:r>
      <w:r w:rsidR="002048AD">
        <w:t>s</w:t>
      </w:r>
      <w:r w:rsidR="0045568E">
        <w:t>.</w:t>
      </w:r>
      <w:proofErr w:type="spellEnd"/>
      <w:r w:rsidR="0045568E">
        <w:t xml:space="preserve"> </w:t>
      </w:r>
      <w:r w:rsidR="00BE65CB">
        <w:t>Another</w:t>
      </w:r>
      <w:r w:rsidR="00E16821">
        <w:t xml:space="preserve"> </w:t>
      </w:r>
      <w:r w:rsidR="002048AD">
        <w:t xml:space="preserve">often used </w:t>
      </w:r>
      <w:r w:rsidR="00E16821">
        <w:t>technique involves taking the maximum of the REs evaluated from several models</w:t>
      </w:r>
      <w:r w:rsidR="00986FE3">
        <w:t xml:space="preserve">. </w:t>
      </w:r>
    </w:p>
    <w:p w14:paraId="1C452399" w14:textId="608EBF39" w:rsidR="00BE65CB" w:rsidRDefault="00BE65CB" w:rsidP="00BE65CB">
      <w:pPr>
        <w:pStyle w:val="NoteTipCaution"/>
      </w:pPr>
      <w:r>
        <w:rPr>
          <w:b/>
          <w:bCs/>
        </w:rPr>
        <w:t xml:space="preserve">Note </w:t>
      </w:r>
      <w:r>
        <w:t xml:space="preserve">Anomaly detection done with autoencoders is prone to problems as overfitting and unstable results. It is </w:t>
      </w:r>
      <w:r w:rsidR="005C568A">
        <w:t>essential</w:t>
      </w:r>
      <w:r>
        <w:t xml:space="preserve"> to be aware of th</w:t>
      </w:r>
      <w:r w:rsidR="00C00BEB">
        <w:t>ese</w:t>
      </w:r>
      <w:r>
        <w:t xml:space="preserve"> problem</w:t>
      </w:r>
      <w:r w:rsidR="00C00BEB">
        <w:t>s</w:t>
      </w:r>
      <w:r>
        <w:t xml:space="preserve"> and check the results coming from different models to interpret the results correctly.</w:t>
      </w:r>
    </w:p>
    <w:p w14:paraId="5A293066" w14:textId="0F751D5F" w:rsidR="009D0BEB" w:rsidRDefault="00986FE3" w:rsidP="009D0BEB">
      <w:pPr>
        <w:pStyle w:val="BodyTextFirst"/>
      </w:pPr>
      <w:r>
        <w:t xml:space="preserve">Note that this section serves </w:t>
      </w:r>
      <w:r w:rsidR="00103648">
        <w:t>to give</w:t>
      </w:r>
      <w:r>
        <w:t xml:space="preserve"> you some pointers and is not meant to be an exhaustive overview on how to solve this problem.</w:t>
      </w:r>
    </w:p>
    <w:p w14:paraId="6419D094" w14:textId="75988D81" w:rsidR="009D0BEB" w:rsidRDefault="00E16821" w:rsidP="009D0BEB">
      <w:pPr>
        <w:pStyle w:val="BodyTextFirst"/>
      </w:pPr>
      <w:r>
        <w:br/>
      </w:r>
      <w:r w:rsidR="00103648">
        <w:t>Like</w:t>
      </w:r>
      <w:r>
        <w:t xml:space="preserve"> autoencoders ensembles</w:t>
      </w:r>
      <w:r>
        <w:rPr>
          <w:rStyle w:val="FootnoteReference"/>
        </w:rPr>
        <w:footnoteReference w:id="19"/>
      </w:r>
      <w:r>
        <w:t xml:space="preserve">, </w:t>
      </w:r>
      <w:r w:rsidR="00103648">
        <w:t xml:space="preserve">more advanced techniques </w:t>
      </w:r>
      <w:r>
        <w:t xml:space="preserve">are also used to deal with problems of instable results </w:t>
      </w:r>
      <w:r w:rsidR="00C00BEB">
        <w:t>coming</w:t>
      </w:r>
      <w:r w:rsidR="00A90BFC">
        <w:t>,</w:t>
      </w:r>
      <w:r>
        <w:t xml:space="preserve"> </w:t>
      </w:r>
      <w:r w:rsidR="00A90BFC">
        <w:t xml:space="preserve">for example, </w:t>
      </w:r>
      <w:r>
        <w:t>from small datasets.</w:t>
      </w:r>
    </w:p>
    <w:p w14:paraId="345B9F95" w14:textId="11614D11" w:rsidR="00AF2678" w:rsidRDefault="00AF2678" w:rsidP="00016FD1">
      <w:pPr>
        <w:pStyle w:val="Heading2"/>
      </w:pPr>
      <w:r>
        <w:t>Denoising autoencoders</w:t>
      </w:r>
    </w:p>
    <w:p w14:paraId="7AD9C19B" w14:textId="3AEF219B" w:rsidR="007056F4" w:rsidRDefault="00016FD1" w:rsidP="00016FD1">
      <w:pPr>
        <w:pStyle w:val="BodyTextFirst"/>
      </w:pPr>
      <w:r>
        <w:t>Denoising autoencoders</w:t>
      </w:r>
      <w:r>
        <w:rPr>
          <w:rStyle w:val="FootnoteReference"/>
        </w:rPr>
        <w:footnoteReference w:id="20"/>
      </w:r>
      <w:r>
        <w:t xml:space="preserve"> are developed to auto-correct errors (noise) in the input observations.</w:t>
      </w:r>
      <w:r w:rsidR="007056F4">
        <w:t xml:space="preserve"> As an example, imagine the hand-written digits we considered before where we added some noise (for example Gaussian noise) in the form of changing randomly the gray values of the pixels. In this case the autoencoders should </w:t>
      </w:r>
      <w:r w:rsidR="00150AD1">
        <w:t xml:space="preserve">learn to </w:t>
      </w:r>
      <w:r w:rsidR="007056F4">
        <w:t>reconstruct the image without the added noise. As a</w:t>
      </w:r>
      <w:r w:rsidR="00C251EC">
        <w:t xml:space="preserve"> concrete</w:t>
      </w:r>
      <w:r w:rsidR="007056F4">
        <w:t xml:space="preserve"> example</w:t>
      </w:r>
      <w:r w:rsidR="00BF08AC">
        <w:t>,</w:t>
      </w:r>
      <w:r w:rsidR="007056F4">
        <w:t xml:space="preserve"> consider the MNIST dataset. </w:t>
      </w:r>
      <w:r w:rsidR="00BF08AC">
        <w:t>We can add to each pixel a random value generated by a normal distribution scaled by a factor (you can check the code at</w:t>
      </w:r>
      <w:r w:rsidR="009533AD">
        <w:t xml:space="preserve"> </w:t>
      </w:r>
      <w:hyperlink r:id="rId22" w:history="1">
        <w:r w:rsidR="009533AD" w:rsidRPr="00D24D56">
          <w:rPr>
            <w:rStyle w:val="Hyperlink"/>
          </w:rPr>
          <w:t>https://adl.toelt.ai</w:t>
        </w:r>
      </w:hyperlink>
      <w:r w:rsidR="009533AD">
        <w:t xml:space="preserve"> in chapter 25</w:t>
      </w:r>
      <w:r w:rsidR="00BF08AC">
        <w:t xml:space="preserve">). We can train an autoencoder using as input the noisy images, and as output the original images. The model should learn to remove the noise, since it is random in nature and have no relationship with the images. </w:t>
      </w:r>
    </w:p>
    <w:p w14:paraId="5CD64A2F" w14:textId="697CFD3B" w:rsidR="00AF2678" w:rsidRDefault="007056F4" w:rsidP="00BF08AC">
      <w:pPr>
        <w:pStyle w:val="BodyTextCont"/>
      </w:pPr>
      <w:r>
        <w:t>In Figure (25.12)</w:t>
      </w:r>
      <w:r w:rsidR="00BF08AC">
        <w:t xml:space="preserve"> you can see the results. In the left column you see the noisy </w:t>
      </w:r>
      <w:r w:rsidR="009533AD">
        <w:t>images</w:t>
      </w:r>
      <w:r w:rsidR="00BF08AC">
        <w:t xml:space="preserve">, in the middle the original ones and on the right the de-noised images. It is quite </w:t>
      </w:r>
      <w:r w:rsidR="00BF08AC">
        <w:lastRenderedPageBreak/>
        <w:t xml:space="preserve">impressive how well it works. Figure 25.12 has been generated </w:t>
      </w:r>
      <w:r w:rsidR="00103648">
        <w:t xml:space="preserve">by </w:t>
      </w:r>
      <w:r w:rsidR="00BF08AC">
        <w:t>training a FFA autoencoder with 3 layers and 32 neurons in the middle layer.</w:t>
      </w:r>
    </w:p>
    <w:p w14:paraId="5423E3A7" w14:textId="77777777" w:rsidR="00BF08AC" w:rsidRPr="00AF2678" w:rsidRDefault="00BF08AC" w:rsidP="00BF08AC">
      <w:pPr>
        <w:pStyle w:val="BodyTextCont"/>
      </w:pPr>
    </w:p>
    <w:p w14:paraId="03954AC0" w14:textId="289DAEAF" w:rsidR="00AF2678" w:rsidRDefault="00344014" w:rsidP="00344014">
      <w:pPr>
        <w:pStyle w:val="Figure"/>
      </w:pPr>
      <w:r w:rsidRPr="00344014">
        <w:rPr>
          <w:noProof/>
          <w:lang w:val="en-GB" w:eastAsia="zh-CN"/>
        </w:rPr>
        <w:drawing>
          <wp:inline distT="0" distB="0" distL="0" distR="0" wp14:anchorId="48E5CD9D" wp14:editId="0583B404">
            <wp:extent cx="4377127" cy="4289902"/>
            <wp:effectExtent l="0" t="0" r="4445" b="3175"/>
            <wp:docPr id="13" name="Picture 1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85689" cy="4298293"/>
                    </a:xfrm>
                    <a:prstGeom prst="rect">
                      <a:avLst/>
                    </a:prstGeom>
                  </pic:spPr>
                </pic:pic>
              </a:graphicData>
            </a:graphic>
          </wp:inline>
        </w:drawing>
      </w:r>
    </w:p>
    <w:p w14:paraId="44433003" w14:textId="0FA22B63" w:rsidR="00344014" w:rsidRPr="00344014" w:rsidRDefault="00344014" w:rsidP="00344014">
      <w:pPr>
        <w:pStyle w:val="FigureCaption"/>
      </w:pPr>
      <w:r>
        <w:t xml:space="preserve">Figure 25.12: results of a denoising FFA autoencoder with 3 layers and 32 neurons in the middle layer. The noise has been generating adding a real number between 0 and 1 taken from a normal distribution. For details see the code at </w:t>
      </w:r>
      <w:hyperlink r:id="rId24" w:history="1">
        <w:r w:rsidRPr="00D24D56">
          <w:rPr>
            <w:rStyle w:val="Hyperlink"/>
          </w:rPr>
          <w:t>https://adl.toelt.ai</w:t>
        </w:r>
      </w:hyperlink>
      <w:r>
        <w:t xml:space="preserve"> in chapter 25.</w:t>
      </w:r>
    </w:p>
    <w:p w14:paraId="1D6B0F59" w14:textId="4D913B9D" w:rsidR="009533AD" w:rsidRDefault="009533AD" w:rsidP="002062D7">
      <w:pPr>
        <w:pStyle w:val="Heading1"/>
      </w:pPr>
      <w:r>
        <w:t>Beyond FFA</w:t>
      </w:r>
      <w:r w:rsidR="00201290">
        <w:t xml:space="preserve"> – autoencoders with convolution</w:t>
      </w:r>
      <w:r w:rsidR="008A2097">
        <w:t>al layers</w:t>
      </w:r>
    </w:p>
    <w:p w14:paraId="5B157CA4" w14:textId="5AB04940" w:rsidR="009533AD" w:rsidRDefault="00937C91" w:rsidP="00B71F2A">
      <w:pPr>
        <w:pStyle w:val="BodyTextFirst"/>
      </w:pPr>
      <w:r>
        <w:t>I</w:t>
      </w:r>
      <w:r w:rsidR="009533AD">
        <w:t xml:space="preserve">n this chapter we have described autoencoders with a </w:t>
      </w:r>
      <w:r>
        <w:t>feed-forward architecture</w:t>
      </w:r>
      <w:r w:rsidR="009533AD">
        <w:t xml:space="preserve">. </w:t>
      </w:r>
      <w:r>
        <w:t>There</w:t>
      </w:r>
      <w:r w:rsidR="009533AD">
        <w:t xml:space="preserve"> is no rule and </w:t>
      </w:r>
      <w:r w:rsidR="00B71F2A">
        <w:t xml:space="preserve">autoencoders with </w:t>
      </w:r>
      <w:r>
        <w:t>convolutional</w:t>
      </w:r>
      <w:r w:rsidR="00B71F2A">
        <w:t xml:space="preserve"> layers works as well, and often (especially when dealing with images) are much more efficient. For </w:t>
      </w:r>
      <w:r>
        <w:t>example,</w:t>
      </w:r>
      <w:r w:rsidR="00B71F2A">
        <w:t xml:space="preserve"> in Figure (25.13) you can see a comparison of the results of a FAA (with architecture (784,32,784)) and of a Convolutional Autoencoder (CA) (with architecture ((28x28), (26x26x64), (24x24,32), (26x26x64), (28x28)</w:t>
      </w:r>
      <w:r>
        <w:t>;</w:t>
      </w:r>
      <w:r w:rsidR="00B71F2A">
        <w:t xml:space="preserve"> </w:t>
      </w:r>
      <w:r>
        <w:t>k</w:t>
      </w:r>
      <w:r w:rsidR="00B71F2A">
        <w:t xml:space="preserve">eep in mind the layers are </w:t>
      </w:r>
      <w:r>
        <w:t>convolutions,</w:t>
      </w:r>
      <w:r w:rsidR="00B71F2A">
        <w:t xml:space="preserve"> so the first two numbers indicate the </w:t>
      </w:r>
      <w:r>
        <w:t>tensor dimensions and the third the number of kernels</w:t>
      </w:r>
      <w:r w:rsidR="00C251EC">
        <w:t>, that in this example had a size of 3x3</w:t>
      </w:r>
      <w:r w:rsidR="00B71F2A">
        <w:t>)</w:t>
      </w:r>
      <w:r>
        <w:t xml:space="preserve">. The </w:t>
      </w:r>
      <w:r>
        <w:lastRenderedPageBreak/>
        <w:t>two autoencoders have been trained with the same parameters (epochs, mini-batch size, etc.). You can see how a CA gives better results than a FAA, since we are dealing with images.</w:t>
      </w:r>
      <w:r w:rsidR="002C3246">
        <w:t xml:space="preserve"> </w:t>
      </w:r>
      <w:r w:rsidR="00C251EC">
        <w:t>To be fair, n</w:t>
      </w:r>
      <w:r w:rsidR="002C3246">
        <w:t>ote that the feature generating layer is only marginally smaller than the input layer</w:t>
      </w:r>
      <w:r w:rsidR="00103648">
        <w:t xml:space="preserve"> in this example</w:t>
      </w:r>
      <w:r w:rsidR="002C3246">
        <w:t>. The purpose of this example is only to show you how also convolutional autoencoders are a viable solution that works very well</w:t>
      </w:r>
      <w:r w:rsidR="00C251EC">
        <w:t xml:space="preserve"> in many practical applications.</w:t>
      </w:r>
    </w:p>
    <w:p w14:paraId="6A690110" w14:textId="58DF7399" w:rsidR="00B71F2A" w:rsidRDefault="00B71F2A" w:rsidP="00937C91">
      <w:pPr>
        <w:pStyle w:val="Figure"/>
      </w:pPr>
      <w:r>
        <w:rPr>
          <w:noProof/>
          <w:lang w:val="en-GB" w:eastAsia="zh-CN"/>
        </w:rPr>
        <w:drawing>
          <wp:inline distT="0" distB="0" distL="0" distR="0" wp14:anchorId="4C8DB1CE" wp14:editId="24F8281C">
            <wp:extent cx="5257800" cy="2628900"/>
            <wp:effectExtent l="0" t="0" r="0" b="0"/>
            <wp:docPr id="14" name="Picture 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q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0F629E76" w14:textId="76B08F6B" w:rsidR="00937C91" w:rsidRDefault="00937C91" w:rsidP="00937C91">
      <w:pPr>
        <w:pStyle w:val="FigureCaption"/>
      </w:pPr>
      <w:r>
        <w:t>Figure 25.13: comparison of the results of a FAA (with architecture (784,32,784)) and of a Convolutional Autoencoder (CA) (with architecture ((28x28), (26x26x64), (24x24,32), (26x26x64), (28x28); keep in mind the layers are convolutions, so the first two numbers indicate the tensor dimensions and the third the number of kernels</w:t>
      </w:r>
      <w:r w:rsidR="00023C8A">
        <w:t>, with kernel size 3x3</w:t>
      </w:r>
      <w:r>
        <w:t xml:space="preserve">). The two autoencoders have been trained with the same parameters. You can check the code at </w:t>
      </w:r>
      <w:hyperlink r:id="rId26" w:history="1">
        <w:r w:rsidRPr="00D24D56">
          <w:rPr>
            <w:rStyle w:val="Hyperlink"/>
          </w:rPr>
          <w:t>https://adl.toelt.ai</w:t>
        </w:r>
      </w:hyperlink>
      <w:r w:rsidR="00856B0D">
        <w:t xml:space="preserve"> in chapter 25</w:t>
      </w:r>
      <w:r>
        <w:t xml:space="preserve">. </w:t>
      </w:r>
    </w:p>
    <w:p w14:paraId="57AA4AE0" w14:textId="37F70CCB" w:rsidR="0080079D" w:rsidRPr="0080079D" w:rsidRDefault="002C3246" w:rsidP="0080079D">
      <w:pPr>
        <w:pStyle w:val="BodyTextFirst"/>
      </w:pPr>
      <w:r>
        <w:t>Another important aspect is that t</w:t>
      </w:r>
      <w:r w:rsidR="0080079D">
        <w:t xml:space="preserve">he feature generating layer could be a convolutional </w:t>
      </w:r>
      <w:r>
        <w:t>layer but</w:t>
      </w:r>
      <w:r w:rsidR="0080079D">
        <w:t xml:space="preserve"> could </w:t>
      </w:r>
      <w:r>
        <w:t xml:space="preserve">also </w:t>
      </w:r>
      <w:r w:rsidR="0080079D">
        <w:t>be a dense one. There is not fix rule and testing is required to find the best architecture for your problem</w:t>
      </w:r>
      <w:r w:rsidR="005266CF">
        <w:t xml:space="preserve"> and how you want to model your latent features: as a tensor </w:t>
      </w:r>
      <w:r w:rsidR="00532128">
        <w:t>(</w:t>
      </w:r>
      <w:r w:rsidR="00782419">
        <w:t>multi-dimensional</w:t>
      </w:r>
      <w:r w:rsidR="00532128">
        <w:t xml:space="preserve"> array) </w:t>
      </w:r>
      <w:r w:rsidR="005266CF">
        <w:t>or as a one-dimensional array of real numbers.</w:t>
      </w:r>
    </w:p>
    <w:p w14:paraId="260B41CB" w14:textId="135ACCAF" w:rsidR="002062D7" w:rsidRDefault="002062D7" w:rsidP="002062D7">
      <w:pPr>
        <w:pStyle w:val="Heading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lastRenderedPageBreak/>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EC7C41" w:rsidP="005821A8">
      <w:pPr>
        <w:pStyle w:val="BodyTextFirst"/>
      </w:pPr>
      <w:hyperlink r:id="rId27" w:history="1">
        <w:r w:rsidR="005821A8" w:rsidRPr="00633FED">
          <w:rPr>
            <w:rStyle w:val="Hyperlink"/>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 xml:space="preserve">Building autoencoders in </w:t>
      </w:r>
      <w:proofErr w:type="spellStart"/>
      <w:r>
        <w:t>Keras</w:t>
      </w:r>
      <w:proofErr w:type="spellEnd"/>
    </w:p>
    <w:p w14:paraId="630CD89E" w14:textId="5B2EBEEA" w:rsidR="005821A8" w:rsidRDefault="00EC7C41" w:rsidP="005821A8">
      <w:pPr>
        <w:pStyle w:val="BodyTextFirst"/>
      </w:pPr>
      <w:hyperlink r:id="rId28" w:history="1">
        <w:r w:rsidR="005821A8"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EC7C41" w:rsidP="005821A8">
      <w:pPr>
        <w:pStyle w:val="BodyTextFirst"/>
      </w:pPr>
      <w:hyperlink r:id="rId29" w:history="1">
        <w:r w:rsidR="005821A8"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EC7C41" w:rsidP="005821A8">
      <w:pPr>
        <w:pStyle w:val="BodyTextFirst"/>
      </w:pPr>
      <w:hyperlink r:id="rId30" w:history="1">
        <w:r w:rsidR="005821A8" w:rsidRPr="00CA63AD">
          <w:rPr>
            <w:rStyle w:val="Hyperlink"/>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EC7C41" w:rsidP="005821A8">
      <w:pPr>
        <w:pStyle w:val="BodyTextFirst"/>
      </w:pPr>
      <w:hyperlink r:id="rId31" w:history="1">
        <w:r w:rsidR="00FF364A" w:rsidRPr="00633FED">
          <w:rPr>
            <w:rStyle w:val="Hyperlink"/>
          </w:rPr>
          <w:t>http://www.cs.toronto.edu/~rgrosse/courses/csc321_2017/slides/lec20.pdf</w:t>
        </w:r>
      </w:hyperlink>
      <w:r w:rsidR="00FF364A">
        <w:t xml:space="preserve"> </w:t>
      </w:r>
    </w:p>
    <w:p w14:paraId="743DB399" w14:textId="6609F2C8" w:rsidR="00C1624C" w:rsidRPr="00FF364A" w:rsidRDefault="00C1624C" w:rsidP="00D445EE">
      <w:pPr>
        <w:pStyle w:val="ExerciseBody"/>
      </w:pPr>
    </w:p>
    <w:sectPr w:rsidR="00C1624C" w:rsidRPr="00FF364A" w:rsidSect="00A00844">
      <w:headerReference w:type="even" r:id="rId32"/>
      <w:headerReference w:type="default" r:id="rId33"/>
      <w:footerReference w:type="even" r:id="rId34"/>
      <w:footerReference w:type="default" r:id="rId35"/>
      <w:headerReference w:type="first" r:id="rId36"/>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3DC06C" w14:textId="77777777" w:rsidR="00EC7C41" w:rsidRDefault="00EC7C41">
      <w:r>
        <w:separator/>
      </w:r>
    </w:p>
  </w:endnote>
  <w:endnote w:type="continuationSeparator" w:id="0">
    <w:p w14:paraId="0D937B9F" w14:textId="77777777" w:rsidR="00EC7C41" w:rsidRDefault="00EC7C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0B2619F1-0FC6-AA4F-8259-F80387DC7BFF}"/>
  </w:font>
  <w:font w:name="Times New Roman">
    <w:panose1 w:val="02020603050405020304"/>
    <w:charset w:val="00"/>
    <w:family w:val="roman"/>
    <w:pitch w:val="variable"/>
    <w:sig w:usb0="E0002EFF" w:usb1="C000785B" w:usb2="00000009" w:usb3="00000000" w:csb0="000001FF" w:csb1="00000000"/>
    <w:embedRegular r:id="rId2" w:fontKey="{78B44485-CA4C-FE41-9537-81EB4A3B4E31}"/>
    <w:embedBold r:id="rId3" w:fontKey="{7EB5EC90-2EE4-EC42-9E9B-3A87FC0CC266}"/>
    <w:embedItalic r:id="rId4" w:fontKey="{C72E2392-2631-5C45-8B32-B4A353701867}"/>
    <w:embedBoldItalic r:id="rId5" w:fontKey="{283F7175-B578-0740-B9CB-C217C01E4424}"/>
  </w:font>
  <w:font w:name="Courier New">
    <w:panose1 w:val="02070309020205020404"/>
    <w:charset w:val="00"/>
    <w:family w:val="modern"/>
    <w:pitch w:val="fixed"/>
    <w:sig w:usb0="E0002EFF" w:usb1="C0007843" w:usb2="00000009" w:usb3="00000000" w:csb0="000001FF" w:csb1="00000000"/>
    <w:embedRegular r:id="rId6" w:fontKey="{9E5D6BFE-BFED-AD47-A1E3-0E5BE06A4D34}"/>
  </w:font>
  <w:font w:name="Wingdings">
    <w:panose1 w:val="05000000000000000000"/>
    <w:charset w:val="02"/>
    <w:family w:val="decorative"/>
    <w:pitch w:val="variable"/>
    <w:sig w:usb0="00000003" w:usb1="10000000" w:usb2="00000000" w:usb3="00000000" w:csb0="80000001" w:csb1="00000000"/>
    <w:embedRegular r:id="rId7" w:fontKey="{E3BC382C-0D40-5240-ABEB-3393F487E75D}"/>
  </w:font>
  <w:font w:name="Calibri">
    <w:panose1 w:val="020F0502020204030204"/>
    <w:charset w:val="00"/>
    <w:family w:val="swiss"/>
    <w:pitch w:val="variable"/>
    <w:sig w:usb0="E0002AFF" w:usb1="C000247B" w:usb2="00000009" w:usb3="00000000" w:csb0="000001FF" w:csb1="00000000"/>
    <w:embedRegular r:id="rId8" w:fontKey="{23EDB1CE-83F7-D54E-AA42-FAF9550516FB}"/>
    <w:embedBold r:id="rId9" w:fontKey="{1F1E9105-E9C9-7144-8D3E-5C8E896F459B}"/>
    <w:embedItalic r:id="rId10" w:fontKey="{D968D111-0079-D740-B197-FD3523038B72}"/>
    <w:embedBoldItalic r:id="rId11" w:fontKey="{3AA664E1-0A61-A744-A36D-C96A445FE169}"/>
  </w:font>
  <w:font w:name="Arial">
    <w:panose1 w:val="020B0604020202020204"/>
    <w:charset w:val="00"/>
    <w:family w:val="swiss"/>
    <w:pitch w:val="variable"/>
    <w:sig w:usb0="E0002EFF" w:usb1="C000785B" w:usb2="00000009" w:usb3="00000000" w:csb0="000001FF" w:csb1="00000000"/>
    <w:embedRegular r:id="rId12" w:fontKey="{0C61541B-D154-1041-AAFE-7A04D2FF3BB9}"/>
    <w:embedBold r:id="rId13" w:fontKey="{BE9960C9-6C0B-3E48-92E2-FE9C3C6FA7AF}"/>
    <w:embedItalic r:id="rId14" w:fontKey="{0C639AD8-9A4F-F147-AA07-96FEB01B597D}"/>
    <w:embedBoldItalic r:id="rId15" w:fontKey="{F6835ED8-5EB0-FB48-8327-BC8B81B54F27}"/>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
    <w:panose1 w:val="020B0604020202020204"/>
    <w:charset w:val="00"/>
    <w:family w:val="auto"/>
    <w:pitch w:val="variable"/>
    <w:sig w:usb0="8000002F" w:usb1="40000048" w:usb2="00000000" w:usb3="00000000" w:csb0="00000001" w:csb1="00000000"/>
    <w:embedRegular r:id="rId20" w:fontKey="{2BC3B82E-9C19-FA46-9ED3-899E8FAFA00E}"/>
    <w:embedItalic r:id="rId21" w:fontKey="{C5B72AE5-19E5-F243-B9A6-3323D0247639}"/>
  </w:font>
  <w:font w:name="TheSansMonoConBlack">
    <w:altName w:val="﷽﷽﷽﷽﷽﷽﷽﷽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22" w:fontKey="{EB8890E1-83CA-464E-9144-8DB1CE5F05DD}"/>
    <w:embedBold r:id="rId23" w:fontKey="{F66DFF22-D5F0-BE43-BB24-EB8B10009AF9}"/>
    <w:embedItalic r:id="rId24" w:fontKey="{647476C0-4919-9240-AF44-2A676AD99806}"/>
  </w:font>
  <w:font w:name="Utopia Bold">
    <w:altName w:val="Utopia"/>
    <w:panose1 w:val="020B0604020202020204"/>
    <w:charset w:val="00"/>
    <w:family w:val="auto"/>
    <w:pitch w:val="variable"/>
    <w:sig w:usb0="8000002F" w:usb1="40000048" w:usb2="00000000" w:usb3="00000000" w:csb0="00000001" w:csb1="00000000"/>
    <w:embedRegular r:id="rId25" w:fontKey="{3AA34C10-2AF8-9A4B-B9C4-89A84C973472}"/>
  </w:font>
  <w:font w:name="Book Antiqua">
    <w:panose1 w:val="02040602050305030304"/>
    <w:charset w:val="00"/>
    <w:family w:val="roman"/>
    <w:pitch w:val="variable"/>
    <w:sig w:usb0="00000287" w:usb1="00000000" w:usb2="00000000" w:usb3="00000000" w:csb0="0000009F" w:csb1="00000000"/>
    <w:embedRegular r:id="rId26" w:fontKey="{FC94F4DC-B628-AE41-8BCE-6E83D4334B82}"/>
  </w:font>
  <w:font w:name="TheSansMonoConNormal">
    <w:altName w:val="﷽﷽﷽﷽﷽﷽﷽﷽onoConNormal"/>
    <w:panose1 w:val="020B0604020202020204"/>
    <w:charset w:val="00"/>
    <w:family w:val="auto"/>
    <w:notTrueType/>
    <w:pitch w:val="variable"/>
    <w:sig w:usb0="00000003" w:usb1="00000000" w:usb2="00000000" w:usb3="00000000" w:csb0="00000001" w:csb1="00000000"/>
  </w:font>
  <w:font w:name="Times">
    <w:altName w:val="﷽﷽﷽﷽﷽﷽侀ᜓ覻"/>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30" w:fontKey="{BD27CB52-D10A-DB48-8764-DB6734D33875}"/>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altName w:val="﷽﷽﷽﷽﷽﷽﷽﷽t MS"/>
    <w:panose1 w:val="020B0603020202020204"/>
    <w:charset w:val="00"/>
    <w:family w:val="swiss"/>
    <w:pitch w:val="variable"/>
    <w:sig w:usb0="00000003" w:usb1="00000000" w:usb2="00000000" w:usb3="00000000" w:csb0="00000001" w:csb1="00000000"/>
    <w:embedBold r:id="rId35" w:fontKey="{B789C8C0-B96E-3E45-9048-7D1F50D5B894}"/>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36" w:fontKey="{589897D4-613B-FD47-ADD2-0129786BC15E}"/>
    <w:embedItalic r:id="rId37" w:fontKey="{86CA3AC2-5EB0-5849-8D8B-20B261C1FB14}"/>
    <w:embedBoldItalic r:id="rId38" w:fontKey="{0FDCF781-B08D-7543-B419-42CDB2265547}"/>
  </w:font>
  <w:font w:name="Cambria">
    <w:panose1 w:val="02040503050406030204"/>
    <w:charset w:val="00"/>
    <w:family w:val="roman"/>
    <w:pitch w:val="variable"/>
    <w:sig w:usb0="E00006FF" w:usb1="420024FF" w:usb2="02000000" w:usb3="00000000" w:csb0="0000019F" w:csb1="00000000"/>
    <w:embedRegular r:id="rId39" w:fontKey="{2D3EB835-FC61-0441-BC3B-44FE150772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893101" w14:textId="77777777" w:rsidR="00EC7C41" w:rsidRDefault="00EC7C41">
      <w:r>
        <w:separator/>
      </w:r>
    </w:p>
  </w:footnote>
  <w:footnote w:type="continuationSeparator" w:id="0">
    <w:p w14:paraId="5014282F" w14:textId="77777777" w:rsidR="00EC7C41" w:rsidRDefault="00EC7C41">
      <w:r>
        <w:continuationSeparator/>
      </w:r>
    </w:p>
  </w:footnote>
  <w:footnote w:id="1">
    <w:p w14:paraId="2DE8D35F" w14:textId="10415B5C" w:rsidR="00BF56DC" w:rsidRPr="00F23A5B" w:rsidRDefault="00BF56DC">
      <w:pPr>
        <w:pStyle w:val="FootnoteText"/>
      </w:pPr>
      <w:r>
        <w:rPr>
          <w:rStyle w:val="FootnoteReference"/>
        </w:rPr>
        <w:footnoteRef/>
      </w:r>
      <w:r>
        <w:t xml:space="preserve"> You can check </w:t>
      </w:r>
      <w:proofErr w:type="spellStart"/>
      <w:r>
        <w:t>Rumelhart</w:t>
      </w:r>
      <w:proofErr w:type="spellEnd"/>
      <w:r>
        <w:t>, D.E., Hinton, G.E. Williams, R.J.: Parallel distributed processing: Explorations in the microstructure of cognition, Vol. 1. Chap. Learning Internal Representations by Error Propagation, pp. 318-162, MIT Press, Cambridge, MA, USA (1986).</w:t>
      </w:r>
    </w:p>
  </w:footnote>
  <w:footnote w:id="2">
    <w:p w14:paraId="3A2D4CD9" w14:textId="14AB5A13" w:rsidR="00BF56DC" w:rsidRPr="002C2E8E" w:rsidRDefault="00BF56DC" w:rsidP="003D4217">
      <w:pPr>
        <w:pStyle w:val="FootnoteText"/>
      </w:pPr>
      <w:r w:rsidRPr="002C2E8E">
        <w:rPr>
          <w:rStyle w:val="FootnoteReference"/>
          <w:vertAlign w:val="baseline"/>
        </w:rPr>
        <w:footnoteRef/>
      </w:r>
      <w:r w:rsidRPr="002C2E8E">
        <w:t xml:space="preserve"> In this chapter we will discuss at length what we mean with error here.</w:t>
      </w:r>
    </w:p>
  </w:footnote>
  <w:footnote w:id="3">
    <w:p w14:paraId="17EF8E7C" w14:textId="42080AE5" w:rsidR="00BF56DC" w:rsidRPr="00CA7A80" w:rsidRDefault="00BF56DC">
      <w:pPr>
        <w:pStyle w:val="FootnoteText"/>
        <w:rPr>
          <w:lang w:val="de-DE"/>
        </w:rPr>
      </w:pPr>
      <w:r>
        <w:rPr>
          <w:rStyle w:val="FootnoteReference"/>
        </w:rPr>
        <w:footnoteRef/>
      </w:r>
      <w:r w:rsidRPr="00CA7A80">
        <w:rPr>
          <w:lang w:val="de-DE"/>
        </w:rPr>
        <w:t xml:space="preserve"> Bank, D., </w:t>
      </w:r>
      <w:proofErr w:type="spellStart"/>
      <w:r w:rsidRPr="00CA7A80">
        <w:rPr>
          <w:lang w:val="de-DE"/>
        </w:rPr>
        <w:t>Koenigstein</w:t>
      </w:r>
      <w:proofErr w:type="spellEnd"/>
      <w:r w:rsidRPr="00CA7A80">
        <w:rPr>
          <w:lang w:val="de-DE"/>
        </w:rPr>
        <w:t xml:space="preserve">, N., </w:t>
      </w:r>
      <w:proofErr w:type="spellStart"/>
      <w:r>
        <w:rPr>
          <w:lang w:val="de-DE"/>
        </w:rPr>
        <w:t>and</w:t>
      </w:r>
      <w:proofErr w:type="spellEnd"/>
      <w:r>
        <w:rPr>
          <w:lang w:val="de-DE"/>
        </w:rPr>
        <w:t xml:space="preserve"> </w:t>
      </w:r>
      <w:proofErr w:type="spellStart"/>
      <w:r>
        <w:rPr>
          <w:lang w:val="de-DE"/>
        </w:rPr>
        <w:t>Giryes</w:t>
      </w:r>
      <w:proofErr w:type="spellEnd"/>
      <w:r>
        <w:rPr>
          <w:lang w:val="de-DE"/>
        </w:rPr>
        <w:t xml:space="preserve">, R., Autoencoders, </w:t>
      </w:r>
      <w:hyperlink r:id="rId1" w:history="1">
        <w:r w:rsidRPr="00633FED">
          <w:rPr>
            <w:rStyle w:val="Hyperlink"/>
            <w:lang w:val="de-DE"/>
          </w:rPr>
          <w:t>https://arxiv.org/abs/2003.05991</w:t>
        </w:r>
      </w:hyperlink>
      <w:r>
        <w:rPr>
          <w:lang w:val="de-DE"/>
        </w:rPr>
        <w:t xml:space="preserve"> </w:t>
      </w:r>
    </w:p>
  </w:footnote>
  <w:footnote w:id="4">
    <w:p w14:paraId="004E8B02" w14:textId="77777777" w:rsidR="00BF56DC" w:rsidRPr="00EC79CD" w:rsidRDefault="00BF56DC" w:rsidP="005A1A34">
      <w:pPr>
        <w:pStyle w:val="FootnoteText"/>
        <w:rPr>
          <w:lang w:val="en-US"/>
        </w:rPr>
      </w:pPr>
      <w:r>
        <w:rPr>
          <w:rStyle w:val="FootnoteReference"/>
        </w:rPr>
        <w:footnoteRef/>
      </w:r>
      <w:r w:rsidRPr="00EC79CD">
        <w:rPr>
          <w:lang w:val="en-US"/>
        </w:rPr>
        <w:t xml:space="preserve"> Imagine the MNIST dataset that you have seen many times in this book so far.</w:t>
      </w:r>
    </w:p>
  </w:footnote>
  <w:footnote w:id="5">
    <w:p w14:paraId="1428C424" w14:textId="42CD0A86" w:rsidR="00BF56DC" w:rsidRPr="00F622C5" w:rsidRDefault="00BF56DC">
      <w:pPr>
        <w:pStyle w:val="FootnoteText"/>
        <w:rPr>
          <w:lang w:val="en-US"/>
        </w:rPr>
      </w:pPr>
      <w:r>
        <w:rPr>
          <w:rStyle w:val="FootnoteReference"/>
        </w:rPr>
        <w:footnoteRef/>
      </w:r>
      <w:r w:rsidRPr="00F622C5">
        <w:rPr>
          <w:lang w:val="en-US"/>
        </w:rPr>
        <w:t xml:space="preserve"> For example, if the encoder and the decoder are linear functions, you get what is called a linear autoencoder. See for more information </w:t>
      </w:r>
      <w:proofErr w:type="spellStart"/>
      <w:r w:rsidRPr="00F622C5">
        <w:rPr>
          <w:lang w:val="en-US"/>
        </w:rPr>
        <w:t>Baldi</w:t>
      </w:r>
      <w:proofErr w:type="spellEnd"/>
      <w:r w:rsidRPr="00F622C5">
        <w:rPr>
          <w:lang w:val="en-US"/>
        </w:rPr>
        <w:t xml:space="preserve">, P., </w:t>
      </w:r>
      <w:proofErr w:type="spellStart"/>
      <w:r w:rsidRPr="00F622C5">
        <w:rPr>
          <w:lang w:val="en-US"/>
        </w:rPr>
        <w:t>Hornik</w:t>
      </w:r>
      <w:proofErr w:type="spellEnd"/>
      <w:r>
        <w:rPr>
          <w:lang w:val="en-US"/>
        </w:rPr>
        <w:t xml:space="preserve">, K.: Neural networks and principal component analysis: Learning from examples without local minima, Neural </w:t>
      </w:r>
      <w:proofErr w:type="spellStart"/>
      <w:r>
        <w:rPr>
          <w:lang w:val="en-US"/>
        </w:rPr>
        <w:t>Netw</w:t>
      </w:r>
      <w:proofErr w:type="spellEnd"/>
      <w:r>
        <w:rPr>
          <w:lang w:val="en-US"/>
        </w:rPr>
        <w:t xml:space="preserve">. </w:t>
      </w:r>
      <w:r>
        <w:rPr>
          <w:b/>
          <w:bCs/>
          <w:lang w:val="en-US"/>
        </w:rPr>
        <w:t>2</w:t>
      </w:r>
      <w:r>
        <w:rPr>
          <w:lang w:val="en-US"/>
        </w:rPr>
        <w:t>(1), 53-58 (1989).</w:t>
      </w:r>
    </w:p>
  </w:footnote>
  <w:footnote w:id="6">
    <w:p w14:paraId="2F365604" w14:textId="06CEEA18" w:rsidR="009460DB" w:rsidRPr="00A57125" w:rsidRDefault="009460DB">
      <w:pPr>
        <w:pStyle w:val="FootnoteText"/>
        <w:rPr>
          <w:lang w:val="en-US"/>
        </w:rPr>
      </w:pPr>
      <w:r>
        <w:rPr>
          <w:rStyle w:val="FootnoteReference"/>
        </w:rPr>
        <w:footnoteRef/>
      </w:r>
      <w:r>
        <w:t xml:space="preserve"> </w:t>
      </w:r>
      <w:r w:rsidRPr="00A57125">
        <w:rPr>
          <w:lang w:val="en-US"/>
        </w:rPr>
        <w:t xml:space="preserve">For an example in </w:t>
      </w:r>
      <w:proofErr w:type="spellStart"/>
      <w:r w:rsidRPr="00A57125">
        <w:rPr>
          <w:lang w:val="en-US"/>
        </w:rPr>
        <w:t>Keras</w:t>
      </w:r>
      <w:proofErr w:type="spellEnd"/>
      <w:r w:rsidRPr="00A57125">
        <w:rPr>
          <w:lang w:val="en-US"/>
        </w:rPr>
        <w:t xml:space="preserve"> you can check the following blog post: </w:t>
      </w:r>
      <w:hyperlink r:id="rId2" w:history="1">
        <w:r w:rsidRPr="00A57125">
          <w:rPr>
            <w:rStyle w:val="Hyperlink"/>
            <w:lang w:val="en-US"/>
          </w:rPr>
          <w:t>http://toe.lt/19</w:t>
        </w:r>
      </w:hyperlink>
      <w:r w:rsidRPr="00A57125">
        <w:rPr>
          <w:lang w:val="en-US"/>
        </w:rPr>
        <w:t xml:space="preserve"> </w:t>
      </w:r>
    </w:p>
  </w:footnote>
  <w:footnote w:id="7">
    <w:p w14:paraId="66F70870" w14:textId="0B7C34BD" w:rsidR="00BF56DC" w:rsidRPr="00DD3B58" w:rsidRDefault="00BF56DC">
      <w:pPr>
        <w:pStyle w:val="FootnoteText"/>
        <w:rPr>
          <w:lang w:val="en-US"/>
        </w:rPr>
      </w:pPr>
      <w:r>
        <w:rPr>
          <w:rStyle w:val="FootnoteReference"/>
        </w:rPr>
        <w:footnoteRef/>
      </w:r>
      <w:r>
        <w:t xml:space="preserve"> </w:t>
      </w:r>
      <w:r w:rsidRPr="00DD3B58">
        <w:rPr>
          <w:lang w:val="en-US"/>
        </w:rPr>
        <w:t xml:space="preserve">A dense layer is simply a </w:t>
      </w:r>
      <w:r>
        <w:rPr>
          <w:lang w:val="en-US"/>
        </w:rPr>
        <w:t>set of neurons that gets their inputs from the previous layer. Each neuron in a dense layer gets as input the output of all neurons in the previous layer.</w:t>
      </w:r>
    </w:p>
  </w:footnote>
  <w:footnote w:id="8">
    <w:p w14:paraId="4C06B5B6" w14:textId="1D010FF3" w:rsidR="00BF56DC" w:rsidRPr="00943692" w:rsidRDefault="00BF56DC">
      <w:pPr>
        <w:pStyle w:val="FootnoteText"/>
      </w:pPr>
      <w:r>
        <w:rPr>
          <w:rStyle w:val="FootnoteReference"/>
        </w:rPr>
        <w:footnoteRef/>
      </w:r>
      <w:r>
        <w:t xml:space="preserve"> The norm of a vector is simply the square root of the sum of the square of the components.</w:t>
      </w:r>
    </w:p>
  </w:footnote>
  <w:footnote w:id="9">
    <w:p w14:paraId="0F213E9D" w14:textId="6D3AF377" w:rsidR="00BF56DC" w:rsidRPr="00943692" w:rsidRDefault="00BF56DC">
      <w:pPr>
        <w:pStyle w:val="FootnoteText"/>
      </w:pPr>
      <w:r>
        <w:rPr>
          <w:rStyle w:val="FootnoteReference"/>
        </w:rPr>
        <w:footnoteRef/>
      </w:r>
      <w:r>
        <w:t xml:space="preserve"> If we did not make this assumption, one would have to calculate the gradient of the loss function instead of the simple derivative.</w:t>
      </w:r>
    </w:p>
  </w:footnote>
  <w:footnote w:id="10">
    <w:p w14:paraId="5C3734B4" w14:textId="31DBFB9A" w:rsidR="00BF56DC" w:rsidRPr="00605381" w:rsidRDefault="00BF56DC">
      <w:pPr>
        <w:pStyle w:val="FootnoteText"/>
      </w:pPr>
      <w:r>
        <w:rPr>
          <w:rStyle w:val="FootnoteReference"/>
        </w:rPr>
        <w:footnoteRef/>
      </w:r>
      <w:r>
        <w:t xml:space="preserve"> More information on the dataset can be found here: </w:t>
      </w:r>
      <w:hyperlink r:id="rId3" w:history="1">
        <w:r w:rsidRPr="006F5F8F">
          <w:rPr>
            <w:rStyle w:val="Hyperlink"/>
          </w:rPr>
          <w:t>http://yann.lecun.com/exdb/mnist/</w:t>
        </w:r>
      </w:hyperlink>
      <w:r>
        <w:t xml:space="preserve">. </w:t>
      </w:r>
    </w:p>
  </w:footnote>
  <w:footnote w:id="11">
    <w:p w14:paraId="23D59DD7" w14:textId="4A8C064B" w:rsidR="00BF56DC" w:rsidRPr="00943241" w:rsidRDefault="00BF56DC" w:rsidP="00C2311A">
      <w:pPr>
        <w:pStyle w:val="FooterText"/>
      </w:pPr>
      <w:r>
        <w:rPr>
          <w:rStyle w:val="FootnoteReference"/>
        </w:rPr>
        <w:footnoteRef/>
      </w:r>
      <w:r>
        <w:t xml:space="preserve"> </w:t>
      </w:r>
      <w:r w:rsidRPr="00C2311A">
        <w:rPr>
          <w:rStyle w:val="FootnoteTextChar"/>
        </w:rPr>
        <w:t xml:space="preserve">You can find the entire code at the address </w:t>
      </w:r>
      <w:hyperlink r:id="rId4" w:history="1">
        <w:r w:rsidRPr="00C2311A">
          <w:rPr>
            <w:rStyle w:val="FootnoteTextChar"/>
          </w:rPr>
          <w:t>https://adl.toelt.ai</w:t>
        </w:r>
      </w:hyperlink>
      <w:r w:rsidRPr="00C2311A">
        <w:rPr>
          <w:rStyle w:val="FootnoteTextChar"/>
        </w:rPr>
        <w:t>.</w:t>
      </w:r>
      <w:r>
        <w:t xml:space="preserve"> </w:t>
      </w:r>
    </w:p>
  </w:footnote>
  <w:footnote w:id="12">
    <w:p w14:paraId="52F5A2AA" w14:textId="2985E825" w:rsidR="00FA4EEA" w:rsidRPr="00FA4EEA" w:rsidRDefault="00FA4EEA">
      <w:pPr>
        <w:pStyle w:val="FootnoteText"/>
      </w:pPr>
      <w:r>
        <w:rPr>
          <w:rStyle w:val="FootnoteReference"/>
        </w:rPr>
        <w:footnoteRef/>
      </w:r>
      <w:r>
        <w:t xml:space="preserve"> In this case we normalized the input features to be between 0 and 1.</w:t>
      </w:r>
    </w:p>
  </w:footnote>
  <w:footnote w:id="13">
    <w:p w14:paraId="0A16F71C" w14:textId="2D47D446" w:rsidR="00BF56DC" w:rsidRPr="00DC0492" w:rsidRDefault="00BF56DC">
      <w:pPr>
        <w:pStyle w:val="FootnoteText"/>
      </w:pPr>
      <w:r>
        <w:rPr>
          <w:rStyle w:val="FootnoteReference"/>
        </w:rPr>
        <w:footnoteRef/>
      </w:r>
      <w:r>
        <w:t xml:space="preserve"> </w:t>
      </w:r>
      <w:proofErr w:type="spellStart"/>
      <w:r w:rsidRPr="00DC0492">
        <w:t>Akshay</w:t>
      </w:r>
      <w:proofErr w:type="spellEnd"/>
      <w:r w:rsidRPr="00DC0492">
        <w:t xml:space="preserve"> </w:t>
      </w:r>
      <w:proofErr w:type="spellStart"/>
      <w:r w:rsidRPr="00DC0492">
        <w:t>Balsubramani</w:t>
      </w:r>
      <w:proofErr w:type="spellEnd"/>
      <w:r w:rsidRPr="00DC0492">
        <w:t xml:space="preserve">, Sanjoy Dasgupta, and Yoav Freund. The fast convergence of incremental </w:t>
      </w:r>
      <w:proofErr w:type="spellStart"/>
      <w:r w:rsidRPr="00DC0492">
        <w:t>pca</w:t>
      </w:r>
      <w:proofErr w:type="spellEnd"/>
      <w:r w:rsidRPr="00DC0492">
        <w:t>. In Advances in neural information processing systems, pages 3174–3182, 2013.</w:t>
      </w:r>
    </w:p>
  </w:footnote>
  <w:footnote w:id="14">
    <w:p w14:paraId="42FC2A5D" w14:textId="3E2531A1" w:rsidR="00BF56DC" w:rsidRPr="00380711" w:rsidRDefault="00BF56DC">
      <w:pPr>
        <w:pStyle w:val="FootnoteText"/>
      </w:pPr>
      <w:r>
        <w:rPr>
          <w:rStyle w:val="FootnoteReference"/>
        </w:rPr>
        <w:footnoteRef/>
      </w:r>
      <w:r>
        <w:t xml:space="preserve"> The examples have been run on Google Colab.</w:t>
      </w:r>
    </w:p>
  </w:footnote>
  <w:footnote w:id="15">
    <w:p w14:paraId="77E53DCF" w14:textId="34835399" w:rsidR="00BF56DC" w:rsidRPr="00315518" w:rsidRDefault="00BF56DC">
      <w:pPr>
        <w:pStyle w:val="FootnoteText"/>
      </w:pPr>
      <w:r>
        <w:rPr>
          <w:rStyle w:val="FootnoteReference"/>
        </w:rPr>
        <w:footnoteRef/>
      </w:r>
      <w:r>
        <w:t xml:space="preserve"> Note that for these examples the accuracy is calculated applying the trained model on the test dataset, while the running time is the time needed to train the algorithm on the training dataset.</w:t>
      </w:r>
    </w:p>
  </w:footnote>
  <w:footnote w:id="16">
    <w:p w14:paraId="11F3830D" w14:textId="094F8C06" w:rsidR="00BF56DC" w:rsidRPr="00A40D18" w:rsidRDefault="00BF56DC">
      <w:pPr>
        <w:pStyle w:val="FootnoteText"/>
        <w:rPr>
          <w:lang w:val="en-US"/>
        </w:rPr>
      </w:pPr>
      <w:r>
        <w:rPr>
          <w:rStyle w:val="FootnoteReference"/>
        </w:rPr>
        <w:footnoteRef/>
      </w:r>
      <w:r>
        <w:t xml:space="preserve"> </w:t>
      </w:r>
      <w:r w:rsidRPr="00A40D18">
        <w:rPr>
          <w:lang w:val="en-US"/>
        </w:rPr>
        <w:t xml:space="preserve">You can run those tests yourself going to Chapter 25 </w:t>
      </w:r>
      <w:r>
        <w:rPr>
          <w:lang w:val="en-US"/>
        </w:rPr>
        <w:t xml:space="preserve">at </w:t>
      </w:r>
      <w:hyperlink r:id="rId5" w:history="1">
        <w:r w:rsidRPr="000924E5">
          <w:rPr>
            <w:rStyle w:val="Hyperlink"/>
            <w:lang w:val="en-US"/>
          </w:rPr>
          <w:t>https://adl.toelt.ai</w:t>
        </w:r>
      </w:hyperlink>
      <w:r>
        <w:rPr>
          <w:lang w:val="en-US"/>
        </w:rPr>
        <w:t xml:space="preserve">. </w:t>
      </w:r>
    </w:p>
  </w:footnote>
  <w:footnote w:id="17">
    <w:p w14:paraId="0B9262EC" w14:textId="2DF9E64C" w:rsidR="00BF56DC" w:rsidRPr="00592406" w:rsidRDefault="00BF56DC">
      <w:pPr>
        <w:pStyle w:val="FootnoteText"/>
        <w:rPr>
          <w:lang w:val="en-US"/>
        </w:rPr>
      </w:pPr>
      <w:r>
        <w:rPr>
          <w:rStyle w:val="FootnoteReference"/>
        </w:rPr>
        <w:footnoteRef/>
      </w:r>
      <w:r>
        <w:t xml:space="preserve"> </w:t>
      </w:r>
      <w:hyperlink r:id="rId6" w:history="1">
        <w:r w:rsidRPr="00D24D56">
          <w:rPr>
            <w:rStyle w:val="Hyperlink"/>
          </w:rPr>
          <w:t>https://research.zalando.com/welcome/mission/research-projects/fashion-mnist/</w:t>
        </w:r>
      </w:hyperlink>
      <w:r>
        <w:t xml:space="preserve"> </w:t>
      </w:r>
    </w:p>
  </w:footnote>
  <w:footnote w:id="18">
    <w:p w14:paraId="19CC7423" w14:textId="50D67816" w:rsidR="00BF56DC" w:rsidRPr="005F2F88" w:rsidRDefault="00BF56DC">
      <w:pPr>
        <w:pStyle w:val="FootnoteText"/>
        <w:rPr>
          <w:lang w:val="en-US"/>
        </w:rPr>
      </w:pPr>
      <w:r>
        <w:rPr>
          <w:rStyle w:val="FootnoteReference"/>
        </w:rPr>
        <w:footnoteRef/>
      </w:r>
      <w:r>
        <w:t xml:space="preserve"> </w:t>
      </w:r>
      <w:hyperlink r:id="rId7" w:history="1">
        <w:r w:rsidRPr="00633FED">
          <w:rPr>
            <w:rStyle w:val="Hyperlink"/>
          </w:rPr>
          <w:t>https://www.universetoday.com/36302/atoms-in-the-universe/</w:t>
        </w:r>
      </w:hyperlink>
      <w:r>
        <w:t xml:space="preserve"> </w:t>
      </w:r>
    </w:p>
  </w:footnote>
  <w:footnote w:id="19">
    <w:p w14:paraId="76DD2366" w14:textId="48C3A299" w:rsidR="00BF56DC" w:rsidRPr="00E16821" w:rsidRDefault="00BF56DC">
      <w:pPr>
        <w:pStyle w:val="FootnoteText"/>
        <w:rPr>
          <w:lang w:val="en-US"/>
        </w:rPr>
      </w:pPr>
      <w:r>
        <w:rPr>
          <w:rStyle w:val="FootnoteReference"/>
        </w:rPr>
        <w:footnoteRef/>
      </w:r>
      <w:r>
        <w:t xml:space="preserve"> </w:t>
      </w:r>
      <w:r w:rsidRPr="00E16821">
        <w:rPr>
          <w:lang w:val="en-US"/>
        </w:rPr>
        <w:t xml:space="preserve">See for example </w:t>
      </w:r>
      <w:hyperlink r:id="rId8" w:history="1">
        <w:r w:rsidRPr="00E16821">
          <w:rPr>
            <w:rStyle w:val="Hyperlink"/>
            <w:lang w:val="en-US"/>
          </w:rPr>
          <w:t>https://saketsathe.net/downloads/autoencode.pdf</w:t>
        </w:r>
      </w:hyperlink>
      <w:r w:rsidRPr="00E16821">
        <w:rPr>
          <w:lang w:val="en-US"/>
        </w:rPr>
        <w:t xml:space="preserve">. </w:t>
      </w:r>
    </w:p>
  </w:footnote>
  <w:footnote w:id="20">
    <w:p w14:paraId="64F02AE4" w14:textId="228C2286" w:rsidR="00BF56DC" w:rsidRPr="00016FD1" w:rsidRDefault="00BF56DC">
      <w:pPr>
        <w:pStyle w:val="FootnoteText"/>
        <w:rPr>
          <w:lang w:val="en-US"/>
        </w:rPr>
      </w:pPr>
      <w:r>
        <w:rPr>
          <w:rStyle w:val="FootnoteReference"/>
        </w:rPr>
        <w:footnoteRef/>
      </w:r>
      <w:r>
        <w:t xml:space="preserve"> </w:t>
      </w:r>
      <w:r w:rsidRPr="00016FD1">
        <w:rPr>
          <w:lang w:val="en-US"/>
        </w:rPr>
        <w:t xml:space="preserve">Vincent, P., Larochelle, H. </w:t>
      </w:r>
      <w:proofErr w:type="spellStart"/>
      <w:r w:rsidRPr="00016FD1">
        <w:rPr>
          <w:lang w:val="en-US"/>
        </w:rPr>
        <w:t>Bengio</w:t>
      </w:r>
      <w:proofErr w:type="spellEnd"/>
      <w:r w:rsidRPr="00016FD1">
        <w:rPr>
          <w:lang w:val="en-US"/>
        </w:rPr>
        <w:t xml:space="preserve">, Y. </w:t>
      </w:r>
      <w:proofErr w:type="spellStart"/>
      <w:r>
        <w:rPr>
          <w:lang w:val="en-US"/>
        </w:rPr>
        <w:t>Manzagol</w:t>
      </w:r>
      <w:proofErr w:type="spellEnd"/>
      <w:r>
        <w:rPr>
          <w:lang w:val="en-US"/>
        </w:rPr>
        <w:t>, P.A.: Extracting and composing robust features with denoising autoencoders. In: Proceedings of the 25</w:t>
      </w:r>
      <w:r w:rsidRPr="00016FD1">
        <w:rPr>
          <w:vertAlign w:val="superscript"/>
          <w:lang w:val="en-US"/>
        </w:rPr>
        <w:t>th</w:t>
      </w:r>
      <w:r>
        <w:rPr>
          <w:lang w:val="en-US"/>
        </w:rPr>
        <w:t xml:space="preserve"> International Conference on Machine Learning, ICML ’08, pp. 1096-1103. ACM, New York, NY USA (2008)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1FB46CB5"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62B60D36"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0A57F005" w:rsidR="00BF56DC" w:rsidRPr="000F5D51" w:rsidRDefault="00BF56DC"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alt="A picture containing drawing&#13;&#10;&#13;&#10;&#13;&#10;&#13;&#10;&#13;&#10;&#13;&#10;&#13;&#10;&#13;&#10;&#13;&#10;&#13;&#10;&#13;&#10;&#13;&#10;&#13;&#10;&#13;&#10;Description automatically generated" style="width:86.8pt;height:79.15pt;visibility:visible" o:bullet="t">
        <v:imagedata r:id="rId1" o:title="A picture containing drawing&#13;&#10;&#13;&#10;&#13;&#10;&#13;&#10;&#13;&#10;&#13;&#10;&#13;&#10;&#13;&#10;&#13;&#10;&#13;&#10;&#13;&#10;&#13;&#10;&#13;&#10;&#13;&#10;Description automatically generated"/>
      </v:shape>
    </w:pict>
  </w:numPicBullet>
  <w:abstractNum w:abstractNumId="0" w15:restartNumberingAfterBreak="0">
    <w:nsid w:val="FFFFFF7C"/>
    <w:multiLevelType w:val="singleLevel"/>
    <w:tmpl w:val="5718B0E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3AC5D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C1CB85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29022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50D9D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2BE9EE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9B4CC3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B68D79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EA2D2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BC8"/>
    <w:rsid w:val="00002570"/>
    <w:rsid w:val="0000323E"/>
    <w:rsid w:val="00004A45"/>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1290"/>
    <w:rsid w:val="002012BB"/>
    <w:rsid w:val="00202B5E"/>
    <w:rsid w:val="00203F38"/>
    <w:rsid w:val="002048AD"/>
    <w:rsid w:val="0020588C"/>
    <w:rsid w:val="002058F5"/>
    <w:rsid w:val="002062D7"/>
    <w:rsid w:val="002151B9"/>
    <w:rsid w:val="00216171"/>
    <w:rsid w:val="00216981"/>
    <w:rsid w:val="002213E2"/>
    <w:rsid w:val="00222109"/>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68D"/>
    <w:rsid w:val="00264A56"/>
    <w:rsid w:val="00264AC3"/>
    <w:rsid w:val="00270490"/>
    <w:rsid w:val="0027221C"/>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606"/>
    <w:rsid w:val="002E1850"/>
    <w:rsid w:val="002E1AAB"/>
    <w:rsid w:val="002E216F"/>
    <w:rsid w:val="002E2362"/>
    <w:rsid w:val="002E3C0F"/>
    <w:rsid w:val="002E3EC2"/>
    <w:rsid w:val="002E4522"/>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4E5F"/>
    <w:rsid w:val="0038668A"/>
    <w:rsid w:val="00386CDD"/>
    <w:rsid w:val="00392B2A"/>
    <w:rsid w:val="00393B67"/>
    <w:rsid w:val="0039438E"/>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63A6"/>
    <w:rsid w:val="004D6639"/>
    <w:rsid w:val="004E046F"/>
    <w:rsid w:val="004E2D3F"/>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A64"/>
    <w:rsid w:val="00554397"/>
    <w:rsid w:val="00555135"/>
    <w:rsid w:val="0055663A"/>
    <w:rsid w:val="00556BD1"/>
    <w:rsid w:val="00566F48"/>
    <w:rsid w:val="00566F68"/>
    <w:rsid w:val="00570213"/>
    <w:rsid w:val="00570574"/>
    <w:rsid w:val="0057079B"/>
    <w:rsid w:val="005754F0"/>
    <w:rsid w:val="00575C9A"/>
    <w:rsid w:val="00577A7F"/>
    <w:rsid w:val="005821A8"/>
    <w:rsid w:val="005832DF"/>
    <w:rsid w:val="005856B4"/>
    <w:rsid w:val="005862A4"/>
    <w:rsid w:val="00592406"/>
    <w:rsid w:val="005937AD"/>
    <w:rsid w:val="005953C5"/>
    <w:rsid w:val="00597B44"/>
    <w:rsid w:val="005A055B"/>
    <w:rsid w:val="005A1A34"/>
    <w:rsid w:val="005B0B4B"/>
    <w:rsid w:val="005B20ED"/>
    <w:rsid w:val="005B300D"/>
    <w:rsid w:val="005B4F9A"/>
    <w:rsid w:val="005C2AD1"/>
    <w:rsid w:val="005C35C4"/>
    <w:rsid w:val="005C40BF"/>
    <w:rsid w:val="005C42A2"/>
    <w:rsid w:val="005C568A"/>
    <w:rsid w:val="005C5CF8"/>
    <w:rsid w:val="005D500D"/>
    <w:rsid w:val="005D5C62"/>
    <w:rsid w:val="005D5FAB"/>
    <w:rsid w:val="005D663B"/>
    <w:rsid w:val="005E22AF"/>
    <w:rsid w:val="005E34C4"/>
    <w:rsid w:val="005E3D28"/>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5972"/>
    <w:rsid w:val="006C1AE6"/>
    <w:rsid w:val="006C1B22"/>
    <w:rsid w:val="006C4383"/>
    <w:rsid w:val="006C4BF3"/>
    <w:rsid w:val="006C5B27"/>
    <w:rsid w:val="006C6578"/>
    <w:rsid w:val="006C7C1F"/>
    <w:rsid w:val="006C7C76"/>
    <w:rsid w:val="006D0BCD"/>
    <w:rsid w:val="006D16E6"/>
    <w:rsid w:val="006D360C"/>
    <w:rsid w:val="006D776F"/>
    <w:rsid w:val="006D7F10"/>
    <w:rsid w:val="006E0DCA"/>
    <w:rsid w:val="006E0F50"/>
    <w:rsid w:val="006E1BE6"/>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7121"/>
    <w:rsid w:val="0072182A"/>
    <w:rsid w:val="007228DB"/>
    <w:rsid w:val="00722D66"/>
    <w:rsid w:val="00725938"/>
    <w:rsid w:val="00726C8A"/>
    <w:rsid w:val="00727871"/>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45FC"/>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ADC"/>
    <w:rsid w:val="00872CB8"/>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4A21"/>
    <w:rsid w:val="009B4DE1"/>
    <w:rsid w:val="009B523A"/>
    <w:rsid w:val="009C4AF0"/>
    <w:rsid w:val="009C5680"/>
    <w:rsid w:val="009C6324"/>
    <w:rsid w:val="009D0233"/>
    <w:rsid w:val="009D04EF"/>
    <w:rsid w:val="009D0BEB"/>
    <w:rsid w:val="009D1121"/>
    <w:rsid w:val="009E161B"/>
    <w:rsid w:val="009E55A6"/>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87EA7"/>
    <w:rsid w:val="00A87F68"/>
    <w:rsid w:val="00A90BFC"/>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324F"/>
    <w:rsid w:val="00B032B1"/>
    <w:rsid w:val="00B04967"/>
    <w:rsid w:val="00B06165"/>
    <w:rsid w:val="00B06F2C"/>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7F65"/>
    <w:rsid w:val="00C71F4F"/>
    <w:rsid w:val="00C73297"/>
    <w:rsid w:val="00C7374E"/>
    <w:rsid w:val="00C76767"/>
    <w:rsid w:val="00C76794"/>
    <w:rsid w:val="00C7732B"/>
    <w:rsid w:val="00C81D7B"/>
    <w:rsid w:val="00C82008"/>
    <w:rsid w:val="00C84CF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531AD"/>
    <w:rsid w:val="00D53EFA"/>
    <w:rsid w:val="00D57BAD"/>
    <w:rsid w:val="00D57E64"/>
    <w:rsid w:val="00D611BE"/>
    <w:rsid w:val="00D63207"/>
    <w:rsid w:val="00D63908"/>
    <w:rsid w:val="00D63B54"/>
    <w:rsid w:val="00D64B48"/>
    <w:rsid w:val="00D64F74"/>
    <w:rsid w:val="00D65B63"/>
    <w:rsid w:val="00D72D3B"/>
    <w:rsid w:val="00D74D68"/>
    <w:rsid w:val="00D76D63"/>
    <w:rsid w:val="00D77159"/>
    <w:rsid w:val="00D77494"/>
    <w:rsid w:val="00D80366"/>
    <w:rsid w:val="00D80D85"/>
    <w:rsid w:val="00D821E9"/>
    <w:rsid w:val="00D83D1F"/>
    <w:rsid w:val="00D847F8"/>
    <w:rsid w:val="00D84E02"/>
    <w:rsid w:val="00D8657E"/>
    <w:rsid w:val="00D90FE9"/>
    <w:rsid w:val="00D922CD"/>
    <w:rsid w:val="00D951E7"/>
    <w:rsid w:val="00DA3968"/>
    <w:rsid w:val="00DA3B9F"/>
    <w:rsid w:val="00DA3CF4"/>
    <w:rsid w:val="00DA414C"/>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70C"/>
    <w:rsid w:val="00E837AD"/>
    <w:rsid w:val="00E8444B"/>
    <w:rsid w:val="00E86FAF"/>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564F"/>
    <w:rsid w:val="00EB7DA1"/>
    <w:rsid w:val="00EC2A38"/>
    <w:rsid w:val="00EC4C81"/>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2AF"/>
    <w:rsid w:val="00FA18E5"/>
    <w:rsid w:val="00FA4EEA"/>
    <w:rsid w:val="00FA544A"/>
    <w:rsid w:val="00FA5FA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lsdException w:name="Table Subtle 2" w:locked="1" w:semiHidden="1" w:unhideWhenUsed="1"/>
    <w:lsdException w:name="Table Web 1" w:locked="1" w:semiHidden="1" w:unhideWhenUsed="1"/>
    <w:lsdException w:name="Table Web 2" w:locked="1"/>
    <w:lsdException w:name="Table Web 3" w:lock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7"/>
      </w:numPr>
      <w:contextualSpacing/>
    </w:p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adl.toelt.ai" TargetMode="Externa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toe.lt/1a" TargetMode="External"/><Relationship Id="rId25" Type="http://schemas.openxmlformats.org/officeDocument/2006/relationships/image" Target="media/image15.png"/><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hyperlink" Target="https://www.tensorflow.org/tutorials/generative/autoenco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adl.toelt.ai" TargetMode="External"/><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4.png"/><Relationship Id="rId28" Type="http://schemas.openxmlformats.org/officeDocument/2006/relationships/hyperlink" Target="https://blog.keras.io/building-autoencoders-in-keras.html" TargetMode="External"/><Relationship Id="rId36" Type="http://schemas.openxmlformats.org/officeDocument/2006/relationships/header" Target="header3.xml"/><Relationship Id="rId10" Type="http://schemas.openxmlformats.org/officeDocument/2006/relationships/image" Target="media/image4.emf"/><Relationship Id="rId19" Type="http://schemas.openxmlformats.org/officeDocument/2006/relationships/hyperlink" Target="https://adl.toelt.ai" TargetMode="External"/><Relationship Id="rId31" Type="http://schemas.openxmlformats.org/officeDocument/2006/relationships/hyperlink" Target="http://www.cs.toronto.edu/~rgrosse/courses/csc321_2017/slides/lec20.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dl.toelt.ai" TargetMode="External"/><Relationship Id="rId27" Type="http://schemas.openxmlformats.org/officeDocument/2006/relationships/hyperlink" Target="http://ufldl.stanford.edu/tutorial/unsupervised/Autoencoders/" TargetMode="External"/><Relationship Id="rId30" Type="http://schemas.openxmlformats.org/officeDocument/2006/relationships/hyperlink" Target="https://arxiv.org/abs/2003.05991" TargetMode="External"/><Relationship Id="rId35"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8" Type="http://schemas.openxmlformats.org/officeDocument/2006/relationships/hyperlink" Target="https://saketsathe.net/downloads/autoencode.pdf" TargetMode="External"/><Relationship Id="rId3" Type="http://schemas.openxmlformats.org/officeDocument/2006/relationships/hyperlink" Target="http://yann.lecun.com/exdb/mnist/" TargetMode="External"/><Relationship Id="rId7" Type="http://schemas.openxmlformats.org/officeDocument/2006/relationships/hyperlink" Target="https://www.universetoday.com/36302/atoms-in-the-universe/" TargetMode="External"/><Relationship Id="rId2" Type="http://schemas.openxmlformats.org/officeDocument/2006/relationships/hyperlink" Target="http://toe.lt/19" TargetMode="External"/><Relationship Id="rId1" Type="http://schemas.openxmlformats.org/officeDocument/2006/relationships/hyperlink" Target="https://arxiv.org/abs/2003.05991" TargetMode="External"/><Relationship Id="rId6" Type="http://schemas.openxmlformats.org/officeDocument/2006/relationships/hyperlink" Target="https://research.zalando.com/welcome/mission/research-projects/fashion-mnist/" TargetMode="External"/><Relationship Id="rId5" Type="http://schemas.openxmlformats.org/officeDocument/2006/relationships/hyperlink" Target="https://adl.toelt.ai" TargetMode="External"/><Relationship Id="rId4" Type="http://schemas.openxmlformats.org/officeDocument/2006/relationships/hyperlink" Target="https://adl.toelt.a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41</TotalTime>
  <Pages>22</Pages>
  <Words>5792</Words>
  <Characters>33015</Characters>
  <Application>Microsoft Office Word</Application>
  <DocSecurity>0</DocSecurity>
  <Lines>275</Lines>
  <Paragraphs>77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38730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40</cp:revision>
  <cp:lastPrinted>2020-11-20T11:43:00Z</cp:lastPrinted>
  <dcterms:created xsi:type="dcterms:W3CDTF">2020-11-27T07:52:00Z</dcterms:created>
  <dcterms:modified xsi:type="dcterms:W3CDTF">2020-11-27T17:41:00Z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