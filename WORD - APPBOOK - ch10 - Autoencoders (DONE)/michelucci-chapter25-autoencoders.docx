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43787716" w:rsidR="00990DC3" w:rsidRDefault="002E654F" w:rsidP="00990DC3">
      <w:pPr>
        <w:pStyle w:val="BodyTextFirst"/>
      </w:pPr>
      <w:r>
        <w:t>In this chapter</w:t>
      </w:r>
      <w:r w:rsidR="00366C6D">
        <w:t>,</w:t>
      </w:r>
      <w:r>
        <w:t xml:space="preserve"> we will look at autoencoders</w:t>
      </w:r>
      <w:r w:rsidR="00AE5C19">
        <w:t xml:space="preserve"> (including the sparse variant)</w:t>
      </w:r>
      <w:r>
        <w:t xml:space="preserve">. This </w:t>
      </w:r>
      <w:r w:rsidR="00366C6D">
        <w:t xml:space="preserve">chapter </w:t>
      </w:r>
      <w:r>
        <w:t>is a theor</w:t>
      </w:r>
      <w:r w:rsidR="00366C6D">
        <w:t>etical one</w:t>
      </w:r>
      <w:r>
        <w:t xml:space="preserve">, so it will cover the mathematics and the fundamentals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 We will </w:t>
      </w:r>
      <w:r w:rsidR="00111F38">
        <w:t xml:space="preserve">then </w:t>
      </w:r>
      <w:r w:rsidR="00C56E88">
        <w:t>discuss the loss function</w:t>
      </w:r>
      <w:r w:rsidR="00111F38">
        <w:t>s</w:t>
      </w:r>
      <w:r w:rsidR="00C56E88">
        <w:t xml:space="preserve"> that </w:t>
      </w:r>
      <w:r w:rsidR="00111F38">
        <w:t>are typically used</w:t>
      </w:r>
      <w:r w:rsidR="00C56E88">
        <w:t xml:space="preserve"> and what is the reconstruction error. We will then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and anomaly detection.</w:t>
      </w:r>
    </w:p>
    <w:p w14:paraId="2FBDD546" w14:textId="753B3F29" w:rsidR="003E08F9" w:rsidRDefault="003E08F9" w:rsidP="003E08F9">
      <w:pPr>
        <w:pStyle w:val="Heading1"/>
      </w:pPr>
      <w:r>
        <w:t>What is an autoencoder</w:t>
      </w:r>
    </w:p>
    <w:p w14:paraId="7CF308D8" w14:textId="6F598619"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a label or expected value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The neural network model will then learn the relationship between the input data and the expected values.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9722A5"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3EDE54AD" w14:textId="501C98CD" w:rsidR="00B06165" w:rsidRDefault="004F662F" w:rsidP="003E08F9">
      <w:pPr>
        <w:pStyle w:val="BodyTextFirst"/>
      </w:pPr>
      <w:r>
        <w:t xml:space="preserve">Where in general, as noted previously in the book,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2C2E8E">
        <w:t xml:space="preserve">In </w:t>
      </w:r>
      <w:r w:rsidR="00913933">
        <w:t>general,</w:t>
      </w:r>
      <w:r w:rsidR="002C2E8E">
        <w:t xml:space="preserve"> we can </w:t>
      </w:r>
      <w:r w:rsidR="00913933">
        <w:t>give a</w:t>
      </w:r>
      <w:r w:rsidR="00AE5C19">
        <w:t xml:space="preserve">n </w:t>
      </w:r>
      <w:r w:rsidR="00913933">
        <w:t>intuitive definition of</w:t>
      </w:r>
      <w:r w:rsidR="002C2E8E">
        <w:t xml:space="preserve"> an autoencoder as</w:t>
      </w:r>
    </w:p>
    <w:p w14:paraId="1265C3E1" w14:textId="65185445" w:rsidR="002C2E8E" w:rsidRDefault="002C2E8E" w:rsidP="003E08F9">
      <w:pPr>
        <w:pStyle w:val="BodyTextFirst"/>
      </w:pPr>
    </w:p>
    <w:p w14:paraId="7165CA7B" w14:textId="69050919" w:rsidR="002C2E8E" w:rsidRDefault="002C2E8E" w:rsidP="003E08F9">
      <w:pPr>
        <w:pStyle w:val="BodyTextFirst"/>
        <w:rPr>
          <w:rStyle w:val="Emphasis"/>
        </w:rPr>
      </w:pPr>
      <w:r>
        <w:rPr>
          <w:rStyle w:val="IntenseEmphasis"/>
        </w:rPr>
        <w:t xml:space="preserve">Definition: </w:t>
      </w:r>
      <w:r>
        <w:rPr>
          <w:rStyle w:val="Emphasis"/>
        </w:rPr>
        <w:t xml:space="preserve">an autoencoder is a type of </w:t>
      </w:r>
      <w:r w:rsidR="00DD18E5">
        <w:rPr>
          <w:rStyle w:val="Emphasis"/>
        </w:rPr>
        <w:t>algorithm</w:t>
      </w:r>
      <w:r>
        <w:rPr>
          <w:rStyle w:val="Emphasis"/>
        </w:rPr>
        <w:t xml:space="preserve"> that </w:t>
      </w:r>
      <w:r w:rsidR="00366C6D">
        <w:rPr>
          <w:rStyle w:val="Emphasis"/>
        </w:rPr>
        <w:t>learns</w:t>
      </w:r>
      <w:r>
        <w:rPr>
          <w:rStyle w:val="Emphasis"/>
        </w:rPr>
        <w:t xml:space="preserve"> to reconstruct the input observations with the lowest error possible</w:t>
      </w:r>
      <w:r>
        <w:rPr>
          <w:rStyle w:val="FootnoteReference"/>
          <w:i/>
          <w:iCs/>
        </w:rPr>
        <w:footnoteReference w:id="1"/>
      </w:r>
      <w:r>
        <w:rPr>
          <w:rStyle w:val="Emphasis"/>
        </w:rPr>
        <w:t>.</w:t>
      </w:r>
    </w:p>
    <w:p w14:paraId="25423D12" w14:textId="792DA3D7" w:rsidR="00CA7A80" w:rsidRDefault="00CA7A80" w:rsidP="003E08F9">
      <w:pPr>
        <w:pStyle w:val="BodyTextFirst"/>
        <w:rPr>
          <w:rStyle w:val="Emphasis"/>
        </w:rPr>
      </w:pPr>
    </w:p>
    <w:p w14:paraId="66F37A2C" w14:textId="279DE935" w:rsidR="00CA7A80" w:rsidRDefault="00CA7A80" w:rsidP="00CA7A80">
      <w:pPr>
        <w:pStyle w:val="BodyTextFirst"/>
        <w:rPr>
          <w:rStyle w:val="Emphasis"/>
          <w:i w:val="0"/>
          <w:iCs w:val="0"/>
        </w:rPr>
      </w:pPr>
      <w:r>
        <w:rPr>
          <w:rStyle w:val="Emphasis"/>
          <w:i w:val="0"/>
          <w:iCs w:val="0"/>
        </w:rPr>
        <w:t>And in a more informative definition we could say</w:t>
      </w:r>
    </w:p>
    <w:p w14:paraId="7008665A" w14:textId="0D4B6B35" w:rsidR="00CA7A80" w:rsidRDefault="00CA7A80" w:rsidP="00CA7A80">
      <w:pPr>
        <w:pStyle w:val="BodyTextFirst"/>
        <w:rPr>
          <w:rStyle w:val="Emphasis"/>
          <w:i w:val="0"/>
          <w:iCs w:val="0"/>
        </w:rPr>
      </w:pPr>
    </w:p>
    <w:p w14:paraId="215C81EF" w14:textId="2530EA57" w:rsidR="00CA7A80" w:rsidRPr="00CA7A80" w:rsidRDefault="00CA7A80" w:rsidP="00CA7A80">
      <w:pPr>
        <w:pStyle w:val="BodyTextFirst"/>
        <w:rPr>
          <w:rStyle w:val="Emphasis"/>
          <w:i w:val="0"/>
          <w:iCs w:val="0"/>
        </w:rPr>
      </w:pPr>
      <w:r>
        <w:rPr>
          <w:rStyle w:val="IntenseEmphasis"/>
        </w:rPr>
        <w:t xml:space="preserve">Definition: </w:t>
      </w:r>
      <w:r>
        <w:rPr>
          <w:rStyle w:val="Emphasis"/>
        </w:rPr>
        <w:t xml:space="preserve">an autoencoder is a type of </w:t>
      </w:r>
      <w:r w:rsidR="00DD18E5">
        <w:rPr>
          <w:rStyle w:val="Emphasis"/>
        </w:rPr>
        <w:t>algorithm</w:t>
      </w:r>
      <w:r>
        <w:rPr>
          <w:rStyle w:val="Emphasis"/>
        </w:rPr>
        <w:t xml:space="preserve"> </w:t>
      </w:r>
      <w:r>
        <w:rPr>
          <w:rStyle w:val="Emphasis"/>
        </w:rPr>
        <w:t>with the main purpose of learning an “informative” representation of the data that then can be used for different applications</w:t>
      </w:r>
      <w:r>
        <w:rPr>
          <w:rStyle w:val="FootnoteReference"/>
          <w:i/>
          <w:iCs/>
        </w:rPr>
        <w:footnoteReference w:id="2"/>
      </w:r>
    </w:p>
    <w:p w14:paraId="003AFC7D" w14:textId="4329BA45" w:rsidR="006A2E50" w:rsidRDefault="006A2E50" w:rsidP="003E08F9">
      <w:pPr>
        <w:pStyle w:val="BodyTextFirst"/>
      </w:pPr>
    </w:p>
    <w:p w14:paraId="32DBBAAA" w14:textId="2787B297" w:rsidR="00DD18E5" w:rsidRDefault="00DD18E5" w:rsidP="003E08F9">
      <w:pPr>
        <w:pStyle w:val="BodyTextFirst"/>
      </w:pPr>
      <w:r>
        <w:t xml:space="preserve">In their most used form, autoencoders are neural networks, but variants exist (see for example </w:t>
      </w:r>
      <w:r w:rsidRPr="00DD18E5">
        <w:rPr>
          <w:highlight w:val="yellow"/>
        </w:rPr>
        <w:t>XXXX</w:t>
      </w:r>
      <w:r>
        <w:t xml:space="preserve">). In </w:t>
      </w:r>
      <w:proofErr w:type="gramStart"/>
      <w:r>
        <w:t>general</w:t>
      </w:r>
      <w:proofErr w:type="gramEnd"/>
      <w:r>
        <w:t xml:space="preserve"> an autoencoder has the structure visualized in Figure 25.1</w:t>
      </w:r>
    </w:p>
    <w:p w14:paraId="1BDB2320" w14:textId="77777777" w:rsidR="00DD18E5" w:rsidRPr="00DD18E5" w:rsidRDefault="00DD18E5" w:rsidP="003E08F9">
      <w:pPr>
        <w:pStyle w:val="BodyTextFirst"/>
      </w:pPr>
    </w:p>
    <w:p w14:paraId="75250ADB" w14:textId="563B1BEC" w:rsidR="00BA1EE0" w:rsidRPr="00BA1EE0" w:rsidRDefault="00BA1EE0" w:rsidP="00BA1EE0">
      <w:pPr>
        <w:pStyle w:val="Heading1"/>
      </w:pPr>
      <w:r w:rsidRPr="00BA1EE0">
        <w:t>Feed Forward Autoencoders</w:t>
      </w:r>
    </w:p>
    <w:p w14:paraId="34AB054D" w14:textId="7FB6D1E7"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3"/>
      </w:r>
      <w:r>
        <w:t>. In Figure (25.1) you can see an example of an FFA.</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drawing>
          <wp:inline distT="0" distB="0" distL="0" distR="0" wp14:anchorId="49A28208" wp14:editId="05313B50">
            <wp:extent cx="52578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7B8C73F" w14:textId="77777777" w:rsidR="00082533" w:rsidRDefault="00082533" w:rsidP="005F5A70">
      <w:pPr>
        <w:pStyle w:val="FigureCaption"/>
      </w:pPr>
    </w:p>
    <w:p w14:paraId="3E17B98C" w14:textId="3BE527C9" w:rsidR="005F5A70" w:rsidRDefault="005F5A70" w:rsidP="005F5A70">
      <w:pPr>
        <w:pStyle w:val="FigureCaption"/>
      </w:pPr>
      <w:r>
        <w:t xml:space="preserve">Figure 25.1: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49746AEA" w14:textId="444635A5" w:rsidR="001F26E2" w:rsidRDefault="00082533" w:rsidP="001F26E2">
      <w:pPr>
        <w:pStyle w:val="BodyTextFirst"/>
      </w:pPr>
      <w:r>
        <w:t xml:space="preserve">A typical architecture </w:t>
      </w:r>
      <w:r w:rsidR="003D4217">
        <w:t xml:space="preserve">(although it is no strict requirements)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usually is</w:t>
      </w:r>
      <w:r>
        <w:t xml:space="preserve"> the one with </w:t>
      </w:r>
      <w:r w:rsidR="00A14DDE">
        <w:t>the smallest number of</w:t>
      </w:r>
      <w:r>
        <w:t xml:space="preserve"> neurons. In almost all practical applications</w:t>
      </w:r>
      <w:r w:rsidR="00366C6D">
        <w:t>,</w:t>
      </w:r>
      <w:r>
        <w:t xml:space="preserve"> the layers after the middle one </w:t>
      </w:r>
      <w:proofErr w:type="gramStart"/>
      <w:r>
        <w:t>are</w:t>
      </w:r>
      <w:proofErr w:type="gramEnd"/>
      <w:r>
        <w:t xml:space="preserv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w:t>
      </w:r>
      <w:r>
        <w:lastRenderedPageBreak/>
        <w:t xml:space="preserve">including the middle one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(25.1).</w:t>
      </w:r>
    </w:p>
    <w:p w14:paraId="3BDCE8C6" w14:textId="598D2AAD" w:rsidR="001F26E2" w:rsidRDefault="001F26E2" w:rsidP="001F26E2">
      <w:pPr>
        <w:pStyle w:val="BodyTextCont"/>
      </w:pPr>
      <w:r>
        <w:t xml:space="preserve">The </w:t>
      </w:r>
      <w:r w:rsidRPr="00234D57">
        <w:rPr>
          <w:rStyle w:val="Strong"/>
        </w:rPr>
        <w:t>encode</w:t>
      </w:r>
      <w:r w:rsidR="00234D57" w:rsidRPr="00234D57">
        <w:rPr>
          <w:rStyle w:val="Strong"/>
        </w:rPr>
        <w:t>r</w:t>
      </w:r>
      <w:r>
        <w:t xml:space="preserve"> can be written generally as a function</w:t>
      </w:r>
    </w:p>
    <w:p w14:paraId="767CCE1C" w14:textId="77777777" w:rsidR="001F26E2" w:rsidRDefault="001F26E2" w:rsidP="001F26E2">
      <w:pPr>
        <w:pStyle w:val="BodyTextCont"/>
      </w:pPr>
    </w:p>
    <w:p w14:paraId="184C1FFC" w14:textId="335F0EEA" w:rsidR="00216171" w:rsidRPr="001F26E2" w:rsidRDefault="009722A5" w:rsidP="001F26E2">
      <w:pPr>
        <w:pStyle w:val="BodyTextCont"/>
        <w:rPr>
          <w:b/>
          <w:bCs/>
        </w:rPr>
      </w:pPr>
      <m:oMathPara>
        <m:oMath>
          <m:eqArr>
            <m:eqArrPr>
              <m:maxDist m:val="1"/>
              <m:ctrlPr>
                <w:rPr>
                  <w:rFonts w:ascii="Cambria Math" w:hAnsi="Cambria Math"/>
                  <w:i/>
                </w:rPr>
              </m:ctrlPr>
            </m:eqArr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m:rPr>
                  <m:sty m:val="bi"/>
                </m:rPr>
                <w:rPr>
                  <w:rFonts w:ascii="Cambria Math" w:hAnsi="Cambria Math"/>
                </w:rPr>
                <m:t>#</m:t>
              </m:r>
              <m:d>
                <m:dPr>
                  <m:ctrlPr>
                    <w:rPr>
                      <w:rFonts w:ascii="Cambria Math" w:hAnsi="Cambria Math"/>
                      <w:i/>
                    </w:rPr>
                  </m:ctrlPr>
                </m:dPr>
                <m:e>
                  <m:r>
                    <w:rPr>
                      <w:rFonts w:ascii="Cambria Math" w:hAnsi="Cambria Math"/>
                    </w:rPr>
                    <m:t>25.2</m:t>
                  </m:r>
                </m:e>
              </m:d>
              <m:ctrlPr>
                <w:rPr>
                  <w:rFonts w:ascii="Cambria Math" w:hAnsi="Cambria Math"/>
                  <w:b/>
                  <w:bCs/>
                  <w:i/>
                </w:rPr>
              </m:ctrlPr>
            </m:e>
          </m:eqArr>
        </m:oMath>
      </m:oMathPara>
    </w:p>
    <w:p w14:paraId="34DED1C1" w14:textId="6321A89C" w:rsidR="001F26E2" w:rsidRDefault="001F26E2" w:rsidP="001F26E2">
      <w:pPr>
        <w:pStyle w:val="BodyTextCont"/>
      </w:pPr>
    </w:p>
    <w:p w14:paraId="3F81872E" w14:textId="458CE538" w:rsidR="001F26E2" w:rsidRDefault="00234D57" w:rsidP="001F26E2">
      <w:pPr>
        <w:pStyle w:val="BodyTextFirst"/>
        <w:rPr>
          <w:rStyle w:val="Strong"/>
          <w:b w:val="0"/>
          <w:bCs w:val="0"/>
        </w:rPr>
      </w:pPr>
      <w:r>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rsidR="001F26E2">
        <w:t xml:space="preserve"> </w:t>
      </w:r>
      <w:r>
        <w:t>is</w:t>
      </w:r>
      <w:r w:rsidR="001F26E2">
        <w:t xml:space="preserve"> the output of the middle layer in Figure (25.1)</w:t>
      </w:r>
      <w:r w:rsidR="00987672">
        <w:t xml:space="preserve"> w</w:t>
      </w:r>
      <w:r w:rsidR="001F26E2">
        <w:t xml:space="preserve">hen </w:t>
      </w:r>
      <w:r w:rsidR="00A14DDE">
        <w:t>we do a forward pass through the network up to the middle layer</w:t>
      </w:r>
      <w:r w:rsidR="001F26E2">
        <w:t xml:space="preserve"> </w:t>
      </w:r>
      <w:r w:rsidR="00A14DDE">
        <w:t>for</w:t>
      </w:r>
      <w:r w:rsidR="001F26E2">
        <w:t xml:space="preserv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1F26E2">
        <w:t xml:space="preserve">. Note that </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1F26E2">
        <w:t xml:space="preserve"> with</w:t>
      </w:r>
      <w:r w:rsidR="00EE03CA">
        <w:t xml:space="preserve"> </w:t>
      </w:r>
      <m:oMath>
        <m:r>
          <w:rPr>
            <w:rFonts w:ascii="Cambria Math" w:hAnsi="Cambria Math"/>
          </w:rPr>
          <m:t>q&lt;n</m:t>
        </m:r>
      </m:oMath>
      <w:r w:rsidR="001F26E2">
        <w:t xml:space="preserve">. </w:t>
      </w:r>
      <w:r w:rsidR="00366C6D">
        <w:t>It i</w:t>
      </w:r>
      <w:r w:rsidR="005C2AD1">
        <w:t xml:space="preserve">s </w:t>
      </w:r>
      <w:r w:rsidR="001F26E2">
        <w:t xml:space="preserve">relevant to point out that </w:t>
      </w:r>
      <m:oMath>
        <m:r>
          <w:rPr>
            <w:rFonts w:ascii="Cambria Math" w:hAnsi="Cambria Math"/>
          </w:rPr>
          <m:t>q</m:t>
        </m:r>
      </m:oMath>
      <w:r w:rsidR="001F26E2">
        <w:t xml:space="preserve"> could </w:t>
      </w:r>
      <w:r>
        <w:t xml:space="preserve">even </w:t>
      </w:r>
      <w:r w:rsidR="001F26E2">
        <w:t>be</w:t>
      </w:r>
      <w:r>
        <w:t xml:space="preserve"> </w:t>
      </w:r>
      <w:r w:rsidR="001F26E2">
        <w:t xml:space="preserve">one or two orders of magnitude smaller than </w:t>
      </w:r>
      <m:oMath>
        <m:r>
          <w:rPr>
            <w:rFonts w:ascii="Cambria Math" w:hAnsi="Cambria Math"/>
          </w:rPr>
          <m:t>n</m:t>
        </m:r>
      </m:oMath>
      <w:r w:rsidR="001F26E2">
        <w:t xml:space="preserve">. The </w:t>
      </w:r>
      <w:r w:rsidR="001F26E2">
        <w:rPr>
          <w:rStyle w:val="Strong"/>
        </w:rPr>
        <w:t xml:space="preserve">decoder </w:t>
      </w:r>
      <w:r w:rsidR="007F4805" w:rsidRPr="007F4805">
        <w:rPr>
          <w:rStyle w:val="Strong"/>
          <w:b w:val="0"/>
          <w:bCs w:val="0"/>
        </w:rPr>
        <w:t xml:space="preserve">(and the </w:t>
      </w:r>
      <w:r w:rsidR="007F4805">
        <w:rPr>
          <w:rStyle w:val="Strong"/>
          <w:b w:val="0"/>
          <w:bCs w:val="0"/>
        </w:rPr>
        <w:t xml:space="preserve">output of the network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7F4805">
        <w:t xml:space="preserve">) </w:t>
      </w:r>
      <w:r w:rsidR="001F26E2">
        <w:rPr>
          <w:rStyle w:val="Strong"/>
          <w:b w:val="0"/>
          <w:bCs w:val="0"/>
        </w:rPr>
        <w:t>can be written as</w:t>
      </w:r>
      <w:r w:rsidR="002A6E3F">
        <w:rPr>
          <w:rStyle w:val="Strong"/>
          <w:b w:val="0"/>
          <w:bCs w:val="0"/>
        </w:rPr>
        <w:t xml:space="preserve"> a generic function</w:t>
      </w:r>
    </w:p>
    <w:p w14:paraId="16F9AB39" w14:textId="77777777" w:rsidR="001F26E2" w:rsidRDefault="001F26E2" w:rsidP="001F26E2">
      <w:pPr>
        <w:pStyle w:val="BodyTextFirst"/>
        <w:rPr>
          <w:rStyle w:val="Strong"/>
          <w:b w:val="0"/>
          <w:bCs w:val="0"/>
        </w:rPr>
      </w:pPr>
    </w:p>
    <w:p w14:paraId="1D4E5E29" w14:textId="6FA2519D" w:rsidR="001F26E2" w:rsidRPr="001F26E2" w:rsidRDefault="009722A5" w:rsidP="001F26E2">
      <w:pPr>
        <w:pStyle w:val="BodyTextFirst"/>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=dec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=dec</m:t>
              </m:r>
              <m:d>
                <m:dPr>
                  <m:ctrlPr>
                    <w:rPr>
                      <w:rFonts w:ascii="Cambria Math" w:hAnsi="Cambria Math"/>
                      <w:i/>
                    </w:rPr>
                  </m:ctrlPr>
                </m:dPr>
                <m:e>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4121F549" w14:textId="4ECBD819" w:rsidR="001F26E2" w:rsidRDefault="001F26E2" w:rsidP="001F26E2">
      <w:pPr>
        <w:pStyle w:val="BodyTextFirst"/>
      </w:pPr>
    </w:p>
    <w:p w14:paraId="7D2E041B" w14:textId="31865490" w:rsidR="001F26E2" w:rsidRPr="00A17528" w:rsidRDefault="00EE03CA" w:rsidP="001F26E2">
      <w:pPr>
        <w:pStyle w:val="BodyTextFirst"/>
      </w:pPr>
      <w:r>
        <w:t xml:space="preserve">If the FFA </w:t>
      </w:r>
      <w:r w:rsidR="00A17528">
        <w:t xml:space="preserve">training </w:t>
      </w:r>
      <w:r>
        <w:t>is successful</w:t>
      </w:r>
      <w:r w:rsidR="009722A5">
        <w:t>,</w:t>
      </w:r>
      <w:r>
        <w:t xml:space="preserve"> </w:t>
      </w:r>
      <w:r w:rsidR="00A17528">
        <w:t xml:space="preserve">the output will be a good </w:t>
      </w:r>
      <w:r w:rsidR="00621672">
        <w:t>approximation</w:t>
      </w:r>
      <w:r w:rsidR="00A17528">
        <w:t xml:space="preserve"> of the input, in other words</w:t>
      </w:r>
      <w:r>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t xml:space="preserve"> </w:t>
      </w:r>
      <w:r w:rsidR="0081128A">
        <w:t xml:space="preserve">What is </w:t>
      </w:r>
      <w:r w:rsidR="009722A5">
        <w:t>essential</w:t>
      </w:r>
      <w:r w:rsidR="0081128A">
        <w:t xml:space="preserve"> to notice is that t</w:t>
      </w:r>
      <w:r>
        <w:t xml:space="preserve">he decoder </w:t>
      </w:r>
      <w:r w:rsidR="009722A5">
        <w:t>can</w:t>
      </w:r>
      <w:r>
        <w:t xml:space="preserve"> reconstruct the input by using only </w:t>
      </w:r>
      <w:r w:rsidR="009722A5">
        <w:t xml:space="preserve">a </w:t>
      </w:r>
      <w:r>
        <w:t xml:space="preserve">much smaller number </w:t>
      </w:r>
      <w:r w:rsidR="00987672">
        <w:t>(</w:t>
      </w:r>
      <m:oMath>
        <m:r>
          <w:rPr>
            <w:rFonts w:ascii="Cambria Math" w:hAnsi="Cambria Math"/>
          </w:rPr>
          <m:t>q</m:t>
        </m:r>
      </m:oMath>
      <w:r w:rsidR="00987672">
        <w:t xml:space="preserve">) </w:t>
      </w:r>
      <w:r>
        <w:t>of features than the input observations originally have (</w:t>
      </w:r>
      <m:oMath>
        <m:r>
          <w:rPr>
            <w:rFonts w:ascii="Cambria Math" w:hAnsi="Cambria Math"/>
          </w:rPr>
          <m:t>n</m:t>
        </m:r>
      </m:oMath>
      <w:r>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4BF4A465"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m:rPr>
            <m:sty m:val="p"/>
          </m:rPr>
          <w:rPr>
            <w:rFonts w:ascii="Cambria Math" w:hAnsi="Cambria Math"/>
          </w:rPr>
          <m:t>n</m:t>
        </m:r>
      </m:oMath>
      <w:r w:rsidR="00225559">
        <w:t xml:space="preserve">) </w:t>
      </w:r>
      <w:r w:rsidR="008424C4">
        <w:t>and</w:t>
      </w:r>
      <w:r w:rsidR="00101995">
        <w:t xml:space="preserve"> to</w:t>
      </w:r>
      <w:r w:rsidR="008424C4">
        <w:t xml:space="preserve"> 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much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1901C8D7" w:rsidR="006C1AE6" w:rsidRDefault="00503225" w:rsidP="006C5B27">
      <w:pPr>
        <w:pStyle w:val="BodyTextFirst"/>
      </w:pPr>
      <w:r>
        <w:t>In autoencoders</w:t>
      </w:r>
      <w:r w:rsidR="00E05394">
        <w:t>,</w:t>
      </w:r>
      <w:r>
        <w:t xml:space="preserve"> the activation function of the output layer plays a particularly important role.  The most used possibilities are two: ReLU and sigmoid. Let’s look at both and give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4DE38A5E" w14:textId="16369022" w:rsidR="00365870" w:rsidRDefault="00365870" w:rsidP="006C5B27">
      <w:pPr>
        <w:pStyle w:val="BodyTextFirst"/>
      </w:pPr>
      <w:r>
        <w:t xml:space="preserve">The ReLU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E2171">
        <w:t xml:space="preserve">Note that it cannot assume negative values. If your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1E2171">
        <w:t xml:space="preserve"> </w:t>
      </w:r>
      <w:r w:rsidR="00E05394">
        <w:t>also has</w:t>
      </w:r>
      <w:r w:rsidR="001E2171">
        <w:t xml:space="preserve"> negative values, the ReLU is</w:t>
      </w:r>
      <w:r w:rsidR="00E05394">
        <w:t>,</w:t>
      </w:r>
      <w:r w:rsidR="001E2171">
        <w:t xml:space="preserve"> of course</w:t>
      </w:r>
      <w:r w:rsidR="00E05394">
        <w:t>,</w:t>
      </w:r>
      <w:r w:rsidR="001E2171">
        <w:t xml:space="preserve"> </w:t>
      </w:r>
      <w:r w:rsidR="00E05394">
        <w:t>a terrible</w:t>
      </w:r>
      <w:r w:rsidR="001E2171">
        <w:t xml:space="preserve"> choice</w:t>
      </w:r>
      <w:r w:rsidR="00A6330F">
        <w:t>, and the identity function would be a much better choice.</w:t>
      </w:r>
    </w:p>
    <w:p w14:paraId="401E0671" w14:textId="3ADA7975" w:rsidR="001E2171" w:rsidRPr="00365870" w:rsidRDefault="001E2171" w:rsidP="001E2171">
      <w:pPr>
        <w:pStyle w:val="NoteTipCaution"/>
      </w:pPr>
      <w:r>
        <w:rPr>
          <w:b/>
          <w:bCs/>
        </w:rPr>
        <w:t xml:space="preserve">Note </w:t>
      </w:r>
      <w:proofErr w:type="gramStart"/>
      <w:r>
        <w:t>The</w:t>
      </w:r>
      <w:proofErr w:type="gramEnd"/>
      <w:r>
        <w:t xml:space="preserve"> ReLU activation function for the output layer is well suited for cases when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positive real values.</w:t>
      </w:r>
    </w:p>
    <w:p w14:paraId="0ECDDF46" w14:textId="29BB11D6" w:rsidR="00365870" w:rsidRDefault="00365870" w:rsidP="00365870">
      <w:pPr>
        <w:pStyle w:val="Heading3"/>
      </w:pPr>
      <w:r>
        <w:lastRenderedPageBreak/>
        <w:t>Sigmoid</w:t>
      </w:r>
    </w:p>
    <w:p w14:paraId="08A81237" w14:textId="0393D55E" w:rsidR="00BC2320" w:rsidRDefault="00BC2320" w:rsidP="00BC2320">
      <w:pPr>
        <w:pStyle w:val="BodyTextFirst"/>
      </w:pPr>
      <w:r>
        <w:t xml:space="preserve">The sigmoid function can assume all values in the range </w:t>
      </w:r>
      <m:oMath>
        <m:r>
          <w:rPr>
            <w:rFonts w:ascii="Cambria Math" w:hAnsi="Cambria Math"/>
          </w:rPr>
          <m:t>]0,1[</m:t>
        </m:r>
      </m:oMath>
      <w:r>
        <w:t xml:space="preserve">. </w:t>
      </w:r>
      <w:r w:rsidR="00762EC3">
        <w:t xml:space="preserve">This activation function can only be used if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62EC3">
        <w:t xml:space="preserve"> are all in the range </w:t>
      </w:r>
      <m:oMath>
        <m:r>
          <w:rPr>
            <w:rFonts w:ascii="Cambria Math" w:hAnsi="Cambria Math"/>
          </w:rPr>
          <m:t>]0,1[</m:t>
        </m:r>
      </m:oMath>
      <w:r w:rsidR="00762EC3">
        <w:t xml:space="preserve"> or if you have normalized them to be in that range. Consider as an example the MNIST dataset. Each value of an image is the gray values of a pixel that can assume any value from </w:t>
      </w:r>
      <m:oMath>
        <m:r>
          <w:rPr>
            <w:rFonts w:ascii="Cambria Math" w:hAnsi="Cambria Math"/>
          </w:rPr>
          <m:t>0</m:t>
        </m:r>
      </m:oMath>
      <w:r w:rsidR="00762EC3">
        <w:t xml:space="preserve"> to</w:t>
      </w:r>
      <m:oMath>
        <m:r>
          <w:rPr>
            <w:rFonts w:ascii="Cambria Math" w:hAnsi="Cambria Math"/>
          </w:rPr>
          <m:t xml:space="preserve"> 255</m:t>
        </m:r>
      </m:oMath>
      <w:r w:rsidR="00762EC3">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rsidR="00762EC3">
        <w:t xml:space="preserve">would make each observation (each image) have only pixel values between </w:t>
      </w:r>
      <m:oMath>
        <m:r>
          <w:rPr>
            <w:rFonts w:ascii="Cambria Math" w:hAnsi="Cambria Math"/>
          </w:rPr>
          <m:t>0</m:t>
        </m:r>
      </m:oMath>
      <w:r w:rsidR="00762EC3">
        <w:t xml:space="preserve"> and </w:t>
      </w:r>
      <m:oMath>
        <m:r>
          <w:rPr>
            <w:rFonts w:ascii="Cambria Math" w:hAnsi="Cambria Math"/>
          </w:rPr>
          <m:t>1</m:t>
        </m:r>
      </m:oMath>
      <w:r w:rsidR="00762EC3">
        <w:t>. In this case</w:t>
      </w:r>
      <w:r w:rsidR="00E05394">
        <w:t>,</w:t>
      </w:r>
      <w:r w:rsidR="00762EC3">
        <w:t xml:space="preserve"> the sigmoid would be a good choice for the </w:t>
      </w:r>
      <w:r w:rsidR="00E05394">
        <w:t>output layer's activation function</w:t>
      </w:r>
      <w:r w:rsidR="00762EC3">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15DC166C" w14:textId="2F694A2D" w:rsidR="007525EA" w:rsidRPr="007525EA" w:rsidRDefault="007525EA" w:rsidP="007525EA">
      <w:pPr>
        <w:pStyle w:val="BodyTextFirst"/>
      </w:pPr>
      <w:r>
        <w:t>As with any neural network,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Remember that an autoencoder is trying to learn 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This metric will be the loss function that we will use to train our autoencoder with backpropagation. </w:t>
      </w:r>
      <w:r w:rsidR="00E05394">
        <w:t>Two loss functions are</w:t>
      </w:r>
      <w:r w:rsidR="00E837AD">
        <w:t xml:space="preserve"> widely used for autoencoders: </w:t>
      </w:r>
      <w:proofErr w:type="gramStart"/>
      <w:r w:rsidR="00E837AD">
        <w:t>the</w:t>
      </w:r>
      <w:proofErr w:type="gramEnd"/>
      <w:r w:rsidR="00E837AD">
        <w:t xml:space="preserve"> Mean Squared Error (MSE) and the Binary Cross Entropy (BCE). Let’s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477CD589" w:rsidR="008D52B1" w:rsidRPr="008D52B1" w:rsidRDefault="009722A5"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25.4</m:t>
                  </m:r>
                </m:e>
              </m:d>
            </m:e>
          </m:eqArr>
        </m:oMath>
      </m:oMathPara>
    </w:p>
    <w:p w14:paraId="2D43EB08" w14:textId="77777777" w:rsidR="004D6639" w:rsidRDefault="004D6639" w:rsidP="004D6639">
      <w:pPr>
        <w:pStyle w:val="BodyTextFirst"/>
      </w:pPr>
    </w:p>
    <w:p w14:paraId="10907F9E" w14:textId="5AF22C34" w:rsidR="00943692" w:rsidRDefault="00943692" w:rsidP="00BC6C08">
      <w:pPr>
        <w:pStyle w:val="BodyTextFirst"/>
      </w:pPr>
      <w:r>
        <w:t xml:space="preserve">Where the symbol </w:t>
      </w:r>
      <m:oMath>
        <m:r>
          <w:rPr>
            <w:rFonts w:ascii="Cambria Math" w:hAnsi="Cambria Math"/>
          </w:rPr>
          <m:t>|⋅|</m:t>
        </m:r>
      </m:oMath>
      <w:r>
        <w:t xml:space="preserve"> indicates the norm of a vector</w:t>
      </w:r>
      <w:r>
        <w:rPr>
          <w:rStyle w:val="FootnoteReference"/>
        </w:rPr>
        <w:footnoteReference w:id="4"/>
      </w:r>
      <w:r>
        <w:t xml:space="preserve">. </w:t>
      </w:r>
      <w:r w:rsidR="004D6639">
        <w:t>This loss function is particularly well suited when the inputs are real values that can assume any value</w:t>
      </w:r>
      <w:r w:rsidR="00E05394">
        <w:t>. I</w:t>
      </w:r>
      <w:r>
        <w:t>t</w:t>
      </w:r>
      <w:r w:rsidR="00BC6C08">
        <w:t xml:space="preserve"> can be used in almost all cases, independently of how you choose your output layer activation function or of how you normalize your input data. </w:t>
      </w:r>
    </w:p>
    <w:p w14:paraId="4C4F4BE5" w14:textId="77777777" w:rsidR="00943692" w:rsidRDefault="00943692" w:rsidP="00BC6C08">
      <w:pPr>
        <w:pStyle w:val="BodyTextFirst"/>
      </w:pPr>
    </w:p>
    <w:p w14:paraId="27A172C7" w14:textId="77777777"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let’s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DABA997" w:rsidR="00943692" w:rsidRPr="008D52B1" w:rsidRDefault="009722A5"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25.5</m:t>
                  </m:r>
                </m:e>
              </m:d>
            </m:e>
          </m:eqArr>
        </m:oMath>
      </m:oMathPara>
    </w:p>
    <w:p w14:paraId="3F763E89" w14:textId="3649E9A2" w:rsidR="00943692" w:rsidRDefault="00943692" w:rsidP="00BC6C08">
      <w:pPr>
        <w:pStyle w:val="BodyTextFirst"/>
      </w:pPr>
    </w:p>
    <w:p w14:paraId="58516645" w14:textId="022415D8" w:rsidR="00BC6C08" w:rsidRPr="00943692" w:rsidRDefault="00943692" w:rsidP="00BC6C08">
      <w:pPr>
        <w:pStyle w:val="BodyTextFirst"/>
      </w:pPr>
      <w:r>
        <w:t xml:space="preserve">Is met for all </w:t>
      </w:r>
      <m:oMath>
        <m:r>
          <w:rPr>
            <w:rFonts w:ascii="Cambria Math" w:hAnsi="Cambria Math"/>
          </w:rPr>
          <m:t>i=1,…,M</m:t>
        </m:r>
      </m:oMath>
      <w:r>
        <w:t>. To simplify the calculations</w:t>
      </w:r>
      <w:r w:rsidR="00FF4703">
        <w:t>,</w:t>
      </w:r>
      <w:r>
        <w:t xml:space="preserve"> let’s assume that the inputs are one dimensional</w:t>
      </w:r>
      <w:r>
        <w:rPr>
          <w:rStyle w:val="FootnoteReference"/>
        </w:rPr>
        <w:footnoteReference w:id="5"/>
      </w:r>
      <w:r>
        <w:t xml:space="preserve">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We can write</w:t>
      </w:r>
    </w:p>
    <w:p w14:paraId="485F9507" w14:textId="15E513E6" w:rsidR="00943692" w:rsidRDefault="00943692" w:rsidP="00BC6C08">
      <w:pPr>
        <w:pStyle w:val="BodyTextFirst"/>
      </w:pPr>
    </w:p>
    <w:p w14:paraId="103916AE" w14:textId="75C0A421" w:rsidR="00943692" w:rsidRPr="005754F0" w:rsidRDefault="009722A5"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25.6</m:t>
                  </m:r>
                </m:e>
              </m:d>
            </m:e>
          </m:eqArr>
        </m:oMath>
      </m:oMathPara>
    </w:p>
    <w:p w14:paraId="69074263" w14:textId="5AB737CC" w:rsidR="00E97191" w:rsidRDefault="00E97191" w:rsidP="004D6639">
      <w:pPr>
        <w:pStyle w:val="BodyTextFirst"/>
      </w:pPr>
    </w:p>
    <w:p w14:paraId="41E471AA" w14:textId="3D66AB3A" w:rsidR="00943692" w:rsidRDefault="005754F0" w:rsidP="004D6639">
      <w:pPr>
        <w:pStyle w:val="BodyTextFirst"/>
      </w:pPr>
      <w:r>
        <w:t xml:space="preserve">Equation (25.5)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(25.6)</w:t>
      </w:r>
      <w:r w:rsidR="00CF51F0">
        <w:t>, as we wanted to prove. To be really precise</w:t>
      </w:r>
      <w:r w:rsidR="00FF4703">
        <w:t>,</w:t>
      </w:r>
      <w:r w:rsidR="00CF51F0">
        <w:t xml:space="preserve"> we need to show that</w:t>
      </w:r>
    </w:p>
    <w:p w14:paraId="11CB5B17" w14:textId="41723162" w:rsidR="00CF51F0" w:rsidRDefault="00CF51F0" w:rsidP="004D6639">
      <w:pPr>
        <w:pStyle w:val="BodyTextFirst"/>
      </w:pPr>
    </w:p>
    <w:p w14:paraId="54DD6700" w14:textId="6C997C4E" w:rsidR="00CF51F0" w:rsidRPr="00CF51F0" w:rsidRDefault="009722A5"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25.7</m:t>
                  </m:r>
                </m:e>
              </m:d>
            </m:e>
          </m:eqArr>
        </m:oMath>
      </m:oMathPara>
    </w:p>
    <w:p w14:paraId="135FF210" w14:textId="62D61498" w:rsidR="00CF51F0" w:rsidRDefault="00CF51F0" w:rsidP="004D6639">
      <w:pPr>
        <w:pStyle w:val="BodyTextFirst"/>
        <w:rPr>
          <w:b/>
          <w:bCs/>
        </w:rPr>
      </w:pPr>
    </w:p>
    <w:p w14:paraId="49E101AE" w14:textId="2C4937B9" w:rsidR="00CF51F0" w:rsidRDefault="00CF51F0" w:rsidP="004D6639">
      <w:pPr>
        <w:pStyle w:val="BodyTextFirst"/>
      </w:pPr>
      <w:r w:rsidRPr="00CF51F0">
        <w:t>As you should know</w:t>
      </w:r>
      <w:r>
        <w:t xml:space="preserve"> from calculus. This is easily proved as we have</w:t>
      </w:r>
    </w:p>
    <w:p w14:paraId="0FEB6FB4" w14:textId="56290868" w:rsidR="00CF51F0" w:rsidRDefault="00CF51F0" w:rsidP="004D6639">
      <w:pPr>
        <w:pStyle w:val="BodyTextFirst"/>
      </w:pPr>
    </w:p>
    <w:p w14:paraId="7F346A93" w14:textId="690F3422" w:rsidR="00CF51F0" w:rsidRPr="00CF51F0" w:rsidRDefault="009722A5"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25.8</m:t>
                  </m:r>
                </m:e>
              </m:d>
            </m:e>
          </m:eqArr>
        </m:oMath>
      </m:oMathPara>
    </w:p>
    <w:p w14:paraId="17179CD8" w14:textId="7FE8BFF7" w:rsidR="00CF51F0" w:rsidRDefault="00CF51F0" w:rsidP="004D6639">
      <w:pPr>
        <w:pStyle w:val="BodyTextFirst"/>
      </w:pPr>
    </w:p>
    <w:p w14:paraId="1F195B19" w14:textId="26C3ACE9" w:rsidR="00CF51F0" w:rsidRPr="00CF51F0" w:rsidRDefault="00CF51F0" w:rsidP="004D6639">
      <w:pPr>
        <w:pStyle w:val="BodyTextFirst"/>
      </w:pPr>
      <w:r>
        <w:t xml:space="preserve">That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we indeed have a minimum.</w:t>
      </w:r>
    </w:p>
    <w:p w14:paraId="52F7D486" w14:textId="15288F3A" w:rsidR="00C62577" w:rsidRDefault="00C62577" w:rsidP="00C62577">
      <w:pPr>
        <w:pStyle w:val="Heading3"/>
      </w:pPr>
      <w:r>
        <w:t>Binary Cross Entropy</w:t>
      </w:r>
    </w:p>
    <w:p w14:paraId="500B560C" w14:textId="6459DB6C"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cross entropy,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The formula for it is</w:t>
      </w:r>
    </w:p>
    <w:p w14:paraId="2B9CA4EA" w14:textId="57068EB8" w:rsidR="00B37FC0" w:rsidRDefault="00B37FC0" w:rsidP="007525EA">
      <w:pPr>
        <w:pStyle w:val="BodyTextFirst"/>
      </w:pPr>
    </w:p>
    <w:p w14:paraId="319E17AA" w14:textId="20423985" w:rsidR="00B37FC0" w:rsidRPr="00A97FAE" w:rsidRDefault="009722A5"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m:r>
                <w:rPr>
                  <w:rFonts w:ascii="Cambria Math" w:hAnsi="Cambria Math"/>
                </w:rPr>
                <m:t>#</m:t>
              </m:r>
              <m:d>
                <m:dPr>
                  <m:ctrlPr>
                    <w:rPr>
                      <w:rFonts w:ascii="Cambria Math" w:hAnsi="Cambria Math"/>
                      <w:i/>
                    </w:rPr>
                  </m:ctrlPr>
                </m:dPr>
                <m:e>
                  <m:r>
                    <w:rPr>
                      <w:rFonts w:ascii="Cambria Math" w:hAnsi="Cambria Math"/>
                    </w:rPr>
                    <m:t>25.9</m:t>
                  </m:r>
                </m:e>
              </m:d>
            </m:e>
          </m:eqArr>
        </m:oMath>
      </m:oMathPara>
    </w:p>
    <w:p w14:paraId="002112D1" w14:textId="0AB1B874" w:rsidR="00B37FC0" w:rsidRDefault="00B37FC0" w:rsidP="00B37FC0">
      <w:pPr>
        <w:pStyle w:val="BodyTextFirst"/>
      </w:pPr>
    </w:p>
    <w:p w14:paraId="54B25BCA" w14:textId="6824CCB9"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Let’s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let’s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1B6A9BAC" w:rsidR="00915A43" w:rsidRPr="00A97FAE" w:rsidRDefault="009722A5"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xml:space="preserve">=0    </m:t>
              </m:r>
              <m:r>
                <m:rPr>
                  <m:nor/>
                </m:rPr>
                <w:rPr>
                  <w:rFonts w:ascii="Cambria Math" w:hAnsi="Cambria Math"/>
                </w:rPr>
                <m:t>for</m:t>
              </m:r>
              <m:r>
                <w:rPr>
                  <w:rFonts w:ascii="Cambria Math" w:hAnsi="Cambria Math"/>
                </w:rPr>
                <m:t xml:space="preserve">      i=0,…,M#</m:t>
              </m:r>
              <m:d>
                <m:dPr>
                  <m:ctrlPr>
                    <w:rPr>
                      <w:rFonts w:ascii="Cambria Math" w:hAnsi="Cambria Math"/>
                      <w:i/>
                    </w:rPr>
                  </m:ctrlPr>
                </m:dPr>
                <m:e>
                  <m:r>
                    <w:rPr>
                      <w:rFonts w:ascii="Cambria Math" w:hAnsi="Cambria Math"/>
                    </w:rPr>
                    <m:t>25</m:t>
                  </m:r>
                  <m:r>
                    <m:rPr>
                      <m:sty m:val="bi"/>
                    </m:rPr>
                    <w:rPr>
                      <w:rFonts w:ascii="Cambria Math" w:hAnsi="Cambria Math"/>
                    </w:rPr>
                    <m:t>.</m:t>
                  </m:r>
                  <m:r>
                    <w:rPr>
                      <w:rFonts w:ascii="Cambria Math" w:hAnsi="Cambria Math"/>
                    </w:rPr>
                    <m:t>10</m:t>
                  </m:r>
                </m:e>
              </m:d>
            </m:e>
          </m:eqArr>
        </m:oMath>
      </m:oMathPara>
    </w:p>
    <w:p w14:paraId="0AF6A096" w14:textId="77777777" w:rsidR="009F25E7" w:rsidRDefault="009F25E7" w:rsidP="00B37FC0">
      <w:pPr>
        <w:pStyle w:val="BodyTextFirst"/>
      </w:pPr>
    </w:p>
    <w:p w14:paraId="0615F73B" w14:textId="2EBA9A00" w:rsidR="00503225" w:rsidRDefault="00503225" w:rsidP="00B37FC0">
      <w:pPr>
        <w:pStyle w:val="BodyTextFirst"/>
      </w:pPr>
      <w:r>
        <w:t xml:space="preserve">In this case it is easy to show that the binary cross entropy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39804007"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w:sdt>
        <w:sdtPr>
          <w:rPr>
            <w:rFonts w:ascii="Cambria Math" w:hAnsi="Cambria Math"/>
            <w:i/>
          </w:rPr>
          <w:id w:val="-2041588482"/>
          <w:placeholder>
            <w:docPart w:val="DefaultPlaceholder_2098659788"/>
          </w:placeholder>
          <w:temporary/>
          <w:equation/>
        </w:sdtPr>
        <w:sdtContent>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CE</m:t>
                </m:r>
              </m:sub>
            </m:sSub>
            <m:r>
              <m:rPr>
                <m:sty m:val="p"/>
              </m:rPr>
              <w:rPr>
                <w:rFonts w:ascii="Cambria Math" w:hAnsi="Cambria Math"/>
              </w:rPr>
              <m:t xml:space="preserve"> </m:t>
            </m:r>
          </m:oMath>
        </w:sdtContent>
      </w:sdt>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3377AA21" w:rsidR="00503225" w:rsidRPr="00A97FAE" w:rsidRDefault="009722A5"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25.11</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7F72547F" w:rsidR="005953C5" w:rsidRPr="00A97FAE" w:rsidRDefault="009722A5"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25.12</m:t>
                  </m:r>
                </m:e>
              </m:d>
            </m:e>
          </m:eqArr>
        </m:oMath>
      </m:oMathPara>
    </w:p>
    <w:p w14:paraId="04FC71C2" w14:textId="63A4C277" w:rsidR="005953C5" w:rsidRDefault="005953C5" w:rsidP="00B37FC0">
      <w:pPr>
        <w:pStyle w:val="BodyTextFirst"/>
      </w:pPr>
    </w:p>
    <w:p w14:paraId="42C548C4" w14:textId="7C3FA79A" w:rsidR="005953C5" w:rsidRDefault="005953C5" w:rsidP="00B37FC0">
      <w:pPr>
        <w:pStyle w:val="BodyTextFirst"/>
      </w:pPr>
      <w:r>
        <w:t xml:space="preserve">That can </w:t>
      </w:r>
      <w:r w:rsidR="00B53327">
        <w:t xml:space="preserve">clearly </w:t>
      </w:r>
      <w:r>
        <w:t xml:space="preserve">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(25.11)</w:t>
      </w:r>
      <w:r>
        <w:t xml:space="preserve">. </w:t>
      </w:r>
      <w:r w:rsidR="00971E99">
        <w:t xml:space="preserve">To make sure that this is a minimum we need to evaluate the second derivative, since as you </w:t>
      </w:r>
      <w:r w:rsidR="00B53327">
        <w:t>should</w:t>
      </w:r>
      <w:r w:rsidR="00971E99">
        <w:t xml:space="preserve"> know from calculus 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4525D203" w:rsidR="00971E99" w:rsidRPr="00B72310" w:rsidRDefault="009722A5"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25.13</m:t>
                  </m:r>
                </m:e>
              </m:d>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00E1D6F3" w:rsidR="00971E99" w:rsidRPr="00B72310" w:rsidRDefault="009722A5"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25.14</m:t>
                  </m:r>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14741EE1" w:rsidR="00292BB8" w:rsidRPr="00B72310" w:rsidRDefault="009722A5"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25.15</m:t>
                  </m:r>
                </m:e>
              </m:d>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1E1E2FDC"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69008B">
        <w:t>important prerequisite</w:t>
      </w:r>
      <w:r w:rsidR="00C01B2B">
        <w:t xml:space="preserve"> for using the binary cross entropy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9722A5" w:rsidP="00987672">
      <w:pPr>
        <w:pStyle w:val="BodyTextFirst"/>
      </w:pPr>
      <m:oMathPara>
        <m:oMath>
          <m:eqArr>
            <m:eqArrPr>
              <m:maxDist m:val="1"/>
              <m:ctrlPr>
                <w:rPr>
                  <w:rFonts w:ascii="Cambria Math" w:hAnsi="Cambria Math"/>
                  <w:i/>
                </w:rPr>
              </m:ctrlPr>
            </m:eqArrPr>
            <m:e>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5FD98133"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big the autoencoder was not able to reconstruct the input well, while when it is small, the reconstruction was </w:t>
      </w:r>
      <w:r w:rsidR="00C93D67">
        <w:t>successful</w:t>
      </w:r>
      <w:r w:rsidR="00FE6E99">
        <w:t>.</w:t>
      </w:r>
      <w:r w:rsidR="00790BD3">
        <w:t xml:space="preserve"> In Figure (25.2) you can see an example of big and small reconstruction error when an autoencoder tries to reconstruct an image.</w:t>
      </w:r>
    </w:p>
    <w:p w14:paraId="45236037" w14:textId="3BA137CE" w:rsidR="00B72310" w:rsidRDefault="00790BD3" w:rsidP="00790BD3">
      <w:pPr>
        <w:pStyle w:val="BodyTextFirst"/>
        <w:jc w:val="center"/>
      </w:pPr>
      <w:r>
        <w:rPr>
          <w:noProof/>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0D8F6502" w:rsidR="00790BD3" w:rsidRDefault="00790BD3" w:rsidP="00790BD3">
      <w:pPr>
        <w:pStyle w:val="FigureCaption"/>
      </w:pPr>
      <w:r>
        <w:t>Figure 25.2: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3BBC01EF" w:rsidR="00E75E99" w:rsidRPr="00234D57" w:rsidRDefault="00CB4E43" w:rsidP="00CB4E43">
      <w:pPr>
        <w:pStyle w:val="BodyTextFirst"/>
      </w:pPr>
      <w:r>
        <w:t xml:space="preserve">Let’s now see how an autoencoder perform with a real example, using the </w:t>
      </w:r>
      <w:r w:rsidR="00E75E99">
        <w:t xml:space="preserve">MNIST dataset. </w:t>
      </w:r>
      <w:r w:rsidR="007B718F">
        <w:t>This dataset</w:t>
      </w:r>
      <w:r w:rsidR="00605381">
        <w:rPr>
          <w:rStyle w:val="FootnoteReference"/>
        </w:rPr>
        <w:footnoteReference w:id="6"/>
      </w:r>
      <w:r w:rsidR="00605381">
        <w:t xml:space="preserve"> </w:t>
      </w:r>
      <w:r w:rsidR="007B718F">
        <w:t xml:space="preserve">contains 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rsidR="000D2696">
        <w:t xml:space="preserve">Let’s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7"/>
      </w:r>
      <w:r w:rsidR="004A699E">
        <w:t xml:space="preserve">, as loss function the cross-entropy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F42CD5">
        <w:t>3</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while the one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22444177" w:rsidR="004A699E" w:rsidRDefault="00325A37" w:rsidP="00325A37">
      <w:pPr>
        <w:pStyle w:val="FigureCaption"/>
      </w:pPr>
      <w:r>
        <w:t>Figure 25.</w:t>
      </w:r>
      <w:r w:rsidR="00F42CD5">
        <w:t>3</w:t>
      </w:r>
      <w:r>
        <w:t xml:space="preserve">: </w:t>
      </w:r>
      <w:r w:rsidR="00AC292B">
        <w:t>In the top line you can see the original digits from the MNIST dataset. While the line below are the digits reconstructed by the autoencoder with number of neurons equal to (784, 16, 784).</w:t>
      </w:r>
    </w:p>
    <w:p w14:paraId="28599ED5" w14:textId="4C02B463" w:rsidR="00AC292B" w:rsidRDefault="00037550" w:rsidP="00037550">
      <w:pPr>
        <w:pStyle w:val="BodyTextFirst"/>
      </w:pPr>
      <w:r>
        <w:t xml:space="preserve">It is impressive that to reconstruct an image with 784 </w:t>
      </w:r>
      <w:r w:rsidR="00BF3ED2">
        <w:t>pixels</w:t>
      </w:r>
      <w:r>
        <w:t xml:space="preserve"> only 16 features are needed to have a result that, although not perfect, allows us to understand almost perfectly what digits was used as input.</w:t>
      </w:r>
      <w:r w:rsidR="008A2EF2">
        <w:t xml:space="preserve"> Increasing the size of the middle layer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393B67">
        <w:t>4</w:t>
      </w:r>
      <w:r w:rsidR="008A2EF2">
        <w:t>).</w:t>
      </w:r>
    </w:p>
    <w:p w14:paraId="17CD42CA" w14:textId="0713F90D" w:rsidR="008A2EF2" w:rsidRDefault="00A9616B" w:rsidP="00A9616B">
      <w:pPr>
        <w:pStyle w:val="Figure"/>
      </w:pPr>
      <w:r w:rsidRPr="00A9616B">
        <w:rPr>
          <w:noProof/>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07C1E853" w:rsidR="00A9616B" w:rsidRDefault="00A9616B" w:rsidP="00A9616B">
      <w:pPr>
        <w:pStyle w:val="FigureCaption"/>
      </w:pPr>
      <w:r>
        <w:t>Figure 25.</w:t>
      </w:r>
      <w:r w:rsidR="00393B67">
        <w:t>4</w:t>
      </w:r>
      <w:r>
        <w:t>: In the top line you can see the original digits from the MNIST dataset. While the line below are the digits reconstructed by the autoencoder with number of neuraons equal to (784, 64, 784).</w:t>
      </w:r>
    </w:p>
    <w:p w14:paraId="24460EEA" w14:textId="5FF868A9" w:rsidR="00A9616B" w:rsidRDefault="00A9616B" w:rsidP="00A9616B">
      <w:pPr>
        <w:pStyle w:val="BodyTextFirst"/>
      </w:pPr>
      <w:r>
        <w:t>This tell</w:t>
      </w:r>
      <w:r w:rsidR="007A0F61">
        <w:t>s</w:t>
      </w:r>
      <w:r>
        <w:t xml:space="preserve"> us that the information of the images is really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2AE5F08D" w:rsidR="009F7F10" w:rsidRDefault="009F7F10" w:rsidP="009F7F10">
      <w:pPr>
        <w:pStyle w:val="NoteTipCaution"/>
      </w:pPr>
      <w:r>
        <w:rPr>
          <w:b/>
          <w:bCs/>
        </w:rPr>
        <w:lastRenderedPageBreak/>
        <w:t xml:space="preserve">Note </w:t>
      </w:r>
      <w:r>
        <w:t xml:space="preserve">An autoencoder with a middle layer smaller than the input dimensions can be used to extract the important features of an input </w:t>
      </w:r>
      <w:r w:rsidR="007A0F61">
        <w:t xml:space="preserve">dataset </w:t>
      </w:r>
      <w:r>
        <w:t xml:space="preserve">creating a learned representation of the inputs given by the function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8000632" w:rsidR="009F7F10" w:rsidRPr="007A0F61" w:rsidRDefault="00C67F65" w:rsidP="009F7F10">
      <w:pPr>
        <w:pStyle w:val="BodyTextFirst"/>
        <w:rPr>
          <w:b/>
          <w:bCs/>
        </w:rPr>
      </w:pPr>
      <w:r>
        <w:t>The FFA will not be able to recreate the input digits well, if the number of neurons in the middle layer is reduced to</w:t>
      </w:r>
      <w:r w:rsidR="00AE158C">
        <w:t>o</w:t>
      </w:r>
      <w:r>
        <w:t xml:space="preserve"> much. In Figure (25.</w:t>
      </w:r>
      <w:r w:rsidR="00393B67">
        <w:t>5</w:t>
      </w:r>
      <w:r>
        <w:t>) you can see the reconstruction of the same digits with an autoencoder with only 8 neurons in the middle layer.</w:t>
      </w:r>
      <w:r w:rsidR="007A0F61">
        <w:t xml:space="preserve"> With only 8 neurons in the middle layer you can see that some reconstructed digits are wrong. As you can see in Figure (25</w:t>
      </w:r>
      <w:r w:rsidR="007A0F61" w:rsidRPr="007A0F61">
        <w:t>.</w:t>
      </w:r>
      <w:r w:rsidR="00393B67">
        <w:t>5</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4AC31F41" w:rsidR="00925E4F" w:rsidRDefault="00925E4F" w:rsidP="00925E4F">
      <w:pPr>
        <w:pStyle w:val="FigureCaption"/>
      </w:pPr>
      <w:r>
        <w:t>Figure 25.</w:t>
      </w:r>
      <w:r w:rsidR="00393B67">
        <w:t>5</w:t>
      </w:r>
      <w:r>
        <w:t>: In the top line you can see the original digits from the MNIST dataset. While the line below are the digits reconstructed by the autoencoder with number of neuraons equal to (784, 8, 784).</w:t>
      </w:r>
    </w:p>
    <w:p w14:paraId="6F6C592B" w14:textId="2E748A15" w:rsidR="00925E4F" w:rsidRDefault="00CC325F" w:rsidP="00C1279F">
      <w:pPr>
        <w:pStyle w:val="BodyTextFirst"/>
      </w:pPr>
      <w:r>
        <w:t>In Figure (25.</w:t>
      </w:r>
      <w:r w:rsidR="00393B67">
        <w:t>6</w:t>
      </w:r>
      <w:r>
        <w:t>) you can see a comparison of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467BC92D" w:rsidR="00CC325F" w:rsidRPr="00CC325F" w:rsidRDefault="00CC325F" w:rsidP="00CC325F">
      <w:pPr>
        <w:pStyle w:val="FigureCaption"/>
      </w:pPr>
      <w:r w:rsidRPr="00CC325F">
        <w:t>Figure 25.</w:t>
      </w:r>
      <w:r w:rsidR="00393B67">
        <w:t>6</w:t>
      </w:r>
      <w:r w:rsidRPr="00CC325F">
        <w:t xml:space="preserve">: In the top line you can see the original digits from the MNIST dataset. </w:t>
      </w:r>
      <w:r>
        <w:t>The second line of digits are the digits reconsructed by the FFA (784,8,784), the third by the FFA (784,16,784) and the last one by the FFA (784,64,784).</w:t>
      </w:r>
    </w:p>
    <w:p w14:paraId="2A08EC51" w14:textId="2B93AC72" w:rsidR="00CC325F" w:rsidRDefault="0048278C" w:rsidP="0048278C">
      <w:pPr>
        <w:pStyle w:val="BodyTextFirst"/>
      </w:pPr>
      <w:r>
        <w:t>From Figure (25.</w:t>
      </w:r>
      <w:r w:rsidR="00DD27D2">
        <w:t>6</w:t>
      </w:r>
      <w:r>
        <w:t xml:space="preserve">) you can clearly see how, increasing the size of the middle layer,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0BDDAA4C" w:rsidR="00B344B6" w:rsidRDefault="00B344B6" w:rsidP="0048278C">
      <w:pPr>
        <w:pStyle w:val="BodyTextFirst"/>
      </w:pPr>
      <w:r>
        <w:t>For these examples we have used the binary cross entropy as loss function, but the MSE would have worked exactly as well as can be seen in Fig</w:t>
      </w:r>
      <w:r w:rsidR="008B3AE6">
        <w:t>ure</w:t>
      </w:r>
      <w:r>
        <w:t xml:space="preserve"> (25.7).</w:t>
      </w:r>
    </w:p>
    <w:p w14:paraId="43F16236" w14:textId="1E518491" w:rsidR="00B344B6" w:rsidRDefault="00B344B6" w:rsidP="0048278C">
      <w:pPr>
        <w:pStyle w:val="BodyTextFirst"/>
      </w:pPr>
    </w:p>
    <w:p w14:paraId="38576513" w14:textId="5625DB34" w:rsidR="00B344B6" w:rsidRDefault="00431D1A" w:rsidP="00431D1A">
      <w:pPr>
        <w:pStyle w:val="Figure"/>
      </w:pPr>
      <w:r>
        <w:rPr>
          <w:noProof/>
        </w:rPr>
        <w:lastRenderedPageBreak/>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5"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64ABB392" w:rsidR="00431D1A" w:rsidRDefault="00431D1A" w:rsidP="00431D1A">
      <w:pPr>
        <w:pStyle w:val="FigureCaption"/>
      </w:pPr>
      <w:r>
        <w:t>Figure 25.7: In the top line you can see ten random original digits from the MNIST dataset. The second line of digits are the digits reconstructed with an FFA with 16 neurons in the middle layer and the binary cross entropy as loss function. The last line are images reconstructed with the MSE as loss function.</w:t>
      </w:r>
    </w:p>
    <w:p w14:paraId="7A5507A5" w14:textId="6A673F78" w:rsidR="00E525CA" w:rsidRDefault="00E525CA" w:rsidP="007A2C01">
      <w:pPr>
        <w:pStyle w:val="Heading1"/>
      </w:pPr>
      <w:r>
        <w:t>Sparse Autoencoders</w:t>
      </w:r>
    </w:p>
    <w:p w14:paraId="15FABD4E" w14:textId="2CBC6C9B" w:rsidR="00E525CA" w:rsidRPr="00E525CA" w:rsidRDefault="005F2F88" w:rsidP="00E525CA">
      <w:pPr>
        <w:pStyle w:val="BodyTextFirst"/>
      </w:pPr>
      <w:proofErr w:type="spellStart"/>
      <w:r>
        <w:t>asd</w:t>
      </w:r>
      <w:proofErr w:type="spellEnd"/>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902C2F2" w:rsidR="007A2C01" w:rsidRDefault="0016389F" w:rsidP="007A2C01">
      <w:pPr>
        <w:pStyle w:val="BodyTextFirst"/>
      </w:pPr>
      <w:r>
        <w:t xml:space="preserve">As we mentioned in this chapter, the latent features 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as classification for example (as we will see in the next section).</w:t>
      </w:r>
      <w:r w:rsidR="008273C7">
        <w:t xml:space="preserve"> I would like to point out some of the advantages of doing dimensionality reduction with an autoencoder compared to a more classical approach as PCA.</w:t>
      </w:r>
      <w:r w:rsidR="004E046F">
        <w:t xml:space="preserve"> The autoencoder has one main advantage from a computational point of view: it can deal with very big amount of data efficiently, since its training can be done with mini batches, while PCA needs to do its calculations using the entire dataset. This may seem trivial but in many practical applications the amount of data and the number of features is so big that PCA is not really a practical solution to do dimensionality reduction. </w:t>
      </w:r>
    </w:p>
    <w:p w14:paraId="49FD6E51" w14:textId="21A0771D" w:rsidR="002E216F" w:rsidRPr="00CA7A80" w:rsidRDefault="002E216F" w:rsidP="002E216F">
      <w:pPr>
        <w:pStyle w:val="NoteTipCaution"/>
        <w:rPr>
          <w:smallCaps/>
          <w:lang w:val="de-DE"/>
        </w:rPr>
      </w:pPr>
      <w:r>
        <w:rPr>
          <w:b/>
          <w:bCs/>
        </w:rPr>
        <w:t xml:space="preserve">Note </w:t>
      </w:r>
      <w:r>
        <w:t xml:space="preserve">The </w:t>
      </w:r>
      <w:r>
        <w:t xml:space="preserve">use of an </w:t>
      </w:r>
      <w:r>
        <w:t xml:space="preserve">autoencoder </w:t>
      </w:r>
      <w:r>
        <w:t xml:space="preserve">for dimensionality reduction </w:t>
      </w:r>
      <w:r>
        <w:t>has one main advantage from a computational point of view: it can deal with very big amount of data efficiently, since its training can be done with mini batches</w:t>
      </w:r>
      <w:r w:rsidR="00103E6D">
        <w:t>.</w:t>
      </w:r>
    </w:p>
    <w:p w14:paraId="4D15075C" w14:textId="43FFE45E" w:rsidR="006517E1" w:rsidRDefault="007A2C01" w:rsidP="00E6019A">
      <w:pPr>
        <w:pStyle w:val="Heading2"/>
      </w:pPr>
      <w:r>
        <w:lastRenderedPageBreak/>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619DC0E0" w:rsidR="00E6019A" w:rsidRDefault="00E6019A" w:rsidP="00660989">
      <w:pPr>
        <w:pStyle w:val="BodyTextFirst"/>
      </w:pPr>
      <w:r>
        <w:t xml:space="preserve">Let’s now suppose that we want to classify our input images. </w:t>
      </w:r>
      <w:r w:rsidR="00F6262C">
        <w:t>Of course,</w:t>
      </w:r>
      <w:r>
        <w:t xml:space="preserve"> we can simply use all the features, in our case the </w:t>
      </w:r>
      <m:oMath>
        <m:r>
          <w:rPr>
            <w:rFonts w:ascii="Cambria Math" w:hAnsi="Cambria Math"/>
          </w:rPr>
          <m:t>784</m:t>
        </m:r>
      </m:oMath>
      <w:r>
        <w:t xml:space="preserve"> pixel values of the images. </w:t>
      </w:r>
      <w:r w:rsidR="00660989">
        <w:t xml:space="preserve">We can simply use an algorithm as </w:t>
      </w:r>
      <w:proofErr w:type="spellStart"/>
      <w:r w:rsidR="00660989">
        <w:t>kNN</w:t>
      </w:r>
      <w:proofErr w:type="spellEnd"/>
      <w:r w:rsidR="00660989">
        <w:t xml:space="preserve">, for illustrative purposes. </w:t>
      </w:r>
      <w:r w:rsidR="00726C8A">
        <w:t xml:space="preserve">Note all the results you see in this section have been run on Google Colab. </w:t>
      </w:r>
      <w:r w:rsidR="00660989">
        <w:t xml:space="preserve">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 (ca.1000 sec) and gets you an accuracy on the test dataset </w:t>
      </w:r>
      <w:r w:rsidR="006A0870" w:rsidRPr="006A0870">
        <w:t xml:space="preserve">of 10000 images </w:t>
      </w:r>
      <w:r w:rsidR="00660989">
        <w:t xml:space="preserve">of </w:t>
      </w:r>
      <m:oMath>
        <m:r>
          <w:rPr>
            <w:rFonts w:ascii="Cambria Math" w:hAnsi="Cambria Math"/>
          </w:rPr>
          <m:t>96.4 %</m:t>
        </m:r>
      </m:oMath>
      <w:r w:rsidR="00660989">
        <w:t xml:space="preserve">. </w:t>
      </w:r>
      <w:r w:rsidR="006831CB">
        <w:t xml:space="preserve">But what happens if we use this algorithm not with the original dataset, but with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we again train a kNN algorithm on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8"/>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8"/>
        <w:gridCol w:w="2905"/>
        <w:gridCol w:w="2607"/>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076D90D" w:rsidR="006831CB" w:rsidRPr="006831CB" w:rsidRDefault="006831CB" w:rsidP="006831CB">
            <w:pPr>
              <w:pStyle w:val="TableText"/>
            </w:pPr>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7947985" w:rsidR="006831CB" w:rsidRDefault="006831CB" w:rsidP="006831CB">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7777777" w:rsidR="00726C8A" w:rsidRDefault="00544398" w:rsidP="00281EE1">
      <w:pPr>
        <w:pStyle w:val="BodyTextFirst"/>
      </w:pPr>
      <w:r>
        <w:t xml:space="preserve">Keep in mind that using </w:t>
      </w:r>
      <m:oMath>
        <m:r>
          <w:rPr>
            <w:rFonts w:ascii="Cambria Math" w:hAnsi="Cambria Math"/>
          </w:rPr>
          <m:t>8</m:t>
        </m:r>
      </m:oMath>
      <w:r>
        <w:t xml:space="preserve"> features </w:t>
      </w:r>
      <w:r w:rsidR="00C2311A">
        <w:t>allow</w:t>
      </w:r>
      <w:r>
        <w:t xml:space="preserve"> us to get a very high accuracy in one second.</w:t>
      </w:r>
      <w:r w:rsidR="002A19CF">
        <w:t xml:space="preserve"> </w:t>
      </w:r>
    </w:p>
    <w:p w14:paraId="14ECB3FB" w14:textId="77777777" w:rsidR="00726C8A" w:rsidRDefault="00726C8A" w:rsidP="00281EE1">
      <w:pPr>
        <w:pStyle w:val="BodyTextFirst"/>
      </w:pPr>
    </w:p>
    <w:p w14:paraId="05C19D8E" w14:textId="6493CB57" w:rsidR="006831CB" w:rsidRDefault="002A19CF" w:rsidP="00281EE1">
      <w:pPr>
        <w:pStyle w:val="BodyTextFirst"/>
      </w:pPr>
      <w:r>
        <w:t>We can do the same analysis with the Fashion MNIST dataset.</w:t>
      </w:r>
      <w:r w:rsidR="00311EAE">
        <w:t xml:space="preserve"> In Table 25.2 you can see the summary of the results.</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8"/>
        <w:gridCol w:w="2905"/>
        <w:gridCol w:w="2607"/>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77777777" w:rsidR="00C22F51" w:rsidRPr="006831CB" w:rsidRDefault="00C22F51" w:rsidP="00503225">
            <w:pPr>
              <w:pStyle w:val="TableText"/>
            </w:pPr>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432E4369" w:rsidR="009A0862" w:rsidRDefault="00C22F51" w:rsidP="00C22F51">
      <w:pPr>
        <w:pStyle w:val="TableCaption"/>
      </w:pPr>
      <w:r>
        <w:t>Table 25.2: the different in accuracy and running time when applying the kNN algorithm to the original 784 features with a FFA with 8 neurons and with a FFA with 16 neurons for the Fashion MNIST dataset.</w:t>
      </w:r>
    </w:p>
    <w:p w14:paraId="68453D7D" w14:textId="113A71CB" w:rsidR="006725DB" w:rsidRDefault="00C22F51" w:rsidP="00C22F51">
      <w:pPr>
        <w:pStyle w:val="BodyTextFirst"/>
      </w:pPr>
      <w:r>
        <w:t xml:space="preserve">It is very interesting to note that with an FFA with 16 neurons in the middle layer we reach an accuracy of 83.6% in just 3 sec. When applying a </w:t>
      </w:r>
      <w:proofErr w:type="spellStart"/>
      <w:r>
        <w:t>kNN</w:t>
      </w:r>
      <w:proofErr w:type="spellEnd"/>
      <w:r>
        <w:t xml:space="preserve"> algorithm to the original features (784) we reach an accuracy just 1.8% higher but with a running time ca. 330 times longer</w:t>
      </w:r>
      <w:r w:rsidR="006725DB">
        <w:t>.</w:t>
      </w:r>
    </w:p>
    <w:p w14:paraId="0A2C3884" w14:textId="387517B7" w:rsidR="006725DB" w:rsidRDefault="006725DB" w:rsidP="006725DB">
      <w:pPr>
        <w:pStyle w:val="NoteTipCaution"/>
      </w:pPr>
      <w:r w:rsidRPr="006725DB">
        <w:rPr>
          <w:b/>
          <w:bCs/>
        </w:rPr>
        <w:lastRenderedPageBreak/>
        <w:t>Note</w:t>
      </w:r>
      <w:r>
        <w:t xml:space="preserve"> Using autoencoders and doing classification with the latent features is a very viable techniques to reduce the training time by several order of magnitude while incurring in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64C8EE9" w:rsidR="00597B44" w:rsidRDefault="005107BC" w:rsidP="00DC269F">
      <w:pPr>
        <w:pStyle w:val="BodyTextFirst"/>
      </w:pPr>
      <w:r>
        <w:t>Is there any other reason why we want to do dimensionality reduction before doing any classification? This becomes important with datasets that have a very high number of features (or dimensions). To understand why we need</w:t>
      </w:r>
      <w:r w:rsidR="00597B44">
        <w:t xml:space="preserve"> to make a quick detour in the problem of high dimensionality classification. </w:t>
      </w:r>
      <w:r>
        <w:t>Le</w:t>
      </w:r>
      <w:r w:rsidR="00597B44">
        <w:t xml:space="preserve">t’s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 Let’s suppose we consider </w:t>
      </w:r>
      <m:oMath>
        <m:r>
          <w:rPr>
            <w:rFonts w:ascii="Cambria Math" w:hAnsi="Cambria Math"/>
          </w:rPr>
          <m:t>m</m:t>
        </m:r>
      </m:oMath>
      <w:r w:rsidR="00597B44">
        <w:t xml:space="preserve"> points in the unit cube. How big would be the length </w:t>
      </w:r>
      <m:oMath>
        <m:r>
          <w:rPr>
            <w:rFonts w:ascii="Cambria Math" w:hAnsi="Cambria Math"/>
          </w:rPr>
          <m:t>l</m:t>
        </m:r>
      </m:oMath>
      <w:r w:rsidR="00597B44">
        <w:t xml:space="preserve"> of the smallest hyper-cube that contains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03C23D5F" w:rsidR="00597B44" w:rsidRDefault="00597B44"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8369162" w:rsidR="008D1266" w:rsidRDefault="008D1266" w:rsidP="00DC269F">
      <w:pPr>
        <w:pStyle w:val="BodyTextFirst"/>
      </w:pPr>
      <w:r>
        <w:t xml:space="preserve">We can easily calculate this value for various </w:t>
      </w:r>
      <m:oMath>
        <m:r>
          <w:rPr>
            <w:rFonts w:ascii="Cambria Math" w:hAnsi="Cambria Math"/>
          </w:rPr>
          <m:t>d</m:t>
        </m:r>
      </m:oMath>
      <w:r>
        <w:t xml:space="preserve">. Let’s suppose that we consider </w:t>
      </w:r>
      <m:oMath>
        <m:r>
          <w:rPr>
            <w:rFonts w:ascii="Cambria Math" w:hAnsi="Cambria Math"/>
          </w:rPr>
          <m:t>m=1000</m:t>
        </m:r>
      </m:oMath>
      <w:r>
        <w:t>.</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79E3114B" w:rsidR="008D1266" w:rsidRDefault="008D1266" w:rsidP="00DC269F">
      <w:pPr>
        <w:pStyle w:val="BodyTextFirst"/>
      </w:pPr>
    </w:p>
    <w:p w14:paraId="171B644F" w14:textId="79C439A6" w:rsidR="00727871" w:rsidRDefault="00727871" w:rsidP="00DC269F">
      <w:pPr>
        <w:pStyle w:val="BodyTextFirst"/>
      </w:pPr>
      <w:r>
        <w:t xml:space="preserve">And as you can see the data becomes so sparse in high dimensions that you need to consider the entire hyper cube to be able </w:t>
      </w:r>
      <w:r w:rsidR="005F2F88">
        <w:t xml:space="preserve">be sure </w:t>
      </w:r>
      <w:r>
        <w:t xml:space="preserve">to capture one single observation. When the data becomes so sparse the number of observations that you will need to train an algorithm properly becomes much bigger than the size of existing datasets. </w:t>
      </w:r>
    </w:p>
    <w:p w14:paraId="77E4A098" w14:textId="63E3423A" w:rsidR="005F2F88" w:rsidRDefault="005F2F88" w:rsidP="00DC269F">
      <w:pPr>
        <w:pStyle w:val="BodyTextFirst"/>
      </w:pPr>
      <w:r>
        <w:t>We could look at this in a different way. L</w:t>
      </w:r>
      <w:r w:rsidRPr="005F2F88">
        <w:t xml:space="preserve">et’s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5F2F88"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11D74139" w:rsidR="005F2F88" w:rsidRDefault="005F2F88" w:rsidP="00DC269F">
      <w:pPr>
        <w:pStyle w:val="BodyTextFirst"/>
      </w:pPr>
      <w:r>
        <w:t xml:space="preserve">You can clearly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9"/>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263D1EE8" w:rsidR="009A0862" w:rsidRPr="009A0862" w:rsidRDefault="00727871" w:rsidP="00727871">
      <w:pPr>
        <w:pStyle w:val="BodyTextFirst"/>
      </w:pPr>
      <w:r>
        <w:t>This is one reason why doing dimensionality reduction may be very important in high dimensionality datasets.</w:t>
      </w:r>
    </w:p>
    <w:p w14:paraId="4DBDD996" w14:textId="30931293" w:rsidR="007A2C01" w:rsidRPr="007A2C01" w:rsidRDefault="007A2C01" w:rsidP="007A2C01">
      <w:pPr>
        <w:pStyle w:val="Heading2"/>
      </w:pPr>
      <w:r w:rsidRPr="007A2C01">
        <w:lastRenderedPageBreak/>
        <w:t>Anomaly Detection</w:t>
      </w:r>
    </w:p>
    <w:p w14:paraId="153C68EC" w14:textId="53DF81D6" w:rsidR="007A2C01" w:rsidRDefault="00B37BA4" w:rsidP="009A0862">
      <w:pPr>
        <w:pStyle w:val="BodyTextFirst"/>
      </w:pPr>
      <w:r>
        <w:t xml:space="preserve">Autoencoders are often used to perform anomaly detection on the most different datasets. </w:t>
      </w:r>
      <w:r w:rsidR="00B2248E">
        <w:t xml:space="preserve">The best way to understand how anomaly detection works with an autoencoder is to do a simple example. Let’s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w:t>
      </w:r>
      <w:proofErr w:type="gramStart"/>
      <w:r w:rsidR="00B2248E">
        <w:t>60000 training</w:t>
      </w:r>
      <w:proofErr w:type="gramEnd"/>
      <w:r w:rsidR="00B2248E">
        <w:t xml:space="preserve"> portion of it as we have done in the previous sections of the chapter. Now let’s consider the Fashion MNIST dataset</w:t>
      </w:r>
      <w:r w:rsidR="00B2248E">
        <w:rPr>
          <w:rStyle w:val="FootnoteReference"/>
        </w:rPr>
        <w:footnoteReference w:id="10"/>
      </w:r>
      <w:r w:rsidR="00B2248E">
        <w:t xml:space="preserve">. This dataset is very similar to the MNIST one, with the main difference being that </w:t>
      </w:r>
      <w:r w:rsidR="00355766">
        <w:t>the</w:t>
      </w:r>
      <w:r w:rsidR="00B2248E">
        <w:t xml:space="preserve"> 10 classes of images are of clothing items instead of hand-written digits. The images are also only gray levels and have a resolution of 28x28 as the MNIST ones. Let’s choose an image of a shoe (see Figure 25.8)</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2B21CA1E" w:rsidR="00355766" w:rsidRDefault="00355766" w:rsidP="00355766">
      <w:pPr>
        <w:pStyle w:val="FigureCaption"/>
      </w:pPr>
      <w:r>
        <w:t>Figure 25.8: one random image from the Zaland</w:t>
      </w:r>
      <w:r w:rsidR="00ED3FD6">
        <w:t>o</w:t>
      </w:r>
      <w:r>
        <w:t xml:space="preserve"> MNIST dataset.</w:t>
      </w:r>
    </w:p>
    <w:p w14:paraId="032AB447" w14:textId="41513A6C"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he shoe is an “outsider” since is a completely different class of images than hand-written digits.</w:t>
      </w:r>
      <w:r w:rsidR="0092062E">
        <w:t xml:space="preserve"> To 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1E3A2AD0" w:rsidR="007A11DF" w:rsidRDefault="00B01AF1" w:rsidP="00355766">
      <w:pPr>
        <w:pStyle w:val="BodyTextFirst"/>
      </w:pPr>
      <w:r>
        <w:t>The main idea is that since the autoencoder has only seen hand-written digits images, it will not be able to reconstruct the shoe image, and therefore we expect this image to have the biggest reconstruction error. We can check if that is the case by taking the top 3 reconstruction errors we just calculated.</w:t>
      </w:r>
      <w:r w:rsidR="007A11DF">
        <w:t xml:space="preserve"> </w:t>
      </w:r>
      <w:r w:rsidR="002012BB">
        <w:t>F</w:t>
      </w:r>
      <w:r w:rsidR="007A11DF">
        <w:t xml:space="preserve">or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rsidR="007A11DF">
        <w:t xml:space="preserve"> image we will the MSE for the reconstruction error</w:t>
      </w:r>
      <w:r w:rsidR="002012BB">
        <w:t>.</w:t>
      </w:r>
      <w:r w:rsidR="009B523A">
        <w:t xml:space="preserve"> You can actually check the </w:t>
      </w:r>
      <w:r w:rsidR="00AC590C">
        <w:t>code of this example</w:t>
      </w:r>
      <w:r w:rsidR="009B523A">
        <w:t xml:space="preserve"> at </w:t>
      </w:r>
      <w:hyperlink r:id="rId17" w:history="1">
        <w:r w:rsidR="009B523A" w:rsidRPr="00633FED">
          <w:rPr>
            <w:rStyle w:val="Hyperlink"/>
          </w:rPr>
          <w:t>https://adl.toelt.ai</w:t>
        </w:r>
      </w:hyperlink>
      <w:r w:rsidR="009B523A">
        <w:t xml:space="preserve"> </w:t>
      </w:r>
      <w:r w:rsidR="009B523A">
        <w:lastRenderedPageBreak/>
        <w:t>yourself</w:t>
      </w:r>
      <w:r w:rsidR="00AC590C">
        <w:t>.</w:t>
      </w:r>
      <w:r w:rsidR="009B523A">
        <w:t xml:space="preserve"> </w:t>
      </w:r>
      <w:r w:rsidR="00AC590C">
        <w:t>Th</w:t>
      </w:r>
      <w:r w:rsidR="009B523A">
        <w:t xml:space="preserve">e shoe has the highest reconstruction error: </w:t>
      </w:r>
      <w:r w:rsidR="009B523A" w:rsidRPr="009B523A">
        <w:t>0.062</w:t>
      </w:r>
      <w:r w:rsidR="009B523A">
        <w:t>. It is clear that the autoencoder is absolutely not able to reconstruct the image as it can be seen from Figure 25.9</w:t>
      </w:r>
      <w:r w:rsidR="00AC590C">
        <w:t>.</w:t>
      </w:r>
    </w:p>
    <w:p w14:paraId="1B508E8D" w14:textId="35DF43E5" w:rsidR="00C617E5" w:rsidRDefault="00C617E5" w:rsidP="00C617E5">
      <w:pPr>
        <w:pStyle w:val="Figure"/>
        <w:rPr>
          <w:lang w:val="en-CH"/>
        </w:rPr>
      </w:pPr>
      <w:r>
        <w:rPr>
          <w:noProof/>
          <w:lang w:val="en-CH"/>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20F77655" w:rsidR="00C617E5" w:rsidRDefault="00C617E5" w:rsidP="00C617E5">
      <w:pPr>
        <w:pStyle w:val="FigureCaption"/>
      </w:pPr>
      <w:r w:rsidRPr="00C617E5">
        <w:t>Figure 25.9: the shoe and the reconstruction of</w:t>
      </w:r>
      <w:r>
        <w:t xml:space="preserve"> </w:t>
      </w:r>
      <w:r w:rsidRPr="00C617E5">
        <w:t xml:space="preserve">the autoencoder trained on the 60000 </w:t>
      </w:r>
      <w:r>
        <w:t>hand-written images of the MNIST dataset.</w:t>
      </w:r>
      <w:r w:rsidR="00E64A2A">
        <w:t xml:space="preserve"> This image has the biggest RE in the entire 10001 test dataset we built with a value of 0.062.</w:t>
      </w:r>
    </w:p>
    <w:p w14:paraId="5300D587" w14:textId="2F5C9EC9" w:rsidR="00E64A2A" w:rsidRDefault="00E64A2A" w:rsidP="00C617E5">
      <w:pPr>
        <w:pStyle w:val="BodyTextFirst"/>
      </w:pPr>
      <w:r>
        <w:t>The second biggest RE is one third of that of the shoe: 0.022, indicating that the autoencoder is doing quite a good job in understand how to reconstruct hand-written digits. You can see the image with the second biggest RE in Figure 25.10. Sincerely also this image could be classified as an outlier, as is not completely clear if is a 4 or an incomplete 9 for example.</w:t>
      </w:r>
    </w:p>
    <w:p w14:paraId="157A551A" w14:textId="4C55F373" w:rsidR="00E64A2A" w:rsidRDefault="00E64A2A" w:rsidP="00E64A2A">
      <w:pPr>
        <w:pStyle w:val="FigureCaption"/>
      </w:pPr>
      <w:r>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25.10: the image with the second biggest RE in the 10001 test dataset: 0.022.</w:t>
      </w:r>
    </w:p>
    <w:p w14:paraId="18695B0C" w14:textId="0BC1F125" w:rsidR="0060474B" w:rsidRDefault="0060474B" w:rsidP="0060474B">
      <w:pPr>
        <w:pStyle w:val="BodyTextFirst"/>
      </w:pPr>
      <w:r>
        <w:t xml:space="preserve">The readers with most experience have noted that we trained our autoencoders on a dataset without any outliers and applied it to a second dataset with outliers. This is not always </w:t>
      </w:r>
      <w:r>
        <w:lastRenderedPageBreak/>
        <w:t xml:space="preserve">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0E5A9E52"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that is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5ACBE163" w:rsidR="00683C7E" w:rsidRDefault="00683C7E" w:rsidP="00122668">
      <w:pPr>
        <w:pStyle w:val="ListNumber"/>
      </w:pPr>
      <w:r>
        <w:t>One classifies the observations with the highest RE as outliers</w:t>
      </w:r>
      <w:r w:rsidR="002A0593">
        <w:t>. Note that how many observations are really outliers will depend on the problem at hand and will require an analysis of the results and usually lot of knowledge of the data and the problem.</w:t>
      </w:r>
    </w:p>
    <w:p w14:paraId="12AA6761" w14:textId="77777777"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a negligible way) how the autoencoder learns to reconstruct the observations. </w:t>
      </w:r>
    </w:p>
    <w:p w14:paraId="4DFEA6D3" w14:textId="062133C5" w:rsidR="00654841" w:rsidRDefault="00654841" w:rsidP="00683C7E">
      <w:pPr>
        <w:pStyle w:val="BodyTextFirst"/>
      </w:pPr>
      <w:r>
        <w:t xml:space="preserve">A classic example of anomaly detection is trying to find the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p>
    <w:p w14:paraId="42CBAE82" w14:textId="3F09FF53" w:rsidR="008318CD" w:rsidRDefault="008318CD" w:rsidP="007141D5">
      <w:pPr>
        <w:pStyle w:val="NoteTipCaution"/>
      </w:pPr>
      <w:r w:rsidRPr="007141D5">
        <w:rPr>
          <w:b/>
          <w:bCs/>
        </w:rPr>
        <w:t>Note</w:t>
      </w:r>
      <w:r>
        <w:t xml:space="preserve"> </w:t>
      </w:r>
      <w:r w:rsidR="007141D5">
        <w:t>I</w:t>
      </w:r>
      <w:r>
        <w:t>f one train the autoencoder on the entire dataset at disposal, there is an essential assumption: the outliers are a negligible part of the dataset and their presence will not influence (or will influence in a negligible way) how the autoencoder learns to reconstruct the observations.</w:t>
      </w:r>
    </w:p>
    <w:p w14:paraId="61E27DF2" w14:textId="3F948A14" w:rsidR="00683C7E" w:rsidRDefault="00BE585E" w:rsidP="00BE585E">
      <w:pPr>
        <w:pStyle w:val="Heading3"/>
      </w:pPr>
      <w:r>
        <w:t>Model Stability</w:t>
      </w:r>
    </w:p>
    <w:p w14:paraId="00B4BC0F" w14:textId="35E7E4E6" w:rsidR="00BE65CB" w:rsidRDefault="00BE585E" w:rsidP="009D0BEB">
      <w:pPr>
        <w:pStyle w:val="BodyTextFirst"/>
      </w:pPr>
      <w:r>
        <w:t xml:space="preserve">Note that doing anomaly detection as described in the previous section seems easy, </w:t>
      </w:r>
      <w:r w:rsidR="00C24D22">
        <w:t xml:space="preserve">but </w:t>
      </w:r>
      <w:r>
        <w:t>those methods are prone to overfitting and give often unstable results. This means that training an autoencoder with a different architecture may well give different RE</w:t>
      </w:r>
      <w:r w:rsidR="00986FE3">
        <w:t>s</w:t>
      </w:r>
      <w:r>
        <w:t xml:space="preserve"> and therefore different outliers.</w:t>
      </w:r>
      <w:r w:rsidR="004160D1">
        <w:t xml:space="preserve"> </w:t>
      </w:r>
      <w:r w:rsidR="0045568E">
        <w:t>One the simplest way of dealing with instability of results is to</w:t>
      </w:r>
      <w:r w:rsidR="009D0BEB">
        <w:t xml:space="preserve"> train different models and then take the average of the RE</w:t>
      </w:r>
      <w:r w:rsidR="0045568E">
        <w:t xml:space="preserve">. </w:t>
      </w:r>
      <w:r w:rsidR="00BE65CB">
        <w:t>Another</w:t>
      </w:r>
      <w:r w:rsidR="00E16821">
        <w:t xml:space="preserve"> technique involves taking the maximum of the REs evaluated from several models</w:t>
      </w:r>
      <w:r w:rsidR="00986FE3">
        <w:t xml:space="preserve">. </w:t>
      </w:r>
    </w:p>
    <w:p w14:paraId="1C452399" w14:textId="46B70EA6" w:rsidR="00BE65CB" w:rsidRDefault="00BE65CB" w:rsidP="00BE65CB">
      <w:pPr>
        <w:pStyle w:val="NoteTipCaution"/>
      </w:pPr>
      <w:r>
        <w:rPr>
          <w:b/>
          <w:bCs/>
        </w:rPr>
        <w:t xml:space="preserve">Note </w:t>
      </w:r>
      <w:r>
        <w:t>Anomaly detection done with autoencoders is prone to problems as overfitting and unstable results. It is important to be aware of th</w:t>
      </w:r>
      <w:r w:rsidR="00C00BEB">
        <w:t>ese</w:t>
      </w:r>
      <w:r>
        <w:t xml:space="preserve"> problem</w:t>
      </w:r>
      <w:r w:rsidR="00C00BEB">
        <w:t>s</w:t>
      </w:r>
      <w:r>
        <w:t xml:space="preserve"> and </w:t>
      </w:r>
      <w:r w:rsidR="00C00BEB">
        <w:t xml:space="preserve">to </w:t>
      </w:r>
      <w:r>
        <w:t>check the results coming from different models to be able to interpret the results correctly.</w:t>
      </w:r>
    </w:p>
    <w:p w14:paraId="5A293066" w14:textId="44B8CD9C" w:rsidR="009D0BEB" w:rsidRDefault="00986FE3" w:rsidP="009D0BEB">
      <w:pPr>
        <w:pStyle w:val="BodyTextFirst"/>
      </w:pPr>
      <w:r>
        <w:t>Note that this section serves the purpose of giving you some pointers and is not meant to be an exhaustive overview on how to solve this problem.</w:t>
      </w:r>
    </w:p>
    <w:p w14:paraId="6419D094" w14:textId="2CEBFEB4" w:rsidR="009D0BEB" w:rsidRPr="009D0BEB" w:rsidRDefault="00E16821" w:rsidP="009D0BEB">
      <w:pPr>
        <w:pStyle w:val="BodyTextFirst"/>
      </w:pPr>
      <w:r>
        <w:lastRenderedPageBreak/>
        <w:br/>
        <w:t>More advanced techniques, like autoencoders ensembles</w:t>
      </w:r>
      <w:r>
        <w:rPr>
          <w:rStyle w:val="FootnoteReference"/>
        </w:rPr>
        <w:footnoteReference w:id="11"/>
      </w:r>
      <w:r>
        <w:t xml:space="preserve">, are also used to deal with problems of instable results </w:t>
      </w:r>
      <w:r w:rsidR="00C00BEB">
        <w:t>coming</w:t>
      </w:r>
      <w:r>
        <w:t xml:space="preserve"> from small datasets for example.</w:t>
      </w:r>
    </w:p>
    <w:p w14:paraId="260B41CB" w14:textId="623F503D"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342064BB" w:rsidR="002062D7" w:rsidRDefault="00E525CA" w:rsidP="002062D7">
      <w:pPr>
        <w:pStyle w:val="ExerciseBody"/>
      </w:pPr>
      <w:r>
        <w:t>Can you explain briefly what is a sparse autoencoder</w:t>
      </w:r>
      <w:r w:rsidR="002062D7">
        <w:t>?</w:t>
      </w:r>
      <w:r>
        <w:t xml:space="preserve"> Why is different from a classical autoencoder?</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3A5E0869" w14:textId="77777777" w:rsidR="005821A8" w:rsidRDefault="005821A8" w:rsidP="00C1624C">
      <w:pPr>
        <w:pStyle w:val="Heading1"/>
      </w:pP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5821A8" w:rsidP="005821A8">
      <w:pPr>
        <w:pStyle w:val="BodyTextFirst"/>
      </w:pPr>
      <w:hyperlink r:id="rId20" w:history="1">
        <w:r w:rsidRPr="00633FED">
          <w:rPr>
            <w:rStyle w:val="Hyperlink"/>
          </w:rPr>
          <w:t>http://ufldl.stanford.edu/tutorial/unsupervised/Autoencoders/</w:t>
        </w:r>
      </w:hyperlink>
      <w:r>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autoencoders in </w:t>
      </w:r>
      <w:proofErr w:type="spellStart"/>
      <w:r>
        <w:t>Keras</w:t>
      </w:r>
      <w:proofErr w:type="spellEnd"/>
    </w:p>
    <w:p w14:paraId="630CD89E" w14:textId="5B2EBEEA" w:rsidR="005821A8" w:rsidRDefault="005821A8" w:rsidP="005821A8">
      <w:pPr>
        <w:pStyle w:val="BodyTextFirst"/>
      </w:pPr>
      <w:hyperlink r:id="rId21" w:history="1">
        <w:r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5821A8" w:rsidP="005821A8">
      <w:pPr>
        <w:pStyle w:val="BodyTextFirst"/>
      </w:pPr>
      <w:hyperlink r:id="rId22" w:history="1">
        <w:r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Default="005821A8" w:rsidP="005821A8">
      <w:pPr>
        <w:pStyle w:val="BodyTextFirst"/>
        <w:rPr>
          <w:lang w:val="de-DE"/>
        </w:rPr>
      </w:pPr>
      <w:hyperlink r:id="rId23" w:history="1">
        <w:r w:rsidRPr="00633FED">
          <w:rPr>
            <w:rStyle w:val="Hyperlink"/>
            <w:lang w:val="de-DE"/>
          </w:rPr>
          <w:t>https://arxiv.org/abs/2003.05991</w:t>
        </w:r>
      </w:hyperlink>
      <w:r>
        <w:rPr>
          <w:lang w:val="de-DE"/>
        </w:rPr>
        <w:t xml:space="preserve"> </w:t>
      </w:r>
    </w:p>
    <w:p w14:paraId="62C767DF" w14:textId="16E8B4F3" w:rsidR="00FF364A" w:rsidRDefault="00FF364A" w:rsidP="005821A8">
      <w:pPr>
        <w:pStyle w:val="BodyTextFirst"/>
        <w:rPr>
          <w:lang w:val="de-DE"/>
        </w:rPr>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FF364A" w:rsidP="005821A8">
      <w:pPr>
        <w:pStyle w:val="BodyTextFirst"/>
      </w:pPr>
      <w:hyperlink r:id="rId24" w:history="1">
        <w:r w:rsidRPr="00633FED">
          <w:rPr>
            <w:rStyle w:val="Hyperlink"/>
          </w:rPr>
          <w:t>http://www.cs.toronto.edu/~rgrosse/courses/csc321_2017/slides/lec20.pdf</w:t>
        </w:r>
      </w:hyperlink>
      <w:r>
        <w:t xml:space="preserve"> </w:t>
      </w:r>
    </w:p>
    <w:p w14:paraId="743DB399" w14:textId="77777777" w:rsidR="00C1624C" w:rsidRPr="00FF364A" w:rsidRDefault="00C1624C" w:rsidP="00D445EE">
      <w:pPr>
        <w:pStyle w:val="ExerciseBody"/>
      </w:pPr>
    </w:p>
    <w:sectPr w:rsidR="00C1624C" w:rsidRPr="00FF364A" w:rsidSect="00A00844">
      <w:headerReference w:type="even" r:id="rId25"/>
      <w:headerReference w:type="default" r:id="rId26"/>
      <w:footerReference w:type="even" r:id="rId27"/>
      <w:footerReference w:type="default" r:id="rId28"/>
      <w:headerReference w:type="first" r:id="rId29"/>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61C90" w14:textId="77777777" w:rsidR="00F32A15" w:rsidRDefault="00F32A15">
      <w:r>
        <w:separator/>
      </w:r>
    </w:p>
  </w:endnote>
  <w:endnote w:type="continuationSeparator" w:id="0">
    <w:p w14:paraId="29E76B0C" w14:textId="77777777" w:rsidR="00F32A15" w:rsidRDefault="00F32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1E47A495-D9CE-3445-8F96-2E6DD627C933}"/>
  </w:font>
  <w:font w:name="Times New Roman">
    <w:panose1 w:val="02020603050405020304"/>
    <w:charset w:val="00"/>
    <w:family w:val="roman"/>
    <w:pitch w:val="variable"/>
    <w:sig w:usb0="E0002EFF" w:usb1="C000785B" w:usb2="00000009" w:usb3="00000000" w:csb0="000001FF" w:csb1="00000000"/>
    <w:embedRegular r:id="rId2" w:fontKey="{72288219-6640-5644-A90E-D077B13AA342}"/>
    <w:embedBold r:id="rId3" w:fontKey="{748265BD-C04F-EF4E-AF4E-4DBA96718F02}"/>
    <w:embedItalic r:id="rId4" w:fontKey="{202FAD14-F5E8-2841-A958-2BD2D390EC63}"/>
    <w:embedBoldItalic r:id="rId5" w:fontKey="{05B46051-17CA-8148-9363-5F3C746BA748}"/>
  </w:font>
  <w:font w:name="Courier New">
    <w:panose1 w:val="02070309020205020404"/>
    <w:charset w:val="00"/>
    <w:family w:val="modern"/>
    <w:pitch w:val="fixed"/>
    <w:sig w:usb0="E0002EFF" w:usb1="C0007843" w:usb2="00000009" w:usb3="00000000" w:csb0="000001FF" w:csb1="00000000"/>
    <w:embedRegular r:id="rId6" w:fontKey="{2014C430-3B6B-0348-8FBC-1589011C1820}"/>
  </w:font>
  <w:font w:name="Wingdings">
    <w:panose1 w:val="05000000000000000000"/>
    <w:charset w:val="4D"/>
    <w:family w:val="decorative"/>
    <w:pitch w:val="variable"/>
    <w:sig w:usb0="00000003" w:usb1="10000000" w:usb2="00000000" w:usb3="00000000" w:csb0="80000001" w:csb1="00000000"/>
    <w:embedRegular r:id="rId7" w:fontKey="{DC60E01C-2C0A-024F-8414-A15912F43BBA}"/>
  </w:font>
  <w:font w:name="Calibri">
    <w:panose1 w:val="020F0502020204030204"/>
    <w:charset w:val="00"/>
    <w:family w:val="swiss"/>
    <w:pitch w:val="variable"/>
    <w:sig w:usb0="E0002AFF" w:usb1="C000247B" w:usb2="00000009" w:usb3="00000000" w:csb0="000001FF" w:csb1="00000000"/>
    <w:embedRegular r:id="rId8" w:fontKey="{4D0D02DD-C077-774F-9E92-66F72A80DCD3}"/>
    <w:embedBold r:id="rId9" w:fontKey="{F068569A-6632-E34C-968A-AC9FAFFA0574}"/>
    <w:embedItalic r:id="rId10" w:fontKey="{4DC3DA95-AD73-4542-B1D1-A35B30A7AF7A}"/>
    <w:embedBoldItalic r:id="rId11" w:fontKey="{9E84C134-0322-B446-B68D-4E91063977F7}"/>
  </w:font>
  <w:font w:name="Arial">
    <w:panose1 w:val="020B0604020202020204"/>
    <w:charset w:val="00"/>
    <w:family w:val="swiss"/>
    <w:pitch w:val="variable"/>
    <w:sig w:usb0="E0002EFF" w:usb1="C000785B" w:usb2="00000009" w:usb3="00000000" w:csb0="000001FF" w:csb1="00000000"/>
    <w:embedRegular r:id="rId12" w:fontKey="{B9D8FC6E-E360-7946-8658-4B44D54C9437}"/>
    <w:embedBold r:id="rId13" w:fontKey="{EE197DED-E2F4-704D-AAFD-E6798D31DA03}"/>
    <w:embedItalic r:id="rId14" w:fontKey="{8002FE64-22E6-794B-980E-1D6807488CD5}"/>
    <w:embedBoldItalic r:id="rId15" w:fontKey="{3135B069-9441-1444-85D4-E21CA77CF780}"/>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20" w:fontKey="{7398FBA3-BF5C-C64F-A211-B7C4AB45839B}"/>
    <w:embedItalic r:id="rId21" w:fontKey="{3AF9F3DE-C5AA-E24E-B450-0645A3E9FB01}"/>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22" w:fontKey="{087BCC53-5384-C342-9000-870E0B6FBA34}"/>
    <w:embedBold r:id="rId23" w:fontKey="{C319B6EB-C520-B84A-8A92-CFEF8C743E26}"/>
    <w:embedItalic r:id="rId24" w:fontKey="{85F38B67-56DB-F241-BF86-1DC80B80B8FB}"/>
  </w:font>
  <w:font w:name="Utopia Bold">
    <w:altName w:val="Utopia"/>
    <w:panose1 w:val="020B0604020202020204"/>
    <w:charset w:val="00"/>
    <w:family w:val="auto"/>
    <w:pitch w:val="variable"/>
    <w:sig w:usb0="8000002F" w:usb1="40000048" w:usb2="00000000" w:usb3="00000000" w:csb0="00000001" w:csb1="00000000"/>
    <w:embedRegular r:id="rId25" w:fontKey="{972870C9-71CE-B548-9300-7FFF38194A32}"/>
  </w:font>
  <w:font w:name="Book Antiqua">
    <w:panose1 w:val="02040602050305030304"/>
    <w:charset w:val="00"/>
    <w:family w:val="roman"/>
    <w:pitch w:val="variable"/>
    <w:sig w:usb0="00000287" w:usb1="00000000" w:usb2="00000000" w:usb3="00000000" w:csb0="0000009F" w:csb1="00000000"/>
    <w:embedRegular r:id="rId26" w:fontKey="{C0385CA3-18E8-1548-AD58-65E1B5707AFB}"/>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FDC305B2-1180-BE42-9B74-8B0C331D3E98}"/>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35" w:fontKey="{0C115D4F-7D34-D34D-A479-163C2CBD1B91}"/>
  </w:font>
  <w:font w:name="Cambria Math">
    <w:panose1 w:val="02040503050406030204"/>
    <w:charset w:val="00"/>
    <w:family w:val="roman"/>
    <w:pitch w:val="variable"/>
    <w:sig w:usb0="E00006FF" w:usb1="420024FF" w:usb2="02000000" w:usb3="00000000" w:csb0="0000019F" w:csb1="00000000"/>
    <w:embedRegular r:id="rId36" w:fontKey="{51A00918-A2E6-494C-9562-76DCC02C5FEE}"/>
    <w:embedItalic r:id="rId37" w:fontKey="{93C39F8C-A8B5-E24D-8CB9-40350F61373D}"/>
    <w:embedBoldItalic r:id="rId38" w:fontKey="{8E861905-FF81-1149-BB81-E3F46E458BFB}"/>
  </w:font>
  <w:font w:name="Cambria">
    <w:panose1 w:val="02040503050406030204"/>
    <w:charset w:val="00"/>
    <w:family w:val="roman"/>
    <w:pitch w:val="variable"/>
    <w:sig w:usb0="E00006FF" w:usb1="420024FF" w:usb2="02000000" w:usb3="00000000" w:csb0="0000019F" w:csb1="00000000"/>
    <w:embedRegular r:id="rId39" w:fontKey="{99237037-FC6E-F449-8CBF-67C1D30CC2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9722A5" w:rsidRDefault="009722A5">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9722A5" w:rsidRDefault="009722A5"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729C2" w14:textId="77777777" w:rsidR="00F32A15" w:rsidRDefault="00F32A15">
      <w:r>
        <w:separator/>
      </w:r>
    </w:p>
  </w:footnote>
  <w:footnote w:type="continuationSeparator" w:id="0">
    <w:p w14:paraId="45B91F32" w14:textId="77777777" w:rsidR="00F32A15" w:rsidRDefault="00F32A15">
      <w:r>
        <w:continuationSeparator/>
      </w:r>
    </w:p>
  </w:footnote>
  <w:footnote w:id="1">
    <w:p w14:paraId="3A2D4CD9" w14:textId="14AB5A13" w:rsidR="009722A5" w:rsidRPr="002C2E8E" w:rsidRDefault="009722A5"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2">
    <w:p w14:paraId="17EF8E7C" w14:textId="42080AE5" w:rsidR="00CA7A80" w:rsidRPr="00CA7A80" w:rsidRDefault="00CA7A80">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hyperlink r:id="rId1" w:history="1">
        <w:r w:rsidRPr="00633FED">
          <w:rPr>
            <w:rStyle w:val="Hyperlink"/>
            <w:lang w:val="de-DE"/>
          </w:rPr>
          <w:t>https://arxiv.org/abs/2003.05991</w:t>
        </w:r>
      </w:hyperlink>
      <w:r>
        <w:rPr>
          <w:lang w:val="de-DE"/>
        </w:rPr>
        <w:t xml:space="preserve"> </w:t>
      </w:r>
    </w:p>
  </w:footnote>
  <w:footnote w:id="3">
    <w:p w14:paraId="66F70870" w14:textId="0B7C34BD" w:rsidR="009722A5" w:rsidRPr="00DD3B58" w:rsidRDefault="009722A5">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4">
    <w:p w14:paraId="4C06B5B6" w14:textId="1D010FF3" w:rsidR="009722A5" w:rsidRPr="00943692" w:rsidRDefault="009722A5">
      <w:pPr>
        <w:pStyle w:val="FootnoteText"/>
      </w:pPr>
      <w:r>
        <w:rPr>
          <w:rStyle w:val="FootnoteReference"/>
        </w:rPr>
        <w:footnoteRef/>
      </w:r>
      <w:r>
        <w:t xml:space="preserve"> The norm of a vector is simply the square root of the sum of the square of the components.</w:t>
      </w:r>
    </w:p>
  </w:footnote>
  <w:footnote w:id="5">
    <w:p w14:paraId="0F213E9D" w14:textId="625C4C49" w:rsidR="009722A5" w:rsidRPr="00943692" w:rsidRDefault="009722A5">
      <w:pPr>
        <w:pStyle w:val="FootnoteText"/>
      </w:pPr>
      <w:r>
        <w:rPr>
          <w:rStyle w:val="FootnoteReference"/>
        </w:rPr>
        <w:footnoteRef/>
      </w:r>
      <w:r>
        <w:t xml:space="preserve"> If we did not have </w:t>
      </w:r>
      <w:proofErr w:type="gramStart"/>
      <w:r>
        <w:t>this assumptions</w:t>
      </w:r>
      <w:proofErr w:type="gramEnd"/>
      <w:r>
        <w:t>, one would have to calculate the gradient of the loss function instead of the simple derivative.</w:t>
      </w:r>
    </w:p>
  </w:footnote>
  <w:footnote w:id="6">
    <w:p w14:paraId="5C3734B4" w14:textId="31DBFB9A" w:rsidR="009722A5" w:rsidRPr="00605381" w:rsidRDefault="009722A5">
      <w:pPr>
        <w:pStyle w:val="FootnoteText"/>
      </w:pPr>
      <w:r>
        <w:rPr>
          <w:rStyle w:val="FootnoteReference"/>
        </w:rPr>
        <w:footnoteRef/>
      </w:r>
      <w:r>
        <w:t xml:space="preserve"> More information on the dataset can be found here: </w:t>
      </w:r>
      <w:hyperlink r:id="rId2" w:history="1">
        <w:r w:rsidRPr="006F5F8F">
          <w:rPr>
            <w:rStyle w:val="Hyperlink"/>
          </w:rPr>
          <w:t>http://yann.lecun.com/exdb/mnist/</w:t>
        </w:r>
      </w:hyperlink>
      <w:r>
        <w:t xml:space="preserve">. </w:t>
      </w:r>
    </w:p>
  </w:footnote>
  <w:footnote w:id="7">
    <w:p w14:paraId="23D59DD7" w14:textId="4A8C064B" w:rsidR="009722A5" w:rsidRPr="00943241" w:rsidRDefault="009722A5"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3" w:history="1">
        <w:r w:rsidRPr="00C2311A">
          <w:rPr>
            <w:rStyle w:val="FootnoteTextChar"/>
          </w:rPr>
          <w:t>https://adl.toelt.ai</w:t>
        </w:r>
      </w:hyperlink>
      <w:r w:rsidRPr="00C2311A">
        <w:rPr>
          <w:rStyle w:val="FootnoteTextChar"/>
        </w:rPr>
        <w:t>.</w:t>
      </w:r>
      <w:r>
        <w:t xml:space="preserve"> </w:t>
      </w:r>
    </w:p>
  </w:footnote>
  <w:footnote w:id="8">
    <w:p w14:paraId="11F3830D" w14:textId="094F8C06" w:rsidR="009722A5" w:rsidRPr="00A40D18" w:rsidRDefault="009722A5">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4" w:history="1">
        <w:r w:rsidRPr="000924E5">
          <w:rPr>
            <w:rStyle w:val="Hyperlink"/>
            <w:lang w:val="en-US"/>
          </w:rPr>
          <w:t>https://adl.toelt.ai</w:t>
        </w:r>
      </w:hyperlink>
      <w:r>
        <w:rPr>
          <w:lang w:val="en-US"/>
        </w:rPr>
        <w:t xml:space="preserve">. </w:t>
      </w:r>
    </w:p>
  </w:footnote>
  <w:footnote w:id="9">
    <w:p w14:paraId="19CC7423" w14:textId="50D67816" w:rsidR="005F2F88" w:rsidRPr="005F2F88" w:rsidRDefault="005F2F88">
      <w:pPr>
        <w:pStyle w:val="FootnoteText"/>
        <w:rPr>
          <w:lang w:val="en-US"/>
        </w:rPr>
      </w:pPr>
      <w:r>
        <w:rPr>
          <w:rStyle w:val="FootnoteReference"/>
        </w:rPr>
        <w:footnoteRef/>
      </w:r>
      <w:r>
        <w:t xml:space="preserve"> </w:t>
      </w:r>
      <w:hyperlink r:id="rId5" w:history="1">
        <w:r w:rsidRPr="00633FED">
          <w:rPr>
            <w:rStyle w:val="Hyperlink"/>
          </w:rPr>
          <w:t>https://www.universetoday.com/36302/atoms-in-the-universe/</w:t>
        </w:r>
      </w:hyperlink>
      <w:r>
        <w:t xml:space="preserve"> </w:t>
      </w:r>
    </w:p>
  </w:footnote>
  <w:footnote w:id="10">
    <w:p w14:paraId="797F389D" w14:textId="3BE99F75" w:rsidR="00B2248E" w:rsidRPr="00B2248E" w:rsidRDefault="00B2248E">
      <w:pPr>
        <w:pStyle w:val="FootnoteText"/>
        <w:rPr>
          <w:lang w:val="en-US"/>
        </w:rPr>
      </w:pPr>
      <w:r>
        <w:rPr>
          <w:rStyle w:val="FootnoteReference"/>
        </w:rPr>
        <w:footnoteRef/>
      </w:r>
      <w:r>
        <w:t xml:space="preserve"> </w:t>
      </w:r>
      <w:hyperlink r:id="rId6" w:history="1">
        <w:r w:rsidRPr="00633FED">
          <w:rPr>
            <w:rStyle w:val="Hyperlink"/>
          </w:rPr>
          <w:t>https://research.zalando.com/welcome/mission/research-projects/fashion-mnist/</w:t>
        </w:r>
      </w:hyperlink>
      <w:r>
        <w:t xml:space="preserve"> </w:t>
      </w:r>
    </w:p>
  </w:footnote>
  <w:footnote w:id="11">
    <w:p w14:paraId="76DD2366" w14:textId="48C3A299" w:rsidR="00E16821" w:rsidRPr="00E16821" w:rsidRDefault="00E16821">
      <w:pPr>
        <w:pStyle w:val="FootnoteText"/>
        <w:rPr>
          <w:lang w:val="en-US"/>
        </w:rPr>
      </w:pPr>
      <w:r>
        <w:rPr>
          <w:rStyle w:val="FootnoteReference"/>
        </w:rPr>
        <w:footnoteRef/>
      </w:r>
      <w:r>
        <w:t xml:space="preserve"> </w:t>
      </w:r>
      <w:r w:rsidRPr="00E16821">
        <w:rPr>
          <w:lang w:val="en-US"/>
        </w:rPr>
        <w:t xml:space="preserve">See for example </w:t>
      </w:r>
      <w:hyperlink r:id="rId7" w:history="1">
        <w:r w:rsidRPr="00E16821">
          <w:rPr>
            <w:rStyle w:val="Hyperlink"/>
            <w:lang w:val="en-US"/>
          </w:rPr>
          <w:t>https://saketsathe.net/downloads/autoencode.pdf</w:t>
        </w:r>
      </w:hyperlink>
      <w:r w:rsidRPr="00E16821">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9722A5" w:rsidRPr="009D1121" w:rsidRDefault="009722A5"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9722A5" w:rsidRPr="00C528AF" w:rsidRDefault="009722A5"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9722A5" w:rsidRPr="000F5D51" w:rsidRDefault="009722A5"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alt="A picture containing drawing&#13;&#13;&#13;&#13;&#13;&#10;&#13;&#13;&#13;&#13;&#13;&#10;Description automatically generated" style="width:86.95pt;height:79.2pt;visibility:visible;mso-wrap-style:square" o:bullet="t">
        <v:imagedata r:id="rId1" o:title="A picture containing drawing&#13;&#13;&#13;&#13;&#13;&#10;&#13;&#13;&#13;&#13;&#13;&#10;Description automatically generated"/>
      </v:shape>
    </w:pict>
  </w:numPicBullet>
  <w:abstractNum w:abstractNumId="0" w15:restartNumberingAfterBreak="0">
    <w:nsid w:val="FFFFFF7C"/>
    <w:multiLevelType w:val="singleLevel"/>
    <w:tmpl w:val="932C721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2263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2BCEFF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358B6B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049D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04AD71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326CF2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E7A1B6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886AA6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323E"/>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37550"/>
    <w:rsid w:val="000406D2"/>
    <w:rsid w:val="00041B40"/>
    <w:rsid w:val="00042176"/>
    <w:rsid w:val="000442E8"/>
    <w:rsid w:val="00045C61"/>
    <w:rsid w:val="000509A4"/>
    <w:rsid w:val="0005135B"/>
    <w:rsid w:val="0005193F"/>
    <w:rsid w:val="000615C8"/>
    <w:rsid w:val="00061D2C"/>
    <w:rsid w:val="00064306"/>
    <w:rsid w:val="000644A7"/>
    <w:rsid w:val="000810AA"/>
    <w:rsid w:val="00082533"/>
    <w:rsid w:val="00082B8F"/>
    <w:rsid w:val="000847CC"/>
    <w:rsid w:val="00086F89"/>
    <w:rsid w:val="00090E06"/>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10CC"/>
    <w:rsid w:val="000D2696"/>
    <w:rsid w:val="000D3660"/>
    <w:rsid w:val="000D5E2C"/>
    <w:rsid w:val="000D620C"/>
    <w:rsid w:val="000E1D25"/>
    <w:rsid w:val="000E3A99"/>
    <w:rsid w:val="000F2A76"/>
    <w:rsid w:val="000F32AF"/>
    <w:rsid w:val="000F5D51"/>
    <w:rsid w:val="000F7CF1"/>
    <w:rsid w:val="00100B19"/>
    <w:rsid w:val="00101995"/>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2BE7"/>
    <w:rsid w:val="00184D83"/>
    <w:rsid w:val="00186BEC"/>
    <w:rsid w:val="00192211"/>
    <w:rsid w:val="00192A8B"/>
    <w:rsid w:val="00192F92"/>
    <w:rsid w:val="0019452D"/>
    <w:rsid w:val="00195810"/>
    <w:rsid w:val="00197726"/>
    <w:rsid w:val="0019783E"/>
    <w:rsid w:val="001A05D6"/>
    <w:rsid w:val="001A072C"/>
    <w:rsid w:val="001A2DD2"/>
    <w:rsid w:val="001A348E"/>
    <w:rsid w:val="001A57A5"/>
    <w:rsid w:val="001A57E0"/>
    <w:rsid w:val="001A6814"/>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BB"/>
    <w:rsid w:val="00202B5E"/>
    <w:rsid w:val="00203F38"/>
    <w:rsid w:val="0020588C"/>
    <w:rsid w:val="002058F5"/>
    <w:rsid w:val="002062D7"/>
    <w:rsid w:val="002151B9"/>
    <w:rsid w:val="00216171"/>
    <w:rsid w:val="00216981"/>
    <w:rsid w:val="002213E2"/>
    <w:rsid w:val="00222109"/>
    <w:rsid w:val="002242CF"/>
    <w:rsid w:val="00225559"/>
    <w:rsid w:val="00226774"/>
    <w:rsid w:val="00226D92"/>
    <w:rsid w:val="0023066E"/>
    <w:rsid w:val="0023208D"/>
    <w:rsid w:val="0023262B"/>
    <w:rsid w:val="002342FD"/>
    <w:rsid w:val="00234D57"/>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5BE"/>
    <w:rsid w:val="002A6E3F"/>
    <w:rsid w:val="002A731E"/>
    <w:rsid w:val="002B30DB"/>
    <w:rsid w:val="002C1AA4"/>
    <w:rsid w:val="002C2B5B"/>
    <w:rsid w:val="002C2E8E"/>
    <w:rsid w:val="002C3EE6"/>
    <w:rsid w:val="002C4DC1"/>
    <w:rsid w:val="002C54C2"/>
    <w:rsid w:val="002C55CF"/>
    <w:rsid w:val="002C7055"/>
    <w:rsid w:val="002C70EB"/>
    <w:rsid w:val="002D03B5"/>
    <w:rsid w:val="002D1119"/>
    <w:rsid w:val="002E1606"/>
    <w:rsid w:val="002E1850"/>
    <w:rsid w:val="002E1AAB"/>
    <w:rsid w:val="002E216F"/>
    <w:rsid w:val="002E3EC2"/>
    <w:rsid w:val="002E4522"/>
    <w:rsid w:val="002E654F"/>
    <w:rsid w:val="002E66FE"/>
    <w:rsid w:val="002E753B"/>
    <w:rsid w:val="002F52EF"/>
    <w:rsid w:val="002F5EC7"/>
    <w:rsid w:val="002F699D"/>
    <w:rsid w:val="002F69D4"/>
    <w:rsid w:val="0030021E"/>
    <w:rsid w:val="003009E7"/>
    <w:rsid w:val="003038F1"/>
    <w:rsid w:val="00305D97"/>
    <w:rsid w:val="003112C8"/>
    <w:rsid w:val="00311EAE"/>
    <w:rsid w:val="00314AE6"/>
    <w:rsid w:val="00315E06"/>
    <w:rsid w:val="00320981"/>
    <w:rsid w:val="0032118E"/>
    <w:rsid w:val="0032195F"/>
    <w:rsid w:val="003219B2"/>
    <w:rsid w:val="0032358D"/>
    <w:rsid w:val="0032369B"/>
    <w:rsid w:val="00325A37"/>
    <w:rsid w:val="0033208D"/>
    <w:rsid w:val="00332FB0"/>
    <w:rsid w:val="00333269"/>
    <w:rsid w:val="00333954"/>
    <w:rsid w:val="0033425B"/>
    <w:rsid w:val="0033797F"/>
    <w:rsid w:val="00342FBD"/>
    <w:rsid w:val="0034443F"/>
    <w:rsid w:val="00346029"/>
    <w:rsid w:val="00355766"/>
    <w:rsid w:val="00356EC2"/>
    <w:rsid w:val="003573F0"/>
    <w:rsid w:val="003605C3"/>
    <w:rsid w:val="00361760"/>
    <w:rsid w:val="00362F56"/>
    <w:rsid w:val="00364665"/>
    <w:rsid w:val="003656A8"/>
    <w:rsid w:val="00365870"/>
    <w:rsid w:val="00366C6D"/>
    <w:rsid w:val="00373B8A"/>
    <w:rsid w:val="00376E76"/>
    <w:rsid w:val="003772CD"/>
    <w:rsid w:val="00377AC1"/>
    <w:rsid w:val="00384E5F"/>
    <w:rsid w:val="0038668A"/>
    <w:rsid w:val="00386CDD"/>
    <w:rsid w:val="00392B2A"/>
    <w:rsid w:val="00393B67"/>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D187B"/>
    <w:rsid w:val="003D2445"/>
    <w:rsid w:val="003D3182"/>
    <w:rsid w:val="003D4217"/>
    <w:rsid w:val="003D5BFF"/>
    <w:rsid w:val="003E08F9"/>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15CEC"/>
    <w:rsid w:val="004160D1"/>
    <w:rsid w:val="004169B9"/>
    <w:rsid w:val="004211F2"/>
    <w:rsid w:val="00421C44"/>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4276"/>
    <w:rsid w:val="004A5621"/>
    <w:rsid w:val="004A6112"/>
    <w:rsid w:val="004A699E"/>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D6639"/>
    <w:rsid w:val="004E046F"/>
    <w:rsid w:val="004E2D3F"/>
    <w:rsid w:val="004F2DBD"/>
    <w:rsid w:val="004F2EB5"/>
    <w:rsid w:val="004F3E98"/>
    <w:rsid w:val="004F662F"/>
    <w:rsid w:val="004F70F2"/>
    <w:rsid w:val="004F7C60"/>
    <w:rsid w:val="00500E7E"/>
    <w:rsid w:val="00501098"/>
    <w:rsid w:val="005014AC"/>
    <w:rsid w:val="0050239F"/>
    <w:rsid w:val="00502D87"/>
    <w:rsid w:val="00503225"/>
    <w:rsid w:val="00504C1F"/>
    <w:rsid w:val="00505501"/>
    <w:rsid w:val="005107BC"/>
    <w:rsid w:val="00516AE7"/>
    <w:rsid w:val="00517ED2"/>
    <w:rsid w:val="00521A2D"/>
    <w:rsid w:val="00532C50"/>
    <w:rsid w:val="005341CA"/>
    <w:rsid w:val="005409CE"/>
    <w:rsid w:val="00544398"/>
    <w:rsid w:val="00544D61"/>
    <w:rsid w:val="00544E9B"/>
    <w:rsid w:val="00546287"/>
    <w:rsid w:val="00550937"/>
    <w:rsid w:val="00552476"/>
    <w:rsid w:val="00553A64"/>
    <w:rsid w:val="00555135"/>
    <w:rsid w:val="00556BD1"/>
    <w:rsid w:val="00566F48"/>
    <w:rsid w:val="00566F68"/>
    <w:rsid w:val="00570213"/>
    <w:rsid w:val="00570574"/>
    <w:rsid w:val="0057079B"/>
    <w:rsid w:val="005754F0"/>
    <w:rsid w:val="00575C9A"/>
    <w:rsid w:val="00577A7F"/>
    <w:rsid w:val="005821A8"/>
    <w:rsid w:val="005832DF"/>
    <w:rsid w:val="005856B4"/>
    <w:rsid w:val="005862A4"/>
    <w:rsid w:val="005937AD"/>
    <w:rsid w:val="005953C5"/>
    <w:rsid w:val="00597B44"/>
    <w:rsid w:val="005A055B"/>
    <w:rsid w:val="005B20ED"/>
    <w:rsid w:val="005B300D"/>
    <w:rsid w:val="005C2AD1"/>
    <w:rsid w:val="005C35C4"/>
    <w:rsid w:val="005C40BF"/>
    <w:rsid w:val="005D500D"/>
    <w:rsid w:val="005D5C62"/>
    <w:rsid w:val="005D5FAB"/>
    <w:rsid w:val="005D663B"/>
    <w:rsid w:val="005E22AF"/>
    <w:rsid w:val="005E3D28"/>
    <w:rsid w:val="005E4591"/>
    <w:rsid w:val="005F2464"/>
    <w:rsid w:val="005F2534"/>
    <w:rsid w:val="005F2F88"/>
    <w:rsid w:val="005F5464"/>
    <w:rsid w:val="005F5A70"/>
    <w:rsid w:val="005F7F62"/>
    <w:rsid w:val="00600037"/>
    <w:rsid w:val="00600990"/>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5DB"/>
    <w:rsid w:val="00672BDB"/>
    <w:rsid w:val="00675C0E"/>
    <w:rsid w:val="00677123"/>
    <w:rsid w:val="00677C62"/>
    <w:rsid w:val="0068050F"/>
    <w:rsid w:val="00680CA1"/>
    <w:rsid w:val="00680CC9"/>
    <w:rsid w:val="006831CB"/>
    <w:rsid w:val="006837D3"/>
    <w:rsid w:val="00683C7E"/>
    <w:rsid w:val="00684A46"/>
    <w:rsid w:val="00686711"/>
    <w:rsid w:val="0069008B"/>
    <w:rsid w:val="00691813"/>
    <w:rsid w:val="006929E5"/>
    <w:rsid w:val="006940AA"/>
    <w:rsid w:val="006968ED"/>
    <w:rsid w:val="00697DF4"/>
    <w:rsid w:val="006A0870"/>
    <w:rsid w:val="006A2E50"/>
    <w:rsid w:val="006A4B5F"/>
    <w:rsid w:val="006B2177"/>
    <w:rsid w:val="006B5972"/>
    <w:rsid w:val="006C1AE6"/>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41D5"/>
    <w:rsid w:val="0072182A"/>
    <w:rsid w:val="007228DB"/>
    <w:rsid w:val="00722D66"/>
    <w:rsid w:val="00726C8A"/>
    <w:rsid w:val="00727871"/>
    <w:rsid w:val="00733E5F"/>
    <w:rsid w:val="00737623"/>
    <w:rsid w:val="00741B4D"/>
    <w:rsid w:val="007422CC"/>
    <w:rsid w:val="00746246"/>
    <w:rsid w:val="007505F3"/>
    <w:rsid w:val="00750B64"/>
    <w:rsid w:val="00750BFB"/>
    <w:rsid w:val="00751A8C"/>
    <w:rsid w:val="00751D62"/>
    <w:rsid w:val="007525EA"/>
    <w:rsid w:val="007550CE"/>
    <w:rsid w:val="0075627A"/>
    <w:rsid w:val="0075694A"/>
    <w:rsid w:val="00756DF5"/>
    <w:rsid w:val="00761097"/>
    <w:rsid w:val="00762C22"/>
    <w:rsid w:val="00762EC3"/>
    <w:rsid w:val="00764202"/>
    <w:rsid w:val="00765265"/>
    <w:rsid w:val="007710CE"/>
    <w:rsid w:val="00771182"/>
    <w:rsid w:val="00773E24"/>
    <w:rsid w:val="00774F26"/>
    <w:rsid w:val="00775392"/>
    <w:rsid w:val="007757E7"/>
    <w:rsid w:val="0078024F"/>
    <w:rsid w:val="00780977"/>
    <w:rsid w:val="00781A98"/>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F61"/>
    <w:rsid w:val="007A0F7B"/>
    <w:rsid w:val="007A11DF"/>
    <w:rsid w:val="007A1D5F"/>
    <w:rsid w:val="007A2C01"/>
    <w:rsid w:val="007A45FC"/>
    <w:rsid w:val="007B1B33"/>
    <w:rsid w:val="007B5258"/>
    <w:rsid w:val="007B6661"/>
    <w:rsid w:val="007B6E88"/>
    <w:rsid w:val="007B718F"/>
    <w:rsid w:val="007B7760"/>
    <w:rsid w:val="007C0564"/>
    <w:rsid w:val="007C48CB"/>
    <w:rsid w:val="007C77C4"/>
    <w:rsid w:val="007C78A7"/>
    <w:rsid w:val="007D0BC3"/>
    <w:rsid w:val="007D0D6D"/>
    <w:rsid w:val="007D252A"/>
    <w:rsid w:val="007D2B10"/>
    <w:rsid w:val="007D3A5C"/>
    <w:rsid w:val="007E11AC"/>
    <w:rsid w:val="007E1E46"/>
    <w:rsid w:val="007E22B0"/>
    <w:rsid w:val="007E2359"/>
    <w:rsid w:val="007E5956"/>
    <w:rsid w:val="007E5F6F"/>
    <w:rsid w:val="007E7262"/>
    <w:rsid w:val="007F07EF"/>
    <w:rsid w:val="007F0C79"/>
    <w:rsid w:val="007F0CA0"/>
    <w:rsid w:val="007F3E5F"/>
    <w:rsid w:val="007F4805"/>
    <w:rsid w:val="007F5FAE"/>
    <w:rsid w:val="007F791A"/>
    <w:rsid w:val="0080064E"/>
    <w:rsid w:val="00803173"/>
    <w:rsid w:val="00805D4E"/>
    <w:rsid w:val="008074D7"/>
    <w:rsid w:val="0081128A"/>
    <w:rsid w:val="0081408F"/>
    <w:rsid w:val="00815D99"/>
    <w:rsid w:val="008203A5"/>
    <w:rsid w:val="00820F26"/>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5090A"/>
    <w:rsid w:val="008512CE"/>
    <w:rsid w:val="008518C6"/>
    <w:rsid w:val="00851DE0"/>
    <w:rsid w:val="00855359"/>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0C0A"/>
    <w:rsid w:val="00892FC6"/>
    <w:rsid w:val="00894821"/>
    <w:rsid w:val="008A0899"/>
    <w:rsid w:val="008A1EC2"/>
    <w:rsid w:val="008A22B4"/>
    <w:rsid w:val="008A2EF2"/>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3933"/>
    <w:rsid w:val="0091457F"/>
    <w:rsid w:val="00915A43"/>
    <w:rsid w:val="0092062E"/>
    <w:rsid w:val="00920825"/>
    <w:rsid w:val="00920874"/>
    <w:rsid w:val="00923EF4"/>
    <w:rsid w:val="00925E4F"/>
    <w:rsid w:val="0093035B"/>
    <w:rsid w:val="00930EE0"/>
    <w:rsid w:val="00930FCA"/>
    <w:rsid w:val="00931925"/>
    <w:rsid w:val="0093218D"/>
    <w:rsid w:val="0093252D"/>
    <w:rsid w:val="00935FDF"/>
    <w:rsid w:val="00943241"/>
    <w:rsid w:val="00943692"/>
    <w:rsid w:val="009448E5"/>
    <w:rsid w:val="00945E1D"/>
    <w:rsid w:val="00951B4B"/>
    <w:rsid w:val="009537A3"/>
    <w:rsid w:val="009550D6"/>
    <w:rsid w:val="00955779"/>
    <w:rsid w:val="00960775"/>
    <w:rsid w:val="0096431A"/>
    <w:rsid w:val="00965CCB"/>
    <w:rsid w:val="009670D3"/>
    <w:rsid w:val="00970914"/>
    <w:rsid w:val="00971E99"/>
    <w:rsid w:val="009722A5"/>
    <w:rsid w:val="009724A9"/>
    <w:rsid w:val="0097431C"/>
    <w:rsid w:val="009829F1"/>
    <w:rsid w:val="00982C29"/>
    <w:rsid w:val="00984691"/>
    <w:rsid w:val="00984912"/>
    <w:rsid w:val="00985B57"/>
    <w:rsid w:val="00985C7D"/>
    <w:rsid w:val="00986445"/>
    <w:rsid w:val="00986E76"/>
    <w:rsid w:val="00986FE3"/>
    <w:rsid w:val="00987672"/>
    <w:rsid w:val="00990DC3"/>
    <w:rsid w:val="00991674"/>
    <w:rsid w:val="009935D7"/>
    <w:rsid w:val="009940F2"/>
    <w:rsid w:val="00994841"/>
    <w:rsid w:val="009A0862"/>
    <w:rsid w:val="009A0C00"/>
    <w:rsid w:val="009A1789"/>
    <w:rsid w:val="009A3656"/>
    <w:rsid w:val="009A4879"/>
    <w:rsid w:val="009A4AF5"/>
    <w:rsid w:val="009A51CC"/>
    <w:rsid w:val="009B00AB"/>
    <w:rsid w:val="009B094C"/>
    <w:rsid w:val="009B2239"/>
    <w:rsid w:val="009B4A21"/>
    <w:rsid w:val="009B4DE1"/>
    <w:rsid w:val="009B523A"/>
    <w:rsid w:val="009C4AF0"/>
    <w:rsid w:val="009C5680"/>
    <w:rsid w:val="009D0233"/>
    <w:rsid w:val="009D04EF"/>
    <w:rsid w:val="009D0BEB"/>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CEF"/>
    <w:rsid w:val="00A25560"/>
    <w:rsid w:val="00A2592C"/>
    <w:rsid w:val="00A261DE"/>
    <w:rsid w:val="00A26FA8"/>
    <w:rsid w:val="00A340F4"/>
    <w:rsid w:val="00A36420"/>
    <w:rsid w:val="00A40D18"/>
    <w:rsid w:val="00A43023"/>
    <w:rsid w:val="00A44D2A"/>
    <w:rsid w:val="00A46A39"/>
    <w:rsid w:val="00A5023D"/>
    <w:rsid w:val="00A511AB"/>
    <w:rsid w:val="00A5164C"/>
    <w:rsid w:val="00A51FD5"/>
    <w:rsid w:val="00A53A3B"/>
    <w:rsid w:val="00A54137"/>
    <w:rsid w:val="00A544F2"/>
    <w:rsid w:val="00A6330F"/>
    <w:rsid w:val="00A642AC"/>
    <w:rsid w:val="00A66DBA"/>
    <w:rsid w:val="00A6708A"/>
    <w:rsid w:val="00A7151D"/>
    <w:rsid w:val="00A7161C"/>
    <w:rsid w:val="00A724E1"/>
    <w:rsid w:val="00A725EC"/>
    <w:rsid w:val="00A739DF"/>
    <w:rsid w:val="00A778B4"/>
    <w:rsid w:val="00A82F6A"/>
    <w:rsid w:val="00A84890"/>
    <w:rsid w:val="00A86C97"/>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C590C"/>
    <w:rsid w:val="00AD1214"/>
    <w:rsid w:val="00AD1513"/>
    <w:rsid w:val="00AD3471"/>
    <w:rsid w:val="00AD3769"/>
    <w:rsid w:val="00AD3A0F"/>
    <w:rsid w:val="00AD48F0"/>
    <w:rsid w:val="00AE0FB5"/>
    <w:rsid w:val="00AE158C"/>
    <w:rsid w:val="00AE1D0F"/>
    <w:rsid w:val="00AE40D5"/>
    <w:rsid w:val="00AE5C19"/>
    <w:rsid w:val="00AE798A"/>
    <w:rsid w:val="00AF0E23"/>
    <w:rsid w:val="00AF6B31"/>
    <w:rsid w:val="00B01715"/>
    <w:rsid w:val="00B01A3D"/>
    <w:rsid w:val="00B01AF1"/>
    <w:rsid w:val="00B01E6E"/>
    <w:rsid w:val="00B032B1"/>
    <w:rsid w:val="00B04967"/>
    <w:rsid w:val="00B06165"/>
    <w:rsid w:val="00B06F2C"/>
    <w:rsid w:val="00B10189"/>
    <w:rsid w:val="00B10FE5"/>
    <w:rsid w:val="00B116CC"/>
    <w:rsid w:val="00B14E66"/>
    <w:rsid w:val="00B16D8D"/>
    <w:rsid w:val="00B179A0"/>
    <w:rsid w:val="00B17FE6"/>
    <w:rsid w:val="00B20D55"/>
    <w:rsid w:val="00B2248E"/>
    <w:rsid w:val="00B2523B"/>
    <w:rsid w:val="00B27E07"/>
    <w:rsid w:val="00B3039C"/>
    <w:rsid w:val="00B30B8A"/>
    <w:rsid w:val="00B32E58"/>
    <w:rsid w:val="00B33183"/>
    <w:rsid w:val="00B3338D"/>
    <w:rsid w:val="00B344B6"/>
    <w:rsid w:val="00B37BA4"/>
    <w:rsid w:val="00B37FC0"/>
    <w:rsid w:val="00B52589"/>
    <w:rsid w:val="00B53327"/>
    <w:rsid w:val="00B578BA"/>
    <w:rsid w:val="00B61616"/>
    <w:rsid w:val="00B623DD"/>
    <w:rsid w:val="00B63657"/>
    <w:rsid w:val="00B63FFE"/>
    <w:rsid w:val="00B65059"/>
    <w:rsid w:val="00B657FB"/>
    <w:rsid w:val="00B66266"/>
    <w:rsid w:val="00B66E32"/>
    <w:rsid w:val="00B678F8"/>
    <w:rsid w:val="00B7149E"/>
    <w:rsid w:val="00B717B1"/>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B0A51"/>
    <w:rsid w:val="00BB3359"/>
    <w:rsid w:val="00BB3373"/>
    <w:rsid w:val="00BB69D9"/>
    <w:rsid w:val="00BB6C29"/>
    <w:rsid w:val="00BC0F34"/>
    <w:rsid w:val="00BC1449"/>
    <w:rsid w:val="00BC2320"/>
    <w:rsid w:val="00BC40F7"/>
    <w:rsid w:val="00BC4331"/>
    <w:rsid w:val="00BC5060"/>
    <w:rsid w:val="00BC6C08"/>
    <w:rsid w:val="00BC6DE3"/>
    <w:rsid w:val="00BC7C87"/>
    <w:rsid w:val="00BC7D86"/>
    <w:rsid w:val="00BD26D6"/>
    <w:rsid w:val="00BD5585"/>
    <w:rsid w:val="00BD5C3C"/>
    <w:rsid w:val="00BD5DBB"/>
    <w:rsid w:val="00BE38DD"/>
    <w:rsid w:val="00BE585E"/>
    <w:rsid w:val="00BE65CB"/>
    <w:rsid w:val="00BE7580"/>
    <w:rsid w:val="00BF1E23"/>
    <w:rsid w:val="00BF32F9"/>
    <w:rsid w:val="00BF3ED2"/>
    <w:rsid w:val="00BF4A28"/>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E88"/>
    <w:rsid w:val="00C5712D"/>
    <w:rsid w:val="00C617E5"/>
    <w:rsid w:val="00C62577"/>
    <w:rsid w:val="00C63D1F"/>
    <w:rsid w:val="00C67F65"/>
    <w:rsid w:val="00C71F4F"/>
    <w:rsid w:val="00C73297"/>
    <w:rsid w:val="00C7374E"/>
    <w:rsid w:val="00C76767"/>
    <w:rsid w:val="00C76794"/>
    <w:rsid w:val="00C7732B"/>
    <w:rsid w:val="00C81D7B"/>
    <w:rsid w:val="00C82008"/>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448C"/>
    <w:rsid w:val="00CE65B2"/>
    <w:rsid w:val="00CF2379"/>
    <w:rsid w:val="00CF2453"/>
    <w:rsid w:val="00CF51F0"/>
    <w:rsid w:val="00CF568D"/>
    <w:rsid w:val="00D00EF5"/>
    <w:rsid w:val="00D054FE"/>
    <w:rsid w:val="00D071E5"/>
    <w:rsid w:val="00D0750F"/>
    <w:rsid w:val="00D101AD"/>
    <w:rsid w:val="00D11F66"/>
    <w:rsid w:val="00D1212D"/>
    <w:rsid w:val="00D12D77"/>
    <w:rsid w:val="00D1427B"/>
    <w:rsid w:val="00D159F8"/>
    <w:rsid w:val="00D1669C"/>
    <w:rsid w:val="00D21FA0"/>
    <w:rsid w:val="00D232D2"/>
    <w:rsid w:val="00D2564E"/>
    <w:rsid w:val="00D265F1"/>
    <w:rsid w:val="00D37F25"/>
    <w:rsid w:val="00D445EE"/>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0949"/>
    <w:rsid w:val="00DC1C55"/>
    <w:rsid w:val="00DC269F"/>
    <w:rsid w:val="00DC27A3"/>
    <w:rsid w:val="00DC3960"/>
    <w:rsid w:val="00DC66C2"/>
    <w:rsid w:val="00DC6B8A"/>
    <w:rsid w:val="00DC6BD0"/>
    <w:rsid w:val="00DD18E5"/>
    <w:rsid w:val="00DD27D2"/>
    <w:rsid w:val="00DD38CD"/>
    <w:rsid w:val="00DD3B58"/>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05394"/>
    <w:rsid w:val="00E12A94"/>
    <w:rsid w:val="00E146F4"/>
    <w:rsid w:val="00E16821"/>
    <w:rsid w:val="00E17AE0"/>
    <w:rsid w:val="00E20C9E"/>
    <w:rsid w:val="00E2145B"/>
    <w:rsid w:val="00E223FA"/>
    <w:rsid w:val="00E2362C"/>
    <w:rsid w:val="00E249C4"/>
    <w:rsid w:val="00E25913"/>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370C"/>
    <w:rsid w:val="00E837AD"/>
    <w:rsid w:val="00E8444B"/>
    <w:rsid w:val="00E86FAF"/>
    <w:rsid w:val="00E90C32"/>
    <w:rsid w:val="00E918EF"/>
    <w:rsid w:val="00E95D36"/>
    <w:rsid w:val="00E95F6E"/>
    <w:rsid w:val="00E97191"/>
    <w:rsid w:val="00E97353"/>
    <w:rsid w:val="00E979F1"/>
    <w:rsid w:val="00EA0211"/>
    <w:rsid w:val="00EA077F"/>
    <w:rsid w:val="00EA1F3F"/>
    <w:rsid w:val="00EA640B"/>
    <w:rsid w:val="00EA6608"/>
    <w:rsid w:val="00EA773B"/>
    <w:rsid w:val="00EB564F"/>
    <w:rsid w:val="00EB7DA1"/>
    <w:rsid w:val="00EC2A38"/>
    <w:rsid w:val="00EC4C81"/>
    <w:rsid w:val="00ED0529"/>
    <w:rsid w:val="00ED3FD6"/>
    <w:rsid w:val="00ED7B4E"/>
    <w:rsid w:val="00EE03CA"/>
    <w:rsid w:val="00EE14B3"/>
    <w:rsid w:val="00EE2A9F"/>
    <w:rsid w:val="00EE35FC"/>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50FC"/>
    <w:rsid w:val="00F26624"/>
    <w:rsid w:val="00F324C8"/>
    <w:rsid w:val="00F32A15"/>
    <w:rsid w:val="00F33689"/>
    <w:rsid w:val="00F42CD5"/>
    <w:rsid w:val="00F458E0"/>
    <w:rsid w:val="00F45D59"/>
    <w:rsid w:val="00F46BAE"/>
    <w:rsid w:val="00F5058F"/>
    <w:rsid w:val="00F53945"/>
    <w:rsid w:val="00F568F9"/>
    <w:rsid w:val="00F56FF5"/>
    <w:rsid w:val="00F579A4"/>
    <w:rsid w:val="00F608FA"/>
    <w:rsid w:val="00F6262C"/>
    <w:rsid w:val="00F62E97"/>
    <w:rsid w:val="00F70DCC"/>
    <w:rsid w:val="00F74CA7"/>
    <w:rsid w:val="00F86D69"/>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E6E99"/>
    <w:rsid w:val="00FF03E1"/>
    <w:rsid w:val="00FF1C4D"/>
    <w:rsid w:val="00FF364A"/>
    <w:rsid w:val="00FF41E1"/>
    <w:rsid w:val="00FF4703"/>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styleId="UnresolvedMention">
    <w:name w:val="Unresolved Mention"/>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blog.keras.io/building-autoencoders-in-keras.html"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adl.toelt.ai"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ufldl.stanford.edu/tutorial/unsupervised/Autoencoders/"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www.cs.toronto.edu/~rgrosse/courses/csc321_2017/slides/lec20.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arxiv.org/abs/2003.05991" TargetMode="External"/><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hyperlink" Target="https://www.tensorflow.org/tutorials/generative/autoencoder" TargetMode="External"/><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3" Type="http://schemas.openxmlformats.org/officeDocument/2006/relationships/hyperlink" Target="https://adl.toelt.ai" TargetMode="External"/><Relationship Id="rId7" Type="http://schemas.openxmlformats.org/officeDocument/2006/relationships/hyperlink" Target="https://saketsathe.net/downloads/autoencode.pdf" TargetMode="External"/><Relationship Id="rId2" Type="http://schemas.openxmlformats.org/officeDocument/2006/relationships/hyperlink" Target="http://yann.lecun.com/exdb/mnist/"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www.universetoday.com/36302/atoms-in-the-universe/"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098659788"/>
        <w:category>
          <w:name w:val="General"/>
          <w:gallery w:val="placeholder"/>
        </w:category>
        <w:types>
          <w:type w:val="bbPlcHdr"/>
        </w:types>
        <w:behaviors>
          <w:behavior w:val="content"/>
        </w:behaviors>
        <w:guid w:val="{10ABDE09-02F0-B246-B423-F03A536924F3}"/>
      </w:docPartPr>
      <w:docPartBody>
        <w:p w:rsidR="008B2CF4" w:rsidRDefault="008B2CF4">
          <w:r w:rsidRPr="000924E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CF4"/>
    <w:rsid w:val="001250DA"/>
    <w:rsid w:val="00506FDB"/>
    <w:rsid w:val="008B2CF4"/>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H"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C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71ADFE-8EE9-184A-9E82-48610E54B718}">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626</TotalTime>
  <Pages>17</Pages>
  <Words>4255</Words>
  <Characters>24258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222</cp:revision>
  <cp:lastPrinted>2009-03-19T14:05:00Z</cp:lastPrinted>
  <dcterms:created xsi:type="dcterms:W3CDTF">2020-09-19T15:39:00Z</dcterms:created>
  <dcterms:modified xsi:type="dcterms:W3CDTF">2020-11-20T10:16:00Z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{"goals":[],"domain":"general","emotions":[],"dialect":"american"}</vt:lpwstr>
  </property>
</Properties>
</file>