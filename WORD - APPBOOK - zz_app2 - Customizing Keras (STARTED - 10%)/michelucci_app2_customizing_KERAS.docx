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17121" w14:textId="727EA9AD" w:rsidR="00E95F6E" w:rsidRDefault="007B64B7" w:rsidP="00E95F6E">
      <w:pPr>
        <w:pStyle w:val="ChapterTitle"/>
        <w:rPr>
          <w:sz w:val="72"/>
          <w:szCs w:val="44"/>
        </w:rPr>
      </w:pPr>
      <w:r>
        <w:rPr>
          <w:sz w:val="72"/>
          <w:szCs w:val="44"/>
        </w:rPr>
        <w:t>Customizing</w:t>
      </w:r>
      <w:r w:rsidR="008502C7">
        <w:rPr>
          <w:sz w:val="72"/>
          <w:szCs w:val="44"/>
        </w:rPr>
        <w:t xml:space="preserve"> Keras</w:t>
      </w:r>
    </w:p>
    <w:p w14:paraId="09526E5F" w14:textId="133F3C13" w:rsidR="009F08DD" w:rsidRDefault="009F08DD" w:rsidP="009F08DD">
      <w:pPr>
        <w:pStyle w:val="BodyTextFirst"/>
      </w:pPr>
    </w:p>
    <w:p w14:paraId="2240E9B3" w14:textId="77777777" w:rsidR="002245A2" w:rsidRDefault="002245A2" w:rsidP="007B64B7">
      <w:pPr>
        <w:pStyle w:val="Heading1"/>
      </w:pPr>
      <w:r>
        <w:t>Custom callback class</w:t>
      </w:r>
    </w:p>
    <w:p w14:paraId="2F524CC6" w14:textId="77777777" w:rsidR="002245A2" w:rsidRDefault="002245A2" w:rsidP="002245A2">
      <w:pPr>
        <w:pStyle w:val="BodyTextFirst"/>
      </w:pPr>
      <w:r>
        <w:t xml:space="preserve">The abstract base class Callback can be found at the moment of writing at </w:t>
      </w:r>
    </w:p>
    <w:p w14:paraId="03580C1E" w14:textId="3EF6CCA5" w:rsidR="002245A2" w:rsidRDefault="00FD329D" w:rsidP="002245A2">
      <w:pPr>
        <w:pStyle w:val="BodyTextFirst"/>
      </w:pPr>
      <w:hyperlink r:id="rId8" w:history="1">
        <w:proofErr w:type="spellStart"/>
        <w:r w:rsidR="002245A2" w:rsidRPr="00E2165C">
          <w:rPr>
            <w:rStyle w:val="CodeInline"/>
          </w:rPr>
          <w:t>tensorflow</w:t>
        </w:r>
        <w:proofErr w:type="spellEnd"/>
        <w:r w:rsidR="002245A2" w:rsidRPr="00E2165C">
          <w:rPr>
            <w:rStyle w:val="CodeInline"/>
          </w:rPr>
          <w:t>/python/</w:t>
        </w:r>
        <w:proofErr w:type="spellStart"/>
        <w:r w:rsidR="002245A2" w:rsidRPr="00E2165C">
          <w:rPr>
            <w:rStyle w:val="CodeInline"/>
          </w:rPr>
          <w:t>keras</w:t>
        </w:r>
        <w:proofErr w:type="spellEnd"/>
        <w:r w:rsidR="002245A2" w:rsidRPr="00E2165C">
          <w:rPr>
            <w:rStyle w:val="CodeInline"/>
          </w:rPr>
          <w:t>/callbacks.py</w:t>
        </w:r>
      </w:hyperlink>
      <w:r w:rsidR="002245A2">
        <w:t>.</w:t>
      </w:r>
    </w:p>
    <w:p w14:paraId="63D5999D" w14:textId="77777777" w:rsidR="002245A2" w:rsidRDefault="002245A2" w:rsidP="002245A2">
      <w:pPr>
        <w:pStyle w:val="BodyTextFirst"/>
      </w:pPr>
      <w:r>
        <w:t>To start you need to define a custom class. The main methods you want to redefine are typically the following</w:t>
      </w:r>
    </w:p>
    <w:p w14:paraId="1472F727" w14:textId="77777777" w:rsidR="002245A2" w:rsidRDefault="002245A2" w:rsidP="002245A2">
      <w:pPr>
        <w:pStyle w:val="Bullet"/>
        <w:tabs>
          <w:tab w:val="num" w:pos="936"/>
        </w:tabs>
        <w:spacing w:after="120" w:line="240" w:lineRule="auto"/>
        <w:ind w:left="936" w:right="864" w:hanging="360"/>
      </w:pPr>
      <w:proofErr w:type="spellStart"/>
      <w:r w:rsidRPr="00583CD6">
        <w:rPr>
          <w:rStyle w:val="CodeInline"/>
        </w:rPr>
        <w:t>on_train_begin</w:t>
      </w:r>
      <w:proofErr w:type="spellEnd"/>
      <w:r>
        <w:t xml:space="preserve"> </w:t>
      </w:r>
      <w:r w:rsidRPr="00B27405">
        <w:sym w:font="Wingdings" w:char="F0E0"/>
      </w:r>
      <w:r>
        <w:t xml:space="preserve"> </w:t>
      </w:r>
      <w:r w:rsidRPr="00B27405">
        <w:t>Called at the beginning of training</w:t>
      </w:r>
    </w:p>
    <w:p w14:paraId="198041DA" w14:textId="77777777" w:rsidR="002245A2" w:rsidRDefault="002245A2" w:rsidP="002245A2">
      <w:pPr>
        <w:pStyle w:val="Bullet"/>
        <w:tabs>
          <w:tab w:val="num" w:pos="936"/>
        </w:tabs>
        <w:spacing w:after="120" w:line="240" w:lineRule="auto"/>
        <w:ind w:left="936" w:right="864" w:hanging="360"/>
      </w:pPr>
      <w:proofErr w:type="spellStart"/>
      <w:r w:rsidRPr="00583CD6">
        <w:rPr>
          <w:rStyle w:val="CodeInline"/>
        </w:rPr>
        <w:t>on_train_end</w:t>
      </w:r>
      <w:proofErr w:type="spellEnd"/>
      <w:r>
        <w:t xml:space="preserve"> </w:t>
      </w:r>
      <w:r w:rsidRPr="00B27405">
        <w:sym w:font="Wingdings" w:char="F0E0"/>
      </w:r>
      <w:r>
        <w:t xml:space="preserve"> </w:t>
      </w:r>
      <w:r w:rsidRPr="00B27405">
        <w:t>Called at the end of training</w:t>
      </w:r>
    </w:p>
    <w:p w14:paraId="686B01E3" w14:textId="77777777" w:rsidR="002245A2" w:rsidRDefault="002245A2" w:rsidP="002245A2">
      <w:pPr>
        <w:pStyle w:val="Bullet"/>
        <w:tabs>
          <w:tab w:val="num" w:pos="936"/>
        </w:tabs>
        <w:spacing w:after="120" w:line="240" w:lineRule="auto"/>
        <w:ind w:left="936" w:right="864" w:hanging="360"/>
      </w:pPr>
      <w:proofErr w:type="spellStart"/>
      <w:r w:rsidRPr="00583CD6">
        <w:rPr>
          <w:rStyle w:val="CodeInline"/>
        </w:rPr>
        <w:t>on_epoch_begin</w:t>
      </w:r>
      <w:proofErr w:type="spellEnd"/>
      <w:r>
        <w:t xml:space="preserve"> </w:t>
      </w:r>
      <w:r w:rsidRPr="00B27405">
        <w:sym w:font="Wingdings" w:char="F0E0"/>
      </w:r>
      <w:r>
        <w:t xml:space="preserve"> </w:t>
      </w:r>
      <w:r w:rsidRPr="00B27405">
        <w:t>Called at the start of an epoch</w:t>
      </w:r>
    </w:p>
    <w:p w14:paraId="6C345C6B" w14:textId="77777777" w:rsidR="002245A2" w:rsidRPr="00B27405" w:rsidRDefault="002245A2" w:rsidP="002245A2">
      <w:pPr>
        <w:pStyle w:val="Bullet"/>
        <w:tabs>
          <w:tab w:val="num" w:pos="936"/>
        </w:tabs>
        <w:spacing w:after="120" w:line="240" w:lineRule="auto"/>
        <w:ind w:left="936" w:right="864" w:hanging="360"/>
      </w:pPr>
      <w:proofErr w:type="spellStart"/>
      <w:r w:rsidRPr="00583CD6">
        <w:rPr>
          <w:rStyle w:val="CodeInline"/>
        </w:rPr>
        <w:t>on_epoch_end</w:t>
      </w:r>
      <w:proofErr w:type="spellEnd"/>
      <w:r>
        <w:t xml:space="preserve"> </w:t>
      </w:r>
      <w:r w:rsidRPr="00B27405">
        <w:sym w:font="Wingdings" w:char="F0E0"/>
      </w:r>
      <w:r w:rsidRPr="00B27405">
        <w:t xml:space="preserve"> Called at the end of an epoch</w:t>
      </w:r>
      <w:r>
        <w:tab/>
      </w:r>
    </w:p>
    <w:p w14:paraId="2FCA77D9" w14:textId="77777777" w:rsidR="002245A2" w:rsidRDefault="002245A2" w:rsidP="002245A2">
      <w:pPr>
        <w:pStyle w:val="Bullet"/>
        <w:tabs>
          <w:tab w:val="num" w:pos="936"/>
        </w:tabs>
        <w:spacing w:after="120" w:line="240" w:lineRule="auto"/>
        <w:ind w:left="936" w:right="864" w:hanging="360"/>
      </w:pPr>
      <w:proofErr w:type="spellStart"/>
      <w:r w:rsidRPr="00583CD6">
        <w:rPr>
          <w:rStyle w:val="CodeInline"/>
        </w:rPr>
        <w:t>on_batch_begin</w:t>
      </w:r>
      <w:proofErr w:type="spellEnd"/>
      <w:r>
        <w:t xml:space="preserve"> </w:t>
      </w:r>
      <w:r w:rsidRPr="00B27405">
        <w:sym w:font="Wingdings" w:char="F0E0"/>
      </w:r>
      <w:r>
        <w:t xml:space="preserve"> </w:t>
      </w:r>
      <w:r w:rsidRPr="00B27405">
        <w:t>Called right before processing a batch</w:t>
      </w:r>
    </w:p>
    <w:p w14:paraId="056486CB" w14:textId="77777777" w:rsidR="002245A2" w:rsidRDefault="002245A2" w:rsidP="002245A2">
      <w:pPr>
        <w:pStyle w:val="Bullet"/>
        <w:tabs>
          <w:tab w:val="num" w:pos="936"/>
        </w:tabs>
        <w:spacing w:after="120" w:line="240" w:lineRule="auto"/>
        <w:ind w:left="936" w:right="864" w:hanging="360"/>
      </w:pPr>
      <w:proofErr w:type="spellStart"/>
      <w:r w:rsidRPr="00583CD6">
        <w:rPr>
          <w:rStyle w:val="CodeInline"/>
        </w:rPr>
        <w:t>on_batch_end</w:t>
      </w:r>
      <w:proofErr w:type="spellEnd"/>
      <w:r>
        <w:t xml:space="preserve"> </w:t>
      </w:r>
      <w:r w:rsidRPr="00B27405">
        <w:sym w:font="Wingdings" w:char="F0E0"/>
      </w:r>
      <w:r>
        <w:t xml:space="preserve"> </w:t>
      </w:r>
      <w:r w:rsidRPr="00B27405">
        <w:t>Called at the end of a batch</w:t>
      </w:r>
    </w:p>
    <w:p w14:paraId="7C93CDBE" w14:textId="77777777" w:rsidR="002245A2" w:rsidRDefault="002245A2" w:rsidP="002245A2">
      <w:pPr>
        <w:pStyle w:val="BodyTextFirst"/>
      </w:pPr>
      <w:r>
        <w:t xml:space="preserve">This can be done with the code </w:t>
      </w:r>
    </w:p>
    <w:p w14:paraId="4D48F479" w14:textId="5FD31ADA" w:rsidR="002245A2" w:rsidRPr="005C1C53" w:rsidRDefault="00583CD6" w:rsidP="002245A2">
      <w:pPr>
        <w:pStyle w:val="Code"/>
      </w:pPr>
      <w:r>
        <w:t xml:space="preserve">from tensorflow </w:t>
      </w:r>
      <w:r w:rsidR="002245A2" w:rsidRPr="005C1C53">
        <w:t>import keras</w:t>
      </w:r>
    </w:p>
    <w:p w14:paraId="02D7A8F1" w14:textId="77777777" w:rsidR="002245A2" w:rsidRPr="005C1C53" w:rsidRDefault="002245A2" w:rsidP="002245A2">
      <w:pPr>
        <w:pStyle w:val="Code"/>
      </w:pPr>
      <w:r w:rsidRPr="005C1C53">
        <w:t>class My_Callback(keras.callbacks.Callback):</w:t>
      </w:r>
    </w:p>
    <w:p w14:paraId="2678D701" w14:textId="77777777" w:rsidR="002245A2" w:rsidRPr="005C1C53" w:rsidRDefault="002245A2" w:rsidP="002245A2">
      <w:pPr>
        <w:pStyle w:val="Code"/>
      </w:pPr>
      <w:r w:rsidRPr="005C1C53">
        <w:t>    def on_train_begin(self, logs={}):</w:t>
      </w:r>
    </w:p>
    <w:p w14:paraId="04DD16B6" w14:textId="77777777" w:rsidR="002245A2" w:rsidRPr="005C1C53" w:rsidRDefault="002245A2" w:rsidP="002245A2">
      <w:pPr>
        <w:pStyle w:val="Code"/>
      </w:pPr>
      <w:r w:rsidRPr="005C1C53">
        <w:t>        return</w:t>
      </w:r>
    </w:p>
    <w:p w14:paraId="30BD0A54" w14:textId="77777777" w:rsidR="002245A2" w:rsidRPr="005C1C53" w:rsidRDefault="002245A2" w:rsidP="002245A2">
      <w:pPr>
        <w:pStyle w:val="Code"/>
      </w:pPr>
      <w:r w:rsidRPr="005C1C53">
        <w:t> </w:t>
      </w:r>
    </w:p>
    <w:p w14:paraId="5F41F38F" w14:textId="77777777" w:rsidR="002245A2" w:rsidRPr="005C1C53" w:rsidRDefault="002245A2" w:rsidP="002245A2">
      <w:pPr>
        <w:pStyle w:val="Code"/>
      </w:pPr>
      <w:r w:rsidRPr="005C1C53">
        <w:t>    def on_train_end(self, logs={}):</w:t>
      </w:r>
    </w:p>
    <w:p w14:paraId="002993E3" w14:textId="77777777" w:rsidR="002245A2" w:rsidRPr="005C1C53" w:rsidRDefault="002245A2" w:rsidP="002245A2">
      <w:pPr>
        <w:pStyle w:val="Code"/>
      </w:pPr>
      <w:r w:rsidRPr="005C1C53">
        <w:t>        return</w:t>
      </w:r>
    </w:p>
    <w:p w14:paraId="561B2442" w14:textId="77777777" w:rsidR="002245A2" w:rsidRPr="005C1C53" w:rsidRDefault="002245A2" w:rsidP="002245A2">
      <w:pPr>
        <w:pStyle w:val="Code"/>
      </w:pPr>
      <w:r w:rsidRPr="005C1C53">
        <w:t> </w:t>
      </w:r>
    </w:p>
    <w:p w14:paraId="6A4AEC0A" w14:textId="77777777" w:rsidR="002245A2" w:rsidRPr="005C1C53" w:rsidRDefault="002245A2" w:rsidP="002245A2">
      <w:pPr>
        <w:pStyle w:val="Code"/>
      </w:pPr>
      <w:r w:rsidRPr="005C1C53">
        <w:t xml:space="preserve">    def on_epoch_begin(self, </w:t>
      </w:r>
      <w:r>
        <w:t xml:space="preserve">epoch, </w:t>
      </w:r>
      <w:r w:rsidRPr="005C1C53">
        <w:t>logs={}):</w:t>
      </w:r>
    </w:p>
    <w:p w14:paraId="574E31B8" w14:textId="77777777" w:rsidR="002245A2" w:rsidRPr="005C1C53" w:rsidRDefault="002245A2" w:rsidP="002245A2">
      <w:pPr>
        <w:pStyle w:val="Code"/>
      </w:pPr>
      <w:r w:rsidRPr="005C1C53">
        <w:t>        return</w:t>
      </w:r>
    </w:p>
    <w:p w14:paraId="6DD643DF" w14:textId="77777777" w:rsidR="002245A2" w:rsidRPr="005C1C53" w:rsidRDefault="002245A2" w:rsidP="002245A2">
      <w:pPr>
        <w:pStyle w:val="Code"/>
      </w:pPr>
      <w:r w:rsidRPr="005C1C53">
        <w:t> </w:t>
      </w:r>
    </w:p>
    <w:p w14:paraId="4FF6AEA8" w14:textId="77777777" w:rsidR="002245A2" w:rsidRPr="005C1C53" w:rsidRDefault="002245A2" w:rsidP="002245A2">
      <w:pPr>
        <w:pStyle w:val="Code"/>
      </w:pPr>
      <w:r w:rsidRPr="005C1C53">
        <w:t>    def on_epoch_end(self, epoch, logs={}):</w:t>
      </w:r>
    </w:p>
    <w:p w14:paraId="45974B8E" w14:textId="77777777" w:rsidR="002245A2" w:rsidRPr="005C1C53" w:rsidRDefault="002245A2" w:rsidP="002245A2">
      <w:pPr>
        <w:pStyle w:val="Code"/>
      </w:pPr>
      <w:r w:rsidRPr="005C1C53">
        <w:lastRenderedPageBreak/>
        <w:t>        return</w:t>
      </w:r>
    </w:p>
    <w:p w14:paraId="583A6F56" w14:textId="77777777" w:rsidR="002245A2" w:rsidRPr="005C1C53" w:rsidRDefault="002245A2" w:rsidP="002245A2">
      <w:pPr>
        <w:pStyle w:val="Code"/>
      </w:pPr>
      <w:r w:rsidRPr="005C1C53">
        <w:t> </w:t>
      </w:r>
    </w:p>
    <w:p w14:paraId="54CE0D88" w14:textId="77777777" w:rsidR="002245A2" w:rsidRPr="005C1C53" w:rsidRDefault="002245A2" w:rsidP="002245A2">
      <w:pPr>
        <w:pStyle w:val="Code"/>
      </w:pPr>
      <w:r w:rsidRPr="005C1C53">
        <w:t>    def on_batch_begin(self, batch, logs={}):</w:t>
      </w:r>
    </w:p>
    <w:p w14:paraId="7FEA0BB2" w14:textId="77777777" w:rsidR="002245A2" w:rsidRPr="005C1C53" w:rsidRDefault="002245A2" w:rsidP="002245A2">
      <w:pPr>
        <w:pStyle w:val="Code"/>
      </w:pPr>
      <w:r w:rsidRPr="005C1C53">
        <w:t>        return</w:t>
      </w:r>
    </w:p>
    <w:p w14:paraId="50CF9E14" w14:textId="77777777" w:rsidR="002245A2" w:rsidRPr="005C1C53" w:rsidRDefault="002245A2" w:rsidP="002245A2">
      <w:pPr>
        <w:pStyle w:val="Code"/>
      </w:pPr>
      <w:r w:rsidRPr="005C1C53">
        <w:t> </w:t>
      </w:r>
    </w:p>
    <w:p w14:paraId="47F04D31" w14:textId="77777777" w:rsidR="002245A2" w:rsidRPr="005C1C53" w:rsidRDefault="002245A2" w:rsidP="002245A2">
      <w:pPr>
        <w:pStyle w:val="Code"/>
      </w:pPr>
      <w:r w:rsidRPr="005C1C53">
        <w:t>    def on_batch_end(self, batch, logs={}):</w:t>
      </w:r>
    </w:p>
    <w:p w14:paraId="68CE282A" w14:textId="77777777" w:rsidR="002245A2" w:rsidRPr="005C1C53" w:rsidRDefault="002245A2" w:rsidP="002245A2">
      <w:pPr>
        <w:pStyle w:val="Code"/>
      </w:pPr>
      <w:r w:rsidRPr="005C1C53">
        <w:t>        self.losses.append(logs.get('loss'))</w:t>
      </w:r>
    </w:p>
    <w:p w14:paraId="47E7CB84" w14:textId="77777777" w:rsidR="002245A2" w:rsidRPr="005C1C53" w:rsidRDefault="002245A2" w:rsidP="002245A2">
      <w:pPr>
        <w:pStyle w:val="Code"/>
      </w:pPr>
      <w:r w:rsidRPr="005C1C53">
        <w:t>        return</w:t>
      </w:r>
    </w:p>
    <w:p w14:paraId="22777540" w14:textId="77777777" w:rsidR="002245A2" w:rsidRDefault="002245A2" w:rsidP="002245A2">
      <w:pPr>
        <w:pStyle w:val="BodyTextFirst"/>
      </w:pPr>
      <w:r>
        <w:t xml:space="preserve">Each of the methods have slightly different inputs that you may use in your class. Let's look at them briefly (you can find them in the original Python code at </w:t>
      </w:r>
      <w:r w:rsidRPr="005C1C53">
        <w:t>https://goo.gl/uMrMbH</w:t>
      </w:r>
      <w:r>
        <w:t>).</w:t>
      </w:r>
    </w:p>
    <w:p w14:paraId="5BD9DA1C" w14:textId="77777777" w:rsidR="002245A2" w:rsidRPr="005C1C53" w:rsidRDefault="002245A2" w:rsidP="002245A2">
      <w:pPr>
        <w:pStyle w:val="BodyTextFirst"/>
        <w:rPr>
          <w:rStyle w:val="CodeBold"/>
        </w:rPr>
      </w:pPr>
      <w:proofErr w:type="spellStart"/>
      <w:r w:rsidRPr="005C1C53">
        <w:rPr>
          <w:rStyle w:val="CodeBold"/>
        </w:rPr>
        <w:t>on_epoch_begin</w:t>
      </w:r>
      <w:proofErr w:type="spellEnd"/>
      <w:r w:rsidRPr="005C1C53">
        <w:rPr>
          <w:rStyle w:val="CodeBold"/>
        </w:rPr>
        <w:t xml:space="preserve">, </w:t>
      </w:r>
      <w:proofErr w:type="spellStart"/>
      <w:r w:rsidRPr="005C1C53">
        <w:rPr>
          <w:rStyle w:val="CodeBold"/>
        </w:rPr>
        <w:t>on_epoch_end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21"/>
        <w:gridCol w:w="5449"/>
      </w:tblGrid>
      <w:tr w:rsidR="002245A2" w:rsidRPr="005C1C53" w14:paraId="15D33EEC" w14:textId="77777777" w:rsidTr="005971B6">
        <w:trPr>
          <w:gridAfter w:val="1"/>
        </w:trPr>
        <w:tc>
          <w:tcPr>
            <w:tcW w:w="0" w:type="auto"/>
            <w:shd w:val="clear" w:color="auto" w:fill="FFFFFF"/>
            <w:tcMar>
              <w:top w:w="0" w:type="dxa"/>
              <w:left w:w="150" w:type="dxa"/>
              <w:bottom w:w="0" w:type="dxa"/>
              <w:right w:w="150" w:type="dxa"/>
            </w:tcMar>
            <w:hideMark/>
          </w:tcPr>
          <w:p w14:paraId="4F915769" w14:textId="77777777" w:rsidR="002245A2" w:rsidRPr="005C1C53" w:rsidRDefault="002245A2" w:rsidP="005971B6">
            <w:pPr>
              <w:pStyle w:val="Code"/>
            </w:pPr>
            <w:r w:rsidRPr="005C1C53">
              <w:t>Arguments:</w:t>
            </w:r>
          </w:p>
        </w:tc>
      </w:tr>
      <w:tr w:rsidR="002245A2" w:rsidRPr="005C1C53" w14:paraId="56B8563C" w14:textId="77777777" w:rsidTr="005971B6">
        <w:tc>
          <w:tcPr>
            <w:tcW w:w="750" w:type="dxa"/>
            <w:shd w:val="clear" w:color="auto" w:fill="FFFFFF"/>
            <w:noWrap/>
            <w:tcMar>
              <w:top w:w="0" w:type="dxa"/>
              <w:left w:w="150" w:type="dxa"/>
              <w:bottom w:w="0" w:type="dxa"/>
              <w:right w:w="150" w:type="dxa"/>
            </w:tcMar>
            <w:hideMark/>
          </w:tcPr>
          <w:p w14:paraId="6421AD2A" w14:textId="77777777" w:rsidR="002245A2" w:rsidRPr="005C1C53" w:rsidRDefault="002245A2" w:rsidP="005971B6">
            <w:pPr>
              <w:pStyle w:val="Code"/>
            </w:pPr>
          </w:p>
        </w:tc>
        <w:tc>
          <w:tcPr>
            <w:tcW w:w="0" w:type="auto"/>
            <w:shd w:val="clear" w:color="auto" w:fill="FFFFFF"/>
            <w:tcMar>
              <w:top w:w="0" w:type="dxa"/>
              <w:left w:w="150" w:type="dxa"/>
              <w:bottom w:w="0" w:type="dxa"/>
              <w:right w:w="150" w:type="dxa"/>
            </w:tcMar>
            <w:hideMark/>
          </w:tcPr>
          <w:p w14:paraId="7AFCFE65" w14:textId="77777777" w:rsidR="002245A2" w:rsidRPr="005C1C53" w:rsidRDefault="002245A2" w:rsidP="005971B6">
            <w:pPr>
              <w:pStyle w:val="Code"/>
            </w:pPr>
            <w:r w:rsidRPr="005C1C53">
              <w:t xml:space="preserve">        epoch: integer, index of epoch.</w:t>
            </w:r>
          </w:p>
        </w:tc>
      </w:tr>
      <w:tr w:rsidR="002245A2" w:rsidRPr="005C1C53" w14:paraId="71CC0183" w14:textId="77777777" w:rsidTr="005971B6">
        <w:tc>
          <w:tcPr>
            <w:tcW w:w="750" w:type="dxa"/>
            <w:shd w:val="clear" w:color="auto" w:fill="FFFFFF"/>
            <w:noWrap/>
            <w:tcMar>
              <w:top w:w="0" w:type="dxa"/>
              <w:left w:w="150" w:type="dxa"/>
              <w:bottom w:w="0" w:type="dxa"/>
              <w:right w:w="150" w:type="dxa"/>
            </w:tcMar>
            <w:hideMark/>
          </w:tcPr>
          <w:p w14:paraId="78D12B36" w14:textId="77777777" w:rsidR="002245A2" w:rsidRPr="005C1C53" w:rsidRDefault="002245A2" w:rsidP="005971B6">
            <w:pPr>
              <w:pStyle w:val="Code"/>
            </w:pPr>
          </w:p>
        </w:tc>
        <w:tc>
          <w:tcPr>
            <w:tcW w:w="0" w:type="auto"/>
            <w:shd w:val="clear" w:color="auto" w:fill="FFFFFF"/>
            <w:tcMar>
              <w:top w:w="0" w:type="dxa"/>
              <w:left w:w="150" w:type="dxa"/>
              <w:bottom w:w="0" w:type="dxa"/>
              <w:right w:w="150" w:type="dxa"/>
            </w:tcMar>
            <w:hideMark/>
          </w:tcPr>
          <w:p w14:paraId="0B73BAA5" w14:textId="77777777" w:rsidR="002245A2" w:rsidRPr="005C1C53" w:rsidRDefault="002245A2" w:rsidP="005971B6">
            <w:pPr>
              <w:pStyle w:val="Code"/>
            </w:pPr>
            <w:r w:rsidRPr="005C1C53">
              <w:t xml:space="preserve">        logs: dictionary of logs.</w:t>
            </w:r>
          </w:p>
        </w:tc>
      </w:tr>
    </w:tbl>
    <w:p w14:paraId="3A62F9EC" w14:textId="77777777" w:rsidR="002245A2" w:rsidRPr="00790AED" w:rsidRDefault="002245A2" w:rsidP="002245A2">
      <w:pPr>
        <w:pStyle w:val="BodyTextFirst"/>
        <w:rPr>
          <w:rStyle w:val="CodeBold"/>
        </w:rPr>
      </w:pPr>
      <w:proofErr w:type="spellStart"/>
      <w:r w:rsidRPr="00790AED">
        <w:rPr>
          <w:rStyle w:val="CodeBold"/>
        </w:rPr>
        <w:t>on_train_begin</w:t>
      </w:r>
      <w:proofErr w:type="spellEnd"/>
      <w:r w:rsidRPr="00790AED">
        <w:rPr>
          <w:rStyle w:val="CodeBold"/>
        </w:rPr>
        <w:t xml:space="preserve">, </w:t>
      </w:r>
      <w:proofErr w:type="spellStart"/>
      <w:r w:rsidRPr="00790AED">
        <w:rPr>
          <w:rStyle w:val="CodeBold"/>
        </w:rPr>
        <w:t>on_train_end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21"/>
        <w:gridCol w:w="4657"/>
      </w:tblGrid>
      <w:tr w:rsidR="002245A2" w:rsidRPr="00790AED" w14:paraId="5444561C" w14:textId="77777777" w:rsidTr="005971B6">
        <w:trPr>
          <w:gridAfter w:val="1"/>
        </w:trPr>
        <w:tc>
          <w:tcPr>
            <w:tcW w:w="0" w:type="auto"/>
            <w:shd w:val="clear" w:color="auto" w:fill="FFFFFF"/>
            <w:tcMar>
              <w:top w:w="0" w:type="dxa"/>
              <w:left w:w="150" w:type="dxa"/>
              <w:bottom w:w="0" w:type="dxa"/>
              <w:right w:w="150" w:type="dxa"/>
            </w:tcMar>
            <w:hideMark/>
          </w:tcPr>
          <w:p w14:paraId="021AABFA" w14:textId="77777777" w:rsidR="002245A2" w:rsidRPr="00790AED" w:rsidRDefault="002245A2" w:rsidP="005971B6">
            <w:pPr>
              <w:pStyle w:val="Code"/>
            </w:pPr>
            <w:r w:rsidRPr="00790AED">
              <w:t>Arguments:</w:t>
            </w:r>
          </w:p>
        </w:tc>
      </w:tr>
      <w:tr w:rsidR="002245A2" w:rsidRPr="00790AED" w14:paraId="05D6150F" w14:textId="77777777" w:rsidTr="005971B6">
        <w:tc>
          <w:tcPr>
            <w:tcW w:w="750" w:type="dxa"/>
            <w:shd w:val="clear" w:color="auto" w:fill="FFFFFF"/>
            <w:noWrap/>
            <w:tcMar>
              <w:top w:w="0" w:type="dxa"/>
              <w:left w:w="150" w:type="dxa"/>
              <w:bottom w:w="0" w:type="dxa"/>
              <w:right w:w="150" w:type="dxa"/>
            </w:tcMar>
            <w:hideMark/>
          </w:tcPr>
          <w:p w14:paraId="5CA8442B" w14:textId="77777777" w:rsidR="002245A2" w:rsidRPr="00790AED" w:rsidRDefault="002245A2" w:rsidP="005971B6">
            <w:pPr>
              <w:pStyle w:val="Code"/>
            </w:pPr>
          </w:p>
        </w:tc>
        <w:tc>
          <w:tcPr>
            <w:tcW w:w="0" w:type="auto"/>
            <w:shd w:val="clear" w:color="auto" w:fill="FFFFFF"/>
            <w:tcMar>
              <w:top w:w="0" w:type="dxa"/>
              <w:left w:w="150" w:type="dxa"/>
              <w:bottom w:w="0" w:type="dxa"/>
              <w:right w:w="150" w:type="dxa"/>
            </w:tcMar>
            <w:hideMark/>
          </w:tcPr>
          <w:p w14:paraId="3E4C07DA" w14:textId="77777777" w:rsidR="002245A2" w:rsidRPr="00790AED" w:rsidRDefault="002245A2" w:rsidP="005971B6">
            <w:pPr>
              <w:pStyle w:val="Code"/>
            </w:pPr>
            <w:r w:rsidRPr="00790AED">
              <w:t xml:space="preserve">        logs: dictionary of logs.</w:t>
            </w:r>
          </w:p>
        </w:tc>
      </w:tr>
    </w:tbl>
    <w:p w14:paraId="00F29248" w14:textId="77777777" w:rsidR="002245A2" w:rsidRPr="00E562AD" w:rsidRDefault="002245A2" w:rsidP="002245A2">
      <w:pPr>
        <w:pStyle w:val="BodyTextFirst"/>
        <w:rPr>
          <w:rStyle w:val="CodeBold"/>
        </w:rPr>
      </w:pPr>
      <w:proofErr w:type="spellStart"/>
      <w:r w:rsidRPr="00E562AD">
        <w:rPr>
          <w:rStyle w:val="CodeBold"/>
        </w:rPr>
        <w:t>on_batch_begin</w:t>
      </w:r>
      <w:proofErr w:type="spellEnd"/>
      <w:r w:rsidRPr="00E562AD">
        <w:rPr>
          <w:rStyle w:val="CodeBold"/>
        </w:rPr>
        <w:t xml:space="preserve">, </w:t>
      </w:r>
      <w:proofErr w:type="spellStart"/>
      <w:r w:rsidRPr="00E562AD">
        <w:rPr>
          <w:rStyle w:val="CodeBold"/>
        </w:rPr>
        <w:t>on_batch_end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21"/>
        <w:gridCol w:w="6959"/>
      </w:tblGrid>
      <w:tr w:rsidR="002245A2" w:rsidRPr="00E562AD" w14:paraId="3046915D" w14:textId="77777777" w:rsidTr="005971B6">
        <w:trPr>
          <w:gridAfter w:val="1"/>
        </w:trPr>
        <w:tc>
          <w:tcPr>
            <w:tcW w:w="0" w:type="auto"/>
            <w:shd w:val="clear" w:color="auto" w:fill="FFFFFF"/>
            <w:tcMar>
              <w:top w:w="0" w:type="dxa"/>
              <w:left w:w="150" w:type="dxa"/>
              <w:bottom w:w="0" w:type="dxa"/>
              <w:right w:w="150" w:type="dxa"/>
            </w:tcMar>
            <w:hideMark/>
          </w:tcPr>
          <w:p w14:paraId="74E27F9D" w14:textId="77777777" w:rsidR="002245A2" w:rsidRPr="00E562AD" w:rsidRDefault="002245A2" w:rsidP="005971B6">
            <w:pPr>
              <w:pStyle w:val="Code"/>
            </w:pPr>
            <w:r w:rsidRPr="00E562AD">
              <w:t>Arguments:</w:t>
            </w:r>
          </w:p>
        </w:tc>
      </w:tr>
      <w:tr w:rsidR="002245A2" w:rsidRPr="00E562AD" w14:paraId="267F5087" w14:textId="77777777" w:rsidTr="005971B6">
        <w:tc>
          <w:tcPr>
            <w:tcW w:w="750" w:type="dxa"/>
            <w:shd w:val="clear" w:color="auto" w:fill="FFFFFF"/>
            <w:noWrap/>
            <w:tcMar>
              <w:top w:w="0" w:type="dxa"/>
              <w:left w:w="150" w:type="dxa"/>
              <w:bottom w:w="0" w:type="dxa"/>
              <w:right w:w="150" w:type="dxa"/>
            </w:tcMar>
            <w:hideMark/>
          </w:tcPr>
          <w:p w14:paraId="1E436E62" w14:textId="77777777" w:rsidR="002245A2" w:rsidRPr="00E562AD" w:rsidRDefault="002245A2" w:rsidP="005971B6">
            <w:pPr>
              <w:pStyle w:val="Code"/>
            </w:pPr>
          </w:p>
        </w:tc>
        <w:tc>
          <w:tcPr>
            <w:tcW w:w="0" w:type="auto"/>
            <w:shd w:val="clear" w:color="auto" w:fill="FFFFFF"/>
            <w:tcMar>
              <w:top w:w="0" w:type="dxa"/>
              <w:left w:w="150" w:type="dxa"/>
              <w:bottom w:w="0" w:type="dxa"/>
              <w:right w:w="150" w:type="dxa"/>
            </w:tcMar>
            <w:hideMark/>
          </w:tcPr>
          <w:p w14:paraId="1BEE7806" w14:textId="77777777" w:rsidR="002245A2" w:rsidRPr="00E562AD" w:rsidRDefault="002245A2" w:rsidP="005971B6">
            <w:pPr>
              <w:pStyle w:val="Code"/>
            </w:pPr>
            <w:r w:rsidRPr="00E562AD">
              <w:t xml:space="preserve">        batch: integer, index of batch within the current epoch.</w:t>
            </w:r>
          </w:p>
        </w:tc>
      </w:tr>
      <w:tr w:rsidR="002245A2" w:rsidRPr="00E562AD" w14:paraId="11BD8780" w14:textId="77777777" w:rsidTr="005971B6">
        <w:tc>
          <w:tcPr>
            <w:tcW w:w="750" w:type="dxa"/>
            <w:shd w:val="clear" w:color="auto" w:fill="FFFFFF"/>
            <w:noWrap/>
            <w:tcMar>
              <w:top w:w="0" w:type="dxa"/>
              <w:left w:w="150" w:type="dxa"/>
              <w:bottom w:w="0" w:type="dxa"/>
              <w:right w:w="150" w:type="dxa"/>
            </w:tcMar>
            <w:hideMark/>
          </w:tcPr>
          <w:p w14:paraId="7D41166B" w14:textId="77777777" w:rsidR="002245A2" w:rsidRPr="00E562AD" w:rsidRDefault="002245A2" w:rsidP="005971B6">
            <w:pPr>
              <w:pStyle w:val="Code"/>
            </w:pPr>
          </w:p>
        </w:tc>
        <w:tc>
          <w:tcPr>
            <w:tcW w:w="0" w:type="auto"/>
            <w:shd w:val="clear" w:color="auto" w:fill="FFFFFF"/>
            <w:tcMar>
              <w:top w:w="0" w:type="dxa"/>
              <w:left w:w="150" w:type="dxa"/>
              <w:bottom w:w="0" w:type="dxa"/>
              <w:right w:w="150" w:type="dxa"/>
            </w:tcMar>
            <w:hideMark/>
          </w:tcPr>
          <w:p w14:paraId="4505FCBC" w14:textId="77777777" w:rsidR="002245A2" w:rsidRPr="00E562AD" w:rsidRDefault="002245A2" w:rsidP="005971B6">
            <w:pPr>
              <w:pStyle w:val="Code"/>
            </w:pPr>
            <w:r w:rsidRPr="00E562AD">
              <w:t xml:space="preserve">        logs: dictionary of logs.</w:t>
            </w:r>
          </w:p>
        </w:tc>
      </w:tr>
    </w:tbl>
    <w:p w14:paraId="2F03ECC1" w14:textId="77777777" w:rsidR="002245A2" w:rsidRDefault="002245A2" w:rsidP="002245A2">
      <w:pPr>
        <w:pStyle w:val="BodyTextFirst"/>
      </w:pPr>
      <w:r>
        <w:t>Let's see with an example how we can use this class.</w:t>
      </w:r>
    </w:p>
    <w:p w14:paraId="449E64E1" w14:textId="77777777" w:rsidR="002245A2" w:rsidRDefault="002245A2" w:rsidP="002245A2">
      <w:pPr>
        <w:pStyle w:val="Heading2"/>
      </w:pPr>
      <w:r>
        <w:t>Example of a custom callback class</w:t>
      </w:r>
    </w:p>
    <w:p w14:paraId="0B90F17F" w14:textId="57531F62" w:rsidR="002245A2" w:rsidRDefault="002245A2" w:rsidP="002245A2">
      <w:pPr>
        <w:pStyle w:val="BodyTextFirst"/>
      </w:pPr>
      <w:r>
        <w:t>Let's again consider the MNIST example. Same code you have already seen by now</w:t>
      </w:r>
      <w:r w:rsidR="00186175">
        <w:t xml:space="preserve"> many times:</w:t>
      </w:r>
    </w:p>
    <w:p w14:paraId="528D3BE0" w14:textId="77777777" w:rsidR="002245A2" w:rsidRPr="007F0E2C" w:rsidRDefault="002245A2" w:rsidP="002245A2">
      <w:pPr>
        <w:pStyle w:val="Code"/>
      </w:pPr>
      <w:r w:rsidRPr="007F0E2C">
        <w:t>import tensorflow as tf</w:t>
      </w:r>
    </w:p>
    <w:p w14:paraId="0F3ED6B2" w14:textId="77777777" w:rsidR="002245A2" w:rsidRPr="00562929" w:rsidRDefault="002245A2" w:rsidP="002245A2">
      <w:pPr>
        <w:pStyle w:val="Code"/>
      </w:pPr>
      <w:r w:rsidRPr="007F0E2C">
        <w:t>from tensorflow import keras</w:t>
      </w:r>
    </w:p>
    <w:p w14:paraId="78BF27BA" w14:textId="77777777" w:rsidR="002245A2" w:rsidRPr="007F0E2C" w:rsidRDefault="002245A2" w:rsidP="002245A2">
      <w:pPr>
        <w:pStyle w:val="Code"/>
      </w:pPr>
      <w:r w:rsidRPr="007F0E2C">
        <w:lastRenderedPageBreak/>
        <w:t>(train_images, train_labels), (test_images, test_labels) = tf.keras.datasets.mnist.load_data()</w:t>
      </w:r>
    </w:p>
    <w:p w14:paraId="58640C32" w14:textId="77777777" w:rsidR="002245A2" w:rsidRPr="007F0E2C" w:rsidRDefault="002245A2" w:rsidP="002245A2">
      <w:pPr>
        <w:pStyle w:val="Code"/>
      </w:pPr>
    </w:p>
    <w:p w14:paraId="1134BD4C" w14:textId="77777777" w:rsidR="002245A2" w:rsidRPr="007F0E2C" w:rsidRDefault="002245A2" w:rsidP="002245A2">
      <w:pPr>
        <w:pStyle w:val="Code"/>
      </w:pPr>
      <w:r w:rsidRPr="007F0E2C">
        <w:t>train_labels = train_labels[:5000]</w:t>
      </w:r>
    </w:p>
    <w:p w14:paraId="2F4ECC00" w14:textId="77777777" w:rsidR="002245A2" w:rsidRPr="007F0E2C" w:rsidRDefault="002245A2" w:rsidP="002245A2">
      <w:pPr>
        <w:pStyle w:val="Code"/>
      </w:pPr>
      <w:r w:rsidRPr="007F0E2C">
        <w:t>test_labels = test_labels[:5000]</w:t>
      </w:r>
    </w:p>
    <w:p w14:paraId="7CF4E919" w14:textId="77777777" w:rsidR="002245A2" w:rsidRPr="007F0E2C" w:rsidRDefault="002245A2" w:rsidP="002245A2">
      <w:pPr>
        <w:pStyle w:val="Code"/>
      </w:pPr>
    </w:p>
    <w:p w14:paraId="5A9F60C3" w14:textId="77777777" w:rsidR="002245A2" w:rsidRPr="007F0E2C" w:rsidRDefault="002245A2" w:rsidP="002245A2">
      <w:pPr>
        <w:pStyle w:val="Code"/>
      </w:pPr>
      <w:r w:rsidRPr="007F0E2C">
        <w:t>train_images = train_images[:5000].reshape(-1, 28 * 28) / 255.0</w:t>
      </w:r>
    </w:p>
    <w:p w14:paraId="2F4FFC45" w14:textId="77777777" w:rsidR="002245A2" w:rsidRDefault="002245A2" w:rsidP="002245A2">
      <w:pPr>
        <w:pStyle w:val="Code"/>
      </w:pPr>
      <w:r w:rsidRPr="007F0E2C">
        <w:t>test_images = test_images[:5000].reshape(-1, 28 * 28) / 255.0</w:t>
      </w:r>
    </w:p>
    <w:p w14:paraId="2A8DBE55" w14:textId="77777777" w:rsidR="002245A2" w:rsidRDefault="002245A2" w:rsidP="002245A2">
      <w:pPr>
        <w:pStyle w:val="BodyTextFirst"/>
      </w:pPr>
      <w:r>
        <w:t>and then let's define a Sequential model for our example</w:t>
      </w:r>
    </w:p>
    <w:p w14:paraId="1ACB7F80" w14:textId="77777777" w:rsidR="002245A2" w:rsidRPr="00DA5F9D" w:rsidRDefault="002245A2" w:rsidP="002245A2">
      <w:pPr>
        <w:pStyle w:val="Code"/>
      </w:pPr>
      <w:r w:rsidRPr="00DA5F9D">
        <w:t>model = tf.keras.models.Sequential([</w:t>
      </w:r>
    </w:p>
    <w:p w14:paraId="0BE702F5" w14:textId="77777777" w:rsidR="002245A2" w:rsidRPr="00DA5F9D" w:rsidRDefault="002245A2" w:rsidP="002245A2">
      <w:pPr>
        <w:pStyle w:val="Code"/>
      </w:pPr>
      <w:r w:rsidRPr="00DA5F9D">
        <w:t xml:space="preserve">    keras.layers.Dense(512, activation=tf.keras.activations.relu, input_shape=(784,)),</w:t>
      </w:r>
    </w:p>
    <w:p w14:paraId="38691FFC" w14:textId="77777777" w:rsidR="002245A2" w:rsidRPr="00DA5F9D" w:rsidRDefault="002245A2" w:rsidP="002245A2">
      <w:pPr>
        <w:pStyle w:val="Code"/>
      </w:pPr>
      <w:r w:rsidRPr="00DA5F9D">
        <w:t xml:space="preserve">    keras.layers.Dropout(0.2),</w:t>
      </w:r>
    </w:p>
    <w:p w14:paraId="33FCDC1E" w14:textId="77777777" w:rsidR="002245A2" w:rsidRPr="00DA5F9D" w:rsidRDefault="002245A2" w:rsidP="002245A2">
      <w:pPr>
        <w:pStyle w:val="Code"/>
      </w:pPr>
      <w:r w:rsidRPr="00DA5F9D">
        <w:t xml:space="preserve">    keras.layers.Dense(10, activation=tf.keras.activations.softmax)</w:t>
      </w:r>
    </w:p>
    <w:p w14:paraId="06952F03" w14:textId="77777777" w:rsidR="002245A2" w:rsidRPr="00DA5F9D" w:rsidRDefault="002245A2" w:rsidP="002245A2">
      <w:pPr>
        <w:pStyle w:val="Code"/>
      </w:pPr>
      <w:r w:rsidRPr="00DA5F9D">
        <w:t xml:space="preserve">  ])</w:t>
      </w:r>
    </w:p>
    <w:p w14:paraId="24393DD7" w14:textId="77777777" w:rsidR="002245A2" w:rsidRPr="00DA5F9D" w:rsidRDefault="002245A2" w:rsidP="002245A2">
      <w:pPr>
        <w:pStyle w:val="Code"/>
      </w:pPr>
    </w:p>
    <w:p w14:paraId="430619FA" w14:textId="77777777" w:rsidR="002245A2" w:rsidRPr="00DA5F9D" w:rsidRDefault="002245A2" w:rsidP="002245A2">
      <w:pPr>
        <w:pStyle w:val="Code"/>
      </w:pPr>
      <w:r w:rsidRPr="00DA5F9D">
        <w:t>model.compile(optimizer='adam',</w:t>
      </w:r>
    </w:p>
    <w:p w14:paraId="5C1F607D" w14:textId="77777777" w:rsidR="002245A2" w:rsidRPr="00DA5F9D" w:rsidRDefault="002245A2" w:rsidP="002245A2">
      <w:pPr>
        <w:pStyle w:val="Code"/>
      </w:pPr>
      <w:r w:rsidRPr="00DA5F9D">
        <w:t xml:space="preserve">                loss=tf.keras.losses.sparse_categorical_crossentropy,</w:t>
      </w:r>
    </w:p>
    <w:p w14:paraId="3AC57EFE" w14:textId="77777777" w:rsidR="002245A2" w:rsidRDefault="002245A2" w:rsidP="002245A2">
      <w:pPr>
        <w:pStyle w:val="Code"/>
      </w:pPr>
      <w:r w:rsidRPr="00DA5F9D">
        <w:t xml:space="preserve">                metrics=['accuracy'])</w:t>
      </w:r>
    </w:p>
    <w:p w14:paraId="45A5991C" w14:textId="77777777" w:rsidR="002245A2" w:rsidRDefault="002245A2" w:rsidP="002245A2">
      <w:pPr>
        <w:pStyle w:val="BodyTextFirst"/>
      </w:pPr>
      <w:r>
        <w:t>Now let's write a custom callback class, redefining only one of the methods to see what the inputs are. For example, let's what the variable logs contains at the beginning of the training</w:t>
      </w:r>
    </w:p>
    <w:p w14:paraId="7CEFA1E8" w14:textId="77777777" w:rsidR="002245A2" w:rsidRPr="005C0147" w:rsidRDefault="002245A2" w:rsidP="002245A2">
      <w:pPr>
        <w:pStyle w:val="Code"/>
      </w:pPr>
      <w:r w:rsidRPr="005C0147">
        <w:t>class CustomCallback1(keras.callbacks.Callback):</w:t>
      </w:r>
    </w:p>
    <w:p w14:paraId="10234037" w14:textId="77777777" w:rsidR="002245A2" w:rsidRPr="005C0147" w:rsidRDefault="002245A2" w:rsidP="002245A2">
      <w:pPr>
        <w:pStyle w:val="Code"/>
      </w:pPr>
      <w:r w:rsidRPr="005C0147">
        <w:t xml:space="preserve">    def on_train_begin(self, logs={}):</w:t>
      </w:r>
    </w:p>
    <w:p w14:paraId="33632611" w14:textId="77777777" w:rsidR="002245A2" w:rsidRPr="005C0147" w:rsidRDefault="002245A2" w:rsidP="002245A2">
      <w:pPr>
        <w:pStyle w:val="Code"/>
      </w:pPr>
      <w:r w:rsidRPr="005C0147">
        <w:t xml:space="preserve">        print (logs)</w:t>
      </w:r>
    </w:p>
    <w:p w14:paraId="7DB83AD4" w14:textId="77777777" w:rsidR="002245A2" w:rsidRDefault="002245A2" w:rsidP="002245A2">
      <w:pPr>
        <w:pStyle w:val="BodyTextFirst"/>
      </w:pPr>
      <w:r w:rsidRPr="005C0147">
        <w:t xml:space="preserve">        return</w:t>
      </w:r>
    </w:p>
    <w:p w14:paraId="1FB5E35C" w14:textId="77777777" w:rsidR="002245A2" w:rsidRDefault="002245A2" w:rsidP="002245A2">
      <w:pPr>
        <w:pStyle w:val="BodyTextFirst"/>
      </w:pPr>
      <w:r>
        <w:t xml:space="preserve">you can then use it with </w:t>
      </w:r>
    </w:p>
    <w:p w14:paraId="1FDFFC24" w14:textId="77777777" w:rsidR="002245A2" w:rsidRPr="005C0147" w:rsidRDefault="002245A2" w:rsidP="002245A2">
      <w:pPr>
        <w:pStyle w:val="Code"/>
      </w:pPr>
      <w:r w:rsidRPr="005C0147">
        <w:t>CC1 = CustomCallback1()</w:t>
      </w:r>
    </w:p>
    <w:p w14:paraId="6ED8C200" w14:textId="77777777" w:rsidR="002245A2" w:rsidRPr="005C0147" w:rsidRDefault="002245A2" w:rsidP="002245A2">
      <w:pPr>
        <w:pStyle w:val="Code"/>
      </w:pPr>
      <w:r w:rsidRPr="005C0147">
        <w:t>model.fit(train_images, train_labels,  epochs = 2,</w:t>
      </w:r>
    </w:p>
    <w:p w14:paraId="0C975A70" w14:textId="77777777" w:rsidR="002245A2" w:rsidRPr="005C0147" w:rsidRDefault="002245A2" w:rsidP="002245A2">
      <w:pPr>
        <w:pStyle w:val="Code"/>
      </w:pPr>
      <w:r w:rsidRPr="005C0147">
        <w:t xml:space="preserve">          validation_data = (test_images,test_labels),</w:t>
      </w:r>
    </w:p>
    <w:p w14:paraId="25752579" w14:textId="77777777" w:rsidR="002245A2" w:rsidRDefault="002245A2" w:rsidP="002245A2">
      <w:pPr>
        <w:pStyle w:val="Code"/>
      </w:pPr>
      <w:r w:rsidRPr="005C0147">
        <w:t xml:space="preserve">          callbacks = [CC1])  # pass callback to training</w:t>
      </w:r>
    </w:p>
    <w:p w14:paraId="1A2B61EF" w14:textId="77777777" w:rsidR="002245A2" w:rsidRDefault="002245A2" w:rsidP="002245A2">
      <w:pPr>
        <w:pStyle w:val="BodyTextFirst"/>
      </w:pPr>
      <w:r>
        <w:t xml:space="preserve">Remember to always instantiate the class and pass the </w:t>
      </w:r>
      <w:r w:rsidRPr="005C0147">
        <w:rPr>
          <w:rStyle w:val="CodeInline"/>
        </w:rPr>
        <w:t>CC1</w:t>
      </w:r>
      <w:r>
        <w:t xml:space="preserve"> variable, and not the class itself. You will get</w:t>
      </w:r>
    </w:p>
    <w:p w14:paraId="0D58D289" w14:textId="77777777" w:rsidR="002245A2" w:rsidRPr="005C0147" w:rsidRDefault="002245A2" w:rsidP="002245A2">
      <w:pPr>
        <w:pStyle w:val="Code"/>
      </w:pPr>
      <w:r w:rsidRPr="005C0147">
        <w:t>Train on 5000 samples, validate on 5000 samples</w:t>
      </w:r>
    </w:p>
    <w:p w14:paraId="23919AE7" w14:textId="77777777" w:rsidR="002245A2" w:rsidRPr="005C0147" w:rsidRDefault="002245A2" w:rsidP="002245A2">
      <w:pPr>
        <w:pStyle w:val="Code"/>
      </w:pPr>
      <w:r w:rsidRPr="005C0147">
        <w:lastRenderedPageBreak/>
        <w:t>{}</w:t>
      </w:r>
    </w:p>
    <w:p w14:paraId="23F04E2F" w14:textId="77777777" w:rsidR="002245A2" w:rsidRPr="005C0147" w:rsidRDefault="002245A2" w:rsidP="002245A2">
      <w:pPr>
        <w:pStyle w:val="Code"/>
      </w:pPr>
      <w:r w:rsidRPr="005C0147">
        <w:t>Epoch 1/2</w:t>
      </w:r>
    </w:p>
    <w:p w14:paraId="54F438BD" w14:textId="77777777" w:rsidR="002245A2" w:rsidRPr="005C0147" w:rsidRDefault="002245A2" w:rsidP="002245A2">
      <w:pPr>
        <w:pStyle w:val="Code"/>
      </w:pPr>
      <w:r w:rsidRPr="005C0147">
        <w:t>5000/5000 [==============================] - 1s 274us/step - loss: 0.0976 - acc: 0.9746 - val_loss: 0.2690 - val_acc: 0.9172</w:t>
      </w:r>
    </w:p>
    <w:p w14:paraId="3831986E" w14:textId="77777777" w:rsidR="002245A2" w:rsidRPr="005C0147" w:rsidRDefault="002245A2" w:rsidP="002245A2">
      <w:pPr>
        <w:pStyle w:val="Code"/>
      </w:pPr>
      <w:r w:rsidRPr="005C0147">
        <w:t>Epoch 2/2</w:t>
      </w:r>
    </w:p>
    <w:p w14:paraId="61B191C5" w14:textId="77777777" w:rsidR="002245A2" w:rsidRPr="005C0147" w:rsidRDefault="002245A2" w:rsidP="002245A2">
      <w:pPr>
        <w:pStyle w:val="Code"/>
      </w:pPr>
      <w:r w:rsidRPr="005C0147">
        <w:t>5000/5000 [==============================] - 1s 275us/step - loss: 0.0650 - acc: 0.9852 - val_loss: 0.2925 - val_acc: 0.9114</w:t>
      </w:r>
    </w:p>
    <w:p w14:paraId="74321C4A" w14:textId="77777777" w:rsidR="002245A2" w:rsidRPr="005C0147" w:rsidRDefault="002245A2" w:rsidP="002245A2">
      <w:pPr>
        <w:pStyle w:val="Code"/>
      </w:pPr>
      <w:r w:rsidRPr="005C0147">
        <w:t>{}</w:t>
      </w:r>
    </w:p>
    <w:p w14:paraId="41742809" w14:textId="77777777" w:rsidR="002245A2" w:rsidRPr="005C0147" w:rsidRDefault="002245A2" w:rsidP="002245A2">
      <w:pPr>
        <w:pStyle w:val="Code"/>
      </w:pPr>
      <w:r w:rsidRPr="005C0147">
        <w:t>&lt;tensorflow.python.keras.callbacks.History at 0x7f795d750208&gt;</w:t>
      </w:r>
    </w:p>
    <w:p w14:paraId="2030C381" w14:textId="77777777" w:rsidR="002245A2" w:rsidRDefault="002245A2" w:rsidP="002245A2">
      <w:pPr>
        <w:pStyle w:val="BodyTextFirst"/>
      </w:pPr>
      <w:r>
        <w:t>The logs dictionary is empty, as you can see from the {}. Let's expand our class a bit</w:t>
      </w:r>
    </w:p>
    <w:p w14:paraId="09C8E45D" w14:textId="77777777" w:rsidR="002245A2" w:rsidRPr="00685B7D" w:rsidRDefault="002245A2" w:rsidP="002245A2">
      <w:pPr>
        <w:pStyle w:val="Code"/>
      </w:pPr>
      <w:r w:rsidRPr="00685B7D">
        <w:t>class CustomCallback2(keras.callbacks.Callback):</w:t>
      </w:r>
    </w:p>
    <w:p w14:paraId="7AED759C" w14:textId="77777777" w:rsidR="002245A2" w:rsidRPr="00685B7D" w:rsidRDefault="002245A2" w:rsidP="002245A2">
      <w:pPr>
        <w:pStyle w:val="Code"/>
      </w:pPr>
      <w:r w:rsidRPr="00685B7D">
        <w:t xml:space="preserve">    def on_train_begin(self, logs={}):</w:t>
      </w:r>
    </w:p>
    <w:p w14:paraId="02C5D9DC" w14:textId="77777777" w:rsidR="002245A2" w:rsidRPr="00685B7D" w:rsidRDefault="002245A2" w:rsidP="002245A2">
      <w:pPr>
        <w:pStyle w:val="Code"/>
      </w:pPr>
      <w:r w:rsidRPr="00685B7D">
        <w:t xml:space="preserve">        print (logs)</w:t>
      </w:r>
    </w:p>
    <w:p w14:paraId="7B438DE2" w14:textId="77777777" w:rsidR="002245A2" w:rsidRPr="00685B7D" w:rsidRDefault="002245A2" w:rsidP="002245A2">
      <w:pPr>
        <w:pStyle w:val="Code"/>
      </w:pPr>
      <w:r w:rsidRPr="00685B7D">
        <w:t xml:space="preserve">        return</w:t>
      </w:r>
    </w:p>
    <w:p w14:paraId="69A70373" w14:textId="77777777" w:rsidR="002245A2" w:rsidRPr="00685B7D" w:rsidRDefault="002245A2" w:rsidP="002245A2">
      <w:pPr>
        <w:pStyle w:val="Code"/>
      </w:pPr>
      <w:r w:rsidRPr="00685B7D">
        <w:t xml:space="preserve">      </w:t>
      </w:r>
    </w:p>
    <w:p w14:paraId="473C365B" w14:textId="77777777" w:rsidR="002245A2" w:rsidRPr="00685B7D" w:rsidRDefault="002245A2" w:rsidP="002245A2">
      <w:pPr>
        <w:pStyle w:val="Code"/>
      </w:pPr>
      <w:r w:rsidRPr="00685B7D">
        <w:t xml:space="preserve">    def on_epoch_end(self, epoch, logs={}):</w:t>
      </w:r>
    </w:p>
    <w:p w14:paraId="6BFE2A41" w14:textId="77777777" w:rsidR="002245A2" w:rsidRPr="00685B7D" w:rsidRDefault="002245A2" w:rsidP="002245A2">
      <w:pPr>
        <w:pStyle w:val="Code"/>
      </w:pPr>
      <w:r w:rsidRPr="00685B7D">
        <w:t xml:space="preserve">        print ("Just finished epoch", epoch)</w:t>
      </w:r>
    </w:p>
    <w:p w14:paraId="10A800B8" w14:textId="77777777" w:rsidR="002245A2" w:rsidRPr="00685B7D" w:rsidRDefault="002245A2" w:rsidP="002245A2">
      <w:pPr>
        <w:pStyle w:val="Code"/>
      </w:pPr>
      <w:r w:rsidRPr="00685B7D">
        <w:t xml:space="preserve">        print (logs)</w:t>
      </w:r>
    </w:p>
    <w:p w14:paraId="18304520" w14:textId="77777777" w:rsidR="002245A2" w:rsidRDefault="002245A2" w:rsidP="002245A2">
      <w:pPr>
        <w:pStyle w:val="Code"/>
      </w:pPr>
      <w:r w:rsidRPr="00685B7D">
        <w:t xml:space="preserve">        return</w:t>
      </w:r>
    </w:p>
    <w:p w14:paraId="0ED88B89" w14:textId="77777777" w:rsidR="002245A2" w:rsidRDefault="002245A2" w:rsidP="002245A2">
      <w:pPr>
        <w:pStyle w:val="BodyTextFirst"/>
      </w:pPr>
      <w:r>
        <w:t>now training the network with</w:t>
      </w:r>
    </w:p>
    <w:p w14:paraId="246DAF02" w14:textId="77777777" w:rsidR="002245A2" w:rsidRPr="00685B7D" w:rsidRDefault="002245A2" w:rsidP="002245A2">
      <w:pPr>
        <w:pStyle w:val="Code"/>
      </w:pPr>
      <w:r w:rsidRPr="00685B7D">
        <w:t>CC2 = CustomCallback2()</w:t>
      </w:r>
    </w:p>
    <w:p w14:paraId="1EDFA7F6" w14:textId="77777777" w:rsidR="002245A2" w:rsidRPr="00685B7D" w:rsidRDefault="002245A2" w:rsidP="002245A2">
      <w:pPr>
        <w:pStyle w:val="Code"/>
      </w:pPr>
      <w:r w:rsidRPr="00685B7D">
        <w:t>model.fit(train_images, train_labels,  epochs = 2,</w:t>
      </w:r>
    </w:p>
    <w:p w14:paraId="053B3FBE" w14:textId="77777777" w:rsidR="002245A2" w:rsidRPr="00685B7D" w:rsidRDefault="002245A2" w:rsidP="002245A2">
      <w:pPr>
        <w:pStyle w:val="Code"/>
      </w:pPr>
      <w:r w:rsidRPr="00685B7D">
        <w:t xml:space="preserve">          validation_data = (test_images,test_labels),</w:t>
      </w:r>
    </w:p>
    <w:p w14:paraId="4D09186A" w14:textId="77777777" w:rsidR="002245A2" w:rsidRDefault="002245A2" w:rsidP="002245A2">
      <w:pPr>
        <w:pStyle w:val="Code"/>
      </w:pPr>
      <w:r w:rsidRPr="00685B7D">
        <w:t xml:space="preserve">          callbacks = [CC2])  # pass callback to training</w:t>
      </w:r>
    </w:p>
    <w:p w14:paraId="70FA83C8" w14:textId="77777777" w:rsidR="002245A2" w:rsidRPr="00685B7D" w:rsidRDefault="002245A2" w:rsidP="002245A2">
      <w:pPr>
        <w:pStyle w:val="BodyTextFirst"/>
      </w:pPr>
      <w:r>
        <w:t>will give the output (reported here for just one epoch for brevity)</w:t>
      </w:r>
    </w:p>
    <w:p w14:paraId="559E715D" w14:textId="77777777" w:rsidR="002245A2" w:rsidRPr="00685B7D" w:rsidRDefault="002245A2" w:rsidP="002245A2">
      <w:pPr>
        <w:pStyle w:val="Code"/>
      </w:pPr>
      <w:r>
        <w:t>T</w:t>
      </w:r>
      <w:r w:rsidRPr="00685B7D">
        <w:t>rain on 5000 samples, validate on 5000 samples</w:t>
      </w:r>
    </w:p>
    <w:p w14:paraId="3A6FD13B" w14:textId="77777777" w:rsidR="002245A2" w:rsidRPr="00685B7D" w:rsidRDefault="002245A2" w:rsidP="002245A2">
      <w:pPr>
        <w:pStyle w:val="Code"/>
      </w:pPr>
      <w:r w:rsidRPr="00685B7D">
        <w:t>{}</w:t>
      </w:r>
    </w:p>
    <w:p w14:paraId="6EBA931B" w14:textId="77777777" w:rsidR="002245A2" w:rsidRPr="00685B7D" w:rsidRDefault="002245A2" w:rsidP="002245A2">
      <w:pPr>
        <w:pStyle w:val="Code"/>
      </w:pPr>
      <w:r w:rsidRPr="00685B7D">
        <w:t>Epoch 1/2</w:t>
      </w:r>
    </w:p>
    <w:p w14:paraId="06AA6860" w14:textId="77777777" w:rsidR="002245A2" w:rsidRDefault="002245A2" w:rsidP="002245A2">
      <w:pPr>
        <w:pStyle w:val="Code"/>
      </w:pPr>
      <w:r w:rsidRPr="00685B7D">
        <w:t>4864/5000 [============================&gt;.] - ETA: 0s - loss: 0.0511 - acc: 0.9879</w:t>
      </w:r>
    </w:p>
    <w:p w14:paraId="5272DE33" w14:textId="77777777" w:rsidR="002245A2" w:rsidRPr="00685B7D" w:rsidRDefault="002245A2" w:rsidP="002245A2">
      <w:pPr>
        <w:pStyle w:val="Code"/>
      </w:pPr>
      <w:r w:rsidRPr="00685B7D">
        <w:t>Just finished epoch 0</w:t>
      </w:r>
    </w:p>
    <w:p w14:paraId="1BC334A1" w14:textId="77777777" w:rsidR="002245A2" w:rsidRDefault="002245A2" w:rsidP="002245A2">
      <w:pPr>
        <w:pStyle w:val="Code"/>
      </w:pPr>
      <w:r w:rsidRPr="00685B7D">
        <w:t>{'val_loss': 0.2545496598124504, 'val_acc': 0.9244, 'loss': 0.05098680723309517, 'acc': 0.9878}</w:t>
      </w:r>
    </w:p>
    <w:p w14:paraId="2AC6BFC2" w14:textId="2CD583DE" w:rsidR="002245A2" w:rsidRDefault="002245A2" w:rsidP="002245A2">
      <w:pPr>
        <w:pStyle w:val="BodyTextFirst"/>
      </w:pPr>
      <w:r>
        <w:t xml:space="preserve">Now things are starting to get interesting. The logs dictionary contains a lot more information now that we can access and use. In the dictionary now we have </w:t>
      </w:r>
      <w:proofErr w:type="spellStart"/>
      <w:r w:rsidRPr="006E03A0">
        <w:rPr>
          <w:rStyle w:val="CodeInline"/>
        </w:rPr>
        <w:lastRenderedPageBreak/>
        <w:t>val_loss</w:t>
      </w:r>
      <w:proofErr w:type="spellEnd"/>
      <w:r>
        <w:t xml:space="preserve">, </w:t>
      </w:r>
      <w:proofErr w:type="spellStart"/>
      <w:r w:rsidRPr="006E03A0">
        <w:rPr>
          <w:rStyle w:val="CodeInline"/>
        </w:rPr>
        <w:t>val_acc</w:t>
      </w:r>
      <w:proofErr w:type="spellEnd"/>
      <w:r>
        <w:t xml:space="preserve"> and </w:t>
      </w:r>
      <w:r w:rsidRPr="006E03A0">
        <w:rPr>
          <w:rStyle w:val="CodeInline"/>
        </w:rPr>
        <w:t>acc</w:t>
      </w:r>
      <w:r>
        <w:t xml:space="preserve">. </w:t>
      </w:r>
      <w:r w:rsidR="00983047">
        <w:t>L</w:t>
      </w:r>
      <w:r>
        <w:t xml:space="preserve">et's customize our output a bit. Let's set </w:t>
      </w:r>
      <w:r w:rsidRPr="006E03A0">
        <w:rPr>
          <w:rStyle w:val="CodeInline"/>
        </w:rPr>
        <w:t>verbose = 0</w:t>
      </w:r>
      <w:r>
        <w:t xml:space="preserve"> in the </w:t>
      </w:r>
      <w:r w:rsidRPr="006E03A0">
        <w:rPr>
          <w:rStyle w:val="CodeInline"/>
        </w:rPr>
        <w:t>fit()</w:t>
      </w:r>
      <w:r>
        <w:t xml:space="preserve"> call to suppress the standard output and let's generate our own.</w:t>
      </w:r>
    </w:p>
    <w:p w14:paraId="25B742F4" w14:textId="77777777" w:rsidR="002245A2" w:rsidRDefault="002245A2" w:rsidP="002245A2">
      <w:pPr>
        <w:pStyle w:val="BodyTextFirst"/>
      </w:pPr>
      <w:r>
        <w:t>Our new class will be</w:t>
      </w:r>
    </w:p>
    <w:p w14:paraId="02905D71" w14:textId="77777777" w:rsidR="002245A2" w:rsidRPr="00714EC8" w:rsidRDefault="002245A2" w:rsidP="002245A2">
      <w:pPr>
        <w:pStyle w:val="Code"/>
      </w:pPr>
      <w:r w:rsidRPr="00714EC8">
        <w:t>class CustomCallback3(keras.callbacks.Callback):</w:t>
      </w:r>
    </w:p>
    <w:p w14:paraId="775D6082" w14:textId="77777777" w:rsidR="002245A2" w:rsidRPr="00714EC8" w:rsidRDefault="002245A2" w:rsidP="002245A2">
      <w:pPr>
        <w:pStyle w:val="Code"/>
      </w:pPr>
      <w:r w:rsidRPr="00714EC8">
        <w:t xml:space="preserve">    def on_train_begin(self, logs={}):</w:t>
      </w:r>
    </w:p>
    <w:p w14:paraId="544C5EBA" w14:textId="77777777" w:rsidR="002245A2" w:rsidRPr="00714EC8" w:rsidRDefault="002245A2" w:rsidP="002245A2">
      <w:pPr>
        <w:pStyle w:val="Code"/>
      </w:pPr>
      <w:r w:rsidRPr="00714EC8">
        <w:t xml:space="preserve">        print (logs)</w:t>
      </w:r>
    </w:p>
    <w:p w14:paraId="10DAEDF3" w14:textId="77777777" w:rsidR="002245A2" w:rsidRPr="00714EC8" w:rsidRDefault="002245A2" w:rsidP="002245A2">
      <w:pPr>
        <w:pStyle w:val="Code"/>
      </w:pPr>
      <w:r w:rsidRPr="00714EC8">
        <w:t xml:space="preserve">        return</w:t>
      </w:r>
    </w:p>
    <w:p w14:paraId="39E737BA" w14:textId="77777777" w:rsidR="002245A2" w:rsidRPr="00714EC8" w:rsidRDefault="002245A2" w:rsidP="002245A2">
      <w:pPr>
        <w:pStyle w:val="Code"/>
      </w:pPr>
      <w:r w:rsidRPr="00714EC8">
        <w:t xml:space="preserve">      </w:t>
      </w:r>
    </w:p>
    <w:p w14:paraId="7651BA1A" w14:textId="77777777" w:rsidR="002245A2" w:rsidRPr="00714EC8" w:rsidRDefault="002245A2" w:rsidP="002245A2">
      <w:pPr>
        <w:pStyle w:val="Code"/>
      </w:pPr>
      <w:r w:rsidRPr="00714EC8">
        <w:t xml:space="preserve">    def on_epoch_end(self, epoch, logs={}):</w:t>
      </w:r>
    </w:p>
    <w:p w14:paraId="385D67FD" w14:textId="77777777" w:rsidR="002245A2" w:rsidRPr="00714EC8" w:rsidRDefault="002245A2" w:rsidP="002245A2">
      <w:pPr>
        <w:pStyle w:val="Code"/>
      </w:pPr>
      <w:r w:rsidRPr="00714EC8">
        <w:t xml:space="preserve">        print ("Just finished epoch", epoch)</w:t>
      </w:r>
    </w:p>
    <w:p w14:paraId="726B2827" w14:textId="77777777" w:rsidR="002245A2" w:rsidRDefault="002245A2" w:rsidP="002245A2">
      <w:pPr>
        <w:pStyle w:val="Code"/>
      </w:pPr>
      <w:r w:rsidRPr="00714EC8">
        <w:t xml:space="preserve">        print ('Loss evaluated on the validation dataset =',logs.get('val_loss'))</w:t>
      </w:r>
    </w:p>
    <w:p w14:paraId="13F058CE" w14:textId="77777777" w:rsidR="002245A2" w:rsidRPr="00714EC8" w:rsidRDefault="002245A2" w:rsidP="002245A2">
      <w:pPr>
        <w:pStyle w:val="Code"/>
      </w:pPr>
      <w:r>
        <w:t xml:space="preserve">        </w:t>
      </w:r>
      <w:r w:rsidRPr="00714EC8">
        <w:t>print ('Accuracy reached is', logs.get('acc'))</w:t>
      </w:r>
    </w:p>
    <w:p w14:paraId="068B9B66" w14:textId="77777777" w:rsidR="002245A2" w:rsidRDefault="002245A2" w:rsidP="002245A2">
      <w:pPr>
        <w:pStyle w:val="Code"/>
      </w:pPr>
      <w:r w:rsidRPr="00714EC8">
        <w:t xml:space="preserve">        return</w:t>
      </w:r>
    </w:p>
    <w:p w14:paraId="34D55340" w14:textId="77777777" w:rsidR="002245A2" w:rsidRDefault="002245A2" w:rsidP="002245A2">
      <w:pPr>
        <w:pStyle w:val="BodyTextFirst"/>
      </w:pPr>
      <w:r>
        <w:t>and we can train our network with</w:t>
      </w:r>
    </w:p>
    <w:p w14:paraId="76E784C1" w14:textId="77777777" w:rsidR="002245A2" w:rsidRPr="000D69B9" w:rsidRDefault="002245A2" w:rsidP="002245A2">
      <w:pPr>
        <w:pStyle w:val="Code"/>
      </w:pPr>
      <w:r w:rsidRPr="000D69B9">
        <w:t>CC3 = CustomCallback3()</w:t>
      </w:r>
    </w:p>
    <w:p w14:paraId="2ADCDD65" w14:textId="77777777" w:rsidR="002245A2" w:rsidRPr="000D69B9" w:rsidRDefault="002245A2" w:rsidP="002245A2">
      <w:pPr>
        <w:pStyle w:val="Code"/>
      </w:pPr>
      <w:r w:rsidRPr="000D69B9">
        <w:t>model.fit(train_images, train_labels,  epochs = 2,</w:t>
      </w:r>
    </w:p>
    <w:p w14:paraId="76263A23" w14:textId="77777777" w:rsidR="002245A2" w:rsidRPr="000D69B9" w:rsidRDefault="002245A2" w:rsidP="002245A2">
      <w:pPr>
        <w:pStyle w:val="Code"/>
      </w:pPr>
      <w:r w:rsidRPr="000D69B9">
        <w:t xml:space="preserve">          validation_data = (test_images,test_labels),</w:t>
      </w:r>
    </w:p>
    <w:p w14:paraId="339157BD" w14:textId="77777777" w:rsidR="002245A2" w:rsidRDefault="002245A2" w:rsidP="002245A2">
      <w:pPr>
        <w:pStyle w:val="Code"/>
      </w:pPr>
      <w:r w:rsidRPr="000D69B9">
        <w:t xml:space="preserve">          callbacks = [CC3], verbose = 0)  # pass callback to training</w:t>
      </w:r>
    </w:p>
    <w:p w14:paraId="69DFAD6C" w14:textId="77777777" w:rsidR="002245A2" w:rsidRDefault="002245A2" w:rsidP="002245A2">
      <w:pPr>
        <w:pStyle w:val="BodyTextFirst"/>
      </w:pPr>
      <w:r>
        <w:t>and we will get</w:t>
      </w:r>
    </w:p>
    <w:p w14:paraId="450CF82D" w14:textId="77777777" w:rsidR="002245A2" w:rsidRPr="00812F37" w:rsidRDefault="002245A2" w:rsidP="002245A2">
      <w:pPr>
        <w:pStyle w:val="Code"/>
      </w:pPr>
      <w:r w:rsidRPr="00812F37">
        <w:t>{}</w:t>
      </w:r>
    </w:p>
    <w:p w14:paraId="1D99BE6D" w14:textId="77777777" w:rsidR="002245A2" w:rsidRPr="00812F37" w:rsidRDefault="002245A2" w:rsidP="002245A2">
      <w:pPr>
        <w:pStyle w:val="Code"/>
      </w:pPr>
      <w:r w:rsidRPr="00812F37">
        <w:t>Just finished epoch 0</w:t>
      </w:r>
    </w:p>
    <w:p w14:paraId="2E2B1A8A" w14:textId="77777777" w:rsidR="002245A2" w:rsidRDefault="002245A2" w:rsidP="002245A2">
      <w:pPr>
        <w:pStyle w:val="Code"/>
      </w:pPr>
      <w:r w:rsidRPr="00812F37">
        <w:t>Loss evaluated on the validation dataset = 0.2546206972360611</w:t>
      </w:r>
    </w:p>
    <w:p w14:paraId="46A5E9CA" w14:textId="77777777" w:rsidR="002245A2" w:rsidRDefault="002245A2" w:rsidP="002245A2">
      <w:pPr>
        <w:pStyle w:val="BodyTextFirst"/>
      </w:pPr>
      <w:r>
        <w:t xml:space="preserve">The empty </w:t>
      </w:r>
      <w:r w:rsidRPr="00812F37">
        <w:rPr>
          <w:rStyle w:val="CodeInline"/>
        </w:rPr>
        <w:t>{}</w:t>
      </w:r>
      <w:r>
        <w:t xml:space="preserve"> is simply the empty logs dictionary that </w:t>
      </w:r>
      <w:proofErr w:type="spellStart"/>
      <w:r w:rsidRPr="00812F37">
        <w:rPr>
          <w:rStyle w:val="CodeInline"/>
        </w:rPr>
        <w:t>on_train_begin</w:t>
      </w:r>
      <w:proofErr w:type="spellEnd"/>
      <w:r>
        <w:t xml:space="preserve"> received. Of course, you can simply print information every few epochs. For example by simply modifying the </w:t>
      </w:r>
      <w:proofErr w:type="spellStart"/>
      <w:r w:rsidRPr="006653EB">
        <w:rPr>
          <w:rStyle w:val="CodeInline"/>
        </w:rPr>
        <w:t>on_epoch_end</w:t>
      </w:r>
      <w:proofErr w:type="spellEnd"/>
      <w:r w:rsidRPr="006653EB">
        <w:rPr>
          <w:rStyle w:val="CodeInline"/>
        </w:rPr>
        <w:t>()</w:t>
      </w:r>
      <w:r>
        <w:t xml:space="preserve"> function as</w:t>
      </w:r>
    </w:p>
    <w:p w14:paraId="6606B310" w14:textId="77777777" w:rsidR="002245A2" w:rsidRPr="009A0079" w:rsidRDefault="002245A2" w:rsidP="002245A2">
      <w:pPr>
        <w:pStyle w:val="Code"/>
      </w:pPr>
      <w:r w:rsidRPr="009A0079">
        <w:t>def on_epoch_end(self, epoch, logs={}):</w:t>
      </w:r>
    </w:p>
    <w:p w14:paraId="2A104DFF" w14:textId="77777777" w:rsidR="002245A2" w:rsidRPr="009A0079" w:rsidRDefault="002245A2" w:rsidP="002245A2">
      <w:pPr>
        <w:pStyle w:val="Code"/>
      </w:pPr>
      <w:r w:rsidRPr="009A0079">
        <w:t xml:space="preserve">        if (epoch % 10 == 0):</w:t>
      </w:r>
    </w:p>
    <w:p w14:paraId="4E8CF9AA" w14:textId="77777777" w:rsidR="002245A2" w:rsidRPr="009A0079" w:rsidRDefault="002245A2" w:rsidP="002245A2">
      <w:pPr>
        <w:pStyle w:val="Code"/>
      </w:pPr>
      <w:r w:rsidRPr="009A0079">
        <w:t xml:space="preserve">          print ("Just finished epoch", epoch)</w:t>
      </w:r>
    </w:p>
    <w:p w14:paraId="1152DA48" w14:textId="77777777" w:rsidR="002245A2" w:rsidRPr="009A0079" w:rsidRDefault="002245A2" w:rsidP="002245A2">
      <w:pPr>
        <w:pStyle w:val="Code"/>
      </w:pPr>
      <w:r w:rsidRPr="009A0079">
        <w:t xml:space="preserve">          print ('Loss evaluated on the validation dataset =',logs.get('val_loss'))</w:t>
      </w:r>
    </w:p>
    <w:p w14:paraId="328CC8BC" w14:textId="77777777" w:rsidR="002245A2" w:rsidRPr="009A0079" w:rsidRDefault="002245A2" w:rsidP="002245A2">
      <w:pPr>
        <w:pStyle w:val="Code"/>
      </w:pPr>
      <w:r w:rsidRPr="009A0079">
        <w:t xml:space="preserve">          print ('Accuracy reached is', logs.get('acc'))</w:t>
      </w:r>
    </w:p>
    <w:p w14:paraId="5DFDA033" w14:textId="77777777" w:rsidR="002245A2" w:rsidRDefault="002245A2" w:rsidP="002245A2">
      <w:pPr>
        <w:pStyle w:val="Code"/>
      </w:pPr>
      <w:r w:rsidRPr="009A0079">
        <w:t xml:space="preserve">        return</w:t>
      </w:r>
    </w:p>
    <w:p w14:paraId="65F79E70" w14:textId="77777777" w:rsidR="002245A2" w:rsidRDefault="002245A2" w:rsidP="002245A2">
      <w:pPr>
        <w:pStyle w:val="BodyTextFirst"/>
      </w:pPr>
      <w:r>
        <w:t>this will give you the following output if you train your network for a 30 epochs</w:t>
      </w:r>
    </w:p>
    <w:p w14:paraId="67862DB0" w14:textId="77777777" w:rsidR="002245A2" w:rsidRPr="00255E07" w:rsidRDefault="002245A2" w:rsidP="002245A2">
      <w:pPr>
        <w:pStyle w:val="Code"/>
      </w:pPr>
      <w:r w:rsidRPr="00255E07">
        <w:t>{}</w:t>
      </w:r>
    </w:p>
    <w:p w14:paraId="2193B492" w14:textId="77777777" w:rsidR="002245A2" w:rsidRPr="00255E07" w:rsidRDefault="002245A2" w:rsidP="002245A2">
      <w:pPr>
        <w:pStyle w:val="Code"/>
      </w:pPr>
      <w:r w:rsidRPr="00255E07">
        <w:lastRenderedPageBreak/>
        <w:t>Just finished epoch 0</w:t>
      </w:r>
    </w:p>
    <w:p w14:paraId="3A8313A4" w14:textId="77777777" w:rsidR="002245A2" w:rsidRPr="00255E07" w:rsidRDefault="002245A2" w:rsidP="002245A2">
      <w:pPr>
        <w:pStyle w:val="Code"/>
      </w:pPr>
      <w:r w:rsidRPr="00255E07">
        <w:t>Loss evaluated on the validation dataset = 0.3692033936366439</w:t>
      </w:r>
    </w:p>
    <w:p w14:paraId="519542CF" w14:textId="77777777" w:rsidR="002245A2" w:rsidRPr="00255E07" w:rsidRDefault="002245A2" w:rsidP="002245A2">
      <w:pPr>
        <w:pStyle w:val="Code"/>
      </w:pPr>
      <w:r w:rsidRPr="00255E07">
        <w:t>Accuracy reached is 0.9932</w:t>
      </w:r>
    </w:p>
    <w:p w14:paraId="6630DCEF" w14:textId="77777777" w:rsidR="002245A2" w:rsidRPr="00255E07" w:rsidRDefault="002245A2" w:rsidP="002245A2">
      <w:pPr>
        <w:pStyle w:val="Code"/>
      </w:pPr>
      <w:r w:rsidRPr="00255E07">
        <w:t>Just finished epoch 10</w:t>
      </w:r>
    </w:p>
    <w:p w14:paraId="7B989F94" w14:textId="77777777" w:rsidR="002245A2" w:rsidRPr="00255E07" w:rsidRDefault="002245A2" w:rsidP="002245A2">
      <w:pPr>
        <w:pStyle w:val="Code"/>
      </w:pPr>
      <w:r w:rsidRPr="00255E07">
        <w:t>Loss evaluated on the validation dataset = 0.3073081444747746</w:t>
      </w:r>
    </w:p>
    <w:p w14:paraId="292EDA0B" w14:textId="77777777" w:rsidR="002245A2" w:rsidRPr="00255E07" w:rsidRDefault="002245A2" w:rsidP="002245A2">
      <w:pPr>
        <w:pStyle w:val="Code"/>
      </w:pPr>
      <w:r w:rsidRPr="00255E07">
        <w:t>Accuracy reached is 1.0</w:t>
      </w:r>
    </w:p>
    <w:p w14:paraId="056F936B" w14:textId="77777777" w:rsidR="002245A2" w:rsidRPr="00255E07" w:rsidRDefault="002245A2" w:rsidP="002245A2">
      <w:pPr>
        <w:pStyle w:val="Code"/>
      </w:pPr>
      <w:r w:rsidRPr="00255E07">
        <w:t>Just finished epoch 20</w:t>
      </w:r>
    </w:p>
    <w:p w14:paraId="247724EC" w14:textId="77777777" w:rsidR="002245A2" w:rsidRPr="00255E07" w:rsidRDefault="002245A2" w:rsidP="002245A2">
      <w:pPr>
        <w:pStyle w:val="Code"/>
      </w:pPr>
      <w:r w:rsidRPr="00255E07">
        <w:t>Loss evaluated on the validation dataset = 0.31566708440929653</w:t>
      </w:r>
    </w:p>
    <w:p w14:paraId="09D03C4B" w14:textId="77777777" w:rsidR="002245A2" w:rsidRPr="00255E07" w:rsidRDefault="002245A2" w:rsidP="002245A2">
      <w:pPr>
        <w:pStyle w:val="Code"/>
      </w:pPr>
      <w:r w:rsidRPr="00255E07">
        <w:t>Accuracy reached is 0.9992</w:t>
      </w:r>
    </w:p>
    <w:p w14:paraId="14A5B276" w14:textId="77777777" w:rsidR="002245A2" w:rsidRPr="00255E07" w:rsidRDefault="002245A2" w:rsidP="002245A2">
      <w:pPr>
        <w:pStyle w:val="Code"/>
      </w:pPr>
      <w:r w:rsidRPr="00255E07">
        <w:t>&lt;tensorflow.python.keras.callbacks.History at 0x7f796083c4e0&gt;</w:t>
      </w:r>
    </w:p>
    <w:p w14:paraId="33BC0899" w14:textId="25666105" w:rsidR="002245A2" w:rsidRDefault="002245A2" w:rsidP="002245A2">
      <w:pPr>
        <w:pStyle w:val="BodyTextFirst"/>
      </w:pPr>
      <w:r>
        <w:t>Now you should start to get an idea on how you can perform several things during the training. A typical usage of callbacks that we will look at in the next section, is saving your model every few epochs. But you can for example save accuracy values in lists to be able to plot them later, or simply plot metrics to check how your training is going.</w:t>
      </w:r>
    </w:p>
    <w:p w14:paraId="19A34A93" w14:textId="30F7D6B8" w:rsidR="007034F3" w:rsidRPr="008502C7" w:rsidRDefault="007034F3" w:rsidP="007034F3">
      <w:pPr>
        <w:pStyle w:val="BodyTextFirst"/>
      </w:pPr>
    </w:p>
    <w:sectPr w:rsidR="007034F3" w:rsidRPr="008502C7" w:rsidSect="00A00844">
      <w:headerReference w:type="even" r:id="rId9"/>
      <w:headerReference w:type="default" r:id="rId10"/>
      <w:footerReference w:type="even" r:id="rId11"/>
      <w:footerReference w:type="default" r:id="rId12"/>
      <w:headerReference w:type="first" r:id="rId13"/>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E1B2B" w14:textId="77777777" w:rsidR="00FD329D" w:rsidRDefault="00FD329D">
      <w:r>
        <w:separator/>
      </w:r>
    </w:p>
  </w:endnote>
  <w:endnote w:type="continuationSeparator" w:id="0">
    <w:p w14:paraId="5DE6636C" w14:textId="77777777" w:rsidR="00FD329D" w:rsidRDefault="00FD3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embedRegular r:id="rId1" w:fontKey="{3653C0E1-7B88-E04A-B4C3-FF31EDC89B4A}"/>
  </w:font>
  <w:font w:name="Times New Roman">
    <w:panose1 w:val="02020603050405020304"/>
    <w:charset w:val="00"/>
    <w:family w:val="roman"/>
    <w:pitch w:val="variable"/>
    <w:sig w:usb0="E0002EFF" w:usb1="C000785B" w:usb2="00000009" w:usb3="00000000" w:csb0="000001FF" w:csb1="00000000"/>
    <w:embedRegular r:id="rId2" w:fontKey="{D2890BE2-2EDB-C343-BCB5-99518173D2C1}"/>
    <w:embedBold r:id="rId3" w:fontKey="{156EFAE4-179C-464E-B201-387DE6A0DCB0}"/>
    <w:embedItalic r:id="rId4" w:fontKey="{FEAEAB65-193A-3C43-B35E-99623A0549CA}"/>
    <w:embedBoldItalic r:id="rId5" w:fontKey="{93C3E6BF-2575-3E4F-8440-5CA95DF66341}"/>
  </w:font>
  <w:font w:name="Courier New">
    <w:panose1 w:val="02070309020205020404"/>
    <w:charset w:val="00"/>
    <w:family w:val="modern"/>
    <w:pitch w:val="fixed"/>
    <w:sig w:usb0="E0002EFF" w:usb1="C0007843" w:usb2="00000009" w:usb3="00000000" w:csb0="000001FF" w:csb1="00000000"/>
    <w:embedRegular r:id="rId6" w:fontKey="{7051ACE1-9C85-0947-8847-D481A093F756}"/>
  </w:font>
  <w:font w:name="Wingdings">
    <w:panose1 w:val="05000000000000000000"/>
    <w:charset w:val="4D"/>
    <w:family w:val="decorative"/>
    <w:pitch w:val="variable"/>
    <w:sig w:usb0="00000003" w:usb1="00000000" w:usb2="00000000" w:usb3="00000000" w:csb0="80000001" w:csb1="00000000"/>
    <w:embedRegular r:id="rId7" w:fontKey="{AC6D198D-2810-8646-B5E4-E40E050907BB}"/>
  </w:font>
  <w:font w:name="Calibri">
    <w:panose1 w:val="020F0502020204030204"/>
    <w:charset w:val="00"/>
    <w:family w:val="swiss"/>
    <w:pitch w:val="variable"/>
    <w:sig w:usb0="E0002AFF" w:usb1="C000247B" w:usb2="00000009" w:usb3="00000000" w:csb0="000001FF" w:csb1="00000000"/>
    <w:embedRegular r:id="rId8" w:fontKey="{170AB105-7901-D74F-8780-C9B3D2BB130A}"/>
    <w:embedBold r:id="rId9" w:fontKey="{D913E1BC-D8FE-7A41-AC5B-61F808A9A8EC}"/>
    <w:embedItalic r:id="rId10" w:fontKey="{AFD3A5DD-2CCF-A145-B5FB-84A443EDDC34}"/>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Courier New"/>
    <w:panose1 w:val="020B0604020202020204"/>
    <w:charset w:val="00"/>
    <w:family w:val="auto"/>
    <w:pitch w:val="variable"/>
    <w:sig w:usb0="8000002F" w:usb1="40000048" w:usb2="00000000" w:usb3="00000000" w:csb0="00000001" w:csb1="00000000"/>
    <w:embedRegular r:id="rId13" w:fontKey="{AAD7D416-AC34-274E-B120-4913E96CE3DA}"/>
    <w:embedItalic r:id="rId14" w:fontKey="{8EC2D80D-1D09-4445-911E-FEBA2D84B5D5}"/>
  </w:font>
  <w:font w:name="Arial Narrow">
    <w:panose1 w:val="020B0606020202030204"/>
    <w:charset w:val="00"/>
    <w:family w:val="swiss"/>
    <w:pitch w:val="variable"/>
    <w:sig w:usb0="00000287" w:usb1="00000800" w:usb2="00000000" w:usb3="00000000" w:csb0="0000009F" w:csb1="00000000"/>
    <w:embedRegular r:id="rId15" w:fontKey="{751D2BE0-5E37-C748-8423-8A5B660D714C}"/>
    <w:embedBold r:id="rId16" w:fontKey="{F8DBA22C-E8D1-2841-8411-2631CFED30C1}"/>
    <w:embedItalic r:id="rId17" w:fontKey="{2A26426C-2148-6540-9EF0-F1F149CD3266}"/>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18" w:fontKey="{9264894F-7282-3C49-92AD-76D1DBBA329D}"/>
    <w:embedBold r:id="rId19" w:fontKey="{704E3F80-98CD-D040-990C-260F15DA8E57}"/>
    <w:embedItalic r:id="rId20" w:fontKey="{BD18D219-D768-2E4D-BDDA-9D748345C4E1}"/>
  </w:font>
  <w:font w:name="Utopia Bold">
    <w:panose1 w:val="020B0604020202020204"/>
    <w:charset w:val="00"/>
    <w:family w:val="roman"/>
    <w:notTrueType/>
    <w:pitch w:val="variable"/>
    <w:sig w:usb0="00000003" w:usb1="00000000" w:usb2="00000000" w:usb3="00000000" w:csb0="00000001" w:csb1="00000000"/>
    <w:embedRegular r:id="rId21" w:fontKey="{B8A61A8C-F037-BD4D-B328-6E8632090358}"/>
  </w:font>
  <w:font w:name="Book Antiqua">
    <w:panose1 w:val="02040602050305030304"/>
    <w:charset w:val="00"/>
    <w:family w:val="roman"/>
    <w:pitch w:val="variable"/>
    <w:sig w:usb0="00000287" w:usb1="00000000" w:usb2="00000000" w:usb3="00000000" w:csb0="0000009F" w:csb1="00000000"/>
    <w:embedRegular r:id="rId22" w:fontKey="{1ECB8B1F-50A5-BE46-9FA7-0B6B5678E17C}"/>
  </w:font>
  <w:font w:name="TheSansMonoConNormal">
    <w:altName w:val="Courier New"/>
    <w:panose1 w:val="020B0604020202020204"/>
    <w:charset w:val="00"/>
    <w:family w:val="auto"/>
    <w:notTrueType/>
    <w:pitch w:val="variable"/>
    <w:sig w:usb0="00000003" w:usb1="00000000" w:usb2="00000000" w:usb3="00000000" w:csb0="00000001" w:csb1="00000000"/>
  </w:font>
  <w:font w:name="Times">
    <w:altName w:val="Times New Roman"/>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6" w:fontKey="{DA3B6071-9F7B-B944-A91E-EAD6D08F4BC0}"/>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0" w:fontKey="{13CB0273-BE8F-1841-887E-7ADBAD9B8A05}"/>
  </w:font>
  <w:font w:name="Cambria">
    <w:panose1 w:val="02040503050406030204"/>
    <w:charset w:val="00"/>
    <w:family w:val="roman"/>
    <w:pitch w:val="variable"/>
    <w:sig w:usb0="E00006FF" w:usb1="420024FF" w:usb2="02000000" w:usb3="00000000" w:csb0="0000019F" w:csb1="00000000"/>
    <w:embedRegular r:id="rId31" w:fontKey="{A7EAA377-1B73-C84F-8F18-C4DAEE4E50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ADC77" w14:textId="77777777" w:rsidR="00FD329D" w:rsidRDefault="00FD329D">
      <w:r>
        <w:separator/>
      </w:r>
    </w:p>
  </w:footnote>
  <w:footnote w:type="continuationSeparator" w:id="0">
    <w:p w14:paraId="3A272B74" w14:textId="77777777" w:rsidR="00FD329D" w:rsidRDefault="00FD32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2121482B"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r w:rsidR="00A86FDA">
      <w:rPr>
        <w:rFonts w:ascii="HelveticaNeue Condensed" w:hAnsi="HelveticaNeue Condensed"/>
        <w:sz w:val="20"/>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5D3442E0"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485A09">
      <w:rPr>
        <w:rFonts w:ascii="HelveticaNeue Condensed" w:hAnsi="HelveticaNeue Condensed"/>
        <w:sz w:val="20"/>
      </w:rPr>
      <w:t xml:space="preserve"> 1</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2469D407" w:rsidR="00B7149E" w:rsidRPr="009D36E6" w:rsidRDefault="009D36E6" w:rsidP="000F5D51">
    <w:pPr>
      <w:pStyle w:val="Header"/>
      <w:spacing w:after="1200"/>
      <w:rPr>
        <w:rFonts w:ascii="Arial" w:hAnsi="Arial"/>
        <w:b/>
        <w:sz w:val="36"/>
        <w:lang w:val="de-DE"/>
      </w:rPr>
    </w:pPr>
    <w:r>
      <w:rPr>
        <w:rFonts w:ascii="Arial" w:hAnsi="Arial"/>
        <w:b/>
        <w:sz w:val="36"/>
        <w:lang w:val="de-DE"/>
      </w:rPr>
      <w:t xml:space="preserve">APPENDIX </w:t>
    </w:r>
    <w:r w:rsidR="007B64B7">
      <w:rPr>
        <w:rFonts w:ascii="Arial" w:hAnsi="Arial"/>
        <w:b/>
        <w:sz w:val="36"/>
        <w:lang w:val="de-DE"/>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39231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A48B05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5B84F0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168703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70AB08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76A5B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762C05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050C3B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5A8E7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D54658C"/>
    <w:multiLevelType w:val="hybridMultilevel"/>
    <w:tmpl w:val="F8A4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0316C"/>
    <w:multiLevelType w:val="hybridMultilevel"/>
    <w:tmpl w:val="62D63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7FA30E6"/>
    <w:multiLevelType w:val="hybridMultilevel"/>
    <w:tmpl w:val="5262E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30180F"/>
    <w:multiLevelType w:val="hybridMultilevel"/>
    <w:tmpl w:val="7D209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A6D56"/>
    <w:multiLevelType w:val="hybridMultilevel"/>
    <w:tmpl w:val="84567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B6C2D13"/>
    <w:multiLevelType w:val="hybridMultilevel"/>
    <w:tmpl w:val="F18C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0"/>
  </w:num>
  <w:num w:numId="4">
    <w:abstractNumId w:val="16"/>
  </w:num>
  <w:num w:numId="5">
    <w:abstractNumId w:val="22"/>
  </w:num>
  <w:num w:numId="6">
    <w:abstractNumId w:val="13"/>
  </w:num>
  <w:num w:numId="7">
    <w:abstractNumId w:val="12"/>
  </w:num>
  <w:num w:numId="8">
    <w:abstractNumId w:val="24"/>
  </w:num>
  <w:num w:numId="9">
    <w:abstractNumId w:val="27"/>
  </w:num>
  <w:num w:numId="10">
    <w:abstractNumId w:val="18"/>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1"/>
  </w:num>
  <w:num w:numId="25">
    <w:abstractNumId w:val="19"/>
  </w:num>
  <w:num w:numId="26">
    <w:abstractNumId w:val="29"/>
  </w:num>
  <w:num w:numId="27">
    <w:abstractNumId w:val="28"/>
  </w:num>
  <w:num w:numId="28">
    <w:abstractNumId w:val="23"/>
  </w:num>
  <w:num w:numId="29">
    <w:abstractNumId w:val="25"/>
  </w:num>
  <w:num w:numId="30">
    <w:abstractNumId w:val="31"/>
  </w:num>
  <w:num w:numId="31">
    <w:abstractNumId w:val="20"/>
  </w:num>
  <w:num w:numId="32">
    <w:abstractNumId w:val="15"/>
  </w:num>
  <w:num w:numId="3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mirrorMargins/>
  <w:proofState w:spelling="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DB5"/>
    <w:rsid w:val="0000546D"/>
    <w:rsid w:val="00005973"/>
    <w:rsid w:val="00006EC0"/>
    <w:rsid w:val="00010427"/>
    <w:rsid w:val="00010B8C"/>
    <w:rsid w:val="00010FBF"/>
    <w:rsid w:val="00011461"/>
    <w:rsid w:val="00013C3D"/>
    <w:rsid w:val="0001506D"/>
    <w:rsid w:val="00016B27"/>
    <w:rsid w:val="00020766"/>
    <w:rsid w:val="00021A6B"/>
    <w:rsid w:val="00021CAE"/>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55D57"/>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10B8"/>
    <w:rsid w:val="0010365F"/>
    <w:rsid w:val="00104E86"/>
    <w:rsid w:val="00106531"/>
    <w:rsid w:val="00110A08"/>
    <w:rsid w:val="00111A42"/>
    <w:rsid w:val="00114845"/>
    <w:rsid w:val="001176CB"/>
    <w:rsid w:val="001208AB"/>
    <w:rsid w:val="0012387C"/>
    <w:rsid w:val="00124881"/>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175"/>
    <w:rsid w:val="00186BEC"/>
    <w:rsid w:val="00192A8B"/>
    <w:rsid w:val="00192F92"/>
    <w:rsid w:val="0019452D"/>
    <w:rsid w:val="00195810"/>
    <w:rsid w:val="0019783E"/>
    <w:rsid w:val="001A05D6"/>
    <w:rsid w:val="001A072C"/>
    <w:rsid w:val="001A2DD2"/>
    <w:rsid w:val="001A348E"/>
    <w:rsid w:val="001A3D00"/>
    <w:rsid w:val="001A57A5"/>
    <w:rsid w:val="001A57E0"/>
    <w:rsid w:val="001A5F62"/>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0711"/>
    <w:rsid w:val="001E317E"/>
    <w:rsid w:val="001E4425"/>
    <w:rsid w:val="001E561E"/>
    <w:rsid w:val="001E636A"/>
    <w:rsid w:val="001F0AEC"/>
    <w:rsid w:val="001F0E09"/>
    <w:rsid w:val="001F4B5D"/>
    <w:rsid w:val="00202B5E"/>
    <w:rsid w:val="00203F38"/>
    <w:rsid w:val="0020588C"/>
    <w:rsid w:val="002058F5"/>
    <w:rsid w:val="002151B9"/>
    <w:rsid w:val="00216981"/>
    <w:rsid w:val="00216A2C"/>
    <w:rsid w:val="002213E2"/>
    <w:rsid w:val="00222109"/>
    <w:rsid w:val="002242CF"/>
    <w:rsid w:val="002245A2"/>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6EE"/>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480"/>
    <w:rsid w:val="00291EFF"/>
    <w:rsid w:val="00292F88"/>
    <w:rsid w:val="002945EA"/>
    <w:rsid w:val="002972EC"/>
    <w:rsid w:val="00297665"/>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133F"/>
    <w:rsid w:val="002F52EF"/>
    <w:rsid w:val="002F5EC7"/>
    <w:rsid w:val="002F699D"/>
    <w:rsid w:val="002F69D4"/>
    <w:rsid w:val="0030021E"/>
    <w:rsid w:val="003009E7"/>
    <w:rsid w:val="003022A0"/>
    <w:rsid w:val="003038F1"/>
    <w:rsid w:val="00305D97"/>
    <w:rsid w:val="003112C8"/>
    <w:rsid w:val="00313885"/>
    <w:rsid w:val="00314AE6"/>
    <w:rsid w:val="00315E06"/>
    <w:rsid w:val="00320981"/>
    <w:rsid w:val="0032118E"/>
    <w:rsid w:val="0032195F"/>
    <w:rsid w:val="0032271A"/>
    <w:rsid w:val="0032358D"/>
    <w:rsid w:val="0032369B"/>
    <w:rsid w:val="0033208D"/>
    <w:rsid w:val="00332FB0"/>
    <w:rsid w:val="00333269"/>
    <w:rsid w:val="00333954"/>
    <w:rsid w:val="0033425B"/>
    <w:rsid w:val="0033797F"/>
    <w:rsid w:val="00342FBD"/>
    <w:rsid w:val="00346029"/>
    <w:rsid w:val="003550BC"/>
    <w:rsid w:val="00356EC2"/>
    <w:rsid w:val="003573F0"/>
    <w:rsid w:val="003605C3"/>
    <w:rsid w:val="00361760"/>
    <w:rsid w:val="00362F56"/>
    <w:rsid w:val="00364665"/>
    <w:rsid w:val="003656A8"/>
    <w:rsid w:val="00373B8A"/>
    <w:rsid w:val="00375F20"/>
    <w:rsid w:val="00376E76"/>
    <w:rsid w:val="003772CD"/>
    <w:rsid w:val="00377AC1"/>
    <w:rsid w:val="00384E5F"/>
    <w:rsid w:val="0038668A"/>
    <w:rsid w:val="00386CDD"/>
    <w:rsid w:val="00392B2A"/>
    <w:rsid w:val="00395577"/>
    <w:rsid w:val="0039662C"/>
    <w:rsid w:val="00397CE8"/>
    <w:rsid w:val="003A1118"/>
    <w:rsid w:val="003A49F4"/>
    <w:rsid w:val="003A7043"/>
    <w:rsid w:val="003A7DD3"/>
    <w:rsid w:val="003B44EB"/>
    <w:rsid w:val="003C0B77"/>
    <w:rsid w:val="003C29C7"/>
    <w:rsid w:val="003C5AA3"/>
    <w:rsid w:val="003C700B"/>
    <w:rsid w:val="003D187B"/>
    <w:rsid w:val="003D2445"/>
    <w:rsid w:val="003D3182"/>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3271"/>
    <w:rsid w:val="0041332E"/>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650F2"/>
    <w:rsid w:val="0047409C"/>
    <w:rsid w:val="004740F9"/>
    <w:rsid w:val="00476566"/>
    <w:rsid w:val="00476E48"/>
    <w:rsid w:val="0048129C"/>
    <w:rsid w:val="00481DDC"/>
    <w:rsid w:val="00482FE8"/>
    <w:rsid w:val="004833B9"/>
    <w:rsid w:val="00485A09"/>
    <w:rsid w:val="00485A74"/>
    <w:rsid w:val="0048663D"/>
    <w:rsid w:val="004940D0"/>
    <w:rsid w:val="00494C7D"/>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1789"/>
    <w:rsid w:val="004D4667"/>
    <w:rsid w:val="004D4E0A"/>
    <w:rsid w:val="004D63A6"/>
    <w:rsid w:val="004E2D3F"/>
    <w:rsid w:val="004F2DBD"/>
    <w:rsid w:val="004F2EB5"/>
    <w:rsid w:val="004F3CE3"/>
    <w:rsid w:val="004F3E98"/>
    <w:rsid w:val="004F70F2"/>
    <w:rsid w:val="004F7C60"/>
    <w:rsid w:val="00500E7E"/>
    <w:rsid w:val="00501098"/>
    <w:rsid w:val="005014AC"/>
    <w:rsid w:val="0050169E"/>
    <w:rsid w:val="0050239F"/>
    <w:rsid w:val="00502D87"/>
    <w:rsid w:val="00504C1F"/>
    <w:rsid w:val="00505501"/>
    <w:rsid w:val="00516AE7"/>
    <w:rsid w:val="00517ED2"/>
    <w:rsid w:val="00521A2D"/>
    <w:rsid w:val="0052697F"/>
    <w:rsid w:val="005341CA"/>
    <w:rsid w:val="005409CE"/>
    <w:rsid w:val="00544D61"/>
    <w:rsid w:val="00544E9B"/>
    <w:rsid w:val="00546287"/>
    <w:rsid w:val="00550937"/>
    <w:rsid w:val="00552476"/>
    <w:rsid w:val="00553A64"/>
    <w:rsid w:val="00555135"/>
    <w:rsid w:val="00556181"/>
    <w:rsid w:val="00556BD1"/>
    <w:rsid w:val="00562C28"/>
    <w:rsid w:val="00566F48"/>
    <w:rsid w:val="00566F68"/>
    <w:rsid w:val="005672D4"/>
    <w:rsid w:val="00570213"/>
    <w:rsid w:val="00570574"/>
    <w:rsid w:val="0057079B"/>
    <w:rsid w:val="00575C9A"/>
    <w:rsid w:val="00577A7F"/>
    <w:rsid w:val="00583CD6"/>
    <w:rsid w:val="005856B4"/>
    <w:rsid w:val="005862A4"/>
    <w:rsid w:val="005937AD"/>
    <w:rsid w:val="005A055B"/>
    <w:rsid w:val="005A20D3"/>
    <w:rsid w:val="005B20ED"/>
    <w:rsid w:val="005B23D1"/>
    <w:rsid w:val="005B300D"/>
    <w:rsid w:val="005B3FC2"/>
    <w:rsid w:val="005C35C4"/>
    <w:rsid w:val="005C40BF"/>
    <w:rsid w:val="005D3B13"/>
    <w:rsid w:val="005D3C96"/>
    <w:rsid w:val="005D500D"/>
    <w:rsid w:val="005D5C62"/>
    <w:rsid w:val="005D663B"/>
    <w:rsid w:val="005E22AF"/>
    <w:rsid w:val="005E3D28"/>
    <w:rsid w:val="005E4591"/>
    <w:rsid w:val="005F2464"/>
    <w:rsid w:val="005F2534"/>
    <w:rsid w:val="005F5464"/>
    <w:rsid w:val="005F7F62"/>
    <w:rsid w:val="00600037"/>
    <w:rsid w:val="00600990"/>
    <w:rsid w:val="00602133"/>
    <w:rsid w:val="0060296F"/>
    <w:rsid w:val="00606A22"/>
    <w:rsid w:val="00606ED2"/>
    <w:rsid w:val="006110B2"/>
    <w:rsid w:val="00611638"/>
    <w:rsid w:val="00611C92"/>
    <w:rsid w:val="00617E8D"/>
    <w:rsid w:val="00620030"/>
    <w:rsid w:val="00620892"/>
    <w:rsid w:val="00636410"/>
    <w:rsid w:val="006401CD"/>
    <w:rsid w:val="00640817"/>
    <w:rsid w:val="0064168E"/>
    <w:rsid w:val="006435CF"/>
    <w:rsid w:val="00646495"/>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98B"/>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34F3"/>
    <w:rsid w:val="007040B8"/>
    <w:rsid w:val="007048E8"/>
    <w:rsid w:val="00706E79"/>
    <w:rsid w:val="00710053"/>
    <w:rsid w:val="00711209"/>
    <w:rsid w:val="00712E5E"/>
    <w:rsid w:val="0072182A"/>
    <w:rsid w:val="007228DB"/>
    <w:rsid w:val="00722D66"/>
    <w:rsid w:val="00723DC8"/>
    <w:rsid w:val="00733B52"/>
    <w:rsid w:val="00733E5F"/>
    <w:rsid w:val="00737623"/>
    <w:rsid w:val="007422CC"/>
    <w:rsid w:val="007433DA"/>
    <w:rsid w:val="007440FD"/>
    <w:rsid w:val="00746246"/>
    <w:rsid w:val="00750B64"/>
    <w:rsid w:val="00750BFB"/>
    <w:rsid w:val="00751A8C"/>
    <w:rsid w:val="00751C58"/>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2F50"/>
    <w:rsid w:val="00793F9E"/>
    <w:rsid w:val="00795795"/>
    <w:rsid w:val="007964ED"/>
    <w:rsid w:val="00796812"/>
    <w:rsid w:val="007A0F7B"/>
    <w:rsid w:val="007A1D5F"/>
    <w:rsid w:val="007A45FC"/>
    <w:rsid w:val="007B1B33"/>
    <w:rsid w:val="007B236B"/>
    <w:rsid w:val="007B3EFB"/>
    <w:rsid w:val="007B5258"/>
    <w:rsid w:val="007B64B7"/>
    <w:rsid w:val="007B6661"/>
    <w:rsid w:val="007B7760"/>
    <w:rsid w:val="007C0564"/>
    <w:rsid w:val="007C48CB"/>
    <w:rsid w:val="007C59F5"/>
    <w:rsid w:val="007C78A7"/>
    <w:rsid w:val="007D0BC3"/>
    <w:rsid w:val="007D0D6D"/>
    <w:rsid w:val="007D19BC"/>
    <w:rsid w:val="007D252A"/>
    <w:rsid w:val="007D2B10"/>
    <w:rsid w:val="007D5E3E"/>
    <w:rsid w:val="007E11AC"/>
    <w:rsid w:val="007E1E46"/>
    <w:rsid w:val="007E22B0"/>
    <w:rsid w:val="007E2359"/>
    <w:rsid w:val="007E5956"/>
    <w:rsid w:val="007E5F6F"/>
    <w:rsid w:val="007E7262"/>
    <w:rsid w:val="007F07EF"/>
    <w:rsid w:val="007F0CA0"/>
    <w:rsid w:val="007F1B04"/>
    <w:rsid w:val="007F3E5F"/>
    <w:rsid w:val="007F4D4C"/>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55C2"/>
    <w:rsid w:val="00846DC2"/>
    <w:rsid w:val="008502C7"/>
    <w:rsid w:val="0085090A"/>
    <w:rsid w:val="008512CE"/>
    <w:rsid w:val="008518C6"/>
    <w:rsid w:val="00851DE0"/>
    <w:rsid w:val="00855359"/>
    <w:rsid w:val="00857164"/>
    <w:rsid w:val="00862E8C"/>
    <w:rsid w:val="008649B2"/>
    <w:rsid w:val="00870670"/>
    <w:rsid w:val="00871D19"/>
    <w:rsid w:val="00872127"/>
    <w:rsid w:val="0087215E"/>
    <w:rsid w:val="008726C9"/>
    <w:rsid w:val="00872ADC"/>
    <w:rsid w:val="00872CB8"/>
    <w:rsid w:val="00876398"/>
    <w:rsid w:val="00880459"/>
    <w:rsid w:val="00883306"/>
    <w:rsid w:val="00886615"/>
    <w:rsid w:val="00886653"/>
    <w:rsid w:val="00892FC6"/>
    <w:rsid w:val="00894821"/>
    <w:rsid w:val="008A0406"/>
    <w:rsid w:val="008A0899"/>
    <w:rsid w:val="008A1EC2"/>
    <w:rsid w:val="008A22B4"/>
    <w:rsid w:val="008A5609"/>
    <w:rsid w:val="008A7258"/>
    <w:rsid w:val="008A78BA"/>
    <w:rsid w:val="008B0F10"/>
    <w:rsid w:val="008B2A5E"/>
    <w:rsid w:val="008B6EE0"/>
    <w:rsid w:val="008B7006"/>
    <w:rsid w:val="008B7FE5"/>
    <w:rsid w:val="008C00A2"/>
    <w:rsid w:val="008C0BA7"/>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6A2"/>
    <w:rsid w:val="00920825"/>
    <w:rsid w:val="00920874"/>
    <w:rsid w:val="00923EF4"/>
    <w:rsid w:val="0093035B"/>
    <w:rsid w:val="00930EE0"/>
    <w:rsid w:val="00930FCA"/>
    <w:rsid w:val="00931925"/>
    <w:rsid w:val="0093218D"/>
    <w:rsid w:val="0093252D"/>
    <w:rsid w:val="00935FDF"/>
    <w:rsid w:val="00937F71"/>
    <w:rsid w:val="009448E5"/>
    <w:rsid w:val="00945E1D"/>
    <w:rsid w:val="009537A3"/>
    <w:rsid w:val="009550D6"/>
    <w:rsid w:val="00960775"/>
    <w:rsid w:val="0096431A"/>
    <w:rsid w:val="009670D3"/>
    <w:rsid w:val="00970914"/>
    <w:rsid w:val="009724A9"/>
    <w:rsid w:val="0097431C"/>
    <w:rsid w:val="009829F1"/>
    <w:rsid w:val="00982C29"/>
    <w:rsid w:val="00983047"/>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8FE"/>
    <w:rsid w:val="009C4AF0"/>
    <w:rsid w:val="009C5680"/>
    <w:rsid w:val="009C6166"/>
    <w:rsid w:val="009D0233"/>
    <w:rsid w:val="009D04EF"/>
    <w:rsid w:val="009D1121"/>
    <w:rsid w:val="009D36E6"/>
    <w:rsid w:val="009D762A"/>
    <w:rsid w:val="009E161B"/>
    <w:rsid w:val="009E31E0"/>
    <w:rsid w:val="009E4034"/>
    <w:rsid w:val="009E55A6"/>
    <w:rsid w:val="009F08DD"/>
    <w:rsid w:val="009F55B1"/>
    <w:rsid w:val="009F789C"/>
    <w:rsid w:val="009F7910"/>
    <w:rsid w:val="00A00844"/>
    <w:rsid w:val="00A012BB"/>
    <w:rsid w:val="00A0272F"/>
    <w:rsid w:val="00A03B74"/>
    <w:rsid w:val="00A05111"/>
    <w:rsid w:val="00A053AA"/>
    <w:rsid w:val="00A05A33"/>
    <w:rsid w:val="00A06DA0"/>
    <w:rsid w:val="00A06DF9"/>
    <w:rsid w:val="00A107AE"/>
    <w:rsid w:val="00A10ADC"/>
    <w:rsid w:val="00A145AB"/>
    <w:rsid w:val="00A157E3"/>
    <w:rsid w:val="00A16795"/>
    <w:rsid w:val="00A16881"/>
    <w:rsid w:val="00A1759E"/>
    <w:rsid w:val="00A2141D"/>
    <w:rsid w:val="00A22926"/>
    <w:rsid w:val="00A22B4F"/>
    <w:rsid w:val="00A22E40"/>
    <w:rsid w:val="00A241A4"/>
    <w:rsid w:val="00A24CEF"/>
    <w:rsid w:val="00A25560"/>
    <w:rsid w:val="00A2592C"/>
    <w:rsid w:val="00A261DE"/>
    <w:rsid w:val="00A26FA8"/>
    <w:rsid w:val="00A27DE7"/>
    <w:rsid w:val="00A31C9B"/>
    <w:rsid w:val="00A340F4"/>
    <w:rsid w:val="00A36420"/>
    <w:rsid w:val="00A43023"/>
    <w:rsid w:val="00A44D2A"/>
    <w:rsid w:val="00A46A39"/>
    <w:rsid w:val="00A5023D"/>
    <w:rsid w:val="00A511AB"/>
    <w:rsid w:val="00A5164C"/>
    <w:rsid w:val="00A51FD5"/>
    <w:rsid w:val="00A53A3B"/>
    <w:rsid w:val="00A544F2"/>
    <w:rsid w:val="00A642AC"/>
    <w:rsid w:val="00A644CC"/>
    <w:rsid w:val="00A6708A"/>
    <w:rsid w:val="00A7151D"/>
    <w:rsid w:val="00A7161C"/>
    <w:rsid w:val="00A724E1"/>
    <w:rsid w:val="00A725EC"/>
    <w:rsid w:val="00A739DF"/>
    <w:rsid w:val="00A778B4"/>
    <w:rsid w:val="00A82F6A"/>
    <w:rsid w:val="00A84890"/>
    <w:rsid w:val="00A86C97"/>
    <w:rsid w:val="00A86FDA"/>
    <w:rsid w:val="00A921B5"/>
    <w:rsid w:val="00A9353D"/>
    <w:rsid w:val="00AA2CCB"/>
    <w:rsid w:val="00AA3225"/>
    <w:rsid w:val="00AA59AC"/>
    <w:rsid w:val="00AA5FB8"/>
    <w:rsid w:val="00AA7230"/>
    <w:rsid w:val="00AA72CC"/>
    <w:rsid w:val="00AA7385"/>
    <w:rsid w:val="00AA7DD1"/>
    <w:rsid w:val="00AB10F4"/>
    <w:rsid w:val="00AB1ABE"/>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5AD1"/>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25ED"/>
    <w:rsid w:val="00BB3359"/>
    <w:rsid w:val="00BB3373"/>
    <w:rsid w:val="00BB69D9"/>
    <w:rsid w:val="00BB6C29"/>
    <w:rsid w:val="00BC0048"/>
    <w:rsid w:val="00BC40F7"/>
    <w:rsid w:val="00BC4331"/>
    <w:rsid w:val="00BC5060"/>
    <w:rsid w:val="00BC6DE3"/>
    <w:rsid w:val="00BC7C87"/>
    <w:rsid w:val="00BC7D86"/>
    <w:rsid w:val="00BD26D6"/>
    <w:rsid w:val="00BD5585"/>
    <w:rsid w:val="00BD5C3C"/>
    <w:rsid w:val="00BD5DBB"/>
    <w:rsid w:val="00BE38DD"/>
    <w:rsid w:val="00BE7540"/>
    <w:rsid w:val="00BE7580"/>
    <w:rsid w:val="00BF1E23"/>
    <w:rsid w:val="00BF32F9"/>
    <w:rsid w:val="00BF4A28"/>
    <w:rsid w:val="00BF6C5B"/>
    <w:rsid w:val="00BF7811"/>
    <w:rsid w:val="00C02CDA"/>
    <w:rsid w:val="00C02DC5"/>
    <w:rsid w:val="00C030BE"/>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4909"/>
    <w:rsid w:val="00C456A1"/>
    <w:rsid w:val="00C47A19"/>
    <w:rsid w:val="00C50012"/>
    <w:rsid w:val="00C5159F"/>
    <w:rsid w:val="00C52124"/>
    <w:rsid w:val="00C528AF"/>
    <w:rsid w:val="00C54A29"/>
    <w:rsid w:val="00C54EAA"/>
    <w:rsid w:val="00C5683F"/>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755F"/>
    <w:rsid w:val="00CB0A19"/>
    <w:rsid w:val="00CB0D65"/>
    <w:rsid w:val="00CB47A6"/>
    <w:rsid w:val="00CB491B"/>
    <w:rsid w:val="00CB5F5D"/>
    <w:rsid w:val="00CC2E60"/>
    <w:rsid w:val="00CC7BC5"/>
    <w:rsid w:val="00CD00DE"/>
    <w:rsid w:val="00CD2FF9"/>
    <w:rsid w:val="00CD37A1"/>
    <w:rsid w:val="00CD3EBE"/>
    <w:rsid w:val="00CE2806"/>
    <w:rsid w:val="00CE28C2"/>
    <w:rsid w:val="00CE448C"/>
    <w:rsid w:val="00CE65B2"/>
    <w:rsid w:val="00CF1C51"/>
    <w:rsid w:val="00CF2379"/>
    <w:rsid w:val="00CF2453"/>
    <w:rsid w:val="00CF568D"/>
    <w:rsid w:val="00D00EF5"/>
    <w:rsid w:val="00D02825"/>
    <w:rsid w:val="00D054FE"/>
    <w:rsid w:val="00D071E5"/>
    <w:rsid w:val="00D101AD"/>
    <w:rsid w:val="00D11F66"/>
    <w:rsid w:val="00D1212D"/>
    <w:rsid w:val="00D12D77"/>
    <w:rsid w:val="00D1427B"/>
    <w:rsid w:val="00D159F8"/>
    <w:rsid w:val="00D1669C"/>
    <w:rsid w:val="00D21FA0"/>
    <w:rsid w:val="00D2564E"/>
    <w:rsid w:val="00D265F1"/>
    <w:rsid w:val="00D32E9C"/>
    <w:rsid w:val="00D37F25"/>
    <w:rsid w:val="00D46E41"/>
    <w:rsid w:val="00D46F3B"/>
    <w:rsid w:val="00D531AD"/>
    <w:rsid w:val="00D53EFA"/>
    <w:rsid w:val="00D57E64"/>
    <w:rsid w:val="00D61625"/>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0646"/>
    <w:rsid w:val="00DF10DD"/>
    <w:rsid w:val="00DF3AB3"/>
    <w:rsid w:val="00DF4B61"/>
    <w:rsid w:val="00DF5243"/>
    <w:rsid w:val="00DF66CE"/>
    <w:rsid w:val="00E023C9"/>
    <w:rsid w:val="00E12A94"/>
    <w:rsid w:val="00E13566"/>
    <w:rsid w:val="00E146F4"/>
    <w:rsid w:val="00E17AE0"/>
    <w:rsid w:val="00E20C9E"/>
    <w:rsid w:val="00E2145B"/>
    <w:rsid w:val="00E21923"/>
    <w:rsid w:val="00E223FA"/>
    <w:rsid w:val="00E2362C"/>
    <w:rsid w:val="00E249C4"/>
    <w:rsid w:val="00E25658"/>
    <w:rsid w:val="00E349C4"/>
    <w:rsid w:val="00E3592E"/>
    <w:rsid w:val="00E423F5"/>
    <w:rsid w:val="00E42641"/>
    <w:rsid w:val="00E434D9"/>
    <w:rsid w:val="00E4435F"/>
    <w:rsid w:val="00E45CCC"/>
    <w:rsid w:val="00E4687E"/>
    <w:rsid w:val="00E468FC"/>
    <w:rsid w:val="00E50540"/>
    <w:rsid w:val="00E5119A"/>
    <w:rsid w:val="00E54184"/>
    <w:rsid w:val="00E55003"/>
    <w:rsid w:val="00E60A75"/>
    <w:rsid w:val="00E631FD"/>
    <w:rsid w:val="00E64591"/>
    <w:rsid w:val="00E7013B"/>
    <w:rsid w:val="00E70B2F"/>
    <w:rsid w:val="00E72C09"/>
    <w:rsid w:val="00E759A8"/>
    <w:rsid w:val="00E7633E"/>
    <w:rsid w:val="00E77615"/>
    <w:rsid w:val="00E8137B"/>
    <w:rsid w:val="00E81425"/>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2C6E"/>
    <w:rsid w:val="00EC4C81"/>
    <w:rsid w:val="00ED0529"/>
    <w:rsid w:val="00ED4838"/>
    <w:rsid w:val="00ED7B4E"/>
    <w:rsid w:val="00EE14B3"/>
    <w:rsid w:val="00EE2A9F"/>
    <w:rsid w:val="00EE7386"/>
    <w:rsid w:val="00EE7B41"/>
    <w:rsid w:val="00F0170C"/>
    <w:rsid w:val="00F02DA5"/>
    <w:rsid w:val="00F04604"/>
    <w:rsid w:val="00F074B0"/>
    <w:rsid w:val="00F10361"/>
    <w:rsid w:val="00F128F9"/>
    <w:rsid w:val="00F13B57"/>
    <w:rsid w:val="00F14A7F"/>
    <w:rsid w:val="00F158BE"/>
    <w:rsid w:val="00F17080"/>
    <w:rsid w:val="00F21A1D"/>
    <w:rsid w:val="00F2210E"/>
    <w:rsid w:val="00F224C2"/>
    <w:rsid w:val="00F232E2"/>
    <w:rsid w:val="00F247F5"/>
    <w:rsid w:val="00F26624"/>
    <w:rsid w:val="00F324C8"/>
    <w:rsid w:val="00F33689"/>
    <w:rsid w:val="00F3639E"/>
    <w:rsid w:val="00F458E0"/>
    <w:rsid w:val="00F45D59"/>
    <w:rsid w:val="00F46BAE"/>
    <w:rsid w:val="00F5058F"/>
    <w:rsid w:val="00F53945"/>
    <w:rsid w:val="00F568F9"/>
    <w:rsid w:val="00F56FF5"/>
    <w:rsid w:val="00F608FA"/>
    <w:rsid w:val="00F62E97"/>
    <w:rsid w:val="00F6751A"/>
    <w:rsid w:val="00F67BB9"/>
    <w:rsid w:val="00F70DCC"/>
    <w:rsid w:val="00F74CA7"/>
    <w:rsid w:val="00F86EC4"/>
    <w:rsid w:val="00F91973"/>
    <w:rsid w:val="00F9344C"/>
    <w:rsid w:val="00F93774"/>
    <w:rsid w:val="00F96EE3"/>
    <w:rsid w:val="00FA02AF"/>
    <w:rsid w:val="00FA18E5"/>
    <w:rsid w:val="00FA57F1"/>
    <w:rsid w:val="00FA5FAA"/>
    <w:rsid w:val="00FA6F6C"/>
    <w:rsid w:val="00FB3145"/>
    <w:rsid w:val="00FB3450"/>
    <w:rsid w:val="00FB3DD7"/>
    <w:rsid w:val="00FC5245"/>
    <w:rsid w:val="00FC648F"/>
    <w:rsid w:val="00FC69EC"/>
    <w:rsid w:val="00FD0EA4"/>
    <w:rsid w:val="00FD311F"/>
    <w:rsid w:val="00FD329D"/>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 w:type="character" w:styleId="FollowedHyperlink">
    <w:name w:val="FollowedHyperlink"/>
    <w:basedOn w:val="DefaultParagraphFont"/>
    <w:semiHidden/>
    <w:unhideWhenUsed/>
    <w:locked/>
    <w:rsid w:val="00CF1C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132">
      <w:bodyDiv w:val="1"/>
      <w:marLeft w:val="0"/>
      <w:marRight w:val="0"/>
      <w:marTop w:val="0"/>
      <w:marBottom w:val="0"/>
      <w:divBdr>
        <w:top w:val="none" w:sz="0" w:space="0" w:color="auto"/>
        <w:left w:val="none" w:sz="0" w:space="0" w:color="auto"/>
        <w:bottom w:val="none" w:sz="0" w:space="0" w:color="auto"/>
        <w:right w:val="none" w:sz="0" w:space="0" w:color="auto"/>
      </w:divBdr>
    </w:div>
    <w:div w:id="60640926">
      <w:bodyDiv w:val="1"/>
      <w:marLeft w:val="0"/>
      <w:marRight w:val="0"/>
      <w:marTop w:val="0"/>
      <w:marBottom w:val="0"/>
      <w:divBdr>
        <w:top w:val="none" w:sz="0" w:space="0" w:color="auto"/>
        <w:left w:val="none" w:sz="0" w:space="0" w:color="auto"/>
        <w:bottom w:val="none" w:sz="0" w:space="0" w:color="auto"/>
        <w:right w:val="none" w:sz="0" w:space="0" w:color="auto"/>
      </w:divBdr>
    </w:div>
    <w:div w:id="505288834">
      <w:bodyDiv w:val="1"/>
      <w:marLeft w:val="0"/>
      <w:marRight w:val="0"/>
      <w:marTop w:val="0"/>
      <w:marBottom w:val="0"/>
      <w:divBdr>
        <w:top w:val="none" w:sz="0" w:space="0" w:color="auto"/>
        <w:left w:val="none" w:sz="0" w:space="0" w:color="auto"/>
        <w:bottom w:val="none" w:sz="0" w:space="0" w:color="auto"/>
        <w:right w:val="none" w:sz="0" w:space="0" w:color="auto"/>
      </w:divBdr>
    </w:div>
    <w:div w:id="608973342">
      <w:bodyDiv w:val="1"/>
      <w:marLeft w:val="0"/>
      <w:marRight w:val="0"/>
      <w:marTop w:val="0"/>
      <w:marBottom w:val="0"/>
      <w:divBdr>
        <w:top w:val="none" w:sz="0" w:space="0" w:color="auto"/>
        <w:left w:val="none" w:sz="0" w:space="0" w:color="auto"/>
        <w:bottom w:val="none" w:sz="0" w:space="0" w:color="auto"/>
        <w:right w:val="none" w:sz="0" w:space="0" w:color="auto"/>
      </w:divBdr>
    </w:div>
    <w:div w:id="707098368">
      <w:bodyDiv w:val="1"/>
      <w:marLeft w:val="0"/>
      <w:marRight w:val="0"/>
      <w:marTop w:val="0"/>
      <w:marBottom w:val="0"/>
      <w:divBdr>
        <w:top w:val="none" w:sz="0" w:space="0" w:color="auto"/>
        <w:left w:val="none" w:sz="0" w:space="0" w:color="auto"/>
        <w:bottom w:val="none" w:sz="0" w:space="0" w:color="auto"/>
        <w:right w:val="none" w:sz="0" w:space="0" w:color="auto"/>
      </w:divBdr>
    </w:div>
    <w:div w:id="914245534">
      <w:bodyDiv w:val="1"/>
      <w:marLeft w:val="0"/>
      <w:marRight w:val="0"/>
      <w:marTop w:val="0"/>
      <w:marBottom w:val="0"/>
      <w:divBdr>
        <w:top w:val="none" w:sz="0" w:space="0" w:color="auto"/>
        <w:left w:val="none" w:sz="0" w:space="0" w:color="auto"/>
        <w:bottom w:val="none" w:sz="0" w:space="0" w:color="auto"/>
        <w:right w:val="none" w:sz="0" w:space="0" w:color="auto"/>
      </w:divBdr>
    </w:div>
    <w:div w:id="995106946">
      <w:bodyDiv w:val="1"/>
      <w:marLeft w:val="0"/>
      <w:marRight w:val="0"/>
      <w:marTop w:val="0"/>
      <w:marBottom w:val="0"/>
      <w:divBdr>
        <w:top w:val="none" w:sz="0" w:space="0" w:color="auto"/>
        <w:left w:val="none" w:sz="0" w:space="0" w:color="auto"/>
        <w:bottom w:val="none" w:sz="0" w:space="0" w:color="auto"/>
        <w:right w:val="none" w:sz="0" w:space="0" w:color="auto"/>
      </w:divBdr>
    </w:div>
    <w:div w:id="1172718284">
      <w:bodyDiv w:val="1"/>
      <w:marLeft w:val="0"/>
      <w:marRight w:val="0"/>
      <w:marTop w:val="0"/>
      <w:marBottom w:val="0"/>
      <w:divBdr>
        <w:top w:val="none" w:sz="0" w:space="0" w:color="auto"/>
        <w:left w:val="none" w:sz="0" w:space="0" w:color="auto"/>
        <w:bottom w:val="none" w:sz="0" w:space="0" w:color="auto"/>
        <w:right w:val="none" w:sz="0" w:space="0" w:color="auto"/>
      </w:divBdr>
    </w:div>
    <w:div w:id="1293754830">
      <w:bodyDiv w:val="1"/>
      <w:marLeft w:val="0"/>
      <w:marRight w:val="0"/>
      <w:marTop w:val="0"/>
      <w:marBottom w:val="0"/>
      <w:divBdr>
        <w:top w:val="none" w:sz="0" w:space="0" w:color="auto"/>
        <w:left w:val="none" w:sz="0" w:space="0" w:color="auto"/>
        <w:bottom w:val="none" w:sz="0" w:space="0" w:color="auto"/>
        <w:right w:val="none" w:sz="0" w:space="0" w:color="auto"/>
      </w:divBdr>
    </w:div>
    <w:div w:id="1394158969">
      <w:bodyDiv w:val="1"/>
      <w:marLeft w:val="0"/>
      <w:marRight w:val="0"/>
      <w:marTop w:val="0"/>
      <w:marBottom w:val="0"/>
      <w:divBdr>
        <w:top w:val="none" w:sz="0" w:space="0" w:color="auto"/>
        <w:left w:val="none" w:sz="0" w:space="0" w:color="auto"/>
        <w:bottom w:val="none" w:sz="0" w:space="0" w:color="auto"/>
        <w:right w:val="none" w:sz="0" w:space="0" w:color="auto"/>
      </w:divBdr>
    </w:div>
    <w:div w:id="147556099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89342977">
      <w:bodyDiv w:val="1"/>
      <w:marLeft w:val="0"/>
      <w:marRight w:val="0"/>
      <w:marTop w:val="0"/>
      <w:marBottom w:val="0"/>
      <w:divBdr>
        <w:top w:val="none" w:sz="0" w:space="0" w:color="auto"/>
        <w:left w:val="none" w:sz="0" w:space="0" w:color="auto"/>
        <w:bottom w:val="none" w:sz="0" w:space="0" w:color="auto"/>
        <w:right w:val="none" w:sz="0" w:space="0" w:color="auto"/>
      </w:divBdr>
      <w:divsChild>
        <w:div w:id="86929642">
          <w:marLeft w:val="0"/>
          <w:marRight w:val="0"/>
          <w:marTop w:val="0"/>
          <w:marBottom w:val="0"/>
          <w:divBdr>
            <w:top w:val="none" w:sz="0" w:space="0" w:color="auto"/>
            <w:left w:val="none" w:sz="0" w:space="0" w:color="auto"/>
            <w:bottom w:val="none" w:sz="0" w:space="0" w:color="auto"/>
            <w:right w:val="none" w:sz="0" w:space="0" w:color="auto"/>
          </w:divBdr>
          <w:divsChild>
            <w:div w:id="1351954052">
              <w:marLeft w:val="0"/>
              <w:marRight w:val="0"/>
              <w:marTop w:val="0"/>
              <w:marBottom w:val="0"/>
              <w:divBdr>
                <w:top w:val="none" w:sz="0" w:space="0" w:color="auto"/>
                <w:left w:val="none" w:sz="0" w:space="0" w:color="auto"/>
                <w:bottom w:val="none" w:sz="0" w:space="0" w:color="auto"/>
                <w:right w:val="none" w:sz="0" w:space="0" w:color="auto"/>
              </w:divBdr>
            </w:div>
            <w:div w:id="196740866">
              <w:marLeft w:val="0"/>
              <w:marRight w:val="0"/>
              <w:marTop w:val="0"/>
              <w:marBottom w:val="0"/>
              <w:divBdr>
                <w:top w:val="none" w:sz="0" w:space="0" w:color="auto"/>
                <w:left w:val="none" w:sz="0" w:space="0" w:color="auto"/>
                <w:bottom w:val="none" w:sz="0" w:space="0" w:color="auto"/>
                <w:right w:val="none" w:sz="0" w:space="0" w:color="auto"/>
              </w:divBdr>
            </w:div>
            <w:div w:id="1953702699">
              <w:marLeft w:val="0"/>
              <w:marRight w:val="0"/>
              <w:marTop w:val="0"/>
              <w:marBottom w:val="0"/>
              <w:divBdr>
                <w:top w:val="none" w:sz="0" w:space="0" w:color="auto"/>
                <w:left w:val="none" w:sz="0" w:space="0" w:color="auto"/>
                <w:bottom w:val="none" w:sz="0" w:space="0" w:color="auto"/>
                <w:right w:val="none" w:sz="0" w:space="0" w:color="auto"/>
              </w:divBdr>
            </w:div>
            <w:div w:id="1262031265">
              <w:marLeft w:val="0"/>
              <w:marRight w:val="0"/>
              <w:marTop w:val="0"/>
              <w:marBottom w:val="0"/>
              <w:divBdr>
                <w:top w:val="none" w:sz="0" w:space="0" w:color="auto"/>
                <w:left w:val="none" w:sz="0" w:space="0" w:color="auto"/>
                <w:bottom w:val="none" w:sz="0" w:space="0" w:color="auto"/>
                <w:right w:val="none" w:sz="0" w:space="0" w:color="auto"/>
              </w:divBdr>
            </w:div>
            <w:div w:id="17506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tensorflow.org/code/stable/tensorflow/python/keras/callbacks.py"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199</TotalTime>
  <Pages>6</Pages>
  <Words>1029</Words>
  <Characters>5868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127</cp:revision>
  <cp:lastPrinted>2009-03-19T14:05:00Z</cp:lastPrinted>
  <dcterms:created xsi:type="dcterms:W3CDTF">2017-08-08T08:48:00Z</dcterms:created>
  <dcterms:modified xsi:type="dcterms:W3CDTF">2021-11-10T06:39:00Z</dcterms:modified>
</cp:coreProperties>
</file>