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B1301" w14:textId="5C93AF4A" w:rsidR="001840B2" w:rsidRDefault="00117E17" w:rsidP="00117E17">
      <w:pPr>
        <w:pStyle w:val="ChapterTitle"/>
        <w:rPr>
          <w:lang w:val="en-GB"/>
        </w:rPr>
      </w:pPr>
      <w:r>
        <w:rPr>
          <w:lang w:val="en-GB"/>
        </w:rPr>
        <w:t>Genera</w:t>
      </w:r>
      <w:r w:rsidR="00DB0ACD">
        <w:rPr>
          <w:lang w:val="en-GB"/>
        </w:rPr>
        <w:t>tive</w:t>
      </w:r>
      <w:r>
        <w:rPr>
          <w:lang w:val="en-GB"/>
        </w:rPr>
        <w:t xml:space="preserve"> Adversarial Networks (GANs)</w:t>
      </w:r>
    </w:p>
    <w:p w14:paraId="274C7AF3" w14:textId="0AE95984" w:rsidR="00117E17" w:rsidRDefault="00CF1DAA" w:rsidP="00CF1DAA">
      <w:pPr>
        <w:pStyle w:val="BodyTextFirst"/>
        <w:rPr>
          <w:lang w:val="en-GB"/>
        </w:rPr>
      </w:pPr>
      <w:r>
        <w:rPr>
          <w:lang w:val="en-GB"/>
        </w:rPr>
        <w:t>Genera</w:t>
      </w:r>
      <w:r w:rsidR="00942D71">
        <w:rPr>
          <w:lang w:val="en-GB"/>
        </w:rPr>
        <w:t>tive</w:t>
      </w:r>
      <w:r>
        <w:rPr>
          <w:lang w:val="en-GB"/>
        </w:rPr>
        <w:t xml:space="preserve"> Adversarial Networks, known as GANs, are in their most basic form, two neural networks that teach each other how to solve a specific task. It was invented by Goodfellow and colleagues in 2014</w:t>
      </w:r>
      <w:r>
        <w:rPr>
          <w:rStyle w:val="FootnoteReference"/>
          <w:lang w:val="en-GB"/>
        </w:rPr>
        <w:footnoteReference w:id="1"/>
      </w:r>
      <w:r>
        <w:rPr>
          <w:lang w:val="en-GB"/>
        </w:rPr>
        <w:t xml:space="preserve">. </w:t>
      </w:r>
      <w:r w:rsidR="002F50D6">
        <w:rPr>
          <w:lang w:val="en-GB"/>
        </w:rPr>
        <w:t xml:space="preserve">Intuitively, the two networks help each other with the final goal of being able to generate new data with the same statistics as the data used for training. For example, you may want to </w:t>
      </w:r>
      <w:r w:rsidR="002D3388">
        <w:rPr>
          <w:lang w:val="en-GB"/>
        </w:rPr>
        <w:t xml:space="preserve">train a network to generate human faces that are as realistic as possible. In this case one network will generate human faces as good as it can, and the second network will criticize the results and tell the first network how to correct the faces. </w:t>
      </w:r>
      <w:r w:rsidR="008B6E40">
        <w:rPr>
          <w:lang w:val="en-GB"/>
        </w:rPr>
        <w:t xml:space="preserve">The two networks will learn from each other, so to speak. In this chapter </w:t>
      </w:r>
      <w:r w:rsidR="0038582A">
        <w:rPr>
          <w:lang w:val="en-GB"/>
        </w:rPr>
        <w:t xml:space="preserve">we </w:t>
      </w:r>
      <w:r w:rsidR="008B6E40">
        <w:rPr>
          <w:lang w:val="en-GB"/>
        </w:rPr>
        <w:t>will look in detail how this work</w:t>
      </w:r>
      <w:r w:rsidR="0038582A">
        <w:rPr>
          <w:lang w:val="en-GB"/>
        </w:rPr>
        <w:t>s</w:t>
      </w:r>
      <w:r w:rsidR="008B6E40">
        <w:rPr>
          <w:lang w:val="en-GB"/>
        </w:rPr>
        <w:t>, and how to implement an easy example in Keras.</w:t>
      </w:r>
    </w:p>
    <w:p w14:paraId="4D9BD794" w14:textId="0D1066DE" w:rsidR="0038582A" w:rsidRDefault="0038582A" w:rsidP="0038582A">
      <w:pPr>
        <w:pStyle w:val="Heading1"/>
      </w:pPr>
      <w:r>
        <w:t>Introduction to GANs</w:t>
      </w:r>
    </w:p>
    <w:p w14:paraId="49471ABB" w14:textId="114713D1" w:rsidR="0038582A" w:rsidRDefault="0013481C" w:rsidP="00CF1DAA">
      <w:pPr>
        <w:pStyle w:val="BodyTextFirst"/>
      </w:pPr>
      <w:r>
        <w:t xml:space="preserve">The best way for us to understand how GANs work, is to base our discussion on the diagram in Figure 11.1. </w:t>
      </w:r>
      <w:r w:rsidR="003B587C">
        <w:t>After having understood what is going on under the hood, we will look at a more formal and theoretical discussion about GANs</w:t>
      </w:r>
      <w:r>
        <w:t>.</w:t>
      </w:r>
    </w:p>
    <w:p w14:paraId="24262791" w14:textId="155F3740" w:rsidR="003B587C" w:rsidRDefault="00D13C20" w:rsidP="003B587C">
      <w:pPr>
        <w:pStyle w:val="Heading2"/>
      </w:pPr>
      <w:r>
        <w:lastRenderedPageBreak/>
        <w:t>Training Algorithm for GANs</w:t>
      </w:r>
    </w:p>
    <w:p w14:paraId="3D8386E7" w14:textId="034B35ED" w:rsidR="003B587C" w:rsidRPr="003D4502" w:rsidRDefault="00FB0FDF" w:rsidP="003B587C">
      <w:pPr>
        <w:pStyle w:val="BodyTextFirst"/>
      </w:pPr>
      <w:r>
        <w:t xml:space="preserve">To build a GANs system, we need two neural networks: a </w:t>
      </w:r>
      <w:r>
        <w:rPr>
          <w:i/>
          <w:iCs/>
        </w:rPr>
        <w:t xml:space="preserve">Generator </w:t>
      </w:r>
      <w:r>
        <w:t xml:space="preserve">and a </w:t>
      </w:r>
      <w:r>
        <w:rPr>
          <w:i/>
          <w:iCs/>
        </w:rPr>
        <w:t>Discriminator.</w:t>
      </w:r>
      <w:r w:rsidR="003D4502">
        <w:t xml:space="preserve"> The Generator has the goal of producing fake observation</w:t>
      </w:r>
      <w:r w:rsidR="003D4502">
        <w:rPr>
          <w:rStyle w:val="FootnoteReference"/>
        </w:rPr>
        <w:footnoteReference w:id="2"/>
      </w:r>
      <w:r w:rsidR="003D4502">
        <w:t xml:space="preserv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3D4502">
        <w:t xml:space="preserve">, while the Discriminator has the goal of classifying an input </w:t>
      </w:r>
      <m:oMath>
        <m:r>
          <w:rPr>
            <w:rFonts w:ascii="Cambria Math" w:hAnsi="Cambria Math"/>
          </w:rPr>
          <m:t>X</m:t>
        </m:r>
      </m:oMath>
      <w:r w:rsidR="003D4502">
        <w:t xml:space="preserve"> as fake or real. Imaging the following classical example: the Generator (let’s call him George) can be an art forger that is trying to produce paintings of some known painter, let’s say Van Gogh. And the </w:t>
      </w:r>
      <w:r w:rsidR="00883EB6">
        <w:t>Discriminator (</w:t>
      </w:r>
      <w:r w:rsidR="003D4502">
        <w:t>let’s call her Anna) is an art critic that gives a judgement if the painting that George has produced looks real or not.</w:t>
      </w:r>
      <w:r w:rsidR="00883EB6">
        <w:t xml:space="preserve"> They are new to this, so they decide to learn this together</w:t>
      </w:r>
      <w:r w:rsidR="00883EB6">
        <w:rPr>
          <w:rStyle w:val="FootnoteReference"/>
        </w:rPr>
        <w:footnoteReference w:id="3"/>
      </w:r>
      <w:r w:rsidR="00883EB6">
        <w:t xml:space="preserve">. George produces a painting. Anna examines it and gives some suggestions to George. Every now and then, Anna also trains with some real Van Gogh paintings to get better in spotting errors from George. This process is repeated many times, until George is so good to fool Anna. At this point George can pain like Van Gogh, can produce many </w:t>
      </w:r>
      <w:r w:rsidR="00B0227F">
        <w:t>fakes,</w:t>
      </w:r>
      <w:r w:rsidR="00883EB6">
        <w:t xml:space="preserve"> and get rich by selling his fake paintings</w:t>
      </w:r>
      <w:r w:rsidR="00883EB6">
        <w:rPr>
          <w:rStyle w:val="FootnoteReference"/>
        </w:rPr>
        <w:footnoteReference w:id="4"/>
      </w:r>
      <w:r w:rsidR="00883EB6">
        <w:t>.</w:t>
      </w:r>
      <w:r w:rsidR="00B0227F">
        <w:t xml:space="preserve"> This process that we just described, is depicted in Figure 1.11.</w:t>
      </w:r>
      <w:r w:rsidR="00855EF1">
        <w:t xml:space="preserve"> Let’s see how our story translates in the language of neural networks.</w:t>
      </w:r>
    </w:p>
    <w:p w14:paraId="5C9F9B93" w14:textId="7DC749CF" w:rsidR="0013481C" w:rsidRDefault="00AC28D7" w:rsidP="00AC28D7">
      <w:pPr>
        <w:pStyle w:val="Figure"/>
      </w:pPr>
      <w:r>
        <w:rPr>
          <w:noProof/>
        </w:rPr>
        <w:drawing>
          <wp:inline distT="0" distB="0" distL="0" distR="0" wp14:anchorId="24DD4AE9" wp14:editId="21F2E1A5">
            <wp:extent cx="5257800" cy="20313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57800" cy="2031365"/>
                    </a:xfrm>
                    <a:prstGeom prst="rect">
                      <a:avLst/>
                    </a:prstGeom>
                  </pic:spPr>
                </pic:pic>
              </a:graphicData>
            </a:graphic>
          </wp:inline>
        </w:drawing>
      </w:r>
    </w:p>
    <w:p w14:paraId="6167865B" w14:textId="0CBC0F27" w:rsidR="00AC28D7" w:rsidRDefault="00AC28D7" w:rsidP="00AC28D7">
      <w:pPr>
        <w:pStyle w:val="FigureCaption"/>
      </w:pPr>
      <w:r>
        <w:t>Figure 1</w:t>
      </w:r>
      <w:r w:rsidR="00696CF3">
        <w:t>-</w:t>
      </w:r>
      <w:r>
        <w:t>11: A diagram depicting all components and steps of a GAN setup.</w:t>
      </w:r>
    </w:p>
    <w:p w14:paraId="2D8BE9AD" w14:textId="77777777" w:rsidR="0065094A" w:rsidRDefault="00555060" w:rsidP="00555060">
      <w:pPr>
        <w:pStyle w:val="BodyTextFirst"/>
      </w:pPr>
      <w:r>
        <w:lastRenderedPageBreak/>
        <w:t xml:space="preserve">The generator gets as input a noise vector </w:t>
      </w:r>
      <m:oMath>
        <m:r>
          <w:rPr>
            <w:rFonts w:ascii="Cambria Math" w:hAnsi="Cambria Math"/>
          </w:rPr>
          <m:t>ξ∈</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696CF3">
        <w:t xml:space="preserve"> </w:t>
      </w:r>
      <w:r>
        <w:t xml:space="preserve">taken from a normal distribution. The size of this vector is not fixed and can be chosen depending on the problem at hand. In the example we will discuss in this chapter we </w:t>
      </w:r>
      <w:r w:rsidR="00696CF3">
        <w:t xml:space="preserve">have chosen </w:t>
      </w:r>
      <m:oMath>
        <m:r>
          <w:rPr>
            <w:rFonts w:ascii="Cambria Math" w:hAnsi="Cambria Math"/>
          </w:rPr>
          <m:t>k=100</m:t>
        </m:r>
      </m:oMath>
      <w:r w:rsidR="00696CF3">
        <w:t xml:space="preserve">. The Generator (George) take the random vector and generate a fake observation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96CF3">
        <w:t xml:space="preserve"> </w:t>
      </w:r>
      <w:r w:rsidR="0065094A">
        <w:t>(</w:t>
      </w:r>
      <w:r w:rsidR="00696CF3">
        <w:t>as you can see in Figure 1-11</w:t>
      </w:r>
      <w:r w:rsidR="0065094A">
        <w:t>)</w:t>
      </w:r>
      <w:r w:rsidR="00696CF3">
        <w:t>.</w:t>
      </w:r>
      <w:r w:rsidR="001857E9">
        <w:t xml:space="preserve"> </w:t>
      </w:r>
      <w:r w:rsidR="0065094A">
        <w:t xml:space="preserve">The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5094A">
        <w:t xml:space="preserve"> will have the same dimension of the observations contained in the training dataset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65094A">
        <w:t xml:space="preserve"> (in this example Van Gogh paintings). If for example if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65094A">
        <w:t xml:space="preserve"> are 1000x1000 pixels images in color, then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5094A">
        <w:t xml:space="preserve"> will also be a 1000x1000 color image. </w:t>
      </w:r>
      <w:r w:rsidR="00466764">
        <w:t xml:space="preserve">Now is the Discriminator (Anna) turn. </w:t>
      </w:r>
      <w:r w:rsidR="0065094A">
        <w:t xml:space="preserve">It gets as input a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rsidR="0065094A">
        <w:t xml:space="preserve"> (or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0065094A">
        <w:t xml:space="preserve">) and has a one-dimensional output </w:t>
      </w:r>
      <m:oMath>
        <m:acc>
          <m:accPr>
            <m:ctrlPr>
              <w:rPr>
                <w:rFonts w:ascii="Cambria Math" w:hAnsi="Cambria Math"/>
                <w:i/>
              </w:rPr>
            </m:ctrlPr>
          </m:accPr>
          <m:e>
            <m:r>
              <w:rPr>
                <w:rFonts w:ascii="Cambria Math" w:hAnsi="Cambria Math"/>
              </w:rPr>
              <m:t>Y</m:t>
            </m:r>
          </m:e>
        </m:acc>
      </m:oMath>
      <w:r w:rsidR="0065094A">
        <w:t xml:space="preserve"> (the probability of the input of being real or fake). Basically, the discriminator is performing binary classification. </w:t>
      </w:r>
    </w:p>
    <w:p w14:paraId="1C01ED52" w14:textId="343772CD" w:rsidR="0065094A" w:rsidRDefault="0065094A" w:rsidP="00555060">
      <w:pPr>
        <w:pStyle w:val="BodyTextFirst"/>
      </w:pPr>
      <w:r>
        <w:t xml:space="preserve">The </w:t>
      </w:r>
      <w:r w:rsidR="001022E6">
        <w:t xml:space="preserve">steps of the </w:t>
      </w:r>
      <w:r>
        <w:t xml:space="preserve">training loop </w:t>
      </w:r>
      <w:r w:rsidR="001022E6">
        <w:t>are</w:t>
      </w:r>
      <w:r>
        <w:t xml:space="preserve"> described below.</w:t>
      </w:r>
    </w:p>
    <w:p w14:paraId="38122451" w14:textId="77777777" w:rsidR="0065094A" w:rsidRDefault="0065094A" w:rsidP="00555060">
      <w:pPr>
        <w:pStyle w:val="BodyTextFirst"/>
      </w:pPr>
    </w:p>
    <w:p w14:paraId="79E5DDFA" w14:textId="22D0D194" w:rsidR="0065094A" w:rsidRDefault="0065094A" w:rsidP="0065094A">
      <w:pPr>
        <w:pStyle w:val="ListNumber"/>
      </w:pPr>
      <w:r>
        <w:t xml:space="preserve">A vector </w:t>
      </w:r>
      <m:oMath>
        <m:r>
          <w:rPr>
            <w:rFonts w:ascii="Cambria Math" w:hAnsi="Cambria Math"/>
          </w:rPr>
          <m:t>ξ∈</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t xml:space="preserve"> of </w:t>
      </w:r>
      <m:oMath>
        <m:r>
          <w:rPr>
            <w:rFonts w:ascii="Cambria Math" w:hAnsi="Cambria Math"/>
          </w:rPr>
          <m:t>k</m:t>
        </m:r>
      </m:oMath>
      <w:r>
        <w:t xml:space="preserve"> numbers is generated from a normal distribution.</w:t>
      </w:r>
    </w:p>
    <w:p w14:paraId="0C4BF76C" w14:textId="3E9C0743" w:rsidR="0065094A" w:rsidRDefault="0065094A" w:rsidP="0065094A">
      <w:pPr>
        <w:pStyle w:val="ListNumber"/>
      </w:pPr>
      <w:r>
        <w:t xml:space="preserve">Using this </w:t>
      </w:r>
      <m:oMath>
        <m:r>
          <w:rPr>
            <w:rFonts w:ascii="Cambria Math" w:hAnsi="Cambria Math"/>
          </w:rPr>
          <m:t>ξ</m:t>
        </m:r>
      </m:oMath>
      <w:r>
        <w:t xml:space="preserve"> the Generator gives as output an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w:t>
      </w:r>
    </w:p>
    <w:p w14:paraId="02CF5CD3" w14:textId="7A2B6755" w:rsidR="0065094A" w:rsidRDefault="0065094A" w:rsidP="0065094A">
      <w:pPr>
        <w:pStyle w:val="ListNumber"/>
      </w:pPr>
      <w:r>
        <w:t>The discriminator is used two times: one with a real input (</w:t>
      </w:r>
      <m:oMath>
        <m:sSub>
          <m:sSubPr>
            <m:ctrlPr>
              <w:rPr>
                <w:rFonts w:ascii="Cambria Math" w:hAnsi="Cambria Math"/>
                <w:i/>
              </w:rPr>
            </m:ctrlPr>
          </m:sSubPr>
          <m:e>
            <m:r>
              <w:rPr>
                <w:rFonts w:ascii="Cambria Math" w:hAnsi="Cambria Math"/>
              </w:rPr>
              <m:t>X</m:t>
            </m:r>
          </m:e>
          <m:sub>
            <m:r>
              <w:rPr>
                <w:rFonts w:ascii="Cambria Math" w:hAnsi="Cambria Math"/>
              </w:rPr>
              <m:t>real</m:t>
            </m:r>
          </m:sub>
        </m:sSub>
      </m:oMath>
      <w:r>
        <w:t xml:space="preserve">) and one with the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generated in the previous step.</w:t>
      </w:r>
    </w:p>
    <w:p w14:paraId="6A034905" w14:textId="53D014B1" w:rsidR="0065094A" w:rsidRDefault="007912B0" w:rsidP="00555060">
      <w:pPr>
        <w:pStyle w:val="ListNumber"/>
      </w:pPr>
      <w:r>
        <w:t xml:space="preserve">Two loss functions are calculated: </w:t>
      </w:r>
      <m:oMath>
        <m:sSub>
          <m:sSubPr>
            <m:ctrlPr>
              <w:rPr>
                <w:rFonts w:ascii="Cambria Math" w:hAnsi="Cambria Math"/>
                <w:i/>
              </w:rPr>
            </m:ctrlPr>
          </m:sSubPr>
          <m:e>
            <m:r>
              <w:rPr>
                <w:rFonts w:ascii="Cambria Math" w:hAnsi="Cambria Math"/>
              </w:rPr>
              <m:t>L</m:t>
            </m:r>
          </m:e>
          <m:sub>
            <m:r>
              <w:rPr>
                <w:rFonts w:ascii="Cambria Math" w:hAnsi="Cambria Math"/>
              </w:rPr>
              <m:t>G</m:t>
            </m:r>
          </m:sub>
        </m:sSub>
        <m:r>
          <w:rPr>
            <w:rFonts w:ascii="Cambria Math" w:hAnsi="Cambria Math"/>
          </w:rPr>
          <m:t>=CE(</m:t>
        </m:r>
        <m:sSub>
          <m:sSubPr>
            <m:ctrlPr>
              <w:rPr>
                <w:rFonts w:ascii="Cambria Math" w:hAnsi="Cambria Math"/>
                <w:i/>
              </w:rPr>
            </m:ctrlPr>
          </m:sSubPr>
          <m:e>
            <m:r>
              <w:rPr>
                <w:rFonts w:ascii="Cambria Math" w:hAnsi="Cambria Math"/>
              </w:rPr>
              <m:t>Y</m:t>
            </m:r>
          </m:e>
          <m:sub>
            <m:r>
              <w:rPr>
                <w:rFonts w:ascii="Cambria Math" w:hAnsi="Cambria Math"/>
              </w:rPr>
              <m:t>fake</m:t>
            </m:r>
          </m:sub>
        </m:sSub>
        <m:r>
          <w:rPr>
            <w:rFonts w:ascii="Cambria Math" w:hAnsi="Cambria Math"/>
          </w:rPr>
          <m:t>,1)</m:t>
        </m:r>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D</m:t>
            </m:r>
          </m:sub>
        </m:sSub>
        <m:r>
          <w:rPr>
            <w:rFonts w:ascii="Cambria Math" w:hAnsi="Cambria Math"/>
          </w:rPr>
          <m:t>=</m:t>
        </m:r>
        <m:r>
          <w:rPr>
            <w:rFonts w:ascii="Cambria Math" w:hAnsi="Cambria Math"/>
          </w:rPr>
          <m:t>CE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real</m:t>
                </m:r>
              </m:sub>
            </m:sSub>
            <m:r>
              <w:rPr>
                <w:rFonts w:ascii="Cambria Math" w:hAnsi="Cambria Math"/>
              </w:rPr>
              <m:t>,1</m:t>
            </m:r>
          </m:e>
        </m:d>
        <m:r>
          <w:rPr>
            <w:rFonts w:ascii="Cambria Math" w:hAnsi="Cambria Math"/>
          </w:rPr>
          <m:t>+</m:t>
        </m:r>
        <m:r>
          <w:rPr>
            <w:rFonts w:ascii="Cambria Math" w:hAnsi="Cambria Math"/>
          </w:rPr>
          <m:t>CE(</m:t>
        </m:r>
        <m:sSub>
          <m:sSubPr>
            <m:ctrlPr>
              <w:rPr>
                <w:rFonts w:ascii="Cambria Math" w:hAnsi="Cambria Math"/>
                <w:i/>
              </w:rPr>
            </m:ctrlPr>
          </m:sSubPr>
          <m:e>
            <m:r>
              <w:rPr>
                <w:rFonts w:ascii="Cambria Math" w:hAnsi="Cambria Math"/>
              </w:rPr>
              <m:t>X</m:t>
            </m:r>
          </m:e>
          <m:sub>
            <m:r>
              <w:rPr>
                <w:rFonts w:ascii="Cambria Math" w:hAnsi="Cambria Math"/>
              </w:rPr>
              <m:t>fake</m:t>
            </m:r>
          </m:sub>
        </m:sSub>
        <m:r>
          <w:rPr>
            <w:rFonts w:ascii="Cambria Math" w:hAnsi="Cambria Math"/>
          </w:rPr>
          <m:t>,</m:t>
        </m:r>
        <m:r>
          <w:rPr>
            <w:rFonts w:ascii="Cambria Math" w:hAnsi="Cambria Math"/>
          </w:rPr>
          <m:t>0</m:t>
        </m:r>
        <m:r>
          <w:rPr>
            <w:rFonts w:ascii="Cambria Math" w:hAnsi="Cambria Math"/>
          </w:rPr>
          <m:t>)</m:t>
        </m:r>
      </m:oMath>
    </w:p>
    <w:p w14:paraId="37BE2B13" w14:textId="0AF56C7C" w:rsidR="007912B0" w:rsidRDefault="007912B0" w:rsidP="00555060">
      <w:pPr>
        <w:pStyle w:val="ListNumber"/>
      </w:pPr>
      <w:r>
        <w:t>Via an optimizer (Adam, Momentum, etc.)</w:t>
      </w:r>
      <w:r w:rsidR="00D13C20">
        <w:t>,</w:t>
      </w:r>
      <w:r>
        <w:t xml:space="preserve"> the two loss functions are minimized sequentially (sometime for one step for the Generator, multiple steps in updating the weights for the Discriminator are run).</w:t>
      </w:r>
      <w:r w:rsidR="00787D2D">
        <w:t xml:space="preserve"> Note that minimizing </w:t>
      </w:r>
      <m:oMath>
        <m:sSub>
          <m:sSubPr>
            <m:ctrlPr>
              <w:rPr>
                <w:rFonts w:ascii="Cambria Math" w:hAnsi="Cambria Math"/>
                <w:i/>
              </w:rPr>
            </m:ctrlPr>
          </m:sSubPr>
          <m:e>
            <m:r>
              <w:rPr>
                <w:rFonts w:ascii="Cambria Math" w:hAnsi="Cambria Math"/>
              </w:rPr>
              <m:t>L</m:t>
            </m:r>
          </m:e>
          <m:sub>
            <m:r>
              <w:rPr>
                <w:rFonts w:ascii="Cambria Math" w:hAnsi="Cambria Math"/>
              </w:rPr>
              <m:t>G</m:t>
            </m:r>
          </m:sub>
        </m:sSub>
      </m:oMath>
      <w:r w:rsidR="00787D2D">
        <w:t xml:space="preserve"> will be done only with respect to the trainable parameters of the Generator, while minimizing </w:t>
      </w:r>
      <m:oMath>
        <m:sSub>
          <m:sSubPr>
            <m:ctrlPr>
              <w:rPr>
                <w:rFonts w:ascii="Cambria Math" w:hAnsi="Cambria Math"/>
                <w:i/>
              </w:rPr>
            </m:ctrlPr>
          </m:sSubPr>
          <m:e>
            <m:r>
              <w:rPr>
                <w:rFonts w:ascii="Cambria Math" w:hAnsi="Cambria Math"/>
              </w:rPr>
              <m:t>L</m:t>
            </m:r>
          </m:e>
          <m:sub>
            <m:r>
              <w:rPr>
                <w:rFonts w:ascii="Cambria Math" w:hAnsi="Cambria Math"/>
              </w:rPr>
              <m:t>D</m:t>
            </m:r>
          </m:sub>
        </m:sSub>
      </m:oMath>
      <w:r w:rsidR="00787D2D">
        <w:t xml:space="preserve"> will be done only with respect to the trainable parameters of the Discriminator.</w:t>
      </w:r>
      <w:r w:rsidR="00010388">
        <w:t xml:space="preserve"> Sometime for one step for the Generator, multiple steps for the Discriminator are carried out.</w:t>
      </w:r>
    </w:p>
    <w:p w14:paraId="105FDBBB" w14:textId="75C5D271" w:rsidR="00AC28D7" w:rsidRPr="00411B26" w:rsidRDefault="00411B26" w:rsidP="00411B26">
      <w:pPr>
        <w:pStyle w:val="Heading2"/>
      </w:pPr>
      <w:r>
        <w:t>A practical example with Keras and MNIST</w:t>
      </w:r>
    </w:p>
    <w:p w14:paraId="41272A45" w14:textId="536A0CBA" w:rsidR="00411B26" w:rsidRDefault="004E1581" w:rsidP="00AC28D7">
      <w:pPr>
        <w:pStyle w:val="BodyTextFirst"/>
      </w:pPr>
      <w:r>
        <w:t>Let’s see now a practical example of what we discussed in the previous section implemented with Keras and applied to the MNIST dataset</w:t>
      </w:r>
      <w:r>
        <w:rPr>
          <w:rStyle w:val="FootnoteReference"/>
        </w:rPr>
        <w:footnoteReference w:id="5"/>
      </w:r>
      <w:r>
        <w:t xml:space="preserve">. As usual you can find the complete code on </w:t>
      </w:r>
      <w:hyperlink r:id="rId9" w:history="1">
        <w:r w:rsidRPr="002B6F3F">
          <w:rPr>
            <w:rStyle w:val="Hyperlink"/>
          </w:rPr>
          <w:t>https://adl.toelt.ai</w:t>
        </w:r>
      </w:hyperlink>
      <w:r>
        <w:t xml:space="preserve"> so we will concentrate here only on the relevant parts of the code. </w:t>
      </w:r>
      <w:proofErr w:type="gramStart"/>
      <w:r>
        <w:t>In particular we</w:t>
      </w:r>
      <w:proofErr w:type="gramEnd"/>
      <w:r>
        <w:t xml:space="preserve"> will look at the 5 steps described at the end of the previous section and how to implement them. To start we will first need to </w:t>
      </w:r>
      <w:r>
        <w:lastRenderedPageBreak/>
        <w:t>create two neural networks: the Generator and the Discriminator. This can be done in the usual way. For example</w:t>
      </w:r>
    </w:p>
    <w:p w14:paraId="1807F727" w14:textId="77777777" w:rsidR="004E1581" w:rsidRDefault="004E1581" w:rsidP="004E1581">
      <w:pPr>
        <w:pStyle w:val="Code"/>
      </w:pPr>
      <w:r>
        <w:t xml:space="preserve">def </w:t>
      </w:r>
      <w:proofErr w:type="spellStart"/>
      <w:r>
        <w:t>make_generator_model</w:t>
      </w:r>
      <w:proofErr w:type="spellEnd"/>
      <w:r>
        <w:t>():</w:t>
      </w:r>
    </w:p>
    <w:p w14:paraId="04A149F2" w14:textId="77777777" w:rsidR="004E1581" w:rsidRDefault="004E1581" w:rsidP="004E1581">
      <w:pPr>
        <w:pStyle w:val="Code"/>
      </w:pPr>
      <w:r>
        <w:t xml:space="preserve">    model = </w:t>
      </w:r>
      <w:proofErr w:type="spellStart"/>
      <w:r>
        <w:t>tf.keras.Sequential</w:t>
      </w:r>
      <w:proofErr w:type="spellEnd"/>
      <w:r>
        <w:t>()</w:t>
      </w:r>
    </w:p>
    <w:p w14:paraId="3A9E73EC" w14:textId="77777777" w:rsidR="004E1581" w:rsidRDefault="004E1581" w:rsidP="004E1581">
      <w:pPr>
        <w:pStyle w:val="Code"/>
      </w:pPr>
      <w:r>
        <w:t xml:space="preserve">    </w:t>
      </w:r>
      <w:proofErr w:type="spellStart"/>
      <w:r>
        <w:t>model.add</w:t>
      </w:r>
      <w:proofErr w:type="spellEnd"/>
      <w:r>
        <w:t>(</w:t>
      </w:r>
      <w:proofErr w:type="spellStart"/>
      <w:r>
        <w:t>layers.Dense</w:t>
      </w:r>
      <w:proofErr w:type="spellEnd"/>
      <w:r>
        <w:t xml:space="preserve">(7*7*256, </w:t>
      </w:r>
      <w:proofErr w:type="spellStart"/>
      <w:r>
        <w:t>use_bias</w:t>
      </w:r>
      <w:proofErr w:type="spellEnd"/>
      <w:r>
        <w:t xml:space="preserve">=False, </w:t>
      </w:r>
      <w:proofErr w:type="spellStart"/>
      <w:r>
        <w:t>input_shape</w:t>
      </w:r>
      <w:proofErr w:type="spellEnd"/>
      <w:r>
        <w:t>=(100,)))</w:t>
      </w:r>
    </w:p>
    <w:p w14:paraId="6BD2089D" w14:textId="77777777" w:rsidR="004E1581" w:rsidRDefault="004E1581" w:rsidP="004E1581">
      <w:pPr>
        <w:pStyle w:val="Code"/>
      </w:pPr>
      <w:r>
        <w:t xml:space="preserve">    </w:t>
      </w:r>
      <w:proofErr w:type="spellStart"/>
      <w:r>
        <w:t>model.add</w:t>
      </w:r>
      <w:proofErr w:type="spellEnd"/>
      <w:r>
        <w:t>(</w:t>
      </w:r>
      <w:proofErr w:type="spellStart"/>
      <w:r>
        <w:t>layers.BatchNormalization</w:t>
      </w:r>
      <w:proofErr w:type="spellEnd"/>
      <w:r>
        <w:t>())</w:t>
      </w:r>
    </w:p>
    <w:p w14:paraId="73A14DBE" w14:textId="77777777" w:rsidR="004E1581" w:rsidRDefault="004E1581" w:rsidP="004E1581">
      <w:pPr>
        <w:pStyle w:val="Code"/>
      </w:pPr>
      <w:r>
        <w:t xml:space="preserve">    </w:t>
      </w:r>
      <w:proofErr w:type="spellStart"/>
      <w:r>
        <w:t>model.add</w:t>
      </w:r>
      <w:proofErr w:type="spellEnd"/>
      <w:r>
        <w:t>(</w:t>
      </w:r>
      <w:proofErr w:type="spellStart"/>
      <w:r>
        <w:t>layers.LeakyReLU</w:t>
      </w:r>
      <w:proofErr w:type="spellEnd"/>
      <w:r>
        <w:t>())</w:t>
      </w:r>
    </w:p>
    <w:p w14:paraId="0E3062A5" w14:textId="77777777" w:rsidR="004E1581" w:rsidRDefault="004E1581" w:rsidP="004E1581">
      <w:pPr>
        <w:pStyle w:val="Code"/>
      </w:pPr>
    </w:p>
    <w:p w14:paraId="714507B7" w14:textId="77777777" w:rsidR="004E1581" w:rsidRDefault="004E1581" w:rsidP="004E1581">
      <w:pPr>
        <w:pStyle w:val="Code"/>
      </w:pPr>
      <w:r>
        <w:t xml:space="preserve">    </w:t>
      </w:r>
      <w:proofErr w:type="spellStart"/>
      <w:r>
        <w:t>model.add</w:t>
      </w:r>
      <w:proofErr w:type="spellEnd"/>
      <w:r>
        <w:t>(</w:t>
      </w:r>
      <w:proofErr w:type="spellStart"/>
      <w:r>
        <w:t>layers.Reshape</w:t>
      </w:r>
      <w:proofErr w:type="spellEnd"/>
      <w:r>
        <w:t>((7, 7, 256)))</w:t>
      </w:r>
    </w:p>
    <w:p w14:paraId="0045E508" w14:textId="77777777" w:rsidR="004E1581" w:rsidRDefault="004E1581" w:rsidP="004E1581">
      <w:pPr>
        <w:pStyle w:val="Code"/>
      </w:pPr>
      <w:r>
        <w:t xml:space="preserve">    assert </w:t>
      </w:r>
      <w:proofErr w:type="spellStart"/>
      <w:r>
        <w:t>model.output_shape</w:t>
      </w:r>
      <w:proofErr w:type="spellEnd"/>
      <w:r>
        <w:t xml:space="preserve"> == (None, 7, 7, 256)  # Note: None is the batch size</w:t>
      </w:r>
    </w:p>
    <w:p w14:paraId="1470069A" w14:textId="77777777" w:rsidR="004E1581" w:rsidRDefault="004E1581" w:rsidP="004E1581">
      <w:pPr>
        <w:pStyle w:val="Code"/>
      </w:pPr>
    </w:p>
    <w:p w14:paraId="28B9F93F" w14:textId="77777777" w:rsidR="004E1581" w:rsidRDefault="004E1581" w:rsidP="004E1581">
      <w:pPr>
        <w:pStyle w:val="Code"/>
      </w:pPr>
      <w:r>
        <w:t xml:space="preserve">    </w:t>
      </w:r>
      <w:proofErr w:type="spellStart"/>
      <w:r>
        <w:t>model.add</w:t>
      </w:r>
      <w:proofErr w:type="spellEnd"/>
      <w:r>
        <w:t xml:space="preserve">(layers.Conv2DTranspose(128, (5, 5), strides=(1, 1), padding='same', </w:t>
      </w:r>
      <w:proofErr w:type="spellStart"/>
      <w:r>
        <w:t>use_bias</w:t>
      </w:r>
      <w:proofErr w:type="spellEnd"/>
      <w:r>
        <w:t>=False))</w:t>
      </w:r>
    </w:p>
    <w:p w14:paraId="019BA9AF" w14:textId="77777777" w:rsidR="004E1581" w:rsidRDefault="004E1581" w:rsidP="004E1581">
      <w:pPr>
        <w:pStyle w:val="Code"/>
      </w:pPr>
      <w:r>
        <w:t xml:space="preserve">    assert </w:t>
      </w:r>
      <w:proofErr w:type="spellStart"/>
      <w:r>
        <w:t>model.output_shape</w:t>
      </w:r>
      <w:proofErr w:type="spellEnd"/>
      <w:r>
        <w:t xml:space="preserve"> == (None, 7, 7, 128)</w:t>
      </w:r>
    </w:p>
    <w:p w14:paraId="4BC94251" w14:textId="77777777" w:rsidR="004E1581" w:rsidRDefault="004E1581" w:rsidP="004E1581">
      <w:pPr>
        <w:pStyle w:val="Code"/>
      </w:pPr>
      <w:r>
        <w:t xml:space="preserve">    </w:t>
      </w:r>
      <w:proofErr w:type="spellStart"/>
      <w:r>
        <w:t>model.add</w:t>
      </w:r>
      <w:proofErr w:type="spellEnd"/>
      <w:r>
        <w:t>(</w:t>
      </w:r>
      <w:proofErr w:type="spellStart"/>
      <w:r>
        <w:t>layers.BatchNormalization</w:t>
      </w:r>
      <w:proofErr w:type="spellEnd"/>
      <w:r>
        <w:t>())</w:t>
      </w:r>
    </w:p>
    <w:p w14:paraId="0301E98F" w14:textId="77777777" w:rsidR="004E1581" w:rsidRDefault="004E1581" w:rsidP="004E1581">
      <w:pPr>
        <w:pStyle w:val="Code"/>
      </w:pPr>
      <w:r>
        <w:t xml:space="preserve">    </w:t>
      </w:r>
      <w:proofErr w:type="spellStart"/>
      <w:r>
        <w:t>model.add</w:t>
      </w:r>
      <w:proofErr w:type="spellEnd"/>
      <w:r>
        <w:t>(</w:t>
      </w:r>
      <w:proofErr w:type="spellStart"/>
      <w:r>
        <w:t>layers.LeakyReLU</w:t>
      </w:r>
      <w:proofErr w:type="spellEnd"/>
      <w:r>
        <w:t>())</w:t>
      </w:r>
    </w:p>
    <w:p w14:paraId="7B69C081" w14:textId="77777777" w:rsidR="004E1581" w:rsidRDefault="004E1581" w:rsidP="004E1581">
      <w:pPr>
        <w:pStyle w:val="Code"/>
      </w:pPr>
    </w:p>
    <w:p w14:paraId="230AFF7E" w14:textId="77777777" w:rsidR="004E1581" w:rsidRDefault="004E1581" w:rsidP="004E1581">
      <w:pPr>
        <w:pStyle w:val="Code"/>
      </w:pPr>
      <w:r>
        <w:t xml:space="preserve">    </w:t>
      </w:r>
      <w:proofErr w:type="spellStart"/>
      <w:r>
        <w:t>model.add</w:t>
      </w:r>
      <w:proofErr w:type="spellEnd"/>
      <w:r>
        <w:t xml:space="preserve">(layers.Conv2DTranspose(64, (5, 5), strides=(2, 2), padding='same', </w:t>
      </w:r>
      <w:proofErr w:type="spellStart"/>
      <w:r>
        <w:t>use_bias</w:t>
      </w:r>
      <w:proofErr w:type="spellEnd"/>
      <w:r>
        <w:t>=False))</w:t>
      </w:r>
    </w:p>
    <w:p w14:paraId="77F83B18" w14:textId="77777777" w:rsidR="004E1581" w:rsidRDefault="004E1581" w:rsidP="004E1581">
      <w:pPr>
        <w:pStyle w:val="Code"/>
      </w:pPr>
      <w:r>
        <w:t xml:space="preserve">    assert </w:t>
      </w:r>
      <w:proofErr w:type="spellStart"/>
      <w:r>
        <w:t>model.output_shape</w:t>
      </w:r>
      <w:proofErr w:type="spellEnd"/>
      <w:r>
        <w:t xml:space="preserve"> == (None, 14, 14, 64)</w:t>
      </w:r>
    </w:p>
    <w:p w14:paraId="08FFFC03" w14:textId="77777777" w:rsidR="004E1581" w:rsidRDefault="004E1581" w:rsidP="004E1581">
      <w:pPr>
        <w:pStyle w:val="Code"/>
      </w:pPr>
      <w:r>
        <w:t xml:space="preserve">    </w:t>
      </w:r>
      <w:proofErr w:type="spellStart"/>
      <w:r>
        <w:t>model.add</w:t>
      </w:r>
      <w:proofErr w:type="spellEnd"/>
      <w:r>
        <w:t>(</w:t>
      </w:r>
      <w:proofErr w:type="spellStart"/>
      <w:r>
        <w:t>layers.BatchNormalization</w:t>
      </w:r>
      <w:proofErr w:type="spellEnd"/>
      <w:r>
        <w:t>())</w:t>
      </w:r>
    </w:p>
    <w:p w14:paraId="5F73AEF8" w14:textId="77777777" w:rsidR="004E1581" w:rsidRDefault="004E1581" w:rsidP="004E1581">
      <w:pPr>
        <w:pStyle w:val="Code"/>
      </w:pPr>
      <w:r>
        <w:t xml:space="preserve">    </w:t>
      </w:r>
      <w:proofErr w:type="spellStart"/>
      <w:r>
        <w:t>model.add</w:t>
      </w:r>
      <w:proofErr w:type="spellEnd"/>
      <w:r>
        <w:t>(</w:t>
      </w:r>
      <w:proofErr w:type="spellStart"/>
      <w:r>
        <w:t>layers.LeakyReLU</w:t>
      </w:r>
      <w:proofErr w:type="spellEnd"/>
      <w:r>
        <w:t>())</w:t>
      </w:r>
    </w:p>
    <w:p w14:paraId="740C3C8D" w14:textId="77777777" w:rsidR="004E1581" w:rsidRDefault="004E1581" w:rsidP="004E1581">
      <w:pPr>
        <w:pStyle w:val="Code"/>
      </w:pPr>
    </w:p>
    <w:p w14:paraId="147BF2F9" w14:textId="77777777" w:rsidR="004E1581" w:rsidRDefault="004E1581" w:rsidP="004E1581">
      <w:pPr>
        <w:pStyle w:val="Code"/>
      </w:pPr>
      <w:r>
        <w:t xml:space="preserve">    </w:t>
      </w:r>
      <w:proofErr w:type="spellStart"/>
      <w:r>
        <w:t>model.add</w:t>
      </w:r>
      <w:proofErr w:type="spellEnd"/>
      <w:r>
        <w:t xml:space="preserve">(layers.Conv2DTranspose(1, (5, 5), strides=(2, 2), padding='same', </w:t>
      </w:r>
      <w:proofErr w:type="spellStart"/>
      <w:r>
        <w:t>use_bias</w:t>
      </w:r>
      <w:proofErr w:type="spellEnd"/>
      <w:r>
        <w:t>=False, activation='tanh'))</w:t>
      </w:r>
    </w:p>
    <w:p w14:paraId="7224F6C6" w14:textId="77777777" w:rsidR="004E1581" w:rsidRDefault="004E1581" w:rsidP="004E1581">
      <w:pPr>
        <w:pStyle w:val="Code"/>
      </w:pPr>
      <w:r>
        <w:t xml:space="preserve">    assert </w:t>
      </w:r>
      <w:proofErr w:type="spellStart"/>
      <w:r>
        <w:t>model.output_shape</w:t>
      </w:r>
      <w:proofErr w:type="spellEnd"/>
      <w:r>
        <w:t xml:space="preserve"> == (None, 28, 28, 1)</w:t>
      </w:r>
    </w:p>
    <w:p w14:paraId="0F1BEC3D" w14:textId="77777777" w:rsidR="004E1581" w:rsidRDefault="004E1581" w:rsidP="004E1581">
      <w:pPr>
        <w:pStyle w:val="Code"/>
      </w:pPr>
    </w:p>
    <w:p w14:paraId="26770B85" w14:textId="3FF29132" w:rsidR="004E1581" w:rsidRDefault="004E1581" w:rsidP="004E1581">
      <w:pPr>
        <w:pStyle w:val="Code"/>
      </w:pPr>
      <w:r>
        <w:t xml:space="preserve">    return model</w:t>
      </w:r>
    </w:p>
    <w:p w14:paraId="57B8FD5C" w14:textId="78F0D5D9" w:rsidR="004E1581" w:rsidRDefault="004E1581" w:rsidP="004E1581">
      <w:pPr>
        <w:pStyle w:val="BodyTextFirst"/>
      </w:pPr>
      <w:r>
        <w:t xml:space="preserve">The really important part of this network is the input shape: </w:t>
      </w:r>
      <w:proofErr w:type="spellStart"/>
      <w:r w:rsidRPr="004E1581">
        <w:rPr>
          <w:rStyle w:val="CodeInline"/>
        </w:rPr>
        <w:t>input_shape</w:t>
      </w:r>
      <w:proofErr w:type="spellEnd"/>
      <w:proofErr w:type="gramStart"/>
      <w:r w:rsidRPr="004E1581">
        <w:rPr>
          <w:rStyle w:val="CodeInline"/>
        </w:rPr>
        <w:t>=(</w:t>
      </w:r>
      <w:proofErr w:type="gramEnd"/>
      <w:r w:rsidRPr="004E1581">
        <w:rPr>
          <w:rStyle w:val="CodeInline"/>
        </w:rPr>
        <w:t>100,)</w:t>
      </w:r>
      <w:r>
        <w:t xml:space="preserve">. Remember that the Generator gets as input the random vector </w:t>
      </w:r>
      <m:oMath>
        <m:r>
          <w:rPr>
            <w:rFonts w:ascii="Cambria Math" w:hAnsi="Cambria Math"/>
          </w:rPr>
          <m:t>ξ</m:t>
        </m:r>
      </m:oMath>
      <w:r>
        <w:t xml:space="preserve"> that is, in our example, a </w:t>
      </w:r>
      <w:proofErr w:type="gramStart"/>
      <w:r>
        <w:t>100 dimensional</w:t>
      </w:r>
      <w:proofErr w:type="gramEnd"/>
      <w:r>
        <w:t xml:space="preserve"> vector of random numbers generated from a normal distribution.</w:t>
      </w:r>
      <w:r w:rsidR="00DB7BF0">
        <w:t xml:space="preserve"> In Figure 11-2 you can see a better visualization of the network.</w:t>
      </w:r>
    </w:p>
    <w:p w14:paraId="4A48E848" w14:textId="77777777" w:rsidR="00DB7BF0" w:rsidRPr="00AC28D7" w:rsidRDefault="00DB7BF0" w:rsidP="004E1581">
      <w:pPr>
        <w:pStyle w:val="BodyTextFirst"/>
      </w:pPr>
    </w:p>
    <w:sectPr w:rsidR="00DB7BF0" w:rsidRPr="00AC28D7" w:rsidSect="00A00844">
      <w:headerReference w:type="even" r:id="rId10"/>
      <w:headerReference w:type="default" r:id="rId11"/>
      <w:footerReference w:type="even" r:id="rId12"/>
      <w:footerReference w:type="default" r:id="rId13"/>
      <w:headerReference w:type="first" r:id="rId14"/>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4D476" w14:textId="77777777" w:rsidR="00810B5A" w:rsidRDefault="00810B5A">
      <w:r>
        <w:separator/>
      </w:r>
    </w:p>
  </w:endnote>
  <w:endnote w:type="continuationSeparator" w:id="0">
    <w:p w14:paraId="6B6B4AB9" w14:textId="77777777" w:rsidR="00810B5A" w:rsidRDefault="00810B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3195058F-F452-E341-81E6-BF3045BF69E5}"/>
  </w:font>
  <w:font w:name="Times New Roman">
    <w:panose1 w:val="02020603050405020304"/>
    <w:charset w:val="00"/>
    <w:family w:val="roman"/>
    <w:pitch w:val="variable"/>
    <w:sig w:usb0="E0002EFF" w:usb1="C000785B" w:usb2="00000009" w:usb3="00000000" w:csb0="000001FF" w:csb1="00000000"/>
    <w:embedRegular r:id="rId2" w:fontKey="{CDDE326A-B07A-B549-9FBF-03F34F83FD7F}"/>
    <w:embedBold r:id="rId3" w:fontKey="{20041239-502D-4D44-9034-376DE125991E}"/>
    <w:embedItalic r:id="rId4" w:fontKey="{26E0A114-9252-2C4F-AFEF-E52F32CB75A1}"/>
    <w:embedBoldItalic r:id="rId5" w:fontKey="{ECF68E2E-BF15-0443-9FCC-F6D717EB36F1}"/>
  </w:font>
  <w:font w:name="Courier New">
    <w:panose1 w:val="02070309020205020404"/>
    <w:charset w:val="00"/>
    <w:family w:val="modern"/>
    <w:pitch w:val="fixed"/>
    <w:sig w:usb0="E0002EFF" w:usb1="C0007843" w:usb2="00000009" w:usb3="00000000" w:csb0="000001FF" w:csb1="00000000"/>
    <w:embedRegular r:id="rId6" w:fontKey="{218C10FA-5B56-DE46-B67A-10140C5DB9C7}"/>
  </w:font>
  <w:font w:name="Wingdings">
    <w:panose1 w:val="05000000000000000000"/>
    <w:charset w:val="4D"/>
    <w:family w:val="decorative"/>
    <w:pitch w:val="variable"/>
    <w:sig w:usb0="00000003" w:usb1="00000000" w:usb2="00000000" w:usb3="00000000" w:csb0="80000001" w:csb1="00000000"/>
    <w:embedRegular r:id="rId7" w:fontKey="{EEF6A329-0F7F-C742-826E-66D50D2C0021}"/>
  </w:font>
  <w:font w:name="Calibri">
    <w:panose1 w:val="020F0502020204030204"/>
    <w:charset w:val="00"/>
    <w:family w:val="swiss"/>
    <w:pitch w:val="variable"/>
    <w:sig w:usb0="E0002AFF" w:usb1="C000247B" w:usb2="00000009" w:usb3="00000000" w:csb0="000001FF" w:csb1="00000000"/>
    <w:embedRegular r:id="rId8" w:fontKey="{720F6B84-CF3E-9C4F-86BA-E814ECECB755}"/>
    <w:embedBold r:id="rId9" w:fontKey="{FEBC99F2-B95A-C64F-A491-8E033734904B}"/>
    <w:embedItalic r:id="rId10" w:fontKey="{3B2E2545-6D73-7F4F-BA08-851CCF528798}"/>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0DEADF41-6900-1840-8FD0-5E5A7656F17C}"/>
    <w:embedItalic r:id="rId16" w:fontKey="{43F955B3-A68A-AC4E-8A65-6A9AD0EA74F9}"/>
  </w:font>
  <w:font w:name="Arial Narrow">
    <w:panose1 w:val="020B0606020202030204"/>
    <w:charset w:val="00"/>
    <w:family w:val="swiss"/>
    <w:pitch w:val="variable"/>
    <w:sig w:usb0="00000287" w:usb1="00000800" w:usb2="00000000" w:usb3="00000000" w:csb0="0000009F" w:csb1="00000000"/>
    <w:embedRegular r:id="rId17" w:fontKey="{62C4DDD0-4528-6943-A98A-D80FA0755E77}"/>
    <w:embedBold r:id="rId18" w:fontKey="{DFACAFBD-4FF8-1445-B4B5-1CBC9B3338FC}"/>
    <w:embedItalic r:id="rId19" w:fontKey="{2606BBA2-AA98-C94A-AEEF-E6E63EB07C07}"/>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EF322AB5-C59B-C946-B102-E8D8C4A84A1C}"/>
    <w:embedBold r:id="rId21" w:fontKey="{D85928AA-93A4-9447-9AB5-EF3B925F0229}"/>
    <w:embedItalic r:id="rId22" w:fontKey="{1CF6F086-1C28-554C-83DB-2B4F5F33112C}"/>
  </w:font>
  <w:font w:name="Utopia Bold">
    <w:altName w:val="Utopia"/>
    <w:panose1 w:val="020B0604020202020204"/>
    <w:charset w:val="00"/>
    <w:family w:val="auto"/>
    <w:pitch w:val="variable"/>
    <w:sig w:usb0="8000002F" w:usb1="40000048" w:usb2="00000000" w:usb3="00000000" w:csb0="00000001" w:csb1="00000000"/>
    <w:embedRegular r:id="rId23" w:fontKey="{68658F1A-92A8-1B4D-B589-A5FC36BC85EF}"/>
  </w:font>
  <w:font w:name="Book Antiqua">
    <w:panose1 w:val="02040602050305030304"/>
    <w:charset w:val="00"/>
    <w:family w:val="roman"/>
    <w:pitch w:val="variable"/>
    <w:sig w:usb0="00000287" w:usb1="00000000" w:usb2="00000000" w:usb3="00000000" w:csb0="0000009F" w:csb1="00000000"/>
    <w:embedRegular r:id="rId24" w:fontKey="{6D4B6817-BAD2-1B4D-8E76-7A655D993825}"/>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8" w:fontKey="{2C258BA8-C6A2-DE42-B647-D8533202655B}"/>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2" w:fontKey="{2D9C0CA9-0215-884E-BE19-21A1AF1121E9}"/>
  </w:font>
  <w:font w:name="Cambria Math">
    <w:panose1 w:val="02040503050406030204"/>
    <w:charset w:val="00"/>
    <w:family w:val="roman"/>
    <w:pitch w:val="variable"/>
    <w:sig w:usb0="E00002FF" w:usb1="420024FF" w:usb2="00000000" w:usb3="00000000" w:csb0="0000019F" w:csb1="00000000"/>
    <w:embedItalic r:id="rId33" w:fontKey="{6746951C-1F9D-164B-AC26-1CF11CF9C2CD}"/>
  </w:font>
  <w:font w:name="Cambria">
    <w:panose1 w:val="02040503050406030204"/>
    <w:charset w:val="00"/>
    <w:family w:val="roman"/>
    <w:pitch w:val="variable"/>
    <w:sig w:usb0="E00006FF" w:usb1="420024FF" w:usb2="02000000" w:usb3="00000000" w:csb0="0000019F" w:csb1="00000000"/>
    <w:embedRegular r:id="rId34" w:fontKey="{BF817778-EAF0-324C-A50F-975774A267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2EDFF" w14:textId="77777777" w:rsidR="00810B5A" w:rsidRDefault="00810B5A">
      <w:r>
        <w:separator/>
      </w:r>
    </w:p>
  </w:footnote>
  <w:footnote w:type="continuationSeparator" w:id="0">
    <w:p w14:paraId="30FED791" w14:textId="77777777" w:rsidR="00810B5A" w:rsidRDefault="00810B5A">
      <w:r>
        <w:continuationSeparator/>
      </w:r>
    </w:p>
  </w:footnote>
  <w:footnote w:id="1">
    <w:p w14:paraId="250AF27B" w14:textId="77777777" w:rsidR="00CF1DAA" w:rsidRPr="00CF1DAA" w:rsidRDefault="00CF1DAA" w:rsidP="00CF1DAA">
      <w:pPr>
        <w:pStyle w:val="FootnoteText"/>
        <w:rPr>
          <w:lang w:val="en-CH"/>
        </w:rPr>
      </w:pPr>
      <w:r>
        <w:rPr>
          <w:rStyle w:val="FootnoteReference"/>
        </w:rPr>
        <w:footnoteRef/>
      </w:r>
      <w:r>
        <w:t xml:space="preserve"> </w:t>
      </w:r>
      <w:r w:rsidRPr="00CF1DAA">
        <w:rPr>
          <w:lang w:val="en-CH"/>
        </w:rPr>
        <w:t>Goodfellow, Ian; Pouget-Abadie, Jean; Mirza, Mehdi; Xu, Bing; Warde-Farley, David; Ozair, Sherjil; Courville, Aaron; Bengio, Yoshua (2014). </w:t>
      </w:r>
      <w:r w:rsidRPr="00CF1DAA">
        <w:rPr>
          <w:rStyle w:val="SmartHyperlink"/>
          <w:lang w:val="en-CH"/>
        </w:rPr>
        <w:fldChar w:fldCharType="begin"/>
      </w:r>
      <w:r w:rsidRPr="00CF1DAA">
        <w:rPr>
          <w:rStyle w:val="SmartHyperlink"/>
          <w:lang w:val="en-CH"/>
        </w:rPr>
        <w:instrText xml:space="preserve"> HYPERLINK "https://papers.nips.cc/paper/5423-generative-adversarial-nets.pdf" </w:instrText>
      </w:r>
      <w:r w:rsidRPr="00CF1DAA">
        <w:rPr>
          <w:rStyle w:val="SmartHyperlink"/>
          <w:lang w:val="en-CH"/>
        </w:rPr>
        <w:fldChar w:fldCharType="separate"/>
      </w:r>
      <w:r w:rsidRPr="00CF1DAA">
        <w:rPr>
          <w:rStyle w:val="SmartHyperlink"/>
          <w:lang w:val="en-CH"/>
        </w:rPr>
        <w:t>Generative Adversarial Nets</w:t>
      </w:r>
      <w:r w:rsidRPr="00CF1DAA">
        <w:rPr>
          <w:rStyle w:val="SmartHyperlink"/>
        </w:rPr>
        <w:fldChar w:fldCharType="end"/>
      </w:r>
      <w:r w:rsidRPr="00CF1DAA">
        <w:rPr>
          <w:lang w:val="en-CH"/>
        </w:rPr>
        <w:t> (PDF). Proceedings of the International Conference on Neural Information Processing Systems (NIPS 2014). pp. 2672–2680.</w:t>
      </w:r>
    </w:p>
    <w:p w14:paraId="78DA1C89" w14:textId="300523B0" w:rsidR="00CF1DAA" w:rsidRPr="00CF1DAA" w:rsidRDefault="00CF1DAA">
      <w:pPr>
        <w:pStyle w:val="FootnoteText"/>
        <w:rPr>
          <w:lang w:val="en-US"/>
        </w:rPr>
      </w:pPr>
    </w:p>
  </w:footnote>
  <w:footnote w:id="2">
    <w:p w14:paraId="46028CA1" w14:textId="4F206B21" w:rsidR="003D4502" w:rsidRPr="003D4502" w:rsidRDefault="003D4502">
      <w:pPr>
        <w:pStyle w:val="FootnoteText"/>
        <w:rPr>
          <w:lang w:val="en-US"/>
        </w:rPr>
      </w:pPr>
      <w:r>
        <w:rPr>
          <w:rStyle w:val="FootnoteReference"/>
        </w:rPr>
        <w:footnoteRef/>
      </w:r>
      <w:r>
        <w:t xml:space="preserve"> </w:t>
      </w:r>
      <w:r w:rsidRPr="003D4502">
        <w:rPr>
          <w:lang w:val="en-US"/>
        </w:rPr>
        <w:t xml:space="preserve">We use here the generic term observation. </w:t>
      </w:r>
      <w:r>
        <w:rPr>
          <w:lang w:val="en-US"/>
        </w:rPr>
        <w:t xml:space="preserve">They could be fake faces, in case you are trying to build a system that generates realistic faces, or an aged version of a face for example. </w:t>
      </w:r>
      <w:r w:rsidR="007E0E78">
        <w:rPr>
          <w:lang w:val="en-US"/>
        </w:rPr>
        <w:t>We</w:t>
      </w:r>
      <w:r>
        <w:rPr>
          <w:lang w:val="en-US"/>
        </w:rPr>
        <w:t xml:space="preserve"> call an observation one of the inputs in the training dataset.</w:t>
      </w:r>
    </w:p>
  </w:footnote>
  <w:footnote w:id="3">
    <w:p w14:paraId="334F0B21" w14:textId="6FAF13BA" w:rsidR="00883EB6" w:rsidRPr="00883EB6" w:rsidRDefault="00883EB6">
      <w:pPr>
        <w:pStyle w:val="FootnoteText"/>
        <w:rPr>
          <w:lang w:val="en-US"/>
        </w:rPr>
      </w:pPr>
      <w:r>
        <w:rPr>
          <w:rStyle w:val="FootnoteReference"/>
        </w:rPr>
        <w:footnoteRef/>
      </w:r>
      <w:r>
        <w:t xml:space="preserve"> </w:t>
      </w:r>
      <w:r w:rsidRPr="00883EB6">
        <w:rPr>
          <w:lang w:val="en-US"/>
        </w:rPr>
        <w:t>How realistic would be that a forger and a critic work together is not the main point of the story.</w:t>
      </w:r>
    </w:p>
  </w:footnote>
  <w:footnote w:id="4">
    <w:p w14:paraId="15E8FD59" w14:textId="39A909BD" w:rsidR="00883EB6" w:rsidRPr="00883EB6" w:rsidRDefault="00883EB6">
      <w:pPr>
        <w:pStyle w:val="FootnoteText"/>
        <w:rPr>
          <w:lang w:val="en-US"/>
        </w:rPr>
      </w:pPr>
      <w:r>
        <w:rPr>
          <w:rStyle w:val="FootnoteReference"/>
        </w:rPr>
        <w:footnoteRef/>
      </w:r>
      <w:r>
        <w:t xml:space="preserve"> </w:t>
      </w:r>
      <w:r w:rsidR="00B0227F" w:rsidRPr="00883EB6">
        <w:rPr>
          <w:lang w:val="en-US"/>
        </w:rPr>
        <w:t>Of course,</w:t>
      </w:r>
      <w:r w:rsidRPr="00883EB6">
        <w:rPr>
          <w:lang w:val="en-US"/>
        </w:rPr>
        <w:t xml:space="preserve"> we are not enco</w:t>
      </w:r>
      <w:r>
        <w:rPr>
          <w:lang w:val="en-US"/>
        </w:rPr>
        <w:t xml:space="preserve">uraging anyone to become dishonest. Is just a story to let you understand </w:t>
      </w:r>
      <w:proofErr w:type="gramStart"/>
      <w:r>
        <w:rPr>
          <w:lang w:val="en-US"/>
        </w:rPr>
        <w:t>GANs…</w:t>
      </w:r>
      <w:proofErr w:type="gramEnd"/>
    </w:p>
  </w:footnote>
  <w:footnote w:id="5">
    <w:p w14:paraId="1B767B16" w14:textId="3AD6F8D2" w:rsidR="004E1581" w:rsidRPr="004E1581" w:rsidRDefault="004E1581">
      <w:pPr>
        <w:pStyle w:val="FootnoteText"/>
        <w:rPr>
          <w:lang w:val="en-US"/>
        </w:rPr>
      </w:pPr>
      <w:r>
        <w:rPr>
          <w:rStyle w:val="FootnoteReference"/>
        </w:rPr>
        <w:footnoteRef/>
      </w:r>
      <w:r>
        <w:t xml:space="preserve"> </w:t>
      </w:r>
      <w:r w:rsidRPr="004E1581">
        <w:rPr>
          <w:lang w:val="en-US"/>
        </w:rPr>
        <w:t>At this point in the book, you should know the MNIST dataset very well. In case you don’t remember, it is a dataset with 70000 handwritten digits, save das gray-level images 28x28 pixel in resolution</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0F842B3E" w:rsidR="00B7149E" w:rsidRPr="005E020C" w:rsidRDefault="005E020C" w:rsidP="00F62E97">
    <w:pPr>
      <w:pStyle w:val="Header"/>
      <w:rPr>
        <w:rFonts w:ascii="HelveticaNeue Condensed" w:hAnsi="HelveticaNeue Condensed"/>
        <w:sz w:val="20"/>
        <w:lang w:val="de-DE"/>
      </w:rPr>
    </w:pPr>
    <w:r>
      <w:rPr>
        <w:rFonts w:ascii="HelveticaNeue Condensed" w:hAnsi="HelveticaNeue Condensed"/>
        <w:sz w:val="20"/>
        <w:lang w:val="de-DE"/>
      </w:rPr>
      <w:t>APPENDIX 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1CD829BC" w:rsidR="00B7149E" w:rsidRPr="00C528AF" w:rsidRDefault="00555060" w:rsidP="00463BAE">
    <w:pPr>
      <w:pStyle w:val="Header"/>
      <w:ind w:left="-450"/>
      <w:jc w:val="right"/>
      <w:rPr>
        <w:rFonts w:ascii="HelveticaNeue Condensed" w:hAnsi="HelveticaNeue Condensed"/>
        <w:sz w:val="20"/>
      </w:rPr>
    </w:pPr>
    <w:r>
      <w:rPr>
        <w:rFonts w:ascii="HelveticaNeue Condensed" w:hAnsi="HelveticaNeue Condensed"/>
        <w:sz w:val="20"/>
      </w:rPr>
      <w:t>CHAPTER 11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51F80594" w:rsidR="00B7149E" w:rsidRPr="009D36E6" w:rsidRDefault="00AE4F00" w:rsidP="000F5D51">
    <w:pPr>
      <w:pStyle w:val="Header"/>
      <w:spacing w:after="1200"/>
      <w:rPr>
        <w:rFonts w:ascii="Arial" w:hAnsi="Arial"/>
        <w:b/>
        <w:sz w:val="36"/>
        <w:lang w:val="de-DE"/>
      </w:rPr>
    </w:pPr>
    <w:r>
      <w:rPr>
        <w:rFonts w:ascii="Arial" w:hAnsi="Arial"/>
        <w:b/>
        <w:sz w:val="36"/>
        <w:lang w:val="de-DE"/>
      </w:rPr>
      <w:t>CHAPTER 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89614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83AC77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E002CF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70E877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6806F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7C4E8E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E11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3ADA7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502879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388"/>
    <w:rsid w:val="00010427"/>
    <w:rsid w:val="00010B8C"/>
    <w:rsid w:val="00010FBF"/>
    <w:rsid w:val="00011461"/>
    <w:rsid w:val="00013C3D"/>
    <w:rsid w:val="0001506D"/>
    <w:rsid w:val="00016B27"/>
    <w:rsid w:val="00017F58"/>
    <w:rsid w:val="00020766"/>
    <w:rsid w:val="00021A6B"/>
    <w:rsid w:val="00021CAE"/>
    <w:rsid w:val="000239A1"/>
    <w:rsid w:val="00023EBE"/>
    <w:rsid w:val="000259EC"/>
    <w:rsid w:val="00031178"/>
    <w:rsid w:val="00031D66"/>
    <w:rsid w:val="00033AEB"/>
    <w:rsid w:val="000345ED"/>
    <w:rsid w:val="000345FB"/>
    <w:rsid w:val="00034E9C"/>
    <w:rsid w:val="00035BD6"/>
    <w:rsid w:val="000406D2"/>
    <w:rsid w:val="00041B40"/>
    <w:rsid w:val="00042176"/>
    <w:rsid w:val="00043095"/>
    <w:rsid w:val="000442E8"/>
    <w:rsid w:val="000509A4"/>
    <w:rsid w:val="0005135B"/>
    <w:rsid w:val="0005193F"/>
    <w:rsid w:val="00055D57"/>
    <w:rsid w:val="000615C8"/>
    <w:rsid w:val="00061D2C"/>
    <w:rsid w:val="00064306"/>
    <w:rsid w:val="000644A7"/>
    <w:rsid w:val="00073B50"/>
    <w:rsid w:val="000810AA"/>
    <w:rsid w:val="00082B8F"/>
    <w:rsid w:val="000847CC"/>
    <w:rsid w:val="00086F89"/>
    <w:rsid w:val="000911BB"/>
    <w:rsid w:val="000912A2"/>
    <w:rsid w:val="0009547A"/>
    <w:rsid w:val="00095CDB"/>
    <w:rsid w:val="00096521"/>
    <w:rsid w:val="000A0F0B"/>
    <w:rsid w:val="000A30D9"/>
    <w:rsid w:val="000A6731"/>
    <w:rsid w:val="000A7768"/>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22E6"/>
    <w:rsid w:val="0010365F"/>
    <w:rsid w:val="00104E86"/>
    <w:rsid w:val="00106531"/>
    <w:rsid w:val="00110A08"/>
    <w:rsid w:val="00111A42"/>
    <w:rsid w:val="00114845"/>
    <w:rsid w:val="001176CB"/>
    <w:rsid w:val="00117E17"/>
    <w:rsid w:val="001208AB"/>
    <w:rsid w:val="0012387C"/>
    <w:rsid w:val="00124881"/>
    <w:rsid w:val="00125482"/>
    <w:rsid w:val="00125CC5"/>
    <w:rsid w:val="00130520"/>
    <w:rsid w:val="00130F30"/>
    <w:rsid w:val="00131826"/>
    <w:rsid w:val="00132466"/>
    <w:rsid w:val="0013481C"/>
    <w:rsid w:val="00135785"/>
    <w:rsid w:val="0013591E"/>
    <w:rsid w:val="0013691A"/>
    <w:rsid w:val="00143798"/>
    <w:rsid w:val="001442B5"/>
    <w:rsid w:val="001504F6"/>
    <w:rsid w:val="001508DE"/>
    <w:rsid w:val="00150B91"/>
    <w:rsid w:val="00150DAA"/>
    <w:rsid w:val="00151073"/>
    <w:rsid w:val="001550D3"/>
    <w:rsid w:val="001575B8"/>
    <w:rsid w:val="00160653"/>
    <w:rsid w:val="00161774"/>
    <w:rsid w:val="001623DA"/>
    <w:rsid w:val="0016272D"/>
    <w:rsid w:val="00166548"/>
    <w:rsid w:val="00173C8B"/>
    <w:rsid w:val="001749F0"/>
    <w:rsid w:val="00174FD7"/>
    <w:rsid w:val="00176B89"/>
    <w:rsid w:val="001770CD"/>
    <w:rsid w:val="0017725E"/>
    <w:rsid w:val="001774F8"/>
    <w:rsid w:val="0017785E"/>
    <w:rsid w:val="00177A49"/>
    <w:rsid w:val="00177B3B"/>
    <w:rsid w:val="001840B2"/>
    <w:rsid w:val="00184D83"/>
    <w:rsid w:val="001857E9"/>
    <w:rsid w:val="00186175"/>
    <w:rsid w:val="00186BEC"/>
    <w:rsid w:val="00192A8B"/>
    <w:rsid w:val="00192F92"/>
    <w:rsid w:val="0019452D"/>
    <w:rsid w:val="00195810"/>
    <w:rsid w:val="00196181"/>
    <w:rsid w:val="0019783E"/>
    <w:rsid w:val="001A05D6"/>
    <w:rsid w:val="001A072C"/>
    <w:rsid w:val="001A2DD2"/>
    <w:rsid w:val="001A348E"/>
    <w:rsid w:val="001A3D00"/>
    <w:rsid w:val="001A57A5"/>
    <w:rsid w:val="001A57E0"/>
    <w:rsid w:val="001A5F62"/>
    <w:rsid w:val="001A6814"/>
    <w:rsid w:val="001B0BF7"/>
    <w:rsid w:val="001B15D5"/>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1F6F77"/>
    <w:rsid w:val="00202B5E"/>
    <w:rsid w:val="00203F38"/>
    <w:rsid w:val="002051B9"/>
    <w:rsid w:val="0020588C"/>
    <w:rsid w:val="002058F5"/>
    <w:rsid w:val="002151B9"/>
    <w:rsid w:val="00216981"/>
    <w:rsid w:val="00216A2C"/>
    <w:rsid w:val="002213E2"/>
    <w:rsid w:val="00222109"/>
    <w:rsid w:val="002242CF"/>
    <w:rsid w:val="002245A2"/>
    <w:rsid w:val="00226774"/>
    <w:rsid w:val="00226D92"/>
    <w:rsid w:val="0023066E"/>
    <w:rsid w:val="0023208D"/>
    <w:rsid w:val="0023262B"/>
    <w:rsid w:val="002342FD"/>
    <w:rsid w:val="002352C3"/>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821B5"/>
    <w:rsid w:val="0028311F"/>
    <w:rsid w:val="00283215"/>
    <w:rsid w:val="00286880"/>
    <w:rsid w:val="00291480"/>
    <w:rsid w:val="00291EFF"/>
    <w:rsid w:val="00292F88"/>
    <w:rsid w:val="002937C0"/>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D3388"/>
    <w:rsid w:val="002E1606"/>
    <w:rsid w:val="002E1850"/>
    <w:rsid w:val="002E1AAB"/>
    <w:rsid w:val="002E3EC2"/>
    <w:rsid w:val="002E66FE"/>
    <w:rsid w:val="002E753B"/>
    <w:rsid w:val="002F133F"/>
    <w:rsid w:val="002F50D6"/>
    <w:rsid w:val="002F52EF"/>
    <w:rsid w:val="002F5EC7"/>
    <w:rsid w:val="002F61FB"/>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770"/>
    <w:rsid w:val="00342FBD"/>
    <w:rsid w:val="00346029"/>
    <w:rsid w:val="003550BC"/>
    <w:rsid w:val="0035656A"/>
    <w:rsid w:val="00356EC2"/>
    <w:rsid w:val="003573F0"/>
    <w:rsid w:val="003605C3"/>
    <w:rsid w:val="00361760"/>
    <w:rsid w:val="00362F56"/>
    <w:rsid w:val="00364665"/>
    <w:rsid w:val="003656A8"/>
    <w:rsid w:val="00373B8A"/>
    <w:rsid w:val="00375F20"/>
    <w:rsid w:val="00376E76"/>
    <w:rsid w:val="003772CD"/>
    <w:rsid w:val="00377AC1"/>
    <w:rsid w:val="00384E5F"/>
    <w:rsid w:val="0038582A"/>
    <w:rsid w:val="0038668A"/>
    <w:rsid w:val="00386CDD"/>
    <w:rsid w:val="00392B2A"/>
    <w:rsid w:val="00395577"/>
    <w:rsid w:val="0039662C"/>
    <w:rsid w:val="00397CE8"/>
    <w:rsid w:val="003A1118"/>
    <w:rsid w:val="003A49F4"/>
    <w:rsid w:val="003A58B3"/>
    <w:rsid w:val="003A7043"/>
    <w:rsid w:val="003A7DD3"/>
    <w:rsid w:val="003B44EB"/>
    <w:rsid w:val="003B587C"/>
    <w:rsid w:val="003C0B77"/>
    <w:rsid w:val="003C29C7"/>
    <w:rsid w:val="003C5AA3"/>
    <w:rsid w:val="003C700B"/>
    <w:rsid w:val="003D187B"/>
    <w:rsid w:val="003D2445"/>
    <w:rsid w:val="003D3182"/>
    <w:rsid w:val="003D4502"/>
    <w:rsid w:val="003E10A5"/>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1B26"/>
    <w:rsid w:val="00413271"/>
    <w:rsid w:val="0041332E"/>
    <w:rsid w:val="0042096A"/>
    <w:rsid w:val="004211F2"/>
    <w:rsid w:val="00421C44"/>
    <w:rsid w:val="00427AE3"/>
    <w:rsid w:val="0043083A"/>
    <w:rsid w:val="00431FDD"/>
    <w:rsid w:val="004355C8"/>
    <w:rsid w:val="0043620B"/>
    <w:rsid w:val="00436382"/>
    <w:rsid w:val="004371B1"/>
    <w:rsid w:val="00443636"/>
    <w:rsid w:val="00443B77"/>
    <w:rsid w:val="0044656B"/>
    <w:rsid w:val="00446E3D"/>
    <w:rsid w:val="004472EE"/>
    <w:rsid w:val="004479EB"/>
    <w:rsid w:val="004524A9"/>
    <w:rsid w:val="00455930"/>
    <w:rsid w:val="00455989"/>
    <w:rsid w:val="00457123"/>
    <w:rsid w:val="00460161"/>
    <w:rsid w:val="00460223"/>
    <w:rsid w:val="0046039E"/>
    <w:rsid w:val="00460974"/>
    <w:rsid w:val="004632CD"/>
    <w:rsid w:val="00463BAE"/>
    <w:rsid w:val="00464298"/>
    <w:rsid w:val="004650F2"/>
    <w:rsid w:val="00466764"/>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0EE1"/>
    <w:rsid w:val="004D1789"/>
    <w:rsid w:val="004D4667"/>
    <w:rsid w:val="004D4E0A"/>
    <w:rsid w:val="004D5D27"/>
    <w:rsid w:val="004D63A6"/>
    <w:rsid w:val="004E1581"/>
    <w:rsid w:val="004E2D3F"/>
    <w:rsid w:val="004F2DBD"/>
    <w:rsid w:val="004F2EB5"/>
    <w:rsid w:val="004F3CE3"/>
    <w:rsid w:val="004F3E98"/>
    <w:rsid w:val="004F4F55"/>
    <w:rsid w:val="004F70F2"/>
    <w:rsid w:val="004F7C60"/>
    <w:rsid w:val="00500E7E"/>
    <w:rsid w:val="00501098"/>
    <w:rsid w:val="005014AC"/>
    <w:rsid w:val="0050169E"/>
    <w:rsid w:val="0050239F"/>
    <w:rsid w:val="00502D87"/>
    <w:rsid w:val="00504C1F"/>
    <w:rsid w:val="00505501"/>
    <w:rsid w:val="005118B1"/>
    <w:rsid w:val="00516AE7"/>
    <w:rsid w:val="00517ED2"/>
    <w:rsid w:val="00521A2D"/>
    <w:rsid w:val="0052697F"/>
    <w:rsid w:val="005341CA"/>
    <w:rsid w:val="005409CE"/>
    <w:rsid w:val="00544D61"/>
    <w:rsid w:val="00544E9B"/>
    <w:rsid w:val="00546287"/>
    <w:rsid w:val="00550937"/>
    <w:rsid w:val="00550C3D"/>
    <w:rsid w:val="00552476"/>
    <w:rsid w:val="00553A64"/>
    <w:rsid w:val="00555060"/>
    <w:rsid w:val="00555135"/>
    <w:rsid w:val="00556181"/>
    <w:rsid w:val="00556BD1"/>
    <w:rsid w:val="00561C34"/>
    <w:rsid w:val="00562C28"/>
    <w:rsid w:val="00566F48"/>
    <w:rsid w:val="00566F68"/>
    <w:rsid w:val="005672D4"/>
    <w:rsid w:val="00570213"/>
    <w:rsid w:val="00570574"/>
    <w:rsid w:val="0057079B"/>
    <w:rsid w:val="00575C9A"/>
    <w:rsid w:val="00577A7F"/>
    <w:rsid w:val="00583CD6"/>
    <w:rsid w:val="00585002"/>
    <w:rsid w:val="005856B4"/>
    <w:rsid w:val="005862A4"/>
    <w:rsid w:val="005937AD"/>
    <w:rsid w:val="005A055B"/>
    <w:rsid w:val="005A20D3"/>
    <w:rsid w:val="005A3F44"/>
    <w:rsid w:val="005B20ED"/>
    <w:rsid w:val="005B23D1"/>
    <w:rsid w:val="005B300D"/>
    <w:rsid w:val="005B3FC2"/>
    <w:rsid w:val="005C35C4"/>
    <w:rsid w:val="005C40BF"/>
    <w:rsid w:val="005D1A7C"/>
    <w:rsid w:val="005D3B13"/>
    <w:rsid w:val="005D3C96"/>
    <w:rsid w:val="005D500D"/>
    <w:rsid w:val="005D5C62"/>
    <w:rsid w:val="005D663B"/>
    <w:rsid w:val="005E020C"/>
    <w:rsid w:val="005E22AF"/>
    <w:rsid w:val="005E3D28"/>
    <w:rsid w:val="005E4591"/>
    <w:rsid w:val="005F2464"/>
    <w:rsid w:val="005F2534"/>
    <w:rsid w:val="005F3415"/>
    <w:rsid w:val="005F5464"/>
    <w:rsid w:val="005F7F62"/>
    <w:rsid w:val="00600037"/>
    <w:rsid w:val="00600990"/>
    <w:rsid w:val="00602133"/>
    <w:rsid w:val="0060296F"/>
    <w:rsid w:val="00606A22"/>
    <w:rsid w:val="00606ED2"/>
    <w:rsid w:val="006110B2"/>
    <w:rsid w:val="00611638"/>
    <w:rsid w:val="00611C92"/>
    <w:rsid w:val="00617E8D"/>
    <w:rsid w:val="00620030"/>
    <w:rsid w:val="00620892"/>
    <w:rsid w:val="00636410"/>
    <w:rsid w:val="006401CD"/>
    <w:rsid w:val="00640817"/>
    <w:rsid w:val="0064168E"/>
    <w:rsid w:val="006435CF"/>
    <w:rsid w:val="00646495"/>
    <w:rsid w:val="0065094A"/>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0C8A"/>
    <w:rsid w:val="00691813"/>
    <w:rsid w:val="006929E5"/>
    <w:rsid w:val="006940AA"/>
    <w:rsid w:val="006968ED"/>
    <w:rsid w:val="00696CF3"/>
    <w:rsid w:val="00697DF4"/>
    <w:rsid w:val="006A4B5F"/>
    <w:rsid w:val="006B2177"/>
    <w:rsid w:val="006B5972"/>
    <w:rsid w:val="006C0112"/>
    <w:rsid w:val="006C4383"/>
    <w:rsid w:val="006C4BF3"/>
    <w:rsid w:val="006C6578"/>
    <w:rsid w:val="006C798B"/>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26760"/>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87D2D"/>
    <w:rsid w:val="00790782"/>
    <w:rsid w:val="007912B0"/>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4B7"/>
    <w:rsid w:val="007B6661"/>
    <w:rsid w:val="007B7760"/>
    <w:rsid w:val="007C0564"/>
    <w:rsid w:val="007C48CB"/>
    <w:rsid w:val="007C59F5"/>
    <w:rsid w:val="007C78A7"/>
    <w:rsid w:val="007D0BC3"/>
    <w:rsid w:val="007D0D6D"/>
    <w:rsid w:val="007D19BC"/>
    <w:rsid w:val="007D252A"/>
    <w:rsid w:val="007D2B10"/>
    <w:rsid w:val="007D5E3E"/>
    <w:rsid w:val="007D765D"/>
    <w:rsid w:val="007E0E78"/>
    <w:rsid w:val="007E11AC"/>
    <w:rsid w:val="007E1E46"/>
    <w:rsid w:val="007E22B0"/>
    <w:rsid w:val="007E2359"/>
    <w:rsid w:val="007E5956"/>
    <w:rsid w:val="007E5F6F"/>
    <w:rsid w:val="007E7262"/>
    <w:rsid w:val="007F07EF"/>
    <w:rsid w:val="007F0CA0"/>
    <w:rsid w:val="007F0CA2"/>
    <w:rsid w:val="007F1B04"/>
    <w:rsid w:val="007F3E5F"/>
    <w:rsid w:val="007F4D4C"/>
    <w:rsid w:val="007F5FAE"/>
    <w:rsid w:val="007F791A"/>
    <w:rsid w:val="0080064E"/>
    <w:rsid w:val="00803173"/>
    <w:rsid w:val="00805D4E"/>
    <w:rsid w:val="008074D7"/>
    <w:rsid w:val="00810B5A"/>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5EA0"/>
    <w:rsid w:val="00846DC2"/>
    <w:rsid w:val="008502C7"/>
    <w:rsid w:val="0085090A"/>
    <w:rsid w:val="008512CE"/>
    <w:rsid w:val="008518C6"/>
    <w:rsid w:val="00851DE0"/>
    <w:rsid w:val="00855359"/>
    <w:rsid w:val="00855EF1"/>
    <w:rsid w:val="00857164"/>
    <w:rsid w:val="00862E8C"/>
    <w:rsid w:val="008649B2"/>
    <w:rsid w:val="00870670"/>
    <w:rsid w:val="00871D19"/>
    <w:rsid w:val="00872127"/>
    <w:rsid w:val="0087215E"/>
    <w:rsid w:val="008726C9"/>
    <w:rsid w:val="00872ADC"/>
    <w:rsid w:val="00872CB8"/>
    <w:rsid w:val="00876398"/>
    <w:rsid w:val="00876689"/>
    <w:rsid w:val="00880459"/>
    <w:rsid w:val="00883306"/>
    <w:rsid w:val="00883EB6"/>
    <w:rsid w:val="00886615"/>
    <w:rsid w:val="00886653"/>
    <w:rsid w:val="00892FC6"/>
    <w:rsid w:val="00894821"/>
    <w:rsid w:val="008A0406"/>
    <w:rsid w:val="008A0899"/>
    <w:rsid w:val="008A1EC2"/>
    <w:rsid w:val="008A22B4"/>
    <w:rsid w:val="008A5609"/>
    <w:rsid w:val="008A7258"/>
    <w:rsid w:val="008A78BA"/>
    <w:rsid w:val="008B0F10"/>
    <w:rsid w:val="008B2A5E"/>
    <w:rsid w:val="008B6E40"/>
    <w:rsid w:val="008B6EE0"/>
    <w:rsid w:val="008B7006"/>
    <w:rsid w:val="008B7FE5"/>
    <w:rsid w:val="008C00A2"/>
    <w:rsid w:val="008C0BA7"/>
    <w:rsid w:val="008C1563"/>
    <w:rsid w:val="008C317E"/>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6A2"/>
    <w:rsid w:val="00920825"/>
    <w:rsid w:val="00920874"/>
    <w:rsid w:val="00923EF4"/>
    <w:rsid w:val="0093035B"/>
    <w:rsid w:val="00930EE0"/>
    <w:rsid w:val="00930FCA"/>
    <w:rsid w:val="00931925"/>
    <w:rsid w:val="0093218D"/>
    <w:rsid w:val="0093252D"/>
    <w:rsid w:val="00935FDF"/>
    <w:rsid w:val="00937F71"/>
    <w:rsid w:val="00942D71"/>
    <w:rsid w:val="009448E5"/>
    <w:rsid w:val="00945E1D"/>
    <w:rsid w:val="00945F8C"/>
    <w:rsid w:val="009537A3"/>
    <w:rsid w:val="009550D6"/>
    <w:rsid w:val="00960775"/>
    <w:rsid w:val="0096431A"/>
    <w:rsid w:val="009670D3"/>
    <w:rsid w:val="00970906"/>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78B4"/>
    <w:rsid w:val="00A82F6A"/>
    <w:rsid w:val="00A84890"/>
    <w:rsid w:val="00A86C97"/>
    <w:rsid w:val="00A86FDA"/>
    <w:rsid w:val="00A921B5"/>
    <w:rsid w:val="00A9353D"/>
    <w:rsid w:val="00AA1F1E"/>
    <w:rsid w:val="00AA2CCB"/>
    <w:rsid w:val="00AA3225"/>
    <w:rsid w:val="00AA59AC"/>
    <w:rsid w:val="00AA5FB8"/>
    <w:rsid w:val="00AA7230"/>
    <w:rsid w:val="00AA72CC"/>
    <w:rsid w:val="00AA7385"/>
    <w:rsid w:val="00AA7DD1"/>
    <w:rsid w:val="00AB00EF"/>
    <w:rsid w:val="00AB10F4"/>
    <w:rsid w:val="00AB1ABE"/>
    <w:rsid w:val="00AB2D62"/>
    <w:rsid w:val="00AB2E5E"/>
    <w:rsid w:val="00AC069C"/>
    <w:rsid w:val="00AC1727"/>
    <w:rsid w:val="00AC2116"/>
    <w:rsid w:val="00AC28D7"/>
    <w:rsid w:val="00AC427A"/>
    <w:rsid w:val="00AC52C9"/>
    <w:rsid w:val="00AD3471"/>
    <w:rsid w:val="00AD3769"/>
    <w:rsid w:val="00AD3A0F"/>
    <w:rsid w:val="00AD48F0"/>
    <w:rsid w:val="00AE0FB5"/>
    <w:rsid w:val="00AE1D0F"/>
    <w:rsid w:val="00AE4F00"/>
    <w:rsid w:val="00AE798A"/>
    <w:rsid w:val="00AF0E23"/>
    <w:rsid w:val="00AF5AD1"/>
    <w:rsid w:val="00AF6B31"/>
    <w:rsid w:val="00B01715"/>
    <w:rsid w:val="00B01A3D"/>
    <w:rsid w:val="00B01E6E"/>
    <w:rsid w:val="00B0227F"/>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09D9"/>
    <w:rsid w:val="00BE38DD"/>
    <w:rsid w:val="00BE7540"/>
    <w:rsid w:val="00BE7580"/>
    <w:rsid w:val="00BF1E23"/>
    <w:rsid w:val="00BF32F9"/>
    <w:rsid w:val="00BF4A28"/>
    <w:rsid w:val="00BF55A5"/>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7A19"/>
    <w:rsid w:val="00C50012"/>
    <w:rsid w:val="00C5159F"/>
    <w:rsid w:val="00C5195C"/>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3DA7"/>
    <w:rsid w:val="00CC7BC5"/>
    <w:rsid w:val="00CD00DE"/>
    <w:rsid w:val="00CD2FF9"/>
    <w:rsid w:val="00CD37A1"/>
    <w:rsid w:val="00CD3EBE"/>
    <w:rsid w:val="00CE2806"/>
    <w:rsid w:val="00CE28C2"/>
    <w:rsid w:val="00CE448C"/>
    <w:rsid w:val="00CE65B2"/>
    <w:rsid w:val="00CF1C51"/>
    <w:rsid w:val="00CF1DAA"/>
    <w:rsid w:val="00CF2379"/>
    <w:rsid w:val="00CF2453"/>
    <w:rsid w:val="00CF32F4"/>
    <w:rsid w:val="00CF568D"/>
    <w:rsid w:val="00D00EF5"/>
    <w:rsid w:val="00D02825"/>
    <w:rsid w:val="00D054FE"/>
    <w:rsid w:val="00D071E5"/>
    <w:rsid w:val="00D101AD"/>
    <w:rsid w:val="00D11F66"/>
    <w:rsid w:val="00D1212D"/>
    <w:rsid w:val="00D12D77"/>
    <w:rsid w:val="00D13C20"/>
    <w:rsid w:val="00D1427B"/>
    <w:rsid w:val="00D159F8"/>
    <w:rsid w:val="00D1669C"/>
    <w:rsid w:val="00D21FA0"/>
    <w:rsid w:val="00D24CB1"/>
    <w:rsid w:val="00D2564E"/>
    <w:rsid w:val="00D265F1"/>
    <w:rsid w:val="00D32E9C"/>
    <w:rsid w:val="00D37F25"/>
    <w:rsid w:val="00D46E41"/>
    <w:rsid w:val="00D46F3B"/>
    <w:rsid w:val="00D5181F"/>
    <w:rsid w:val="00D531AD"/>
    <w:rsid w:val="00D53EFA"/>
    <w:rsid w:val="00D57E64"/>
    <w:rsid w:val="00D61625"/>
    <w:rsid w:val="00D63207"/>
    <w:rsid w:val="00D63908"/>
    <w:rsid w:val="00D63B54"/>
    <w:rsid w:val="00D64B48"/>
    <w:rsid w:val="00D64F74"/>
    <w:rsid w:val="00D65B63"/>
    <w:rsid w:val="00D72D3B"/>
    <w:rsid w:val="00D7463E"/>
    <w:rsid w:val="00D74D68"/>
    <w:rsid w:val="00D7626D"/>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0ACD"/>
    <w:rsid w:val="00DB1CC1"/>
    <w:rsid w:val="00DB2AAE"/>
    <w:rsid w:val="00DB5AD2"/>
    <w:rsid w:val="00DB7BF0"/>
    <w:rsid w:val="00DB7C89"/>
    <w:rsid w:val="00DC1C55"/>
    <w:rsid w:val="00DC27A3"/>
    <w:rsid w:val="00DC3960"/>
    <w:rsid w:val="00DC66C2"/>
    <w:rsid w:val="00DC6B8A"/>
    <w:rsid w:val="00DC6BD0"/>
    <w:rsid w:val="00DD100C"/>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0FA1"/>
    <w:rsid w:val="00E023C9"/>
    <w:rsid w:val="00E03B02"/>
    <w:rsid w:val="00E12A94"/>
    <w:rsid w:val="00E13566"/>
    <w:rsid w:val="00E146F4"/>
    <w:rsid w:val="00E17AE0"/>
    <w:rsid w:val="00E20C9E"/>
    <w:rsid w:val="00E2145B"/>
    <w:rsid w:val="00E21923"/>
    <w:rsid w:val="00E223FA"/>
    <w:rsid w:val="00E2362C"/>
    <w:rsid w:val="00E249C4"/>
    <w:rsid w:val="00E25658"/>
    <w:rsid w:val="00E349C4"/>
    <w:rsid w:val="00E3592E"/>
    <w:rsid w:val="00E41F12"/>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F0170C"/>
    <w:rsid w:val="00F02DA5"/>
    <w:rsid w:val="00F04604"/>
    <w:rsid w:val="00F061B5"/>
    <w:rsid w:val="00F074B0"/>
    <w:rsid w:val="00F10361"/>
    <w:rsid w:val="00F128F9"/>
    <w:rsid w:val="00F13B57"/>
    <w:rsid w:val="00F14A7F"/>
    <w:rsid w:val="00F158BE"/>
    <w:rsid w:val="00F17080"/>
    <w:rsid w:val="00F21A1D"/>
    <w:rsid w:val="00F2210E"/>
    <w:rsid w:val="00F224C2"/>
    <w:rsid w:val="00F232E2"/>
    <w:rsid w:val="00F247F5"/>
    <w:rsid w:val="00F26624"/>
    <w:rsid w:val="00F324C8"/>
    <w:rsid w:val="00F33689"/>
    <w:rsid w:val="00F33C30"/>
    <w:rsid w:val="00F3639E"/>
    <w:rsid w:val="00F458E0"/>
    <w:rsid w:val="00F45D59"/>
    <w:rsid w:val="00F46BAE"/>
    <w:rsid w:val="00F5058F"/>
    <w:rsid w:val="00F53945"/>
    <w:rsid w:val="00F56314"/>
    <w:rsid w:val="00F568F9"/>
    <w:rsid w:val="00F56FF5"/>
    <w:rsid w:val="00F608FA"/>
    <w:rsid w:val="00F62E97"/>
    <w:rsid w:val="00F6751A"/>
    <w:rsid w:val="00F67BB9"/>
    <w:rsid w:val="00F70DCC"/>
    <w:rsid w:val="00F74CA7"/>
    <w:rsid w:val="00F86EC4"/>
    <w:rsid w:val="00F91973"/>
    <w:rsid w:val="00F9344C"/>
    <w:rsid w:val="00F93774"/>
    <w:rsid w:val="00F96EE3"/>
    <w:rsid w:val="00FA02AF"/>
    <w:rsid w:val="00FA18E5"/>
    <w:rsid w:val="00FA57F1"/>
    <w:rsid w:val="00FA5FAA"/>
    <w:rsid w:val="00FA6F6C"/>
    <w:rsid w:val="00FB0FDF"/>
    <w:rsid w:val="00FB3145"/>
    <w:rsid w:val="00FB3450"/>
    <w:rsid w:val="00FB3DD7"/>
    <w:rsid w:val="00FB6192"/>
    <w:rsid w:val="00FC3CA0"/>
    <w:rsid w:val="00FC5245"/>
    <w:rsid w:val="00FC648F"/>
    <w:rsid w:val="00FC69EC"/>
    <w:rsid w:val="00FD0EA4"/>
    <w:rsid w:val="00FD311F"/>
    <w:rsid w:val="00FD329D"/>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iPriority="99"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 w:type="character" w:styleId="PlaceholderText">
    <w:name w:val="Placeholder Text"/>
    <w:basedOn w:val="DefaultParagraphFont"/>
    <w:uiPriority w:val="99"/>
    <w:semiHidden/>
    <w:rsid w:val="005118B1"/>
    <w:rPr>
      <w:color w:val="808080"/>
    </w:rPr>
  </w:style>
  <w:style w:type="paragraph" w:styleId="HTMLPreformatted">
    <w:name w:val="HTML Preformatted"/>
    <w:basedOn w:val="Normal"/>
    <w:link w:val="HTMLPreformattedChar"/>
    <w:uiPriority w:val="99"/>
    <w:semiHidden/>
    <w:unhideWhenUsed/>
    <w:locked/>
    <w:rsid w:val="00511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5118B1"/>
    <w:rPr>
      <w:rFonts w:ascii="Courier New" w:hAnsi="Courier New" w:cs="Courier New"/>
      <w:lang w:val="en-CH" w:eastAsia="en-GB"/>
    </w:rPr>
  </w:style>
  <w:style w:type="character" w:customStyle="1" w:styleId="pln">
    <w:name w:val="pln"/>
    <w:basedOn w:val="DefaultParagraphFont"/>
    <w:rsid w:val="005118B1"/>
  </w:style>
  <w:style w:type="character" w:customStyle="1" w:styleId="pun">
    <w:name w:val="pun"/>
    <w:basedOn w:val="DefaultParagraphFont"/>
    <w:rsid w:val="005118B1"/>
  </w:style>
  <w:style w:type="character" w:customStyle="1" w:styleId="lit">
    <w:name w:val="lit"/>
    <w:basedOn w:val="DefaultParagraphFont"/>
    <w:rsid w:val="005118B1"/>
  </w:style>
  <w:style w:type="character" w:customStyle="1" w:styleId="kwd">
    <w:name w:val="kwd"/>
    <w:basedOn w:val="DefaultParagraphFont"/>
    <w:rsid w:val="005118B1"/>
  </w:style>
  <w:style w:type="character" w:customStyle="1" w:styleId="typ">
    <w:name w:val="typ"/>
    <w:basedOn w:val="DefaultParagraphFont"/>
    <w:rsid w:val="005118B1"/>
  </w:style>
  <w:style w:type="character" w:styleId="HTMLCode">
    <w:name w:val="HTML Code"/>
    <w:basedOn w:val="DefaultParagraphFont"/>
    <w:uiPriority w:val="99"/>
    <w:semiHidden/>
    <w:unhideWhenUsed/>
    <w:locked/>
    <w:rsid w:val="00161774"/>
    <w:rPr>
      <w:rFonts w:ascii="Courier New" w:eastAsia="Times New Roman" w:hAnsi="Courier New" w:cs="Courier New"/>
      <w:sz w:val="20"/>
      <w:szCs w:val="20"/>
    </w:rPr>
  </w:style>
  <w:style w:type="character" w:customStyle="1" w:styleId="com">
    <w:name w:val="com"/>
    <w:basedOn w:val="DefaultParagraphFont"/>
    <w:rsid w:val="00161774"/>
  </w:style>
  <w:style w:type="paragraph" w:styleId="ListNumber">
    <w:name w:val="List Number"/>
    <w:basedOn w:val="Normal"/>
    <w:unhideWhenUsed/>
    <w:locked/>
    <w:rsid w:val="0065094A"/>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50084071">
      <w:bodyDiv w:val="1"/>
      <w:marLeft w:val="0"/>
      <w:marRight w:val="0"/>
      <w:marTop w:val="0"/>
      <w:marBottom w:val="0"/>
      <w:divBdr>
        <w:top w:val="none" w:sz="0" w:space="0" w:color="auto"/>
        <w:left w:val="none" w:sz="0" w:space="0" w:color="auto"/>
        <w:bottom w:val="none" w:sz="0" w:space="0" w:color="auto"/>
        <w:right w:val="none" w:sz="0" w:space="0" w:color="auto"/>
      </w:divBdr>
      <w:divsChild>
        <w:div w:id="1350135445">
          <w:marLeft w:val="0"/>
          <w:marRight w:val="0"/>
          <w:marTop w:val="0"/>
          <w:marBottom w:val="0"/>
          <w:divBdr>
            <w:top w:val="none" w:sz="0" w:space="0" w:color="auto"/>
            <w:left w:val="none" w:sz="0" w:space="0" w:color="auto"/>
            <w:bottom w:val="none" w:sz="0" w:space="0" w:color="auto"/>
            <w:right w:val="none" w:sz="0" w:space="0" w:color="auto"/>
          </w:divBdr>
          <w:divsChild>
            <w:div w:id="1581404208">
              <w:marLeft w:val="0"/>
              <w:marRight w:val="0"/>
              <w:marTop w:val="0"/>
              <w:marBottom w:val="0"/>
              <w:divBdr>
                <w:top w:val="none" w:sz="0" w:space="0" w:color="auto"/>
                <w:left w:val="none" w:sz="0" w:space="0" w:color="auto"/>
                <w:bottom w:val="none" w:sz="0" w:space="0" w:color="auto"/>
                <w:right w:val="none" w:sz="0" w:space="0" w:color="auto"/>
              </w:divBdr>
            </w:div>
            <w:div w:id="1333726427">
              <w:marLeft w:val="0"/>
              <w:marRight w:val="0"/>
              <w:marTop w:val="0"/>
              <w:marBottom w:val="0"/>
              <w:divBdr>
                <w:top w:val="none" w:sz="0" w:space="0" w:color="auto"/>
                <w:left w:val="none" w:sz="0" w:space="0" w:color="auto"/>
                <w:bottom w:val="none" w:sz="0" w:space="0" w:color="auto"/>
                <w:right w:val="none" w:sz="0" w:space="0" w:color="auto"/>
              </w:divBdr>
            </w:div>
            <w:div w:id="696084945">
              <w:marLeft w:val="0"/>
              <w:marRight w:val="0"/>
              <w:marTop w:val="0"/>
              <w:marBottom w:val="0"/>
              <w:divBdr>
                <w:top w:val="none" w:sz="0" w:space="0" w:color="auto"/>
                <w:left w:val="none" w:sz="0" w:space="0" w:color="auto"/>
                <w:bottom w:val="none" w:sz="0" w:space="0" w:color="auto"/>
                <w:right w:val="none" w:sz="0" w:space="0" w:color="auto"/>
              </w:divBdr>
            </w:div>
            <w:div w:id="724370828">
              <w:marLeft w:val="0"/>
              <w:marRight w:val="0"/>
              <w:marTop w:val="0"/>
              <w:marBottom w:val="0"/>
              <w:divBdr>
                <w:top w:val="none" w:sz="0" w:space="0" w:color="auto"/>
                <w:left w:val="none" w:sz="0" w:space="0" w:color="auto"/>
                <w:bottom w:val="none" w:sz="0" w:space="0" w:color="auto"/>
                <w:right w:val="none" w:sz="0" w:space="0" w:color="auto"/>
              </w:divBdr>
            </w:div>
            <w:div w:id="14051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96415277">
      <w:bodyDiv w:val="1"/>
      <w:marLeft w:val="0"/>
      <w:marRight w:val="0"/>
      <w:marTop w:val="0"/>
      <w:marBottom w:val="0"/>
      <w:divBdr>
        <w:top w:val="none" w:sz="0" w:space="0" w:color="auto"/>
        <w:left w:val="none" w:sz="0" w:space="0" w:color="auto"/>
        <w:bottom w:val="none" w:sz="0" w:space="0" w:color="auto"/>
        <w:right w:val="none" w:sz="0" w:space="0" w:color="auto"/>
      </w:divBdr>
    </w:div>
    <w:div w:id="124662369">
      <w:bodyDiv w:val="1"/>
      <w:marLeft w:val="0"/>
      <w:marRight w:val="0"/>
      <w:marTop w:val="0"/>
      <w:marBottom w:val="0"/>
      <w:divBdr>
        <w:top w:val="none" w:sz="0" w:space="0" w:color="auto"/>
        <w:left w:val="none" w:sz="0" w:space="0" w:color="auto"/>
        <w:bottom w:val="none" w:sz="0" w:space="0" w:color="auto"/>
        <w:right w:val="none" w:sz="0" w:space="0" w:color="auto"/>
      </w:divBdr>
    </w:div>
    <w:div w:id="185291941">
      <w:bodyDiv w:val="1"/>
      <w:marLeft w:val="0"/>
      <w:marRight w:val="0"/>
      <w:marTop w:val="0"/>
      <w:marBottom w:val="0"/>
      <w:divBdr>
        <w:top w:val="none" w:sz="0" w:space="0" w:color="auto"/>
        <w:left w:val="none" w:sz="0" w:space="0" w:color="auto"/>
        <w:bottom w:val="none" w:sz="0" w:space="0" w:color="auto"/>
        <w:right w:val="none" w:sz="0" w:space="0" w:color="auto"/>
      </w:divBdr>
    </w:div>
    <w:div w:id="208223983">
      <w:bodyDiv w:val="1"/>
      <w:marLeft w:val="0"/>
      <w:marRight w:val="0"/>
      <w:marTop w:val="0"/>
      <w:marBottom w:val="0"/>
      <w:divBdr>
        <w:top w:val="none" w:sz="0" w:space="0" w:color="auto"/>
        <w:left w:val="none" w:sz="0" w:space="0" w:color="auto"/>
        <w:bottom w:val="none" w:sz="0" w:space="0" w:color="auto"/>
        <w:right w:val="none" w:sz="0" w:space="0" w:color="auto"/>
      </w:divBdr>
    </w:div>
    <w:div w:id="212427947">
      <w:bodyDiv w:val="1"/>
      <w:marLeft w:val="0"/>
      <w:marRight w:val="0"/>
      <w:marTop w:val="0"/>
      <w:marBottom w:val="0"/>
      <w:divBdr>
        <w:top w:val="none" w:sz="0" w:space="0" w:color="auto"/>
        <w:left w:val="none" w:sz="0" w:space="0" w:color="auto"/>
        <w:bottom w:val="none" w:sz="0" w:space="0" w:color="auto"/>
        <w:right w:val="none" w:sz="0" w:space="0" w:color="auto"/>
      </w:divBdr>
    </w:div>
    <w:div w:id="215744634">
      <w:bodyDiv w:val="1"/>
      <w:marLeft w:val="0"/>
      <w:marRight w:val="0"/>
      <w:marTop w:val="0"/>
      <w:marBottom w:val="0"/>
      <w:divBdr>
        <w:top w:val="none" w:sz="0" w:space="0" w:color="auto"/>
        <w:left w:val="none" w:sz="0" w:space="0" w:color="auto"/>
        <w:bottom w:val="none" w:sz="0" w:space="0" w:color="auto"/>
        <w:right w:val="none" w:sz="0" w:space="0" w:color="auto"/>
      </w:divBdr>
    </w:div>
    <w:div w:id="330451745">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589780967">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805439791">
      <w:bodyDiv w:val="1"/>
      <w:marLeft w:val="0"/>
      <w:marRight w:val="0"/>
      <w:marTop w:val="0"/>
      <w:marBottom w:val="0"/>
      <w:divBdr>
        <w:top w:val="none" w:sz="0" w:space="0" w:color="auto"/>
        <w:left w:val="none" w:sz="0" w:space="0" w:color="auto"/>
        <w:bottom w:val="none" w:sz="0" w:space="0" w:color="auto"/>
        <w:right w:val="none" w:sz="0" w:space="0" w:color="auto"/>
      </w:divBdr>
    </w:div>
    <w:div w:id="834297059">
      <w:bodyDiv w:val="1"/>
      <w:marLeft w:val="0"/>
      <w:marRight w:val="0"/>
      <w:marTop w:val="0"/>
      <w:marBottom w:val="0"/>
      <w:divBdr>
        <w:top w:val="none" w:sz="0" w:space="0" w:color="auto"/>
        <w:left w:val="none" w:sz="0" w:space="0" w:color="auto"/>
        <w:bottom w:val="none" w:sz="0" w:space="0" w:color="auto"/>
        <w:right w:val="none" w:sz="0" w:space="0" w:color="auto"/>
      </w:divBdr>
    </w:div>
    <w:div w:id="862092102">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061949275">
      <w:bodyDiv w:val="1"/>
      <w:marLeft w:val="0"/>
      <w:marRight w:val="0"/>
      <w:marTop w:val="0"/>
      <w:marBottom w:val="0"/>
      <w:divBdr>
        <w:top w:val="none" w:sz="0" w:space="0" w:color="auto"/>
        <w:left w:val="none" w:sz="0" w:space="0" w:color="auto"/>
        <w:bottom w:val="none" w:sz="0" w:space="0" w:color="auto"/>
        <w:right w:val="none" w:sz="0" w:space="0" w:color="auto"/>
      </w:divBdr>
      <w:divsChild>
        <w:div w:id="1777795110">
          <w:marLeft w:val="0"/>
          <w:marRight w:val="0"/>
          <w:marTop w:val="0"/>
          <w:marBottom w:val="0"/>
          <w:divBdr>
            <w:top w:val="none" w:sz="0" w:space="0" w:color="auto"/>
            <w:left w:val="none" w:sz="0" w:space="0" w:color="auto"/>
            <w:bottom w:val="none" w:sz="0" w:space="0" w:color="auto"/>
            <w:right w:val="none" w:sz="0" w:space="0" w:color="auto"/>
          </w:divBdr>
          <w:divsChild>
            <w:div w:id="1437097563">
              <w:marLeft w:val="0"/>
              <w:marRight w:val="0"/>
              <w:marTop w:val="0"/>
              <w:marBottom w:val="0"/>
              <w:divBdr>
                <w:top w:val="none" w:sz="0" w:space="0" w:color="auto"/>
                <w:left w:val="none" w:sz="0" w:space="0" w:color="auto"/>
                <w:bottom w:val="none" w:sz="0" w:space="0" w:color="auto"/>
                <w:right w:val="none" w:sz="0" w:space="0" w:color="auto"/>
              </w:divBdr>
            </w:div>
            <w:div w:id="208151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73317901">
      <w:bodyDiv w:val="1"/>
      <w:marLeft w:val="0"/>
      <w:marRight w:val="0"/>
      <w:marTop w:val="0"/>
      <w:marBottom w:val="0"/>
      <w:divBdr>
        <w:top w:val="none" w:sz="0" w:space="0" w:color="auto"/>
        <w:left w:val="none" w:sz="0" w:space="0" w:color="auto"/>
        <w:bottom w:val="none" w:sz="0" w:space="0" w:color="auto"/>
        <w:right w:val="none" w:sz="0" w:space="0" w:color="auto"/>
      </w:divBdr>
      <w:divsChild>
        <w:div w:id="1431580397">
          <w:marLeft w:val="0"/>
          <w:marRight w:val="0"/>
          <w:marTop w:val="0"/>
          <w:marBottom w:val="0"/>
          <w:divBdr>
            <w:top w:val="none" w:sz="0" w:space="0" w:color="auto"/>
            <w:left w:val="none" w:sz="0" w:space="0" w:color="auto"/>
            <w:bottom w:val="none" w:sz="0" w:space="0" w:color="auto"/>
            <w:right w:val="none" w:sz="0" w:space="0" w:color="auto"/>
          </w:divBdr>
          <w:divsChild>
            <w:div w:id="1239944086">
              <w:marLeft w:val="0"/>
              <w:marRight w:val="0"/>
              <w:marTop w:val="0"/>
              <w:marBottom w:val="0"/>
              <w:divBdr>
                <w:top w:val="none" w:sz="0" w:space="0" w:color="auto"/>
                <w:left w:val="none" w:sz="0" w:space="0" w:color="auto"/>
                <w:bottom w:val="none" w:sz="0" w:space="0" w:color="auto"/>
                <w:right w:val="none" w:sz="0" w:space="0" w:color="auto"/>
              </w:divBdr>
            </w:div>
            <w:div w:id="2704603">
              <w:marLeft w:val="0"/>
              <w:marRight w:val="0"/>
              <w:marTop w:val="0"/>
              <w:marBottom w:val="0"/>
              <w:divBdr>
                <w:top w:val="none" w:sz="0" w:space="0" w:color="auto"/>
                <w:left w:val="none" w:sz="0" w:space="0" w:color="auto"/>
                <w:bottom w:val="none" w:sz="0" w:space="0" w:color="auto"/>
                <w:right w:val="none" w:sz="0" w:space="0" w:color="auto"/>
              </w:divBdr>
            </w:div>
            <w:div w:id="473378711">
              <w:marLeft w:val="0"/>
              <w:marRight w:val="0"/>
              <w:marTop w:val="0"/>
              <w:marBottom w:val="0"/>
              <w:divBdr>
                <w:top w:val="none" w:sz="0" w:space="0" w:color="auto"/>
                <w:left w:val="none" w:sz="0" w:space="0" w:color="auto"/>
                <w:bottom w:val="none" w:sz="0" w:space="0" w:color="auto"/>
                <w:right w:val="none" w:sz="0" w:space="0" w:color="auto"/>
              </w:divBdr>
            </w:div>
            <w:div w:id="1001398031">
              <w:marLeft w:val="0"/>
              <w:marRight w:val="0"/>
              <w:marTop w:val="0"/>
              <w:marBottom w:val="0"/>
              <w:divBdr>
                <w:top w:val="none" w:sz="0" w:space="0" w:color="auto"/>
                <w:left w:val="none" w:sz="0" w:space="0" w:color="auto"/>
                <w:bottom w:val="none" w:sz="0" w:space="0" w:color="auto"/>
                <w:right w:val="none" w:sz="0" w:space="0" w:color="auto"/>
              </w:divBdr>
            </w:div>
            <w:div w:id="412629593">
              <w:marLeft w:val="0"/>
              <w:marRight w:val="0"/>
              <w:marTop w:val="0"/>
              <w:marBottom w:val="0"/>
              <w:divBdr>
                <w:top w:val="none" w:sz="0" w:space="0" w:color="auto"/>
                <w:left w:val="none" w:sz="0" w:space="0" w:color="auto"/>
                <w:bottom w:val="none" w:sz="0" w:space="0" w:color="auto"/>
                <w:right w:val="none" w:sz="0" w:space="0" w:color="auto"/>
              </w:divBdr>
            </w:div>
            <w:div w:id="1895121665">
              <w:marLeft w:val="0"/>
              <w:marRight w:val="0"/>
              <w:marTop w:val="0"/>
              <w:marBottom w:val="0"/>
              <w:divBdr>
                <w:top w:val="none" w:sz="0" w:space="0" w:color="auto"/>
                <w:left w:val="none" w:sz="0" w:space="0" w:color="auto"/>
                <w:bottom w:val="none" w:sz="0" w:space="0" w:color="auto"/>
                <w:right w:val="none" w:sz="0" w:space="0" w:color="auto"/>
              </w:divBdr>
            </w:div>
            <w:div w:id="706025600">
              <w:marLeft w:val="0"/>
              <w:marRight w:val="0"/>
              <w:marTop w:val="0"/>
              <w:marBottom w:val="0"/>
              <w:divBdr>
                <w:top w:val="none" w:sz="0" w:space="0" w:color="auto"/>
                <w:left w:val="none" w:sz="0" w:space="0" w:color="auto"/>
                <w:bottom w:val="none" w:sz="0" w:space="0" w:color="auto"/>
                <w:right w:val="none" w:sz="0" w:space="0" w:color="auto"/>
              </w:divBdr>
            </w:div>
            <w:div w:id="2144039666">
              <w:marLeft w:val="0"/>
              <w:marRight w:val="0"/>
              <w:marTop w:val="0"/>
              <w:marBottom w:val="0"/>
              <w:divBdr>
                <w:top w:val="none" w:sz="0" w:space="0" w:color="auto"/>
                <w:left w:val="none" w:sz="0" w:space="0" w:color="auto"/>
                <w:bottom w:val="none" w:sz="0" w:space="0" w:color="auto"/>
                <w:right w:val="none" w:sz="0" w:space="0" w:color="auto"/>
              </w:divBdr>
            </w:div>
            <w:div w:id="1719434805">
              <w:marLeft w:val="0"/>
              <w:marRight w:val="0"/>
              <w:marTop w:val="0"/>
              <w:marBottom w:val="0"/>
              <w:divBdr>
                <w:top w:val="none" w:sz="0" w:space="0" w:color="auto"/>
                <w:left w:val="none" w:sz="0" w:space="0" w:color="auto"/>
                <w:bottom w:val="none" w:sz="0" w:space="0" w:color="auto"/>
                <w:right w:val="none" w:sz="0" w:space="0" w:color="auto"/>
              </w:divBdr>
            </w:div>
            <w:div w:id="1948535965">
              <w:marLeft w:val="0"/>
              <w:marRight w:val="0"/>
              <w:marTop w:val="0"/>
              <w:marBottom w:val="0"/>
              <w:divBdr>
                <w:top w:val="none" w:sz="0" w:space="0" w:color="auto"/>
                <w:left w:val="none" w:sz="0" w:space="0" w:color="auto"/>
                <w:bottom w:val="none" w:sz="0" w:space="0" w:color="auto"/>
                <w:right w:val="none" w:sz="0" w:space="0" w:color="auto"/>
              </w:divBdr>
            </w:div>
            <w:div w:id="942228635">
              <w:marLeft w:val="0"/>
              <w:marRight w:val="0"/>
              <w:marTop w:val="0"/>
              <w:marBottom w:val="0"/>
              <w:divBdr>
                <w:top w:val="none" w:sz="0" w:space="0" w:color="auto"/>
                <w:left w:val="none" w:sz="0" w:space="0" w:color="auto"/>
                <w:bottom w:val="none" w:sz="0" w:space="0" w:color="auto"/>
                <w:right w:val="none" w:sz="0" w:space="0" w:color="auto"/>
              </w:divBdr>
            </w:div>
            <w:div w:id="117385106">
              <w:marLeft w:val="0"/>
              <w:marRight w:val="0"/>
              <w:marTop w:val="0"/>
              <w:marBottom w:val="0"/>
              <w:divBdr>
                <w:top w:val="none" w:sz="0" w:space="0" w:color="auto"/>
                <w:left w:val="none" w:sz="0" w:space="0" w:color="auto"/>
                <w:bottom w:val="none" w:sz="0" w:space="0" w:color="auto"/>
                <w:right w:val="none" w:sz="0" w:space="0" w:color="auto"/>
              </w:divBdr>
            </w:div>
            <w:div w:id="524294378">
              <w:marLeft w:val="0"/>
              <w:marRight w:val="0"/>
              <w:marTop w:val="0"/>
              <w:marBottom w:val="0"/>
              <w:divBdr>
                <w:top w:val="none" w:sz="0" w:space="0" w:color="auto"/>
                <w:left w:val="none" w:sz="0" w:space="0" w:color="auto"/>
                <w:bottom w:val="none" w:sz="0" w:space="0" w:color="auto"/>
                <w:right w:val="none" w:sz="0" w:space="0" w:color="auto"/>
              </w:divBdr>
            </w:div>
            <w:div w:id="1410426621">
              <w:marLeft w:val="0"/>
              <w:marRight w:val="0"/>
              <w:marTop w:val="0"/>
              <w:marBottom w:val="0"/>
              <w:divBdr>
                <w:top w:val="none" w:sz="0" w:space="0" w:color="auto"/>
                <w:left w:val="none" w:sz="0" w:space="0" w:color="auto"/>
                <w:bottom w:val="none" w:sz="0" w:space="0" w:color="auto"/>
                <w:right w:val="none" w:sz="0" w:space="0" w:color="auto"/>
              </w:divBdr>
            </w:div>
            <w:div w:id="574823928">
              <w:marLeft w:val="0"/>
              <w:marRight w:val="0"/>
              <w:marTop w:val="0"/>
              <w:marBottom w:val="0"/>
              <w:divBdr>
                <w:top w:val="none" w:sz="0" w:space="0" w:color="auto"/>
                <w:left w:val="none" w:sz="0" w:space="0" w:color="auto"/>
                <w:bottom w:val="none" w:sz="0" w:space="0" w:color="auto"/>
                <w:right w:val="none" w:sz="0" w:space="0" w:color="auto"/>
              </w:divBdr>
            </w:div>
            <w:div w:id="997924497">
              <w:marLeft w:val="0"/>
              <w:marRight w:val="0"/>
              <w:marTop w:val="0"/>
              <w:marBottom w:val="0"/>
              <w:divBdr>
                <w:top w:val="none" w:sz="0" w:space="0" w:color="auto"/>
                <w:left w:val="none" w:sz="0" w:space="0" w:color="auto"/>
                <w:bottom w:val="none" w:sz="0" w:space="0" w:color="auto"/>
                <w:right w:val="none" w:sz="0" w:space="0" w:color="auto"/>
              </w:divBdr>
            </w:div>
            <w:div w:id="658653884">
              <w:marLeft w:val="0"/>
              <w:marRight w:val="0"/>
              <w:marTop w:val="0"/>
              <w:marBottom w:val="0"/>
              <w:divBdr>
                <w:top w:val="none" w:sz="0" w:space="0" w:color="auto"/>
                <w:left w:val="none" w:sz="0" w:space="0" w:color="auto"/>
                <w:bottom w:val="none" w:sz="0" w:space="0" w:color="auto"/>
                <w:right w:val="none" w:sz="0" w:space="0" w:color="auto"/>
              </w:divBdr>
            </w:div>
            <w:div w:id="1235747958">
              <w:marLeft w:val="0"/>
              <w:marRight w:val="0"/>
              <w:marTop w:val="0"/>
              <w:marBottom w:val="0"/>
              <w:divBdr>
                <w:top w:val="none" w:sz="0" w:space="0" w:color="auto"/>
                <w:left w:val="none" w:sz="0" w:space="0" w:color="auto"/>
                <w:bottom w:val="none" w:sz="0" w:space="0" w:color="auto"/>
                <w:right w:val="none" w:sz="0" w:space="0" w:color="auto"/>
              </w:divBdr>
            </w:div>
            <w:div w:id="510679990">
              <w:marLeft w:val="0"/>
              <w:marRight w:val="0"/>
              <w:marTop w:val="0"/>
              <w:marBottom w:val="0"/>
              <w:divBdr>
                <w:top w:val="none" w:sz="0" w:space="0" w:color="auto"/>
                <w:left w:val="none" w:sz="0" w:space="0" w:color="auto"/>
                <w:bottom w:val="none" w:sz="0" w:space="0" w:color="auto"/>
                <w:right w:val="none" w:sz="0" w:space="0" w:color="auto"/>
              </w:divBdr>
            </w:div>
            <w:div w:id="120810750">
              <w:marLeft w:val="0"/>
              <w:marRight w:val="0"/>
              <w:marTop w:val="0"/>
              <w:marBottom w:val="0"/>
              <w:divBdr>
                <w:top w:val="none" w:sz="0" w:space="0" w:color="auto"/>
                <w:left w:val="none" w:sz="0" w:space="0" w:color="auto"/>
                <w:bottom w:val="none" w:sz="0" w:space="0" w:color="auto"/>
                <w:right w:val="none" w:sz="0" w:space="0" w:color="auto"/>
              </w:divBdr>
            </w:div>
            <w:div w:id="1956208962">
              <w:marLeft w:val="0"/>
              <w:marRight w:val="0"/>
              <w:marTop w:val="0"/>
              <w:marBottom w:val="0"/>
              <w:divBdr>
                <w:top w:val="none" w:sz="0" w:space="0" w:color="auto"/>
                <w:left w:val="none" w:sz="0" w:space="0" w:color="auto"/>
                <w:bottom w:val="none" w:sz="0" w:space="0" w:color="auto"/>
                <w:right w:val="none" w:sz="0" w:space="0" w:color="auto"/>
              </w:divBdr>
            </w:div>
            <w:div w:id="886994579">
              <w:marLeft w:val="0"/>
              <w:marRight w:val="0"/>
              <w:marTop w:val="0"/>
              <w:marBottom w:val="0"/>
              <w:divBdr>
                <w:top w:val="none" w:sz="0" w:space="0" w:color="auto"/>
                <w:left w:val="none" w:sz="0" w:space="0" w:color="auto"/>
                <w:bottom w:val="none" w:sz="0" w:space="0" w:color="auto"/>
                <w:right w:val="none" w:sz="0" w:space="0" w:color="auto"/>
              </w:divBdr>
            </w:div>
            <w:div w:id="37658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484157736">
      <w:bodyDiv w:val="1"/>
      <w:marLeft w:val="0"/>
      <w:marRight w:val="0"/>
      <w:marTop w:val="0"/>
      <w:marBottom w:val="0"/>
      <w:divBdr>
        <w:top w:val="none" w:sz="0" w:space="0" w:color="auto"/>
        <w:left w:val="none" w:sz="0" w:space="0" w:color="auto"/>
        <w:bottom w:val="none" w:sz="0" w:space="0" w:color="auto"/>
        <w:right w:val="none" w:sz="0" w:space="0" w:color="auto"/>
      </w:divBdr>
    </w:div>
    <w:div w:id="1546260341">
      <w:bodyDiv w:val="1"/>
      <w:marLeft w:val="0"/>
      <w:marRight w:val="0"/>
      <w:marTop w:val="0"/>
      <w:marBottom w:val="0"/>
      <w:divBdr>
        <w:top w:val="none" w:sz="0" w:space="0" w:color="auto"/>
        <w:left w:val="none" w:sz="0" w:space="0" w:color="auto"/>
        <w:bottom w:val="none" w:sz="0" w:space="0" w:color="auto"/>
        <w:right w:val="none" w:sz="0" w:space="0" w:color="auto"/>
      </w:divBdr>
    </w:div>
    <w:div w:id="1637369699">
      <w:bodyDiv w:val="1"/>
      <w:marLeft w:val="0"/>
      <w:marRight w:val="0"/>
      <w:marTop w:val="0"/>
      <w:marBottom w:val="0"/>
      <w:divBdr>
        <w:top w:val="none" w:sz="0" w:space="0" w:color="auto"/>
        <w:left w:val="none" w:sz="0" w:space="0" w:color="auto"/>
        <w:bottom w:val="none" w:sz="0" w:space="0" w:color="auto"/>
        <w:right w:val="none" w:sz="0" w:space="0" w:color="auto"/>
      </w:divBdr>
    </w:div>
    <w:div w:id="1639260997">
      <w:bodyDiv w:val="1"/>
      <w:marLeft w:val="0"/>
      <w:marRight w:val="0"/>
      <w:marTop w:val="0"/>
      <w:marBottom w:val="0"/>
      <w:divBdr>
        <w:top w:val="none" w:sz="0" w:space="0" w:color="auto"/>
        <w:left w:val="none" w:sz="0" w:space="0" w:color="auto"/>
        <w:bottom w:val="none" w:sz="0" w:space="0" w:color="auto"/>
        <w:right w:val="none" w:sz="0" w:space="0" w:color="auto"/>
      </w:divBdr>
      <w:divsChild>
        <w:div w:id="723062661">
          <w:marLeft w:val="0"/>
          <w:marRight w:val="0"/>
          <w:marTop w:val="0"/>
          <w:marBottom w:val="0"/>
          <w:divBdr>
            <w:top w:val="none" w:sz="0" w:space="0" w:color="auto"/>
            <w:left w:val="none" w:sz="0" w:space="0" w:color="auto"/>
            <w:bottom w:val="none" w:sz="0" w:space="0" w:color="auto"/>
            <w:right w:val="none" w:sz="0" w:space="0" w:color="auto"/>
          </w:divBdr>
          <w:divsChild>
            <w:div w:id="495807422">
              <w:marLeft w:val="0"/>
              <w:marRight w:val="0"/>
              <w:marTop w:val="0"/>
              <w:marBottom w:val="0"/>
              <w:divBdr>
                <w:top w:val="none" w:sz="0" w:space="0" w:color="auto"/>
                <w:left w:val="none" w:sz="0" w:space="0" w:color="auto"/>
                <w:bottom w:val="none" w:sz="0" w:space="0" w:color="auto"/>
                <w:right w:val="none" w:sz="0" w:space="0" w:color="auto"/>
              </w:divBdr>
            </w:div>
            <w:div w:id="217085636">
              <w:marLeft w:val="0"/>
              <w:marRight w:val="0"/>
              <w:marTop w:val="0"/>
              <w:marBottom w:val="0"/>
              <w:divBdr>
                <w:top w:val="none" w:sz="0" w:space="0" w:color="auto"/>
                <w:left w:val="none" w:sz="0" w:space="0" w:color="auto"/>
                <w:bottom w:val="none" w:sz="0" w:space="0" w:color="auto"/>
                <w:right w:val="none" w:sz="0" w:space="0" w:color="auto"/>
              </w:divBdr>
            </w:div>
            <w:div w:id="2069106202">
              <w:marLeft w:val="0"/>
              <w:marRight w:val="0"/>
              <w:marTop w:val="0"/>
              <w:marBottom w:val="0"/>
              <w:divBdr>
                <w:top w:val="none" w:sz="0" w:space="0" w:color="auto"/>
                <w:left w:val="none" w:sz="0" w:space="0" w:color="auto"/>
                <w:bottom w:val="none" w:sz="0" w:space="0" w:color="auto"/>
                <w:right w:val="none" w:sz="0" w:space="0" w:color="auto"/>
              </w:divBdr>
            </w:div>
            <w:div w:id="414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5830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dl.toelt.ai"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437</TotalTime>
  <Pages>4</Pages>
  <Words>912</Words>
  <Characters>5202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6102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215</cp:revision>
  <cp:lastPrinted>2009-03-19T14:05:00Z</cp:lastPrinted>
  <dcterms:created xsi:type="dcterms:W3CDTF">2017-08-08T08:48:00Z</dcterms:created>
  <dcterms:modified xsi:type="dcterms:W3CDTF">2021-12-14T11:56:00Z</dcterms:modified>
</cp:coreProperties>
</file>