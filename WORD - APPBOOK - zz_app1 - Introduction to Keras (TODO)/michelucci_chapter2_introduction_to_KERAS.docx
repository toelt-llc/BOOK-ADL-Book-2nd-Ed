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617121" w14:textId="51CEA40A" w:rsidR="00E95F6E" w:rsidRDefault="00020766" w:rsidP="00E95F6E">
      <w:pPr>
        <w:pStyle w:val="ChapterTitle"/>
        <w:rPr>
          <w:sz w:val="72"/>
          <w:szCs w:val="44"/>
        </w:rPr>
      </w:pPr>
      <w:r w:rsidRPr="00A03B74">
        <w:rPr>
          <w:sz w:val="72"/>
          <w:szCs w:val="44"/>
        </w:rPr>
        <w:t>Introduction</w:t>
      </w:r>
      <w:r w:rsidR="008502C7">
        <w:rPr>
          <w:sz w:val="72"/>
          <w:szCs w:val="44"/>
        </w:rPr>
        <w:t xml:space="preserve"> to Keras</w:t>
      </w:r>
    </w:p>
    <w:p w14:paraId="7F77E1EE" w14:textId="77777777" w:rsidR="008502C7" w:rsidRPr="008502C7" w:rsidRDefault="008502C7" w:rsidP="008502C7"/>
    <w:sectPr w:rsidR="008502C7" w:rsidRPr="008502C7" w:rsidSect="00A00844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pgSz w:w="10080" w:h="14400" w:code="8"/>
      <w:pgMar w:top="1080" w:right="720" w:bottom="1080" w:left="1080" w:header="540" w:footer="54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D92F7B" w14:textId="77777777" w:rsidR="007D5E3E" w:rsidRDefault="007D5E3E">
      <w:r>
        <w:separator/>
      </w:r>
    </w:p>
  </w:endnote>
  <w:endnote w:type="continuationSeparator" w:id="0">
    <w:p w14:paraId="7D28663C" w14:textId="77777777" w:rsidR="007D5E3E" w:rsidRDefault="007D5E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  <w:embedRegular r:id="rId1" w:fontKey="{D14978D5-A55D-9E43-8E27-652E1083C12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15C0AEB9-01D0-E349-B8C2-16F51B22EE60}"/>
    <w:embedBold r:id="rId3" w:fontKey="{676516E6-4F14-0241-9C76-9B94B4F7C391}"/>
    <w:embedItalic r:id="rId4" w:fontKey="{2329EFD3-7580-6B42-B45A-BE0349576E8A}"/>
    <w:embedBoldItalic r:id="rId5" w:fontKey="{57D55CE7-8435-0C41-BD33-D2640E4FA60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E9252A8D-2D0F-8843-8AB4-DD8CFF6B66A3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F4ECF013-E475-9647-B45D-B15503CC79A9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8" w:fontKey="{DC7808FF-C086-404C-9469-082229D4BF49}"/>
    <w:embedBold r:id="rId9" w:fontKey="{9629EBB7-00E8-1F49-8039-B8F7708526BA}"/>
    <w:embedItalic r:id="rId10" w:fontKey="{508262D2-1C1A-D84D-8BE9-C33330AA8BCE}"/>
  </w:font>
  <w:font w:name="HelveticaNeueLT Std Cn">
    <w:panose1 w:val="020B0506030502030204"/>
    <w:charset w:val="4D"/>
    <w:family w:val="swiss"/>
    <w:notTrueType/>
    <w:pitch w:val="variable"/>
    <w:sig w:usb0="00000003" w:usb1="00000000" w:usb2="00000000" w:usb3="00000000" w:csb0="00000001" w:csb1="00000000"/>
  </w:font>
  <w:font w:name="HelveticaNeue Condensed">
    <w:altName w:val="Courier New"/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HelvetivaNeue Condensed">
    <w:altName w:val="Times New Roman"/>
    <w:panose1 w:val="020B0604020202020204"/>
    <w:charset w:val="00"/>
    <w:family w:val="roman"/>
    <w:notTrueType/>
    <w:pitch w:val="default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Utopia">
    <w:panose1 w:val="020B0604020202020204"/>
    <w:charset w:val="00"/>
    <w:family w:val="auto"/>
    <w:pitch w:val="variable"/>
    <w:sig w:usb0="8000002F" w:usb1="40000048" w:usb2="00000000" w:usb3="00000000" w:csb0="00000001" w:csb1="00000000"/>
    <w:embedRegular r:id="rId15" w:fontKey="{F2DBCCDB-2759-9340-BDFA-41D33997BF8C}"/>
    <w:embedItalic r:id="rId16" w:fontKey="{A9050D4E-FD50-B64B-BB36-88258CDEC152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17" w:fontKey="{ADABD8E8-EDE4-5149-8A6B-5B7BB8E9FF4A}"/>
    <w:embedBold r:id="rId18" w:fontKey="{AB44A98D-B548-E34E-984B-111353611DC5}"/>
    <w:embedItalic r:id="rId19" w:fontKey="{5154926E-9B30-A344-AB91-620B02255749}"/>
  </w:font>
  <w:font w:name="TheSansMonoConBlack">
    <w:panose1 w:val="020B0604020202020204"/>
    <w:charset w:val="00"/>
    <w:family w:val="auto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20" w:fontKey="{67ED33F4-9722-3A4D-9918-B70CC4A3EC05}"/>
    <w:embedBold r:id="rId21" w:fontKey="{3D6DA96A-D8DA-0E49-BEE9-8691EB853A40}"/>
    <w:embedItalic r:id="rId22" w:fontKey="{B06AC3D4-234A-3844-AEF1-A1B8AA662148}"/>
  </w:font>
  <w:font w:name="Utopia Bold">
    <w:altName w:val="Utopia"/>
    <w:panose1 w:val="020B0604020202020204"/>
    <w:charset w:val="00"/>
    <w:family w:val="auto"/>
    <w:pitch w:val="variable"/>
    <w:sig w:usb0="8000002F" w:usb1="40000048" w:usb2="00000000" w:usb3="00000000" w:csb0="00000001" w:csb1="00000000"/>
    <w:embedRegular r:id="rId23" w:fontKey="{8362D38B-255D-BC4A-96D1-FAFCE71A9461}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24" w:fontKey="{4257B985-97DD-5D4B-8244-912AD1079BDC}"/>
  </w:font>
  <w:font w:name="TheSansMonoConNormal">
    <w:panose1 w:val="020B0604020202020204"/>
    <w:charset w:val="00"/>
    <w:family w:val="auto"/>
    <w:notTrueType/>
    <w:pitch w:val="variable"/>
    <w:sig w:usb0="00000003" w:usb1="00000000" w:usb2="00000000" w:usb3="00000000" w:csb0="00000001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HelveticaNeue MediumExt">
    <w:altName w:val="Arial"/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UtopiaItalic">
    <w:altName w:val="Courier New"/>
    <w:panose1 w:val="02000503000000000000"/>
    <w:charset w:val="00"/>
    <w:family w:val="decorative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8" w:fontKey="{1D477F7F-19B5-2E48-93AF-257CD047DFB3}"/>
  </w:font>
  <w:font w:name="ZapfDingbats">
    <w:altName w:val="Times New Roman"/>
    <w:panose1 w:val="020B0604020202020204"/>
    <w:charset w:val="00"/>
    <w:family w:val="decorative"/>
    <w:notTrueType/>
    <w:pitch w:val="variable"/>
    <w:sig w:usb0="00000003" w:usb1="00000000" w:usb2="00000000" w:usb3="00000000" w:csb0="00000001" w:csb1="00000000"/>
  </w:font>
  <w:font w:name="HelveticaNeue MediumCond">
    <w:altName w:val="Arial"/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  <w:embedBold r:id="rId32" w:fontKey="{D6631077-6716-714E-9FF3-B4703041133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3" w:fontKey="{039A2704-AB81-0843-8F68-FDABA414FC0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4EDD23" w14:textId="77777777" w:rsidR="00B7149E" w:rsidRDefault="00B7149E">
    <w:pPr>
      <w:pStyle w:val="Footer"/>
    </w:pPr>
    <w:r>
      <w:fldChar w:fldCharType="begin"/>
    </w:r>
    <w:r>
      <w:instrText xml:space="preserve"> PAGE   \* MERGEFORMAT </w:instrText>
    </w:r>
    <w:r>
      <w:fldChar w:fldCharType="separate"/>
    </w:r>
    <w:r w:rsidR="00C31AB1">
      <w:rPr>
        <w:noProof/>
      </w:rPr>
      <w:t>4</w:t>
    </w:r>
    <w:r>
      <w:rPr>
        <w:noProof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3EC988" w14:textId="77777777" w:rsidR="00B7149E" w:rsidRDefault="00B7149E" w:rsidP="00384E5F">
    <w:pPr>
      <w:pStyle w:val="Foot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C31AB1">
      <w:rPr>
        <w:noProof/>
      </w:rPr>
      <w:t>5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840C85" w14:textId="77777777" w:rsidR="007D5E3E" w:rsidRDefault="007D5E3E">
      <w:r>
        <w:separator/>
      </w:r>
    </w:p>
  </w:footnote>
  <w:footnote w:type="continuationSeparator" w:id="0">
    <w:p w14:paraId="58B9F7CE" w14:textId="77777777" w:rsidR="007D5E3E" w:rsidRDefault="007D5E3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87E408" w14:textId="2121482B" w:rsidR="00B7149E" w:rsidRPr="009D1121" w:rsidRDefault="00E64591" w:rsidP="00F62E97">
    <w:pPr>
      <w:pStyle w:val="Header"/>
      <w:rPr>
        <w:rFonts w:ascii="HelveticaNeue Condensed" w:hAnsi="HelveticaNeue Condensed"/>
        <w:sz w:val="20"/>
      </w:rPr>
    </w:pPr>
    <w:r w:rsidRPr="009D1121">
      <w:rPr>
        <w:rFonts w:ascii="HelveticaNeue Condensed" w:hAnsi="HelveticaNeue Condensed"/>
        <w:sz w:val="20"/>
      </w:rPr>
      <w:t>CHAPTER</w:t>
    </w:r>
    <w:r w:rsidR="00B27E07" w:rsidRPr="009D1121">
      <w:rPr>
        <w:rFonts w:ascii="HelveticaNeue Condensed" w:hAnsi="HelveticaNeue Condensed"/>
        <w:sz w:val="20"/>
      </w:rPr>
      <w:t xml:space="preserve"> </w:t>
    </w:r>
    <w:r w:rsidR="00A86FDA">
      <w:rPr>
        <w:rFonts w:ascii="HelveticaNeue Condensed" w:hAnsi="HelveticaNeue Condensed"/>
        <w:sz w:val="20"/>
      </w:rPr>
      <w:t>1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7F37A7" w14:textId="5D3442E0" w:rsidR="00B7149E" w:rsidRPr="00C528AF" w:rsidRDefault="00B7149E" w:rsidP="00463BAE">
    <w:pPr>
      <w:pStyle w:val="Header"/>
      <w:ind w:left="-450"/>
      <w:jc w:val="right"/>
      <w:rPr>
        <w:rFonts w:ascii="HelveticaNeue Condensed" w:hAnsi="HelveticaNeue Condensed"/>
        <w:sz w:val="20"/>
      </w:rPr>
    </w:pPr>
    <w:r w:rsidRPr="00C528AF">
      <w:rPr>
        <w:rFonts w:ascii="HelveticaNeue Condensed" w:hAnsi="HelveticaNeue Condensed"/>
        <w:sz w:val="20"/>
      </w:rPr>
      <w:t>CHAPTER</w:t>
    </w:r>
    <w:r w:rsidR="00485A09">
      <w:rPr>
        <w:rFonts w:ascii="HelveticaNeue Condensed" w:hAnsi="HelveticaNeue Condensed"/>
        <w:sz w:val="20"/>
      </w:rPr>
      <w:t xml:space="preserve"> 1</w:t>
    </w:r>
    <w:r w:rsidR="00A46A39" w:rsidRPr="00C528AF">
      <w:rPr>
        <w:rFonts w:ascii="HelveticaNeue Condensed" w:hAnsi="HelveticaNeue Condensed"/>
        <w:sz w:val="20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0B9D84" w14:textId="3171EEDD" w:rsidR="00B7149E" w:rsidRPr="000F5D51" w:rsidRDefault="00B7149E" w:rsidP="000F5D51">
    <w:pPr>
      <w:pStyle w:val="Header"/>
      <w:spacing w:after="1200"/>
      <w:rPr>
        <w:rFonts w:ascii="Arial" w:hAnsi="Arial"/>
        <w:b/>
        <w:sz w:val="36"/>
      </w:rPr>
    </w:pPr>
    <w:r w:rsidRPr="000F5D51">
      <w:rPr>
        <w:rFonts w:ascii="Arial" w:hAnsi="Arial"/>
        <w:b/>
        <w:sz w:val="36"/>
      </w:rPr>
      <w:t>C H A P T E R</w:t>
    </w:r>
    <w:r w:rsidR="00431FDD">
      <w:rPr>
        <w:rFonts w:ascii="Arial" w:hAnsi="Arial"/>
        <w:b/>
        <w:sz w:val="36"/>
      </w:rPr>
      <w:t xml:space="preserve"> </w:t>
    </w:r>
    <w:r w:rsidR="00764202">
      <w:rPr>
        <w:rFonts w:ascii="Arial" w:hAnsi="Arial"/>
        <w:b/>
        <w:sz w:val="36"/>
      </w:rPr>
      <w:t xml:space="preserve"> </w:t>
    </w:r>
    <w:r w:rsidR="008455C2">
      <w:rPr>
        <w:rFonts w:ascii="Arial" w:hAnsi="Arial"/>
        <w:b/>
        <w:sz w:val="36"/>
      </w:rPr>
      <w:t>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51CEDDF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520C03F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44BC40B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FBA482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2D64ED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EC96BE9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29A0376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A3626D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D0FCE09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C3879DC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9290E84"/>
    <w:multiLevelType w:val="hybridMultilevel"/>
    <w:tmpl w:val="718A4ADC"/>
    <w:lvl w:ilvl="0" w:tplc="92E61FCE">
      <w:start w:val="1"/>
      <w:numFmt w:val="bullet"/>
      <w:pStyle w:val="Exercise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F880E86"/>
    <w:multiLevelType w:val="hybridMultilevel"/>
    <w:tmpl w:val="BF1AE224"/>
    <w:lvl w:ilvl="0" w:tplc="916ECB24">
      <w:start w:val="1"/>
      <w:numFmt w:val="decimal"/>
      <w:pStyle w:val="ExerciseNumList"/>
      <w:lvlText w:val="%1."/>
      <w:lvlJc w:val="left"/>
      <w:pPr>
        <w:ind w:left="717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45E1880"/>
    <w:multiLevelType w:val="hybridMultilevel"/>
    <w:tmpl w:val="360E452C"/>
    <w:lvl w:ilvl="0" w:tplc="5680D68A">
      <w:start w:val="1"/>
      <w:numFmt w:val="decimal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1547006D"/>
    <w:multiLevelType w:val="hybridMultilevel"/>
    <w:tmpl w:val="CE1ED6B6"/>
    <w:lvl w:ilvl="0" w:tplc="73423BBA">
      <w:start w:val="1"/>
      <w:numFmt w:val="decimal"/>
      <w:pStyle w:val="SideBarNum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23147492"/>
    <w:multiLevelType w:val="hybridMultilevel"/>
    <w:tmpl w:val="86DC0576"/>
    <w:lvl w:ilvl="0" w:tplc="F3EC4AA6">
      <w:start w:val="1"/>
      <w:numFmt w:val="bullet"/>
      <w:pStyle w:val="Bullet"/>
      <w:lvlText w:val=""/>
      <w:lvlJc w:val="left"/>
      <w:pPr>
        <w:tabs>
          <w:tab w:val="num" w:pos="936"/>
        </w:tabs>
        <w:ind w:left="93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3D262E6"/>
    <w:multiLevelType w:val="hybridMultilevel"/>
    <w:tmpl w:val="CF5A58B0"/>
    <w:lvl w:ilvl="0" w:tplc="62AA7104">
      <w:start w:val="1"/>
      <w:numFmt w:val="decimal"/>
      <w:lvlText w:val="%1."/>
      <w:lvlJc w:val="left"/>
      <w:pPr>
        <w:ind w:left="1298" w:hanging="360"/>
      </w:pPr>
    </w:lvl>
    <w:lvl w:ilvl="1" w:tplc="04090019" w:tentative="1">
      <w:start w:val="1"/>
      <w:numFmt w:val="lowerLetter"/>
      <w:lvlText w:val="%2."/>
      <w:lvlJc w:val="left"/>
      <w:pPr>
        <w:ind w:left="2018" w:hanging="360"/>
      </w:pPr>
    </w:lvl>
    <w:lvl w:ilvl="2" w:tplc="0409001B" w:tentative="1">
      <w:start w:val="1"/>
      <w:numFmt w:val="lowerRoman"/>
      <w:lvlText w:val="%3."/>
      <w:lvlJc w:val="right"/>
      <w:pPr>
        <w:ind w:left="2738" w:hanging="180"/>
      </w:pPr>
    </w:lvl>
    <w:lvl w:ilvl="3" w:tplc="0409000F" w:tentative="1">
      <w:start w:val="1"/>
      <w:numFmt w:val="decimal"/>
      <w:lvlText w:val="%4."/>
      <w:lvlJc w:val="left"/>
      <w:pPr>
        <w:ind w:left="3458" w:hanging="360"/>
      </w:pPr>
    </w:lvl>
    <w:lvl w:ilvl="4" w:tplc="04090019" w:tentative="1">
      <w:start w:val="1"/>
      <w:numFmt w:val="lowerLetter"/>
      <w:lvlText w:val="%5."/>
      <w:lvlJc w:val="left"/>
      <w:pPr>
        <w:ind w:left="4178" w:hanging="360"/>
      </w:pPr>
    </w:lvl>
    <w:lvl w:ilvl="5" w:tplc="0409001B" w:tentative="1">
      <w:start w:val="1"/>
      <w:numFmt w:val="lowerRoman"/>
      <w:lvlText w:val="%6."/>
      <w:lvlJc w:val="right"/>
      <w:pPr>
        <w:ind w:left="4898" w:hanging="180"/>
      </w:pPr>
    </w:lvl>
    <w:lvl w:ilvl="6" w:tplc="0409000F" w:tentative="1">
      <w:start w:val="1"/>
      <w:numFmt w:val="decimal"/>
      <w:lvlText w:val="%7."/>
      <w:lvlJc w:val="left"/>
      <w:pPr>
        <w:ind w:left="5618" w:hanging="360"/>
      </w:pPr>
    </w:lvl>
    <w:lvl w:ilvl="7" w:tplc="04090019" w:tentative="1">
      <w:start w:val="1"/>
      <w:numFmt w:val="lowerLetter"/>
      <w:lvlText w:val="%8."/>
      <w:lvlJc w:val="left"/>
      <w:pPr>
        <w:ind w:left="6338" w:hanging="360"/>
      </w:pPr>
    </w:lvl>
    <w:lvl w:ilvl="8" w:tplc="0409001B" w:tentative="1">
      <w:start w:val="1"/>
      <w:numFmt w:val="lowerRoman"/>
      <w:lvlText w:val="%9."/>
      <w:lvlJc w:val="right"/>
      <w:pPr>
        <w:ind w:left="7058" w:hanging="180"/>
      </w:pPr>
    </w:lvl>
  </w:abstractNum>
  <w:abstractNum w:abstractNumId="16" w15:restartNumberingAfterBreak="0">
    <w:nsid w:val="370D39AE"/>
    <w:multiLevelType w:val="hybridMultilevel"/>
    <w:tmpl w:val="81CCE7F8"/>
    <w:lvl w:ilvl="0" w:tplc="CE0EA4D8">
      <w:start w:val="1"/>
      <w:numFmt w:val="decimal"/>
      <w:pStyle w:val="NumList"/>
      <w:lvlText w:val="%1."/>
      <w:lvlJc w:val="left"/>
      <w:pPr>
        <w:tabs>
          <w:tab w:val="num" w:pos="936"/>
        </w:tabs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375C1063"/>
    <w:multiLevelType w:val="hybridMultilevel"/>
    <w:tmpl w:val="056A3788"/>
    <w:lvl w:ilvl="0" w:tplc="991AEC40">
      <w:start w:val="1"/>
      <w:numFmt w:val="bullet"/>
      <w:lvlText w:val=""/>
      <w:lvlJc w:val="left"/>
      <w:pPr>
        <w:ind w:left="504" w:hanging="360"/>
      </w:pPr>
      <w:rPr>
        <w:rFonts w:ascii="Wingdings" w:eastAsia="Calibr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2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4" w:hanging="360"/>
      </w:pPr>
      <w:rPr>
        <w:rFonts w:ascii="Wingdings" w:hAnsi="Wingdings" w:hint="default"/>
      </w:rPr>
    </w:lvl>
  </w:abstractNum>
  <w:abstractNum w:abstractNumId="18" w15:restartNumberingAfterBreak="0">
    <w:nsid w:val="3A936702"/>
    <w:multiLevelType w:val="hybridMultilevel"/>
    <w:tmpl w:val="6E9E27F2"/>
    <w:lvl w:ilvl="0" w:tplc="F94443AC">
      <w:start w:val="1"/>
      <w:numFmt w:val="lowerLetter"/>
      <w:lvlText w:val="%1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49F5956"/>
    <w:multiLevelType w:val="hybridMultilevel"/>
    <w:tmpl w:val="00F87AA4"/>
    <w:lvl w:ilvl="0" w:tplc="15863894">
      <w:start w:val="1"/>
      <w:numFmt w:val="decimal"/>
      <w:pStyle w:val="ExerciseNum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53593E90"/>
    <w:multiLevelType w:val="hybridMultilevel"/>
    <w:tmpl w:val="3A261BF8"/>
    <w:lvl w:ilvl="0" w:tplc="F49A4C08">
      <w:start w:val="1"/>
      <w:numFmt w:val="lowerLetter"/>
      <w:pStyle w:val="NumSubList"/>
      <w:lvlText w:val="%1."/>
      <w:lvlJc w:val="left"/>
      <w:pPr>
        <w:tabs>
          <w:tab w:val="num" w:pos="1224"/>
        </w:tabs>
        <w:ind w:left="1224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CC25960"/>
    <w:multiLevelType w:val="hybridMultilevel"/>
    <w:tmpl w:val="5F9C4C10"/>
    <w:lvl w:ilvl="0" w:tplc="DC4626F2">
      <w:start w:val="1"/>
      <w:numFmt w:val="decimal"/>
      <w:pStyle w:val="DocumentMap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0">
    <w:nsid w:val="620775CB"/>
    <w:multiLevelType w:val="hybridMultilevel"/>
    <w:tmpl w:val="97E237D0"/>
    <w:lvl w:ilvl="0" w:tplc="DFA682B4">
      <w:start w:val="1"/>
      <w:numFmt w:val="bullet"/>
      <w:pStyle w:val="BulletSubLis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AA51012"/>
    <w:multiLevelType w:val="hybridMultilevel"/>
    <w:tmpl w:val="8E503C2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FD34263"/>
    <w:multiLevelType w:val="hybridMultilevel"/>
    <w:tmpl w:val="2A1CC682"/>
    <w:lvl w:ilvl="0" w:tplc="FE6CFF62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5" w15:restartNumberingAfterBreak="0">
    <w:nsid w:val="74861BBF"/>
    <w:multiLevelType w:val="hybridMultilevel"/>
    <w:tmpl w:val="3886EBBC"/>
    <w:lvl w:ilvl="0" w:tplc="0F9E9F5C">
      <w:start w:val="1"/>
      <w:numFmt w:val="bullet"/>
      <w:pStyle w:val="SideBarBullet"/>
      <w:lvlText w:val=""/>
      <w:lvlJc w:val="left"/>
      <w:pPr>
        <w:tabs>
          <w:tab w:val="num" w:pos="1512"/>
        </w:tabs>
        <w:ind w:left="1584" w:hanging="57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448"/>
        </w:tabs>
        <w:ind w:left="24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168"/>
        </w:tabs>
        <w:ind w:left="31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888"/>
        </w:tabs>
        <w:ind w:left="38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08"/>
        </w:tabs>
        <w:ind w:left="46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328"/>
        </w:tabs>
        <w:ind w:left="53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048"/>
        </w:tabs>
        <w:ind w:left="60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768"/>
        </w:tabs>
        <w:ind w:left="67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488"/>
        </w:tabs>
        <w:ind w:left="7488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10"/>
  </w:num>
  <w:num w:numId="3">
    <w:abstractNumId w:val="25"/>
  </w:num>
  <w:num w:numId="4">
    <w:abstractNumId w:val="14"/>
  </w:num>
  <w:num w:numId="5">
    <w:abstractNumId w:val="19"/>
  </w:num>
  <w:num w:numId="6">
    <w:abstractNumId w:val="13"/>
  </w:num>
  <w:num w:numId="7">
    <w:abstractNumId w:val="12"/>
  </w:num>
  <w:num w:numId="8">
    <w:abstractNumId w:val="20"/>
  </w:num>
  <w:num w:numId="9">
    <w:abstractNumId w:val="22"/>
  </w:num>
  <w:num w:numId="10">
    <w:abstractNumId w:val="16"/>
  </w:num>
  <w:num w:numId="11">
    <w:abstractNumId w:val="11"/>
  </w:num>
  <w:num w:numId="12">
    <w:abstractNumId w:val="9"/>
  </w:num>
  <w:num w:numId="13">
    <w:abstractNumId w:val="7"/>
  </w:num>
  <w:num w:numId="14">
    <w:abstractNumId w:val="6"/>
  </w:num>
  <w:num w:numId="15">
    <w:abstractNumId w:val="5"/>
  </w:num>
  <w:num w:numId="16">
    <w:abstractNumId w:val="4"/>
  </w:num>
  <w:num w:numId="17">
    <w:abstractNumId w:val="8"/>
  </w:num>
  <w:num w:numId="18">
    <w:abstractNumId w:val="3"/>
  </w:num>
  <w:num w:numId="19">
    <w:abstractNumId w:val="2"/>
  </w:num>
  <w:num w:numId="20">
    <w:abstractNumId w:val="1"/>
  </w:num>
  <w:num w:numId="21">
    <w:abstractNumId w:val="0"/>
  </w:num>
  <w:num w:numId="22">
    <w:abstractNumId w:val="15"/>
  </w:num>
  <w:num w:numId="23">
    <w:abstractNumId w:val="16"/>
    <w:lvlOverride w:ilvl="0">
      <w:startOverride w:val="1"/>
    </w:lvlOverride>
  </w:num>
  <w:num w:numId="24">
    <w:abstractNumId w:val="18"/>
  </w:num>
  <w:num w:numId="25">
    <w:abstractNumId w:val="17"/>
  </w:num>
  <w:num w:numId="26">
    <w:abstractNumId w:val="24"/>
  </w:num>
  <w:num w:numId="27">
    <w:abstractNumId w:val="23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0"/>
  <w:embedTrueTypeFonts/>
  <w:mirrorMargins/>
  <w:attachedTemplate r:id="rId1"/>
  <w:linkStyles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ocumentProtection w:formatting="1" w:enforcement="0"/>
  <w:defaultTabStop w:val="720"/>
  <w:evenAndOddHeaders/>
  <w:drawingGridHorizontalSpacing w:val="120"/>
  <w:drawingGridVerticalSpacing w:val="163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64202"/>
    <w:rsid w:val="00000C0F"/>
    <w:rsid w:val="00001BC8"/>
    <w:rsid w:val="00002570"/>
    <w:rsid w:val="0000546D"/>
    <w:rsid w:val="00005973"/>
    <w:rsid w:val="00006EC0"/>
    <w:rsid w:val="00010427"/>
    <w:rsid w:val="00010B8C"/>
    <w:rsid w:val="00010FBF"/>
    <w:rsid w:val="00011461"/>
    <w:rsid w:val="00013C3D"/>
    <w:rsid w:val="0001506D"/>
    <w:rsid w:val="00016B27"/>
    <w:rsid w:val="00020766"/>
    <w:rsid w:val="00021A6B"/>
    <w:rsid w:val="00021CAE"/>
    <w:rsid w:val="000239A1"/>
    <w:rsid w:val="00023EBE"/>
    <w:rsid w:val="000259EC"/>
    <w:rsid w:val="00031178"/>
    <w:rsid w:val="00031D66"/>
    <w:rsid w:val="00033AEB"/>
    <w:rsid w:val="000345ED"/>
    <w:rsid w:val="000345FB"/>
    <w:rsid w:val="00035BD6"/>
    <w:rsid w:val="000406D2"/>
    <w:rsid w:val="00041B40"/>
    <w:rsid w:val="00042176"/>
    <w:rsid w:val="000442E8"/>
    <w:rsid w:val="000509A4"/>
    <w:rsid w:val="0005135B"/>
    <w:rsid w:val="0005193F"/>
    <w:rsid w:val="000615C8"/>
    <w:rsid w:val="00061D2C"/>
    <w:rsid w:val="00064306"/>
    <w:rsid w:val="000644A7"/>
    <w:rsid w:val="000810AA"/>
    <w:rsid w:val="00082B8F"/>
    <w:rsid w:val="000847CC"/>
    <w:rsid w:val="00086F89"/>
    <w:rsid w:val="000911BB"/>
    <w:rsid w:val="000912A2"/>
    <w:rsid w:val="0009547A"/>
    <w:rsid w:val="00096521"/>
    <w:rsid w:val="000A0F0B"/>
    <w:rsid w:val="000A30D9"/>
    <w:rsid w:val="000A6731"/>
    <w:rsid w:val="000B0E13"/>
    <w:rsid w:val="000B1377"/>
    <w:rsid w:val="000B18A4"/>
    <w:rsid w:val="000B202B"/>
    <w:rsid w:val="000B25D4"/>
    <w:rsid w:val="000B50EE"/>
    <w:rsid w:val="000B5475"/>
    <w:rsid w:val="000B7B8A"/>
    <w:rsid w:val="000C0458"/>
    <w:rsid w:val="000C0F5D"/>
    <w:rsid w:val="000C3E09"/>
    <w:rsid w:val="000C59CA"/>
    <w:rsid w:val="000C6E91"/>
    <w:rsid w:val="000C7418"/>
    <w:rsid w:val="000D3660"/>
    <w:rsid w:val="000D5E2C"/>
    <w:rsid w:val="000D620C"/>
    <w:rsid w:val="000E0080"/>
    <w:rsid w:val="000E1D25"/>
    <w:rsid w:val="000E3A99"/>
    <w:rsid w:val="000F2A76"/>
    <w:rsid w:val="000F32AF"/>
    <w:rsid w:val="000F5D51"/>
    <w:rsid w:val="00100B19"/>
    <w:rsid w:val="0010365F"/>
    <w:rsid w:val="00104E86"/>
    <w:rsid w:val="00106531"/>
    <w:rsid w:val="00110A08"/>
    <w:rsid w:val="00111A42"/>
    <w:rsid w:val="00114845"/>
    <w:rsid w:val="001176CB"/>
    <w:rsid w:val="001208AB"/>
    <w:rsid w:val="0012387C"/>
    <w:rsid w:val="00125482"/>
    <w:rsid w:val="00125CC5"/>
    <w:rsid w:val="00130520"/>
    <w:rsid w:val="00130F30"/>
    <w:rsid w:val="00131826"/>
    <w:rsid w:val="00135785"/>
    <w:rsid w:val="0013591E"/>
    <w:rsid w:val="0013691A"/>
    <w:rsid w:val="00143798"/>
    <w:rsid w:val="001442B5"/>
    <w:rsid w:val="001504F6"/>
    <w:rsid w:val="001508DE"/>
    <w:rsid w:val="00150B91"/>
    <w:rsid w:val="00150DAA"/>
    <w:rsid w:val="001550D3"/>
    <w:rsid w:val="001575B8"/>
    <w:rsid w:val="00160653"/>
    <w:rsid w:val="001623DA"/>
    <w:rsid w:val="0016272D"/>
    <w:rsid w:val="00166548"/>
    <w:rsid w:val="00173C8B"/>
    <w:rsid w:val="001749F0"/>
    <w:rsid w:val="00174FD7"/>
    <w:rsid w:val="001770CD"/>
    <w:rsid w:val="0017725E"/>
    <w:rsid w:val="001774F8"/>
    <w:rsid w:val="0017785E"/>
    <w:rsid w:val="00177A49"/>
    <w:rsid w:val="00177B3B"/>
    <w:rsid w:val="00184D83"/>
    <w:rsid w:val="00186BEC"/>
    <w:rsid w:val="00192A8B"/>
    <w:rsid w:val="00192F92"/>
    <w:rsid w:val="0019452D"/>
    <w:rsid w:val="00195810"/>
    <w:rsid w:val="0019783E"/>
    <w:rsid w:val="001A05D6"/>
    <w:rsid w:val="001A072C"/>
    <w:rsid w:val="001A2DD2"/>
    <w:rsid w:val="001A348E"/>
    <w:rsid w:val="001A57A5"/>
    <w:rsid w:val="001A57E0"/>
    <w:rsid w:val="001A6814"/>
    <w:rsid w:val="001B0BF7"/>
    <w:rsid w:val="001B1D98"/>
    <w:rsid w:val="001B2458"/>
    <w:rsid w:val="001B28D0"/>
    <w:rsid w:val="001B4BB4"/>
    <w:rsid w:val="001B5784"/>
    <w:rsid w:val="001B7B8A"/>
    <w:rsid w:val="001C314C"/>
    <w:rsid w:val="001C5451"/>
    <w:rsid w:val="001C64A5"/>
    <w:rsid w:val="001D12E2"/>
    <w:rsid w:val="001D3380"/>
    <w:rsid w:val="001D37CE"/>
    <w:rsid w:val="001D4B3F"/>
    <w:rsid w:val="001D4DF3"/>
    <w:rsid w:val="001E0711"/>
    <w:rsid w:val="001E317E"/>
    <w:rsid w:val="001E4425"/>
    <w:rsid w:val="001E561E"/>
    <w:rsid w:val="001E636A"/>
    <w:rsid w:val="001F0AEC"/>
    <w:rsid w:val="001F0E09"/>
    <w:rsid w:val="001F4B5D"/>
    <w:rsid w:val="00202B5E"/>
    <w:rsid w:val="00203F38"/>
    <w:rsid w:val="0020588C"/>
    <w:rsid w:val="002058F5"/>
    <w:rsid w:val="002151B9"/>
    <w:rsid w:val="00216981"/>
    <w:rsid w:val="002213E2"/>
    <w:rsid w:val="00222109"/>
    <w:rsid w:val="002242CF"/>
    <w:rsid w:val="00226774"/>
    <w:rsid w:val="00226D92"/>
    <w:rsid w:val="0023066E"/>
    <w:rsid w:val="0023208D"/>
    <w:rsid w:val="0023262B"/>
    <w:rsid w:val="002342FD"/>
    <w:rsid w:val="00235756"/>
    <w:rsid w:val="00235823"/>
    <w:rsid w:val="0023597C"/>
    <w:rsid w:val="002409A2"/>
    <w:rsid w:val="00240F96"/>
    <w:rsid w:val="002419E0"/>
    <w:rsid w:val="0024356E"/>
    <w:rsid w:val="00243E16"/>
    <w:rsid w:val="00245D21"/>
    <w:rsid w:val="002504DD"/>
    <w:rsid w:val="00253200"/>
    <w:rsid w:val="00253536"/>
    <w:rsid w:val="00253B76"/>
    <w:rsid w:val="002566EE"/>
    <w:rsid w:val="00256940"/>
    <w:rsid w:val="002612C6"/>
    <w:rsid w:val="00261E76"/>
    <w:rsid w:val="002620F5"/>
    <w:rsid w:val="002630E7"/>
    <w:rsid w:val="00263452"/>
    <w:rsid w:val="00263F56"/>
    <w:rsid w:val="00264A56"/>
    <w:rsid w:val="00264AC3"/>
    <w:rsid w:val="00270490"/>
    <w:rsid w:val="00276249"/>
    <w:rsid w:val="0028311F"/>
    <w:rsid w:val="00283215"/>
    <w:rsid w:val="00286880"/>
    <w:rsid w:val="00291480"/>
    <w:rsid w:val="00291EFF"/>
    <w:rsid w:val="00292F88"/>
    <w:rsid w:val="002945EA"/>
    <w:rsid w:val="002972EC"/>
    <w:rsid w:val="00297665"/>
    <w:rsid w:val="00297BF7"/>
    <w:rsid w:val="00297C33"/>
    <w:rsid w:val="00297E79"/>
    <w:rsid w:val="002A2369"/>
    <w:rsid w:val="002A2819"/>
    <w:rsid w:val="002A3080"/>
    <w:rsid w:val="002A337D"/>
    <w:rsid w:val="002A45BE"/>
    <w:rsid w:val="002A731E"/>
    <w:rsid w:val="002B30DB"/>
    <w:rsid w:val="002C1AA4"/>
    <w:rsid w:val="002C2B5B"/>
    <w:rsid w:val="002C3EE6"/>
    <w:rsid w:val="002C4DC1"/>
    <w:rsid w:val="002C54C2"/>
    <w:rsid w:val="002C55CF"/>
    <w:rsid w:val="002C70EB"/>
    <w:rsid w:val="002D03B5"/>
    <w:rsid w:val="002D1119"/>
    <w:rsid w:val="002E1606"/>
    <w:rsid w:val="002E1850"/>
    <w:rsid w:val="002E1AAB"/>
    <w:rsid w:val="002E3EC2"/>
    <w:rsid w:val="002E66FE"/>
    <w:rsid w:val="002E753B"/>
    <w:rsid w:val="002F133F"/>
    <w:rsid w:val="002F52EF"/>
    <w:rsid w:val="002F5EC7"/>
    <w:rsid w:val="002F699D"/>
    <w:rsid w:val="002F69D4"/>
    <w:rsid w:val="0030021E"/>
    <w:rsid w:val="003009E7"/>
    <w:rsid w:val="003038F1"/>
    <w:rsid w:val="00305D97"/>
    <w:rsid w:val="003112C8"/>
    <w:rsid w:val="00314AE6"/>
    <w:rsid w:val="00315E06"/>
    <w:rsid w:val="00320981"/>
    <w:rsid w:val="0032118E"/>
    <w:rsid w:val="0032195F"/>
    <w:rsid w:val="0032358D"/>
    <w:rsid w:val="0032369B"/>
    <w:rsid w:val="0033208D"/>
    <w:rsid w:val="00332FB0"/>
    <w:rsid w:val="00333269"/>
    <w:rsid w:val="00333954"/>
    <w:rsid w:val="0033425B"/>
    <w:rsid w:val="0033797F"/>
    <w:rsid w:val="00342FBD"/>
    <w:rsid w:val="00346029"/>
    <w:rsid w:val="00356EC2"/>
    <w:rsid w:val="003573F0"/>
    <w:rsid w:val="003605C3"/>
    <w:rsid w:val="00361760"/>
    <w:rsid w:val="00362F56"/>
    <w:rsid w:val="00364665"/>
    <w:rsid w:val="003656A8"/>
    <w:rsid w:val="00373B8A"/>
    <w:rsid w:val="00375F20"/>
    <w:rsid w:val="00376E76"/>
    <w:rsid w:val="003772CD"/>
    <w:rsid w:val="00377AC1"/>
    <w:rsid w:val="00384E5F"/>
    <w:rsid w:val="0038668A"/>
    <w:rsid w:val="00386CDD"/>
    <w:rsid w:val="00392B2A"/>
    <w:rsid w:val="00395577"/>
    <w:rsid w:val="0039662C"/>
    <w:rsid w:val="00397CE8"/>
    <w:rsid w:val="003A49F4"/>
    <w:rsid w:val="003A7043"/>
    <w:rsid w:val="003A7DD3"/>
    <w:rsid w:val="003B44EB"/>
    <w:rsid w:val="003C0B77"/>
    <w:rsid w:val="003C29C7"/>
    <w:rsid w:val="003C5AA3"/>
    <w:rsid w:val="003C700B"/>
    <w:rsid w:val="003D187B"/>
    <w:rsid w:val="003D2445"/>
    <w:rsid w:val="003D3182"/>
    <w:rsid w:val="003E1B62"/>
    <w:rsid w:val="003E371C"/>
    <w:rsid w:val="003E4FE3"/>
    <w:rsid w:val="003E635C"/>
    <w:rsid w:val="003E7D81"/>
    <w:rsid w:val="003F147C"/>
    <w:rsid w:val="003F6F94"/>
    <w:rsid w:val="003F7948"/>
    <w:rsid w:val="00401D9A"/>
    <w:rsid w:val="00404202"/>
    <w:rsid w:val="00404F85"/>
    <w:rsid w:val="00406240"/>
    <w:rsid w:val="00406E5D"/>
    <w:rsid w:val="0041026F"/>
    <w:rsid w:val="00410582"/>
    <w:rsid w:val="00410D2C"/>
    <w:rsid w:val="00413271"/>
    <w:rsid w:val="004211F2"/>
    <w:rsid w:val="00421C44"/>
    <w:rsid w:val="00427AE3"/>
    <w:rsid w:val="0043083A"/>
    <w:rsid w:val="00431FDD"/>
    <w:rsid w:val="004355C8"/>
    <w:rsid w:val="0043620B"/>
    <w:rsid w:val="00436382"/>
    <w:rsid w:val="00443636"/>
    <w:rsid w:val="00443B77"/>
    <w:rsid w:val="0044656B"/>
    <w:rsid w:val="00446E3D"/>
    <w:rsid w:val="004472EE"/>
    <w:rsid w:val="004479EB"/>
    <w:rsid w:val="004524A9"/>
    <w:rsid w:val="00455930"/>
    <w:rsid w:val="00457123"/>
    <w:rsid w:val="00460161"/>
    <w:rsid w:val="00460223"/>
    <w:rsid w:val="0046039E"/>
    <w:rsid w:val="00460974"/>
    <w:rsid w:val="004632CD"/>
    <w:rsid w:val="00463BAE"/>
    <w:rsid w:val="00464298"/>
    <w:rsid w:val="004650F2"/>
    <w:rsid w:val="0047409C"/>
    <w:rsid w:val="004740F9"/>
    <w:rsid w:val="00476566"/>
    <w:rsid w:val="00476E48"/>
    <w:rsid w:val="0048129C"/>
    <w:rsid w:val="00482FE8"/>
    <w:rsid w:val="004833B9"/>
    <w:rsid w:val="00485A09"/>
    <w:rsid w:val="00485A74"/>
    <w:rsid w:val="0048663D"/>
    <w:rsid w:val="004940D0"/>
    <w:rsid w:val="00496522"/>
    <w:rsid w:val="004A3D15"/>
    <w:rsid w:val="004A5621"/>
    <w:rsid w:val="004A6112"/>
    <w:rsid w:val="004A7381"/>
    <w:rsid w:val="004A73A7"/>
    <w:rsid w:val="004A73DB"/>
    <w:rsid w:val="004B3C4D"/>
    <w:rsid w:val="004B4991"/>
    <w:rsid w:val="004B49C8"/>
    <w:rsid w:val="004B4A7B"/>
    <w:rsid w:val="004B5B88"/>
    <w:rsid w:val="004B64A1"/>
    <w:rsid w:val="004C095D"/>
    <w:rsid w:val="004C0C48"/>
    <w:rsid w:val="004D1789"/>
    <w:rsid w:val="004D4E0A"/>
    <w:rsid w:val="004D63A6"/>
    <w:rsid w:val="004E2D3F"/>
    <w:rsid w:val="004F2DBD"/>
    <w:rsid w:val="004F2EB5"/>
    <w:rsid w:val="004F3CE3"/>
    <w:rsid w:val="004F3E98"/>
    <w:rsid w:val="004F70F2"/>
    <w:rsid w:val="004F7C60"/>
    <w:rsid w:val="00500E7E"/>
    <w:rsid w:val="00501098"/>
    <w:rsid w:val="005014AC"/>
    <w:rsid w:val="0050169E"/>
    <w:rsid w:val="0050239F"/>
    <w:rsid w:val="00502D87"/>
    <w:rsid w:val="00504C1F"/>
    <w:rsid w:val="00505501"/>
    <w:rsid w:val="00516AE7"/>
    <w:rsid w:val="00517ED2"/>
    <w:rsid w:val="00521A2D"/>
    <w:rsid w:val="0052697F"/>
    <w:rsid w:val="005341CA"/>
    <w:rsid w:val="005409CE"/>
    <w:rsid w:val="00544D61"/>
    <w:rsid w:val="00544E9B"/>
    <w:rsid w:val="00546287"/>
    <w:rsid w:val="00550937"/>
    <w:rsid w:val="00552476"/>
    <w:rsid w:val="00553A64"/>
    <w:rsid w:val="00555135"/>
    <w:rsid w:val="00556181"/>
    <w:rsid w:val="00556BD1"/>
    <w:rsid w:val="00566F48"/>
    <w:rsid w:val="00566F68"/>
    <w:rsid w:val="005672D4"/>
    <w:rsid w:val="00570213"/>
    <w:rsid w:val="00570574"/>
    <w:rsid w:val="0057079B"/>
    <w:rsid w:val="00575C9A"/>
    <w:rsid w:val="00577A7F"/>
    <w:rsid w:val="005856B4"/>
    <w:rsid w:val="005862A4"/>
    <w:rsid w:val="005937AD"/>
    <w:rsid w:val="005A055B"/>
    <w:rsid w:val="005B20ED"/>
    <w:rsid w:val="005B23D1"/>
    <w:rsid w:val="005B300D"/>
    <w:rsid w:val="005C35C4"/>
    <w:rsid w:val="005C40BF"/>
    <w:rsid w:val="005D3B13"/>
    <w:rsid w:val="005D500D"/>
    <w:rsid w:val="005D5C62"/>
    <w:rsid w:val="005D663B"/>
    <w:rsid w:val="005E22AF"/>
    <w:rsid w:val="005E3D28"/>
    <w:rsid w:val="005E4591"/>
    <w:rsid w:val="005F2464"/>
    <w:rsid w:val="005F2534"/>
    <w:rsid w:val="005F5464"/>
    <w:rsid w:val="005F7F62"/>
    <w:rsid w:val="00600037"/>
    <w:rsid w:val="00600990"/>
    <w:rsid w:val="00602133"/>
    <w:rsid w:val="00606A22"/>
    <w:rsid w:val="00606ED2"/>
    <w:rsid w:val="006110B2"/>
    <w:rsid w:val="00611638"/>
    <w:rsid w:val="00611C92"/>
    <w:rsid w:val="00617E8D"/>
    <w:rsid w:val="00620030"/>
    <w:rsid w:val="00620892"/>
    <w:rsid w:val="00636410"/>
    <w:rsid w:val="006401CD"/>
    <w:rsid w:val="00640817"/>
    <w:rsid w:val="006435CF"/>
    <w:rsid w:val="00653045"/>
    <w:rsid w:val="00655908"/>
    <w:rsid w:val="00657A60"/>
    <w:rsid w:val="0066017D"/>
    <w:rsid w:val="0066465D"/>
    <w:rsid w:val="0067172E"/>
    <w:rsid w:val="00672BDB"/>
    <w:rsid w:val="00675C0E"/>
    <w:rsid w:val="00677123"/>
    <w:rsid w:val="00677C62"/>
    <w:rsid w:val="0068050F"/>
    <w:rsid w:val="00680CA1"/>
    <w:rsid w:val="00684A46"/>
    <w:rsid w:val="00686711"/>
    <w:rsid w:val="00691813"/>
    <w:rsid w:val="006929E5"/>
    <w:rsid w:val="006940AA"/>
    <w:rsid w:val="006968ED"/>
    <w:rsid w:val="00697DF4"/>
    <w:rsid w:val="006A4B5F"/>
    <w:rsid w:val="006B2177"/>
    <w:rsid w:val="006B5972"/>
    <w:rsid w:val="006C4383"/>
    <w:rsid w:val="006C4BF3"/>
    <w:rsid w:val="006C6578"/>
    <w:rsid w:val="006C7C1F"/>
    <w:rsid w:val="006D16E6"/>
    <w:rsid w:val="006D360C"/>
    <w:rsid w:val="006D776F"/>
    <w:rsid w:val="006D7F10"/>
    <w:rsid w:val="006E0F50"/>
    <w:rsid w:val="006E1BE6"/>
    <w:rsid w:val="006E5ECB"/>
    <w:rsid w:val="006F2A37"/>
    <w:rsid w:val="006F47DB"/>
    <w:rsid w:val="006F66A5"/>
    <w:rsid w:val="006F7A11"/>
    <w:rsid w:val="007008F2"/>
    <w:rsid w:val="0070157A"/>
    <w:rsid w:val="007020D2"/>
    <w:rsid w:val="007032C6"/>
    <w:rsid w:val="007040B8"/>
    <w:rsid w:val="007048E8"/>
    <w:rsid w:val="00706E79"/>
    <w:rsid w:val="00710053"/>
    <w:rsid w:val="00711209"/>
    <w:rsid w:val="0072182A"/>
    <w:rsid w:val="007228DB"/>
    <w:rsid w:val="00722D66"/>
    <w:rsid w:val="00733E5F"/>
    <w:rsid w:val="00737623"/>
    <w:rsid w:val="007422CC"/>
    <w:rsid w:val="00746246"/>
    <w:rsid w:val="00750B64"/>
    <w:rsid w:val="00750BFB"/>
    <w:rsid w:val="00751A8C"/>
    <w:rsid w:val="00751D62"/>
    <w:rsid w:val="007550CE"/>
    <w:rsid w:val="0075627A"/>
    <w:rsid w:val="0075694A"/>
    <w:rsid w:val="00756DF5"/>
    <w:rsid w:val="00761097"/>
    <w:rsid w:val="00762C22"/>
    <w:rsid w:val="00764202"/>
    <w:rsid w:val="00764219"/>
    <w:rsid w:val="00765265"/>
    <w:rsid w:val="007710CE"/>
    <w:rsid w:val="00771182"/>
    <w:rsid w:val="00773E24"/>
    <w:rsid w:val="00774F26"/>
    <w:rsid w:val="00775392"/>
    <w:rsid w:val="007757E7"/>
    <w:rsid w:val="0078024F"/>
    <w:rsid w:val="00781A98"/>
    <w:rsid w:val="00782496"/>
    <w:rsid w:val="00784799"/>
    <w:rsid w:val="0078486E"/>
    <w:rsid w:val="00784FCA"/>
    <w:rsid w:val="007872AA"/>
    <w:rsid w:val="00787C30"/>
    <w:rsid w:val="00790782"/>
    <w:rsid w:val="00791357"/>
    <w:rsid w:val="00791EDE"/>
    <w:rsid w:val="00793F9E"/>
    <w:rsid w:val="00795795"/>
    <w:rsid w:val="007964ED"/>
    <w:rsid w:val="00796812"/>
    <w:rsid w:val="007A0F7B"/>
    <w:rsid w:val="007A1D5F"/>
    <w:rsid w:val="007A45FC"/>
    <w:rsid w:val="007B1B33"/>
    <w:rsid w:val="007B236B"/>
    <w:rsid w:val="007B3EFB"/>
    <w:rsid w:val="007B5258"/>
    <w:rsid w:val="007B6661"/>
    <w:rsid w:val="007B7760"/>
    <w:rsid w:val="007C0564"/>
    <w:rsid w:val="007C48CB"/>
    <w:rsid w:val="007C78A7"/>
    <w:rsid w:val="007D0BC3"/>
    <w:rsid w:val="007D0D6D"/>
    <w:rsid w:val="007D252A"/>
    <w:rsid w:val="007D2B10"/>
    <w:rsid w:val="007D5E3E"/>
    <w:rsid w:val="007E11AC"/>
    <w:rsid w:val="007E1E46"/>
    <w:rsid w:val="007E22B0"/>
    <w:rsid w:val="007E2359"/>
    <w:rsid w:val="007E5956"/>
    <w:rsid w:val="007E5F6F"/>
    <w:rsid w:val="007E7262"/>
    <w:rsid w:val="007F07EF"/>
    <w:rsid w:val="007F0CA0"/>
    <w:rsid w:val="007F3E5F"/>
    <w:rsid w:val="007F4D4C"/>
    <w:rsid w:val="007F5FAE"/>
    <w:rsid w:val="007F791A"/>
    <w:rsid w:val="0080064E"/>
    <w:rsid w:val="00803173"/>
    <w:rsid w:val="00805D4E"/>
    <w:rsid w:val="008074D7"/>
    <w:rsid w:val="0081408F"/>
    <w:rsid w:val="00815D99"/>
    <w:rsid w:val="008203A5"/>
    <w:rsid w:val="00820F26"/>
    <w:rsid w:val="00825B28"/>
    <w:rsid w:val="008268BF"/>
    <w:rsid w:val="00836373"/>
    <w:rsid w:val="008372FD"/>
    <w:rsid w:val="0083785D"/>
    <w:rsid w:val="00840CCF"/>
    <w:rsid w:val="008410FD"/>
    <w:rsid w:val="008426DE"/>
    <w:rsid w:val="008435A4"/>
    <w:rsid w:val="008455C2"/>
    <w:rsid w:val="00846DC2"/>
    <w:rsid w:val="008502C7"/>
    <w:rsid w:val="0085090A"/>
    <w:rsid w:val="008512CE"/>
    <w:rsid w:val="008518C6"/>
    <w:rsid w:val="00851DE0"/>
    <w:rsid w:val="00855359"/>
    <w:rsid w:val="00857164"/>
    <w:rsid w:val="00862E8C"/>
    <w:rsid w:val="008649B2"/>
    <w:rsid w:val="00870670"/>
    <w:rsid w:val="00871D19"/>
    <w:rsid w:val="00872127"/>
    <w:rsid w:val="0087215E"/>
    <w:rsid w:val="00872ADC"/>
    <w:rsid w:val="00872CB8"/>
    <w:rsid w:val="00876398"/>
    <w:rsid w:val="00880459"/>
    <w:rsid w:val="00883306"/>
    <w:rsid w:val="00886615"/>
    <w:rsid w:val="00886653"/>
    <w:rsid w:val="00892FC6"/>
    <w:rsid w:val="00894821"/>
    <w:rsid w:val="008A0899"/>
    <w:rsid w:val="008A1EC2"/>
    <w:rsid w:val="008A22B4"/>
    <w:rsid w:val="008A5609"/>
    <w:rsid w:val="008A7258"/>
    <w:rsid w:val="008A78BA"/>
    <w:rsid w:val="008B2A5E"/>
    <w:rsid w:val="008B6EE0"/>
    <w:rsid w:val="008B7006"/>
    <w:rsid w:val="008B7FE5"/>
    <w:rsid w:val="008C00A2"/>
    <w:rsid w:val="008C1563"/>
    <w:rsid w:val="008C3800"/>
    <w:rsid w:val="008C56E7"/>
    <w:rsid w:val="008D2F21"/>
    <w:rsid w:val="008D3FF6"/>
    <w:rsid w:val="008D4691"/>
    <w:rsid w:val="008D4EC2"/>
    <w:rsid w:val="008D5C58"/>
    <w:rsid w:val="008E382E"/>
    <w:rsid w:val="008E429D"/>
    <w:rsid w:val="008E467B"/>
    <w:rsid w:val="008E4B66"/>
    <w:rsid w:val="008E653C"/>
    <w:rsid w:val="008E7F9D"/>
    <w:rsid w:val="008F06DC"/>
    <w:rsid w:val="008F13D5"/>
    <w:rsid w:val="008F182A"/>
    <w:rsid w:val="008F1A20"/>
    <w:rsid w:val="00902422"/>
    <w:rsid w:val="00905BD3"/>
    <w:rsid w:val="00907486"/>
    <w:rsid w:val="0091457F"/>
    <w:rsid w:val="00920825"/>
    <w:rsid w:val="00920874"/>
    <w:rsid w:val="00923EF4"/>
    <w:rsid w:val="0093035B"/>
    <w:rsid w:val="00930EE0"/>
    <w:rsid w:val="00930FCA"/>
    <w:rsid w:val="00931925"/>
    <w:rsid w:val="0093218D"/>
    <w:rsid w:val="0093252D"/>
    <w:rsid w:val="00935FDF"/>
    <w:rsid w:val="00937F71"/>
    <w:rsid w:val="009448E5"/>
    <w:rsid w:val="00945E1D"/>
    <w:rsid w:val="009537A3"/>
    <w:rsid w:val="009550D6"/>
    <w:rsid w:val="00960775"/>
    <w:rsid w:val="0096431A"/>
    <w:rsid w:val="009670D3"/>
    <w:rsid w:val="00970914"/>
    <w:rsid w:val="009724A9"/>
    <w:rsid w:val="0097431C"/>
    <w:rsid w:val="009829F1"/>
    <w:rsid w:val="00982C29"/>
    <w:rsid w:val="00984691"/>
    <w:rsid w:val="00984912"/>
    <w:rsid w:val="00985C7D"/>
    <w:rsid w:val="00986445"/>
    <w:rsid w:val="00986E76"/>
    <w:rsid w:val="00991674"/>
    <w:rsid w:val="009935D7"/>
    <w:rsid w:val="009940F2"/>
    <w:rsid w:val="00994841"/>
    <w:rsid w:val="009A0C00"/>
    <w:rsid w:val="009A1789"/>
    <w:rsid w:val="009A3656"/>
    <w:rsid w:val="009A4879"/>
    <w:rsid w:val="009A4AF5"/>
    <w:rsid w:val="009A51CC"/>
    <w:rsid w:val="009B00AB"/>
    <w:rsid w:val="009B094C"/>
    <w:rsid w:val="009B2239"/>
    <w:rsid w:val="009B4A21"/>
    <w:rsid w:val="009B4DE1"/>
    <w:rsid w:val="009C4AF0"/>
    <w:rsid w:val="009C5680"/>
    <w:rsid w:val="009C6166"/>
    <w:rsid w:val="009D0233"/>
    <w:rsid w:val="009D04EF"/>
    <w:rsid w:val="009D1121"/>
    <w:rsid w:val="009D762A"/>
    <w:rsid w:val="009E161B"/>
    <w:rsid w:val="009E31E0"/>
    <w:rsid w:val="009E55A6"/>
    <w:rsid w:val="009F789C"/>
    <w:rsid w:val="009F7910"/>
    <w:rsid w:val="00A00844"/>
    <w:rsid w:val="00A012BB"/>
    <w:rsid w:val="00A0272F"/>
    <w:rsid w:val="00A03B74"/>
    <w:rsid w:val="00A05111"/>
    <w:rsid w:val="00A053AA"/>
    <w:rsid w:val="00A05A33"/>
    <w:rsid w:val="00A06DA0"/>
    <w:rsid w:val="00A06DF9"/>
    <w:rsid w:val="00A107AE"/>
    <w:rsid w:val="00A10ADC"/>
    <w:rsid w:val="00A145AB"/>
    <w:rsid w:val="00A157E3"/>
    <w:rsid w:val="00A16795"/>
    <w:rsid w:val="00A16881"/>
    <w:rsid w:val="00A1759E"/>
    <w:rsid w:val="00A2141D"/>
    <w:rsid w:val="00A22926"/>
    <w:rsid w:val="00A22B4F"/>
    <w:rsid w:val="00A241A4"/>
    <w:rsid w:val="00A24CEF"/>
    <w:rsid w:val="00A25560"/>
    <w:rsid w:val="00A2592C"/>
    <w:rsid w:val="00A261DE"/>
    <w:rsid w:val="00A26FA8"/>
    <w:rsid w:val="00A27DE7"/>
    <w:rsid w:val="00A340F4"/>
    <w:rsid w:val="00A36420"/>
    <w:rsid w:val="00A43023"/>
    <w:rsid w:val="00A44D2A"/>
    <w:rsid w:val="00A46A39"/>
    <w:rsid w:val="00A5023D"/>
    <w:rsid w:val="00A511AB"/>
    <w:rsid w:val="00A5164C"/>
    <w:rsid w:val="00A51FD5"/>
    <w:rsid w:val="00A53A3B"/>
    <w:rsid w:val="00A544F2"/>
    <w:rsid w:val="00A642AC"/>
    <w:rsid w:val="00A6708A"/>
    <w:rsid w:val="00A7151D"/>
    <w:rsid w:val="00A7161C"/>
    <w:rsid w:val="00A724E1"/>
    <w:rsid w:val="00A725EC"/>
    <w:rsid w:val="00A739DF"/>
    <w:rsid w:val="00A778B4"/>
    <w:rsid w:val="00A82F6A"/>
    <w:rsid w:val="00A84890"/>
    <w:rsid w:val="00A86C97"/>
    <w:rsid w:val="00A86FDA"/>
    <w:rsid w:val="00A921B5"/>
    <w:rsid w:val="00A9353D"/>
    <w:rsid w:val="00AA2CCB"/>
    <w:rsid w:val="00AA3225"/>
    <w:rsid w:val="00AA59AC"/>
    <w:rsid w:val="00AA5FB8"/>
    <w:rsid w:val="00AA72CC"/>
    <w:rsid w:val="00AA7385"/>
    <w:rsid w:val="00AA7DD1"/>
    <w:rsid w:val="00AB10F4"/>
    <w:rsid w:val="00AB1ABE"/>
    <w:rsid w:val="00AB2D62"/>
    <w:rsid w:val="00AB2E5E"/>
    <w:rsid w:val="00AC069C"/>
    <w:rsid w:val="00AC1727"/>
    <w:rsid w:val="00AC2116"/>
    <w:rsid w:val="00AC427A"/>
    <w:rsid w:val="00AD3471"/>
    <w:rsid w:val="00AD3769"/>
    <w:rsid w:val="00AD3A0F"/>
    <w:rsid w:val="00AD48F0"/>
    <w:rsid w:val="00AE0FB5"/>
    <w:rsid w:val="00AE1D0F"/>
    <w:rsid w:val="00AE798A"/>
    <w:rsid w:val="00AF0E23"/>
    <w:rsid w:val="00AF6B31"/>
    <w:rsid w:val="00B01715"/>
    <w:rsid w:val="00B01A3D"/>
    <w:rsid w:val="00B01E6E"/>
    <w:rsid w:val="00B032B1"/>
    <w:rsid w:val="00B04967"/>
    <w:rsid w:val="00B06F2C"/>
    <w:rsid w:val="00B10189"/>
    <w:rsid w:val="00B10FE5"/>
    <w:rsid w:val="00B116CC"/>
    <w:rsid w:val="00B14E66"/>
    <w:rsid w:val="00B16D8D"/>
    <w:rsid w:val="00B179A0"/>
    <w:rsid w:val="00B17FE6"/>
    <w:rsid w:val="00B20D55"/>
    <w:rsid w:val="00B2327F"/>
    <w:rsid w:val="00B2523B"/>
    <w:rsid w:val="00B27E07"/>
    <w:rsid w:val="00B3039C"/>
    <w:rsid w:val="00B30B8A"/>
    <w:rsid w:val="00B32E58"/>
    <w:rsid w:val="00B33183"/>
    <w:rsid w:val="00B3338D"/>
    <w:rsid w:val="00B52589"/>
    <w:rsid w:val="00B578BA"/>
    <w:rsid w:val="00B61616"/>
    <w:rsid w:val="00B623DD"/>
    <w:rsid w:val="00B63657"/>
    <w:rsid w:val="00B63FFE"/>
    <w:rsid w:val="00B65059"/>
    <w:rsid w:val="00B657FB"/>
    <w:rsid w:val="00B66266"/>
    <w:rsid w:val="00B66E32"/>
    <w:rsid w:val="00B678F8"/>
    <w:rsid w:val="00B7149E"/>
    <w:rsid w:val="00B717B1"/>
    <w:rsid w:val="00B72653"/>
    <w:rsid w:val="00B72B53"/>
    <w:rsid w:val="00B737B7"/>
    <w:rsid w:val="00B75EDD"/>
    <w:rsid w:val="00B77AE0"/>
    <w:rsid w:val="00B77B07"/>
    <w:rsid w:val="00B80CD7"/>
    <w:rsid w:val="00B81173"/>
    <w:rsid w:val="00B811C7"/>
    <w:rsid w:val="00B81D92"/>
    <w:rsid w:val="00B82894"/>
    <w:rsid w:val="00B8671D"/>
    <w:rsid w:val="00B90572"/>
    <w:rsid w:val="00B92412"/>
    <w:rsid w:val="00B925C9"/>
    <w:rsid w:val="00B93B6A"/>
    <w:rsid w:val="00B94B59"/>
    <w:rsid w:val="00B95589"/>
    <w:rsid w:val="00B9594E"/>
    <w:rsid w:val="00B97190"/>
    <w:rsid w:val="00BA0674"/>
    <w:rsid w:val="00BA0C6F"/>
    <w:rsid w:val="00BA1BBF"/>
    <w:rsid w:val="00BB0A51"/>
    <w:rsid w:val="00BB25ED"/>
    <w:rsid w:val="00BB3359"/>
    <w:rsid w:val="00BB3373"/>
    <w:rsid w:val="00BB69D9"/>
    <w:rsid w:val="00BB6C29"/>
    <w:rsid w:val="00BC0048"/>
    <w:rsid w:val="00BC40F7"/>
    <w:rsid w:val="00BC4331"/>
    <w:rsid w:val="00BC5060"/>
    <w:rsid w:val="00BC6DE3"/>
    <w:rsid w:val="00BC7C87"/>
    <w:rsid w:val="00BC7D86"/>
    <w:rsid w:val="00BD26D6"/>
    <w:rsid w:val="00BD5585"/>
    <w:rsid w:val="00BD5C3C"/>
    <w:rsid w:val="00BD5DBB"/>
    <w:rsid w:val="00BE38DD"/>
    <w:rsid w:val="00BE7540"/>
    <w:rsid w:val="00BE7580"/>
    <w:rsid w:val="00BF1E23"/>
    <w:rsid w:val="00BF32F9"/>
    <w:rsid w:val="00BF4A28"/>
    <w:rsid w:val="00BF6C5B"/>
    <w:rsid w:val="00BF7811"/>
    <w:rsid w:val="00C02CDA"/>
    <w:rsid w:val="00C02DC5"/>
    <w:rsid w:val="00C030DF"/>
    <w:rsid w:val="00C04309"/>
    <w:rsid w:val="00C10794"/>
    <w:rsid w:val="00C10FAD"/>
    <w:rsid w:val="00C151CE"/>
    <w:rsid w:val="00C1561C"/>
    <w:rsid w:val="00C16CBF"/>
    <w:rsid w:val="00C20438"/>
    <w:rsid w:val="00C2235D"/>
    <w:rsid w:val="00C258E7"/>
    <w:rsid w:val="00C31AB1"/>
    <w:rsid w:val="00C330FF"/>
    <w:rsid w:val="00C332FD"/>
    <w:rsid w:val="00C40754"/>
    <w:rsid w:val="00C4186C"/>
    <w:rsid w:val="00C42BE8"/>
    <w:rsid w:val="00C441C9"/>
    <w:rsid w:val="00C4458D"/>
    <w:rsid w:val="00C456A1"/>
    <w:rsid w:val="00C47A19"/>
    <w:rsid w:val="00C5159F"/>
    <w:rsid w:val="00C52124"/>
    <w:rsid w:val="00C528AF"/>
    <w:rsid w:val="00C54A29"/>
    <w:rsid w:val="00C54EAA"/>
    <w:rsid w:val="00C5683F"/>
    <w:rsid w:val="00C5712D"/>
    <w:rsid w:val="00C63D1F"/>
    <w:rsid w:val="00C71F4F"/>
    <w:rsid w:val="00C73297"/>
    <w:rsid w:val="00C7374E"/>
    <w:rsid w:val="00C76767"/>
    <w:rsid w:val="00C76794"/>
    <w:rsid w:val="00C7732B"/>
    <w:rsid w:val="00C81D7B"/>
    <w:rsid w:val="00C82008"/>
    <w:rsid w:val="00C911EE"/>
    <w:rsid w:val="00C946BC"/>
    <w:rsid w:val="00C951D2"/>
    <w:rsid w:val="00C95940"/>
    <w:rsid w:val="00C96771"/>
    <w:rsid w:val="00C96D09"/>
    <w:rsid w:val="00C97921"/>
    <w:rsid w:val="00C97CD9"/>
    <w:rsid w:val="00CA0239"/>
    <w:rsid w:val="00CA1DC3"/>
    <w:rsid w:val="00CA23EE"/>
    <w:rsid w:val="00CA3DCC"/>
    <w:rsid w:val="00CA4649"/>
    <w:rsid w:val="00CA4AFB"/>
    <w:rsid w:val="00CA5C8E"/>
    <w:rsid w:val="00CA60FB"/>
    <w:rsid w:val="00CB0A19"/>
    <w:rsid w:val="00CB0D65"/>
    <w:rsid w:val="00CB47A6"/>
    <w:rsid w:val="00CB491B"/>
    <w:rsid w:val="00CB5F5D"/>
    <w:rsid w:val="00CC2E60"/>
    <w:rsid w:val="00CC7BC5"/>
    <w:rsid w:val="00CD00DE"/>
    <w:rsid w:val="00CD2FF9"/>
    <w:rsid w:val="00CD37A1"/>
    <w:rsid w:val="00CD3EBE"/>
    <w:rsid w:val="00CE2806"/>
    <w:rsid w:val="00CE28C2"/>
    <w:rsid w:val="00CE448C"/>
    <w:rsid w:val="00CE65B2"/>
    <w:rsid w:val="00CF2379"/>
    <w:rsid w:val="00CF2453"/>
    <w:rsid w:val="00CF568D"/>
    <w:rsid w:val="00D00EF5"/>
    <w:rsid w:val="00D054FE"/>
    <w:rsid w:val="00D071E5"/>
    <w:rsid w:val="00D101AD"/>
    <w:rsid w:val="00D11F66"/>
    <w:rsid w:val="00D1212D"/>
    <w:rsid w:val="00D12D77"/>
    <w:rsid w:val="00D1427B"/>
    <w:rsid w:val="00D159F8"/>
    <w:rsid w:val="00D1669C"/>
    <w:rsid w:val="00D21FA0"/>
    <w:rsid w:val="00D2564E"/>
    <w:rsid w:val="00D265F1"/>
    <w:rsid w:val="00D37F25"/>
    <w:rsid w:val="00D46E41"/>
    <w:rsid w:val="00D46F3B"/>
    <w:rsid w:val="00D531AD"/>
    <w:rsid w:val="00D53EFA"/>
    <w:rsid w:val="00D57E64"/>
    <w:rsid w:val="00D63207"/>
    <w:rsid w:val="00D63908"/>
    <w:rsid w:val="00D63B54"/>
    <w:rsid w:val="00D64B48"/>
    <w:rsid w:val="00D64F74"/>
    <w:rsid w:val="00D65B63"/>
    <w:rsid w:val="00D72D3B"/>
    <w:rsid w:val="00D74D68"/>
    <w:rsid w:val="00D77159"/>
    <w:rsid w:val="00D80366"/>
    <w:rsid w:val="00D80D85"/>
    <w:rsid w:val="00D821E9"/>
    <w:rsid w:val="00D83D1F"/>
    <w:rsid w:val="00D847F8"/>
    <w:rsid w:val="00D84E02"/>
    <w:rsid w:val="00D8657E"/>
    <w:rsid w:val="00D90FE9"/>
    <w:rsid w:val="00D922CD"/>
    <w:rsid w:val="00D951E7"/>
    <w:rsid w:val="00DA3968"/>
    <w:rsid w:val="00DA3B9F"/>
    <w:rsid w:val="00DA3CF4"/>
    <w:rsid w:val="00DA53DA"/>
    <w:rsid w:val="00DA5B3A"/>
    <w:rsid w:val="00DA6D51"/>
    <w:rsid w:val="00DA72FE"/>
    <w:rsid w:val="00DB1CC1"/>
    <w:rsid w:val="00DB2AAE"/>
    <w:rsid w:val="00DB5AD2"/>
    <w:rsid w:val="00DB7C89"/>
    <w:rsid w:val="00DC1C55"/>
    <w:rsid w:val="00DC27A3"/>
    <w:rsid w:val="00DC3960"/>
    <w:rsid w:val="00DC66C2"/>
    <w:rsid w:val="00DC6B8A"/>
    <w:rsid w:val="00DC6BD0"/>
    <w:rsid w:val="00DD38CD"/>
    <w:rsid w:val="00DD5715"/>
    <w:rsid w:val="00DD6BDC"/>
    <w:rsid w:val="00DE04C2"/>
    <w:rsid w:val="00DE0C5E"/>
    <w:rsid w:val="00DE1788"/>
    <w:rsid w:val="00DE46DC"/>
    <w:rsid w:val="00DE503F"/>
    <w:rsid w:val="00DF05C5"/>
    <w:rsid w:val="00DF10DD"/>
    <w:rsid w:val="00DF3AB3"/>
    <w:rsid w:val="00DF4B61"/>
    <w:rsid w:val="00DF5243"/>
    <w:rsid w:val="00DF66CE"/>
    <w:rsid w:val="00E023C9"/>
    <w:rsid w:val="00E12A94"/>
    <w:rsid w:val="00E13566"/>
    <w:rsid w:val="00E146F4"/>
    <w:rsid w:val="00E17AE0"/>
    <w:rsid w:val="00E20C9E"/>
    <w:rsid w:val="00E2145B"/>
    <w:rsid w:val="00E223FA"/>
    <w:rsid w:val="00E2362C"/>
    <w:rsid w:val="00E249C4"/>
    <w:rsid w:val="00E25658"/>
    <w:rsid w:val="00E349C4"/>
    <w:rsid w:val="00E3592E"/>
    <w:rsid w:val="00E423F5"/>
    <w:rsid w:val="00E42641"/>
    <w:rsid w:val="00E434D9"/>
    <w:rsid w:val="00E4435F"/>
    <w:rsid w:val="00E45CCC"/>
    <w:rsid w:val="00E4687E"/>
    <w:rsid w:val="00E468FC"/>
    <w:rsid w:val="00E50540"/>
    <w:rsid w:val="00E5119A"/>
    <w:rsid w:val="00E54184"/>
    <w:rsid w:val="00E55003"/>
    <w:rsid w:val="00E631FD"/>
    <w:rsid w:val="00E64591"/>
    <w:rsid w:val="00E7013B"/>
    <w:rsid w:val="00E70B2F"/>
    <w:rsid w:val="00E72C09"/>
    <w:rsid w:val="00E759A8"/>
    <w:rsid w:val="00E7633E"/>
    <w:rsid w:val="00E77615"/>
    <w:rsid w:val="00E8137B"/>
    <w:rsid w:val="00E8370C"/>
    <w:rsid w:val="00E8444B"/>
    <w:rsid w:val="00E86FAF"/>
    <w:rsid w:val="00E90334"/>
    <w:rsid w:val="00E90C32"/>
    <w:rsid w:val="00E918EF"/>
    <w:rsid w:val="00E95D36"/>
    <w:rsid w:val="00E95F6E"/>
    <w:rsid w:val="00E97353"/>
    <w:rsid w:val="00E979F1"/>
    <w:rsid w:val="00EA0211"/>
    <w:rsid w:val="00EA077F"/>
    <w:rsid w:val="00EA1F3F"/>
    <w:rsid w:val="00EA640B"/>
    <w:rsid w:val="00EA6608"/>
    <w:rsid w:val="00EA773B"/>
    <w:rsid w:val="00EB4E2E"/>
    <w:rsid w:val="00EB564F"/>
    <w:rsid w:val="00EB7DA1"/>
    <w:rsid w:val="00EC2A38"/>
    <w:rsid w:val="00EC4C81"/>
    <w:rsid w:val="00ED0529"/>
    <w:rsid w:val="00ED7B4E"/>
    <w:rsid w:val="00EE14B3"/>
    <w:rsid w:val="00EE2A9F"/>
    <w:rsid w:val="00EE7386"/>
    <w:rsid w:val="00EE7B41"/>
    <w:rsid w:val="00F0170C"/>
    <w:rsid w:val="00F02DA5"/>
    <w:rsid w:val="00F04604"/>
    <w:rsid w:val="00F074B0"/>
    <w:rsid w:val="00F10361"/>
    <w:rsid w:val="00F128F9"/>
    <w:rsid w:val="00F13B57"/>
    <w:rsid w:val="00F158BE"/>
    <w:rsid w:val="00F17080"/>
    <w:rsid w:val="00F21A1D"/>
    <w:rsid w:val="00F2210E"/>
    <w:rsid w:val="00F224C2"/>
    <w:rsid w:val="00F232E2"/>
    <w:rsid w:val="00F247F5"/>
    <w:rsid w:val="00F26624"/>
    <w:rsid w:val="00F324C8"/>
    <w:rsid w:val="00F33689"/>
    <w:rsid w:val="00F458E0"/>
    <w:rsid w:val="00F45D59"/>
    <w:rsid w:val="00F46BAE"/>
    <w:rsid w:val="00F5058F"/>
    <w:rsid w:val="00F53945"/>
    <w:rsid w:val="00F568F9"/>
    <w:rsid w:val="00F56FF5"/>
    <w:rsid w:val="00F608FA"/>
    <w:rsid w:val="00F62E97"/>
    <w:rsid w:val="00F67BB9"/>
    <w:rsid w:val="00F70DCC"/>
    <w:rsid w:val="00F74CA7"/>
    <w:rsid w:val="00F86EC4"/>
    <w:rsid w:val="00F91973"/>
    <w:rsid w:val="00F9344C"/>
    <w:rsid w:val="00F93774"/>
    <w:rsid w:val="00F96EE3"/>
    <w:rsid w:val="00FA02AF"/>
    <w:rsid w:val="00FA18E5"/>
    <w:rsid w:val="00FA57F1"/>
    <w:rsid w:val="00FA5FAA"/>
    <w:rsid w:val="00FA6F6C"/>
    <w:rsid w:val="00FB3145"/>
    <w:rsid w:val="00FB3450"/>
    <w:rsid w:val="00FB3DD7"/>
    <w:rsid w:val="00FC5245"/>
    <w:rsid w:val="00FC648F"/>
    <w:rsid w:val="00FC69EC"/>
    <w:rsid w:val="00FD0EA4"/>
    <w:rsid w:val="00FD311F"/>
    <w:rsid w:val="00FD343E"/>
    <w:rsid w:val="00FD4BD9"/>
    <w:rsid w:val="00FD5693"/>
    <w:rsid w:val="00FD638A"/>
    <w:rsid w:val="00FE311C"/>
    <w:rsid w:val="00FE62D7"/>
    <w:rsid w:val="00FF03E1"/>
    <w:rsid w:val="00FF1C4D"/>
    <w:rsid w:val="00FF41E1"/>
    <w:rsid w:val="00FF49F3"/>
    <w:rsid w:val="00FF71B1"/>
    <w:rsid w:val="00FF74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5BE4D09"/>
  <w15:docId w15:val="{A905B789-13D1-404E-BF54-5BEA46AAC9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locked="1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nhideWhenUsed="1"/>
    <w:lsdException w:name="toc 2" w:locked="1" w:semiHidden="1" w:unhideWhenUsed="1"/>
    <w:lsdException w:name="toc 3" w:locked="1" w:semiHidden="1" w:unhideWhenUsed="1"/>
    <w:lsdException w:name="toc 4" w:locked="1" w:semiHidden="1" w:unhideWhenUsed="1"/>
    <w:lsdException w:name="toc 5" w:locked="1" w:semiHidden="1" w:unhideWhenUsed="1"/>
    <w:lsdException w:name="toc 6" w:locked="1" w:semiHidden="1" w:unhideWhenUsed="1"/>
    <w:lsdException w:name="toc 7" w:locked="1" w:semiHidden="1" w:unhideWhenUsed="1"/>
    <w:lsdException w:name="toc 8" w:locked="1" w:semiHidden="1" w:unhideWhenUsed="1"/>
    <w:lsdException w:name="toc 9" w:locked="1" w:semiHidden="1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semiHidden="1" w:unhideWhenUsed="1"/>
    <w:lsdException w:name="index heading" w:locked="1" w:semiHidden="1" w:unhideWhenUsed="1"/>
    <w:lsdException w:name="caption" w:semiHidden="1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/>
    <w:lsdException w:name="macro" w:locked="1" w:semiHidden="1" w:unhideWhenUsed="1"/>
    <w:lsdException w:name="toa heading" w:locked="1" w:semiHidden="1" w:unhideWhenUsed="1"/>
    <w:lsdException w:name="List" w:locked="1"/>
    <w:lsdException w:name="List Bullet" w:lock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qFormat="1"/>
    <w:lsdException w:name="Closing" w:locked="1" w:semiHidden="1" w:unhideWhenUsed="1"/>
    <w:lsdException w:name="Signature" w:locked="1" w:semiHidden="1" w:unhideWhenUsed="1"/>
    <w:lsdException w:name="Default Paragraph Font" w:semiHidden="1" w:unhideWhenUsed="1"/>
    <w:lsdException w:name="Body Text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/>
    <w:lsdException w:name="List Continue 3" w:locked="1"/>
    <w:lsdException w:name="List Continue 4" w:locked="1"/>
    <w:lsdException w:name="List Continue 5" w:locked="1"/>
    <w:lsdException w:name="Message Header" w:locked="1" w:semiHidden="1" w:unhideWhenUsed="1"/>
    <w:lsdException w:name="Subtitle" w:locked="1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locked="1" w:qFormat="1"/>
    <w:lsdException w:name="Emphasis" w:locked="1" w:qFormat="1"/>
    <w:lsdException w:name="Document Map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semiHidden="1" w:unhideWhenUsed="1"/>
    <w:lsdException w:name="HTML Bottom of Form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semiHidden="1" w:unhideWhenUsed="1"/>
    <w:lsdException w:name="annotation subject" w:locked="1" w:semiHidden="1" w:unhideWhenUsed="1"/>
    <w:lsdException w:name="No List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/>
    <w:lsdException w:name="Table Theme" w:locked="1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E95F6E"/>
    <w:pPr>
      <w:spacing w:after="200" w:line="276" w:lineRule="auto"/>
    </w:pPr>
    <w:rPr>
      <w:rFonts w:ascii="Calibri" w:eastAsia="Calibri" w:hAnsi="Calibri"/>
      <w:sz w:val="22"/>
      <w:szCs w:val="22"/>
    </w:rPr>
  </w:style>
  <w:style w:type="paragraph" w:styleId="Heading1">
    <w:name w:val="heading 1"/>
    <w:basedOn w:val="Normal"/>
    <w:next w:val="Normal"/>
    <w:link w:val="Heading1Char"/>
    <w:qFormat/>
    <w:rsid w:val="00020766"/>
    <w:pPr>
      <w:keepNext/>
      <w:spacing w:before="360" w:after="340"/>
      <w:contextualSpacing/>
      <w:outlineLvl w:val="0"/>
    </w:pPr>
    <w:rPr>
      <w:rFonts w:ascii="HelveticaNeueLT Std Cn" w:hAnsi="HelveticaNeueLT Std Cn"/>
      <w:sz w:val="40"/>
      <w:szCs w:val="36"/>
    </w:rPr>
  </w:style>
  <w:style w:type="paragraph" w:styleId="Heading2">
    <w:name w:val="heading 2"/>
    <w:basedOn w:val="Normal"/>
    <w:next w:val="Normal"/>
    <w:link w:val="Heading2Char"/>
    <w:qFormat/>
    <w:rsid w:val="00020766"/>
    <w:pPr>
      <w:keepNext/>
      <w:spacing w:before="360" w:after="340"/>
      <w:contextualSpacing/>
      <w:outlineLvl w:val="1"/>
    </w:pPr>
    <w:rPr>
      <w:rFonts w:ascii="HelveticaNeueLT Std Cn" w:hAnsi="HelveticaNeueLT Std Cn"/>
      <w:sz w:val="36"/>
      <w:szCs w:val="28"/>
    </w:rPr>
  </w:style>
  <w:style w:type="paragraph" w:styleId="Heading3">
    <w:name w:val="heading 3"/>
    <w:basedOn w:val="Normal"/>
    <w:next w:val="Normal"/>
    <w:link w:val="Heading3Char"/>
    <w:autoRedefine/>
    <w:qFormat/>
    <w:rsid w:val="00020766"/>
    <w:pPr>
      <w:keepNext/>
      <w:spacing w:before="360"/>
      <w:contextualSpacing/>
      <w:outlineLvl w:val="2"/>
    </w:pPr>
    <w:rPr>
      <w:rFonts w:ascii="HelveticaNeueLT Std Cn" w:hAnsi="HelveticaNeueLT Std Cn"/>
      <w:sz w:val="32"/>
      <w:szCs w:val="28"/>
    </w:rPr>
  </w:style>
  <w:style w:type="paragraph" w:styleId="Heading4">
    <w:name w:val="heading 4"/>
    <w:basedOn w:val="Normal"/>
    <w:next w:val="Normal"/>
    <w:link w:val="Heading4Char"/>
    <w:qFormat/>
    <w:rsid w:val="00DD6BDC"/>
    <w:pPr>
      <w:keepNext/>
      <w:spacing w:before="360"/>
      <w:contextualSpacing/>
      <w:outlineLvl w:val="3"/>
    </w:pPr>
    <w:rPr>
      <w:rFonts w:ascii="HelveticaNeue Condensed" w:hAnsi="HelveticaNeue Condensed"/>
      <w:b/>
      <w:spacing w:val="-6"/>
      <w:sz w:val="28"/>
      <w:szCs w:val="24"/>
    </w:rPr>
  </w:style>
  <w:style w:type="paragraph" w:styleId="Heading5">
    <w:name w:val="heading 5"/>
    <w:basedOn w:val="Normal"/>
    <w:next w:val="Normal"/>
    <w:link w:val="Heading5Char"/>
    <w:qFormat/>
    <w:rsid w:val="00764202"/>
    <w:pPr>
      <w:spacing w:before="240" w:after="60"/>
      <w:outlineLvl w:val="4"/>
    </w:pPr>
    <w:rPr>
      <w:rFonts w:ascii="HelvetivaNeue Condensed" w:hAnsi="HelvetivaNeue Condensed"/>
      <w:b/>
    </w:rPr>
  </w:style>
  <w:style w:type="paragraph" w:styleId="Heading6">
    <w:name w:val="heading 6"/>
    <w:basedOn w:val="Normal"/>
    <w:next w:val="Normal"/>
    <w:link w:val="Heading6Char"/>
    <w:qFormat/>
    <w:locked/>
    <w:rsid w:val="00764202"/>
    <w:pPr>
      <w:spacing w:before="240" w:after="60"/>
      <w:outlineLvl w:val="5"/>
    </w:pPr>
    <w:rPr>
      <w:rFonts w:ascii="HelvetivaNeue Condensed" w:eastAsia="PMingLiU" w:hAnsi="HelvetivaNeue Condensed"/>
      <w:b/>
      <w:bCs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sid w:val="00020766"/>
    <w:rPr>
      <w:rFonts w:ascii="HelveticaNeueLT Std Cn" w:eastAsia="Calibri" w:hAnsi="HelveticaNeueLT Std Cn"/>
      <w:sz w:val="40"/>
      <w:szCs w:val="36"/>
    </w:rPr>
  </w:style>
  <w:style w:type="character" w:customStyle="1" w:styleId="Heading2Char">
    <w:name w:val="Heading 2 Char"/>
    <w:link w:val="Heading2"/>
    <w:rsid w:val="00020766"/>
    <w:rPr>
      <w:rFonts w:ascii="HelveticaNeueLT Std Cn" w:eastAsia="Calibri" w:hAnsi="HelveticaNeueLT Std Cn"/>
      <w:sz w:val="36"/>
      <w:szCs w:val="28"/>
    </w:rPr>
  </w:style>
  <w:style w:type="character" w:customStyle="1" w:styleId="Heading3Char">
    <w:name w:val="Heading 3 Char"/>
    <w:link w:val="Heading3"/>
    <w:rsid w:val="00020766"/>
    <w:rPr>
      <w:rFonts w:ascii="HelveticaNeueLT Std Cn" w:eastAsia="Calibri" w:hAnsi="HelveticaNeueLT Std Cn"/>
      <w:sz w:val="32"/>
      <w:szCs w:val="28"/>
    </w:rPr>
  </w:style>
  <w:style w:type="character" w:customStyle="1" w:styleId="Heading4Char">
    <w:name w:val="Heading 4 Char"/>
    <w:link w:val="Heading4"/>
    <w:rsid w:val="00DD6BDC"/>
    <w:rPr>
      <w:rFonts w:ascii="HelveticaNeue Condensed" w:eastAsia="Calibri" w:hAnsi="HelveticaNeue Condensed"/>
      <w:b/>
      <w:spacing w:val="-6"/>
      <w:sz w:val="28"/>
      <w:szCs w:val="24"/>
    </w:rPr>
  </w:style>
  <w:style w:type="character" w:customStyle="1" w:styleId="Heading5Char">
    <w:name w:val="Heading 5 Char"/>
    <w:link w:val="Heading5"/>
    <w:rsid w:val="00764202"/>
    <w:rPr>
      <w:rFonts w:ascii="HelvetivaNeue Condensed" w:hAnsi="HelvetivaNeue Condensed"/>
      <w:b/>
      <w:sz w:val="24"/>
    </w:rPr>
  </w:style>
  <w:style w:type="character" w:customStyle="1" w:styleId="Heading6Char">
    <w:name w:val="Heading 6 Char"/>
    <w:link w:val="Heading6"/>
    <w:rsid w:val="00764202"/>
    <w:rPr>
      <w:rFonts w:ascii="HelvetivaNeue Condensed" w:eastAsia="PMingLiU" w:hAnsi="HelvetivaNeue Condensed"/>
      <w:b/>
      <w:bCs/>
      <w:szCs w:val="22"/>
    </w:rPr>
  </w:style>
  <w:style w:type="paragraph" w:styleId="BodyText">
    <w:name w:val="Body Text"/>
    <w:link w:val="BodyTextChar"/>
    <w:rsid w:val="00764202"/>
    <w:pPr>
      <w:suppressAutoHyphens/>
      <w:spacing w:line="320" w:lineRule="exact"/>
      <w:ind w:firstLine="357"/>
      <w:jc w:val="both"/>
    </w:pPr>
    <w:rPr>
      <w:rFonts w:ascii="Utopia" w:hAnsi="Utopia"/>
      <w:sz w:val="22"/>
    </w:rPr>
  </w:style>
  <w:style w:type="character" w:customStyle="1" w:styleId="BodyTextChar">
    <w:name w:val="Body Text Char"/>
    <w:link w:val="BodyText"/>
    <w:rsid w:val="00764202"/>
    <w:rPr>
      <w:rFonts w:ascii="Utopia" w:hAnsi="Utopia"/>
      <w:sz w:val="22"/>
    </w:rPr>
  </w:style>
  <w:style w:type="paragraph" w:customStyle="1" w:styleId="Bullet">
    <w:name w:val="Bullet"/>
    <w:basedOn w:val="Normal"/>
    <w:rsid w:val="00E95F6E"/>
    <w:pPr>
      <w:keepLines/>
      <w:numPr>
        <w:numId w:val="4"/>
      </w:numPr>
      <w:tabs>
        <w:tab w:val="left" w:pos="936"/>
      </w:tabs>
      <w:spacing w:before="120" w:line="320" w:lineRule="atLeast"/>
      <w:ind w:left="935" w:right="862" w:hanging="357"/>
    </w:pPr>
    <w:rPr>
      <w:rFonts w:ascii="Arial Narrow" w:hAnsi="Arial Narrow"/>
    </w:rPr>
  </w:style>
  <w:style w:type="character" w:customStyle="1" w:styleId="CodeBold">
    <w:name w:val="Code Bold"/>
    <w:rsid w:val="00764202"/>
    <w:rPr>
      <w:rFonts w:ascii="TheSansMonoConBlack" w:hAnsi="TheSansMonoConBlack"/>
      <w:sz w:val="22"/>
    </w:rPr>
  </w:style>
  <w:style w:type="paragraph" w:customStyle="1" w:styleId="ChapterNumber">
    <w:name w:val="Chapter Number"/>
    <w:next w:val="Normal"/>
    <w:autoRedefine/>
    <w:qFormat/>
    <w:rsid w:val="00764202"/>
    <w:pPr>
      <w:keepNext/>
      <w:spacing w:after="1200"/>
    </w:pPr>
    <w:rPr>
      <w:rFonts w:ascii="Arial" w:hAnsi="Arial"/>
      <w:b/>
      <w:caps/>
      <w:sz w:val="36"/>
      <w:szCs w:val="28"/>
    </w:rPr>
  </w:style>
  <w:style w:type="paragraph" w:customStyle="1" w:styleId="ChapterTitle">
    <w:name w:val="Chapter Title"/>
    <w:next w:val="Normal"/>
    <w:rsid w:val="00764202"/>
    <w:pPr>
      <w:spacing w:before="240" w:after="720"/>
    </w:pPr>
    <w:rPr>
      <w:rFonts w:ascii="Arial Narrow" w:hAnsi="Arial Narrow"/>
      <w:b/>
      <w:sz w:val="80"/>
      <w:szCs w:val="48"/>
    </w:rPr>
  </w:style>
  <w:style w:type="paragraph" w:customStyle="1" w:styleId="FigureCaption">
    <w:name w:val="Figure Caption"/>
    <w:next w:val="Normal"/>
    <w:qFormat/>
    <w:rsid w:val="00E95F6E"/>
    <w:pPr>
      <w:tabs>
        <w:tab w:val="left" w:pos="576"/>
      </w:tabs>
      <w:spacing w:before="400" w:after="240"/>
      <w:contextualSpacing/>
    </w:pPr>
    <w:rPr>
      <w:rFonts w:ascii="Arial Narrow" w:hAnsi="Arial Narrow"/>
      <w:i/>
      <w:noProof/>
      <w:sz w:val="24"/>
    </w:rPr>
  </w:style>
  <w:style w:type="paragraph" w:customStyle="1" w:styleId="CodeCaption">
    <w:name w:val="Code Caption"/>
    <w:basedOn w:val="Normal"/>
    <w:next w:val="Code"/>
    <w:link w:val="CodeCaptionChar"/>
    <w:qFormat/>
    <w:rsid w:val="00E95F6E"/>
    <w:pPr>
      <w:tabs>
        <w:tab w:val="left" w:pos="576"/>
      </w:tabs>
      <w:spacing w:before="460"/>
      <w:contextualSpacing/>
    </w:pPr>
    <w:rPr>
      <w:rFonts w:ascii="Arial Narrow" w:hAnsi="Arial Narrow"/>
      <w:i/>
      <w:noProof/>
    </w:rPr>
  </w:style>
  <w:style w:type="paragraph" w:customStyle="1" w:styleId="Code">
    <w:name w:val="Code"/>
    <w:basedOn w:val="Normal"/>
    <w:link w:val="CodeChar"/>
    <w:qFormat/>
    <w:rsid w:val="008410FD"/>
    <w:pPr>
      <w:spacing w:before="120"/>
      <w:contextualSpacing/>
    </w:pPr>
    <w:rPr>
      <w:rFonts w:ascii="Courier New" w:hAnsi="Courier New"/>
      <w:noProof/>
    </w:rPr>
  </w:style>
  <w:style w:type="character" w:customStyle="1" w:styleId="CodeChar">
    <w:name w:val="Code Char"/>
    <w:link w:val="Code"/>
    <w:rsid w:val="008410FD"/>
    <w:rPr>
      <w:rFonts w:ascii="Courier New" w:eastAsia="Calibri" w:hAnsi="Courier New"/>
      <w:noProof/>
      <w:sz w:val="22"/>
      <w:szCs w:val="22"/>
    </w:rPr>
  </w:style>
  <w:style w:type="character" w:customStyle="1" w:styleId="CodeCaptionChar">
    <w:name w:val="Code Caption Char"/>
    <w:link w:val="CodeCaption"/>
    <w:rsid w:val="00E95F6E"/>
    <w:rPr>
      <w:rFonts w:ascii="Arial Narrow" w:eastAsia="Calibri" w:hAnsi="Arial Narrow"/>
      <w:i/>
      <w:noProof/>
      <w:sz w:val="22"/>
      <w:szCs w:val="22"/>
    </w:rPr>
  </w:style>
  <w:style w:type="paragraph" w:customStyle="1" w:styleId="NumSubList">
    <w:name w:val="Num Sub List"/>
    <w:basedOn w:val="BulletSubList"/>
    <w:rsid w:val="00764202"/>
    <w:pPr>
      <w:numPr>
        <w:numId w:val="8"/>
      </w:numPr>
      <w:ind w:left="1219" w:hanging="357"/>
    </w:pPr>
  </w:style>
  <w:style w:type="paragraph" w:customStyle="1" w:styleId="BulletSubList">
    <w:name w:val="Bullet Sub List"/>
    <w:basedOn w:val="Bullet"/>
    <w:rsid w:val="00764202"/>
    <w:pPr>
      <w:numPr>
        <w:numId w:val="9"/>
      </w:numPr>
      <w:tabs>
        <w:tab w:val="clear" w:pos="1512"/>
        <w:tab w:val="left" w:pos="936"/>
      </w:tabs>
      <w:ind w:left="1366" w:hanging="357"/>
    </w:pPr>
  </w:style>
  <w:style w:type="paragraph" w:customStyle="1" w:styleId="FMCopyrightTitle">
    <w:name w:val="FM Copyright Title"/>
    <w:basedOn w:val="FMCopyright"/>
    <w:rsid w:val="00764202"/>
    <w:pPr>
      <w:spacing w:before="100" w:after="100"/>
    </w:pPr>
    <w:rPr>
      <w:rFonts w:ascii="Utopia Bold" w:hAnsi="Utopia Bold"/>
      <w:sz w:val="22"/>
    </w:rPr>
  </w:style>
  <w:style w:type="paragraph" w:customStyle="1" w:styleId="FMCopyright">
    <w:name w:val="FM Copyright"/>
    <w:rsid w:val="00764202"/>
    <w:pPr>
      <w:spacing w:before="120" w:after="120"/>
    </w:pPr>
    <w:rPr>
      <w:rFonts w:ascii="Utopia" w:hAnsi="Utopia"/>
      <w:sz w:val="16"/>
    </w:rPr>
  </w:style>
  <w:style w:type="paragraph" w:styleId="Index1">
    <w:name w:val="index 1"/>
    <w:basedOn w:val="Normal"/>
    <w:next w:val="Normal"/>
    <w:semiHidden/>
    <w:rsid w:val="00764202"/>
    <w:pPr>
      <w:ind w:left="720" w:hanging="720"/>
    </w:pPr>
  </w:style>
  <w:style w:type="paragraph" w:styleId="Index2">
    <w:name w:val="index 2"/>
    <w:basedOn w:val="Normal"/>
    <w:next w:val="Normal"/>
    <w:semiHidden/>
    <w:rsid w:val="00764202"/>
    <w:pPr>
      <w:ind w:left="720" w:hanging="432"/>
    </w:pPr>
  </w:style>
  <w:style w:type="paragraph" w:styleId="Index3">
    <w:name w:val="index 3"/>
    <w:basedOn w:val="Normal"/>
    <w:next w:val="Normal"/>
    <w:semiHidden/>
    <w:rsid w:val="00764202"/>
    <w:pPr>
      <w:ind w:left="720" w:hanging="144"/>
    </w:pPr>
  </w:style>
  <w:style w:type="paragraph" w:customStyle="1" w:styleId="PartText">
    <w:name w:val="Part Text"/>
    <w:basedOn w:val="Normal"/>
    <w:next w:val="Normal"/>
    <w:rsid w:val="00764202"/>
    <w:pPr>
      <w:spacing w:before="120" w:after="0" w:line="360" w:lineRule="auto"/>
      <w:contextualSpacing/>
    </w:pPr>
    <w:rPr>
      <w:rFonts w:ascii="Book Antiqua" w:hAnsi="Book Antiqua"/>
      <w:spacing w:val="-6"/>
    </w:rPr>
  </w:style>
  <w:style w:type="paragraph" w:customStyle="1" w:styleId="PartNumber">
    <w:name w:val="Part Number"/>
    <w:basedOn w:val="ChapterNumber"/>
    <w:next w:val="PartTitle"/>
    <w:autoRedefine/>
    <w:qFormat/>
    <w:rsid w:val="00764202"/>
    <w:pPr>
      <w:keepNext w:val="0"/>
    </w:pPr>
    <w:rPr>
      <w:sz w:val="60"/>
    </w:rPr>
  </w:style>
  <w:style w:type="paragraph" w:customStyle="1" w:styleId="PartTitle">
    <w:name w:val="Part Title"/>
    <w:basedOn w:val="ChapterTitle"/>
    <w:next w:val="Normal"/>
    <w:autoRedefine/>
    <w:qFormat/>
    <w:rsid w:val="00764202"/>
    <w:pPr>
      <w:spacing w:before="0"/>
    </w:pPr>
  </w:style>
  <w:style w:type="paragraph" w:styleId="Quote">
    <w:name w:val="Quote"/>
    <w:basedOn w:val="Normal"/>
    <w:next w:val="BodyText"/>
    <w:link w:val="QuoteChar"/>
    <w:qFormat/>
    <w:rsid w:val="00E95F6E"/>
    <w:pPr>
      <w:tabs>
        <w:tab w:val="left" w:pos="346"/>
      </w:tabs>
      <w:spacing w:before="360" w:after="240"/>
      <w:ind w:left="431" w:right="431"/>
      <w:contextualSpacing/>
      <w:jc w:val="both"/>
    </w:pPr>
    <w:rPr>
      <w:rFonts w:ascii="Arial" w:hAnsi="Arial"/>
      <w:i/>
      <w:iCs/>
    </w:rPr>
  </w:style>
  <w:style w:type="character" w:customStyle="1" w:styleId="QuoteChar">
    <w:name w:val="Quote Char"/>
    <w:link w:val="Quote"/>
    <w:rsid w:val="00E95F6E"/>
    <w:rPr>
      <w:rFonts w:ascii="Arial" w:eastAsia="Calibri" w:hAnsi="Arial"/>
      <w:i/>
      <w:iCs/>
      <w:sz w:val="22"/>
      <w:szCs w:val="22"/>
    </w:rPr>
  </w:style>
  <w:style w:type="paragraph" w:customStyle="1" w:styleId="Results">
    <w:name w:val="Results"/>
    <w:basedOn w:val="Normal"/>
    <w:rsid w:val="00764202"/>
    <w:pPr>
      <w:pBdr>
        <w:top w:val="single" w:sz="18" w:space="1" w:color="A9A9A9"/>
        <w:bottom w:val="single" w:sz="18" w:space="1" w:color="A9A9A9"/>
      </w:pBdr>
      <w:spacing w:after="0"/>
      <w:ind w:left="142" w:right="142"/>
    </w:pPr>
    <w:rPr>
      <w:rFonts w:ascii="TheSansMonoConNormal" w:hAnsi="TheSansMonoConNormal"/>
      <w:noProof/>
    </w:rPr>
  </w:style>
  <w:style w:type="paragraph" w:customStyle="1" w:styleId="ExerciseNumList">
    <w:name w:val="Exercise Num List"/>
    <w:basedOn w:val="ExerciseBody"/>
    <w:locked/>
    <w:rsid w:val="00764202"/>
    <w:pPr>
      <w:numPr>
        <w:numId w:val="11"/>
      </w:numPr>
      <w:ind w:left="1219" w:right="851" w:hanging="357"/>
    </w:pPr>
  </w:style>
  <w:style w:type="paragraph" w:customStyle="1" w:styleId="ExerciseBody">
    <w:name w:val="Exercise Body"/>
    <w:basedOn w:val="Normal"/>
    <w:link w:val="ExerciseBodyChar"/>
    <w:qFormat/>
    <w:rsid w:val="00764202"/>
    <w:pPr>
      <w:spacing w:before="120"/>
      <w:ind w:left="288" w:right="288"/>
    </w:pPr>
    <w:rPr>
      <w:rFonts w:ascii="HelveticaNeue Condensed" w:hAnsi="HelveticaNeue Condensed"/>
    </w:rPr>
  </w:style>
  <w:style w:type="character" w:customStyle="1" w:styleId="ExerciseBodyChar">
    <w:name w:val="Exercise Body Char"/>
    <w:link w:val="ExerciseBody"/>
    <w:rsid w:val="00764202"/>
    <w:rPr>
      <w:rFonts w:ascii="HelveticaNeue Condensed" w:hAnsi="HelveticaNeue Condensed"/>
      <w:sz w:val="22"/>
    </w:rPr>
  </w:style>
  <w:style w:type="paragraph" w:customStyle="1" w:styleId="ExerciseBullet">
    <w:name w:val="Exercise Bullet"/>
    <w:basedOn w:val="Normal"/>
    <w:rsid w:val="00764202"/>
    <w:pPr>
      <w:framePr w:wrap="around" w:hAnchor="text" w:y="1"/>
      <w:numPr>
        <w:numId w:val="2"/>
      </w:numPr>
      <w:tabs>
        <w:tab w:val="clear" w:pos="1512"/>
      </w:tabs>
      <w:spacing w:before="120"/>
      <w:ind w:left="1418" w:right="851" w:hanging="567"/>
    </w:pPr>
    <w:rPr>
      <w:rFonts w:ascii="HelveticaNeue Condensed" w:hAnsi="HelveticaNeue Condensed"/>
    </w:rPr>
  </w:style>
  <w:style w:type="paragraph" w:customStyle="1" w:styleId="SBCode">
    <w:name w:val="SB Code"/>
    <w:basedOn w:val="Normal"/>
    <w:link w:val="SBCodeChar"/>
    <w:qFormat/>
    <w:rsid w:val="00764202"/>
    <w:pPr>
      <w:spacing w:before="120"/>
      <w:ind w:left="288" w:right="288"/>
      <w:contextualSpacing/>
    </w:pPr>
    <w:rPr>
      <w:rFonts w:ascii="TheSansMonoConNormal" w:hAnsi="TheSansMonoConNormal"/>
      <w:noProof/>
      <w:sz w:val="20"/>
    </w:rPr>
  </w:style>
  <w:style w:type="character" w:customStyle="1" w:styleId="SBCodeChar">
    <w:name w:val="SB Code Char"/>
    <w:link w:val="SBCode"/>
    <w:rsid w:val="00764202"/>
    <w:rPr>
      <w:rFonts w:ascii="TheSansMonoConNormal" w:hAnsi="TheSansMonoConNormal"/>
      <w:noProof/>
    </w:rPr>
  </w:style>
  <w:style w:type="paragraph" w:customStyle="1" w:styleId="TableText">
    <w:name w:val="Table Text"/>
    <w:qFormat/>
    <w:rsid w:val="00764202"/>
    <w:pPr>
      <w:spacing w:before="160" w:after="160" w:line="360" w:lineRule="auto"/>
      <w:contextualSpacing/>
    </w:pPr>
    <w:rPr>
      <w:rFonts w:ascii="HelvetivaNeue Condensed" w:hAnsi="HelvetivaNeue Condensed"/>
      <w:sz w:val="22"/>
    </w:rPr>
  </w:style>
  <w:style w:type="paragraph" w:customStyle="1" w:styleId="TableCaption">
    <w:name w:val="Table Caption"/>
    <w:basedOn w:val="FigureCaption"/>
    <w:next w:val="Normal"/>
    <w:qFormat/>
    <w:rsid w:val="00764202"/>
    <w:pPr>
      <w:spacing w:after="120"/>
    </w:pPr>
  </w:style>
  <w:style w:type="paragraph" w:customStyle="1" w:styleId="TableHead">
    <w:name w:val="Table Head"/>
    <w:next w:val="Normal"/>
    <w:rsid w:val="00764202"/>
    <w:pPr>
      <w:keepNext/>
      <w:spacing w:before="60" w:after="60"/>
    </w:pPr>
    <w:rPr>
      <w:rFonts w:ascii="HelvetivaNeue Condensed" w:hAnsi="HelvetivaNeue Condensed"/>
      <w:b/>
      <w:sz w:val="22"/>
    </w:rPr>
  </w:style>
  <w:style w:type="paragraph" w:customStyle="1" w:styleId="TableFootnote">
    <w:name w:val="Table Footnote"/>
    <w:basedOn w:val="Normal"/>
    <w:next w:val="Normal"/>
    <w:rsid w:val="00764202"/>
    <w:pPr>
      <w:spacing w:before="60" w:after="240"/>
      <w:contextualSpacing/>
    </w:pPr>
    <w:rPr>
      <w:rFonts w:ascii="Utopia" w:hAnsi="Utopia"/>
      <w:i/>
    </w:rPr>
  </w:style>
  <w:style w:type="table" w:styleId="TableGrid">
    <w:name w:val="Table Grid"/>
    <w:basedOn w:val="TableNormal"/>
    <w:rsid w:val="00764202"/>
    <w:pPr>
      <w:spacing w:after="120"/>
    </w:pPr>
    <w:rPr>
      <w:rFonts w:ascii="Times" w:hAnsi="Tim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tblBorders>
      <w:tblCellMar>
        <w:left w:w="0" w:type="dxa"/>
        <w:right w:w="0" w:type="dxa"/>
      </w:tblCellMar>
    </w:tblPr>
  </w:style>
  <w:style w:type="paragraph" w:customStyle="1" w:styleId="UnnumberedList">
    <w:name w:val="Unnumbered List"/>
    <w:basedOn w:val="NumList"/>
    <w:rsid w:val="00764202"/>
    <w:pPr>
      <w:numPr>
        <w:numId w:val="0"/>
      </w:numPr>
      <w:ind w:left="578"/>
    </w:pPr>
  </w:style>
  <w:style w:type="paragraph" w:customStyle="1" w:styleId="NumList">
    <w:name w:val="Num List"/>
    <w:basedOn w:val="Normal"/>
    <w:rsid w:val="00E95F6E"/>
    <w:pPr>
      <w:keepLines/>
      <w:numPr>
        <w:numId w:val="10"/>
      </w:numPr>
      <w:spacing w:before="120" w:line="320" w:lineRule="atLeast"/>
      <w:ind w:left="935" w:right="1151" w:hanging="357"/>
    </w:pPr>
    <w:rPr>
      <w:rFonts w:ascii="Arial Narrow" w:hAnsi="Arial Narrow"/>
    </w:rPr>
  </w:style>
  <w:style w:type="paragraph" w:customStyle="1" w:styleId="QuoteSource">
    <w:name w:val="Quote Source"/>
    <w:basedOn w:val="Quote"/>
    <w:next w:val="Normal"/>
    <w:qFormat/>
    <w:rsid w:val="00764202"/>
    <w:pPr>
      <w:spacing w:before="0"/>
      <w:ind w:left="0" w:right="0"/>
      <w:jc w:val="right"/>
    </w:pPr>
    <w:rPr>
      <w:i w:val="0"/>
    </w:rPr>
  </w:style>
  <w:style w:type="paragraph" w:customStyle="1" w:styleId="ExerciseHead">
    <w:name w:val="Exercise Head"/>
    <w:basedOn w:val="Normal"/>
    <w:next w:val="Normal"/>
    <w:rsid w:val="00764202"/>
    <w:pPr>
      <w:keepNext/>
      <w:keepLines/>
      <w:pBdr>
        <w:top w:val="single" w:sz="24" w:space="1" w:color="auto"/>
        <w:left w:val="single" w:sz="24" w:space="4" w:color="auto"/>
        <w:bottom w:val="single" w:sz="24" w:space="1" w:color="auto"/>
        <w:right w:val="single" w:sz="24" w:space="4" w:color="auto"/>
      </w:pBdr>
      <w:spacing w:before="360" w:after="240"/>
      <w:ind w:left="144" w:right="144"/>
      <w:contextualSpacing/>
      <w:jc w:val="center"/>
    </w:pPr>
    <w:rPr>
      <w:rFonts w:ascii="HelveticaNeue Condensed" w:hAnsi="HelveticaNeue Condensed"/>
      <w:b/>
      <w:caps/>
    </w:rPr>
  </w:style>
  <w:style w:type="paragraph" w:customStyle="1" w:styleId="BookTitle1">
    <w:name w:val="Book Title1"/>
    <w:basedOn w:val="Normal"/>
    <w:semiHidden/>
    <w:locked/>
    <w:rsid w:val="00764202"/>
    <w:pPr>
      <w:spacing w:before="600" w:after="240"/>
    </w:pPr>
    <w:rPr>
      <w:rFonts w:ascii="HelveticaNeue MediumExt" w:hAnsi="HelveticaNeue MediumExt"/>
      <w:sz w:val="80"/>
    </w:rPr>
  </w:style>
  <w:style w:type="paragraph" w:customStyle="1" w:styleId="FMSubtitle">
    <w:name w:val="FM Subtitle"/>
    <w:basedOn w:val="Normal"/>
    <w:rsid w:val="00764202"/>
    <w:pPr>
      <w:jc w:val="center"/>
      <w:outlineLvl w:val="0"/>
    </w:pPr>
    <w:rPr>
      <w:rFonts w:ascii="Arial Narrow" w:hAnsi="Arial Narrow"/>
      <w:b/>
      <w:color w:val="808080"/>
      <w:sz w:val="56"/>
    </w:rPr>
  </w:style>
  <w:style w:type="paragraph" w:customStyle="1" w:styleId="FMAuthor">
    <w:name w:val="FM Author"/>
    <w:basedOn w:val="Normal"/>
    <w:rsid w:val="00764202"/>
    <w:rPr>
      <w:rFonts w:ascii="Arial Narrow" w:hAnsi="Arial Narrow"/>
      <w:b/>
      <w:sz w:val="36"/>
      <w:szCs w:val="24"/>
    </w:rPr>
  </w:style>
  <w:style w:type="paragraph" w:customStyle="1" w:styleId="BookSubtitle">
    <w:name w:val="Book Subtitle"/>
    <w:basedOn w:val="BookTitle1"/>
    <w:semiHidden/>
    <w:locked/>
    <w:rsid w:val="00764202"/>
    <w:pPr>
      <w:spacing w:before="120"/>
    </w:pPr>
    <w:rPr>
      <w:rFonts w:ascii="HelveticaNeue Condensed" w:hAnsi="HelveticaNeue Condensed"/>
      <w:sz w:val="60"/>
    </w:rPr>
  </w:style>
  <w:style w:type="paragraph" w:customStyle="1" w:styleId="FMText">
    <w:name w:val="FM Text"/>
    <w:basedOn w:val="Normal"/>
    <w:rsid w:val="00764202"/>
    <w:pPr>
      <w:contextualSpacing/>
    </w:pPr>
    <w:rPr>
      <w:rFonts w:ascii="Utopia" w:hAnsi="Utopia"/>
    </w:rPr>
  </w:style>
  <w:style w:type="paragraph" w:customStyle="1" w:styleId="FMDedication">
    <w:name w:val="FM Dedication"/>
    <w:basedOn w:val="Normal"/>
    <w:rsid w:val="00764202"/>
    <w:pPr>
      <w:jc w:val="center"/>
    </w:pPr>
    <w:rPr>
      <w:rFonts w:ascii="UtopiaItalic" w:hAnsi="UtopiaItalic"/>
      <w:i/>
      <w:sz w:val="28"/>
    </w:rPr>
  </w:style>
  <w:style w:type="paragraph" w:customStyle="1" w:styleId="FMTextCont">
    <w:name w:val="FM Text Cont"/>
    <w:basedOn w:val="FMText"/>
    <w:rsid w:val="00764202"/>
    <w:pPr>
      <w:ind w:firstLine="576"/>
    </w:pPr>
  </w:style>
  <w:style w:type="paragraph" w:customStyle="1" w:styleId="Footnote">
    <w:name w:val="Footnote"/>
    <w:basedOn w:val="Normal"/>
    <w:rsid w:val="00764202"/>
    <w:rPr>
      <w:rFonts w:ascii="Utopia" w:hAnsi="Utopia"/>
      <w:sz w:val="20"/>
    </w:rPr>
  </w:style>
  <w:style w:type="paragraph" w:styleId="DocumentMap">
    <w:name w:val="Document Map"/>
    <w:basedOn w:val="Normal"/>
    <w:semiHidden/>
    <w:rsid w:val="00764202"/>
    <w:pPr>
      <w:numPr>
        <w:numId w:val="1"/>
      </w:numPr>
      <w:shd w:val="clear" w:color="auto" w:fill="000080"/>
      <w:tabs>
        <w:tab w:val="clear" w:pos="360"/>
      </w:tabs>
      <w:ind w:left="0" w:firstLine="0"/>
    </w:pPr>
    <w:rPr>
      <w:rFonts w:ascii="Tahoma" w:hAnsi="Tahoma" w:cs="Tahoma"/>
    </w:rPr>
  </w:style>
  <w:style w:type="paragraph" w:customStyle="1" w:styleId="ExerciseCode">
    <w:name w:val="Exercise Code"/>
    <w:basedOn w:val="Normal"/>
    <w:link w:val="ExerciseCodeChar"/>
    <w:qFormat/>
    <w:rsid w:val="008410FD"/>
    <w:pPr>
      <w:spacing w:before="120"/>
      <w:ind w:left="288" w:right="288"/>
      <w:contextualSpacing/>
    </w:pPr>
    <w:rPr>
      <w:rFonts w:ascii="Courier New" w:hAnsi="Courier New"/>
      <w:noProof/>
      <w:sz w:val="20"/>
    </w:rPr>
  </w:style>
  <w:style w:type="character" w:customStyle="1" w:styleId="ExerciseCodeChar">
    <w:name w:val="Exercise Code Char"/>
    <w:link w:val="ExerciseCode"/>
    <w:rsid w:val="008410FD"/>
    <w:rPr>
      <w:rFonts w:ascii="Courier New" w:eastAsia="Calibri" w:hAnsi="Courier New"/>
      <w:noProof/>
      <w:szCs w:val="22"/>
    </w:rPr>
  </w:style>
  <w:style w:type="paragraph" w:customStyle="1" w:styleId="ExerciseSubhead">
    <w:name w:val="Exercise Subhead"/>
    <w:basedOn w:val="Normal"/>
    <w:rsid w:val="00764202"/>
    <w:pPr>
      <w:spacing w:before="120" w:after="240"/>
      <w:ind w:left="288" w:right="288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customStyle="1" w:styleId="BodyTextCont">
    <w:name w:val="Body Text Cont"/>
    <w:basedOn w:val="Normal"/>
    <w:locked/>
    <w:rsid w:val="008410FD"/>
    <w:pPr>
      <w:suppressAutoHyphens/>
      <w:spacing w:after="0" w:line="320" w:lineRule="atLeast"/>
      <w:ind w:firstLine="720"/>
    </w:pPr>
    <w:rPr>
      <w:rFonts w:ascii="Arial" w:hAnsi="Arial"/>
    </w:rPr>
  </w:style>
  <w:style w:type="character" w:styleId="Hyperlink">
    <w:name w:val="Hyperlink"/>
    <w:semiHidden/>
    <w:locked/>
    <w:rsid w:val="00764202"/>
    <w:rPr>
      <w:color w:val="0000FF"/>
      <w:u w:val="single"/>
    </w:rPr>
  </w:style>
  <w:style w:type="paragraph" w:styleId="Footer">
    <w:name w:val="footer"/>
    <w:basedOn w:val="Normal"/>
    <w:link w:val="FooterChar"/>
    <w:rsid w:val="00764202"/>
    <w:pPr>
      <w:tabs>
        <w:tab w:val="center" w:pos="4320"/>
        <w:tab w:val="right" w:pos="8640"/>
      </w:tabs>
    </w:pPr>
    <w:rPr>
      <w:rFonts w:ascii="Utopia" w:hAnsi="Utopia"/>
      <w:sz w:val="20"/>
    </w:rPr>
  </w:style>
  <w:style w:type="paragraph" w:customStyle="1" w:styleId="NoteTipCaution">
    <w:name w:val="Note/Tip/Caution"/>
    <w:basedOn w:val="Normal"/>
    <w:next w:val="Normal"/>
    <w:link w:val="NoteTipCautionChar"/>
    <w:rsid w:val="00764219"/>
    <w:pPr>
      <w:pBdr>
        <w:top w:val="single" w:sz="8" w:space="1" w:color="auto"/>
        <w:bottom w:val="single" w:sz="8" w:space="1" w:color="auto"/>
      </w:pBdr>
      <w:spacing w:before="360" w:after="480" w:line="280" w:lineRule="exact"/>
      <w:ind w:left="142" w:right="142"/>
    </w:pPr>
    <w:rPr>
      <w:rFonts w:ascii="Arial Narrow" w:hAnsi="Arial Narrow"/>
      <w:sz w:val="24"/>
    </w:rPr>
  </w:style>
  <w:style w:type="paragraph" w:customStyle="1" w:styleId="BodyTextFirst">
    <w:name w:val="Body Text First"/>
    <w:basedOn w:val="BodyText"/>
    <w:link w:val="BodyTextFirstChar"/>
    <w:rsid w:val="00297665"/>
    <w:pPr>
      <w:spacing w:line="320" w:lineRule="atLeast"/>
      <w:ind w:firstLine="0"/>
    </w:pPr>
    <w:rPr>
      <w:rFonts w:ascii="Arial" w:hAnsi="Arial"/>
    </w:rPr>
  </w:style>
  <w:style w:type="character" w:customStyle="1" w:styleId="BodyTextFirstChar">
    <w:name w:val="Body Text First Char"/>
    <w:link w:val="BodyTextFirst"/>
    <w:rsid w:val="00297665"/>
    <w:rPr>
      <w:rFonts w:ascii="Arial" w:hAnsi="Arial"/>
      <w:sz w:val="22"/>
    </w:rPr>
  </w:style>
  <w:style w:type="character" w:customStyle="1" w:styleId="CodeInline">
    <w:name w:val="Code Inline"/>
    <w:rsid w:val="008410FD"/>
    <w:rPr>
      <w:rFonts w:ascii="Courier New" w:hAnsi="Courier New"/>
      <w:color w:val="auto"/>
      <w:sz w:val="22"/>
      <w:bdr w:val="none" w:sz="0" w:space="0" w:color="auto"/>
      <w:shd w:val="clear" w:color="auto" w:fill="auto"/>
    </w:rPr>
  </w:style>
  <w:style w:type="paragraph" w:customStyle="1" w:styleId="TableTextLast">
    <w:name w:val="Table Text Last"/>
    <w:basedOn w:val="TableText"/>
    <w:next w:val="BodyText"/>
    <w:rsid w:val="00764202"/>
    <w:pPr>
      <w:pBdr>
        <w:bottom w:val="dotted" w:sz="4" w:space="3" w:color="auto"/>
      </w:pBdr>
      <w:spacing w:after="240"/>
      <w:ind w:left="144" w:right="144"/>
    </w:pPr>
    <w:rPr>
      <w:rFonts w:ascii="Times New Roman" w:hAnsi="Times New Roman"/>
    </w:rPr>
  </w:style>
  <w:style w:type="paragraph" w:customStyle="1" w:styleId="Dingbat">
    <w:name w:val="Dingbat"/>
    <w:basedOn w:val="NoteTipCaution"/>
    <w:link w:val="DingbatCharChar"/>
    <w:rsid w:val="00764202"/>
    <w:pPr>
      <w:pBdr>
        <w:top w:val="none" w:sz="0" w:space="0" w:color="auto"/>
        <w:bottom w:val="none" w:sz="0" w:space="0" w:color="auto"/>
      </w:pBdr>
      <w:ind w:left="144" w:right="144"/>
    </w:pPr>
    <w:rPr>
      <w:rFonts w:ascii="ZapfDingbats" w:hAnsi="ZapfDingbats"/>
      <w:color w:val="BFBFBF"/>
      <w:sz w:val="20"/>
      <w:szCs w:val="24"/>
    </w:rPr>
  </w:style>
  <w:style w:type="character" w:customStyle="1" w:styleId="DingbatCharChar">
    <w:name w:val="Dingbat Char Char"/>
    <w:link w:val="Dingbat"/>
    <w:rsid w:val="00764202"/>
    <w:rPr>
      <w:rFonts w:ascii="ZapfDingbats" w:hAnsi="ZapfDingbats"/>
      <w:color w:val="BFBFBF"/>
      <w:szCs w:val="24"/>
    </w:rPr>
  </w:style>
  <w:style w:type="table" w:customStyle="1" w:styleId="TableList">
    <w:name w:val="Table List"/>
    <w:basedOn w:val="TableNormal"/>
    <w:rsid w:val="00764202"/>
    <w:pPr>
      <w:spacing w:after="120"/>
    </w:pPr>
    <w:rPr>
      <w:rFonts w:ascii="Times" w:hAnsi="Times"/>
    </w:rPr>
    <w:tblPr>
      <w:tblBorders>
        <w:top w:val="single" w:sz="6" w:space="0" w:color="auto"/>
        <w:bottom w:val="single" w:sz="6" w:space="0" w:color="auto"/>
      </w:tblBorders>
      <w:tblCellMar>
        <w:left w:w="0" w:type="dxa"/>
        <w:right w:w="0" w:type="dxa"/>
      </w:tblCellMar>
    </w:tblPr>
    <w:tcPr>
      <w:shd w:val="clear" w:color="auto" w:fill="auto"/>
    </w:tcPr>
  </w:style>
  <w:style w:type="character" w:styleId="PageNumber">
    <w:name w:val="page number"/>
    <w:basedOn w:val="DefaultParagraphFont"/>
    <w:rsid w:val="00764202"/>
  </w:style>
  <w:style w:type="paragraph" w:customStyle="1" w:styleId="SideBarSubhead">
    <w:name w:val="Side Bar Subhead"/>
    <w:basedOn w:val="Normal"/>
    <w:rsid w:val="00764202"/>
    <w:pPr>
      <w:spacing w:before="120" w:after="240"/>
      <w:ind w:left="288" w:right="288"/>
      <w:contextualSpacing/>
      <w:jc w:val="center"/>
    </w:pPr>
    <w:rPr>
      <w:rFonts w:ascii="Arial" w:hAnsi="Arial"/>
      <w:b/>
      <w:color w:val="808080"/>
      <w:sz w:val="21"/>
      <w:u w:val="single"/>
    </w:rPr>
  </w:style>
  <w:style w:type="paragraph" w:customStyle="1" w:styleId="SideBarBody">
    <w:name w:val="Side Bar Body"/>
    <w:basedOn w:val="Normal"/>
    <w:link w:val="SideBarBodyChar"/>
    <w:qFormat/>
    <w:rsid w:val="00764202"/>
    <w:pPr>
      <w:spacing w:before="120"/>
      <w:ind w:left="288" w:right="288"/>
    </w:pPr>
    <w:rPr>
      <w:rFonts w:ascii="HelveticaNeue Condensed" w:hAnsi="HelveticaNeue Condensed"/>
    </w:rPr>
  </w:style>
  <w:style w:type="character" w:customStyle="1" w:styleId="SideBarBodyChar">
    <w:name w:val="Side Bar Body Char"/>
    <w:link w:val="SideBarBody"/>
    <w:rsid w:val="00764202"/>
    <w:rPr>
      <w:rFonts w:ascii="HelveticaNeue Condensed" w:hAnsi="HelveticaNeue Condensed"/>
      <w:sz w:val="22"/>
    </w:rPr>
  </w:style>
  <w:style w:type="paragraph" w:customStyle="1" w:styleId="ExerciseLast">
    <w:name w:val="Exercise Last"/>
    <w:basedOn w:val="Normal"/>
    <w:link w:val="ExerciseLastChar"/>
    <w:qFormat/>
    <w:rsid w:val="00764202"/>
    <w:pPr>
      <w:pBdr>
        <w:bottom w:val="single" w:sz="18" w:space="3" w:color="auto"/>
      </w:pBdr>
      <w:spacing w:before="120"/>
      <w:ind w:left="288" w:right="288"/>
    </w:pPr>
    <w:rPr>
      <w:rFonts w:ascii="HelveticaNeue Condensed" w:hAnsi="HelveticaNeue Condensed"/>
    </w:rPr>
  </w:style>
  <w:style w:type="character" w:customStyle="1" w:styleId="ExerciseLastChar">
    <w:name w:val="Exercise Last Char"/>
    <w:link w:val="ExerciseLast"/>
    <w:rsid w:val="00764202"/>
    <w:rPr>
      <w:rFonts w:ascii="HelveticaNeue Condensed" w:hAnsi="HelveticaNeue Condensed"/>
      <w:sz w:val="22"/>
    </w:rPr>
  </w:style>
  <w:style w:type="paragraph" w:customStyle="1" w:styleId="SideBarLast">
    <w:name w:val="Side Bar Last"/>
    <w:basedOn w:val="Normal"/>
    <w:link w:val="SideBarLastChar"/>
    <w:qFormat/>
    <w:rsid w:val="00764202"/>
    <w:pPr>
      <w:pBdr>
        <w:bottom w:val="single" w:sz="18" w:space="3" w:color="auto"/>
      </w:pBdr>
      <w:spacing w:before="120"/>
      <w:ind w:left="288" w:right="288"/>
    </w:pPr>
    <w:rPr>
      <w:rFonts w:ascii="HelveticaNeue Condensed" w:hAnsi="HelveticaNeue Condensed"/>
    </w:rPr>
  </w:style>
  <w:style w:type="character" w:customStyle="1" w:styleId="SideBarLastChar">
    <w:name w:val="Side Bar Last Char"/>
    <w:link w:val="SideBarLast"/>
    <w:rsid w:val="00764202"/>
    <w:rPr>
      <w:rFonts w:ascii="HelveticaNeue Condensed" w:hAnsi="HelveticaNeue Condensed"/>
      <w:sz w:val="22"/>
    </w:rPr>
  </w:style>
  <w:style w:type="paragraph" w:customStyle="1" w:styleId="SideBarBullet">
    <w:name w:val="Side Bar Bullet"/>
    <w:basedOn w:val="Normal"/>
    <w:rsid w:val="00764202"/>
    <w:pPr>
      <w:numPr>
        <w:numId w:val="3"/>
      </w:numPr>
      <w:spacing w:before="120"/>
      <w:ind w:left="1418" w:right="851" w:hanging="567"/>
    </w:pPr>
    <w:rPr>
      <w:rFonts w:ascii="HelveticaNeue Condensed" w:hAnsi="HelveticaNeue Condensed"/>
    </w:rPr>
  </w:style>
  <w:style w:type="paragraph" w:customStyle="1" w:styleId="ExerciseNum">
    <w:name w:val="Exercise Num"/>
    <w:basedOn w:val="Normal"/>
    <w:link w:val="ExerciseNumChar"/>
    <w:qFormat/>
    <w:rsid w:val="00764202"/>
    <w:pPr>
      <w:numPr>
        <w:numId w:val="5"/>
      </w:numPr>
      <w:spacing w:before="120"/>
      <w:ind w:right="1152"/>
    </w:pPr>
    <w:rPr>
      <w:rFonts w:ascii="HelveticaNeue Condensed" w:hAnsi="HelveticaNeue Condensed"/>
      <w:sz w:val="20"/>
    </w:rPr>
  </w:style>
  <w:style w:type="character" w:customStyle="1" w:styleId="ExerciseNumChar">
    <w:name w:val="Exercise Num Char"/>
    <w:link w:val="ExerciseNum"/>
    <w:rsid w:val="00764202"/>
    <w:rPr>
      <w:rFonts w:ascii="HelveticaNeue Condensed" w:hAnsi="HelveticaNeue Condensed"/>
    </w:rPr>
  </w:style>
  <w:style w:type="paragraph" w:customStyle="1" w:styleId="SideBarNum">
    <w:name w:val="Side Bar Num"/>
    <w:basedOn w:val="Normal"/>
    <w:link w:val="SideBarNumChar"/>
    <w:qFormat/>
    <w:rsid w:val="00764202"/>
    <w:pPr>
      <w:numPr>
        <w:numId w:val="6"/>
      </w:numPr>
      <w:spacing w:before="120"/>
      <w:ind w:left="1219" w:right="851" w:hanging="357"/>
    </w:pPr>
    <w:rPr>
      <w:rFonts w:ascii="HelveticaNeue Condensed" w:hAnsi="HelveticaNeue Condensed"/>
    </w:rPr>
  </w:style>
  <w:style w:type="character" w:customStyle="1" w:styleId="SideBarNumChar">
    <w:name w:val="Side Bar Num Char"/>
    <w:link w:val="SideBarNum"/>
    <w:rsid w:val="00764202"/>
    <w:rPr>
      <w:rFonts w:ascii="HelveticaNeue Condensed" w:hAnsi="HelveticaNeue Condensed"/>
      <w:sz w:val="22"/>
    </w:rPr>
  </w:style>
  <w:style w:type="paragraph" w:customStyle="1" w:styleId="SideBarHead">
    <w:name w:val="Side Bar Head"/>
    <w:basedOn w:val="Normal"/>
    <w:next w:val="Normal"/>
    <w:rsid w:val="00764202"/>
    <w:pPr>
      <w:keepNext/>
      <w:keepLines/>
      <w:pBdr>
        <w:top w:val="single" w:sz="24" w:space="1" w:color="auto"/>
        <w:left w:val="single" w:sz="24" w:space="4" w:color="auto"/>
        <w:bottom w:val="single" w:sz="24" w:space="1" w:color="auto"/>
        <w:right w:val="single" w:sz="24" w:space="4" w:color="auto"/>
      </w:pBdr>
      <w:spacing w:before="360" w:after="240"/>
      <w:ind w:left="144" w:right="144"/>
      <w:contextualSpacing/>
      <w:jc w:val="center"/>
    </w:pPr>
    <w:rPr>
      <w:rFonts w:ascii="HelveticaNeue Condensed" w:hAnsi="HelveticaNeue Condensed"/>
      <w:b/>
      <w:caps/>
    </w:rPr>
  </w:style>
  <w:style w:type="paragraph" w:customStyle="1" w:styleId="FooterText">
    <w:name w:val="Footer Text"/>
    <w:rsid w:val="00764202"/>
    <w:pPr>
      <w:tabs>
        <w:tab w:val="center" w:pos="4680"/>
        <w:tab w:val="right" w:pos="9360"/>
      </w:tabs>
      <w:spacing w:before="240" w:after="200" w:line="276" w:lineRule="auto"/>
    </w:pPr>
    <w:rPr>
      <w:rFonts w:ascii="Utopia" w:hAnsi="Utopia"/>
    </w:rPr>
  </w:style>
  <w:style w:type="paragraph" w:customStyle="1" w:styleId="FMBookTitle">
    <w:name w:val="FM Book Title"/>
    <w:basedOn w:val="ChapterTitle"/>
    <w:rsid w:val="00764202"/>
    <w:rPr>
      <w:spacing w:val="-20"/>
    </w:rPr>
  </w:style>
  <w:style w:type="paragraph" w:customStyle="1" w:styleId="FMEdition">
    <w:name w:val="FM Edition"/>
    <w:basedOn w:val="Normal"/>
    <w:rsid w:val="00764202"/>
    <w:pPr>
      <w:jc w:val="center"/>
      <w:outlineLvl w:val="0"/>
    </w:pPr>
    <w:rPr>
      <w:rFonts w:ascii="HelveticaNeue MediumCond" w:hAnsi="HelveticaNeue MediumCond"/>
      <w:color w:val="808080"/>
      <w:sz w:val="48"/>
    </w:rPr>
  </w:style>
  <w:style w:type="paragraph" w:customStyle="1" w:styleId="FMCopyrightCredits">
    <w:name w:val="FM Copyright Credits"/>
    <w:basedOn w:val="Normal"/>
    <w:rsid w:val="00764202"/>
    <w:pPr>
      <w:spacing w:before="240" w:after="0"/>
      <w:ind w:left="648" w:hanging="288"/>
      <w:contextualSpacing/>
    </w:pPr>
    <w:rPr>
      <w:rFonts w:ascii="Utopia" w:hAnsi="Utopia"/>
      <w:sz w:val="16"/>
    </w:rPr>
  </w:style>
  <w:style w:type="paragraph" w:customStyle="1" w:styleId="FMCopyrightCreditsLast">
    <w:name w:val="FM Copyright Credits Last"/>
    <w:basedOn w:val="FMCopyrightCredits"/>
    <w:next w:val="FMCopyright"/>
    <w:rsid w:val="00764202"/>
    <w:pPr>
      <w:spacing w:before="0" w:after="240"/>
    </w:pPr>
  </w:style>
  <w:style w:type="paragraph" w:customStyle="1" w:styleId="FMHead">
    <w:name w:val="FM Head"/>
    <w:basedOn w:val="ChapterTitle"/>
    <w:rsid w:val="00764202"/>
    <w:rPr>
      <w:spacing w:val="-20"/>
      <w:sz w:val="60"/>
    </w:rPr>
  </w:style>
  <w:style w:type="paragraph" w:customStyle="1" w:styleId="TOC21">
    <w:name w:val="TOC 21"/>
    <w:basedOn w:val="Normal"/>
    <w:next w:val="Normal"/>
    <w:uiPriority w:val="39"/>
    <w:rsid w:val="00764202"/>
    <w:pPr>
      <w:tabs>
        <w:tab w:val="right" w:leader="dot" w:pos="8626"/>
      </w:tabs>
      <w:spacing w:before="240"/>
      <w:ind w:left="245"/>
    </w:pPr>
    <w:rPr>
      <w:rFonts w:ascii="HelveticaNeue MediumCond" w:hAnsi="HelveticaNeue MediumCond"/>
      <w:b/>
      <w:noProof/>
    </w:rPr>
  </w:style>
  <w:style w:type="paragraph" w:customStyle="1" w:styleId="TOC31">
    <w:name w:val="TOC 31"/>
    <w:basedOn w:val="Normal"/>
    <w:next w:val="Normal"/>
    <w:autoRedefine/>
    <w:uiPriority w:val="39"/>
    <w:rsid w:val="00764202"/>
    <w:pPr>
      <w:tabs>
        <w:tab w:val="right" w:leader="dot" w:pos="8626"/>
      </w:tabs>
      <w:spacing w:after="95"/>
      <w:ind w:left="475"/>
    </w:pPr>
    <w:rPr>
      <w:rFonts w:ascii="HelveticaNeue MediumCond" w:hAnsi="HelveticaNeue MediumCond"/>
    </w:rPr>
  </w:style>
  <w:style w:type="paragraph" w:customStyle="1" w:styleId="PartOpenerText">
    <w:name w:val="Part Opener Text"/>
    <w:basedOn w:val="Normal"/>
    <w:next w:val="BodyText"/>
    <w:semiHidden/>
    <w:rsid w:val="00764202"/>
    <w:pPr>
      <w:spacing w:before="120" w:after="0" w:line="360" w:lineRule="auto"/>
      <w:contextualSpacing/>
    </w:pPr>
    <w:rPr>
      <w:rFonts w:ascii="Trebuchet MS" w:hAnsi="Trebuchet MS"/>
      <w:b/>
      <w:spacing w:val="-6"/>
    </w:rPr>
  </w:style>
  <w:style w:type="table" w:customStyle="1" w:styleId="ApressTable">
    <w:name w:val="Apress Table"/>
    <w:basedOn w:val="TableNormal"/>
    <w:rsid w:val="00764202"/>
    <w:pPr>
      <w:spacing w:before="120" w:after="120"/>
    </w:pPr>
    <w:rPr>
      <w:rFonts w:ascii="Utopia" w:hAnsi="Utopia"/>
      <w:sz w:val="18"/>
    </w:rPr>
    <w:tblPr>
      <w:tblCellMar>
        <w:left w:w="0" w:type="dxa"/>
        <w:right w:w="0" w:type="dxa"/>
      </w:tblCellMar>
    </w:tblPr>
  </w:style>
  <w:style w:type="table" w:styleId="TableList3">
    <w:name w:val="Table List 3"/>
    <w:basedOn w:val="TableNormal"/>
    <w:semiHidden/>
    <w:locked/>
    <w:rsid w:val="00764202"/>
    <w:pPr>
      <w:spacing w:after="12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odyTextFirstIndent2">
    <w:name w:val="Body Text First Indent 2"/>
    <w:basedOn w:val="Normal"/>
    <w:link w:val="BodyTextFirstIndent2Char"/>
    <w:semiHidden/>
    <w:locked/>
    <w:rsid w:val="00E95F6E"/>
    <w:pPr>
      <w:ind w:left="360" w:firstLine="210"/>
    </w:pPr>
  </w:style>
  <w:style w:type="character" w:customStyle="1" w:styleId="BodyTextFirstIndent2Char">
    <w:name w:val="Body Text First Indent 2 Char"/>
    <w:basedOn w:val="DefaultParagraphFont"/>
    <w:link w:val="BodyTextFirstIndent2"/>
    <w:semiHidden/>
    <w:rsid w:val="00E95F6E"/>
    <w:rPr>
      <w:sz w:val="24"/>
    </w:rPr>
  </w:style>
  <w:style w:type="character" w:customStyle="1" w:styleId="NoteTipCautionChar">
    <w:name w:val="Note/Tip/Caution Char"/>
    <w:link w:val="NoteTipCaution"/>
    <w:rsid w:val="00764219"/>
    <w:rPr>
      <w:rFonts w:ascii="Arial Narrow" w:eastAsia="Calibri" w:hAnsi="Arial Narrow"/>
      <w:sz w:val="24"/>
      <w:szCs w:val="22"/>
    </w:rPr>
  </w:style>
  <w:style w:type="character" w:customStyle="1" w:styleId="FooterChar">
    <w:name w:val="Footer Char"/>
    <w:link w:val="Footer"/>
    <w:rsid w:val="00764202"/>
    <w:rPr>
      <w:rFonts w:ascii="Utopia" w:hAnsi="Utopia"/>
    </w:rPr>
  </w:style>
  <w:style w:type="paragraph" w:styleId="Header">
    <w:name w:val="header"/>
    <w:basedOn w:val="Normal"/>
    <w:link w:val="HeaderChar"/>
    <w:locked/>
    <w:rsid w:val="00764202"/>
    <w:pPr>
      <w:tabs>
        <w:tab w:val="center" w:pos="4680"/>
        <w:tab w:val="right" w:pos="9360"/>
      </w:tabs>
    </w:pPr>
  </w:style>
  <w:style w:type="character" w:customStyle="1" w:styleId="HeaderChar">
    <w:name w:val="Header Char"/>
    <w:link w:val="Header"/>
    <w:rsid w:val="00764202"/>
    <w:rPr>
      <w:sz w:val="24"/>
    </w:rPr>
  </w:style>
  <w:style w:type="character" w:styleId="CommentReference">
    <w:name w:val="annotation reference"/>
    <w:semiHidden/>
    <w:locked/>
    <w:rsid w:val="00764202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locked/>
    <w:rsid w:val="00764202"/>
    <w:rPr>
      <w:rFonts w:ascii="Times" w:hAnsi="Times"/>
      <w:sz w:val="20"/>
    </w:rPr>
  </w:style>
  <w:style w:type="character" w:customStyle="1" w:styleId="CommentTextChar">
    <w:name w:val="Comment Text Char"/>
    <w:link w:val="CommentText"/>
    <w:semiHidden/>
    <w:rsid w:val="00764202"/>
    <w:rPr>
      <w:rFonts w:ascii="Times" w:hAnsi="Times"/>
    </w:rPr>
  </w:style>
  <w:style w:type="paragraph" w:customStyle="1" w:styleId="Figure">
    <w:name w:val="Figure"/>
    <w:next w:val="Normal"/>
    <w:rsid w:val="00764202"/>
    <w:pPr>
      <w:keepNext/>
      <w:spacing w:before="240" w:after="240"/>
      <w:jc w:val="center"/>
    </w:pPr>
    <w:rPr>
      <w:rFonts w:ascii="Arial" w:hAnsi="Arial" w:cs="Arial"/>
      <w:sz w:val="18"/>
    </w:rPr>
  </w:style>
  <w:style w:type="character" w:customStyle="1" w:styleId="FMCopyrightinlineCodeChar">
    <w:name w:val="FM Copyright inline Code Char"/>
    <w:link w:val="FMCopyrightinlineCode"/>
    <w:rsid w:val="00764202"/>
    <w:rPr>
      <w:rFonts w:ascii="TheSansMonoConNormal" w:hAnsi="TheSansMonoConNormal"/>
      <w:sz w:val="18"/>
    </w:rPr>
  </w:style>
  <w:style w:type="paragraph" w:customStyle="1" w:styleId="Equation">
    <w:name w:val="Equation"/>
    <w:basedOn w:val="Normal"/>
    <w:qFormat/>
    <w:rsid w:val="00764202"/>
    <w:pPr>
      <w:spacing w:line="320" w:lineRule="atLeast"/>
      <w:jc w:val="center"/>
    </w:pPr>
  </w:style>
  <w:style w:type="paragraph" w:customStyle="1" w:styleId="FMCopyrightLine">
    <w:name w:val="FM Copyright Line"/>
    <w:basedOn w:val="Normal"/>
    <w:qFormat/>
    <w:rsid w:val="00764202"/>
    <w:rPr>
      <w:rFonts w:ascii="Utopia" w:hAnsi="Utopia"/>
      <w:sz w:val="20"/>
    </w:rPr>
  </w:style>
  <w:style w:type="paragraph" w:customStyle="1" w:styleId="TOCPart">
    <w:name w:val="TOC Part"/>
    <w:basedOn w:val="Normal"/>
    <w:qFormat/>
    <w:rsid w:val="00764202"/>
    <w:rPr>
      <w:rFonts w:ascii="HelveticaNeue MediumCond" w:hAnsi="HelveticaNeue MediumCond"/>
      <w:sz w:val="26"/>
    </w:rPr>
  </w:style>
  <w:style w:type="paragraph" w:customStyle="1" w:styleId="FMCopyrightinlineCode">
    <w:name w:val="FM Copyright inline Code"/>
    <w:basedOn w:val="Normal"/>
    <w:link w:val="FMCopyrightinlineCodeChar"/>
    <w:qFormat/>
    <w:rsid w:val="00764202"/>
    <w:rPr>
      <w:rFonts w:ascii="TheSansMonoConNormal" w:hAnsi="TheSansMonoConNormal"/>
      <w:sz w:val="18"/>
    </w:rPr>
  </w:style>
  <w:style w:type="character" w:styleId="Emphasis">
    <w:name w:val="Emphasis"/>
    <w:qFormat/>
    <w:locked/>
    <w:rsid w:val="00764202"/>
    <w:rPr>
      <w:i/>
      <w:iCs/>
    </w:rPr>
  </w:style>
  <w:style w:type="character" w:styleId="Strong">
    <w:name w:val="Strong"/>
    <w:qFormat/>
    <w:locked/>
    <w:rsid w:val="00764202"/>
    <w:rPr>
      <w:b/>
      <w:bCs/>
    </w:rPr>
  </w:style>
  <w:style w:type="character" w:customStyle="1" w:styleId="GrayDingbat">
    <w:name w:val="Gray Dingbat"/>
    <w:uiPriority w:val="1"/>
    <w:qFormat/>
    <w:rsid w:val="00764202"/>
    <w:rPr>
      <w:rFonts w:ascii="ZapfDingbats" w:hAnsi="ZapfDingbats"/>
      <w:color w:val="BFBFBF"/>
      <w:szCs w:val="24"/>
    </w:rPr>
  </w:style>
  <w:style w:type="paragraph" w:styleId="BalloonText">
    <w:name w:val="Balloon Text"/>
    <w:basedOn w:val="Normal"/>
    <w:link w:val="BalloonTextChar"/>
    <w:locked/>
    <w:rsid w:val="00C946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C946BC"/>
    <w:rPr>
      <w:rFonts w:ascii="Tahoma" w:eastAsia="Calibri" w:hAnsi="Tahoma" w:cs="Tahoma"/>
      <w:sz w:val="16"/>
      <w:szCs w:val="16"/>
    </w:rPr>
  </w:style>
  <w:style w:type="paragraph" w:styleId="NoteHeading">
    <w:name w:val="Note Heading"/>
    <w:basedOn w:val="Normal"/>
    <w:next w:val="Normal"/>
    <w:link w:val="NoteHeadingChar"/>
    <w:locked/>
    <w:rsid w:val="003F7948"/>
    <w:pPr>
      <w:spacing w:after="0" w:line="240" w:lineRule="auto"/>
    </w:pPr>
  </w:style>
  <w:style w:type="character" w:customStyle="1" w:styleId="NoteHeadingChar">
    <w:name w:val="Note Heading Char"/>
    <w:basedOn w:val="DefaultParagraphFont"/>
    <w:link w:val="NoteHeading"/>
    <w:rsid w:val="003F7948"/>
    <w:rPr>
      <w:rFonts w:ascii="Calibri" w:eastAsia="Calibri" w:hAnsi="Calibri"/>
      <w:sz w:val="22"/>
      <w:szCs w:val="22"/>
    </w:rPr>
  </w:style>
  <w:style w:type="paragraph" w:styleId="FootnoteText">
    <w:name w:val="footnote text"/>
    <w:basedOn w:val="Normal"/>
    <w:link w:val="FootnoteTextChar"/>
    <w:unhideWhenUsed/>
    <w:locked/>
    <w:rsid w:val="00E95F6E"/>
    <w:rPr>
      <w:rFonts w:ascii="Arial Narrow" w:eastAsiaTheme="minorHAnsi" w:hAnsi="Arial Narrow" w:cstheme="minorBidi"/>
      <w:sz w:val="20"/>
      <w:lang w:val="en-GB"/>
    </w:rPr>
  </w:style>
  <w:style w:type="character" w:customStyle="1" w:styleId="FootnoteTextChar">
    <w:name w:val="Footnote Text Char"/>
    <w:basedOn w:val="DefaultParagraphFont"/>
    <w:link w:val="FootnoteText"/>
    <w:rsid w:val="00E95F6E"/>
    <w:rPr>
      <w:rFonts w:ascii="Arial Narrow" w:eastAsiaTheme="minorHAnsi" w:hAnsi="Arial Narrow" w:cstheme="minorBidi"/>
      <w:szCs w:val="22"/>
      <w:lang w:val="en-GB"/>
    </w:rPr>
  </w:style>
  <w:style w:type="character" w:styleId="FootnoteReference">
    <w:name w:val="footnote reference"/>
    <w:unhideWhenUsed/>
    <w:locked/>
    <w:rsid w:val="00E95F6E"/>
    <w:rPr>
      <w:vertAlign w:val="superscript"/>
    </w:rPr>
  </w:style>
  <w:style w:type="character" w:styleId="IntenseEmphasis">
    <w:name w:val="Intense Emphasis"/>
    <w:basedOn w:val="DefaultParagraphFont"/>
    <w:uiPriority w:val="21"/>
    <w:qFormat/>
    <w:rsid w:val="00E95F6E"/>
    <w:rPr>
      <w:b/>
      <w:bCs/>
      <w:i/>
      <w:iCs/>
      <w:color w:val="auto"/>
    </w:rPr>
  </w:style>
  <w:style w:type="paragraph" w:styleId="BlockText">
    <w:name w:val="Block Text"/>
    <w:basedOn w:val="BodyTextFirst"/>
    <w:unhideWhenUsed/>
    <w:locked/>
    <w:rsid w:val="00E95F6E"/>
    <w:pPr>
      <w:suppressAutoHyphens w:val="0"/>
      <w:autoSpaceDE w:val="0"/>
      <w:autoSpaceDN w:val="0"/>
      <w:spacing w:before="120"/>
      <w:ind w:left="1152" w:right="1152"/>
      <w:jc w:val="left"/>
    </w:pPr>
    <w:rPr>
      <w:rFonts w:eastAsiaTheme="minorEastAsia" w:cstheme="minorBidi"/>
      <w:iCs/>
      <w:szCs w:val="22"/>
      <w:lang w:val="en-GB"/>
    </w:rPr>
  </w:style>
  <w:style w:type="character" w:styleId="UnresolvedMention">
    <w:name w:val="Unresolved Mention"/>
    <w:basedOn w:val="DefaultParagraphFont"/>
    <w:uiPriority w:val="99"/>
    <w:semiHidden/>
    <w:unhideWhenUsed/>
    <w:rsid w:val="00E7013B"/>
    <w:rPr>
      <w:color w:val="605E5C"/>
      <w:shd w:val="clear" w:color="auto" w:fill="E1DFDD"/>
    </w:rPr>
  </w:style>
  <w:style w:type="character" w:styleId="SmartHyperlink">
    <w:name w:val="Smart Hyperlink"/>
    <w:basedOn w:val="DefaultParagraphFont"/>
    <w:uiPriority w:val="99"/>
    <w:unhideWhenUsed/>
    <w:rsid w:val="00E7013B"/>
    <w:rPr>
      <w:u w:val="dotted"/>
    </w:rPr>
  </w:style>
  <w:style w:type="paragraph" w:styleId="ListBullet">
    <w:name w:val="List Bullet"/>
    <w:basedOn w:val="Normal"/>
    <w:locked/>
    <w:rsid w:val="007F4D4C"/>
    <w:pPr>
      <w:numPr>
        <w:numId w:val="12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2690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33" Type="http://schemas.openxmlformats.org/officeDocument/2006/relationships/font" Target="fonts/font33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29" Type="http://schemas.openxmlformats.org/officeDocument/2006/relationships/font" Target="fonts/font29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32" Type="http://schemas.openxmlformats.org/officeDocument/2006/relationships/font" Target="fonts/font32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31" Type="http://schemas.openxmlformats.org/officeDocument/2006/relationships/font" Target="fonts/font31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Relationship Id="rId30" Type="http://schemas.openxmlformats.org/officeDocument/2006/relationships/font" Target="fonts/font30.odttf"/><Relationship Id="rId8" Type="http://schemas.openxmlformats.org/officeDocument/2006/relationships/font" Target="fonts/font8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fern05\AppData\Local\Microsoft\Windows\Temporary%20Internet%20Files\Content.Outlook\N0YQHOB6\Standard%20Apress(7x10)%20(2)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346A857-E853-403E-A593-871CF90C53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C:\Users\fern05\AppData\Local\Microsoft\Windows\Temporary Internet Files\Content.Outlook\N0YQHOB6\Standard Apress(7x10) (2).dot</Template>
  <TotalTime>115</TotalTime>
  <Pages>1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Apress Standard Book Design</vt:lpstr>
    </vt:vector>
  </TitlesOfParts>
  <Company>SPi</Company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Apress Standard Book Design</dc:title>
  <dc:creator>Rita Fernando</dc:creator>
  <cp:lastModifiedBy>Umberto Michelucci</cp:lastModifiedBy>
  <cp:revision>55</cp:revision>
  <cp:lastPrinted>2009-03-19T14:05:00Z</cp:lastPrinted>
  <dcterms:created xsi:type="dcterms:W3CDTF">2017-08-08T08:48:00Z</dcterms:created>
  <dcterms:modified xsi:type="dcterms:W3CDTF">2021-11-02T16:55:00Z</dcterms:modified>
</cp:coreProperties>
</file>