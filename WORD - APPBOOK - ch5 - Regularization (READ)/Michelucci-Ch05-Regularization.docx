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4665" w:rsidRDefault="00243107" w:rsidP="002B4303">
      <w:pPr>
        <w:pStyle w:val="ChapterTitle"/>
        <w:tabs>
          <w:tab w:val="left" w:pos="1170"/>
        </w:tabs>
      </w:pPr>
      <w:r>
        <w:t>Regularization</w:t>
      </w:r>
    </w:p>
    <w:p w:rsidR="0077205F" w:rsidRDefault="001B3169" w:rsidP="001B3169">
      <w:pPr>
        <w:pStyle w:val="Heading1"/>
      </w:pPr>
      <w:r>
        <w:t>Complex networks and overfitting</w:t>
      </w:r>
    </w:p>
    <w:p w:rsidR="00A2689E" w:rsidRDefault="000966C2" w:rsidP="00A2689E">
      <w:pPr>
        <w:pStyle w:val="BodyTextFirst"/>
      </w:pPr>
      <w:r>
        <w:t>In the previous chapters you have learned how to build and train complex networks.</w:t>
      </w:r>
      <w:r w:rsidR="00B20EB2">
        <w:t xml:space="preserve"> One of the most common problems you will encounter when using complex networks is overfitting. Check again Chapter 3 for an overview of what it is. In this chapter we will face an extreme case of overfitting and we will discuss few strategies to </w:t>
      </w:r>
      <w:r w:rsidR="00DD0404">
        <w:t>avoid</w:t>
      </w:r>
      <w:r w:rsidR="00B20EB2">
        <w:t xml:space="preserve"> it. A perfect dataset to study this problem is the Boston housing price dataset we have already discussed in Chapter 2. Let's review how to get the data (for a more detailed discussion please refer to Chapter 2). Let's start with the packages we need</w:t>
      </w:r>
    </w:p>
    <w:p w:rsidR="00B20EB2" w:rsidRPr="00B20EB2" w:rsidRDefault="00B20EB2" w:rsidP="00B20EB2">
      <w:pPr>
        <w:pStyle w:val="Code"/>
      </w:pPr>
      <w:r w:rsidRPr="00B20EB2">
        <w:t>import matplotlib.pyplot as plt</w:t>
      </w:r>
    </w:p>
    <w:p w:rsidR="00B20EB2" w:rsidRPr="00B20EB2" w:rsidRDefault="00B20EB2" w:rsidP="00B20EB2">
      <w:pPr>
        <w:pStyle w:val="Code"/>
      </w:pPr>
      <w:r w:rsidRPr="00B20EB2">
        <w:t>%matplotlib inline</w:t>
      </w:r>
    </w:p>
    <w:p w:rsidR="00B20EB2" w:rsidRPr="00B20EB2" w:rsidRDefault="00B20EB2" w:rsidP="00B20EB2">
      <w:pPr>
        <w:pStyle w:val="Code"/>
      </w:pPr>
    </w:p>
    <w:p w:rsidR="00B20EB2" w:rsidRPr="00B20EB2" w:rsidRDefault="00B20EB2" w:rsidP="00B20EB2">
      <w:pPr>
        <w:pStyle w:val="Code"/>
      </w:pPr>
      <w:r w:rsidRPr="00B20EB2">
        <w:t>import tensorflow as tf</w:t>
      </w:r>
    </w:p>
    <w:p w:rsidR="00B20EB2" w:rsidRPr="00B20EB2" w:rsidRDefault="00B20EB2" w:rsidP="00B20EB2">
      <w:pPr>
        <w:pStyle w:val="Code"/>
      </w:pPr>
      <w:r w:rsidRPr="00B20EB2">
        <w:t>import numpy as np</w:t>
      </w:r>
    </w:p>
    <w:p w:rsidR="00B20EB2" w:rsidRPr="00B20EB2" w:rsidRDefault="00B20EB2" w:rsidP="00B20EB2">
      <w:pPr>
        <w:pStyle w:val="Code"/>
      </w:pPr>
    </w:p>
    <w:p w:rsidR="00B20EB2" w:rsidRPr="00B20EB2" w:rsidRDefault="00B20EB2" w:rsidP="00B20EB2">
      <w:pPr>
        <w:pStyle w:val="Code"/>
      </w:pPr>
      <w:r w:rsidRPr="00B20EB2">
        <w:t>from sklearn.datasets import load_boston</w:t>
      </w:r>
    </w:p>
    <w:p w:rsidR="00B20EB2" w:rsidRDefault="00B20EB2" w:rsidP="00B20EB2">
      <w:pPr>
        <w:pStyle w:val="Code"/>
      </w:pPr>
      <w:r w:rsidRPr="00B20EB2">
        <w:t>import sklearn.linear_model as sk</w:t>
      </w:r>
    </w:p>
    <w:p w:rsidR="00B20EB2" w:rsidRDefault="00B20EB2" w:rsidP="00A2689E">
      <w:pPr>
        <w:pStyle w:val="BodyTextFirst"/>
      </w:pPr>
      <w:r>
        <w:t>and then import the dataset</w:t>
      </w:r>
    </w:p>
    <w:p w:rsidR="00B20EB2" w:rsidRPr="00B20EB2" w:rsidRDefault="00B20EB2" w:rsidP="00B20EB2">
      <w:pPr>
        <w:pStyle w:val="Code"/>
      </w:pPr>
      <w:r w:rsidRPr="00B20EB2">
        <w:t>boston = load_boston()</w:t>
      </w:r>
    </w:p>
    <w:p w:rsidR="00B20EB2" w:rsidRPr="00B20EB2" w:rsidRDefault="00B20EB2" w:rsidP="00B20EB2">
      <w:pPr>
        <w:pStyle w:val="Code"/>
      </w:pPr>
      <w:r w:rsidRPr="00B20EB2">
        <w:t>features = np.array(boston.data)</w:t>
      </w:r>
    </w:p>
    <w:p w:rsidR="00B20EB2" w:rsidRDefault="00B20EB2" w:rsidP="00B20EB2">
      <w:pPr>
        <w:pStyle w:val="Code"/>
      </w:pPr>
      <w:r>
        <w:t>target</w:t>
      </w:r>
      <w:r w:rsidRPr="00B20EB2">
        <w:t xml:space="preserve"> = np.array(boston.target)</w:t>
      </w:r>
    </w:p>
    <w:p w:rsidR="00B20EB2" w:rsidRDefault="00B20EB2" w:rsidP="00B20EB2">
      <w:pPr>
        <w:pStyle w:val="BodyTextFirst"/>
      </w:pPr>
      <w:r>
        <w:t xml:space="preserve">The dataset has 13 features (contained in the </w:t>
      </w:r>
      <w:r w:rsidRPr="00B20EB2">
        <w:rPr>
          <w:rStyle w:val="CodeInline"/>
        </w:rPr>
        <w:t>features</w:t>
      </w:r>
      <w:r>
        <w:t xml:space="preserve"> numpy array) and the house price contained in the </w:t>
      </w:r>
      <w:r w:rsidRPr="00B20EB2">
        <w:rPr>
          <w:rStyle w:val="CodeInline"/>
        </w:rPr>
        <w:t>target</w:t>
      </w:r>
      <w:r>
        <w:t xml:space="preserve"> numpy array. To normalize the </w:t>
      </w:r>
      <w:r w:rsidR="00DD0404">
        <w:t>features,</w:t>
      </w:r>
      <w:r>
        <w:t xml:space="preserve"> we will use (as in Chapter 2) the function</w:t>
      </w:r>
    </w:p>
    <w:p w:rsidR="00B20EB2" w:rsidRPr="00B20EB2" w:rsidRDefault="00B20EB2" w:rsidP="00B20EB2">
      <w:pPr>
        <w:pStyle w:val="Code"/>
      </w:pPr>
      <w:r w:rsidRPr="00B20EB2">
        <w:t>def normalize(dataset):</w:t>
      </w:r>
    </w:p>
    <w:p w:rsidR="00B20EB2" w:rsidRPr="00B20EB2" w:rsidRDefault="00B20EB2" w:rsidP="00B20EB2">
      <w:pPr>
        <w:pStyle w:val="Code"/>
      </w:pPr>
      <w:r w:rsidRPr="00B20EB2">
        <w:t xml:space="preserve">    mu = np.mean(dataset, axis = 0)</w:t>
      </w:r>
    </w:p>
    <w:p w:rsidR="00B20EB2" w:rsidRPr="00B20EB2" w:rsidRDefault="00B20EB2" w:rsidP="00B20EB2">
      <w:pPr>
        <w:pStyle w:val="Code"/>
      </w:pPr>
      <w:r w:rsidRPr="00B20EB2">
        <w:t xml:space="preserve">    sigma = np.std(dataset, axis = 0)</w:t>
      </w:r>
    </w:p>
    <w:p w:rsidR="00B20EB2" w:rsidRDefault="00B20EB2" w:rsidP="00B20EB2">
      <w:pPr>
        <w:pStyle w:val="Code"/>
      </w:pPr>
      <w:r w:rsidRPr="00B20EB2">
        <w:t xml:space="preserve">    return (dataset-mu)/sigma</w:t>
      </w:r>
    </w:p>
    <w:p w:rsidR="00B20EB2" w:rsidRDefault="00DD0404" w:rsidP="00B20EB2">
      <w:pPr>
        <w:pStyle w:val="BodyTextFirst"/>
      </w:pPr>
      <w:r>
        <w:t>t</w:t>
      </w:r>
      <w:r w:rsidR="00B20EB2">
        <w:t xml:space="preserve">o conclude our dataset preparation let's normalize it and then create a training and </w:t>
      </w:r>
      <w:proofErr w:type="gramStart"/>
      <w:r w:rsidR="00B20EB2">
        <w:t>a dev datasets</w:t>
      </w:r>
      <w:proofErr w:type="gramEnd"/>
    </w:p>
    <w:p w:rsidR="00B20EB2" w:rsidRDefault="00B20EB2" w:rsidP="00B20EB2">
      <w:pPr>
        <w:pStyle w:val="Code"/>
      </w:pPr>
      <w:r w:rsidRPr="00B20EB2">
        <w:t xml:space="preserve">features_norm = normalize(features) </w:t>
      </w:r>
    </w:p>
    <w:p w:rsidR="00B20EB2" w:rsidRPr="00B20EB2" w:rsidRDefault="00B20EB2" w:rsidP="00B20EB2">
      <w:pPr>
        <w:pStyle w:val="Code"/>
      </w:pPr>
      <w:r w:rsidRPr="00B20EB2">
        <w:t>np.random.seed(42)</w:t>
      </w:r>
    </w:p>
    <w:p w:rsidR="00B20EB2" w:rsidRPr="00B20EB2" w:rsidRDefault="00B20EB2" w:rsidP="00B20EB2">
      <w:pPr>
        <w:pStyle w:val="Code"/>
      </w:pPr>
      <w:r w:rsidRPr="00B20EB2">
        <w:t>rnd = np.random.rand(len(features_norm)) &lt; 0.8</w:t>
      </w:r>
    </w:p>
    <w:p w:rsidR="00B20EB2" w:rsidRPr="00B20EB2" w:rsidRDefault="00B20EB2" w:rsidP="00B20EB2">
      <w:pPr>
        <w:pStyle w:val="Code"/>
      </w:pPr>
    </w:p>
    <w:p w:rsidR="00B20EB2" w:rsidRPr="00B20EB2" w:rsidRDefault="00B20EB2" w:rsidP="00B20EB2">
      <w:pPr>
        <w:pStyle w:val="Code"/>
      </w:pPr>
      <w:r w:rsidRPr="00B20EB2">
        <w:t>train_x = np.transpose(features_norm[rnd])</w:t>
      </w:r>
    </w:p>
    <w:p w:rsidR="00B20EB2" w:rsidRPr="00B20EB2" w:rsidRDefault="00B20EB2" w:rsidP="00B20EB2">
      <w:pPr>
        <w:pStyle w:val="Code"/>
      </w:pPr>
      <w:r w:rsidRPr="00B20EB2">
        <w:t>train_y = np.transpose(target[rnd])</w:t>
      </w:r>
    </w:p>
    <w:p w:rsidR="00B20EB2" w:rsidRPr="00B20EB2" w:rsidRDefault="00B20EB2" w:rsidP="00B20EB2">
      <w:pPr>
        <w:pStyle w:val="Code"/>
      </w:pPr>
      <w:r>
        <w:t>dev</w:t>
      </w:r>
      <w:r w:rsidRPr="00B20EB2">
        <w:t>_x = np.transpose(features_norm[~rnd])</w:t>
      </w:r>
    </w:p>
    <w:p w:rsidR="00B20EB2" w:rsidRDefault="00B20EB2" w:rsidP="00B20EB2">
      <w:pPr>
        <w:pStyle w:val="Code"/>
      </w:pPr>
      <w:r>
        <w:t>dev</w:t>
      </w:r>
      <w:r w:rsidRPr="00B20EB2">
        <w:t>_y = np.transpose(target[~rnd])</w:t>
      </w:r>
    </w:p>
    <w:p w:rsidR="00B20EB2" w:rsidRDefault="00B20EB2" w:rsidP="00B20EB2">
      <w:pPr>
        <w:pStyle w:val="BodyTextCont"/>
        <w:ind w:firstLine="0"/>
      </w:pPr>
      <w:r>
        <w:lastRenderedPageBreak/>
        <w:t xml:space="preserve">The </w:t>
      </w:r>
      <w:proofErr w:type="spellStart"/>
      <w:proofErr w:type="gramStart"/>
      <w:r w:rsidRPr="00B20EB2">
        <w:rPr>
          <w:rStyle w:val="CodeInline"/>
        </w:rPr>
        <w:t>np.random</w:t>
      </w:r>
      <w:proofErr w:type="gramEnd"/>
      <w:r w:rsidRPr="00B20EB2">
        <w:rPr>
          <w:rStyle w:val="CodeInline"/>
        </w:rPr>
        <w:t>.seed</w:t>
      </w:r>
      <w:proofErr w:type="spellEnd"/>
      <w:r w:rsidRPr="00B20EB2">
        <w:rPr>
          <w:rStyle w:val="CodeInline"/>
        </w:rPr>
        <w:t>(42)</w:t>
      </w:r>
      <w:r>
        <w:t xml:space="preserve"> is there so that you will always get the same </w:t>
      </w:r>
      <w:r w:rsidRPr="00B20EB2">
        <w:rPr>
          <w:rStyle w:val="CodeInline"/>
        </w:rPr>
        <w:t>training</w:t>
      </w:r>
      <w:r>
        <w:t xml:space="preserve"> and </w:t>
      </w:r>
      <w:r w:rsidRPr="00B20EB2">
        <w:rPr>
          <w:rStyle w:val="CodeInline"/>
        </w:rPr>
        <w:t>dev</w:t>
      </w:r>
      <w:r>
        <w:t xml:space="preserve"> dataset (</w:t>
      </w:r>
      <w:r w:rsidR="00DD0404">
        <w:t>in this way</w:t>
      </w:r>
      <w:r>
        <w:t xml:space="preserve"> your results will be reproducible).</w:t>
      </w:r>
      <w:r w:rsidR="0090708D">
        <w:t xml:space="preserve"> Now let's reshape the arrays we need</w:t>
      </w:r>
    </w:p>
    <w:p w:rsidR="0090708D" w:rsidRPr="0090708D" w:rsidRDefault="0090708D" w:rsidP="0090708D">
      <w:pPr>
        <w:pStyle w:val="Code"/>
      </w:pPr>
      <w:r w:rsidRPr="0090708D">
        <w:t>train_y = train_y.reshape(1,len(train_y))</w:t>
      </w:r>
    </w:p>
    <w:p w:rsidR="0090708D" w:rsidRDefault="0090708D" w:rsidP="0090708D">
      <w:pPr>
        <w:pStyle w:val="Code"/>
      </w:pPr>
      <w:r w:rsidRPr="0090708D">
        <w:t>dev_y = dev_y.reshape(1,len(dev_y))</w:t>
      </w:r>
    </w:p>
    <w:p w:rsidR="0090708D" w:rsidRDefault="00DD0404" w:rsidP="0090708D">
      <w:pPr>
        <w:pStyle w:val="BodyTextCont"/>
        <w:ind w:firstLine="0"/>
      </w:pPr>
      <w:r>
        <w:t>then</w:t>
      </w:r>
      <w:r w:rsidR="0090708D">
        <w:t xml:space="preserve"> let's build a complex neural network with 4 layers and 20 neuron</w:t>
      </w:r>
      <w:r w:rsidR="00600076">
        <w:t>s</w:t>
      </w:r>
      <w:r w:rsidR="0090708D">
        <w:t xml:space="preserve"> for each layer. To build it let</w:t>
      </w:r>
      <w:r>
        <w:t xml:space="preserve"> </w:t>
      </w:r>
      <w:r w:rsidR="0090708D">
        <w:t>define this function to build each layer</w:t>
      </w:r>
    </w:p>
    <w:p w:rsidR="0090708D" w:rsidRPr="0090708D" w:rsidRDefault="0090708D" w:rsidP="0090708D">
      <w:pPr>
        <w:pStyle w:val="Code"/>
      </w:pPr>
      <w:r w:rsidRPr="0090708D">
        <w:t>def create_layer (X, n, activation):</w:t>
      </w:r>
    </w:p>
    <w:p w:rsidR="0090708D" w:rsidRPr="0090708D" w:rsidRDefault="0090708D" w:rsidP="0090708D">
      <w:pPr>
        <w:pStyle w:val="Code"/>
      </w:pPr>
      <w:r w:rsidRPr="0090708D">
        <w:t xml:space="preserve">    ndim = int(X.shape[0])</w:t>
      </w:r>
    </w:p>
    <w:p w:rsidR="0090708D" w:rsidRPr="0090708D" w:rsidRDefault="0090708D" w:rsidP="0090708D">
      <w:pPr>
        <w:pStyle w:val="Code"/>
      </w:pPr>
      <w:r w:rsidRPr="0090708D">
        <w:t xml:space="preserve">    stddev = 2.0 / np.sqrt(ndim)</w:t>
      </w:r>
    </w:p>
    <w:p w:rsidR="0090708D" w:rsidRPr="0090708D" w:rsidRDefault="0090708D" w:rsidP="0090708D">
      <w:pPr>
        <w:pStyle w:val="Code"/>
      </w:pPr>
      <w:r w:rsidRPr="0090708D">
        <w:t xml:space="preserve">    initialization = tf.truncated_normal((n, ndim), stddev = stddev)</w:t>
      </w:r>
    </w:p>
    <w:p w:rsidR="0090708D" w:rsidRPr="0090708D" w:rsidRDefault="0090708D" w:rsidP="0090708D">
      <w:pPr>
        <w:pStyle w:val="Code"/>
      </w:pPr>
      <w:r w:rsidRPr="0090708D">
        <w:t xml:space="preserve">    W = tf.Variable(initialization)</w:t>
      </w:r>
    </w:p>
    <w:p w:rsidR="0090708D" w:rsidRPr="0090708D" w:rsidRDefault="0090708D" w:rsidP="0090708D">
      <w:pPr>
        <w:pStyle w:val="Code"/>
      </w:pPr>
      <w:r w:rsidRPr="0090708D">
        <w:t xml:space="preserve">    b = tf.Variable(tf.zeros([n,1]))</w:t>
      </w:r>
    </w:p>
    <w:p w:rsidR="0090708D" w:rsidRPr="0090708D" w:rsidRDefault="0090708D" w:rsidP="0090708D">
      <w:pPr>
        <w:pStyle w:val="Code"/>
      </w:pPr>
      <w:r w:rsidRPr="0090708D">
        <w:t xml:space="preserve">    Z = tf.matmul(W,X)+b</w:t>
      </w:r>
    </w:p>
    <w:p w:rsidR="0090708D" w:rsidRDefault="0090708D" w:rsidP="0090708D">
      <w:pPr>
        <w:pStyle w:val="Code"/>
      </w:pPr>
      <w:r w:rsidRPr="0090708D">
        <w:t xml:space="preserve">    return activation(Z), W, b</w:t>
      </w:r>
    </w:p>
    <w:p w:rsidR="0090708D" w:rsidRDefault="0090708D" w:rsidP="0090708D">
      <w:pPr>
        <w:pStyle w:val="BodyTextCont"/>
        <w:ind w:firstLine="0"/>
      </w:pPr>
      <w:r>
        <w:t xml:space="preserve">Note how this time we return the weights tensor </w:t>
      </w:r>
      <w:r w:rsidRPr="0090708D">
        <w:rPr>
          <w:rStyle w:val="CodeInline"/>
        </w:rPr>
        <w:t>W</w:t>
      </w:r>
      <w:r>
        <w:t xml:space="preserve"> and the bias </w:t>
      </w:r>
      <w:r w:rsidRPr="0090708D">
        <w:rPr>
          <w:rStyle w:val="CodeInline"/>
        </w:rPr>
        <w:t>b</w:t>
      </w:r>
      <w:r>
        <w:t xml:space="preserve">. We will need them when implementing regularization. You have already seen this function at the end of Chapter 3, so you should understand what it does.  We use here He initialization, since we will use </w:t>
      </w:r>
      <w:proofErr w:type="spellStart"/>
      <w:r>
        <w:t>ReLu</w:t>
      </w:r>
      <w:proofErr w:type="spellEnd"/>
      <w:r>
        <w:t xml:space="preserve"> activation functions. The network can be created with the code</w:t>
      </w:r>
    </w:p>
    <w:p w:rsidR="0090708D" w:rsidRPr="00447919" w:rsidRDefault="0090708D" w:rsidP="0090708D">
      <w:pPr>
        <w:pStyle w:val="Code"/>
        <w:rPr>
          <w:lang w:val="en-GB"/>
        </w:rPr>
      </w:pPr>
      <w:r w:rsidRPr="00447919">
        <w:rPr>
          <w:lang w:val="en-GB"/>
        </w:rPr>
        <w:t>tf.reset_default_graph()</w:t>
      </w:r>
    </w:p>
    <w:p w:rsidR="0090708D" w:rsidRPr="00447919" w:rsidRDefault="0090708D" w:rsidP="0090708D">
      <w:pPr>
        <w:pStyle w:val="Code"/>
        <w:rPr>
          <w:lang w:val="en-GB"/>
        </w:rPr>
      </w:pPr>
    </w:p>
    <w:p w:rsidR="0090708D" w:rsidRPr="00447919" w:rsidRDefault="0090708D" w:rsidP="0090708D">
      <w:pPr>
        <w:pStyle w:val="Code"/>
        <w:rPr>
          <w:lang w:val="en-GB"/>
        </w:rPr>
      </w:pPr>
      <w:r w:rsidRPr="00447919">
        <w:rPr>
          <w:lang w:val="en-GB"/>
        </w:rPr>
        <w:t>n_dim = 13</w:t>
      </w:r>
    </w:p>
    <w:p w:rsidR="0090708D" w:rsidRPr="0090708D" w:rsidRDefault="0090708D" w:rsidP="0090708D">
      <w:pPr>
        <w:pStyle w:val="Code"/>
      </w:pPr>
      <w:r w:rsidRPr="0090708D">
        <w:t>n1 = 20</w:t>
      </w:r>
    </w:p>
    <w:p w:rsidR="0090708D" w:rsidRPr="0090708D" w:rsidRDefault="0090708D" w:rsidP="0090708D">
      <w:pPr>
        <w:pStyle w:val="Code"/>
      </w:pPr>
      <w:r w:rsidRPr="0090708D">
        <w:t>n2 = 20</w:t>
      </w:r>
    </w:p>
    <w:p w:rsidR="0090708D" w:rsidRPr="0090708D" w:rsidRDefault="0090708D" w:rsidP="0090708D">
      <w:pPr>
        <w:pStyle w:val="Code"/>
      </w:pPr>
      <w:r w:rsidRPr="0090708D">
        <w:t>n3 = 20</w:t>
      </w:r>
    </w:p>
    <w:p w:rsidR="0090708D" w:rsidRPr="0090708D" w:rsidRDefault="0090708D" w:rsidP="0090708D">
      <w:pPr>
        <w:pStyle w:val="Code"/>
      </w:pPr>
      <w:r w:rsidRPr="0090708D">
        <w:t>n4 = 20</w:t>
      </w:r>
    </w:p>
    <w:p w:rsidR="0090708D" w:rsidRPr="0090708D" w:rsidRDefault="0090708D" w:rsidP="0090708D">
      <w:pPr>
        <w:pStyle w:val="Code"/>
      </w:pPr>
      <w:r w:rsidRPr="0090708D">
        <w:t>n_outputs = 1</w:t>
      </w:r>
    </w:p>
    <w:p w:rsidR="0090708D" w:rsidRPr="0090708D" w:rsidRDefault="0090708D" w:rsidP="0090708D">
      <w:pPr>
        <w:pStyle w:val="Code"/>
      </w:pPr>
    </w:p>
    <w:p w:rsidR="0090708D" w:rsidRPr="0090708D" w:rsidRDefault="0090708D" w:rsidP="0090708D">
      <w:pPr>
        <w:pStyle w:val="Code"/>
      </w:pPr>
      <w:r w:rsidRPr="0090708D">
        <w:t>tf.set_random_seed(5)</w:t>
      </w:r>
    </w:p>
    <w:p w:rsidR="0090708D" w:rsidRPr="0090708D" w:rsidRDefault="0090708D" w:rsidP="0090708D">
      <w:pPr>
        <w:pStyle w:val="Code"/>
      </w:pPr>
    </w:p>
    <w:p w:rsidR="0090708D" w:rsidRPr="0090708D" w:rsidRDefault="0090708D" w:rsidP="0090708D">
      <w:pPr>
        <w:pStyle w:val="Code"/>
      </w:pPr>
      <w:r w:rsidRPr="0090708D">
        <w:t>X = tf.placeholder(tf.float32, [n_dim, None])</w:t>
      </w:r>
    </w:p>
    <w:p w:rsidR="0090708D" w:rsidRPr="0090708D" w:rsidRDefault="0090708D" w:rsidP="0090708D">
      <w:pPr>
        <w:pStyle w:val="Code"/>
      </w:pPr>
      <w:r w:rsidRPr="0090708D">
        <w:t>Y = tf.placeholder(tf.float32, [1, None])</w:t>
      </w:r>
    </w:p>
    <w:p w:rsidR="0090708D" w:rsidRPr="0090708D" w:rsidRDefault="0090708D" w:rsidP="0090708D">
      <w:pPr>
        <w:pStyle w:val="Code"/>
      </w:pPr>
    </w:p>
    <w:p w:rsidR="0090708D" w:rsidRPr="0090708D" w:rsidRDefault="0090708D" w:rsidP="0090708D">
      <w:pPr>
        <w:pStyle w:val="Code"/>
      </w:pPr>
      <w:r w:rsidRPr="0090708D">
        <w:t>learning_rate = tf.placeholder(tf.float32, shape=())</w:t>
      </w:r>
    </w:p>
    <w:p w:rsidR="0090708D" w:rsidRPr="0090708D" w:rsidRDefault="0090708D" w:rsidP="0090708D">
      <w:pPr>
        <w:pStyle w:val="Code"/>
      </w:pPr>
    </w:p>
    <w:p w:rsidR="0090708D" w:rsidRPr="0090708D" w:rsidRDefault="0090708D" w:rsidP="0090708D">
      <w:pPr>
        <w:pStyle w:val="Code"/>
      </w:pPr>
      <w:r w:rsidRPr="0090708D">
        <w:t>hidden1, W1, b1 = create_layer (X, n1, activation = tf.nn.relu)</w:t>
      </w:r>
    </w:p>
    <w:p w:rsidR="0090708D" w:rsidRPr="0090708D" w:rsidRDefault="0090708D" w:rsidP="0090708D">
      <w:pPr>
        <w:pStyle w:val="Code"/>
      </w:pPr>
      <w:r w:rsidRPr="0090708D">
        <w:t>hidden2, W2, b2 = create_layer (hidden1, n2, activation = tf.nn.relu)</w:t>
      </w:r>
    </w:p>
    <w:p w:rsidR="0090708D" w:rsidRPr="0090708D" w:rsidRDefault="0090708D" w:rsidP="0090708D">
      <w:pPr>
        <w:pStyle w:val="Code"/>
      </w:pPr>
      <w:r w:rsidRPr="0090708D">
        <w:t>hidden3, W3, b3 = create_layer (hidden2, n3, activation = tf.nn.relu)</w:t>
      </w:r>
    </w:p>
    <w:p w:rsidR="0090708D" w:rsidRPr="0090708D" w:rsidRDefault="0090708D" w:rsidP="0090708D">
      <w:pPr>
        <w:pStyle w:val="Code"/>
      </w:pPr>
      <w:r w:rsidRPr="0090708D">
        <w:t>hidden4, W4, b4 = create_layer (hidden3, n4, activation = tf.nn.relu)</w:t>
      </w:r>
    </w:p>
    <w:p w:rsidR="0090708D" w:rsidRPr="0090708D" w:rsidRDefault="0090708D" w:rsidP="0090708D">
      <w:pPr>
        <w:pStyle w:val="Code"/>
      </w:pPr>
      <w:r w:rsidRPr="0090708D">
        <w:t>y_, W5, b5 = create_layer (hidden4, n_outputs, activation = tf.identity)</w:t>
      </w:r>
    </w:p>
    <w:p w:rsidR="0090708D" w:rsidRPr="0090708D" w:rsidRDefault="0090708D" w:rsidP="0090708D">
      <w:pPr>
        <w:pStyle w:val="Code"/>
      </w:pPr>
    </w:p>
    <w:p w:rsidR="0090708D" w:rsidRPr="0090708D" w:rsidRDefault="0090708D" w:rsidP="0090708D">
      <w:pPr>
        <w:pStyle w:val="Code"/>
      </w:pPr>
      <w:r w:rsidRPr="0090708D">
        <w:t>cost = tf.reduce_mean(tf.square(y_-Y))</w:t>
      </w:r>
    </w:p>
    <w:p w:rsidR="0090708D" w:rsidRPr="0090708D" w:rsidRDefault="0090708D" w:rsidP="0090708D">
      <w:pPr>
        <w:pStyle w:val="Code"/>
      </w:pPr>
    </w:p>
    <w:p w:rsidR="0090708D" w:rsidRDefault="0090708D" w:rsidP="0090708D">
      <w:pPr>
        <w:pStyle w:val="Code"/>
      </w:pPr>
      <w:r w:rsidRPr="0090708D">
        <w:t>optimizer = tf.train.AdamOptimizer(learning_rate = learning_rate, beta1 = 0.9, beta2 = 0.999, epsilon = 1e-8).minimize(cost)</w:t>
      </w:r>
    </w:p>
    <w:p w:rsidR="001E47A0" w:rsidRDefault="001D737A" w:rsidP="0090708D">
      <w:pPr>
        <w:pStyle w:val="BodyTextCont"/>
        <w:ind w:firstLine="0"/>
      </w:pPr>
      <w:r>
        <w:t>In</w:t>
      </w:r>
      <w:r w:rsidR="0090708D">
        <w:t xml:space="preserve"> our output layer </w:t>
      </w:r>
      <w:r>
        <w:t>we have</w:t>
      </w:r>
      <w:r w:rsidR="0090708D">
        <w:t xml:space="preserve"> one neuron with the identity activation function for regression. Additionally, we use the Adam optimizer as suggested in the previous Chapter. </w:t>
      </w:r>
      <w:r w:rsidR="0028638F">
        <w:t>Now let's run the model with this code</w:t>
      </w:r>
    </w:p>
    <w:p w:rsidR="0028638F" w:rsidRPr="0028638F" w:rsidRDefault="0028638F" w:rsidP="0028638F">
      <w:pPr>
        <w:pStyle w:val="Code"/>
      </w:pPr>
      <w:r w:rsidRPr="0028638F">
        <w:t>sess = tf.Session()</w:t>
      </w:r>
    </w:p>
    <w:p w:rsidR="0028638F" w:rsidRPr="0028638F" w:rsidRDefault="0028638F" w:rsidP="0028638F">
      <w:pPr>
        <w:pStyle w:val="Code"/>
      </w:pPr>
      <w:r w:rsidRPr="0028638F">
        <w:lastRenderedPageBreak/>
        <w:t>sess.run(tf.global_variables_initializer())</w:t>
      </w:r>
    </w:p>
    <w:p w:rsidR="0028638F" w:rsidRPr="0028638F" w:rsidRDefault="0028638F" w:rsidP="0028638F">
      <w:pPr>
        <w:pStyle w:val="Code"/>
      </w:pPr>
    </w:p>
    <w:p w:rsidR="0028638F" w:rsidRPr="0028638F" w:rsidRDefault="0028638F" w:rsidP="0028638F">
      <w:pPr>
        <w:pStyle w:val="Code"/>
      </w:pPr>
      <w:r w:rsidRPr="0028638F">
        <w:t>cost_train_history = []</w:t>
      </w:r>
    </w:p>
    <w:p w:rsidR="0028638F" w:rsidRPr="0028638F" w:rsidRDefault="0028638F" w:rsidP="0028638F">
      <w:pPr>
        <w:pStyle w:val="Code"/>
      </w:pPr>
      <w:r w:rsidRPr="0028638F">
        <w:t>cost_</w:t>
      </w:r>
      <w:r w:rsidR="006E6330">
        <w:t>dev</w:t>
      </w:r>
      <w:r w:rsidRPr="0028638F">
        <w:t>_history = []</w:t>
      </w:r>
    </w:p>
    <w:p w:rsidR="0028638F" w:rsidRPr="0028638F" w:rsidRDefault="0028638F" w:rsidP="0028638F">
      <w:pPr>
        <w:pStyle w:val="Code"/>
      </w:pPr>
      <w:r w:rsidRPr="0028638F">
        <w:t>for epoch in range(10000+1):</w:t>
      </w:r>
    </w:p>
    <w:p w:rsidR="0028638F" w:rsidRPr="0028638F" w:rsidRDefault="0028638F" w:rsidP="0028638F">
      <w:pPr>
        <w:pStyle w:val="Code"/>
      </w:pPr>
    </w:p>
    <w:p w:rsidR="0028638F" w:rsidRPr="0028638F" w:rsidRDefault="0028638F" w:rsidP="0028638F">
      <w:pPr>
        <w:pStyle w:val="Code"/>
      </w:pPr>
      <w:r w:rsidRPr="0028638F">
        <w:t xml:space="preserve">    sess.run(optimizer, feed_dict = {X: train_x, Y: train_y, learning_rate: 0.001})</w:t>
      </w:r>
    </w:p>
    <w:p w:rsidR="0028638F" w:rsidRPr="0028638F" w:rsidRDefault="0028638F" w:rsidP="0028638F">
      <w:pPr>
        <w:pStyle w:val="Code"/>
      </w:pPr>
      <w:r w:rsidRPr="0028638F">
        <w:t xml:space="preserve">    cost_</w:t>
      </w:r>
      <w:r>
        <w:t>train_</w:t>
      </w:r>
      <w:r w:rsidRPr="0028638F">
        <w:t xml:space="preserve"> = sess.run(cost, feed_dict={ X:train_x, Y: train_y, learning_rate: 0.001})</w:t>
      </w:r>
    </w:p>
    <w:p w:rsidR="0028638F" w:rsidRPr="0028638F" w:rsidRDefault="0028638F" w:rsidP="0028638F">
      <w:pPr>
        <w:pStyle w:val="Code"/>
      </w:pPr>
      <w:r w:rsidRPr="0028638F">
        <w:t xml:space="preserve">    cost_</w:t>
      </w:r>
      <w:r w:rsidR="006E6330">
        <w:t>dev</w:t>
      </w:r>
      <w:r w:rsidRPr="0028638F">
        <w:t>_ = sess.run(cost, feed_dict={ X:</w:t>
      </w:r>
      <w:r>
        <w:t>dev</w:t>
      </w:r>
      <w:r w:rsidRPr="0028638F">
        <w:t xml:space="preserve">_x, Y: </w:t>
      </w:r>
      <w:r>
        <w:t>dev</w:t>
      </w:r>
      <w:r w:rsidRPr="0028638F">
        <w:t>_y, learning_rate: 0.001})</w:t>
      </w:r>
    </w:p>
    <w:p w:rsidR="0028638F" w:rsidRPr="0028638F" w:rsidRDefault="0028638F" w:rsidP="0028638F">
      <w:pPr>
        <w:pStyle w:val="Code"/>
      </w:pPr>
      <w:r w:rsidRPr="0028638F">
        <w:t xml:space="preserve">    cost_train_history = np.append(cost_train_history, cost_</w:t>
      </w:r>
      <w:r>
        <w:t>train_</w:t>
      </w:r>
      <w:r w:rsidRPr="0028638F">
        <w:t>)</w:t>
      </w:r>
    </w:p>
    <w:p w:rsidR="0028638F" w:rsidRPr="0028638F" w:rsidRDefault="0028638F" w:rsidP="0028638F">
      <w:pPr>
        <w:pStyle w:val="Code"/>
      </w:pPr>
      <w:r w:rsidRPr="0028638F">
        <w:t xml:space="preserve">    cost_</w:t>
      </w:r>
      <w:r w:rsidR="006E6330">
        <w:t>dev</w:t>
      </w:r>
      <w:r w:rsidRPr="0028638F">
        <w:t>_history = np.append(cost_test_history, cost_test_)</w:t>
      </w:r>
    </w:p>
    <w:p w:rsidR="0028638F" w:rsidRPr="0028638F" w:rsidRDefault="0028638F" w:rsidP="0028638F">
      <w:pPr>
        <w:pStyle w:val="Code"/>
      </w:pPr>
    </w:p>
    <w:p w:rsidR="0028638F" w:rsidRPr="0028638F" w:rsidRDefault="0028638F" w:rsidP="0028638F">
      <w:pPr>
        <w:pStyle w:val="Code"/>
      </w:pPr>
      <w:r w:rsidRPr="0028638F">
        <w:t xml:space="preserve">    if (epoch % 1000 == 0):</w:t>
      </w:r>
    </w:p>
    <w:p w:rsidR="0028638F" w:rsidRPr="0028638F" w:rsidRDefault="0028638F" w:rsidP="0028638F">
      <w:pPr>
        <w:pStyle w:val="Code"/>
      </w:pPr>
      <w:r w:rsidRPr="0028638F">
        <w:t xml:space="preserve">        print("Reached epoch",epoch,"cost J(train) =", cost_</w:t>
      </w:r>
      <w:r>
        <w:t>train_</w:t>
      </w:r>
      <w:r w:rsidRPr="0028638F">
        <w:t>)</w:t>
      </w:r>
    </w:p>
    <w:p w:rsidR="0028638F" w:rsidRDefault="0028638F" w:rsidP="0028638F">
      <w:pPr>
        <w:pStyle w:val="Code"/>
      </w:pPr>
      <w:r w:rsidRPr="0028638F">
        <w:t xml:space="preserve">        print("Reached epoch",epoch,"cost J(test) =", cost_test_)</w:t>
      </w:r>
    </w:p>
    <w:p w:rsidR="0028638F" w:rsidRDefault="0028638F" w:rsidP="0028638F">
      <w:pPr>
        <w:pStyle w:val="BodyTextCont"/>
        <w:ind w:firstLine="0"/>
      </w:pPr>
      <w:r>
        <w:t>As you may notice there are a few differences with what we did before. To make things simpler, I just avoided writing a function and simply hard code</w:t>
      </w:r>
      <w:r w:rsidR="001D737A">
        <w:t>d</w:t>
      </w:r>
      <w:r>
        <w:t xml:space="preserve"> all the values in the code, since in this case we don't need to tune much the parameters. I am not using mini batches here, since we have only few </w:t>
      </w:r>
      <w:r w:rsidR="001D737A">
        <w:t>hundred</w:t>
      </w:r>
      <w:r>
        <w:t xml:space="preserve"> observations and I am calculating the MSE for both training and dev datasets with the lines</w:t>
      </w:r>
    </w:p>
    <w:p w:rsidR="0028638F" w:rsidRPr="0028638F" w:rsidRDefault="0028638F" w:rsidP="0028638F">
      <w:pPr>
        <w:pStyle w:val="Code"/>
      </w:pPr>
      <w:r w:rsidRPr="0028638F">
        <w:t>cost_train_ = sess.run(cost, feed_dict={ X:train_x, Y: train_y, learning_rate: 0.001})</w:t>
      </w:r>
    </w:p>
    <w:p w:rsidR="0028638F" w:rsidRPr="0028638F" w:rsidRDefault="0028638F" w:rsidP="0028638F">
      <w:pPr>
        <w:pStyle w:val="Code"/>
      </w:pPr>
      <w:r w:rsidRPr="0028638F">
        <w:t>cost_</w:t>
      </w:r>
      <w:r w:rsidR="006E6330">
        <w:t>dev</w:t>
      </w:r>
      <w:r w:rsidRPr="0028638F">
        <w:t>_ = sess.run(cost, feed_dict={ X:dev_x, Y: dev_y, learning_rate: 0.001})</w:t>
      </w:r>
    </w:p>
    <w:p w:rsidR="0028638F" w:rsidRDefault="0028638F" w:rsidP="0028638F">
      <w:pPr>
        <w:pStyle w:val="BodyTextCont"/>
        <w:ind w:firstLine="0"/>
      </w:pPr>
      <w:r>
        <w:t>In this way we can check what is happening on both datasets at the same time.</w:t>
      </w:r>
      <w:r w:rsidR="00530D18">
        <w:t xml:space="preserve"> Now if you let the code </w:t>
      </w:r>
      <w:r w:rsidR="001D737A">
        <w:t>run and</w:t>
      </w:r>
      <w:r w:rsidR="00530D18">
        <w:t xml:space="preserve"> plot the two MSEs</w:t>
      </w:r>
      <w:r w:rsidR="00C740F8">
        <w:t xml:space="preserve">, </w:t>
      </w:r>
      <w:r w:rsidR="00530D18">
        <w:t xml:space="preserve">one for the training </w:t>
      </w:r>
      <w:r w:rsidR="00BD43CD">
        <w:t xml:space="preserve">that we will indicate with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rsidR="00BD43CD">
        <w:t xml:space="preserve"> </w:t>
      </w:r>
      <w:r w:rsidR="00530D18">
        <w:t>and one for the dev dataset</w:t>
      </w:r>
      <w:r w:rsidR="00BD43CD">
        <w:t xml:space="preserve"> indicated with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C740F8">
        <w:t>,</w:t>
      </w:r>
      <w:r w:rsidR="00530D18">
        <w:t xml:space="preserve"> </w:t>
      </w:r>
      <w:r w:rsidR="00600076">
        <w:t xml:space="preserve">we get </w:t>
      </w:r>
      <w:r w:rsidR="00530D18">
        <w:t>Figure 5-1.</w:t>
      </w:r>
    </w:p>
    <w:p w:rsidR="00530D18" w:rsidRDefault="00530D18" w:rsidP="00530D18">
      <w:pPr>
        <w:pStyle w:val="FigureCaption"/>
      </w:pPr>
      <w:r>
        <w:t>Figure 5-1: the MSE for the training (continous</w:t>
      </w:r>
      <w:r w:rsidR="00A67F37">
        <w:t xml:space="preserve"> line</w:t>
      </w:r>
      <w:r>
        <w:t>) and the dev dataset (dahsed</w:t>
      </w:r>
      <w:r w:rsidR="00A67F37">
        <w:t xml:space="preserve"> line</w:t>
      </w:r>
      <w:r>
        <w:t>) for the neural network with 4 layers, each having 20 neurons.</w:t>
      </w:r>
    </w:p>
    <w:p w:rsidR="00530D18" w:rsidRDefault="00530D18" w:rsidP="00530D18">
      <w:pPr>
        <w:pStyle w:val="Figure"/>
      </w:pPr>
      <w:r>
        <w:rPr>
          <w:noProof/>
        </w:rPr>
        <w:drawing>
          <wp:inline distT="0" distB="0" distL="0" distR="0">
            <wp:extent cx="4679315" cy="268668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9315" cy="2686685"/>
                    </a:xfrm>
                    <a:prstGeom prst="rect">
                      <a:avLst/>
                    </a:prstGeom>
                    <a:noFill/>
                    <a:ln>
                      <a:noFill/>
                    </a:ln>
                  </pic:spPr>
                </pic:pic>
              </a:graphicData>
            </a:graphic>
          </wp:inline>
        </w:drawing>
      </w:r>
    </w:p>
    <w:p w:rsidR="00530D18" w:rsidRDefault="00530D18" w:rsidP="00530D18">
      <w:pPr>
        <w:pStyle w:val="BodyTextCont"/>
        <w:ind w:firstLine="0"/>
      </w:pPr>
      <w:r>
        <w:lastRenderedPageBreak/>
        <w:t xml:space="preserve">You will notice how the training error goes down to zero while the dev error </w:t>
      </w:r>
      <w:r w:rsidR="007C07FF">
        <w:t>remains</w:t>
      </w:r>
      <w:r>
        <w:t xml:space="preserve"> constant at around a value of </w:t>
      </w:r>
      <w:r w:rsidR="00C740F8">
        <w:t xml:space="preserve">roughly </w:t>
      </w:r>
      <w:r>
        <w:t>20</w:t>
      </w:r>
      <w:r w:rsidR="006E5182">
        <w:t xml:space="preserve"> after dropping rapidly at the beginning</w:t>
      </w:r>
      <w:r>
        <w:t>. If you remember our basic error analysis introduction, you should know that this means that we are in a regime of extreme overfitting</w:t>
      </w:r>
      <w:r w:rsidR="007C07FF">
        <w:t xml:space="preserve"> (when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7C07FF">
        <w:t>)</w:t>
      </w:r>
      <w:r>
        <w:t xml:space="preserve">. The error on the training dataset is </w:t>
      </w:r>
      <w:r w:rsidR="00A40075">
        <w:t>practically</w:t>
      </w:r>
      <w:r>
        <w:t xml:space="preserve"> zero, while the one on the dev dataset is not. </w:t>
      </w:r>
      <w:r w:rsidR="004F4DB1">
        <w:t>T</w:t>
      </w:r>
      <w:r>
        <w:t xml:space="preserve">he model cannot generalize at all when applied </w:t>
      </w:r>
      <w:r w:rsidR="00C740F8">
        <w:t>to</w:t>
      </w:r>
      <w:r>
        <w:t xml:space="preserve"> new data. In Figure 5-2 you can see the predicted value </w:t>
      </w:r>
      <w:r w:rsidR="00C740F8">
        <w:t xml:space="preserve">plotted </w:t>
      </w:r>
      <w:r>
        <w:t>versus the real value. You will notice how in the left plot, for the training data, the prediction is almost perfect, while on the plot on the right, for the dev dataset, is not that good.</w:t>
      </w:r>
      <w:r w:rsidR="000E0E34">
        <w:t xml:space="preserve"> You will remember that a perfect model would give you predicted values exactly equal to the measured ones. </w:t>
      </w:r>
      <w:proofErr w:type="gramStart"/>
      <w:r w:rsidR="000E0E34">
        <w:t>So</w:t>
      </w:r>
      <w:proofErr w:type="gramEnd"/>
      <w:r w:rsidR="000E0E34">
        <w:t xml:space="preserve"> while plotting one versus the other they would all lie on the 45 degrees line in the plot, as it is happening in Figure 5-2 on the left plot.</w:t>
      </w:r>
    </w:p>
    <w:p w:rsidR="00530D18" w:rsidRPr="00530D18" w:rsidRDefault="00530D18" w:rsidP="00530D18">
      <w:pPr>
        <w:pStyle w:val="FigureCaption"/>
      </w:pPr>
      <w:r>
        <w:t xml:space="preserve">Figure 5-2:  </w:t>
      </w:r>
      <w:r w:rsidRPr="00530D18">
        <w:t>predicted value versus the real value</w:t>
      </w:r>
      <w:r>
        <w:t xml:space="preserve"> for the target variable (the house price)</w:t>
      </w:r>
      <w:r w:rsidRPr="00530D18">
        <w:t xml:space="preserve">. You will notice how in the left plot, for the training data, the prediction is almost perfect, while on the plot on the right, for the dev dataset, </w:t>
      </w:r>
      <w:r>
        <w:t>the predictions are more spread</w:t>
      </w:r>
      <w:r w:rsidRPr="00530D18">
        <w:t>.</w:t>
      </w:r>
    </w:p>
    <w:p w:rsidR="0028638F" w:rsidRDefault="00165523" w:rsidP="00165523">
      <w:pPr>
        <w:pStyle w:val="Figure"/>
      </w:pPr>
      <w:r>
        <w:rPr>
          <w:noProof/>
        </w:rPr>
        <w:drawing>
          <wp:inline distT="0" distB="0" distL="0" distR="0">
            <wp:extent cx="5486400" cy="2409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409190"/>
                    </a:xfrm>
                    <a:prstGeom prst="rect">
                      <a:avLst/>
                    </a:prstGeom>
                    <a:noFill/>
                    <a:ln>
                      <a:noFill/>
                    </a:ln>
                  </pic:spPr>
                </pic:pic>
              </a:graphicData>
            </a:graphic>
          </wp:inline>
        </w:drawing>
      </w:r>
    </w:p>
    <w:p w:rsidR="00165523" w:rsidRPr="00165523" w:rsidRDefault="00F565F5" w:rsidP="00165523">
      <w:pPr>
        <w:pStyle w:val="BodyTextCont"/>
        <w:ind w:firstLine="0"/>
      </w:pPr>
      <w:r>
        <w:t>What can we do in this case to avoid the problem of overfitting? One solution would be of course reducing the complexity of the network. Reducing the number of layers and/or the number of neurons in each layer.</w:t>
      </w:r>
      <w:r w:rsidR="00923A2B">
        <w:t xml:space="preserve"> But, as you can imagine, this strategy is very time consuming. You must try several network architectures to see how the training error and the dev error behave. In this case this </w:t>
      </w:r>
      <w:r w:rsidR="0050702A">
        <w:t>is still a viable solution</w:t>
      </w:r>
      <w:r w:rsidR="00923A2B">
        <w:t xml:space="preserve">, but if you are working on a problem where the training phase takes several days this can be quite difficult and extremely time consuming. </w:t>
      </w:r>
      <w:r w:rsidR="00A40075">
        <w:t>Several</w:t>
      </w:r>
      <w:r w:rsidR="00923A2B">
        <w:t xml:space="preserve"> strategies have been developed to deal with this problem, </w:t>
      </w:r>
      <w:r w:rsidR="00A40075">
        <w:t>the most common</w:t>
      </w:r>
      <w:r w:rsidR="00923A2B">
        <w:t xml:space="preserve"> is called </w:t>
      </w:r>
      <w:r w:rsidR="00A40075">
        <w:t>regularization</w:t>
      </w:r>
      <w:r w:rsidR="00923A2B">
        <w:t xml:space="preserve"> and </w:t>
      </w:r>
      <w:r w:rsidR="00B951AE">
        <w:t>the</w:t>
      </w:r>
      <w:r w:rsidR="00923A2B">
        <w:t xml:space="preserve"> </w:t>
      </w:r>
      <w:r w:rsidR="001B45E6">
        <w:t>focus</w:t>
      </w:r>
      <w:r w:rsidR="00923A2B">
        <w:t xml:space="preserve"> of this chapter.</w:t>
      </w:r>
    </w:p>
    <w:p w:rsidR="001B3169" w:rsidRDefault="001B3169" w:rsidP="001B3169">
      <w:pPr>
        <w:pStyle w:val="Heading1"/>
      </w:pPr>
      <w:r>
        <w:t>What is regularization</w:t>
      </w:r>
    </w:p>
    <w:p w:rsidR="00B838FB" w:rsidRPr="00A71EBB" w:rsidRDefault="00EC4C08" w:rsidP="00EB5BEA">
      <w:pPr>
        <w:pStyle w:val="BodyTextFirst"/>
      </w:pPr>
      <w:r>
        <w:t xml:space="preserve">Before going into </w:t>
      </w:r>
      <w:r w:rsidR="00EB5BEA">
        <w:t xml:space="preserve">the </w:t>
      </w:r>
      <w:r>
        <w:t xml:space="preserve">different </w:t>
      </w:r>
      <w:r w:rsidR="00AF4E8C">
        <w:t>methods,</w:t>
      </w:r>
      <w:r>
        <w:t xml:space="preserve"> </w:t>
      </w:r>
      <w:r w:rsidR="00EB5BEA">
        <w:t xml:space="preserve">I would like to quickly discuss what the deep learning community understand with the term "regularization". The term has </w:t>
      </w:r>
      <w:r w:rsidR="00DF3C67">
        <w:t xml:space="preserve">deeply (pun </w:t>
      </w:r>
      <w:r w:rsidR="00435A8D">
        <w:t>intended</w:t>
      </w:r>
      <w:r w:rsidR="00DF3C67">
        <w:t xml:space="preserve">) </w:t>
      </w:r>
      <w:r w:rsidR="00EB5BEA">
        <w:t xml:space="preserve">evolved over time. For </w:t>
      </w:r>
      <w:r w:rsidR="00AF4E8C">
        <w:t>example,</w:t>
      </w:r>
      <w:r w:rsidR="00EB5BEA">
        <w:t xml:space="preserve"> in the traditional sense from the 90s the term is reserved only to a penalty term in the loss function </w:t>
      </w:r>
      <w:r w:rsidR="00EB5BEA">
        <w:lastRenderedPageBreak/>
        <w:t xml:space="preserve">(Bishop, C.M, (1995) </w:t>
      </w:r>
      <w:r w:rsidR="00EB5BEA">
        <w:rPr>
          <w:rStyle w:val="Emphasis"/>
        </w:rPr>
        <w:t>Neural Networks for Pattern Recognition</w:t>
      </w:r>
      <w:r w:rsidR="00EB5BEA">
        <w:t xml:space="preserve">, Oxford University Press). Lately the term has </w:t>
      </w:r>
      <w:r w:rsidR="00435A8D">
        <w:t xml:space="preserve">gained </w:t>
      </w:r>
      <w:r w:rsidR="00EB5BEA">
        <w:t xml:space="preserve">a much more broader meaning. For </w:t>
      </w:r>
      <w:proofErr w:type="gramStart"/>
      <w:r w:rsidR="00EB5BEA">
        <w:t>example</w:t>
      </w:r>
      <w:proofErr w:type="gramEnd"/>
      <w:r w:rsidR="00EB5BEA">
        <w:t xml:space="preserve"> </w:t>
      </w:r>
      <w:proofErr w:type="spellStart"/>
      <w:r w:rsidR="00EB5BEA">
        <w:t>Goodfellow</w:t>
      </w:r>
      <w:proofErr w:type="spellEnd"/>
      <w:r w:rsidR="00EB5BEA">
        <w:t xml:space="preserve"> (</w:t>
      </w:r>
      <w:proofErr w:type="spellStart"/>
      <w:r w:rsidR="00EB5BEA">
        <w:t>Goodfellow</w:t>
      </w:r>
      <w:proofErr w:type="spellEnd"/>
      <w:r w:rsidR="00EB5BEA">
        <w:t xml:space="preserve">, I.J. et al., </w:t>
      </w:r>
      <w:r w:rsidR="00EB5BEA" w:rsidRPr="00EB5BEA">
        <w:rPr>
          <w:rStyle w:val="Emphasis"/>
        </w:rPr>
        <w:t>Deep Learning</w:t>
      </w:r>
      <w:r w:rsidR="00EB5BEA">
        <w:t xml:space="preserve">, MIT Press) define it as </w:t>
      </w:r>
      <w:r w:rsidR="00EB5BEA" w:rsidRPr="00EB5BEA">
        <w:rPr>
          <w:rStyle w:val="Emphasis"/>
        </w:rPr>
        <w:t>any modification we make to a learning algorithm that is intended to reduce its test error but not its training error</w:t>
      </w:r>
      <w:r w:rsidR="00EB5BEA">
        <w:t xml:space="preserve">.  </w:t>
      </w:r>
      <w:proofErr w:type="spellStart"/>
      <w:r w:rsidR="00AF4E8C">
        <w:t>Kuka</w:t>
      </w:r>
      <w:r w:rsidR="00AF4E8C" w:rsidRPr="00AF4E8C">
        <w:rPr>
          <w:rFonts w:ascii="Cambria" w:hAnsi="Cambria" w:cs="Cambria"/>
        </w:rPr>
        <w:t>č</w:t>
      </w:r>
      <w:r w:rsidR="00AF4E8C">
        <w:t>ka</w:t>
      </w:r>
      <w:proofErr w:type="spellEnd"/>
      <w:r w:rsidR="00AF4E8C">
        <w:t xml:space="preserve"> (</w:t>
      </w:r>
      <w:proofErr w:type="spellStart"/>
      <w:r w:rsidR="00AF4E8C">
        <w:t>Kuka</w:t>
      </w:r>
      <w:r w:rsidR="00AF4E8C" w:rsidRPr="00AF4E8C">
        <w:rPr>
          <w:rFonts w:ascii="Cambria" w:hAnsi="Cambria" w:cs="Cambria"/>
        </w:rPr>
        <w:t>č</w:t>
      </w:r>
      <w:r w:rsidR="00AF4E8C">
        <w:t>ka</w:t>
      </w:r>
      <w:proofErr w:type="spellEnd"/>
      <w:r w:rsidR="00AF4E8C">
        <w:t xml:space="preserve">, J. et al., </w:t>
      </w:r>
      <w:r w:rsidR="00AF4E8C" w:rsidRPr="00AF4E8C">
        <w:rPr>
          <w:rStyle w:val="Emphasis"/>
        </w:rPr>
        <w:t>Regularization for deep learning: a taxonomy</w:t>
      </w:r>
      <w:r w:rsidR="00AF4E8C">
        <w:t xml:space="preserve">, arXiv:1710.10686v1, available here: </w:t>
      </w:r>
      <w:r w:rsidR="00AF4E8C" w:rsidRPr="00AF4E8C">
        <w:rPr>
          <w:rStyle w:val="SmartHyperlink"/>
        </w:rPr>
        <w:t>https://goo.gl/wNkjXz</w:t>
      </w:r>
      <w:r w:rsidR="00AF4E8C">
        <w:t xml:space="preserve">) is generalizing the term even more and gives the definition: </w:t>
      </w:r>
      <w:r w:rsidR="00AF4E8C" w:rsidRPr="00AF4E8C">
        <w:rPr>
          <w:rStyle w:val="Emphasis"/>
        </w:rPr>
        <w:t>Regularization is any supplementary technique that aims at making the model generalize better, i.e. produce better results on the test set</w:t>
      </w:r>
      <w:r w:rsidR="00B838FB">
        <w:rPr>
          <w:rStyle w:val="Emphasis"/>
        </w:rPr>
        <w:t>.</w:t>
      </w:r>
      <w:r w:rsidR="00A71EBB">
        <w:rPr>
          <w:rStyle w:val="Emphasis"/>
        </w:rPr>
        <w:t xml:space="preserve"> </w:t>
      </w:r>
      <w:r w:rsidR="00A71EBB">
        <w:t>So be aware when using the term and always be precise with what you mean.</w:t>
      </w:r>
    </w:p>
    <w:p w:rsidR="00B838FB" w:rsidRPr="00B838FB" w:rsidRDefault="00B838FB" w:rsidP="00EB5BEA">
      <w:pPr>
        <w:pStyle w:val="BodyTextFirst"/>
        <w:rPr>
          <w:i/>
          <w:iCs/>
        </w:rPr>
      </w:pPr>
      <w:r>
        <w:t xml:space="preserve">You may also have heard or read the claim that regularization has been developed to fight overfitting. This is also a way of understanding </w:t>
      </w:r>
      <w:r w:rsidR="00FC7A71">
        <w:t>it</w:t>
      </w:r>
      <w:r>
        <w:t xml:space="preserve">. Remember a model that is overfitting the training dataset is not generalizing well to new data. </w:t>
      </w:r>
      <w:r w:rsidR="00FC7A71">
        <w:t>T</w:t>
      </w:r>
      <w:r>
        <w:t xml:space="preserve">his definition is </w:t>
      </w:r>
      <w:r w:rsidR="00B65E09">
        <w:t xml:space="preserve">also </w:t>
      </w:r>
      <w:r>
        <w:t xml:space="preserve">on-line with all the others. This is just a matter of definition but is important to have </w:t>
      </w:r>
      <w:r w:rsidR="007D6612">
        <w:t>heard</w:t>
      </w:r>
      <w:r>
        <w:t xml:space="preserve"> them, so that you may better understand what is meant when reading papers or books. This is a very active research area</w:t>
      </w:r>
      <w:r w:rsidR="007D6612">
        <w:t xml:space="preserve"> and t</w:t>
      </w:r>
      <w:r>
        <w:t xml:space="preserve">o give you an idea </w:t>
      </w:r>
      <w:proofErr w:type="spellStart"/>
      <w:r w:rsidRPr="00B838FB">
        <w:t>Kuka</w:t>
      </w:r>
      <w:r w:rsidRPr="00B838FB">
        <w:rPr>
          <w:rFonts w:ascii="Cambria" w:hAnsi="Cambria" w:cs="Cambria"/>
        </w:rPr>
        <w:t>č</w:t>
      </w:r>
      <w:r w:rsidRPr="00B838FB">
        <w:t>ka</w:t>
      </w:r>
      <w:proofErr w:type="spellEnd"/>
      <w:r w:rsidR="007D6612">
        <w:t>,</w:t>
      </w:r>
      <w:r>
        <w:t xml:space="preserve"> in his review paper referenced above, list 58 different regularization methods. </w:t>
      </w:r>
      <w:r w:rsidR="007D6612">
        <w:t xml:space="preserve">Yes 58, that is not a typo. </w:t>
      </w:r>
      <w:r>
        <w:t>But is important to understand that with their general definition also SGD (Stochastic Gradient Descent) is considered a regularization method, something that not everyone agrees on. So be warned when reading research material and check what people understand with the term regularization.</w:t>
      </w:r>
    </w:p>
    <w:p w:rsidR="00451ECC" w:rsidRDefault="00B838FB" w:rsidP="00451ECC">
      <w:pPr>
        <w:pStyle w:val="BodyTextFirst"/>
      </w:pPr>
      <w:r>
        <w:t>W</w:t>
      </w:r>
      <w:r w:rsidR="00D22F16">
        <w:t xml:space="preserve">e will look </w:t>
      </w:r>
      <w:r>
        <w:t xml:space="preserve">in this chapter </w:t>
      </w:r>
      <w:r w:rsidR="00D22F16">
        <w:t xml:space="preserve">at the three most common </w:t>
      </w:r>
      <w:r w:rsidR="009A5B41">
        <w:t xml:space="preserve">and known </w:t>
      </w:r>
      <w:r w:rsidR="001D737A">
        <w:t>methods</w:t>
      </w:r>
      <w:r w:rsidR="00D22F16">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D22F16">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EC4A56">
        <w:t xml:space="preserve"> </w:t>
      </w:r>
      <w:r w:rsidR="00D22F16">
        <w:t>and Dropout</w:t>
      </w:r>
      <w:r w:rsidR="007967B0">
        <w:t xml:space="preserve">, plus we will </w:t>
      </w:r>
      <w:r>
        <w:t xml:space="preserve">briefly </w:t>
      </w:r>
      <w:r w:rsidR="007967B0">
        <w:t>talk about early stopping, although this method does not</w:t>
      </w:r>
      <w:r w:rsidR="00B46D5B">
        <w:t>,</w:t>
      </w:r>
      <w:r w:rsidR="007967B0">
        <w:t xml:space="preserve"> technically </w:t>
      </w:r>
      <w:proofErr w:type="gramStart"/>
      <w:r w:rsidR="007967B0">
        <w:t>speaking</w:t>
      </w:r>
      <w:proofErr w:type="gramEnd"/>
      <w:r w:rsidR="00B46D5B">
        <w:t>,</w:t>
      </w:r>
      <w:r w:rsidR="007967B0">
        <w:t xml:space="preserve"> fight overfitting</w:t>
      </w:r>
      <w:r w:rsidR="00D22F16">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D22F16">
        <w:t xml:space="preserve"> 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EC4A56">
        <w:t xml:space="preserve"> </w:t>
      </w:r>
      <w:r w:rsidR="00D22F16">
        <w:t xml:space="preserve">achieve </w:t>
      </w:r>
      <w:r w:rsidR="009665B7">
        <w:t>a so-called</w:t>
      </w:r>
      <w:r w:rsidR="00D22F16">
        <w:t xml:space="preserve"> weight decay by adding a so-called regularization term to the cost function, while dropout will simply remove, in a random fashion, </w:t>
      </w:r>
      <w:r w:rsidR="00C36942">
        <w:t>nodes</w:t>
      </w:r>
      <w:r w:rsidR="00D22F16">
        <w:t xml:space="preserve"> from the network during the </w:t>
      </w:r>
      <w:r w:rsidR="00657CF5">
        <w:t>training</w:t>
      </w:r>
      <w:r w:rsidR="00D22F16">
        <w:t xml:space="preserve"> phase. To understand the three methods properly we need to study them in detail. Let's start with probably the most </w:t>
      </w:r>
      <w:r w:rsidR="00EC55E5">
        <w:t>instructive</w:t>
      </w:r>
      <w:r w:rsidR="00D22F16">
        <w:t xml:space="preserve"> one: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D22F16">
        <w:t xml:space="preserve"> regularization.</w:t>
      </w:r>
      <w:r w:rsidR="005126E9">
        <w:t xml:space="preserve"> </w:t>
      </w:r>
    </w:p>
    <w:p w:rsidR="005126E9" w:rsidRDefault="005126E9" w:rsidP="00451ECC">
      <w:pPr>
        <w:pStyle w:val="BodyTextFirst"/>
      </w:pPr>
      <w:r>
        <w:t>At the end of the chapter we will look at few other ideas on how to fight overfitting and gets the model generalize better. Instead of changing or modifying the model or the learning algorithm we will consider strategies with the idea of modifying the training data to make learning more effective.</w:t>
      </w:r>
      <w:r w:rsidR="002967B3">
        <w:t xml:space="preserve"> </w:t>
      </w:r>
    </w:p>
    <w:p w:rsidR="00E71E06" w:rsidRDefault="00E71E06" w:rsidP="00E71E06">
      <w:pPr>
        <w:pStyle w:val="Heading2"/>
      </w:pPr>
      <w:r>
        <w:t>About network complexity</w:t>
      </w:r>
    </w:p>
    <w:p w:rsidR="00E71E06" w:rsidRPr="00680CE2" w:rsidRDefault="00680CE2" w:rsidP="00680CE2">
      <w:pPr>
        <w:pStyle w:val="BodyTextFirst"/>
      </w:pPr>
      <w:r>
        <w:t xml:space="preserve">I would like to spend a few moments discussing briefly the term we used very often: network complexity. You have read here, and can find almost everywhere, that with regularization we want to reduce network complexity. But what are we referring to really? </w:t>
      </w:r>
      <w:proofErr w:type="gramStart"/>
      <w:r>
        <w:t>Actually, is</w:t>
      </w:r>
      <w:proofErr w:type="gramEnd"/>
      <w:r>
        <w:t xml:space="preserve"> very difficult to give a definition of network complexity, so much that nobody actually does it. You find several research papers on the problem of model complexity (note I did not say network complexity), with roots in information theory. You will see in this chapter how for example the number of weights that is different than zero will change dramatically with the number of epochs, with the optimization algorithm and so on, therefore making this vaguely intuitive concept of complexity also dependent on how long you train your model. To make the story short the term network complexity should be used only on an intuitive level, since theoretically is a very complex concept to define. A complete discussion on the subject would be completely out of scope for this book.</w:t>
      </w:r>
    </w:p>
    <w:p w:rsidR="00384276" w:rsidRDefault="00E422E0" w:rsidP="00384276">
      <w:pPr>
        <w:pStyle w:val="Heading1"/>
        <w:rPr>
          <w:rFonts w:eastAsiaTheme="minorEastAsia"/>
        </w:rPr>
      </w:pPr>
      <m:oMath>
        <m:sSub>
          <m:sSubPr>
            <m:ctrlPr>
              <w:rPr>
                <w:rFonts w:ascii="Cambria Math" w:hAnsi="Cambria Math"/>
                <w:i/>
              </w:rPr>
            </m:ctrlPr>
          </m:sSubPr>
          <m:e>
            <m:r>
              <m:rPr>
                <m:scr m:val="script"/>
                <m:sty m:val="bi"/>
              </m:rPr>
              <w:rPr>
                <w:rFonts w:ascii="Cambria Math" w:hAnsi="Cambria Math"/>
              </w:rPr>
              <m:t>l</m:t>
            </m:r>
          </m:e>
          <m:sub>
            <m:r>
              <m:rPr>
                <m:sty m:val="bi"/>
              </m:rPr>
              <w:rPr>
                <w:rFonts w:ascii="Cambria Math" w:hAnsi="Cambria Math"/>
              </w:rPr>
              <m:t>p</m:t>
            </m:r>
          </m:sub>
        </m:sSub>
      </m:oMath>
      <w:r w:rsidR="00384276">
        <w:t xml:space="preserve"> norm</w:t>
      </w:r>
    </w:p>
    <w:p w:rsidR="00384276" w:rsidRDefault="002967B3" w:rsidP="00384276">
      <w:pPr>
        <w:pStyle w:val="BodyTextFirst"/>
      </w:pPr>
      <w:r>
        <w:t xml:space="preserve">Before we start studying what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 xml:space="preserve"> 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w:t>
      </w:r>
      <w:proofErr w:type="spellStart"/>
      <w:r>
        <w:t>regulariazion</w:t>
      </w:r>
      <w:proofErr w:type="spellEnd"/>
      <w:r>
        <w:t xml:space="preserve"> </w:t>
      </w:r>
      <w:r w:rsidR="008C3B67">
        <w:t>are</w:t>
      </w:r>
      <w:r w:rsidR="005B51D7">
        <w:t xml:space="preserve">, </w:t>
      </w:r>
      <w:r w:rsidR="005B51D7" w:rsidRPr="002967B3">
        <w:t>we</w:t>
      </w:r>
      <w:r w:rsidR="00384276">
        <w:t xml:space="preserve"> need to introduce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p</m:t>
            </m:r>
          </m:sub>
        </m:sSub>
      </m:oMath>
      <w:r w:rsidR="00384276">
        <w:t xml:space="preserve"> norm notation. We define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p</m:t>
            </m:r>
          </m:sub>
        </m:sSub>
      </m:oMath>
      <w:r w:rsidR="00384276">
        <w:t xml:space="preserve"> norm of a vector </w:t>
      </w:r>
      <m:oMath>
        <m:r>
          <m:rPr>
            <m:sty m:val="bi"/>
          </m:rPr>
          <w:rPr>
            <w:rFonts w:ascii="Cambria Math" w:hAnsi="Cambria Math"/>
          </w:rPr>
          <m:t>x</m:t>
        </m:r>
      </m:oMath>
      <w:r w:rsidR="00384276">
        <w:t xml:space="preserve">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84276">
        <w:t xml:space="preserve"> components as</w:t>
      </w:r>
    </w:p>
    <w:p w:rsidR="00384276" w:rsidRPr="00384276" w:rsidRDefault="00E422E0" w:rsidP="00384276">
      <w:pPr>
        <w:pStyle w:val="BodyTextFirst"/>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r>
                    <m:rPr>
                      <m:sty m:val="bi"/>
                    </m:rPr>
                    <w:rPr>
                      <w:rFonts w:ascii="Cambria Math" w:hAnsi="Cambria Math"/>
                    </w:rPr>
                    <m:t>x</m:t>
                  </m:r>
                </m:e>
              </m:d>
            </m:e>
            <m:sub>
              <m:r>
                <w:rPr>
                  <w:rFonts w:ascii="Cambria Math" w:hAnsi="Cambria Math"/>
                </w:rPr>
                <m:t>p</m:t>
              </m:r>
            </m:sub>
          </m:sSub>
          <m:r>
            <w:rPr>
              <w:rFonts w:ascii="Cambria Math" w:hAnsi="Cambria Math"/>
            </w:rPr>
            <m:t>=</m:t>
          </m:r>
          <m:rad>
            <m:radPr>
              <m:ctrlPr>
                <w:rPr>
                  <w:rFonts w:ascii="Cambria Math" w:hAnsi="Cambria Math"/>
                  <w:i/>
                </w:rPr>
              </m:ctrlPr>
            </m:radPr>
            <m:deg>
              <m:r>
                <w:rPr>
                  <w:rFonts w:ascii="Cambria Math" w:hAnsi="Cambria Math"/>
                </w:rPr>
                <m:t>p</m:t>
              </m:r>
            </m:deg>
            <m:e>
              <m:nary>
                <m:naryPr>
                  <m:chr m:val="∑"/>
                  <m:limLoc m:val="subSup"/>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rad>
          <m:r>
            <w:rPr>
              <w:rFonts w:ascii="Cambria Math" w:hAnsi="Cambria Math"/>
            </w:rPr>
            <m:t xml:space="preserve">       p</m:t>
          </m:r>
          <m:r>
            <m:rPr>
              <m:scr m:val="double-struck"/>
            </m:rPr>
            <w:rPr>
              <w:rFonts w:ascii="Cambria Math" w:hAnsi="Cambria Math"/>
            </w:rPr>
            <m:t>∈R</m:t>
          </m:r>
        </m:oMath>
      </m:oMathPara>
    </w:p>
    <w:p w:rsidR="005B51D7" w:rsidRDefault="002967B3" w:rsidP="00384276">
      <w:pPr>
        <w:pStyle w:val="BodyTextFirst"/>
      </w:pPr>
      <w:r>
        <w:lastRenderedPageBreak/>
        <w:t xml:space="preserve">where the sum is performed over all components of the vector </w:t>
      </w:r>
      <m:oMath>
        <m:r>
          <m:rPr>
            <m:sty m:val="bi"/>
          </m:rPr>
          <w:rPr>
            <w:rFonts w:ascii="Cambria Math" w:hAnsi="Cambria Math"/>
          </w:rPr>
          <m:t>x</m:t>
        </m:r>
      </m:oMath>
      <w:r>
        <w:t xml:space="preserve">. </w:t>
      </w:r>
      <w:r w:rsidR="006F0D81">
        <w:t xml:space="preserve"> </w:t>
      </w:r>
    </w:p>
    <w:p w:rsidR="00384276" w:rsidRPr="00384276" w:rsidRDefault="006F0D81" w:rsidP="00384276">
      <w:pPr>
        <w:pStyle w:val="BodyTextFirst"/>
      </w:pPr>
      <w:r>
        <w:t xml:space="preserve">Let's </w:t>
      </w:r>
      <w:r w:rsidR="005B51D7">
        <w:t xml:space="preserve">now </w:t>
      </w:r>
      <w:r>
        <w:t xml:space="preserve">start with the most instructive norm: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w:t>
      </w:r>
    </w:p>
    <w:p w:rsidR="001B3169" w:rsidRDefault="00E422E0" w:rsidP="001B3169">
      <w:pPr>
        <w:pStyle w:val="Heading1"/>
      </w:pPr>
      <m:oMath>
        <m:sSub>
          <m:sSubPr>
            <m:ctrlPr>
              <w:rPr>
                <w:rFonts w:ascii="Cambria Math" w:hAnsi="Cambria Math"/>
                <w:i/>
              </w:rPr>
            </m:ctrlPr>
          </m:sSubPr>
          <m:e>
            <m:r>
              <m:rPr>
                <m:scr m:val="script"/>
                <m:sty m:val="bi"/>
              </m:rPr>
              <w:rPr>
                <w:rFonts w:ascii="Cambria Math" w:hAnsi="Cambria Math"/>
              </w:rPr>
              <m:t>l</m:t>
            </m:r>
          </m:e>
          <m:sub>
            <m:r>
              <m:rPr>
                <m:sty m:val="bi"/>
              </m:rPr>
              <w:rPr>
                <w:rFonts w:ascii="Cambria Math" w:hAnsi="Cambria Math"/>
              </w:rPr>
              <m:t>2</m:t>
            </m:r>
          </m:sub>
        </m:sSub>
      </m:oMath>
      <w:r w:rsidR="001B3169">
        <w:t xml:space="preserve"> regularization</w:t>
      </w:r>
    </w:p>
    <w:p w:rsidR="00AA4108" w:rsidRDefault="00AA4108" w:rsidP="00AA4108">
      <w:pPr>
        <w:pStyle w:val="Heading2"/>
      </w:pPr>
      <w:r>
        <w:t xml:space="preserve">Theory of </w:t>
      </w:r>
      <m:oMath>
        <m:sSub>
          <m:sSubPr>
            <m:ctrlPr>
              <w:rPr>
                <w:rFonts w:ascii="Cambria Math" w:hAnsi="Cambria Math"/>
                <w:i/>
              </w:rPr>
            </m:ctrlPr>
          </m:sSubPr>
          <m:e>
            <m:r>
              <m:rPr>
                <m:scr m:val="script"/>
                <m:sty m:val="bi"/>
              </m:rPr>
              <w:rPr>
                <w:rFonts w:ascii="Cambria Math" w:hAnsi="Cambria Math"/>
              </w:rPr>
              <m:t>l</m:t>
            </m:r>
          </m:e>
          <m:sub>
            <m:r>
              <m:rPr>
                <m:sty m:val="bi"/>
              </m:rPr>
              <w:rPr>
                <w:rFonts w:ascii="Cambria Math" w:hAnsi="Cambria Math"/>
              </w:rPr>
              <m:t>2</m:t>
            </m:r>
          </m:sub>
        </m:sSub>
      </m:oMath>
      <w:r>
        <w:t xml:space="preserve"> regularization</w:t>
      </w:r>
    </w:p>
    <w:p w:rsidR="00381F71" w:rsidRDefault="00FF0333" w:rsidP="00FF0333">
      <w:pPr>
        <w:pStyle w:val="BodyTextFirst"/>
      </w:pPr>
      <w:r>
        <w:t>When doing plain regression, you will remember from Chapter 2, our cost function is simply the MSE</w:t>
      </w:r>
      <w:r w:rsidR="009665B7">
        <w:t xml:space="preserve"> (Mean Squared Error)</w:t>
      </w:r>
    </w:p>
    <w:p w:rsidR="00FF0333" w:rsidRDefault="00C567E3" w:rsidP="00FF0333">
      <w:pPr>
        <w:pStyle w:val="BodyTextFirst"/>
        <w:rPr>
          <w:rFonts w:eastAsiaTheme="minorEastAsia"/>
        </w:rPr>
      </w:pPr>
      <m:oMathPara>
        <m:oMath>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r>
            <m:rPr>
              <m:sty m:val="p"/>
            </m:rPr>
            <w:rPr>
              <w:rFonts w:ascii="Cambria Math" w:hAnsi="Cambria Math"/>
            </w:rPr>
            <w:br/>
          </m:r>
        </m:oMath>
      </m:oMathPara>
      <w:r>
        <w:t xml:space="preserve">where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is our </w:t>
      </w:r>
      <w:r w:rsidR="00EF00C6">
        <w:t>measured</w:t>
      </w:r>
      <w:r>
        <w:t xml:space="preserve"> target variable, </w:t>
      </w:r>
      <m:oMath>
        <m:sSub>
          <m:sSubPr>
            <m:ctrlPr>
              <w:rPr>
                <w:rFonts w:ascii="Cambria Math" w:hAnsi="Cambria Math"/>
                <w:i/>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t xml:space="preserve"> is the predicted value, </w:t>
      </w:r>
      <m:oMath>
        <m:r>
          <m:rPr>
            <m:sty m:val="bi"/>
          </m:rPr>
          <w:rPr>
            <w:rFonts w:ascii="Cambria Math" w:hAnsi="Cambria Math"/>
          </w:rPr>
          <m:t>w</m:t>
        </m:r>
      </m:oMath>
      <w:r>
        <w:t xml:space="preserve"> is the vector of all the weights of our network including the bias</w:t>
      </w:r>
      <w:r w:rsidR="009665B7">
        <w:t>, and</w:t>
      </w:r>
      <w:r>
        <w:t xml:space="preserve"> </w:t>
      </w:r>
      <m:oMath>
        <m:r>
          <w:rPr>
            <w:rFonts w:ascii="Cambria Math" w:hAnsi="Cambria Math"/>
          </w:rPr>
          <m:t>m</m:t>
        </m:r>
      </m:oMath>
      <w:r>
        <w:t xml:space="preserve"> is the number of observations. Now let's define a new cost function </w:t>
      </w:r>
      <m:oMath>
        <m:acc>
          <m:accPr>
            <m:chr m:val="̃"/>
            <m:ctrlPr>
              <w:rPr>
                <w:rFonts w:ascii="Cambria Math" w:hAnsi="Cambria Math"/>
                <w:i/>
              </w:rPr>
            </m:ctrlPr>
          </m:accPr>
          <m:e>
            <m:r>
              <w:rPr>
                <w:rFonts w:ascii="Cambria Math" w:hAnsi="Cambria Math"/>
              </w:rPr>
              <m:t>J</m:t>
            </m:r>
          </m:e>
        </m:acc>
        <m:r>
          <w:rPr>
            <w:rFonts w:ascii="Cambria Math" w:hAnsi="Cambria Math"/>
          </w:rPr>
          <m:t>(</m:t>
        </m:r>
        <m:r>
          <m:rPr>
            <m:sty m:val="bi"/>
          </m:rPr>
          <w:rPr>
            <w:rFonts w:ascii="Cambria Math" w:hAnsi="Cambria Math"/>
          </w:rPr>
          <m:t>w</m:t>
        </m:r>
        <m:r>
          <w:rPr>
            <w:rFonts w:ascii="Cambria Math" w:hAnsi="Cambria Math"/>
          </w:rPr>
          <m:t>,b)</m:t>
        </m:r>
      </m:oMath>
    </w:p>
    <w:p w:rsidR="00C567E3" w:rsidRPr="00C567E3" w:rsidRDefault="00E422E0" w:rsidP="00FF0333">
      <w:pPr>
        <w:pStyle w:val="BodyTextFirst"/>
        <w:rPr>
          <w:rFonts w:eastAsiaTheme="minorEastAsia"/>
          <w:b/>
        </w:rPr>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e>
          </m:d>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m:t>
              </m:r>
            </m:den>
          </m:f>
          <m:sSub>
            <m:sSubPr>
              <m:ctrlPr>
                <w:rPr>
                  <w:rFonts w:ascii="Cambria Math" w:hAnsi="Cambria Math"/>
                  <w:b/>
                  <w:i/>
                </w:rPr>
              </m:ctrlPr>
            </m:sSubPr>
            <m:e>
              <m:sSup>
                <m:sSupPr>
                  <m:ctrlPr>
                    <w:rPr>
                      <w:rFonts w:ascii="Cambria Math" w:hAnsi="Cambria Math"/>
                      <w:b/>
                      <w:i/>
                    </w:rPr>
                  </m:ctrlPr>
                </m:sSupPr>
                <m:e>
                  <m:d>
                    <m:dPr>
                      <m:begChr m:val="‖"/>
                      <m:endChr m:val="‖"/>
                      <m:ctrlPr>
                        <w:rPr>
                          <w:rFonts w:ascii="Cambria Math" w:hAnsi="Cambria Math"/>
                          <w:b/>
                          <w:i/>
                        </w:rPr>
                      </m:ctrlPr>
                    </m:dPr>
                    <m:e>
                      <m:r>
                        <m:rPr>
                          <m:sty m:val="bi"/>
                        </m:rPr>
                        <w:rPr>
                          <w:rFonts w:ascii="Cambria Math" w:hAnsi="Cambria Math"/>
                        </w:rPr>
                        <m:t>w</m:t>
                      </m:r>
                    </m:e>
                  </m:d>
                </m:e>
                <m:sup>
                  <m:r>
                    <w:rPr>
                      <w:rFonts w:ascii="Cambria Math" w:hAnsi="Cambria Math"/>
                    </w:rPr>
                    <m:t>2</m:t>
                  </m:r>
                </m:sup>
              </m:sSup>
            </m:e>
            <m:sub>
              <m:r>
                <w:rPr>
                  <w:rFonts w:ascii="Cambria Math" w:hAnsi="Cambria Math"/>
                </w:rPr>
                <m:t>2</m:t>
              </m:r>
            </m:sub>
          </m:sSub>
        </m:oMath>
      </m:oMathPara>
    </w:p>
    <w:p w:rsidR="00C567E3" w:rsidRDefault="00FD3BE8" w:rsidP="00FF0333">
      <w:pPr>
        <w:pStyle w:val="BodyTextFirst"/>
      </w:pPr>
      <w:r>
        <w:t>This additional term</w:t>
      </w:r>
    </w:p>
    <w:p w:rsidR="00FD3BE8" w:rsidRPr="00FD3BE8" w:rsidRDefault="00E422E0" w:rsidP="00FF0333">
      <w:pPr>
        <w:pStyle w:val="BodyTextFirst"/>
        <w:rPr>
          <w:rFonts w:eastAsiaTheme="minorEastAsia"/>
          <w:b/>
        </w:rPr>
      </w:pPr>
      <m:oMathPara>
        <m:oMath>
          <m:f>
            <m:fPr>
              <m:ctrlPr>
                <w:rPr>
                  <w:rFonts w:ascii="Cambria Math" w:hAnsi="Cambria Math"/>
                  <w:i/>
                </w:rPr>
              </m:ctrlPr>
            </m:fPr>
            <m:num>
              <m:r>
                <w:rPr>
                  <w:rFonts w:ascii="Cambria Math" w:hAnsi="Cambria Math"/>
                </w:rPr>
                <m:t>λ</m:t>
              </m:r>
            </m:num>
            <m:den>
              <m:r>
                <w:rPr>
                  <w:rFonts w:ascii="Cambria Math" w:hAnsi="Cambria Math"/>
                </w:rPr>
                <m:t>2m</m:t>
              </m:r>
            </m:den>
          </m:f>
          <m:sSub>
            <m:sSubPr>
              <m:ctrlPr>
                <w:rPr>
                  <w:rFonts w:ascii="Cambria Math" w:hAnsi="Cambria Math"/>
                  <w:b/>
                  <w:i/>
                </w:rPr>
              </m:ctrlPr>
            </m:sSubPr>
            <m:e>
              <m:sSup>
                <m:sSupPr>
                  <m:ctrlPr>
                    <w:rPr>
                      <w:rFonts w:ascii="Cambria Math" w:hAnsi="Cambria Math"/>
                      <w:i/>
                    </w:rPr>
                  </m:ctrlPr>
                </m:sSupPr>
                <m:e>
                  <m:d>
                    <m:dPr>
                      <m:begChr m:val="‖"/>
                      <m:endChr m:val="‖"/>
                      <m:ctrlPr>
                        <w:rPr>
                          <w:rFonts w:ascii="Cambria Math" w:hAnsi="Cambria Math"/>
                        </w:rPr>
                      </m:ctrlPr>
                    </m:dPr>
                    <m:e>
                      <m:r>
                        <m:rPr>
                          <m:sty m:val="bi"/>
                        </m:rPr>
                        <w:rPr>
                          <w:rFonts w:ascii="Cambria Math" w:hAnsi="Cambria Math"/>
                        </w:rPr>
                        <m:t>w</m:t>
                      </m:r>
                    </m:e>
                  </m:d>
                </m:e>
                <m:sup>
                  <m:r>
                    <w:rPr>
                      <w:rFonts w:ascii="Cambria Math" w:hAnsi="Cambria Math"/>
                    </w:rPr>
                    <m:t>2</m:t>
                  </m:r>
                </m:sup>
              </m:sSup>
            </m:e>
            <m:sub>
              <m:r>
                <w:rPr>
                  <w:rFonts w:ascii="Cambria Math" w:hAnsi="Cambria Math"/>
                </w:rPr>
                <m:t>2</m:t>
              </m:r>
            </m:sub>
          </m:sSub>
        </m:oMath>
      </m:oMathPara>
    </w:p>
    <w:p w:rsidR="00832BAA" w:rsidRDefault="00FD3BE8" w:rsidP="00FF0333">
      <w:pPr>
        <w:pStyle w:val="BodyTextFirst"/>
      </w:pPr>
      <w:r>
        <w:t xml:space="preserve">Is called a regularization </w:t>
      </w:r>
      <w:r w:rsidR="00586ADA">
        <w:t>term and</w:t>
      </w:r>
      <w:r w:rsidR="000E5C45">
        <w:t xml:space="preserve"> </w:t>
      </w:r>
      <w:r w:rsidR="00F44B36">
        <w:t xml:space="preserve">is </w:t>
      </w:r>
      <w:r w:rsidR="00CD4EC1">
        <w:t>nothing else than</w:t>
      </w:r>
      <w:r w:rsidR="000E5C45">
        <w:t xml:space="preserve">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0E5C45">
        <w:t xml:space="preserve">-norm </w:t>
      </w:r>
      <w:r w:rsidR="00586ADA">
        <w:t xml:space="preserve">squared </w:t>
      </w:r>
      <w:r w:rsidR="000E5C45">
        <w:t xml:space="preserve">of </w:t>
      </w:r>
      <m:oMath>
        <m:r>
          <m:rPr>
            <m:sty m:val="bi"/>
          </m:rPr>
          <w:rPr>
            <w:rFonts w:ascii="Cambria Math" w:hAnsi="Cambria Math"/>
          </w:rPr>
          <m:t>w</m:t>
        </m:r>
      </m:oMath>
      <w:r w:rsidR="007C559B">
        <w:t xml:space="preserve"> multiplied by a constant factor </w:t>
      </w:r>
      <m:oMath>
        <m:r>
          <w:rPr>
            <w:rFonts w:ascii="Cambria Math" w:hAnsi="Cambria Math"/>
          </w:rPr>
          <m:t>λ/2m</m:t>
        </m:r>
      </m:oMath>
      <w:r w:rsidR="000E5C45">
        <w:t>.</w:t>
      </w:r>
      <w:r w:rsidR="00DE1A58">
        <w:t xml:space="preserve"> </w:t>
      </w:r>
      <m:oMath>
        <m:r>
          <w:rPr>
            <w:rFonts w:ascii="Cambria Math" w:hAnsi="Cambria Math"/>
          </w:rPr>
          <m:t>λ</m:t>
        </m:r>
      </m:oMath>
      <w:r w:rsidR="009665B7">
        <w:t xml:space="preserve"> is a called the regularization parameter. </w:t>
      </w:r>
    </w:p>
    <w:p w:rsidR="00832BAA" w:rsidRPr="00832BAA" w:rsidRDefault="00832BAA" w:rsidP="00832BAA">
      <w:pPr>
        <w:pStyle w:val="NoteTipCaution"/>
      </w:pPr>
      <w:r w:rsidRPr="00832BAA">
        <w:t xml:space="preserve">The new regularization parameter </w:t>
      </w:r>
      <m:oMath>
        <m:r>
          <w:rPr>
            <w:rFonts w:ascii="Cambria Math" w:hAnsi="Cambria Math"/>
          </w:rPr>
          <m:t>λ</m:t>
        </m:r>
      </m:oMath>
      <w:r w:rsidRPr="00832BAA">
        <w:t xml:space="preserve"> is a new hyper parameter that you need to tune to find the optimal value.  </w:t>
      </w:r>
    </w:p>
    <w:p w:rsidR="00FD3BE8" w:rsidRDefault="00DE1A58" w:rsidP="00FF0333">
      <w:pPr>
        <w:pStyle w:val="BodyTextFirst"/>
      </w:pPr>
      <w:r>
        <w:t xml:space="preserve">Now let's try to get an intuitive understanding of what is the effect of this term on the GD </w:t>
      </w:r>
      <w:r w:rsidR="00B26EA8">
        <w:t xml:space="preserve">(Gradient Descent) </w:t>
      </w:r>
      <w:r>
        <w:t xml:space="preserve">algorithm. Let's consider the update equation for the weight </w:t>
      </w:r>
      <m:oMath>
        <m:sSub>
          <m:sSubPr>
            <m:ctrlPr>
              <w:rPr>
                <w:rFonts w:ascii="Cambria Math" w:hAnsi="Cambria Math"/>
                <w:i/>
              </w:rPr>
            </m:ctrlPr>
          </m:sSubPr>
          <m:e>
            <m:r>
              <w:rPr>
                <w:rFonts w:ascii="Cambria Math" w:hAnsi="Cambria Math"/>
              </w:rPr>
              <m:t>w</m:t>
            </m:r>
          </m:e>
          <m:sub>
            <m:r>
              <w:rPr>
                <w:rFonts w:ascii="Cambria Math" w:hAnsi="Cambria Math"/>
              </w:rPr>
              <m:t>j</m:t>
            </m:r>
          </m:sub>
        </m:sSub>
      </m:oMath>
    </w:p>
    <w:p w:rsidR="00DE1A58" w:rsidRPr="00DE1A58" w:rsidRDefault="00E422E0" w:rsidP="00FF0333">
      <w:pPr>
        <w:pStyle w:val="BodyTextFirst"/>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j,[n+1]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j,[n]</m:t>
              </m:r>
            </m:sub>
          </m:sSub>
          <m:r>
            <w:rPr>
              <w:rFonts w:ascii="Cambria Math" w:hAnsi="Cambria Math"/>
            </w:rPr>
            <m:t>-λ</m:t>
          </m:r>
          <m:f>
            <m:fPr>
              <m:ctrlPr>
                <w:rPr>
                  <w:rFonts w:ascii="Cambria Math" w:hAnsi="Cambria Math"/>
                  <w:i/>
                </w:rPr>
              </m:ctrlPr>
            </m:fPr>
            <m:num>
              <m:r>
                <w:rPr>
                  <w:rFonts w:ascii="Cambria Math" w:hAnsi="Cambria Math"/>
                </w:rPr>
                <m:t>∂</m:t>
              </m:r>
              <m:acc>
                <m:accPr>
                  <m:chr m:val="̃"/>
                  <m:ctrlPr>
                    <w:rPr>
                      <w:rFonts w:ascii="Cambria Math" w:hAnsi="Cambria Math"/>
                    </w:rPr>
                  </m:ctrlPr>
                </m:accPr>
                <m:e>
                  <m:r>
                    <w:rPr>
                      <w:rFonts w:ascii="Cambria Math" w:hAnsi="Cambria Math"/>
                    </w:rPr>
                    <m:t>J</m:t>
                  </m:r>
                </m:e>
              </m:acc>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d>
                <m:dPr>
                  <m:begChr m:val="["/>
                  <m:endChr m:val="]"/>
                  <m:ctrlPr>
                    <w:rPr>
                      <w:rFonts w:ascii="Cambria Math" w:hAnsi="Cambria Math"/>
                      <w:i/>
                    </w:rPr>
                  </m:ctrlPr>
                </m:dPr>
                <m:e>
                  <m:r>
                    <w:rPr>
                      <w:rFonts w:ascii="Cambria Math" w:hAnsi="Cambria Math"/>
                    </w:rPr>
                    <m:t>n</m:t>
                  </m:r>
                </m:e>
              </m:d>
            </m:sub>
          </m:sSub>
          <m:r>
            <w:rPr>
              <w:rFonts w:ascii="Cambria Math" w:hAnsi="Cambria Math"/>
            </w:rPr>
            <m:t>-λ</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γλ</m:t>
              </m:r>
            </m:num>
            <m:den>
              <m:r>
                <w:rPr>
                  <w:rFonts w:ascii="Cambria Math" w:hAnsi="Cambria Math"/>
                </w:rPr>
                <m:t>m</m:t>
              </m:r>
            </m:den>
          </m:f>
          <m:sSub>
            <m:sSubPr>
              <m:ctrlPr>
                <w:rPr>
                  <w:rFonts w:ascii="Cambria Math" w:hAnsi="Cambria Math"/>
                  <w:i/>
                </w:rPr>
              </m:ctrlPr>
            </m:sSubPr>
            <m:e>
              <m:r>
                <w:rPr>
                  <w:rFonts w:ascii="Cambria Math" w:hAnsi="Cambria Math"/>
                </w:rPr>
                <m:t>w</m:t>
              </m:r>
            </m:e>
            <m:sub>
              <m:r>
                <w:rPr>
                  <w:rFonts w:ascii="Cambria Math" w:hAnsi="Cambria Math"/>
                </w:rPr>
                <m:t>j,[n]</m:t>
              </m:r>
            </m:sub>
          </m:sSub>
        </m:oMath>
      </m:oMathPara>
    </w:p>
    <w:p w:rsidR="00DE1A58" w:rsidRDefault="00DE1A58" w:rsidP="00FF0333">
      <w:pPr>
        <w:pStyle w:val="BodyTextFirst"/>
        <w:rPr>
          <w:rFonts w:eastAsiaTheme="minorEastAsia"/>
        </w:rPr>
      </w:pPr>
      <w:r>
        <w:t xml:space="preserve">Since </w:t>
      </w:r>
    </w:p>
    <w:p w:rsidR="00DE1A58" w:rsidRPr="00DE1A58" w:rsidRDefault="00E422E0" w:rsidP="00FF0333">
      <w:pPr>
        <w:pStyle w:val="BodyTextFirst"/>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sSub>
            <m:sSubPr>
              <m:ctrlPr>
                <w:rPr>
                  <w:rFonts w:ascii="Cambria Math" w:hAnsi="Cambria Math"/>
                  <w:b/>
                  <w:i/>
                </w:rPr>
              </m:ctrlPr>
            </m:sSubPr>
            <m:e>
              <m:sSup>
                <m:sSupPr>
                  <m:ctrlPr>
                    <w:rPr>
                      <w:rFonts w:ascii="Cambria Math" w:hAnsi="Cambria Math"/>
                      <w:i/>
                    </w:rPr>
                  </m:ctrlPr>
                </m:sSupPr>
                <m:e>
                  <m:d>
                    <m:dPr>
                      <m:begChr m:val="‖"/>
                      <m:endChr m:val="‖"/>
                      <m:ctrlPr>
                        <w:rPr>
                          <w:rFonts w:ascii="Cambria Math" w:hAnsi="Cambria Math"/>
                        </w:rPr>
                      </m:ctrlPr>
                    </m:dPr>
                    <m:e>
                      <m:r>
                        <m:rPr>
                          <m:sty m:val="bi"/>
                        </m:rPr>
                        <w:rPr>
                          <w:rFonts w:ascii="Cambria Math" w:hAnsi="Cambria Math"/>
                        </w:rPr>
                        <m:t>w</m:t>
                      </m:r>
                    </m:e>
                  </m:d>
                </m:e>
                <m:sup>
                  <m:r>
                    <w:rPr>
                      <w:rFonts w:ascii="Cambria Math" w:hAnsi="Cambria Math"/>
                    </w:rPr>
                    <m:t>2</m:t>
                  </m:r>
                </m:sup>
              </m:sSup>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w</m:t>
              </m:r>
            </m:e>
            <m:sub>
              <m:r>
                <w:rPr>
                  <w:rFonts w:ascii="Cambria Math" w:hAnsi="Cambria Math"/>
                </w:rPr>
                <m:t>j</m:t>
              </m:r>
            </m:sub>
          </m:sSub>
        </m:oMath>
      </m:oMathPara>
    </w:p>
    <w:p w:rsidR="00DE1A58" w:rsidRDefault="00DE1A58" w:rsidP="00FF0333">
      <w:pPr>
        <w:pStyle w:val="BodyTextFirst"/>
      </w:pPr>
      <w:r>
        <w:t>This gives us</w:t>
      </w:r>
    </w:p>
    <w:p w:rsidR="00DE1A58" w:rsidRPr="00DE1A58" w:rsidRDefault="00E422E0" w:rsidP="00FF0333">
      <w:pPr>
        <w:pStyle w:val="BodyTextFirst"/>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j,[n+1]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j,[n]</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γλ</m:t>
                  </m:r>
                </m:num>
                <m:den>
                  <m:r>
                    <w:rPr>
                      <w:rFonts w:ascii="Cambria Math" w:hAnsi="Cambria Math"/>
                    </w:rPr>
                    <m:t>m</m:t>
                  </m:r>
                </m:den>
              </m:f>
            </m:e>
          </m:d>
          <m:r>
            <w:rPr>
              <w:rFonts w:ascii="Cambria Math" w:hAnsi="Cambria Math"/>
            </w:rPr>
            <m:t>-λ</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m:oMathPara>
    </w:p>
    <w:p w:rsidR="00DE1A58" w:rsidRPr="00FD3BE8" w:rsidRDefault="00646C9F" w:rsidP="00FF0333">
      <w:pPr>
        <w:pStyle w:val="BodyTextFirst"/>
        <w:rPr>
          <w:rFonts w:eastAsiaTheme="minorEastAsia"/>
        </w:rPr>
      </w:pPr>
      <w:r>
        <w:lastRenderedPageBreak/>
        <w:t>This is the equation that we need to use for the</w:t>
      </w:r>
      <w:r w:rsidR="00A3562C">
        <w:t xml:space="preserve"> weights update</w:t>
      </w:r>
      <w:r>
        <w:t xml:space="preserve">. The difference with </w:t>
      </w:r>
      <w:r w:rsidR="00252F40">
        <w:t>the one we</w:t>
      </w:r>
      <w:r>
        <w:t xml:space="preserve"> already know</w:t>
      </w:r>
      <w:r w:rsidR="00252F40">
        <w:t xml:space="preserve"> from plain GD</w:t>
      </w:r>
      <w:r>
        <w:t xml:space="preserve">, is that now the weight </w:t>
      </w:r>
      <m:oMath>
        <m:sSub>
          <m:sSubPr>
            <m:ctrlPr>
              <w:rPr>
                <w:rFonts w:ascii="Cambria Math" w:hAnsi="Cambria Math"/>
                <w:i/>
              </w:rPr>
            </m:ctrlPr>
          </m:sSubPr>
          <m:e>
            <m:r>
              <w:rPr>
                <w:rFonts w:ascii="Cambria Math" w:hAnsi="Cambria Math"/>
              </w:rPr>
              <m:t>w</m:t>
            </m:r>
          </m:e>
          <m:sub>
            <m:r>
              <w:rPr>
                <w:rFonts w:ascii="Cambria Math" w:hAnsi="Cambria Math"/>
              </w:rPr>
              <m:t>j,[n]</m:t>
            </m:r>
          </m:sub>
        </m:sSub>
      </m:oMath>
      <w:r>
        <w:t xml:space="preserve"> is multiplied </w:t>
      </w:r>
      <w:r w:rsidR="00612C92">
        <w:t>with</w:t>
      </w:r>
      <w:r>
        <w:t xml:space="preserve"> a co</w:t>
      </w:r>
      <w:r w:rsidR="000A22C9">
        <w:t>n</w:t>
      </w:r>
      <w:r>
        <w:t>stant</w:t>
      </w:r>
      <w:r w:rsidR="00DE1A58">
        <w:t xml:space="preserve"> </w:t>
      </w:r>
      <m:oMath>
        <m:r>
          <w:rPr>
            <w:rFonts w:ascii="Cambria Math" w:hAnsi="Cambria Math"/>
          </w:rPr>
          <m:t>1-</m:t>
        </m:r>
        <m:f>
          <m:fPr>
            <m:ctrlPr>
              <w:rPr>
                <w:rFonts w:ascii="Cambria Math" w:hAnsi="Cambria Math"/>
                <w:i/>
              </w:rPr>
            </m:ctrlPr>
          </m:fPr>
          <m:num>
            <m:r>
              <w:rPr>
                <w:rFonts w:ascii="Cambria Math" w:hAnsi="Cambria Math"/>
              </w:rPr>
              <m:t>γλ</m:t>
            </m:r>
          </m:num>
          <m:den>
            <m:r>
              <w:rPr>
                <w:rFonts w:ascii="Cambria Math" w:hAnsi="Cambria Math"/>
              </w:rPr>
              <m:t>m</m:t>
            </m:r>
          </m:den>
        </m:f>
        <m:r>
          <w:rPr>
            <w:rFonts w:ascii="Cambria Math" w:hAnsi="Cambria Math"/>
          </w:rPr>
          <m:t>&lt;1</m:t>
        </m:r>
      </m:oMath>
      <w:r w:rsidR="00DE1A58">
        <w:t xml:space="preserve"> </w:t>
      </w:r>
      <w:r>
        <w:t xml:space="preserve">and therefore </w:t>
      </w:r>
      <w:r w:rsidR="00DE1A58">
        <w:t xml:space="preserve">this has the effect of </w:t>
      </w:r>
      <w:r>
        <w:t xml:space="preserve">effectively </w:t>
      </w:r>
      <w:r w:rsidR="0021042D">
        <w:t>shifting</w:t>
      </w:r>
      <w:r w:rsidR="00DE1A58">
        <w:t xml:space="preserve"> the weight</w:t>
      </w:r>
      <w:r w:rsidR="0021042D">
        <w:t xml:space="preserve"> values </w:t>
      </w:r>
      <w:r>
        <w:t>during the update</w:t>
      </w:r>
      <w:r w:rsidR="0021042D">
        <w:t xml:space="preserve"> toward zero, and therefore making the network less complex</w:t>
      </w:r>
      <w:r w:rsidR="00564309">
        <w:t xml:space="preserve"> (intuitively)</w:t>
      </w:r>
      <w:r w:rsidR="0021042D">
        <w:t>, fighting in this way overfitting</w:t>
      </w:r>
      <w:r w:rsidR="00DE1A58">
        <w:t xml:space="preserve">. Let's try to see what is really happening </w:t>
      </w:r>
      <w:r w:rsidR="0021042D">
        <w:t xml:space="preserve">to the weights </w:t>
      </w:r>
      <w:r w:rsidR="00DE1A58">
        <w:t xml:space="preserve">by applying the method to </w:t>
      </w:r>
      <w:r w:rsidR="009D578F">
        <w:t>the Boston</w:t>
      </w:r>
      <w:r w:rsidR="00E3130A">
        <w:t xml:space="preserve"> housing</w:t>
      </w:r>
      <w:r w:rsidR="00DE1A58">
        <w:t xml:space="preserve"> dataset. </w:t>
      </w:r>
    </w:p>
    <w:p w:rsidR="00AA4108" w:rsidRDefault="00AA4108" w:rsidP="00AA4108">
      <w:pPr>
        <w:pStyle w:val="Heading2"/>
      </w:pPr>
      <w:r>
        <w:t>Tensorflow implementation</w:t>
      </w:r>
    </w:p>
    <w:p w:rsidR="00541E7C" w:rsidRDefault="00EF1A35" w:rsidP="00EF1A35">
      <w:pPr>
        <w:pStyle w:val="BodyTextFirst"/>
      </w:pPr>
      <w:r>
        <w:t xml:space="preserve">The implementation in tensorflow is </w:t>
      </w:r>
      <w:r w:rsidR="00D72031">
        <w:t>quite</w:t>
      </w:r>
      <w:r>
        <w:t xml:space="preserve"> easy. Remember, we need to calculate </w:t>
      </w:r>
      <w:r w:rsidR="00EB0736">
        <w:t>the</w:t>
      </w:r>
      <w:r>
        <w:t xml:space="preserve"> additional term </w:t>
      </w:r>
      <m:oMath>
        <m:sSubSup>
          <m:sSubSupPr>
            <m:ctrlPr>
              <w:rPr>
                <w:rFonts w:ascii="Cambria Math" w:hAnsi="Cambria Math"/>
                <w:b/>
                <w:i/>
              </w:rPr>
            </m:ctrlPr>
          </m:sSubSupPr>
          <m:e>
            <m:d>
              <m:dPr>
                <m:begChr m:val="‖"/>
                <m:endChr m:val="‖"/>
                <m:ctrlPr>
                  <w:rPr>
                    <w:rFonts w:ascii="Cambria Math" w:hAnsi="Cambria Math"/>
                  </w:rPr>
                </m:ctrlPr>
              </m:dPr>
              <m:e>
                <m:r>
                  <m:rPr>
                    <m:sty m:val="bi"/>
                  </m:rPr>
                  <w:rPr>
                    <w:rFonts w:ascii="Cambria Math" w:hAnsi="Cambria Math"/>
                  </w:rPr>
                  <m:t>w</m:t>
                </m:r>
              </m:e>
            </m:d>
            <m:ctrlPr>
              <w:rPr>
                <w:rFonts w:ascii="Cambria Math" w:hAnsi="Cambria Math"/>
                <w:i/>
              </w:rPr>
            </m:ctrlPr>
          </m:e>
          <m:sub>
            <m:r>
              <w:rPr>
                <w:rFonts w:ascii="Cambria Math" w:hAnsi="Cambria Math"/>
              </w:rPr>
              <m:t>2</m:t>
            </m:r>
            <m:ctrlPr>
              <w:rPr>
                <w:rFonts w:ascii="Cambria Math" w:hAnsi="Cambria Math"/>
                <w:i/>
              </w:rPr>
            </m:ctrlPr>
          </m:sub>
          <m:sup>
            <m:r>
              <w:rPr>
                <w:rFonts w:ascii="Cambria Math" w:hAnsi="Cambria Math"/>
              </w:rPr>
              <m:t>2</m:t>
            </m:r>
          </m:sup>
        </m:sSubSup>
      </m:oMath>
      <w:r>
        <w:t xml:space="preserve">, then add it to </w:t>
      </w:r>
      <w:r w:rsidR="00C03D0B">
        <w:t>the</w:t>
      </w:r>
      <w:r>
        <w:t xml:space="preserve"> cost function. </w:t>
      </w:r>
      <w:r w:rsidR="00C03D0B">
        <w:t>The</w:t>
      </w:r>
      <w:r>
        <w:t xml:space="preserve"> model construction remains almost the same. We can do it with the code</w:t>
      </w:r>
    </w:p>
    <w:p w:rsidR="00EF1A35" w:rsidRPr="00EF1A35" w:rsidRDefault="00EF1A35" w:rsidP="00EF1A35">
      <w:pPr>
        <w:pStyle w:val="Code"/>
        <w:rPr>
          <w:lang w:val="de-CH"/>
        </w:rPr>
      </w:pPr>
      <w:r w:rsidRPr="00EF1A35">
        <w:rPr>
          <w:lang w:val="de-CH"/>
        </w:rPr>
        <w:t>tf.reset_default_graph()</w:t>
      </w:r>
    </w:p>
    <w:p w:rsidR="00EF1A35" w:rsidRPr="00EF1A35" w:rsidRDefault="00EF1A35" w:rsidP="00EF1A35">
      <w:pPr>
        <w:pStyle w:val="Code"/>
        <w:rPr>
          <w:lang w:val="de-CH"/>
        </w:rPr>
      </w:pPr>
    </w:p>
    <w:p w:rsidR="00EF1A35" w:rsidRPr="00EF1A35" w:rsidRDefault="00EF1A35" w:rsidP="00EF1A35">
      <w:pPr>
        <w:pStyle w:val="Code"/>
        <w:rPr>
          <w:lang w:val="de-CH"/>
        </w:rPr>
      </w:pPr>
      <w:r w:rsidRPr="00EF1A35">
        <w:rPr>
          <w:lang w:val="de-CH"/>
        </w:rPr>
        <w:t>n_dim = 13</w:t>
      </w:r>
    </w:p>
    <w:p w:rsidR="00EF1A35" w:rsidRPr="00EF1A35" w:rsidRDefault="00EF1A35" w:rsidP="00EF1A35">
      <w:pPr>
        <w:pStyle w:val="Code"/>
      </w:pPr>
      <w:r w:rsidRPr="00EF1A35">
        <w:t>n1 = 20</w:t>
      </w:r>
    </w:p>
    <w:p w:rsidR="00EF1A35" w:rsidRPr="00EF1A35" w:rsidRDefault="00EF1A35" w:rsidP="00EF1A35">
      <w:pPr>
        <w:pStyle w:val="Code"/>
      </w:pPr>
      <w:r w:rsidRPr="00EF1A35">
        <w:t>n2 = 20</w:t>
      </w:r>
    </w:p>
    <w:p w:rsidR="00EF1A35" w:rsidRPr="00EF1A35" w:rsidRDefault="00EF1A35" w:rsidP="00EF1A35">
      <w:pPr>
        <w:pStyle w:val="Code"/>
      </w:pPr>
      <w:r w:rsidRPr="00EF1A35">
        <w:t>n3 = 20</w:t>
      </w:r>
    </w:p>
    <w:p w:rsidR="00EF1A35" w:rsidRPr="00EF1A35" w:rsidRDefault="00EF1A35" w:rsidP="00EF1A35">
      <w:pPr>
        <w:pStyle w:val="Code"/>
      </w:pPr>
      <w:r w:rsidRPr="00EF1A35">
        <w:t>n4 = 20</w:t>
      </w:r>
    </w:p>
    <w:p w:rsidR="00EF1A35" w:rsidRPr="00EF1A35" w:rsidRDefault="00EF1A35" w:rsidP="00EF1A35">
      <w:pPr>
        <w:pStyle w:val="Code"/>
      </w:pPr>
      <w:r w:rsidRPr="00EF1A35">
        <w:t>n_outputs = 1</w:t>
      </w:r>
    </w:p>
    <w:p w:rsidR="00EF1A35" w:rsidRPr="00EF1A35" w:rsidRDefault="00EF1A35" w:rsidP="00EF1A35">
      <w:pPr>
        <w:pStyle w:val="Code"/>
      </w:pPr>
    </w:p>
    <w:p w:rsidR="00EF1A35" w:rsidRPr="00EF1A35" w:rsidRDefault="00EF1A35" w:rsidP="00EF1A35">
      <w:pPr>
        <w:pStyle w:val="Code"/>
      </w:pPr>
      <w:r w:rsidRPr="00EF1A35">
        <w:t>tf.set_random_seed(5)</w:t>
      </w:r>
    </w:p>
    <w:p w:rsidR="00EF1A35" w:rsidRPr="00EF1A35" w:rsidRDefault="00EF1A35" w:rsidP="00EF1A35">
      <w:pPr>
        <w:pStyle w:val="Code"/>
      </w:pPr>
    </w:p>
    <w:p w:rsidR="00EF1A35" w:rsidRPr="00EF1A35" w:rsidRDefault="00EF1A35" w:rsidP="00EF1A35">
      <w:pPr>
        <w:pStyle w:val="Code"/>
      </w:pPr>
      <w:r w:rsidRPr="00EF1A35">
        <w:t>X = tf.placeholder(tf.float32, [n_dim, None])</w:t>
      </w:r>
    </w:p>
    <w:p w:rsidR="00EF1A35" w:rsidRPr="00EF1A35" w:rsidRDefault="00EF1A35" w:rsidP="00EF1A35">
      <w:pPr>
        <w:pStyle w:val="Code"/>
      </w:pPr>
      <w:r w:rsidRPr="00EF1A35">
        <w:t>Y = tf.placeholder(tf.float32, [1, None])</w:t>
      </w:r>
    </w:p>
    <w:p w:rsidR="00EF1A35" w:rsidRPr="00EF1A35" w:rsidRDefault="00EF1A35" w:rsidP="00EF1A35">
      <w:pPr>
        <w:pStyle w:val="Code"/>
      </w:pPr>
    </w:p>
    <w:p w:rsidR="00EF1A35" w:rsidRPr="00EF1A35" w:rsidRDefault="00EF1A35" w:rsidP="00EF1A35">
      <w:pPr>
        <w:pStyle w:val="Code"/>
      </w:pPr>
      <w:r w:rsidRPr="00EF1A35">
        <w:t>learning_rate = tf.placeholder(tf.float32, shape=())</w:t>
      </w:r>
    </w:p>
    <w:p w:rsidR="00EF1A35" w:rsidRPr="00EF1A35" w:rsidRDefault="00EF1A35" w:rsidP="00EF1A35">
      <w:pPr>
        <w:pStyle w:val="Code"/>
      </w:pPr>
    </w:p>
    <w:p w:rsidR="00EF1A35" w:rsidRPr="00EF1A35" w:rsidRDefault="00EF1A35" w:rsidP="00EF1A35">
      <w:pPr>
        <w:pStyle w:val="Code"/>
      </w:pPr>
      <w:r w:rsidRPr="00EF1A35">
        <w:t>hidden1, W1, b1 = create_layer (X, n1, activation = tf.nn.relu)</w:t>
      </w:r>
    </w:p>
    <w:p w:rsidR="00EF1A35" w:rsidRPr="00EF1A35" w:rsidRDefault="00EF1A35" w:rsidP="00EF1A35">
      <w:pPr>
        <w:pStyle w:val="Code"/>
      </w:pPr>
      <w:r w:rsidRPr="00EF1A35">
        <w:t>hidden2, W2, b2 = create_layer (hidden1, n2, activation = tf.nn.relu)</w:t>
      </w:r>
    </w:p>
    <w:p w:rsidR="00EF1A35" w:rsidRPr="00EF1A35" w:rsidRDefault="00EF1A35" w:rsidP="00EF1A35">
      <w:pPr>
        <w:pStyle w:val="Code"/>
      </w:pPr>
      <w:r w:rsidRPr="00EF1A35">
        <w:t>hidden3, W3, b3 = create_layer (hidden2, n3, activation = tf.nn.relu)</w:t>
      </w:r>
    </w:p>
    <w:p w:rsidR="00EF1A35" w:rsidRPr="00EF1A35" w:rsidRDefault="00EF1A35" w:rsidP="00EF1A35">
      <w:pPr>
        <w:pStyle w:val="Code"/>
      </w:pPr>
      <w:r w:rsidRPr="00EF1A35">
        <w:t>hidden4, W4, b4 = create_layer (hidden3, n4, activation = tf.nn.relu)</w:t>
      </w:r>
    </w:p>
    <w:p w:rsidR="00EF1A35" w:rsidRPr="00EF1A35" w:rsidRDefault="00EF1A35" w:rsidP="00EF1A35">
      <w:pPr>
        <w:pStyle w:val="Code"/>
      </w:pPr>
      <w:r w:rsidRPr="00EF1A35">
        <w:t>y_, W5, b5 = create_layer (hidden4, n_outputs, activation = tf.identity)</w:t>
      </w:r>
    </w:p>
    <w:p w:rsidR="00EF1A35" w:rsidRDefault="00EF1A35" w:rsidP="00EF1A35">
      <w:pPr>
        <w:pStyle w:val="Code"/>
      </w:pPr>
    </w:p>
    <w:p w:rsidR="00EF1A35" w:rsidRDefault="00EF1A35" w:rsidP="00EF1A35">
      <w:pPr>
        <w:pStyle w:val="Code"/>
      </w:pPr>
      <w:r w:rsidRPr="00EF1A35">
        <w:t>lambd = tf.placeholder(tf.float32, shape=())</w:t>
      </w:r>
    </w:p>
    <w:p w:rsidR="00EF1A35" w:rsidRPr="00EF1A35" w:rsidRDefault="00EF1A35" w:rsidP="00EF1A35">
      <w:pPr>
        <w:pStyle w:val="Code"/>
      </w:pPr>
      <w:r w:rsidRPr="00EF1A35">
        <w:t>reg = tf.nn.l2_loss(W1) + tf.nn.l2_loss(W2) + tf.nn.l2_loss(W3) + \</w:t>
      </w:r>
    </w:p>
    <w:p w:rsidR="00EF1A35" w:rsidRDefault="00EF1A35" w:rsidP="00EF1A35">
      <w:pPr>
        <w:pStyle w:val="Code"/>
      </w:pPr>
      <w:r w:rsidRPr="00EF1A35">
        <w:t xml:space="preserve">          tf.nn.l2_loss(W4) + tf.nn.l2_loss(W5)</w:t>
      </w:r>
    </w:p>
    <w:p w:rsidR="00EF1A35" w:rsidRPr="00EF1A35" w:rsidRDefault="00EF1A35" w:rsidP="00EF1A35">
      <w:pPr>
        <w:pStyle w:val="Code"/>
      </w:pPr>
    </w:p>
    <w:p w:rsidR="00EF1A35" w:rsidRDefault="00EF1A35" w:rsidP="00EF1A35">
      <w:pPr>
        <w:pStyle w:val="Code"/>
      </w:pPr>
      <w:r w:rsidRPr="00EF1A35">
        <w:t>cost_mse = tf.reduce_mean(tf.square(y_-Y))</w:t>
      </w:r>
    </w:p>
    <w:p w:rsidR="00EF1A35" w:rsidRDefault="00EF1A35" w:rsidP="00EF1A35">
      <w:pPr>
        <w:pStyle w:val="Code"/>
      </w:pPr>
      <w:r w:rsidRPr="00EF1A35">
        <w:t>cost = tf.reduce_mean(cost_mse + lambd*reg)</w:t>
      </w:r>
    </w:p>
    <w:p w:rsidR="00EF1A35" w:rsidRPr="00EF1A35" w:rsidRDefault="00EF1A35" w:rsidP="00EF1A35">
      <w:pPr>
        <w:pStyle w:val="Code"/>
      </w:pPr>
    </w:p>
    <w:p w:rsidR="00EF1A35" w:rsidRPr="00EF1A35" w:rsidRDefault="00EF1A35" w:rsidP="00EF1A35">
      <w:pPr>
        <w:pStyle w:val="Code"/>
      </w:pPr>
      <w:r w:rsidRPr="00EF1A35">
        <w:t>optimizer = tf.train.AdamOptimizer(learning_rate = learning_rate, beta1 = 0.9, beta2 = 0.999, epsilon = 1e-8).minimize(cost)</w:t>
      </w:r>
    </w:p>
    <w:p w:rsidR="00EF1A35" w:rsidRDefault="00E65AF3" w:rsidP="00EF1A35">
      <w:pPr>
        <w:pStyle w:val="BodyTextFirst"/>
      </w:pPr>
      <w:r w:rsidRPr="00E65AF3">
        <w:t xml:space="preserve">for our new regularization parameter </w:t>
      </w:r>
      <m:oMath>
        <m:r>
          <w:rPr>
            <w:rFonts w:ascii="Cambria Math" w:hAnsi="Cambria Math"/>
          </w:rPr>
          <m:t>λ</m:t>
        </m:r>
      </m:oMath>
      <w:r>
        <w:t xml:space="preserve"> </w:t>
      </w:r>
      <w:r w:rsidR="00EF1A35">
        <w:t>we create a placeholder</w:t>
      </w:r>
    </w:p>
    <w:p w:rsidR="00EF1A35" w:rsidRPr="00EF1A35" w:rsidRDefault="00EF1A35" w:rsidP="00EF1A35">
      <w:pPr>
        <w:pStyle w:val="Code"/>
      </w:pPr>
      <w:r w:rsidRPr="00EF1A35">
        <w:t>lambd = tf.placeholder(tf.float32, shape=())</w:t>
      </w:r>
    </w:p>
    <w:p w:rsidR="00EF1A35" w:rsidRDefault="00EF1A35" w:rsidP="00EF1A35">
      <w:pPr>
        <w:pStyle w:val="BodyTextFirst"/>
        <w:rPr>
          <w:rFonts w:eastAsiaTheme="minorEastAsia"/>
          <w:b/>
        </w:rPr>
      </w:pPr>
      <w:r>
        <w:t xml:space="preserve">Remember that in Python </w:t>
      </w:r>
      <w:r w:rsidRPr="00EF1A35">
        <w:rPr>
          <w:rStyle w:val="CodeInline"/>
        </w:rPr>
        <w:t>lambda</w:t>
      </w:r>
      <w:r>
        <w:t xml:space="preserve"> is a reserved word, so we cannot use it, this is the reason why we use </w:t>
      </w:r>
      <w:proofErr w:type="spellStart"/>
      <w:r w:rsidRPr="00EF1A35">
        <w:rPr>
          <w:rStyle w:val="CodeInline"/>
        </w:rPr>
        <w:t>lambd</w:t>
      </w:r>
      <w:proofErr w:type="spellEnd"/>
      <w:r>
        <w:t xml:space="preserve">. Then we calculate our regularization term </w:t>
      </w:r>
      <m:oMath>
        <m:sSubSup>
          <m:sSubSupPr>
            <m:ctrlPr>
              <w:rPr>
                <w:rFonts w:ascii="Cambria Math" w:hAnsi="Cambria Math"/>
                <w:i/>
              </w:rPr>
            </m:ctrlPr>
          </m:sSubSupPr>
          <m:e>
            <m:d>
              <m:dPr>
                <m:begChr m:val="‖"/>
                <m:endChr m:val="‖"/>
                <m:ctrlPr>
                  <w:rPr>
                    <w:rFonts w:ascii="Cambria Math" w:hAnsi="Cambria Math"/>
                  </w:rPr>
                </m:ctrlPr>
              </m:dPr>
              <m:e>
                <m:r>
                  <m:rPr>
                    <m:sty m:val="bi"/>
                  </m:rPr>
                  <w:rPr>
                    <w:rFonts w:ascii="Cambria Math" w:hAnsi="Cambria Math"/>
                  </w:rPr>
                  <m:t>w</m:t>
                </m:r>
              </m:e>
            </m:d>
          </m:e>
          <m:sub>
            <m:r>
              <w:rPr>
                <w:rFonts w:ascii="Cambria Math" w:hAnsi="Cambria Math"/>
              </w:rPr>
              <m:t>2</m:t>
            </m:r>
          </m:sub>
          <m:sup>
            <m:r>
              <w:rPr>
                <w:rFonts w:ascii="Cambria Math" w:hAnsi="Cambria Math"/>
              </w:rPr>
              <m:t>2</m:t>
            </m:r>
          </m:sup>
        </m:sSubSup>
      </m:oMath>
    </w:p>
    <w:p w:rsidR="00EF1A35" w:rsidRPr="00EF1A35" w:rsidRDefault="00EF1A35" w:rsidP="00EF1A35">
      <w:pPr>
        <w:pStyle w:val="Code"/>
      </w:pPr>
      <w:r w:rsidRPr="00EF1A35">
        <w:t>reg = tf.nn.l2_loss(W1) + tf.nn.l2_loss(W2) + tf.nn.l2_loss(W3) + \</w:t>
      </w:r>
    </w:p>
    <w:p w:rsidR="00EF1A35" w:rsidRPr="00EF1A35" w:rsidRDefault="00EF1A35" w:rsidP="00EF1A35">
      <w:pPr>
        <w:pStyle w:val="Code"/>
      </w:pPr>
      <w:r w:rsidRPr="00EF1A35">
        <w:t xml:space="preserve">          tf.nn.l2_loss(W4) + tf.nn.l2_loss(W5)</w:t>
      </w:r>
    </w:p>
    <w:p w:rsidR="00EF1A35" w:rsidRDefault="00EF1A35" w:rsidP="00EF1A35">
      <w:pPr>
        <w:pStyle w:val="BodyTextFirst"/>
      </w:pPr>
      <w:r>
        <w:lastRenderedPageBreak/>
        <w:t xml:space="preserve">with the useful tensorflow function </w:t>
      </w:r>
      <w:r w:rsidRPr="00EF1A35">
        <w:rPr>
          <w:rStyle w:val="CodeInline"/>
        </w:rPr>
        <w:t>tf.</w:t>
      </w:r>
      <w:proofErr w:type="gramStart"/>
      <w:r w:rsidRPr="00EF1A35">
        <w:rPr>
          <w:rStyle w:val="CodeInline"/>
        </w:rPr>
        <w:t>nn.l</w:t>
      </w:r>
      <w:proofErr w:type="gramEnd"/>
      <w:r w:rsidRPr="00EF1A35">
        <w:rPr>
          <w:rStyle w:val="CodeInline"/>
        </w:rPr>
        <w:t>2_loss()</w:t>
      </w:r>
      <w:r>
        <w:t xml:space="preserve"> and then we add it to the </w:t>
      </w:r>
      <w:r w:rsidR="00153EEE">
        <w:t>MSE</w:t>
      </w:r>
      <w:r>
        <w:t xml:space="preserve"> function</w:t>
      </w:r>
      <w:r w:rsidR="00153EEE">
        <w:t xml:space="preserve"> </w:t>
      </w:r>
      <w:proofErr w:type="spellStart"/>
      <w:r w:rsidR="00153EEE" w:rsidRPr="00153EEE">
        <w:rPr>
          <w:rStyle w:val="CodeInline"/>
        </w:rPr>
        <w:t>cost_mse</w:t>
      </w:r>
      <w:proofErr w:type="spellEnd"/>
    </w:p>
    <w:p w:rsidR="00EF1A35" w:rsidRPr="00EF1A35" w:rsidRDefault="00EF1A35" w:rsidP="00EF1A35">
      <w:pPr>
        <w:pStyle w:val="Code"/>
      </w:pPr>
      <w:r w:rsidRPr="00EF1A35">
        <w:t>cost_mse = tf.reduce_mean(tf.square(y_-Y))</w:t>
      </w:r>
    </w:p>
    <w:p w:rsidR="00EF1A35" w:rsidRPr="00EF1A35" w:rsidRDefault="00EF1A35" w:rsidP="00EF1A35">
      <w:pPr>
        <w:pStyle w:val="Code"/>
      </w:pPr>
      <w:r w:rsidRPr="00EF1A35">
        <w:t>cost = tf.reduce_mean(cost_mse + lambd*reg)</w:t>
      </w:r>
    </w:p>
    <w:p w:rsidR="00EF1A35" w:rsidRDefault="00EF1A35" w:rsidP="00EF1A35">
      <w:pPr>
        <w:pStyle w:val="BodyTextFirst"/>
      </w:pPr>
      <w:r>
        <w:t xml:space="preserve">Now our </w:t>
      </w:r>
      <w:r w:rsidRPr="00942C63">
        <w:rPr>
          <w:rStyle w:val="CodeInline"/>
        </w:rPr>
        <w:t>cost</w:t>
      </w:r>
      <w:r>
        <w:t xml:space="preserve"> tensor will contain the MSE plus the regularization term. </w:t>
      </w:r>
      <w:r w:rsidR="00F34119">
        <w:t>Then</w:t>
      </w:r>
      <w:r>
        <w:t xml:space="preserve"> we simply need to train the network and see what </w:t>
      </w:r>
      <w:r w:rsidR="00F34119">
        <w:t>happens</w:t>
      </w:r>
      <w:r>
        <w:t>.</w:t>
      </w:r>
      <w:r w:rsidR="00D4656B">
        <w:t xml:space="preserve"> To train the network we use this function </w:t>
      </w:r>
    </w:p>
    <w:p w:rsidR="00D4656B" w:rsidRPr="00D4656B" w:rsidRDefault="00D4656B" w:rsidP="00D4656B">
      <w:pPr>
        <w:pStyle w:val="Code"/>
      </w:pPr>
      <w:r w:rsidRPr="00D4656B">
        <w:t>def model(training_epochs, features, target, logging_step = 100, learning_r = 0.001, lambd_val = 0.1):</w:t>
      </w:r>
    </w:p>
    <w:p w:rsidR="00D4656B" w:rsidRPr="00D4656B" w:rsidRDefault="00D4656B" w:rsidP="00D4656B">
      <w:pPr>
        <w:pStyle w:val="Code"/>
      </w:pPr>
      <w:r w:rsidRPr="00D4656B">
        <w:t xml:space="preserve">    sess = tf.Session()</w:t>
      </w:r>
    </w:p>
    <w:p w:rsidR="00D4656B" w:rsidRPr="00D4656B" w:rsidRDefault="00D4656B" w:rsidP="00D4656B">
      <w:pPr>
        <w:pStyle w:val="Code"/>
      </w:pPr>
      <w:r w:rsidRPr="00D4656B">
        <w:t xml:space="preserve">    sess.run(tf.global_variables_initializer())</w:t>
      </w:r>
    </w:p>
    <w:p w:rsidR="00D4656B" w:rsidRPr="00D4656B" w:rsidRDefault="00D4656B" w:rsidP="00D4656B">
      <w:pPr>
        <w:pStyle w:val="Code"/>
      </w:pPr>
    </w:p>
    <w:p w:rsidR="00D4656B" w:rsidRPr="00D4656B" w:rsidRDefault="00D4656B" w:rsidP="00D4656B">
      <w:pPr>
        <w:pStyle w:val="Code"/>
      </w:pPr>
      <w:r w:rsidRPr="00D4656B">
        <w:t xml:space="preserve">    cost_history = []</w:t>
      </w:r>
    </w:p>
    <w:p w:rsidR="00D4656B" w:rsidRPr="00D4656B" w:rsidRDefault="00D4656B" w:rsidP="00D4656B">
      <w:pPr>
        <w:pStyle w:val="Code"/>
      </w:pPr>
      <w:r w:rsidRPr="00D4656B">
        <w:t xml:space="preserve">    for epoch in range(training_epochs+1):</w:t>
      </w:r>
    </w:p>
    <w:p w:rsidR="00D4656B" w:rsidRPr="00D4656B" w:rsidRDefault="00D4656B" w:rsidP="00D4656B">
      <w:pPr>
        <w:pStyle w:val="Code"/>
      </w:pPr>
      <w:r w:rsidRPr="00D4656B">
        <w:t xml:space="preserve">        </w:t>
      </w:r>
    </w:p>
    <w:p w:rsidR="00D4656B" w:rsidRPr="00D4656B" w:rsidRDefault="00D4656B" w:rsidP="00D4656B">
      <w:pPr>
        <w:pStyle w:val="Code"/>
      </w:pPr>
      <w:r w:rsidRPr="00D4656B">
        <w:t xml:space="preserve">        sess.run(optimizer, feed_dict = {X: features, Y: target, learning_rate: learning_r, lambd: lambd_val})</w:t>
      </w:r>
    </w:p>
    <w:p w:rsidR="00D4656B" w:rsidRPr="00D4656B" w:rsidRDefault="00D4656B" w:rsidP="00D4656B">
      <w:pPr>
        <w:pStyle w:val="Code"/>
      </w:pPr>
      <w:r w:rsidRPr="00D4656B">
        <w:t xml:space="preserve">        cost_ = sess.run(cost_mse, feed_dict={ X:features, Y: target, learning_rate: learning_r, lambd: lambd_val})</w:t>
      </w:r>
    </w:p>
    <w:p w:rsidR="00D4656B" w:rsidRPr="00D4656B" w:rsidRDefault="00D4656B" w:rsidP="00D4656B">
      <w:pPr>
        <w:pStyle w:val="Code"/>
      </w:pPr>
      <w:r w:rsidRPr="00D4656B">
        <w:t xml:space="preserve">        cost_history = np.append(cost_history, cost_)</w:t>
      </w:r>
    </w:p>
    <w:p w:rsidR="00D4656B" w:rsidRPr="00D4656B" w:rsidRDefault="00D4656B" w:rsidP="00D4656B">
      <w:pPr>
        <w:pStyle w:val="Code"/>
      </w:pPr>
    </w:p>
    <w:p w:rsidR="00D4656B" w:rsidRPr="00D4656B" w:rsidRDefault="00D4656B" w:rsidP="00D4656B">
      <w:pPr>
        <w:pStyle w:val="Code"/>
      </w:pPr>
      <w:r w:rsidRPr="00D4656B">
        <w:t xml:space="preserve">        if (epoch % logging_step == 0):</w:t>
      </w:r>
    </w:p>
    <w:p w:rsidR="00D4656B" w:rsidRPr="00D4656B" w:rsidRDefault="00D4656B" w:rsidP="00D4656B">
      <w:pPr>
        <w:pStyle w:val="Code"/>
      </w:pPr>
      <w:r w:rsidRPr="00D4656B">
        <w:t xml:space="preserve">                pred_y_test = sess.run(y_, feed_dict = {X: test_x, Y: test_y})</w:t>
      </w:r>
    </w:p>
    <w:p w:rsidR="00D4656B" w:rsidRPr="00D4656B" w:rsidRDefault="00D4656B" w:rsidP="00D4656B">
      <w:pPr>
        <w:pStyle w:val="Code"/>
      </w:pPr>
      <w:r w:rsidRPr="00D4656B">
        <w:t xml:space="preserve">                print("Reached epoch",epoch,"cost J =", cost_)</w:t>
      </w:r>
    </w:p>
    <w:p w:rsidR="00D4656B" w:rsidRPr="00D4656B" w:rsidRDefault="00D4656B" w:rsidP="00D4656B">
      <w:pPr>
        <w:pStyle w:val="Code"/>
      </w:pPr>
      <w:r w:rsidRPr="00D4656B">
        <w:t xml:space="preserve">                print("Training MSE = ", cost_)</w:t>
      </w:r>
    </w:p>
    <w:p w:rsidR="00D4656B" w:rsidRPr="00D4656B" w:rsidRDefault="00D4656B" w:rsidP="00D4656B">
      <w:pPr>
        <w:pStyle w:val="Code"/>
      </w:pPr>
      <w:r w:rsidRPr="00D4656B">
        <w:t xml:space="preserve">                print("Dev MSE      = ", sess.run(cost_mse, feed_dict = {X: test_x, Y: test_y}))</w:t>
      </w:r>
    </w:p>
    <w:p w:rsidR="00D4656B" w:rsidRPr="00D4656B" w:rsidRDefault="00D4656B" w:rsidP="00D4656B">
      <w:pPr>
        <w:pStyle w:val="Code"/>
      </w:pPr>
      <w:r w:rsidRPr="00D4656B">
        <w:t xml:space="preserve">                </w:t>
      </w:r>
    </w:p>
    <w:p w:rsidR="00D4656B" w:rsidRDefault="00D4656B" w:rsidP="00D4656B">
      <w:pPr>
        <w:pStyle w:val="Code"/>
      </w:pPr>
      <w:r w:rsidRPr="00D4656B">
        <w:t xml:space="preserve">    return sess, cost_history</w:t>
      </w:r>
    </w:p>
    <w:p w:rsidR="00651E75" w:rsidRDefault="00942C63" w:rsidP="00651E75">
      <w:pPr>
        <w:pStyle w:val="BodyTextCont"/>
        <w:ind w:firstLine="0"/>
      </w:pPr>
      <w:r>
        <w:t>T</w:t>
      </w:r>
      <w:r w:rsidR="00651E75">
        <w:t xml:space="preserve">his time I print the MSE coming from training </w:t>
      </w:r>
      <w:r>
        <w:t>(</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t xml:space="preserve">) </w:t>
      </w:r>
      <w:r w:rsidR="00651E75">
        <w:t xml:space="preserve">and from dev </w:t>
      </w:r>
      <w:r>
        <w:t>(</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t xml:space="preserve">) </w:t>
      </w:r>
      <w:r w:rsidR="00C44B31" w:rsidRPr="00C44B31">
        <w:t xml:space="preserve">datasets </w:t>
      </w:r>
      <w:r w:rsidR="00651E75">
        <w:t>to check what is going on.</w:t>
      </w:r>
      <w:r w:rsidR="00AD3ACC">
        <w:t xml:space="preserve"> </w:t>
      </w:r>
      <w:r w:rsidR="0021042D">
        <w:t>As mentioned a</w:t>
      </w:r>
      <w:r w:rsidR="00AD3ACC">
        <w:t xml:space="preserve">pplying this method </w:t>
      </w:r>
      <w:r w:rsidR="00623CB6">
        <w:t xml:space="preserve">make </w:t>
      </w:r>
      <w:r w:rsidR="00AD3ACC">
        <w:t>many weights go to zero, effectively reducing the complexity of the network</w:t>
      </w:r>
      <w:r w:rsidR="00EF511F">
        <w:t>, and therefore fighting overfitting</w:t>
      </w:r>
      <w:r w:rsidR="00623CB6">
        <w:t>.</w:t>
      </w:r>
      <w:r w:rsidR="00AD3ACC">
        <w:t xml:space="preserve"> </w:t>
      </w:r>
      <w:r w:rsidR="00623CB6">
        <w:t>L</w:t>
      </w:r>
      <w:r w:rsidR="00AD3ACC">
        <w:t xml:space="preserve">et's run the model for </w:t>
      </w:r>
      <m:oMath>
        <m:r>
          <w:rPr>
            <w:rFonts w:ascii="Cambria Math" w:hAnsi="Cambria Math"/>
          </w:rPr>
          <m:t>λ=0</m:t>
        </m:r>
      </m:oMath>
      <w:r w:rsidR="00AD3ACC">
        <w:t xml:space="preserve">, without regularization, and for </w:t>
      </w:r>
      <m:oMath>
        <m:r>
          <w:rPr>
            <w:rFonts w:ascii="Cambria Math" w:hAnsi="Cambria Math"/>
          </w:rPr>
          <m:t>λ=10.0</m:t>
        </m:r>
      </m:oMath>
      <w:r w:rsidR="00AD3ACC">
        <w:t xml:space="preserve">. </w:t>
      </w:r>
      <w:r w:rsidR="0053281C">
        <w:t>We can run our model with the code</w:t>
      </w:r>
    </w:p>
    <w:p w:rsidR="0053281C" w:rsidRPr="0053281C" w:rsidRDefault="0053281C" w:rsidP="0053281C">
      <w:pPr>
        <w:pStyle w:val="Code"/>
      </w:pPr>
      <w:r w:rsidRPr="0053281C">
        <w:t xml:space="preserve">sess, cost_history = model(learning_r = 0.01, </w:t>
      </w:r>
    </w:p>
    <w:p w:rsidR="0053281C" w:rsidRPr="0053281C" w:rsidRDefault="0053281C" w:rsidP="0053281C">
      <w:pPr>
        <w:pStyle w:val="Code"/>
      </w:pPr>
      <w:r w:rsidRPr="0053281C">
        <w:t xml:space="preserve">                                training_epochs = </w:t>
      </w:r>
      <w:r w:rsidR="00824583">
        <w:t>5</w:t>
      </w:r>
      <w:r w:rsidRPr="0053281C">
        <w:t xml:space="preserve">000, </w:t>
      </w:r>
    </w:p>
    <w:p w:rsidR="0053281C" w:rsidRPr="0053281C" w:rsidRDefault="0053281C" w:rsidP="0053281C">
      <w:pPr>
        <w:pStyle w:val="Code"/>
      </w:pPr>
      <w:r w:rsidRPr="0053281C">
        <w:t xml:space="preserve">                                features = train_x, </w:t>
      </w:r>
    </w:p>
    <w:p w:rsidR="0053281C" w:rsidRPr="0053281C" w:rsidRDefault="0053281C" w:rsidP="0053281C">
      <w:pPr>
        <w:pStyle w:val="Code"/>
      </w:pPr>
      <w:r w:rsidRPr="0053281C">
        <w:t xml:space="preserve">                                target = train_y,</w:t>
      </w:r>
    </w:p>
    <w:p w:rsidR="0053281C" w:rsidRPr="0053281C" w:rsidRDefault="0053281C" w:rsidP="0053281C">
      <w:pPr>
        <w:pStyle w:val="Code"/>
      </w:pPr>
      <w:r w:rsidRPr="0053281C">
        <w:t xml:space="preserve">                                logging_step = 5000,</w:t>
      </w:r>
    </w:p>
    <w:p w:rsidR="0053281C" w:rsidRDefault="0053281C" w:rsidP="0053281C">
      <w:pPr>
        <w:pStyle w:val="Code"/>
      </w:pPr>
      <w:r w:rsidRPr="0053281C">
        <w:t xml:space="preserve">                                lambd_val = 0.0)</w:t>
      </w:r>
    </w:p>
    <w:p w:rsidR="0053281C" w:rsidRDefault="0053281C" w:rsidP="0053281C">
      <w:pPr>
        <w:pStyle w:val="BodyTextCont"/>
        <w:ind w:firstLine="0"/>
        <w:rPr>
          <w:rFonts w:eastAsiaTheme="minorEastAsia"/>
        </w:rPr>
      </w:pPr>
      <w:r>
        <w:t>and that gives us</w:t>
      </w:r>
    </w:p>
    <w:p w:rsidR="0053281C" w:rsidRDefault="00EB5151" w:rsidP="00EB5151">
      <w:pPr>
        <w:pStyle w:val="Results"/>
        <w:rPr>
          <w:rFonts w:eastAsiaTheme="minorEastAsia"/>
        </w:rPr>
      </w:pPr>
      <w:r w:rsidRPr="00EB5151">
        <w:t xml:space="preserve">Reached epoch 0 cost J = 238.378 </w:t>
      </w:r>
      <w:r>
        <w:br/>
      </w:r>
      <w:r w:rsidRPr="00EB5151">
        <w:t xml:space="preserve">Training MSE = 238.378 </w:t>
      </w:r>
      <w:r>
        <w:br/>
      </w:r>
      <w:r w:rsidRPr="00EB5151">
        <w:t xml:space="preserve">Dev MSE = 205.561 </w:t>
      </w:r>
      <w:r>
        <w:br/>
      </w:r>
      <w:r w:rsidRPr="00EB5151">
        <w:t xml:space="preserve">Reached epoch 5000 cost J = 0.00527479 </w:t>
      </w:r>
      <w:r>
        <w:br/>
      </w:r>
      <w:r w:rsidRPr="00EB5151">
        <w:t xml:space="preserve">Training MSE = 0.00527479 </w:t>
      </w:r>
      <w:r>
        <w:br/>
      </w:r>
      <w:r w:rsidRPr="00EB5151">
        <w:t>Dev MSE = 28.401</w:t>
      </w:r>
    </w:p>
    <w:p w:rsidR="00AD3ACC" w:rsidRDefault="00EB5151" w:rsidP="00651E75">
      <w:pPr>
        <w:pStyle w:val="BodyTextCont"/>
        <w:ind w:firstLine="0"/>
        <w:rPr>
          <w:rFonts w:eastAsiaTheme="minorEastAsia"/>
        </w:rPr>
      </w:pPr>
      <w:r>
        <w:lastRenderedPageBreak/>
        <w:t>and as expected, we are in an extreme overfitting regime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t>)</w:t>
      </w:r>
      <w:r w:rsidR="00832BAA">
        <w:t xml:space="preserve"> after 5000 epochs</w:t>
      </w:r>
      <w:r>
        <w:t xml:space="preserve">. Now let's try with </w:t>
      </w:r>
      <m:oMath>
        <m:r>
          <w:rPr>
            <w:rFonts w:ascii="Cambria Math" w:hAnsi="Cambria Math"/>
          </w:rPr>
          <m:t>λ=10</m:t>
        </m:r>
      </m:oMath>
    </w:p>
    <w:p w:rsidR="00F200B2" w:rsidRPr="00F200B2" w:rsidRDefault="00F200B2" w:rsidP="00F200B2">
      <w:pPr>
        <w:pStyle w:val="Code"/>
      </w:pPr>
      <w:r w:rsidRPr="00F200B2">
        <w:t xml:space="preserve">sess, cost_history = model(learning_r = 0.01, </w:t>
      </w:r>
    </w:p>
    <w:p w:rsidR="00F200B2" w:rsidRPr="00F200B2" w:rsidRDefault="00F200B2" w:rsidP="00F200B2">
      <w:pPr>
        <w:pStyle w:val="Code"/>
      </w:pPr>
      <w:r w:rsidRPr="00F200B2">
        <w:t xml:space="preserve">                                training_epochs = 5000, </w:t>
      </w:r>
    </w:p>
    <w:p w:rsidR="00F200B2" w:rsidRPr="00F200B2" w:rsidRDefault="00F200B2" w:rsidP="00F200B2">
      <w:pPr>
        <w:pStyle w:val="Code"/>
      </w:pPr>
      <w:r w:rsidRPr="00F200B2">
        <w:t xml:space="preserve">                                features = train_x, </w:t>
      </w:r>
    </w:p>
    <w:p w:rsidR="00F200B2" w:rsidRPr="00F200B2" w:rsidRDefault="00F200B2" w:rsidP="00F200B2">
      <w:pPr>
        <w:pStyle w:val="Code"/>
      </w:pPr>
      <w:r w:rsidRPr="00F200B2">
        <w:t xml:space="preserve">                                target = train_y,</w:t>
      </w:r>
    </w:p>
    <w:p w:rsidR="00F200B2" w:rsidRPr="00F200B2" w:rsidRDefault="00F200B2" w:rsidP="00F200B2">
      <w:pPr>
        <w:pStyle w:val="Code"/>
      </w:pPr>
      <w:r w:rsidRPr="00F200B2">
        <w:t xml:space="preserve">                                logging_step = 5000,</w:t>
      </w:r>
    </w:p>
    <w:p w:rsidR="00EB5151" w:rsidRDefault="00F200B2" w:rsidP="00F200B2">
      <w:pPr>
        <w:pStyle w:val="Code"/>
      </w:pPr>
      <w:r w:rsidRPr="00F200B2">
        <w:t xml:space="preserve">                                lambd_val = 10.0)</w:t>
      </w:r>
    </w:p>
    <w:p w:rsidR="00F200B2" w:rsidRDefault="00F200B2" w:rsidP="00F200B2">
      <w:pPr>
        <w:pStyle w:val="BodyTextCont"/>
        <w:ind w:firstLine="0"/>
      </w:pPr>
      <w:r>
        <w:t>and that gives</w:t>
      </w:r>
      <w:r w:rsidR="000D2EA0">
        <w:t xml:space="preserve"> the results</w:t>
      </w:r>
    </w:p>
    <w:p w:rsidR="00F200B2" w:rsidRDefault="00F200B2" w:rsidP="00F200B2">
      <w:pPr>
        <w:pStyle w:val="Results"/>
      </w:pPr>
      <w:r w:rsidRPr="00F200B2">
        <w:t xml:space="preserve">Reached epoch 0 cost J = 248.026 </w:t>
      </w:r>
      <w:r>
        <w:br/>
      </w:r>
      <w:r w:rsidRPr="00F200B2">
        <w:t xml:space="preserve">Training MSE = 248.026 </w:t>
      </w:r>
      <w:r>
        <w:br/>
      </w:r>
      <w:r w:rsidRPr="00F200B2">
        <w:t xml:space="preserve">Dev MSE = 214.921 </w:t>
      </w:r>
      <w:r>
        <w:br/>
      </w:r>
      <w:r w:rsidRPr="00F200B2">
        <w:t xml:space="preserve">Reached epoch 5000 cost J = 23.795 </w:t>
      </w:r>
      <w:r>
        <w:br/>
      </w:r>
      <w:r w:rsidRPr="00F200B2">
        <w:t xml:space="preserve">Training MSE = 23.795 </w:t>
      </w:r>
      <w:r>
        <w:br/>
      </w:r>
      <w:r w:rsidRPr="00F200B2">
        <w:t>Dev MSE = 21.6406</w:t>
      </w:r>
    </w:p>
    <w:p w:rsidR="00F200B2" w:rsidRDefault="00F200B2" w:rsidP="00F200B2">
      <w:pPr>
        <w:pStyle w:val="BodyTextCont"/>
        <w:ind w:firstLine="0"/>
      </w:pPr>
      <w:r>
        <w:t xml:space="preserve">Now we are no more in an overfitting regime, since the two MSE values are of the same order of magnitude. The best way of checking what is going on is to study the weights distribution for each layer. In Figure 5-3 the weights distribution for </w:t>
      </w:r>
      <w:r w:rsidR="00EE5786">
        <w:t>the first 4</w:t>
      </w:r>
      <w:r>
        <w:t xml:space="preserve"> layer</w:t>
      </w:r>
      <w:r w:rsidR="00EE5786">
        <w:t>s</w:t>
      </w:r>
      <w:r w:rsidR="0065413B">
        <w:t xml:space="preserve"> are plotted</w:t>
      </w:r>
      <w:r>
        <w:t>. The light gray histogram is for the weights without regularization, and the darker (and much more concentrated around zero) is for the weights with regularization.</w:t>
      </w:r>
      <w:r w:rsidR="0065413B">
        <w:t xml:space="preserve"> </w:t>
      </w:r>
    </w:p>
    <w:p w:rsidR="00F200B2" w:rsidRPr="00F200B2" w:rsidRDefault="00F200B2" w:rsidP="00F200B2">
      <w:pPr>
        <w:pStyle w:val="FigureCaption"/>
      </w:pPr>
      <w:r>
        <w:t xml:space="preserve">Figure 5-3: </w:t>
      </w:r>
      <w:r w:rsidRPr="00F200B2">
        <w:t>weights distribution for each layer. The light gray histogram is for the weights without regularization, and the darker (and much more concentrated around zero) is for the weights with regularization.</w:t>
      </w:r>
      <w:r w:rsidR="00723708">
        <w:t xml:space="preserve"> I neglected layer 5, since is the output layer.</w:t>
      </w:r>
      <w:r w:rsidR="00DA311B">
        <w:t xml:space="preserve"> </w:t>
      </w:r>
    </w:p>
    <w:p w:rsidR="00F200B2" w:rsidRDefault="00723708" w:rsidP="00723708">
      <w:pPr>
        <w:pStyle w:val="Figure"/>
      </w:pPr>
      <w:r>
        <w:rPr>
          <w:noProof/>
        </w:rPr>
        <w:lastRenderedPageBreak/>
        <w:drawing>
          <wp:inline distT="0" distB="0" distL="0" distR="0">
            <wp:extent cx="5486400" cy="4307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4307205"/>
                    </a:xfrm>
                    <a:prstGeom prst="rect">
                      <a:avLst/>
                    </a:prstGeom>
                    <a:noFill/>
                    <a:ln>
                      <a:noFill/>
                    </a:ln>
                  </pic:spPr>
                </pic:pic>
              </a:graphicData>
            </a:graphic>
          </wp:inline>
        </w:drawing>
      </w:r>
    </w:p>
    <w:p w:rsidR="002543CB" w:rsidRDefault="00723708" w:rsidP="00E021E9">
      <w:pPr>
        <w:pStyle w:val="BodyTextCont"/>
        <w:ind w:firstLine="0"/>
      </w:pPr>
      <w:r>
        <w:t>You can clearly see how the weights, when we apply regularization, are much more concentrated around zero, meaning they are much smaller than without regularization.</w:t>
      </w:r>
      <w:r w:rsidR="005D14BD">
        <w:t xml:space="preserve"> </w:t>
      </w:r>
      <w:r w:rsidR="00E021E9">
        <w:t xml:space="preserve">This make the weight decay effect of regularization very evident. </w:t>
      </w:r>
      <w:r w:rsidR="005D14BD">
        <w:t xml:space="preserve">I would like to </w:t>
      </w:r>
      <w:r w:rsidR="00832BAA">
        <w:t xml:space="preserve">briefly take the chance </w:t>
      </w:r>
      <w:r w:rsidR="00E021E9">
        <w:t>and make a</w:t>
      </w:r>
      <w:r w:rsidR="00FB2794">
        <w:t>nother</w:t>
      </w:r>
      <w:r w:rsidR="00E021E9">
        <w:t xml:space="preserve"> brief digression on network complexity. I said that this method reduces the network complexity. I told you previously in Chapter 3</w:t>
      </w:r>
      <w:r w:rsidR="00C7482F">
        <w:t xml:space="preserve"> </w:t>
      </w:r>
      <w:r w:rsidR="00E021E9">
        <w:t xml:space="preserve">that you can consider the number of learnable parameters an indication of the complexity of a network, but I also warned you that this can be very misleading. I would like to show you </w:t>
      </w:r>
      <w:proofErr w:type="spellStart"/>
      <w:r w:rsidR="00E021E9">
        <w:t>now</w:t>
      </w:r>
      <w:proofErr w:type="spellEnd"/>
      <w:r w:rsidR="00E021E9">
        <w:t xml:space="preserve"> why.</w:t>
      </w:r>
      <w:r w:rsidR="005D14BD">
        <w:t xml:space="preserve"> </w:t>
      </w:r>
      <w:r w:rsidR="002543CB">
        <w:t xml:space="preserve">You will remember from Chapter 3, that the total number of learnable parameters we have in a network </w:t>
      </w:r>
      <w:r w:rsidR="00C7482F">
        <w:t xml:space="preserve">like the one we are using here </w:t>
      </w:r>
      <w:r w:rsidR="002543CB">
        <w:t>is given by the formula</w:t>
      </w:r>
    </w:p>
    <w:p w:rsidR="002543CB" w:rsidRPr="002543CB" w:rsidRDefault="002543CB" w:rsidP="002543CB">
      <w:pPr>
        <w:pStyle w:val="BodyTextCont"/>
      </w:pPr>
      <m:oMathPara>
        <m:oMath>
          <m:r>
            <w:rPr>
              <w:rFonts w:ascii="Cambria Math" w:hAnsi="Cambria Math"/>
            </w:rPr>
            <m:t>Q=</m:t>
          </m:r>
          <m:nary>
            <m:naryPr>
              <m:chr m:val="∑"/>
              <m:limLoc m:val="undOvr"/>
              <m:ctrlPr>
                <w:rPr>
                  <w:rFonts w:ascii="Cambria Math" w:hAnsi="Cambria Math"/>
                </w:rPr>
              </m:ctrlPr>
            </m:naryPr>
            <m:sub>
              <m:r>
                <w:rPr>
                  <w:rFonts w:ascii="Cambria Math" w:hAnsi="Cambria Math"/>
                </w:rPr>
                <m:t>j=1</m:t>
              </m:r>
            </m:sub>
            <m:sup>
              <m:r>
                <w:rPr>
                  <w:rFonts w:ascii="Cambria Math" w:hAnsi="Cambria Math"/>
                </w:rPr>
                <m:t>L</m:t>
              </m:r>
            </m:sup>
            <m:e>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l-1</m:t>
                  </m:r>
                </m:sub>
              </m:sSub>
              <m:r>
                <w:rPr>
                  <w:rFonts w:ascii="Cambria Math" w:hAnsi="Cambria Math"/>
                </w:rPr>
                <m:t>+1)</m:t>
              </m:r>
            </m:e>
          </m:nary>
        </m:oMath>
      </m:oMathPara>
    </w:p>
    <w:p w:rsidR="002543CB" w:rsidRDefault="002543CB" w:rsidP="00723708">
      <w:pPr>
        <w:pStyle w:val="BodyTextCont"/>
        <w:ind w:firstLine="0"/>
      </w:pPr>
    </w:p>
    <w:p w:rsidR="00723708" w:rsidRDefault="002543CB" w:rsidP="00723708">
      <w:pPr>
        <w:pStyle w:val="BodyTextCont"/>
        <w:ind w:firstLine="0"/>
      </w:pPr>
      <w:r>
        <w:t xml:space="preserve">Where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t xml:space="preserve"> is the number of neurons in layer </w:t>
      </w:r>
      <m:oMath>
        <m:r>
          <w:rPr>
            <w:rFonts w:ascii="Cambria Math" w:hAnsi="Cambria Math"/>
          </w:rPr>
          <m:t>l</m:t>
        </m:r>
      </m:oMath>
      <w:r w:rsidR="00C7482F">
        <w:t xml:space="preserve"> and </w:t>
      </w:r>
      <m:oMath>
        <m:r>
          <w:rPr>
            <w:rFonts w:ascii="Cambria Math" w:hAnsi="Cambria Math"/>
          </w:rPr>
          <m:t>L</m:t>
        </m:r>
      </m:oMath>
      <w:r w:rsidR="00C7482F">
        <w:t xml:space="preserve"> is the total number of layers, including the output </w:t>
      </w:r>
      <w:proofErr w:type="gramStart"/>
      <w:r w:rsidR="00C7482F">
        <w:t>layer</w:t>
      </w:r>
      <w:r>
        <w:t>.</w:t>
      </w:r>
      <w:proofErr w:type="gramEnd"/>
      <w:r>
        <w:t xml:space="preserve"> In our case we have an input layer with 13 features, then 4 layers with each 20 neurons and then an output layer with 1 neuron. Therefore </w:t>
      </w:r>
      <m:oMath>
        <m:r>
          <w:rPr>
            <w:rFonts w:ascii="Cambria Math" w:hAnsi="Cambria Math"/>
          </w:rPr>
          <m:t>Q</m:t>
        </m:r>
      </m:oMath>
      <w:r>
        <w:t xml:space="preserve"> is given by</w:t>
      </w:r>
    </w:p>
    <w:p w:rsidR="005D14BD" w:rsidRDefault="005D14BD" w:rsidP="00723708">
      <w:pPr>
        <w:pStyle w:val="BodyTextCont"/>
        <w:ind w:firstLine="0"/>
      </w:pPr>
    </w:p>
    <w:p w:rsidR="005D14BD" w:rsidRPr="005D14BD" w:rsidRDefault="002543CB" w:rsidP="00723708">
      <w:pPr>
        <w:pStyle w:val="BodyTextCont"/>
        <w:ind w:firstLine="0"/>
        <w:rPr>
          <w:rFonts w:eastAsiaTheme="minorEastAsia"/>
        </w:rPr>
      </w:pPr>
      <m:oMathPara>
        <m:oMath>
          <m:r>
            <w:rPr>
              <w:rFonts w:ascii="Cambria Math" w:hAnsi="Cambria Math"/>
            </w:rPr>
            <w:lastRenderedPageBreak/>
            <m:t>Q=20×(13+1)+20×(20+1)+20×(20+1)+20×(20+1)+1×(20+1)=1561</m:t>
          </m:r>
        </m:oMath>
      </m:oMathPara>
    </w:p>
    <w:p w:rsidR="005D14BD" w:rsidRDefault="005D14BD" w:rsidP="00723708">
      <w:pPr>
        <w:pStyle w:val="BodyTextCont"/>
        <w:ind w:firstLine="0"/>
      </w:pPr>
    </w:p>
    <w:p w:rsidR="006C781F" w:rsidRDefault="00E021E9" w:rsidP="00723708">
      <w:pPr>
        <w:pStyle w:val="BodyTextCont"/>
        <w:ind w:firstLine="0"/>
      </w:pPr>
      <m:oMath>
        <m:r>
          <w:rPr>
            <w:rFonts w:ascii="Cambria Math" w:hAnsi="Cambria Math"/>
          </w:rPr>
          <m:t>Q</m:t>
        </m:r>
      </m:oMath>
      <w:r>
        <w:t xml:space="preserve"> is q</w:t>
      </w:r>
      <w:r w:rsidR="005D14BD">
        <w:t xml:space="preserve">uite a big </w:t>
      </w:r>
      <w:proofErr w:type="gramStart"/>
      <w:r w:rsidR="005D14BD">
        <w:t>number.</w:t>
      </w:r>
      <w:proofErr w:type="gramEnd"/>
      <w:r w:rsidR="005D14BD">
        <w:t xml:space="preserve"> But already without regularization </w:t>
      </w:r>
      <w:r w:rsidR="000256BF">
        <w:t xml:space="preserve">is interesting to note that </w:t>
      </w:r>
      <w:r w:rsidR="005D14BD">
        <w:t xml:space="preserve">we have </w:t>
      </w:r>
      <w:r w:rsidR="00F766A3">
        <w:t xml:space="preserve">roughly </w:t>
      </w:r>
      <w:r w:rsidR="005D14BD">
        <w:t xml:space="preserve">48% of the weights </w:t>
      </w:r>
      <w:r w:rsidR="006D2A35">
        <w:t xml:space="preserve">that </w:t>
      </w:r>
      <w:r w:rsidR="00B46D5B">
        <w:t>after 10000 epochs</w:t>
      </w:r>
      <w:r w:rsidR="00B46D5B" w:rsidRPr="00B46D5B">
        <w:t xml:space="preserve"> </w:t>
      </w:r>
      <w:r w:rsidR="005D14BD">
        <w:t xml:space="preserve">are less than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sidR="005D14BD">
        <w:t>, so effectively zero</w:t>
      </w:r>
      <w:r w:rsidR="00EE5786">
        <w:t>.</w:t>
      </w:r>
      <w:r w:rsidR="00590986">
        <w:t xml:space="preserve"> This is the reason I warned you about talking about complexity in terms of number of learnable parameters. </w:t>
      </w:r>
      <w:proofErr w:type="gramStart"/>
      <w:r w:rsidR="00590986">
        <w:t>Additionally</w:t>
      </w:r>
      <w:proofErr w:type="gramEnd"/>
      <w:r w:rsidR="00590986">
        <w:t xml:space="preserve"> using regularization will change completely the scenario. Complexity is a difficult concept to define: it depends on many things, between others from architecture, optimization algorithm, cost function and number of epochs trained.</w:t>
      </w:r>
    </w:p>
    <w:p w:rsidR="006C781F" w:rsidRDefault="006C781F" w:rsidP="006C781F">
      <w:pPr>
        <w:pStyle w:val="NoteTipCaution"/>
      </w:pPr>
      <w:r>
        <w:t>Defining the complexity of a network only in terms of number of weight is not completely correct. The total number of weights gives an idea, but it can be quite misleading since many may be zero after the training, effectively disappearing from the network</w:t>
      </w:r>
      <w:r w:rsidR="00510E66">
        <w:t>, and making it less complex.</w:t>
      </w:r>
      <w:r w:rsidR="000D6FF6">
        <w:t xml:space="preserve"> Is more correct to talk about "Model Complexity" instead of network complexity</w:t>
      </w:r>
      <w:r w:rsidR="00C52560">
        <w:t>, since many more aspects are involved than simply how many neurons or layers the network have.</w:t>
      </w:r>
    </w:p>
    <w:p w:rsidR="000256BF" w:rsidRDefault="005D14BD" w:rsidP="00723708">
      <w:pPr>
        <w:pStyle w:val="BodyTextCont"/>
        <w:ind w:firstLine="0"/>
      </w:pPr>
      <w:r>
        <w:t xml:space="preserve">Incredibly enough only half of the weights play a role in the predictions at the end. </w:t>
      </w:r>
      <w:r w:rsidR="00E021E9">
        <w:t xml:space="preserve">This is </w:t>
      </w:r>
      <w:r w:rsidR="00503CA1">
        <w:t>the reason</w:t>
      </w:r>
      <w:r w:rsidR="00E021E9">
        <w:t xml:space="preserve"> I told you in Chapter 3 that </w:t>
      </w:r>
      <w:r w:rsidR="004D7FC5">
        <w:t>defining</w:t>
      </w:r>
      <w:r w:rsidR="00E021E9">
        <w:t xml:space="preserve"> the network complexity only with the parameter </w:t>
      </w:r>
      <m:oMath>
        <m:r>
          <w:rPr>
            <w:rFonts w:ascii="Cambria Math" w:hAnsi="Cambria Math"/>
          </w:rPr>
          <m:t>Q</m:t>
        </m:r>
      </m:oMath>
      <w:r w:rsidR="00E021E9">
        <w:t xml:space="preserve"> is misleading. Given your problem, </w:t>
      </w:r>
      <w:r w:rsidR="00055986">
        <w:t>your loss function and optimizer</w:t>
      </w:r>
      <w:r w:rsidR="00E021E9">
        <w:t xml:space="preserve"> </w:t>
      </w:r>
      <w:r w:rsidR="00055986">
        <w:t>you may well end up with</w:t>
      </w:r>
      <w:r w:rsidR="004D7FC5">
        <w:t xml:space="preserve"> a network that when trained is much simpler than what it was at construction phase. So be very careful when using the term complexity in the deep learning world. Be aware of the subtleties involved.</w:t>
      </w:r>
    </w:p>
    <w:p w:rsidR="00555C10" w:rsidRDefault="00E67B74" w:rsidP="000256BF">
      <w:pPr>
        <w:pStyle w:val="BodyTextCont"/>
      </w:pPr>
      <w:r>
        <w:t>To give you an idea of how effective regularization is in reducing the weights</w:t>
      </w:r>
      <w:r w:rsidR="00DD480A">
        <w:t>,</w:t>
      </w:r>
      <w:r>
        <w:t xml:space="preserve"> check the following table where we compare the </w:t>
      </w:r>
      <w:r w:rsidR="00DD480A">
        <w:t>percentage</w:t>
      </w:r>
      <w:r>
        <w:t xml:space="preserve"> of weights less than </w:t>
      </w:r>
      <w:r w:rsidR="00DD480A">
        <w:t>1e-3 with and without regularization</w:t>
      </w:r>
      <w:r w:rsidR="00922EB0">
        <w:t xml:space="preserve"> after 1000 epochs</w:t>
      </w:r>
      <w:r w:rsidR="00832BAA">
        <w:t xml:space="preserve"> in each layer</w:t>
      </w:r>
      <w:r>
        <w:t>.</w:t>
      </w:r>
    </w:p>
    <w:tbl>
      <w:tblPr>
        <w:tblStyle w:val="TableGrid"/>
        <w:tblW w:w="0" w:type="auto"/>
        <w:tblLook w:val="04A0" w:firstRow="1" w:lastRow="0" w:firstColumn="1" w:lastColumn="0" w:noHBand="0" w:noVBand="1"/>
      </w:tblPr>
      <w:tblGrid>
        <w:gridCol w:w="846"/>
        <w:gridCol w:w="3685"/>
        <w:gridCol w:w="3969"/>
      </w:tblGrid>
      <w:tr w:rsidR="00DD480A" w:rsidTr="00DD480A">
        <w:tc>
          <w:tcPr>
            <w:tcW w:w="846" w:type="dxa"/>
          </w:tcPr>
          <w:p w:rsidR="00DD480A" w:rsidRDefault="00DD480A" w:rsidP="00DD480A">
            <w:pPr>
              <w:pStyle w:val="TableHead"/>
            </w:pPr>
            <w:r>
              <w:t>Layer</w:t>
            </w:r>
          </w:p>
        </w:tc>
        <w:tc>
          <w:tcPr>
            <w:tcW w:w="3685" w:type="dxa"/>
          </w:tcPr>
          <w:p w:rsidR="00DD480A" w:rsidRDefault="00DD480A" w:rsidP="00DD480A">
            <w:pPr>
              <w:pStyle w:val="TableHead"/>
            </w:pPr>
            <w:r>
              <w:t xml:space="preserve">% of weights less than </w:t>
            </w:r>
            <w:r w:rsidR="008575C1">
              <w:t>1e-3</w:t>
            </w:r>
            <w:r>
              <w:t xml:space="preserve"> for </w:t>
            </w:r>
            <m:oMath>
              <m:r>
                <m:rPr>
                  <m:sty m:val="bi"/>
                </m:rPr>
                <w:rPr>
                  <w:rFonts w:ascii="Cambria Math" w:hAnsi="Cambria Math"/>
                </w:rPr>
                <m:t>λ=0</m:t>
              </m:r>
            </m:oMath>
          </w:p>
        </w:tc>
        <w:tc>
          <w:tcPr>
            <w:tcW w:w="3969" w:type="dxa"/>
          </w:tcPr>
          <w:p w:rsidR="00DD480A" w:rsidRDefault="00DD480A" w:rsidP="00DD480A">
            <w:pPr>
              <w:pStyle w:val="TableHead"/>
            </w:pPr>
            <w:r>
              <w:t xml:space="preserve">% of weights less than </w:t>
            </w:r>
            <w:r w:rsidR="008575C1">
              <w:t>1e-3</w:t>
            </w:r>
            <w:r>
              <w:t xml:space="preserve"> for </w:t>
            </w:r>
            <m:oMath>
              <m:r>
                <m:rPr>
                  <m:sty m:val="bi"/>
                </m:rPr>
                <w:rPr>
                  <w:rFonts w:ascii="Cambria Math" w:hAnsi="Cambria Math"/>
                </w:rPr>
                <m:t>λ=3</m:t>
              </m:r>
            </m:oMath>
          </w:p>
        </w:tc>
      </w:tr>
      <w:tr w:rsidR="00DD480A" w:rsidTr="00DD480A">
        <w:tc>
          <w:tcPr>
            <w:tcW w:w="846" w:type="dxa"/>
          </w:tcPr>
          <w:p w:rsidR="00DD480A" w:rsidRDefault="00DD480A" w:rsidP="00DD480A">
            <w:pPr>
              <w:pStyle w:val="TableHead"/>
            </w:pPr>
            <w:r>
              <w:t>1</w:t>
            </w:r>
          </w:p>
        </w:tc>
        <w:tc>
          <w:tcPr>
            <w:tcW w:w="3685" w:type="dxa"/>
          </w:tcPr>
          <w:p w:rsidR="00DD480A" w:rsidRPr="00DD480A" w:rsidRDefault="00DD480A" w:rsidP="00DD480A">
            <w:pPr>
              <w:pStyle w:val="TableText"/>
            </w:pPr>
            <w:r w:rsidRPr="00DD480A">
              <w:t>0.0</w:t>
            </w:r>
          </w:p>
        </w:tc>
        <w:tc>
          <w:tcPr>
            <w:tcW w:w="3969" w:type="dxa"/>
          </w:tcPr>
          <w:p w:rsidR="00DD480A" w:rsidRPr="00DD480A" w:rsidRDefault="000B0315" w:rsidP="00DD480A">
            <w:pPr>
              <w:pStyle w:val="TableText"/>
            </w:pPr>
            <w:r>
              <w:t>20</w:t>
            </w:r>
            <w:r w:rsidR="00DD480A">
              <w:t>.</w:t>
            </w:r>
            <w:r>
              <w:t>0</w:t>
            </w:r>
          </w:p>
        </w:tc>
      </w:tr>
      <w:tr w:rsidR="00DD480A" w:rsidTr="00DD480A">
        <w:tc>
          <w:tcPr>
            <w:tcW w:w="846" w:type="dxa"/>
          </w:tcPr>
          <w:p w:rsidR="00DD480A" w:rsidRDefault="00DD480A" w:rsidP="00DD480A">
            <w:pPr>
              <w:pStyle w:val="TableHead"/>
            </w:pPr>
            <w:r>
              <w:t>2</w:t>
            </w:r>
          </w:p>
        </w:tc>
        <w:tc>
          <w:tcPr>
            <w:tcW w:w="3685" w:type="dxa"/>
          </w:tcPr>
          <w:p w:rsidR="00DD480A" w:rsidRPr="00DD480A" w:rsidRDefault="00DD480A" w:rsidP="00DD480A">
            <w:pPr>
              <w:pStyle w:val="TableText"/>
            </w:pPr>
            <w:r>
              <w:t>0.25</w:t>
            </w:r>
          </w:p>
        </w:tc>
        <w:tc>
          <w:tcPr>
            <w:tcW w:w="3969" w:type="dxa"/>
          </w:tcPr>
          <w:p w:rsidR="00DD480A" w:rsidRPr="00DD480A" w:rsidRDefault="000B0315" w:rsidP="00DD480A">
            <w:pPr>
              <w:pStyle w:val="TableText"/>
            </w:pPr>
            <w:r>
              <w:t>41.5</w:t>
            </w:r>
          </w:p>
        </w:tc>
      </w:tr>
      <w:tr w:rsidR="00DD480A" w:rsidTr="00DD480A">
        <w:tc>
          <w:tcPr>
            <w:tcW w:w="846" w:type="dxa"/>
          </w:tcPr>
          <w:p w:rsidR="00DD480A" w:rsidRDefault="00DD480A" w:rsidP="00DD480A">
            <w:pPr>
              <w:pStyle w:val="TableHead"/>
            </w:pPr>
            <w:r>
              <w:t>3</w:t>
            </w:r>
          </w:p>
        </w:tc>
        <w:tc>
          <w:tcPr>
            <w:tcW w:w="3685" w:type="dxa"/>
          </w:tcPr>
          <w:p w:rsidR="00DD480A" w:rsidRPr="00DD480A" w:rsidRDefault="00DD480A" w:rsidP="00DD480A">
            <w:pPr>
              <w:pStyle w:val="TableText"/>
            </w:pPr>
            <w:r>
              <w:t>0.75</w:t>
            </w:r>
          </w:p>
        </w:tc>
        <w:tc>
          <w:tcPr>
            <w:tcW w:w="3969" w:type="dxa"/>
          </w:tcPr>
          <w:p w:rsidR="00DD480A" w:rsidRPr="00DD480A" w:rsidRDefault="000B0315" w:rsidP="00DD480A">
            <w:pPr>
              <w:pStyle w:val="TableText"/>
            </w:pPr>
            <w:r>
              <w:t>60.5</w:t>
            </w:r>
          </w:p>
        </w:tc>
      </w:tr>
      <w:tr w:rsidR="00DD480A" w:rsidTr="00DD480A">
        <w:tc>
          <w:tcPr>
            <w:tcW w:w="846" w:type="dxa"/>
          </w:tcPr>
          <w:p w:rsidR="00DD480A" w:rsidRDefault="00DD480A" w:rsidP="00DD480A">
            <w:pPr>
              <w:pStyle w:val="TableHead"/>
            </w:pPr>
            <w:r>
              <w:t>4</w:t>
            </w:r>
          </w:p>
        </w:tc>
        <w:tc>
          <w:tcPr>
            <w:tcW w:w="3685" w:type="dxa"/>
          </w:tcPr>
          <w:p w:rsidR="00DD480A" w:rsidRPr="00DD480A" w:rsidRDefault="00DD480A" w:rsidP="00DD480A">
            <w:pPr>
              <w:pStyle w:val="TableText"/>
            </w:pPr>
            <w:r>
              <w:t>0.25</w:t>
            </w:r>
          </w:p>
        </w:tc>
        <w:tc>
          <w:tcPr>
            <w:tcW w:w="3969" w:type="dxa"/>
          </w:tcPr>
          <w:p w:rsidR="00DD480A" w:rsidRPr="00DD480A" w:rsidRDefault="000B0315" w:rsidP="00DD480A">
            <w:pPr>
              <w:pStyle w:val="TableText"/>
            </w:pPr>
            <w:r>
              <w:t>66.0</w:t>
            </w:r>
          </w:p>
        </w:tc>
      </w:tr>
      <w:tr w:rsidR="00DD480A" w:rsidTr="00DD480A">
        <w:tc>
          <w:tcPr>
            <w:tcW w:w="846" w:type="dxa"/>
          </w:tcPr>
          <w:p w:rsidR="00DD480A" w:rsidRDefault="00DD480A" w:rsidP="00DD480A">
            <w:pPr>
              <w:pStyle w:val="TableHead"/>
            </w:pPr>
            <w:r>
              <w:t>5</w:t>
            </w:r>
          </w:p>
        </w:tc>
        <w:tc>
          <w:tcPr>
            <w:tcW w:w="3685" w:type="dxa"/>
          </w:tcPr>
          <w:p w:rsidR="00DD480A" w:rsidRPr="00DD480A" w:rsidRDefault="00DD480A" w:rsidP="00DD480A">
            <w:pPr>
              <w:pStyle w:val="TableText"/>
            </w:pPr>
            <w:r>
              <w:t>0.0</w:t>
            </w:r>
          </w:p>
        </w:tc>
        <w:tc>
          <w:tcPr>
            <w:tcW w:w="3969" w:type="dxa"/>
          </w:tcPr>
          <w:p w:rsidR="00DD480A" w:rsidRPr="00DD480A" w:rsidRDefault="000B0315" w:rsidP="00DD480A">
            <w:pPr>
              <w:pStyle w:val="TableText"/>
            </w:pPr>
            <w:r>
              <w:t>35.0</w:t>
            </w:r>
          </w:p>
        </w:tc>
      </w:tr>
    </w:tbl>
    <w:p w:rsidR="00E67B74" w:rsidRDefault="00E67B74" w:rsidP="00723708">
      <w:pPr>
        <w:pStyle w:val="BodyTextCont"/>
        <w:ind w:firstLine="0"/>
      </w:pPr>
    </w:p>
    <w:p w:rsidR="005D14BD" w:rsidRDefault="00BF4A46" w:rsidP="00555C10">
      <w:pPr>
        <w:pStyle w:val="BodyTextCont"/>
        <w:ind w:firstLine="0"/>
      </w:pPr>
      <w:r>
        <w:t xml:space="preserve">But how should we choose </w:t>
      </w:r>
      <m:oMath>
        <m:r>
          <w:rPr>
            <w:rFonts w:ascii="Cambria Math" w:hAnsi="Cambria Math"/>
          </w:rPr>
          <m:t>λ</m:t>
        </m:r>
      </m:oMath>
      <w:r>
        <w:t xml:space="preserve">? To get an idea </w:t>
      </w:r>
      <w:r w:rsidR="00EE02C9">
        <w:t xml:space="preserve">(repeat with me: in the deep learning world there is no universal rule) </w:t>
      </w:r>
      <w:r w:rsidR="00555C10">
        <w:t xml:space="preserve">is </w:t>
      </w:r>
      <w:r>
        <w:t>useful</w:t>
      </w:r>
      <w:r w:rsidR="00555C10">
        <w:t xml:space="preserve"> to see what is happening when varying the parameter </w:t>
      </w:r>
      <m:oMath>
        <m:r>
          <w:rPr>
            <w:rFonts w:ascii="Cambria Math" w:hAnsi="Cambria Math"/>
          </w:rPr>
          <m:t>λ</m:t>
        </m:r>
      </m:oMath>
      <w:r>
        <w:t xml:space="preserve"> to your optimizing meric (in this case the MSE)</w:t>
      </w:r>
      <w:r w:rsidR="00555C10">
        <w:t xml:space="preserve">. In Figure 5-4 you can see the behavior of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rsidR="008E5942">
        <w:t xml:space="preserve"> </w:t>
      </w:r>
      <w:r w:rsidR="00555C10">
        <w:t xml:space="preserve">(continuous line) and for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8E5942">
        <w:t xml:space="preserve"> </w:t>
      </w:r>
      <w:r w:rsidR="00555C10">
        <w:t xml:space="preserve">(dashed) dataset for our network varying </w:t>
      </w:r>
      <m:oMath>
        <m:r>
          <w:rPr>
            <w:rFonts w:ascii="Cambria Math" w:hAnsi="Cambria Math"/>
          </w:rPr>
          <m:t>λ</m:t>
        </m:r>
      </m:oMath>
      <w:r w:rsidR="006D57ED">
        <w:t xml:space="preserve"> after 1000 epochs.</w:t>
      </w:r>
    </w:p>
    <w:p w:rsidR="00555C10" w:rsidRDefault="00555C10" w:rsidP="00555C10">
      <w:pPr>
        <w:pStyle w:val="FigureCaption"/>
      </w:pPr>
      <w:r>
        <w:t xml:space="preserve">Figure 5-4: </w:t>
      </w:r>
      <w:r w:rsidRPr="00555C10">
        <w:t xml:space="preserve">behavior of the MSE for the training (continuous line) dataset and for the dev (dashed) dataset for our network varying </w:t>
      </w:r>
      <m:oMath>
        <m:r>
          <w:rPr>
            <w:rFonts w:ascii="Cambria Math" w:hAnsi="Cambria Math"/>
          </w:rPr>
          <m:t>λ</m:t>
        </m:r>
      </m:oMath>
      <w:r w:rsidRPr="00555C10">
        <w:t xml:space="preserve">.  </w:t>
      </w:r>
    </w:p>
    <w:p w:rsidR="00555C10" w:rsidRDefault="00821E27" w:rsidP="00163275">
      <w:pPr>
        <w:pStyle w:val="Figure"/>
      </w:pPr>
      <w:r>
        <w:rPr>
          <w:noProof/>
        </w:rPr>
        <w:lastRenderedPageBreak/>
        <w:drawing>
          <wp:inline distT="0" distB="0" distL="0" distR="0">
            <wp:extent cx="4493260" cy="26676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3260" cy="2667635"/>
                    </a:xfrm>
                    <a:prstGeom prst="rect">
                      <a:avLst/>
                    </a:prstGeom>
                    <a:noFill/>
                    <a:ln>
                      <a:noFill/>
                    </a:ln>
                  </pic:spPr>
                </pic:pic>
              </a:graphicData>
            </a:graphic>
          </wp:inline>
        </w:drawing>
      </w:r>
    </w:p>
    <w:p w:rsidR="00163275" w:rsidRDefault="00163275" w:rsidP="00163275">
      <w:pPr>
        <w:pStyle w:val="BodyTextCont"/>
        <w:ind w:firstLine="0"/>
      </w:pPr>
      <w:r>
        <w:t xml:space="preserve">As you can see with small values </w:t>
      </w:r>
      <w:r w:rsidR="006D2A35">
        <w:t>of</w:t>
      </w:r>
      <w:r>
        <w:t xml:space="preserve"> </w:t>
      </w:r>
      <m:oMath>
        <m:r>
          <w:rPr>
            <w:rFonts w:ascii="Cambria Math" w:hAnsi="Cambria Math"/>
          </w:rPr>
          <m:t>λ</m:t>
        </m:r>
      </m:oMath>
      <w:r>
        <w:t xml:space="preserve"> (effectively without regularization) we are in an overfitting regime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t xml:space="preserve">), slowly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t xml:space="preserve"> increases, while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t xml:space="preserve"> remains </w:t>
      </w:r>
      <w:r w:rsidR="008E5942">
        <w:t>roughly</w:t>
      </w:r>
      <w:r>
        <w:t xml:space="preserve"> constant. </w:t>
      </w:r>
      <w:r w:rsidR="000E60B6">
        <w:t xml:space="preserve">Until </w:t>
      </w:r>
      <m:oMath>
        <m:r>
          <w:rPr>
            <w:rFonts w:ascii="Cambria Math" w:hAnsi="Cambria Math"/>
          </w:rPr>
          <m:t>λ≈7.5</m:t>
        </m:r>
      </m:oMath>
      <w:r w:rsidR="000E60B6">
        <w:t xml:space="preserve"> the model overfit the training data, t</w:t>
      </w:r>
      <w:r>
        <w:t>hen the two values cross</w:t>
      </w:r>
      <w:r w:rsidR="000E60B6">
        <w:t xml:space="preserve"> and the overfitting finishes</w:t>
      </w:r>
      <w:r>
        <w:t>, and after that they grow together</w:t>
      </w:r>
      <w:r w:rsidR="000E60B6">
        <w:t>, at which point the model cannot capture the fine data structures anymore</w:t>
      </w:r>
      <w:r>
        <w:t>. After the crossing of the line</w:t>
      </w:r>
      <w:r w:rsidR="006D2A35">
        <w:t>s</w:t>
      </w:r>
      <w:r>
        <w:t xml:space="preserve"> the </w:t>
      </w:r>
      <w:r w:rsidR="005C0A2B">
        <w:t>model</w:t>
      </w:r>
      <w:r>
        <w:t xml:space="preserve"> is getting t</w:t>
      </w:r>
      <w:r w:rsidR="00B46D5B">
        <w:t>o</w:t>
      </w:r>
      <w:r>
        <w:t>o simple to capture the features of the problem, and therefore the errors grow</w:t>
      </w:r>
      <w:r w:rsidR="006D2A35">
        <w:t xml:space="preserve"> together</w:t>
      </w:r>
      <w:r w:rsidR="00FE7165">
        <w:t xml:space="preserve">, </w:t>
      </w:r>
      <w:proofErr w:type="gramStart"/>
      <w:r w:rsidR="00FE7165">
        <w:t>and also</w:t>
      </w:r>
      <w:proofErr w:type="gramEnd"/>
      <w:r w:rsidR="00FE7165">
        <w:t xml:space="preserve"> the error on the training dataset gets bigger, since the model don't even fit well the training data</w:t>
      </w:r>
      <w:r>
        <w:t>.</w:t>
      </w:r>
      <w:r w:rsidR="001B72A5">
        <w:t xml:space="preserve"> In this </w:t>
      </w:r>
      <w:r w:rsidR="009519B9">
        <w:t xml:space="preserve">specific </w:t>
      </w:r>
      <w:r w:rsidR="001B72A5">
        <w:t xml:space="preserve">case a good value to choose for </w:t>
      </w:r>
      <m:oMath>
        <m:r>
          <w:rPr>
            <w:rFonts w:ascii="Cambria Math" w:hAnsi="Cambria Math"/>
          </w:rPr>
          <m:t>λ</m:t>
        </m:r>
      </m:oMath>
      <w:r w:rsidR="001B72A5">
        <w:t xml:space="preserve"> would be around </w:t>
      </w:r>
      <m:oMath>
        <m:r>
          <w:rPr>
            <w:rFonts w:ascii="Cambria Math" w:hAnsi="Cambria Math"/>
          </w:rPr>
          <m:t>7.5</m:t>
        </m:r>
      </m:oMath>
      <w:r w:rsidR="001B72A5">
        <w:t>, around the value when the two lines cross</w:t>
      </w:r>
      <w:r w:rsidR="00394710">
        <w:t xml:space="preserve">, since there you are anymore in an overfitting region since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1B72A5">
        <w:t>.</w:t>
      </w:r>
      <w:r w:rsidR="00793F10">
        <w:t xml:space="preserve"> </w:t>
      </w:r>
      <w:r w:rsidR="00793F10" w:rsidRPr="00793F10">
        <w:t>Remember the main goal of having the regularization term is to get a model that generalize in the best way possible when applied to new data.</w:t>
      </w:r>
      <w:r w:rsidR="00C35D10">
        <w:t xml:space="preserve"> You can look at it in an even different way: a value of </w:t>
      </w:r>
      <m:oMath>
        <m:r>
          <w:rPr>
            <w:rFonts w:ascii="Cambria Math" w:hAnsi="Cambria Math"/>
          </w:rPr>
          <m:t>λ≈7.5</m:t>
        </m:r>
      </m:oMath>
      <w:r w:rsidR="00C35D10">
        <w:t xml:space="preserve"> gives you the minimum of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C35D10">
        <w:t xml:space="preserve"> outside the overfitting region</w:t>
      </w:r>
      <w:r w:rsidR="009519B9">
        <w:t xml:space="preserve"> (for </w:t>
      </w:r>
      <m:oMath>
        <m:r>
          <w:rPr>
            <w:rFonts w:ascii="Cambria Math" w:hAnsi="Cambria Math"/>
          </w:rPr>
          <m:t>λ≲ 7.5)</m:t>
        </m:r>
      </m:oMath>
      <w:r w:rsidR="00793F10">
        <w:t>, therefore would be a good choice</w:t>
      </w:r>
      <w:r w:rsidR="00C35D10">
        <w:t>.</w:t>
      </w:r>
      <w:r w:rsidR="00BF4A46">
        <w:t xml:space="preserve"> Note that you may observe for your problems a very different behavior for your optimizing metric, so you will have to decide on a case by case basis what is the best value for </w:t>
      </w:r>
      <m:oMath>
        <m:r>
          <w:rPr>
            <w:rFonts w:ascii="Cambria Math" w:hAnsi="Cambria Math"/>
          </w:rPr>
          <m:t>λ</m:t>
        </m:r>
      </m:oMath>
      <w:r w:rsidR="00BF4A46">
        <w:t xml:space="preserve"> that works for you.</w:t>
      </w:r>
      <w:r w:rsidR="00D6199D">
        <w:t xml:space="preserve"> </w:t>
      </w:r>
    </w:p>
    <w:p w:rsidR="001D2226" w:rsidRDefault="001D2226" w:rsidP="001D2226">
      <w:pPr>
        <w:pStyle w:val="NoteTipCaution"/>
      </w:pPr>
      <w:r>
        <w:t xml:space="preserve">A good way for estimating the optimal value of the regularization parameter </w:t>
      </w:r>
      <m:oMath>
        <m:r>
          <w:rPr>
            <w:rFonts w:ascii="Cambria Math" w:hAnsi="Cambria Math"/>
          </w:rPr>
          <m:t>λ</m:t>
        </m:r>
      </m:oMath>
      <w:r>
        <w:t xml:space="preserve"> is to plot your </w:t>
      </w:r>
      <w:r w:rsidR="00FB697D">
        <w:t>optimizing</w:t>
      </w:r>
      <w:r>
        <w:t xml:space="preserve"> metric (in this example the MSE) for the training and the dev dataset and see how they behave for various values of </w:t>
      </w:r>
      <m:oMath>
        <m:r>
          <w:rPr>
            <w:rFonts w:ascii="Cambria Math" w:hAnsi="Cambria Math"/>
          </w:rPr>
          <m:t>λ</m:t>
        </m:r>
      </m:oMath>
      <w:r w:rsidR="00D37B2E">
        <w:t xml:space="preserve"> and then choose the value that will give the minimum of your optimizing metric on the dev dataset and at the same time gives you a model that is not overfitting your training data anymore.</w:t>
      </w:r>
    </w:p>
    <w:p w:rsidR="00C13690" w:rsidRDefault="004C663C" w:rsidP="004C663C">
      <w:pPr>
        <w:pStyle w:val="BodyTextCont"/>
        <w:ind w:firstLine="0"/>
      </w:pPr>
      <w:r>
        <w:t xml:space="preserve">I would like now to show you what are the effects of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w:t>
      </w:r>
      <w:r w:rsidR="00394710">
        <w:t>r</w:t>
      </w:r>
      <w:r w:rsidR="001671C5">
        <w:t>egularization</w:t>
      </w:r>
      <w:r>
        <w:t xml:space="preserve"> in a</w:t>
      </w:r>
      <w:r w:rsidR="001671C5">
        <w:t>n even</w:t>
      </w:r>
      <w:r>
        <w:t xml:space="preserve"> more visual way. Let's consider now a dataset generated with the following code</w:t>
      </w:r>
    </w:p>
    <w:p w:rsidR="004C663C" w:rsidRPr="004C663C" w:rsidRDefault="004C663C" w:rsidP="004C663C">
      <w:pPr>
        <w:pStyle w:val="Code"/>
      </w:pPr>
      <w:r w:rsidRPr="004C663C">
        <w:t>nobs = 30</w:t>
      </w:r>
    </w:p>
    <w:p w:rsidR="004C663C" w:rsidRPr="004C663C" w:rsidRDefault="004C663C" w:rsidP="004C663C">
      <w:pPr>
        <w:pStyle w:val="Code"/>
      </w:pPr>
    </w:p>
    <w:p w:rsidR="004C663C" w:rsidRPr="004C663C" w:rsidRDefault="004C663C" w:rsidP="004C663C">
      <w:pPr>
        <w:pStyle w:val="Code"/>
      </w:pPr>
      <w:r w:rsidRPr="004C663C">
        <w:lastRenderedPageBreak/>
        <w:t>np.random.seed(42)</w:t>
      </w:r>
    </w:p>
    <w:p w:rsidR="004C663C" w:rsidRPr="004C663C" w:rsidRDefault="004C663C" w:rsidP="004C663C">
      <w:pPr>
        <w:pStyle w:val="Code"/>
      </w:pPr>
    </w:p>
    <w:p w:rsidR="004C663C" w:rsidRPr="004C663C" w:rsidRDefault="004C663C" w:rsidP="004C663C">
      <w:pPr>
        <w:pStyle w:val="Code"/>
      </w:pPr>
      <w:r w:rsidRPr="004C663C">
        <w:t>xx1 = np.array([np.random.normal(0.3,0.15) for i in range (0,nobs)])</w:t>
      </w:r>
    </w:p>
    <w:p w:rsidR="004C663C" w:rsidRPr="004C663C" w:rsidRDefault="004C663C" w:rsidP="004C663C">
      <w:pPr>
        <w:pStyle w:val="Code"/>
      </w:pPr>
      <w:r w:rsidRPr="004C663C">
        <w:t>yy1 = np.array([np.random.normal(0.3,0.15) for i in range (0,nobs)])</w:t>
      </w:r>
    </w:p>
    <w:p w:rsidR="004C663C" w:rsidRPr="004C663C" w:rsidRDefault="004C663C" w:rsidP="004C663C">
      <w:pPr>
        <w:pStyle w:val="Code"/>
      </w:pPr>
      <w:r w:rsidRPr="004C663C">
        <w:t>xx2 = np.array([np.random.normal(0.1,0.1) for i in range (0,nobs)])</w:t>
      </w:r>
    </w:p>
    <w:p w:rsidR="004C663C" w:rsidRPr="004C663C" w:rsidRDefault="004C663C" w:rsidP="004C663C">
      <w:pPr>
        <w:pStyle w:val="Code"/>
      </w:pPr>
      <w:r w:rsidRPr="004C663C">
        <w:t>yy2 = np.array([np.random.normal(0.3,0.1) for i in range (0,nobs)])</w:t>
      </w:r>
    </w:p>
    <w:p w:rsidR="004C663C" w:rsidRPr="004C663C" w:rsidRDefault="004C663C" w:rsidP="004C663C">
      <w:pPr>
        <w:pStyle w:val="Code"/>
      </w:pPr>
    </w:p>
    <w:p w:rsidR="004C663C" w:rsidRPr="004C663C" w:rsidRDefault="004C663C" w:rsidP="004C663C">
      <w:pPr>
        <w:pStyle w:val="Code"/>
      </w:pPr>
      <w:r w:rsidRPr="004C663C">
        <w:t>c1_ = np.c_[xx1.ravel(), yy1.ravel()]</w:t>
      </w:r>
    </w:p>
    <w:p w:rsidR="004C663C" w:rsidRPr="004C663C" w:rsidRDefault="004C663C" w:rsidP="004C663C">
      <w:pPr>
        <w:pStyle w:val="Code"/>
      </w:pPr>
      <w:r w:rsidRPr="004C663C">
        <w:t xml:space="preserve">c2_ = np.c_[xx2.ravel(), yy2.ravel()] </w:t>
      </w:r>
    </w:p>
    <w:p w:rsidR="004C663C" w:rsidRPr="004C663C" w:rsidRDefault="004C663C" w:rsidP="004C663C">
      <w:pPr>
        <w:pStyle w:val="Code"/>
      </w:pPr>
    </w:p>
    <w:p w:rsidR="004C663C" w:rsidRPr="004C663C" w:rsidRDefault="004C663C" w:rsidP="004C663C">
      <w:pPr>
        <w:pStyle w:val="Code"/>
      </w:pPr>
      <w:r w:rsidRPr="004C663C">
        <w:t>c = np.concatenate([c1_,c2_])</w:t>
      </w:r>
    </w:p>
    <w:p w:rsidR="004C663C" w:rsidRPr="004C663C" w:rsidRDefault="004C663C" w:rsidP="004C663C">
      <w:pPr>
        <w:pStyle w:val="Code"/>
      </w:pPr>
    </w:p>
    <w:p w:rsidR="004C663C" w:rsidRPr="004C663C" w:rsidRDefault="004C663C" w:rsidP="004C663C">
      <w:pPr>
        <w:pStyle w:val="Code"/>
      </w:pPr>
      <w:r w:rsidRPr="004C663C">
        <w:t>yy1_ = np.full(nobs, 0, dtype=int)</w:t>
      </w:r>
    </w:p>
    <w:p w:rsidR="004C663C" w:rsidRPr="004C663C" w:rsidRDefault="004C663C" w:rsidP="004C663C">
      <w:pPr>
        <w:pStyle w:val="Code"/>
      </w:pPr>
      <w:r w:rsidRPr="004C663C">
        <w:t>yy2_ = np.full(nobs, 1, dtype=int)</w:t>
      </w:r>
    </w:p>
    <w:p w:rsidR="004C663C" w:rsidRDefault="004C663C" w:rsidP="004C663C">
      <w:pPr>
        <w:pStyle w:val="Code"/>
      </w:pPr>
      <w:r w:rsidRPr="004C663C">
        <w:t>yyL = np.concatenate((yy1_, yy2_), axis = 0)</w:t>
      </w:r>
    </w:p>
    <w:p w:rsidR="004C663C" w:rsidRDefault="004C663C" w:rsidP="004C663C">
      <w:pPr>
        <w:pStyle w:val="Code"/>
      </w:pPr>
    </w:p>
    <w:p w:rsidR="004C663C" w:rsidRPr="004C663C" w:rsidRDefault="004C663C" w:rsidP="004C663C">
      <w:pPr>
        <w:pStyle w:val="Code"/>
      </w:pPr>
      <w:r w:rsidRPr="004C663C">
        <w:t>train_x = c.T</w:t>
      </w:r>
    </w:p>
    <w:p w:rsidR="004C663C" w:rsidRDefault="004C663C" w:rsidP="004C663C">
      <w:pPr>
        <w:pStyle w:val="Code"/>
      </w:pPr>
      <w:r w:rsidRPr="004C663C">
        <w:t>train_y = yyL.reshape(1,60)</w:t>
      </w:r>
    </w:p>
    <w:p w:rsidR="004C663C" w:rsidRDefault="004C663C" w:rsidP="004C663C">
      <w:pPr>
        <w:pStyle w:val="BodyTextCont"/>
        <w:ind w:firstLine="0"/>
      </w:pPr>
      <w:r>
        <w:t xml:space="preserve">Our dataset has two features </w:t>
      </w:r>
      <m:oMath>
        <m:r>
          <w:rPr>
            <w:rFonts w:ascii="Cambria Math" w:hAnsi="Cambria Math"/>
          </w:rPr>
          <m:t>x</m:t>
        </m:r>
      </m:oMath>
      <w:r>
        <w:t xml:space="preserve"> and </w:t>
      </w:r>
      <m:oMath>
        <m:r>
          <w:rPr>
            <w:rFonts w:ascii="Cambria Math" w:hAnsi="Cambria Math"/>
          </w:rPr>
          <m:t>y</m:t>
        </m:r>
      </m:oMath>
      <w:r>
        <w:t xml:space="preserve">. We generate two group of points </w:t>
      </w:r>
      <w:r w:rsidRPr="004C663C">
        <w:rPr>
          <w:rStyle w:val="CodeInline"/>
        </w:rPr>
        <w:t>xx</w:t>
      </w:r>
      <w:proofErr w:type="gramStart"/>
      <w:r w:rsidRPr="004C663C">
        <w:rPr>
          <w:rStyle w:val="CodeInline"/>
        </w:rPr>
        <w:t>1,yy</w:t>
      </w:r>
      <w:proofErr w:type="gramEnd"/>
      <w:r w:rsidRPr="004C663C">
        <w:rPr>
          <w:rStyle w:val="CodeInline"/>
        </w:rPr>
        <w:t>1</w:t>
      </w:r>
      <w:r>
        <w:t xml:space="preserve"> and </w:t>
      </w:r>
      <w:r w:rsidRPr="004C663C">
        <w:rPr>
          <w:rStyle w:val="CodeInline"/>
        </w:rPr>
        <w:t>xx2,yy2</w:t>
      </w:r>
      <w:r w:rsidR="006F2E76">
        <w:t xml:space="preserve"> from a normal distribution.</w:t>
      </w:r>
      <w:r>
        <w:t xml:space="preserve"> To the first we assign the label 0 (contained in the array </w:t>
      </w:r>
      <w:r w:rsidRPr="004C663C">
        <w:rPr>
          <w:rStyle w:val="CodeInline"/>
        </w:rPr>
        <w:t>yy1_</w:t>
      </w:r>
      <w:r>
        <w:t xml:space="preserve">) and to the second the label 1 (in the array </w:t>
      </w:r>
      <w:r w:rsidRPr="004C663C">
        <w:rPr>
          <w:rStyle w:val="CodeInline"/>
        </w:rPr>
        <w:t>yy2_</w:t>
      </w:r>
      <w:r>
        <w:t xml:space="preserve">). Now let's use a network </w:t>
      </w:r>
      <w:r w:rsidR="001671C5">
        <w:t>like</w:t>
      </w:r>
      <w:r>
        <w:t xml:space="preserve"> what we described before (with 4 layers, each having 20 neurons) to do some binary classification on this dataset. We can take the same code given before, modifying the output layer and the cost function. You will remember that for binary classification we need one neuron in the output layer with the sigmoid activation function </w:t>
      </w:r>
    </w:p>
    <w:p w:rsidR="004C663C" w:rsidRDefault="004C663C" w:rsidP="004C663C">
      <w:pPr>
        <w:pStyle w:val="Code"/>
      </w:pPr>
      <w:r w:rsidRPr="004C663C">
        <w:t>y_, W5, b5 = create_layer (hidden4, n_outputs, activation = tf.sigmoid)</w:t>
      </w:r>
    </w:p>
    <w:p w:rsidR="004C663C" w:rsidRDefault="004C663C" w:rsidP="004C663C">
      <w:pPr>
        <w:pStyle w:val="BodyTextCont"/>
        <w:ind w:firstLine="0"/>
      </w:pPr>
      <w:r>
        <w:t xml:space="preserve">and the </w:t>
      </w:r>
      <w:r w:rsidR="001671C5">
        <w:t xml:space="preserve">following </w:t>
      </w:r>
      <w:r>
        <w:t>cost function</w:t>
      </w:r>
    </w:p>
    <w:p w:rsidR="004C663C" w:rsidRPr="004C663C" w:rsidRDefault="004C663C" w:rsidP="004C663C">
      <w:pPr>
        <w:pStyle w:val="Code"/>
      </w:pPr>
      <w:r w:rsidRPr="004C663C">
        <w:t>cost_class = - tf.reduce_mean(Y * tf.log(y_)+(1-Y) * tf.log(1-y_))</w:t>
      </w:r>
    </w:p>
    <w:p w:rsidR="004C663C" w:rsidRDefault="004C663C" w:rsidP="004C663C">
      <w:pPr>
        <w:pStyle w:val="Code"/>
      </w:pPr>
      <w:r w:rsidRPr="004C663C">
        <w:t>cost = tf.reduce_mean(cost_class + lambd*reg)</w:t>
      </w:r>
    </w:p>
    <w:p w:rsidR="004C663C" w:rsidRDefault="004C663C" w:rsidP="004C663C">
      <w:pPr>
        <w:pStyle w:val="BodyTextCont"/>
        <w:ind w:firstLine="0"/>
      </w:pPr>
      <w:r>
        <w:t xml:space="preserve">all the rest remains the same of what we described earlier. </w:t>
      </w:r>
      <w:r w:rsidR="000104C7">
        <w:t>Let's</w:t>
      </w:r>
      <w:r>
        <w:t xml:space="preserve"> plot the decision boundary</w:t>
      </w:r>
      <w:r w:rsidR="0006606A">
        <w:footnoteReference w:id="1"/>
      </w:r>
      <w:r>
        <w:t xml:space="preserve"> for this problem. That means we will run our network on our dataset with the code</w:t>
      </w:r>
    </w:p>
    <w:p w:rsidR="004C663C" w:rsidRPr="004C663C" w:rsidRDefault="004C663C" w:rsidP="004C663C">
      <w:pPr>
        <w:pStyle w:val="Code"/>
      </w:pPr>
      <w:r w:rsidRPr="004C663C">
        <w:t xml:space="preserve">sess, cost_history = model(learning_r = 0.005, </w:t>
      </w:r>
    </w:p>
    <w:p w:rsidR="004C663C" w:rsidRPr="004C663C" w:rsidRDefault="004C663C" w:rsidP="004C663C">
      <w:pPr>
        <w:pStyle w:val="Code"/>
      </w:pPr>
      <w:r w:rsidRPr="004C663C">
        <w:t xml:space="preserve">                                training_epochs = 100, </w:t>
      </w:r>
    </w:p>
    <w:p w:rsidR="004C663C" w:rsidRPr="004C663C" w:rsidRDefault="004C663C" w:rsidP="004C663C">
      <w:pPr>
        <w:pStyle w:val="Code"/>
      </w:pPr>
      <w:r w:rsidRPr="004C663C">
        <w:t xml:space="preserve">                                features = train_x, </w:t>
      </w:r>
    </w:p>
    <w:p w:rsidR="004C663C" w:rsidRPr="004C663C" w:rsidRDefault="004C663C" w:rsidP="004C663C">
      <w:pPr>
        <w:pStyle w:val="Code"/>
      </w:pPr>
      <w:r w:rsidRPr="004C663C">
        <w:t xml:space="preserve">                                target = train_y,</w:t>
      </w:r>
    </w:p>
    <w:p w:rsidR="004C663C" w:rsidRPr="004C663C" w:rsidRDefault="004C663C" w:rsidP="004C663C">
      <w:pPr>
        <w:pStyle w:val="Code"/>
      </w:pPr>
      <w:r w:rsidRPr="004C663C">
        <w:t xml:space="preserve">                                logging_step = 10,</w:t>
      </w:r>
    </w:p>
    <w:p w:rsidR="004C663C" w:rsidRDefault="004C663C" w:rsidP="004C663C">
      <w:pPr>
        <w:pStyle w:val="Code"/>
      </w:pPr>
      <w:r w:rsidRPr="004C663C">
        <w:t xml:space="preserve">                                lambd_val = 0.0)</w:t>
      </w:r>
    </w:p>
    <w:p w:rsidR="004C663C" w:rsidRDefault="00CA3794" w:rsidP="004C663C">
      <w:pPr>
        <w:pStyle w:val="BodyTextCont"/>
        <w:ind w:firstLine="0"/>
      </w:pPr>
      <w:r>
        <w:t xml:space="preserve">In </w:t>
      </w:r>
      <w:r w:rsidR="00B95ED3">
        <w:t xml:space="preserve">Figure 5-5, you can see our datasets where the white points are of one class and the black of the second. The gray area is the zone that the network classifies being of one class and the white to the other. You can see that the network is able to capture the complex structure of our data </w:t>
      </w:r>
      <w:r w:rsidR="008755FB">
        <w:t>in a flexible way</w:t>
      </w:r>
      <w:r w:rsidR="00B95ED3">
        <w:t>.</w:t>
      </w:r>
    </w:p>
    <w:p w:rsidR="00B95ED3" w:rsidRDefault="00B95ED3" w:rsidP="00B95ED3">
      <w:pPr>
        <w:pStyle w:val="FigureCaption"/>
      </w:pPr>
      <w:r>
        <w:lastRenderedPageBreak/>
        <w:t>Figure 5-5:</w:t>
      </w:r>
      <w:r w:rsidRPr="00B95ED3">
        <w:t xml:space="preserve"> </w:t>
      </w:r>
      <w:r w:rsidR="008D61A3">
        <w:t>decision boundary without regularization. W</w:t>
      </w:r>
      <w:r w:rsidRPr="00B95ED3">
        <w:t>hite points are of one class and the black of the second. The gray area is the zone that the network classifies being of one class and the white to the other. You can see that the network is able to capture the complex structure of our data.</w:t>
      </w:r>
    </w:p>
    <w:p w:rsidR="00B95ED3" w:rsidRDefault="00AB0BD9" w:rsidP="00523C2A">
      <w:pPr>
        <w:pStyle w:val="Figure"/>
      </w:pPr>
      <w:r>
        <w:rPr>
          <w:noProof/>
        </w:rPr>
        <w:drawing>
          <wp:inline distT="0" distB="0" distL="0" distR="0">
            <wp:extent cx="5480050" cy="4225290"/>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050" cy="4225290"/>
                    </a:xfrm>
                    <a:prstGeom prst="rect">
                      <a:avLst/>
                    </a:prstGeom>
                    <a:noFill/>
                    <a:ln>
                      <a:noFill/>
                    </a:ln>
                  </pic:spPr>
                </pic:pic>
              </a:graphicData>
            </a:graphic>
          </wp:inline>
        </w:drawing>
      </w:r>
    </w:p>
    <w:p w:rsidR="00AB0BD9" w:rsidRDefault="00AB0BD9" w:rsidP="00AB0BD9">
      <w:pPr>
        <w:pStyle w:val="BodyTextCont"/>
        <w:ind w:firstLine="0"/>
        <w:rPr>
          <w:rFonts w:eastAsiaTheme="minorEastAsia"/>
        </w:rPr>
      </w:pPr>
      <w:r>
        <w:t xml:space="preserve">Now let's apply regularization to the network, exactly as we did before, and let see how the decision boundary is modified. We will use here a regularization parameter </w:t>
      </w:r>
      <m:oMath>
        <m:r>
          <w:rPr>
            <w:rFonts w:ascii="Cambria Math" w:hAnsi="Cambria Math"/>
          </w:rPr>
          <m:t>λ=0.1</m:t>
        </m:r>
      </m:oMath>
      <w:r>
        <w:t xml:space="preserve">. </w:t>
      </w:r>
    </w:p>
    <w:p w:rsidR="00AB0BD9" w:rsidRDefault="00AB0BD9" w:rsidP="00B109F7">
      <w:pPr>
        <w:pStyle w:val="FigureCaption"/>
        <w:rPr>
          <w:rFonts w:eastAsiaTheme="minorEastAsia"/>
        </w:rPr>
      </w:pPr>
      <w:r>
        <w:t xml:space="preserve">Figure 5-6: the decision boundary as predicted by the network with </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 xml:space="preserve"> regularization and with a regularization parameter </w:t>
      </w:r>
      <m:oMath>
        <m:r>
          <w:rPr>
            <w:rFonts w:ascii="Cambria Math" w:hAnsi="Cambria Math"/>
          </w:rPr>
          <m:t>λ=0.1</m:t>
        </m:r>
      </m:oMath>
      <w:r>
        <w:t>.</w:t>
      </w:r>
    </w:p>
    <w:p w:rsidR="00AB0BD9" w:rsidRDefault="00B109F7" w:rsidP="00B109F7">
      <w:pPr>
        <w:pStyle w:val="Figure"/>
      </w:pPr>
      <w:r>
        <w:rPr>
          <w:noProof/>
        </w:rPr>
        <w:lastRenderedPageBreak/>
        <w:drawing>
          <wp:inline distT="0" distB="0" distL="0" distR="0">
            <wp:extent cx="5480050" cy="422529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0050" cy="4225290"/>
                    </a:xfrm>
                    <a:prstGeom prst="rect">
                      <a:avLst/>
                    </a:prstGeom>
                    <a:noFill/>
                    <a:ln>
                      <a:noFill/>
                    </a:ln>
                  </pic:spPr>
                </pic:pic>
              </a:graphicData>
            </a:graphic>
          </wp:inline>
        </w:drawing>
      </w:r>
    </w:p>
    <w:p w:rsidR="00B109F7" w:rsidRDefault="00B109F7" w:rsidP="00B109F7">
      <w:pPr>
        <w:pStyle w:val="BodyTextCont"/>
        <w:ind w:firstLine="0"/>
      </w:pPr>
      <w:r>
        <w:t>You can clearly see how in Figure 5-6 the decision boundary is almost linear and is not able to capture the complex structure of our data</w:t>
      </w:r>
      <w:r w:rsidR="00433672">
        <w:t xml:space="preserve"> anymore</w:t>
      </w:r>
      <w:r>
        <w:t xml:space="preserve">. Exactly what we expected: the regularization term makes the </w:t>
      </w:r>
      <w:r w:rsidR="00663D93">
        <w:t>model</w:t>
      </w:r>
      <w:r>
        <w:t xml:space="preserve"> simpler, and therefore less able to capture the fine structure</w:t>
      </w:r>
      <w:r w:rsidR="00D83145">
        <w:t>s</w:t>
      </w:r>
      <w:r>
        <w:t xml:space="preserve">. </w:t>
      </w:r>
      <w:r w:rsidR="005A0CC1">
        <w:t xml:space="preserve">Is </w:t>
      </w:r>
      <w:r w:rsidR="00465497">
        <w:t xml:space="preserve">interesting to compare the decision boundary of our network with the result of logistic regression with just one neuron. I will not put the code here for space reasons, but if you compare the two decision boundaries in Figure 5-7 (the one coming from the network with one neuron is linear) you can see that they are almost the same. </w:t>
      </w:r>
      <w:r w:rsidR="00802C9D">
        <w:t>A</w:t>
      </w:r>
      <w:r w:rsidR="00465497">
        <w:t xml:space="preserve"> regularization term of </w:t>
      </w:r>
      <m:oMath>
        <m:r>
          <w:rPr>
            <w:rFonts w:ascii="Cambria Math" w:hAnsi="Cambria Math"/>
          </w:rPr>
          <m:t>λ=0.1</m:t>
        </m:r>
      </m:oMath>
      <w:r w:rsidR="00465497">
        <w:t xml:space="preserve"> </w:t>
      </w:r>
      <w:r w:rsidR="00CB0951">
        <w:t>gives</w:t>
      </w:r>
      <w:r w:rsidR="00930FD6">
        <w:t xml:space="preserve"> effectively</w:t>
      </w:r>
      <w:r w:rsidR="00CB0951">
        <w:t xml:space="preserve"> the same results as a</w:t>
      </w:r>
      <w:r w:rsidR="00465497">
        <w:t xml:space="preserve"> network </w:t>
      </w:r>
      <w:r w:rsidR="00CB0951">
        <w:t>with</w:t>
      </w:r>
      <w:r w:rsidR="00465497">
        <w:t xml:space="preserve"> just one neuron</w:t>
      </w:r>
      <w:r w:rsidR="006158D5">
        <w:t xml:space="preserve">. </w:t>
      </w:r>
    </w:p>
    <w:p w:rsidR="00465497" w:rsidRDefault="00465497" w:rsidP="00465497">
      <w:pPr>
        <w:pStyle w:val="FigureCaption"/>
      </w:pPr>
      <w:r>
        <w:t xml:space="preserve">Figure 5-7: the decision boundaries for the complex network with </w:t>
      </w:r>
      <m:oMath>
        <m:r>
          <w:rPr>
            <w:rFonts w:ascii="Cambria Math" w:hAnsi="Cambria Math"/>
          </w:rPr>
          <m:t>λ=0.1</m:t>
        </m:r>
      </m:oMath>
      <w:r>
        <w:t xml:space="preserve"> and for one with just one neuron. The two boundaries almost overlap completely. </w:t>
      </w:r>
    </w:p>
    <w:p w:rsidR="00465497" w:rsidRDefault="00B422F0" w:rsidP="00B422F0">
      <w:pPr>
        <w:pStyle w:val="Figure"/>
      </w:pPr>
      <w:r>
        <w:rPr>
          <w:noProof/>
        </w:rPr>
        <w:lastRenderedPageBreak/>
        <w:drawing>
          <wp:inline distT="0" distB="0" distL="0" distR="0">
            <wp:extent cx="5480050" cy="422529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0050" cy="4225290"/>
                    </a:xfrm>
                    <a:prstGeom prst="rect">
                      <a:avLst/>
                    </a:prstGeom>
                    <a:noFill/>
                    <a:ln>
                      <a:noFill/>
                    </a:ln>
                  </pic:spPr>
                </pic:pic>
              </a:graphicData>
            </a:graphic>
          </wp:inline>
        </w:drawing>
      </w:r>
    </w:p>
    <w:p w:rsidR="00070F28" w:rsidRPr="00070F28" w:rsidRDefault="00070F28" w:rsidP="00070F28"/>
    <w:p w:rsidR="00D22F16" w:rsidRDefault="00E422E0" w:rsidP="001B3169">
      <w:pPr>
        <w:pStyle w:val="Heading1"/>
      </w:pPr>
      <m:oMath>
        <m:sSub>
          <m:sSubPr>
            <m:ctrlPr>
              <w:rPr>
                <w:rFonts w:ascii="Cambria Math" w:hAnsi="Cambria Math"/>
                <w:i/>
              </w:rPr>
            </m:ctrlPr>
          </m:sSubPr>
          <m:e>
            <m:r>
              <m:rPr>
                <m:scr m:val="script"/>
                <m:sty m:val="bi"/>
              </m:rPr>
              <w:rPr>
                <w:rFonts w:ascii="Cambria Math" w:hAnsi="Cambria Math"/>
              </w:rPr>
              <m:t>l</m:t>
            </m:r>
          </m:e>
          <m:sub>
            <m:r>
              <m:rPr>
                <m:sty m:val="bi"/>
              </m:rPr>
              <w:rPr>
                <w:rFonts w:ascii="Cambria Math" w:hAnsi="Cambria Math"/>
              </w:rPr>
              <m:t>1</m:t>
            </m:r>
          </m:sub>
        </m:sSub>
      </m:oMath>
      <w:r w:rsidR="00D22F16">
        <w:t xml:space="preserve"> regularization</w:t>
      </w:r>
    </w:p>
    <w:p w:rsidR="00C5058A" w:rsidRDefault="00C5058A" w:rsidP="00C5058A">
      <w:pPr>
        <w:pStyle w:val="Heading2"/>
      </w:pPr>
      <w:r w:rsidRPr="00C5058A">
        <w:t xml:space="preserve">Theory of </w:t>
      </w:r>
      <m:oMath>
        <m:sSub>
          <m:sSubPr>
            <m:ctrlPr>
              <w:rPr>
                <w:rFonts w:ascii="Cambria Math" w:hAnsi="Cambria Math"/>
                <w:i/>
              </w:rPr>
            </m:ctrlPr>
          </m:sSubPr>
          <m:e>
            <m:r>
              <m:rPr>
                <m:scr m:val="script"/>
                <m:sty m:val="bi"/>
              </m:rPr>
              <w:rPr>
                <w:rFonts w:ascii="Cambria Math" w:hAnsi="Cambria Math"/>
              </w:rPr>
              <m:t>l</m:t>
            </m:r>
          </m:e>
          <m:sub>
            <m:r>
              <m:rPr>
                <m:sty m:val="bi"/>
              </m:rPr>
              <w:rPr>
                <w:rFonts w:ascii="Cambria Math" w:hAnsi="Cambria Math"/>
              </w:rPr>
              <m:t>1</m:t>
            </m:r>
          </m:sub>
        </m:sSub>
      </m:oMath>
      <w:r w:rsidRPr="00C5058A">
        <w:t xml:space="preserve"> regularization</w:t>
      </w:r>
      <w:r>
        <w:t xml:space="preserve"> and tensorflow implementation</w:t>
      </w:r>
    </w:p>
    <w:p w:rsidR="00815DF5" w:rsidRDefault="00E422E0" w:rsidP="00815DF5">
      <w:pPr>
        <w:pStyle w:val="BodyTextFirst"/>
      </w:pP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815DF5">
        <w:t xml:space="preserve"> regularization also works adding an additional term to the cost function</w:t>
      </w:r>
    </w:p>
    <w:p w:rsidR="00815DF5" w:rsidRPr="00815DF5" w:rsidRDefault="00E422E0" w:rsidP="00815DF5">
      <w:pPr>
        <w:pStyle w:val="BodyTextFirst"/>
        <w:rPr>
          <w:rFonts w:eastAsiaTheme="minorEastAsia"/>
          <w:b/>
        </w:rPr>
      </w:pPr>
      <m:oMathPara>
        <m:oMath>
          <m:acc>
            <m:accPr>
              <m:chr m:val="̃"/>
              <m:ctrlPr>
                <w:rPr>
                  <w:rFonts w:ascii="Cambria Math" w:hAnsi="Cambria Math"/>
                </w:rPr>
              </m:ctrlPr>
            </m:accPr>
            <m:e>
              <m:r>
                <w:rPr>
                  <w:rFonts w:ascii="Cambria Math" w:hAnsi="Cambria Math"/>
                </w:rPr>
                <m:t>J</m:t>
              </m:r>
            </m:e>
          </m:acc>
          <m:d>
            <m:dPr>
              <m:ctrlPr>
                <w:rPr>
                  <w:rFonts w:ascii="Cambria Math" w:hAnsi="Cambria Math"/>
                  <w:i/>
                </w:rPr>
              </m:ctrlPr>
            </m:dPr>
            <m:e>
              <m:r>
                <m:rPr>
                  <m:sty m:val="bi"/>
                </m:rPr>
                <w:rPr>
                  <w:rFonts w:ascii="Cambria Math" w:hAnsi="Cambria Math"/>
                </w:rPr>
                <m:t>w</m:t>
              </m:r>
            </m:e>
          </m:d>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m</m:t>
              </m:r>
            </m:den>
          </m:f>
          <m:sSub>
            <m:sSubPr>
              <m:ctrlPr>
                <w:rPr>
                  <w:rFonts w:ascii="Cambria Math" w:hAnsi="Cambria Math"/>
                  <w:b/>
                  <w:i/>
                </w:rPr>
              </m:ctrlPr>
            </m:sSubPr>
            <m:e>
              <m:d>
                <m:dPr>
                  <m:begChr m:val="‖"/>
                  <m:endChr m:val="‖"/>
                  <m:ctrlPr>
                    <w:rPr>
                      <w:rFonts w:ascii="Cambria Math" w:hAnsi="Cambria Math"/>
                      <w:b/>
                      <w:i/>
                    </w:rPr>
                  </m:ctrlPr>
                </m:dPr>
                <m:e>
                  <m:r>
                    <m:rPr>
                      <m:sty m:val="bi"/>
                    </m:rPr>
                    <w:rPr>
                      <w:rFonts w:ascii="Cambria Math" w:hAnsi="Cambria Math"/>
                    </w:rPr>
                    <m:t>w</m:t>
                  </m:r>
                </m:e>
              </m:d>
            </m:e>
            <m:sub>
              <m:r>
                <w:rPr>
                  <w:rFonts w:ascii="Cambria Math" w:hAnsi="Cambria Math"/>
                </w:rPr>
                <m:t>1</m:t>
              </m:r>
            </m:sub>
          </m:sSub>
        </m:oMath>
      </m:oMathPara>
    </w:p>
    <w:p w:rsidR="00815DF5" w:rsidRDefault="00815DF5" w:rsidP="00815DF5">
      <w:pPr>
        <w:pStyle w:val="BodyTextFirst"/>
      </w:pPr>
      <w:r>
        <w:t xml:space="preserve">The effect it has on the learning is </w:t>
      </w:r>
      <w:r w:rsidR="00996188">
        <w:t xml:space="preserve">effectively </w:t>
      </w:r>
      <w:proofErr w:type="gramStart"/>
      <w:r w:rsidR="00996188">
        <w:t>similar</w:t>
      </w:r>
      <w:r>
        <w:t xml:space="preserve"> </w:t>
      </w:r>
      <w:r w:rsidR="00A92FC5">
        <w:t>to</w:t>
      </w:r>
      <w:proofErr w:type="gramEnd"/>
      <w:r>
        <w:t xml:space="preserve"> the one we described with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regularizatio</w:t>
      </w:r>
      <w:r w:rsidR="003B6EE3">
        <w:t>n</w:t>
      </w:r>
      <w:r>
        <w:t xml:space="preserve">. Tensorflow does not have, as for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a function ready to be used. </w:t>
      </w:r>
      <w:r w:rsidR="00337FC4">
        <w:t>W</w:t>
      </w:r>
      <w:r>
        <w:t xml:space="preserve">e need to </w:t>
      </w:r>
      <w:r w:rsidR="00BA2576">
        <w:t>code</w:t>
      </w:r>
      <w:r>
        <w:t xml:space="preserve"> it manually, using the following code</w:t>
      </w:r>
    </w:p>
    <w:p w:rsidR="00011C69" w:rsidRPr="00011C69" w:rsidRDefault="00011C69" w:rsidP="00011C69">
      <w:pPr>
        <w:pStyle w:val="Code"/>
      </w:pPr>
      <w:r w:rsidRPr="00011C69">
        <w:t>reg = tf.reduce_sum(tf.abs(W1))+tf.reduce_sum(tf.abs(W2))+tf.reduce_sum(tf.abs(W3))+\</w:t>
      </w:r>
    </w:p>
    <w:p w:rsidR="00815DF5" w:rsidRPr="00011C69" w:rsidRDefault="00011C69" w:rsidP="00011C69">
      <w:pPr>
        <w:pStyle w:val="Code"/>
      </w:pPr>
      <w:r w:rsidRPr="00011C69">
        <w:t xml:space="preserve">        tf.reduce_sum(tf.abs(W4))+tf.reduce_sum(tf.abs(W5))</w:t>
      </w:r>
    </w:p>
    <w:p w:rsidR="00011C69" w:rsidRDefault="00011C69" w:rsidP="00011C69">
      <w:pPr>
        <w:pStyle w:val="BodyTextFirst"/>
      </w:pPr>
      <w:r>
        <w:lastRenderedPageBreak/>
        <w:t xml:space="preserve">the rest of the code we discussed remains </w:t>
      </w:r>
      <w:r w:rsidR="006A3CF7">
        <w:t>the same</w:t>
      </w:r>
      <w:r>
        <w:t>.</w:t>
      </w:r>
      <w:r w:rsidR="006A3CF7">
        <w:t xml:space="preserve"> We can again compare the weights distribution between the model without regularization term (</w:t>
      </w:r>
      <m:oMath>
        <m:r>
          <w:rPr>
            <w:rFonts w:ascii="Cambria Math" w:hAnsi="Cambria Math"/>
          </w:rPr>
          <m:t>λ=0</m:t>
        </m:r>
      </m:oMath>
      <w:r w:rsidR="006A3CF7">
        <w:t>) and with regularization (</w:t>
      </w:r>
      <m:oMath>
        <m:r>
          <w:rPr>
            <w:rFonts w:ascii="Cambria Math" w:hAnsi="Cambria Math"/>
          </w:rPr>
          <m:t>λ=3</m:t>
        </m:r>
      </m:oMath>
      <w:r w:rsidR="006A3CF7">
        <w:t>) in Figure 5-8.</w:t>
      </w:r>
      <w:r w:rsidR="00337FC4">
        <w:t xml:space="preserve"> We have used the Boston dataset for the </w:t>
      </w:r>
      <w:r w:rsidR="0000298D">
        <w:t>calculation. We have trained the model with the call</w:t>
      </w:r>
    </w:p>
    <w:p w:rsidR="0000298D" w:rsidRPr="0000298D" w:rsidRDefault="0000298D" w:rsidP="0000298D">
      <w:pPr>
        <w:pStyle w:val="Code"/>
      </w:pPr>
      <w:r w:rsidRPr="0000298D">
        <w:t xml:space="preserve">sess, cost_history = model(learning_r = 0.01, </w:t>
      </w:r>
    </w:p>
    <w:p w:rsidR="0000298D" w:rsidRPr="0000298D" w:rsidRDefault="0000298D" w:rsidP="0000298D">
      <w:pPr>
        <w:pStyle w:val="Code"/>
      </w:pPr>
      <w:r w:rsidRPr="0000298D">
        <w:t xml:space="preserve">                                training_epochs = 1000, </w:t>
      </w:r>
    </w:p>
    <w:p w:rsidR="0000298D" w:rsidRPr="0000298D" w:rsidRDefault="0000298D" w:rsidP="0000298D">
      <w:pPr>
        <w:pStyle w:val="Code"/>
      </w:pPr>
      <w:r w:rsidRPr="0000298D">
        <w:t xml:space="preserve">                                features = train_x, </w:t>
      </w:r>
    </w:p>
    <w:p w:rsidR="0000298D" w:rsidRPr="0000298D" w:rsidRDefault="0000298D" w:rsidP="0000298D">
      <w:pPr>
        <w:pStyle w:val="Code"/>
      </w:pPr>
      <w:r w:rsidRPr="0000298D">
        <w:t xml:space="preserve">                                target = train_y,</w:t>
      </w:r>
    </w:p>
    <w:p w:rsidR="0000298D" w:rsidRPr="0000298D" w:rsidRDefault="0000298D" w:rsidP="0000298D">
      <w:pPr>
        <w:pStyle w:val="Code"/>
      </w:pPr>
      <w:r w:rsidRPr="0000298D">
        <w:t xml:space="preserve">                                logging_step = 1000,</w:t>
      </w:r>
    </w:p>
    <w:p w:rsidR="0000298D" w:rsidRDefault="0000298D" w:rsidP="0000298D">
      <w:pPr>
        <w:pStyle w:val="Code"/>
      </w:pPr>
      <w:r w:rsidRPr="0000298D">
        <w:t xml:space="preserve">                                lambd_val = 3.0)</w:t>
      </w:r>
    </w:p>
    <w:p w:rsidR="0000298D" w:rsidRDefault="0000298D" w:rsidP="0000298D">
      <w:pPr>
        <w:pStyle w:val="BodyTextCont"/>
        <w:ind w:firstLine="0"/>
      </w:pPr>
      <w:r>
        <w:t xml:space="preserve">once with </w:t>
      </w:r>
      <m:oMath>
        <m:r>
          <w:rPr>
            <w:rFonts w:ascii="Cambria Math" w:hAnsi="Cambria Math"/>
          </w:rPr>
          <m:t>λ=0</m:t>
        </m:r>
      </m:oMath>
      <w:r>
        <w:t xml:space="preserve"> and once with </w:t>
      </w:r>
      <m:oMath>
        <m:r>
          <w:rPr>
            <w:rFonts w:ascii="Cambria Math" w:hAnsi="Cambria Math"/>
          </w:rPr>
          <m:t>λ=3</m:t>
        </m:r>
      </m:oMath>
      <w:r>
        <w:t>.</w:t>
      </w:r>
    </w:p>
    <w:p w:rsidR="006A3CF7" w:rsidRDefault="00A93652" w:rsidP="00A93652">
      <w:pPr>
        <w:pStyle w:val="FigureCaption"/>
      </w:pPr>
      <w:r>
        <w:t xml:space="preserve">Figure 5-8: weights distributioni comparison </w:t>
      </w:r>
      <w:r w:rsidRPr="00A93652">
        <w:t xml:space="preserve">distribution between the model without </w:t>
      </w:r>
      <m:oMath>
        <m:sSub>
          <m:sSubPr>
            <m:ctrlPr>
              <w:rPr>
                <w:rFonts w:ascii="Cambria Math" w:hAnsi="Cambria Math"/>
                <w:i w:val="0"/>
              </w:rPr>
            </m:ctrlPr>
          </m:sSubPr>
          <m:e>
            <m:r>
              <m:rPr>
                <m:scr m:val="script"/>
              </m:rPr>
              <w:rPr>
                <w:rFonts w:ascii="Cambria Math" w:hAnsi="Cambria Math"/>
              </w:rPr>
              <m:t>l</m:t>
            </m:r>
          </m:e>
          <m:sub>
            <m:r>
              <w:rPr>
                <w:rFonts w:ascii="Cambria Math" w:hAnsi="Cambria Math"/>
              </w:rPr>
              <m:t>1</m:t>
            </m:r>
          </m:sub>
        </m:sSub>
      </m:oMath>
      <w:r w:rsidR="00280515">
        <w:t xml:space="preserve"> </w:t>
      </w:r>
      <w:r w:rsidRPr="00A93652">
        <w:t>regularization term (</w:t>
      </w:r>
      <m:oMath>
        <m:r>
          <w:rPr>
            <w:rFonts w:ascii="Cambria Math" w:hAnsi="Cambria Math"/>
          </w:rPr>
          <m:t>λ=0</m:t>
        </m:r>
      </m:oMath>
      <w:r w:rsidR="00FB1580">
        <w:t>, light gray</w:t>
      </w:r>
      <w:r w:rsidRPr="00A93652">
        <w:t xml:space="preserve">) and with </w:t>
      </w:r>
      <m:oMath>
        <m:sSub>
          <m:sSubPr>
            <m:ctrlPr>
              <w:rPr>
                <w:rFonts w:ascii="Cambria Math" w:hAnsi="Cambria Math"/>
                <w:i w:val="0"/>
              </w:rPr>
            </m:ctrlPr>
          </m:sSubPr>
          <m:e>
            <m:r>
              <m:rPr>
                <m:scr m:val="script"/>
              </m:rPr>
              <w:rPr>
                <w:rFonts w:ascii="Cambria Math" w:hAnsi="Cambria Math"/>
              </w:rPr>
              <m:t>l</m:t>
            </m:r>
          </m:e>
          <m:sub>
            <m:r>
              <w:rPr>
                <w:rFonts w:ascii="Cambria Math" w:hAnsi="Cambria Math"/>
              </w:rPr>
              <m:t>1</m:t>
            </m:r>
          </m:sub>
        </m:sSub>
      </m:oMath>
      <w:r w:rsidR="00280515">
        <w:t xml:space="preserve"> </w:t>
      </w:r>
      <w:r w:rsidRPr="00A93652">
        <w:t>regularization (</w:t>
      </w:r>
      <m:oMath>
        <m:r>
          <w:rPr>
            <w:rFonts w:ascii="Cambria Math" w:hAnsi="Cambria Math"/>
          </w:rPr>
          <m:t>λ=3</m:t>
        </m:r>
      </m:oMath>
      <w:r w:rsidR="00FB1580">
        <w:t>, dark gray</w:t>
      </w:r>
      <w:r w:rsidRPr="00A93652">
        <w:t>)</w:t>
      </w:r>
      <w:r w:rsidR="00C5058A">
        <w:t>.</w:t>
      </w:r>
    </w:p>
    <w:p w:rsidR="00A93652" w:rsidRDefault="005A5041" w:rsidP="005A5041">
      <w:pPr>
        <w:pStyle w:val="Figure"/>
      </w:pPr>
      <w:r>
        <w:rPr>
          <w:noProof/>
        </w:rPr>
        <w:drawing>
          <wp:inline distT="0" distB="0" distL="0" distR="0">
            <wp:extent cx="5486400" cy="4307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4307205"/>
                    </a:xfrm>
                    <a:prstGeom prst="rect">
                      <a:avLst/>
                    </a:prstGeom>
                    <a:noFill/>
                    <a:ln>
                      <a:noFill/>
                    </a:ln>
                  </pic:spPr>
                </pic:pic>
              </a:graphicData>
            </a:graphic>
          </wp:inline>
        </w:drawing>
      </w:r>
    </w:p>
    <w:p w:rsidR="00004F67" w:rsidRDefault="00004F67" w:rsidP="00004F67">
      <w:pPr>
        <w:pStyle w:val="BodyTextCont"/>
        <w:ind w:firstLine="0"/>
      </w:pPr>
      <w:r>
        <w:t xml:space="preserve">As you can see, also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 xml:space="preserve"> regularization has the same effect as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It reduces the effective complexity of the network, reducing many weights to zero.</w:t>
      </w:r>
    </w:p>
    <w:p w:rsidR="00E9481C" w:rsidRPr="00E9481C" w:rsidRDefault="00E9481C" w:rsidP="009D6F79">
      <w:pPr>
        <w:pStyle w:val="BodyTextCont"/>
        <w:ind w:firstLine="0"/>
      </w:pPr>
      <w:r>
        <w:lastRenderedPageBreak/>
        <w:t>To give you an idea of how e</w:t>
      </w:r>
      <w:r w:rsidRPr="00E9481C">
        <w:t>ffective regularization is in reducing the weights, check the following table where we compare the percentage of weights less than 1e-3 with and without regularization</w:t>
      </w:r>
      <w:r w:rsidR="00CC3819">
        <w:t xml:space="preserve"> after 1000 epochs</w:t>
      </w:r>
      <w:r w:rsidRPr="00E9481C">
        <w:t>.</w:t>
      </w:r>
    </w:p>
    <w:tbl>
      <w:tblPr>
        <w:tblStyle w:val="TableGrid"/>
        <w:tblW w:w="0" w:type="auto"/>
        <w:tblLook w:val="04A0" w:firstRow="1" w:lastRow="0" w:firstColumn="1" w:lastColumn="0" w:noHBand="0" w:noVBand="1"/>
      </w:tblPr>
      <w:tblGrid>
        <w:gridCol w:w="846"/>
        <w:gridCol w:w="3685"/>
        <w:gridCol w:w="3969"/>
      </w:tblGrid>
      <w:tr w:rsidR="00E9481C" w:rsidTr="00431C3C">
        <w:tc>
          <w:tcPr>
            <w:tcW w:w="846" w:type="dxa"/>
          </w:tcPr>
          <w:p w:rsidR="00E9481C" w:rsidRPr="00E9481C" w:rsidRDefault="00E9481C" w:rsidP="00E9481C">
            <w:pPr>
              <w:pStyle w:val="TableHead"/>
            </w:pPr>
            <w:r>
              <w:t>Layer</w:t>
            </w:r>
          </w:p>
        </w:tc>
        <w:tc>
          <w:tcPr>
            <w:tcW w:w="3685" w:type="dxa"/>
          </w:tcPr>
          <w:p w:rsidR="00E9481C" w:rsidRPr="00E9481C" w:rsidRDefault="00E9481C" w:rsidP="00E9481C">
            <w:pPr>
              <w:pStyle w:val="TableHead"/>
            </w:pPr>
            <w:r>
              <w:t>%</w:t>
            </w:r>
            <w:r w:rsidRPr="00E9481C">
              <w:t xml:space="preserve"> of weights less than </w:t>
            </w:r>
            <w:r w:rsidR="003C531F">
              <w:t>1e-3</w:t>
            </w:r>
            <w:r w:rsidRPr="00E9481C">
              <w:t xml:space="preserve"> for </w:t>
            </w:r>
            <m:oMath>
              <m:r>
                <m:rPr>
                  <m:sty m:val="bi"/>
                </m:rPr>
                <w:rPr>
                  <w:rFonts w:ascii="Cambria Math" w:hAnsi="Cambria Math"/>
                </w:rPr>
                <m:t>λ=0</m:t>
              </m:r>
            </m:oMath>
          </w:p>
        </w:tc>
        <w:tc>
          <w:tcPr>
            <w:tcW w:w="3969" w:type="dxa"/>
          </w:tcPr>
          <w:p w:rsidR="00E9481C" w:rsidRPr="00E9481C" w:rsidRDefault="00E9481C" w:rsidP="00E9481C">
            <w:pPr>
              <w:pStyle w:val="TableHead"/>
            </w:pPr>
            <w:r>
              <w:t>%</w:t>
            </w:r>
            <w:r w:rsidRPr="00E9481C">
              <w:t xml:space="preserve"> of weights less than </w:t>
            </w:r>
            <w:r w:rsidR="003C531F">
              <w:t>1e-3</w:t>
            </w:r>
            <w:r w:rsidRPr="00E9481C">
              <w:t xml:space="preserve"> for </w:t>
            </w:r>
            <m:oMath>
              <m:r>
                <m:rPr>
                  <m:sty m:val="bi"/>
                </m:rPr>
                <w:rPr>
                  <w:rFonts w:ascii="Cambria Math" w:hAnsi="Cambria Math"/>
                </w:rPr>
                <m:t>λ=3</m:t>
              </m:r>
            </m:oMath>
          </w:p>
        </w:tc>
      </w:tr>
      <w:tr w:rsidR="00E9481C" w:rsidTr="00431C3C">
        <w:tc>
          <w:tcPr>
            <w:tcW w:w="846" w:type="dxa"/>
          </w:tcPr>
          <w:p w:rsidR="00E9481C" w:rsidRPr="00E9481C" w:rsidRDefault="00E9481C" w:rsidP="00E9481C">
            <w:pPr>
              <w:pStyle w:val="TableHead"/>
            </w:pPr>
            <w:r>
              <w:t>1</w:t>
            </w:r>
          </w:p>
        </w:tc>
        <w:tc>
          <w:tcPr>
            <w:tcW w:w="3685" w:type="dxa"/>
          </w:tcPr>
          <w:p w:rsidR="00E9481C" w:rsidRPr="00E9481C" w:rsidRDefault="00E9481C" w:rsidP="00E9481C">
            <w:pPr>
              <w:pStyle w:val="TableText"/>
            </w:pPr>
            <w:r w:rsidRPr="00DD480A">
              <w:t>0.0</w:t>
            </w:r>
          </w:p>
        </w:tc>
        <w:tc>
          <w:tcPr>
            <w:tcW w:w="3969" w:type="dxa"/>
          </w:tcPr>
          <w:p w:rsidR="00E9481C" w:rsidRPr="00E9481C" w:rsidRDefault="00E470BC" w:rsidP="00E9481C">
            <w:pPr>
              <w:pStyle w:val="TableText"/>
            </w:pPr>
            <w:r>
              <w:t>52.7</w:t>
            </w:r>
          </w:p>
        </w:tc>
      </w:tr>
      <w:tr w:rsidR="00E9481C" w:rsidTr="00431C3C">
        <w:tc>
          <w:tcPr>
            <w:tcW w:w="846" w:type="dxa"/>
          </w:tcPr>
          <w:p w:rsidR="00E9481C" w:rsidRPr="00E9481C" w:rsidRDefault="00E9481C" w:rsidP="00E9481C">
            <w:pPr>
              <w:pStyle w:val="TableHead"/>
            </w:pPr>
            <w:r>
              <w:t>2</w:t>
            </w:r>
          </w:p>
        </w:tc>
        <w:tc>
          <w:tcPr>
            <w:tcW w:w="3685" w:type="dxa"/>
          </w:tcPr>
          <w:p w:rsidR="00E9481C" w:rsidRPr="00E9481C" w:rsidRDefault="00E9481C" w:rsidP="00E9481C">
            <w:pPr>
              <w:pStyle w:val="TableText"/>
            </w:pPr>
            <w:r>
              <w:t>0.25</w:t>
            </w:r>
          </w:p>
        </w:tc>
        <w:tc>
          <w:tcPr>
            <w:tcW w:w="3969" w:type="dxa"/>
          </w:tcPr>
          <w:p w:rsidR="00E9481C" w:rsidRPr="00E9481C" w:rsidRDefault="00E470BC" w:rsidP="00E9481C">
            <w:pPr>
              <w:pStyle w:val="TableText"/>
            </w:pPr>
            <w:r>
              <w:t>53.8</w:t>
            </w:r>
          </w:p>
        </w:tc>
      </w:tr>
      <w:tr w:rsidR="00E9481C" w:rsidTr="00431C3C">
        <w:tc>
          <w:tcPr>
            <w:tcW w:w="846" w:type="dxa"/>
          </w:tcPr>
          <w:p w:rsidR="00E9481C" w:rsidRPr="00E9481C" w:rsidRDefault="00E9481C" w:rsidP="00E9481C">
            <w:pPr>
              <w:pStyle w:val="TableHead"/>
            </w:pPr>
            <w:r>
              <w:t>3</w:t>
            </w:r>
          </w:p>
        </w:tc>
        <w:tc>
          <w:tcPr>
            <w:tcW w:w="3685" w:type="dxa"/>
          </w:tcPr>
          <w:p w:rsidR="00E9481C" w:rsidRPr="00E9481C" w:rsidRDefault="00E9481C" w:rsidP="00E9481C">
            <w:pPr>
              <w:pStyle w:val="TableText"/>
            </w:pPr>
            <w:r>
              <w:t>0.75</w:t>
            </w:r>
          </w:p>
        </w:tc>
        <w:tc>
          <w:tcPr>
            <w:tcW w:w="3969" w:type="dxa"/>
          </w:tcPr>
          <w:p w:rsidR="00E9481C" w:rsidRPr="00E9481C" w:rsidRDefault="00E470BC" w:rsidP="00E9481C">
            <w:pPr>
              <w:pStyle w:val="TableText"/>
            </w:pPr>
            <w:r>
              <w:t>46.3</w:t>
            </w:r>
          </w:p>
        </w:tc>
      </w:tr>
      <w:tr w:rsidR="00E9481C" w:rsidTr="00431C3C">
        <w:tc>
          <w:tcPr>
            <w:tcW w:w="846" w:type="dxa"/>
          </w:tcPr>
          <w:p w:rsidR="00E9481C" w:rsidRPr="00E9481C" w:rsidRDefault="00E9481C" w:rsidP="00E9481C">
            <w:pPr>
              <w:pStyle w:val="TableHead"/>
            </w:pPr>
            <w:r>
              <w:t>4</w:t>
            </w:r>
          </w:p>
        </w:tc>
        <w:tc>
          <w:tcPr>
            <w:tcW w:w="3685" w:type="dxa"/>
          </w:tcPr>
          <w:p w:rsidR="00E9481C" w:rsidRPr="00E9481C" w:rsidRDefault="00E9481C" w:rsidP="00E9481C">
            <w:pPr>
              <w:pStyle w:val="TableText"/>
            </w:pPr>
            <w:r>
              <w:t>0.25</w:t>
            </w:r>
          </w:p>
        </w:tc>
        <w:tc>
          <w:tcPr>
            <w:tcW w:w="3969" w:type="dxa"/>
          </w:tcPr>
          <w:p w:rsidR="00E9481C" w:rsidRPr="00E9481C" w:rsidRDefault="00E470BC" w:rsidP="00E9481C">
            <w:pPr>
              <w:pStyle w:val="TableText"/>
            </w:pPr>
            <w:r>
              <w:t>45.3</w:t>
            </w:r>
          </w:p>
        </w:tc>
      </w:tr>
      <w:tr w:rsidR="00E9481C" w:rsidTr="00431C3C">
        <w:tc>
          <w:tcPr>
            <w:tcW w:w="846" w:type="dxa"/>
          </w:tcPr>
          <w:p w:rsidR="00E9481C" w:rsidRPr="00E9481C" w:rsidRDefault="00E9481C" w:rsidP="00E9481C">
            <w:pPr>
              <w:pStyle w:val="TableHead"/>
            </w:pPr>
            <w:r>
              <w:t>5</w:t>
            </w:r>
          </w:p>
        </w:tc>
        <w:tc>
          <w:tcPr>
            <w:tcW w:w="3685" w:type="dxa"/>
          </w:tcPr>
          <w:p w:rsidR="00E9481C" w:rsidRPr="00E9481C" w:rsidRDefault="00E9481C" w:rsidP="00E9481C">
            <w:pPr>
              <w:pStyle w:val="TableText"/>
            </w:pPr>
            <w:r>
              <w:t>0.0</w:t>
            </w:r>
          </w:p>
        </w:tc>
        <w:tc>
          <w:tcPr>
            <w:tcW w:w="3969" w:type="dxa"/>
          </w:tcPr>
          <w:p w:rsidR="00E9481C" w:rsidRPr="00E9481C" w:rsidRDefault="00E470BC" w:rsidP="00E9481C">
            <w:pPr>
              <w:pStyle w:val="TableText"/>
            </w:pPr>
            <w:r>
              <w:t>60.0</w:t>
            </w:r>
          </w:p>
        </w:tc>
      </w:tr>
    </w:tbl>
    <w:p w:rsidR="00E9481C" w:rsidRDefault="00E9481C" w:rsidP="00E9481C">
      <w:pPr>
        <w:pStyle w:val="BodyTextCont"/>
      </w:pPr>
    </w:p>
    <w:p w:rsidR="00E9481C" w:rsidRDefault="00E9481C" w:rsidP="00004F67">
      <w:pPr>
        <w:pStyle w:val="BodyTextCont"/>
        <w:ind w:firstLine="0"/>
      </w:pPr>
    </w:p>
    <w:p w:rsidR="00447C48" w:rsidRDefault="00763AE4" w:rsidP="00E55830">
      <w:pPr>
        <w:pStyle w:val="Heading2"/>
      </w:pPr>
      <w:r>
        <w:t>Are weights really going to zero?</w:t>
      </w:r>
    </w:p>
    <w:p w:rsidR="00E55830" w:rsidRDefault="00763AE4" w:rsidP="00004F67">
      <w:pPr>
        <w:pStyle w:val="BodyTextCont"/>
        <w:ind w:firstLine="0"/>
        <w:rPr>
          <w:rFonts w:eastAsiaTheme="minorEastAsia"/>
        </w:rPr>
      </w:pPr>
      <w:r>
        <w:t xml:space="preserve">It is very instructive to see </w:t>
      </w:r>
      <w:r w:rsidR="008E087A">
        <w:t>how</w:t>
      </w:r>
      <w:r>
        <w:t xml:space="preserve"> weights are going to </w:t>
      </w:r>
      <w:r w:rsidR="008E087A">
        <w:t>zero</w:t>
      </w:r>
      <w:r>
        <w:t xml:space="preserve">. For illustrative purpose in Figure 5-9 you can see weight </w:t>
      </w:r>
      <m:oMath>
        <m:sSubSup>
          <m:sSubSupPr>
            <m:ctrlPr>
              <w:rPr>
                <w:rFonts w:ascii="Cambria Math" w:hAnsi="Cambria Math"/>
                <w:i/>
              </w:rPr>
            </m:ctrlPr>
          </m:sSubSupPr>
          <m:e>
            <m:r>
              <w:rPr>
                <w:rFonts w:ascii="Cambria Math" w:hAnsi="Cambria Math"/>
              </w:rPr>
              <m:t>w</m:t>
            </m:r>
          </m:e>
          <m:sub>
            <m:r>
              <w:rPr>
                <w:rFonts w:ascii="Cambria Math" w:hAnsi="Cambria Math"/>
              </w:rPr>
              <m:t>12,5</m:t>
            </m:r>
          </m:sub>
          <m:sup>
            <m:d>
              <m:dPr>
                <m:begChr m:val="["/>
                <m:endChr m:val="]"/>
                <m:ctrlPr>
                  <w:rPr>
                    <w:rFonts w:ascii="Cambria Math" w:hAnsi="Cambria Math"/>
                    <w:i/>
                  </w:rPr>
                </m:ctrlPr>
              </m:dPr>
              <m:e>
                <m:r>
                  <w:rPr>
                    <w:rFonts w:ascii="Cambria Math" w:hAnsi="Cambria Math"/>
                  </w:rPr>
                  <m:t>3</m:t>
                </m:r>
              </m:e>
            </m:d>
          </m:sup>
        </m:sSubSup>
      </m:oMath>
      <w:r>
        <w:t xml:space="preserve"> (from layer 3) </w:t>
      </w:r>
      <w:r w:rsidR="008C1513">
        <w:t>plotted versus the number of epochs for our artificial dataset with</w:t>
      </w:r>
      <w:r w:rsidR="001D03A9">
        <w:t xml:space="preserve"> </w:t>
      </w:r>
      <w:r w:rsidR="008C1513">
        <w:t xml:space="preserve">two features,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1950C7">
        <w:t xml:space="preserve"> </w:t>
      </w:r>
      <w:r w:rsidR="001D03A9">
        <w:t xml:space="preserve">regularization, </w:t>
      </w:r>
      <m:oMath>
        <m:r>
          <w:rPr>
            <w:rFonts w:ascii="Cambria Math" w:hAnsi="Cambria Math"/>
          </w:rPr>
          <m:t>γ=</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8C1513">
        <w:t xml:space="preserve">, </w:t>
      </w:r>
      <m:oMath>
        <m:r>
          <w:rPr>
            <w:rFonts w:ascii="Cambria Math" w:hAnsi="Cambria Math"/>
          </w:rPr>
          <m:t>λ=0.1</m:t>
        </m:r>
      </m:oMath>
      <w:r w:rsidR="008C1513">
        <w:t xml:space="preserve">, </w:t>
      </w:r>
      <w:r w:rsidR="00B46D5B">
        <w:t>after</w:t>
      </w:r>
      <w:r w:rsidR="00492588">
        <w:t xml:space="preserve"> </w:t>
      </w:r>
      <w:r w:rsidR="008C1513">
        <w:t xml:space="preserve">1000 epochs. You can see how it </w:t>
      </w:r>
      <w:r w:rsidR="00234A7B">
        <w:t xml:space="preserve">quickly </w:t>
      </w:r>
      <w:r w:rsidR="008C1513">
        <w:t xml:space="preserve">decreases to zero. The value after 1000 epochs is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-21</m:t>
            </m:r>
          </m:sup>
        </m:sSup>
      </m:oMath>
      <w:r w:rsidR="008C1513">
        <w:t>, so for all purposes zero.</w:t>
      </w:r>
    </w:p>
    <w:p w:rsidR="008C1513" w:rsidRDefault="008C1513" w:rsidP="008C1513">
      <w:pPr>
        <w:pStyle w:val="FigureCaption"/>
      </w:pPr>
      <w:r>
        <w:t xml:space="preserve">Figure 5-9: weight  </w:t>
      </w:r>
      <m:oMath>
        <m:sSubSup>
          <m:sSubSupPr>
            <m:ctrlPr>
              <w:rPr>
                <w:rFonts w:ascii="Cambria Math" w:hAnsi="Cambria Math"/>
              </w:rPr>
            </m:ctrlPr>
          </m:sSubSupPr>
          <m:e>
            <m:r>
              <w:rPr>
                <w:rFonts w:ascii="Cambria Math" w:hAnsi="Cambria Math"/>
              </w:rPr>
              <m:t>w</m:t>
            </m:r>
          </m:e>
          <m:sub>
            <m:r>
              <w:rPr>
                <w:rFonts w:ascii="Cambria Math" w:hAnsi="Cambria Math"/>
              </w:rPr>
              <m:t>12,5</m:t>
            </m:r>
          </m:sub>
          <m:sup>
            <m:d>
              <m:dPr>
                <m:begChr m:val="["/>
                <m:endChr m:val="]"/>
                <m:ctrlPr>
                  <w:rPr>
                    <w:rFonts w:ascii="Cambria Math" w:hAnsi="Cambria Math"/>
                  </w:rPr>
                </m:ctrlPr>
              </m:dPr>
              <m:e>
                <m:r>
                  <w:rPr>
                    <w:rFonts w:ascii="Cambria Math" w:hAnsi="Cambria Math"/>
                  </w:rPr>
                  <m:t>3</m:t>
                </m:r>
              </m:e>
            </m:d>
          </m:sup>
        </m:sSubSup>
      </m:oMath>
      <w:r>
        <w:t xml:space="preserve"> plotted versus the epochs</w:t>
      </w:r>
      <w:r w:rsidRPr="008C1513">
        <w:t xml:space="preserve"> for our artificial dataset with two features</w:t>
      </w:r>
      <w:r w:rsidR="00D346FA">
        <w:t xml:space="preserve">, </w:t>
      </w:r>
      <m:oMath>
        <m:sSub>
          <m:sSubPr>
            <m:ctrlPr>
              <w:rPr>
                <w:rFonts w:ascii="Cambria Math" w:hAnsi="Cambria Math"/>
                <w:i w:val="0"/>
              </w:rPr>
            </m:ctrlPr>
          </m:sSubPr>
          <m:e>
            <m:r>
              <m:rPr>
                <m:scr m:val="script"/>
              </m:rPr>
              <w:rPr>
                <w:rFonts w:ascii="Cambria Math" w:hAnsi="Cambria Math"/>
              </w:rPr>
              <m:t>l</m:t>
            </m:r>
          </m:e>
          <m:sub>
            <m:r>
              <w:rPr>
                <w:rFonts w:ascii="Cambria Math" w:hAnsi="Cambria Math"/>
              </w:rPr>
              <m:t>2</m:t>
            </m:r>
          </m:sub>
        </m:sSub>
      </m:oMath>
      <w:r w:rsidR="00D346FA">
        <w:t xml:space="preserve"> regularization</w:t>
      </w:r>
      <w:r w:rsidRPr="008C1513">
        <w:t xml:space="preserve">, </w:t>
      </w:r>
      <m:oMath>
        <m:r>
          <w:rPr>
            <w:rFonts w:ascii="Cambria Math" w:hAnsi="Cambria Math"/>
          </w:rPr>
          <m:t>γ=</m:t>
        </m:r>
        <m:sSup>
          <m:sSupPr>
            <m:ctrlPr>
              <w:rPr>
                <w:rFonts w:ascii="Cambria Math" w:hAnsi="Cambria Math"/>
              </w:rPr>
            </m:ctrlPr>
          </m:sSupPr>
          <m:e>
            <m:r>
              <w:rPr>
                <w:rFonts w:ascii="Cambria Math" w:hAnsi="Cambria Math"/>
              </w:rPr>
              <m:t>10</m:t>
            </m:r>
          </m:e>
          <m:sup>
            <m:r>
              <w:rPr>
                <w:rFonts w:ascii="Cambria Math" w:hAnsi="Cambria Math"/>
              </w:rPr>
              <m:t>-3</m:t>
            </m:r>
          </m:sup>
        </m:sSup>
      </m:oMath>
      <w:r w:rsidRPr="008C1513">
        <w:t xml:space="preserve">, </w:t>
      </w:r>
      <m:oMath>
        <m:r>
          <w:rPr>
            <w:rFonts w:ascii="Cambria Math" w:hAnsi="Cambria Math"/>
          </w:rPr>
          <m:t>λ=0.1</m:t>
        </m:r>
      </m:oMath>
      <w:r w:rsidRPr="008C1513">
        <w:t xml:space="preserve">, </w:t>
      </w:r>
      <w:r w:rsidR="005B3D24">
        <w:t xml:space="preserve">trained for </w:t>
      </w:r>
      <w:r w:rsidRPr="008C1513">
        <w:t>1000 epochs.</w:t>
      </w:r>
    </w:p>
    <w:p w:rsidR="008C1513" w:rsidRDefault="001D03A9" w:rsidP="008C1513">
      <w:r>
        <w:rPr>
          <w:noProof/>
        </w:rPr>
        <w:drawing>
          <wp:inline distT="0" distB="0" distL="0" distR="0">
            <wp:extent cx="3449320" cy="2667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9320" cy="2667635"/>
                    </a:xfrm>
                    <a:prstGeom prst="rect">
                      <a:avLst/>
                    </a:prstGeom>
                    <a:noFill/>
                    <a:ln>
                      <a:noFill/>
                    </a:ln>
                  </pic:spPr>
                </pic:pic>
              </a:graphicData>
            </a:graphic>
          </wp:inline>
        </w:drawing>
      </w:r>
    </w:p>
    <w:p w:rsidR="00130779" w:rsidRDefault="00130779" w:rsidP="00130779">
      <w:pPr>
        <w:pStyle w:val="BodyTextCont"/>
        <w:ind w:firstLine="0"/>
      </w:pPr>
      <w:r>
        <w:lastRenderedPageBreak/>
        <w:t>In case you are wondering</w:t>
      </w:r>
      <w:r w:rsidR="00081F72">
        <w:t>,</w:t>
      </w:r>
      <w:r>
        <w:t xml:space="preserve"> the weight goes to zero almost exponentially. A way of understanding why </w:t>
      </w:r>
      <w:r w:rsidR="00DB12FD">
        <w:t>this is</w:t>
      </w:r>
      <w:r>
        <w:t xml:space="preserve"> </w:t>
      </w:r>
      <w:r w:rsidR="00F313B1">
        <w:t>the case is</w:t>
      </w:r>
      <w:r w:rsidR="00411316">
        <w:t xml:space="preserve"> </w:t>
      </w:r>
      <w:r>
        <w:t>the following. Let's consider the weight update equation for one weight</w:t>
      </w:r>
    </w:p>
    <w:p w:rsidR="00130779" w:rsidRPr="00DB12FD" w:rsidRDefault="00E422E0" w:rsidP="00130779">
      <w:pPr>
        <w:pStyle w:val="BodyTextFirst"/>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j,[n+1]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j,[n]</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γλ</m:t>
                  </m:r>
                </m:num>
                <m:den>
                  <m:r>
                    <w:rPr>
                      <w:rFonts w:ascii="Cambria Math" w:hAnsi="Cambria Math"/>
                    </w:rPr>
                    <m:t>m</m:t>
                  </m:r>
                </m:den>
              </m:f>
            </m:e>
          </m:d>
          <m:r>
            <w:rPr>
              <w:rFonts w:ascii="Cambria Math" w:hAnsi="Cambria Math"/>
            </w:rPr>
            <m:t>-</m:t>
          </m:r>
          <m:f>
            <m:fPr>
              <m:ctrlPr>
                <w:rPr>
                  <w:rFonts w:ascii="Cambria Math" w:hAnsi="Cambria Math"/>
                  <w:i/>
                </w:rPr>
              </m:ctrlPr>
            </m:fPr>
            <m:num>
              <m:r>
                <w:rPr>
                  <w:rFonts w:ascii="Cambria Math" w:hAnsi="Cambria Math"/>
                </w:rPr>
                <m:t>γ∂J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m:oMathPara>
    </w:p>
    <w:p w:rsidR="00DB12FD" w:rsidRPr="00130779" w:rsidRDefault="00DB12FD" w:rsidP="00130779">
      <w:pPr>
        <w:pStyle w:val="BodyTextFirst"/>
      </w:pPr>
    </w:p>
    <w:p w:rsidR="00130779" w:rsidRDefault="00130779" w:rsidP="00130779">
      <w:pPr>
        <w:pStyle w:val="BodyTextCont"/>
        <w:ind w:firstLine="0"/>
      </w:pPr>
      <w:r>
        <w:t>Let's now suppose we find ourselves close to the minimum, in a region where the derivative of the cost function</w:t>
      </w:r>
      <w:r w:rsidR="00B46D5B">
        <w:t xml:space="preserve"> </w:t>
      </w:r>
      <m:oMath>
        <m:r>
          <w:rPr>
            <w:rFonts w:ascii="Cambria Math" w:hAnsi="Cambria Math"/>
          </w:rPr>
          <m:t>J</m:t>
        </m:r>
      </m:oMath>
      <w:r>
        <w:t xml:space="preserve"> is almost zero, so that we can neglect it. In other words, let's suppose</w:t>
      </w:r>
    </w:p>
    <w:p w:rsidR="00130779" w:rsidRPr="00130779" w:rsidRDefault="00E422E0" w:rsidP="00130779">
      <w:pPr>
        <w:pStyle w:val="BodyTextCont"/>
        <w:ind w:firstLine="0"/>
        <w:rPr>
          <w:rFonts w:eastAsiaTheme="minorEastAsia"/>
        </w:rPr>
      </w:pPr>
      <m:oMathPara>
        <m:oMath>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d>
                        <m:dPr>
                          <m:begChr m:val="["/>
                          <m:endChr m:val="]"/>
                          <m:ctrlPr>
                            <w:rPr>
                              <w:rFonts w:ascii="Cambria Math" w:hAnsi="Cambria Math"/>
                              <w:b/>
                              <w:i/>
                            </w:rPr>
                          </m:ctrlPr>
                        </m:dPr>
                        <m:e>
                          <m:r>
                            <w:rPr>
                              <w:rFonts w:ascii="Cambria Math" w:hAnsi="Cambria Math"/>
                            </w:rPr>
                            <m:t>n</m:t>
                          </m:r>
                        </m:e>
                      </m:d>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≈0</m:t>
          </m:r>
        </m:oMath>
      </m:oMathPara>
    </w:p>
    <w:p w:rsidR="00130779" w:rsidRDefault="00E96FED" w:rsidP="00130779">
      <w:pPr>
        <w:pStyle w:val="BodyTextCont"/>
        <w:ind w:firstLine="0"/>
      </w:pPr>
      <w:r>
        <w:t>W</w:t>
      </w:r>
      <w:r w:rsidR="00130779">
        <w:t>e can rewrite the weight update equation as</w:t>
      </w:r>
    </w:p>
    <w:p w:rsidR="00130779" w:rsidRPr="00130779" w:rsidRDefault="00E422E0" w:rsidP="00130779">
      <w:pPr>
        <w:pStyle w:val="BodyTextCont"/>
        <w:ind w:firstLine="0"/>
        <w:rPr>
          <w:rFonts w:eastAsiaTheme="minorEastAsia"/>
        </w:rPr>
      </w:pPr>
      <m:oMathPara>
        <m:oMath>
          <m:sSub>
            <m:sSubPr>
              <m:ctrlPr>
                <w:rPr>
                  <w:rFonts w:ascii="Cambria Math" w:hAnsi="Cambria Math"/>
                  <w:i/>
                </w:rPr>
              </m:ctrlPr>
            </m:sSubPr>
            <m:e>
              <m:r>
                <w:rPr>
                  <w:rFonts w:ascii="Cambria Math" w:hAnsi="Cambria Math"/>
                </w:rPr>
                <m:t>w</m:t>
              </m:r>
            </m:e>
            <m:sub>
              <m:r>
                <w:rPr>
                  <w:rFonts w:ascii="Cambria Math" w:hAnsi="Cambria Math"/>
                </w:rPr>
                <m:t>j,[n+1]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j,[n]</m:t>
              </m:r>
            </m:sub>
          </m:sSub>
          <m:f>
            <m:fPr>
              <m:ctrlPr>
                <w:rPr>
                  <w:rFonts w:ascii="Cambria Math" w:hAnsi="Cambria Math"/>
                  <w:i/>
                </w:rPr>
              </m:ctrlPr>
            </m:fPr>
            <m:num>
              <m:r>
                <w:rPr>
                  <w:rFonts w:ascii="Cambria Math" w:hAnsi="Cambria Math"/>
                </w:rPr>
                <m:t>γλ</m:t>
              </m:r>
            </m:num>
            <m:den>
              <m:r>
                <w:rPr>
                  <w:rFonts w:ascii="Cambria Math" w:hAnsi="Cambria Math"/>
                </w:rPr>
                <m:t>m</m:t>
              </m:r>
            </m:den>
          </m:f>
        </m:oMath>
      </m:oMathPara>
    </w:p>
    <w:p w:rsidR="00130779" w:rsidRDefault="00130779" w:rsidP="00130779">
      <w:pPr>
        <w:pStyle w:val="BodyTextCont"/>
        <w:ind w:firstLine="0"/>
      </w:pPr>
    </w:p>
    <w:p w:rsidR="00130779" w:rsidRDefault="00130779" w:rsidP="00130779">
      <w:pPr>
        <w:pStyle w:val="BodyTextCont"/>
        <w:ind w:firstLine="0"/>
      </w:pPr>
      <w:r>
        <w:t xml:space="preserve">now the equation can be read as: the </w:t>
      </w:r>
      <w:r w:rsidR="00E96FED">
        <w:t xml:space="preserve">rate of </w:t>
      </w:r>
      <w:r>
        <w:t xml:space="preserve">variation of the weight </w:t>
      </w:r>
      <w:r w:rsidR="00E96FED">
        <w:t xml:space="preserve">with respect to the iteration number </w:t>
      </w:r>
      <w:r>
        <w:t>is proportional to the weight itself. For those of you with knowledge of differential equations you may realize that we can draw a parallel to the following equation</w:t>
      </w:r>
    </w:p>
    <w:p w:rsidR="00130779" w:rsidRPr="00130779" w:rsidRDefault="00E422E0" w:rsidP="00130779">
      <w:pPr>
        <w:pStyle w:val="BodyTextCont"/>
        <w:ind w:firstLine="0"/>
        <w:rPr>
          <w:rFonts w:eastAsiaTheme="minorEastAsia"/>
        </w:rPr>
      </w:pPr>
      <m:oMathPara>
        <m:oMath>
          <m:f>
            <m:fPr>
              <m:ctrlPr>
                <w:rPr>
                  <w:rFonts w:ascii="Cambria Math" w:hAnsi="Cambria Math"/>
                  <w:i/>
                </w:rPr>
              </m:ctrlPr>
            </m:fPr>
            <m:num>
              <m:r>
                <w:rPr>
                  <w:rFonts w:ascii="Cambria Math" w:hAnsi="Cambria Math"/>
                </w:rPr>
                <m:t>dx</m:t>
              </m:r>
              <m:d>
                <m:dPr>
                  <m:ctrlPr>
                    <w:rPr>
                      <w:rFonts w:ascii="Cambria Math" w:hAnsi="Cambria Math"/>
                      <w:i/>
                    </w:rPr>
                  </m:ctrlPr>
                </m:dPr>
                <m:e>
                  <m:r>
                    <w:rPr>
                      <w:rFonts w:ascii="Cambria Math" w:hAnsi="Cambria Math"/>
                    </w:rPr>
                    <m:t>t</m:t>
                  </m:r>
                </m:e>
              </m:d>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γλ</m:t>
              </m:r>
            </m:num>
            <m:den>
              <m:r>
                <w:rPr>
                  <w:rFonts w:ascii="Cambria Math" w:hAnsi="Cambria Math"/>
                </w:rPr>
                <m:t>m</m:t>
              </m:r>
            </m:den>
          </m:f>
          <m:r>
            <w:rPr>
              <w:rFonts w:ascii="Cambria Math" w:hAnsi="Cambria Math"/>
            </w:rPr>
            <m:t>x(t)</m:t>
          </m:r>
        </m:oMath>
      </m:oMathPara>
    </w:p>
    <w:p w:rsidR="00130779" w:rsidRDefault="00BB79A6" w:rsidP="00130779">
      <w:pPr>
        <w:pStyle w:val="BodyTextCont"/>
        <w:ind w:firstLine="0"/>
      </w:pPr>
      <w:r>
        <w:t>This can b</w:t>
      </w:r>
      <w:r w:rsidR="00044E9A">
        <w:t xml:space="preserve">e </w:t>
      </w:r>
      <w:r>
        <w:t xml:space="preserve">read as: the rate of variation of </w:t>
      </w:r>
      <m:oMath>
        <m:r>
          <w:rPr>
            <w:rFonts w:ascii="Cambria Math" w:hAnsi="Cambria Math"/>
          </w:rPr>
          <m:t>x(t)</m:t>
        </m:r>
      </m:oMath>
      <w:r>
        <w:t xml:space="preserve"> with respect to time is proportional to the function itself. </w:t>
      </w:r>
      <w:r w:rsidR="00130779">
        <w:t xml:space="preserve">For those of you who know how to solve this equation you may know that </w:t>
      </w:r>
      <w:r>
        <w:t>a generic</w:t>
      </w:r>
      <w:r w:rsidR="00130779">
        <w:t xml:space="preserve"> solution is</w:t>
      </w:r>
    </w:p>
    <w:p w:rsidR="00130779" w:rsidRPr="00130779" w:rsidRDefault="00130779" w:rsidP="00130779">
      <w:pPr>
        <w:pStyle w:val="BodyTextCont"/>
        <w:ind w:firstLine="0"/>
        <w:rPr>
          <w:rFonts w:eastAsiaTheme="minorEastAsia"/>
        </w:rPr>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γλ</m:t>
                  </m:r>
                </m:num>
                <m:den>
                  <m:r>
                    <w:rPr>
                      <w:rFonts w:ascii="Cambria Math" w:hAnsi="Cambria Math"/>
                    </w:rPr>
                    <m:t>m</m:t>
                  </m:r>
                </m:den>
              </m:f>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up>
          </m:sSup>
        </m:oMath>
      </m:oMathPara>
    </w:p>
    <w:p w:rsidR="00130779" w:rsidRPr="00130779" w:rsidRDefault="00130779" w:rsidP="00130779">
      <w:pPr>
        <w:pStyle w:val="BodyTextCont"/>
        <w:ind w:firstLine="0"/>
        <w:rPr>
          <w:rFonts w:eastAsiaTheme="minorEastAsia"/>
        </w:rPr>
      </w:pPr>
    </w:p>
    <w:p w:rsidR="00130779" w:rsidRDefault="00EE6276" w:rsidP="00130779">
      <w:pPr>
        <w:pStyle w:val="BodyTextCont"/>
        <w:ind w:firstLine="0"/>
      </w:pPr>
      <w:r>
        <w:t>Y</w:t>
      </w:r>
      <w:r w:rsidR="00130779">
        <w:t xml:space="preserve">ou can </w:t>
      </w:r>
      <w:r>
        <w:t xml:space="preserve">now </w:t>
      </w:r>
      <w:r w:rsidR="00130779">
        <w:t xml:space="preserve">see why </w:t>
      </w:r>
      <w:r w:rsidR="00BB79A6">
        <w:t xml:space="preserve">the </w:t>
      </w:r>
      <w:r w:rsidR="00130779">
        <w:t xml:space="preserve">weight </w:t>
      </w:r>
      <w:r w:rsidR="00BB79A6">
        <w:t>decay</w:t>
      </w:r>
      <w:r w:rsidR="00130779">
        <w:t xml:space="preserve"> will have a</w:t>
      </w:r>
      <w:r>
        <w:t xml:space="preserve"> decay </w:t>
      </w:r>
      <w:proofErr w:type="gramStart"/>
      <w:r w:rsidR="008965A3">
        <w:t>similar to</w:t>
      </w:r>
      <w:proofErr w:type="gramEnd"/>
      <w:r>
        <w:t xml:space="preserve"> an </w:t>
      </w:r>
      <w:r w:rsidR="004223B3">
        <w:t>exponential</w:t>
      </w:r>
      <w:r w:rsidR="00130779">
        <w:t xml:space="preserve"> </w:t>
      </w:r>
      <w:r>
        <w:t>function</w:t>
      </w:r>
      <w:r w:rsidR="00936676">
        <w:t xml:space="preserve"> by drawing a parallel between the two equations</w:t>
      </w:r>
      <w:r w:rsidR="00130779">
        <w:t>.</w:t>
      </w:r>
      <w:r w:rsidR="007E0F35">
        <w:t xml:space="preserve"> In Figure 5-10 you can see the weight decay we already discussed together with a pure exponential decay. The two curves are not identical, as expected, since especially at the beginning the gradient of the cost function is </w:t>
      </w:r>
      <w:r w:rsidR="00D65111">
        <w:t xml:space="preserve">surely </w:t>
      </w:r>
      <w:r w:rsidR="007E0F35">
        <w:t xml:space="preserve">not zero. But the similarity is </w:t>
      </w:r>
      <w:r w:rsidR="003E16B9">
        <w:t>remarkable</w:t>
      </w:r>
      <w:r w:rsidR="00B17217">
        <w:t xml:space="preserve"> and gives us an idea of how fast the weights can go to zero</w:t>
      </w:r>
      <w:r w:rsidR="00936676">
        <w:t xml:space="preserve"> (read: </w:t>
      </w:r>
      <w:proofErr w:type="gramStart"/>
      <w:r w:rsidR="00936676">
        <w:t>really fast</w:t>
      </w:r>
      <w:proofErr w:type="gramEnd"/>
      <w:r w:rsidR="00936676">
        <w:t>).</w:t>
      </w:r>
    </w:p>
    <w:p w:rsidR="007E0F35" w:rsidRDefault="007E0F35" w:rsidP="007E0F35">
      <w:pPr>
        <w:pStyle w:val="FigureCaption"/>
      </w:pPr>
      <w:r>
        <w:t xml:space="preserve">Figure 5-10: weight  </w:t>
      </w:r>
      <m:oMath>
        <m:sSubSup>
          <m:sSubSupPr>
            <m:ctrlPr>
              <w:rPr>
                <w:rFonts w:ascii="Cambria Math" w:hAnsi="Cambria Math"/>
              </w:rPr>
            </m:ctrlPr>
          </m:sSubSupPr>
          <m:e>
            <m:r>
              <w:rPr>
                <w:rFonts w:ascii="Cambria Math" w:hAnsi="Cambria Math"/>
              </w:rPr>
              <m:t>w</m:t>
            </m:r>
          </m:e>
          <m:sub>
            <m:r>
              <w:rPr>
                <w:rFonts w:ascii="Cambria Math" w:hAnsi="Cambria Math"/>
              </w:rPr>
              <m:t>12,5</m:t>
            </m:r>
          </m:sub>
          <m:sup>
            <m:d>
              <m:dPr>
                <m:begChr m:val="["/>
                <m:endChr m:val="]"/>
                <m:ctrlPr>
                  <w:rPr>
                    <w:rFonts w:ascii="Cambria Math" w:hAnsi="Cambria Math"/>
                  </w:rPr>
                </m:ctrlPr>
              </m:dPr>
              <m:e>
                <m:r>
                  <w:rPr>
                    <w:rFonts w:ascii="Cambria Math" w:hAnsi="Cambria Math"/>
                  </w:rPr>
                  <m:t>3</m:t>
                </m:r>
              </m:e>
            </m:d>
          </m:sup>
        </m:sSubSup>
      </m:oMath>
      <w:r>
        <w:t xml:space="preserve"> plotted versus the epochs</w:t>
      </w:r>
      <w:r w:rsidRPr="008C1513">
        <w:t xml:space="preserve"> for our artificial dataset with two features</w:t>
      </w:r>
      <w:r>
        <w:t xml:space="preserve">, </w:t>
      </w:r>
      <m:oMath>
        <m:sSub>
          <m:sSubPr>
            <m:ctrlPr>
              <w:rPr>
                <w:rFonts w:ascii="Cambria Math" w:hAnsi="Cambria Math"/>
                <w:i w:val="0"/>
              </w:rPr>
            </m:ctrlPr>
          </m:sSubPr>
          <m:e>
            <m:r>
              <m:rPr>
                <m:scr m:val="script"/>
              </m:rPr>
              <w:rPr>
                <w:rFonts w:ascii="Cambria Math" w:hAnsi="Cambria Math"/>
              </w:rPr>
              <m:t>l</m:t>
            </m:r>
          </m:e>
          <m:sub>
            <m:r>
              <w:rPr>
                <w:rFonts w:ascii="Cambria Math" w:hAnsi="Cambria Math"/>
              </w:rPr>
              <m:t>2</m:t>
            </m:r>
          </m:sub>
        </m:sSub>
      </m:oMath>
      <w:r>
        <w:t xml:space="preserve"> regularization</w:t>
      </w:r>
      <w:r w:rsidRPr="008C1513">
        <w:t xml:space="preserve">, </w:t>
      </w:r>
      <m:oMath>
        <m:r>
          <w:rPr>
            <w:rFonts w:ascii="Cambria Math" w:hAnsi="Cambria Math"/>
          </w:rPr>
          <m:t>γ=</m:t>
        </m:r>
        <m:sSup>
          <m:sSupPr>
            <m:ctrlPr>
              <w:rPr>
                <w:rFonts w:ascii="Cambria Math" w:hAnsi="Cambria Math"/>
              </w:rPr>
            </m:ctrlPr>
          </m:sSupPr>
          <m:e>
            <m:r>
              <w:rPr>
                <w:rFonts w:ascii="Cambria Math" w:hAnsi="Cambria Math"/>
              </w:rPr>
              <m:t>10</m:t>
            </m:r>
          </m:e>
          <m:sup>
            <m:r>
              <w:rPr>
                <w:rFonts w:ascii="Cambria Math" w:hAnsi="Cambria Math"/>
              </w:rPr>
              <m:t>-3</m:t>
            </m:r>
          </m:sup>
        </m:sSup>
      </m:oMath>
      <w:r w:rsidRPr="008C1513">
        <w:t xml:space="preserve">, </w:t>
      </w:r>
      <m:oMath>
        <m:r>
          <w:rPr>
            <w:rFonts w:ascii="Cambria Math" w:hAnsi="Cambria Math"/>
          </w:rPr>
          <m:t>λ=0.1</m:t>
        </m:r>
      </m:oMath>
      <w:r w:rsidRPr="008C1513">
        <w:t xml:space="preserve">, </w:t>
      </w:r>
      <w:r>
        <w:t xml:space="preserve">trained for </w:t>
      </w:r>
      <w:r w:rsidRPr="008C1513">
        <w:t>1000 epochs</w:t>
      </w:r>
      <w:r>
        <w:t xml:space="preserve"> (continous line)</w:t>
      </w:r>
      <w:r w:rsidR="00955BCB">
        <w:t xml:space="preserve"> together with a</w:t>
      </w:r>
      <w:r>
        <w:t xml:space="preserve"> pure expontential decay (dashed line) for illustrative purposes</w:t>
      </w:r>
      <w:r w:rsidR="00955BCB">
        <w:t>.</w:t>
      </w:r>
    </w:p>
    <w:p w:rsidR="009B5108" w:rsidRDefault="003E16B9" w:rsidP="009B5108">
      <w:pPr>
        <w:pStyle w:val="Figure"/>
      </w:pPr>
      <w:r>
        <w:rPr>
          <w:noProof/>
        </w:rPr>
        <w:lastRenderedPageBreak/>
        <w:drawing>
          <wp:inline distT="0" distB="0" distL="0" distR="0">
            <wp:extent cx="5107940" cy="2667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7940" cy="2667635"/>
                    </a:xfrm>
                    <a:prstGeom prst="rect">
                      <a:avLst/>
                    </a:prstGeom>
                    <a:noFill/>
                    <a:ln>
                      <a:noFill/>
                    </a:ln>
                  </pic:spPr>
                </pic:pic>
              </a:graphicData>
            </a:graphic>
          </wp:inline>
        </w:drawing>
      </w:r>
    </w:p>
    <w:p w:rsidR="00C566EC" w:rsidRDefault="00B250BD" w:rsidP="002F4E4D">
      <w:pPr>
        <w:pStyle w:val="BodyTextCont"/>
        <w:ind w:firstLine="0"/>
      </w:pPr>
      <w:r>
        <w:t>Note that when using regularization, you end up having tensors with a lot of zero elements, called sparse tensors. You can then profit from special routines that are extremely efficient with sparse tensors. Something to keep in mind when you start moving toward more complex models</w:t>
      </w:r>
      <w:r w:rsidR="00AC00C9">
        <w:t xml:space="preserve">, but a subject too advanced for this book that would require too </w:t>
      </w:r>
      <w:r w:rsidR="009356A5">
        <w:t xml:space="preserve">much </w:t>
      </w:r>
      <w:r w:rsidR="00AC00C9">
        <w:t>space here.</w:t>
      </w:r>
      <w:r w:rsidR="00C566EC">
        <w:t xml:space="preserve"> </w:t>
      </w:r>
    </w:p>
    <w:p w:rsidR="001B3169" w:rsidRDefault="001B3169" w:rsidP="001B3169">
      <w:pPr>
        <w:pStyle w:val="Heading1"/>
      </w:pPr>
      <w:r>
        <w:t>Dropout</w:t>
      </w:r>
    </w:p>
    <w:p w:rsidR="00B33AA0" w:rsidRDefault="0040035D" w:rsidP="0040035D">
      <w:pPr>
        <w:pStyle w:val="BodyTextFirst"/>
      </w:pPr>
      <w:r>
        <w:t xml:space="preserve">The basic idea of dropout is </w:t>
      </w:r>
      <w:r w:rsidR="003654F6">
        <w:t xml:space="preserve">different: </w:t>
      </w:r>
      <w:r>
        <w:t xml:space="preserve"> during the training phase you remove nodes from layer </w:t>
      </w:r>
      <m:oMath>
        <m:r>
          <w:rPr>
            <w:rFonts w:ascii="Cambria Math" w:hAnsi="Cambria Math"/>
          </w:rPr>
          <m:t>l</m:t>
        </m:r>
      </m:oMath>
      <w:r>
        <w:t xml:space="preserve"> randomly with a probability </w:t>
      </w:r>
      <m:oMath>
        <m:sSup>
          <m:sSupPr>
            <m:ctrlPr>
              <w:rPr>
                <w:rFonts w:ascii="Cambria Math" w:hAnsi="Cambria Math"/>
                <w:i/>
              </w:rPr>
            </m:ctrlPr>
          </m:sSupPr>
          <m:e>
            <m:r>
              <w:rPr>
                <w:rFonts w:ascii="Cambria Math" w:hAnsi="Cambria Math"/>
              </w:rPr>
              <m:t>p</m:t>
            </m:r>
          </m:e>
          <m:sup>
            <m:r>
              <w:rPr>
                <w:rFonts w:ascii="Cambria Math" w:hAnsi="Cambria Math"/>
              </w:rPr>
              <m:t>[l]</m:t>
            </m:r>
          </m:sup>
        </m:sSup>
      </m:oMath>
      <w:r w:rsidR="004208A1">
        <w:t>.</w:t>
      </w:r>
      <w:r>
        <w:t xml:space="preserve"> </w:t>
      </w:r>
      <w:r w:rsidR="00A920B1">
        <w:t>In e</w:t>
      </w:r>
      <w:r>
        <w:t>ach iteration you remove different nodes</w:t>
      </w:r>
      <w:r w:rsidR="00A920B1">
        <w:t xml:space="preserve"> </w:t>
      </w:r>
      <w:r>
        <w:t>effectively train</w:t>
      </w:r>
      <w:r w:rsidR="00A920B1">
        <w:t>ing at each iteration</w:t>
      </w:r>
      <w:r>
        <w:t xml:space="preserve"> a different network</w:t>
      </w:r>
      <w:r w:rsidR="00964B71">
        <w:t xml:space="preserve"> (when using mini-batch, you train a different network for each batch for example)</w:t>
      </w:r>
      <w:r>
        <w:t xml:space="preserve">. Usually the probability (called </w:t>
      </w:r>
      <w:proofErr w:type="gramStart"/>
      <w:r>
        <w:t>in  Python</w:t>
      </w:r>
      <w:proofErr w:type="gramEnd"/>
      <w:r>
        <w:t xml:space="preserve"> often </w:t>
      </w:r>
      <w:proofErr w:type="spellStart"/>
      <w:r w:rsidRPr="0040035D">
        <w:rPr>
          <w:rStyle w:val="CodeInline"/>
        </w:rPr>
        <w:t>keep_prob</w:t>
      </w:r>
      <w:proofErr w:type="spellEnd"/>
      <w:r>
        <w:t>) is set the same for all the network</w:t>
      </w:r>
      <w:r w:rsidR="00964B71">
        <w:t xml:space="preserve"> (but technically speaking can be layer specific)</w:t>
      </w:r>
      <w:r>
        <w:t xml:space="preserve">. Intuitively let's consider the output tensor </w:t>
      </w:r>
      <w:r w:rsidRPr="0040035D">
        <w:rPr>
          <w:rStyle w:val="CodeInline"/>
        </w:rPr>
        <w:t>Z</w:t>
      </w:r>
      <w:r>
        <w:t xml:space="preserve"> of a layer </w:t>
      </w:r>
      <m:oMath>
        <m:r>
          <w:rPr>
            <w:rFonts w:ascii="Cambria Math" w:hAnsi="Cambria Math"/>
          </w:rPr>
          <m:t>l</m:t>
        </m:r>
      </m:oMath>
      <w:r>
        <w:t>. We can define in Python a vector like</w:t>
      </w:r>
    </w:p>
    <w:p w:rsidR="0040035D" w:rsidRDefault="0040035D" w:rsidP="0040035D">
      <w:pPr>
        <w:pStyle w:val="Code"/>
      </w:pPr>
      <w:r>
        <w:t>d = np.random.rand(Z.shape[0], Z.shape[1]) &lt; keep_prob</w:t>
      </w:r>
    </w:p>
    <w:p w:rsidR="0040035D" w:rsidRDefault="0040035D" w:rsidP="0040035D">
      <w:pPr>
        <w:pStyle w:val="BodyTextFirst"/>
      </w:pPr>
      <w:r>
        <w:t xml:space="preserve">and then we simply </w:t>
      </w:r>
      <w:r w:rsidR="00964B71">
        <w:t xml:space="preserve">multiply the layer output </w:t>
      </w:r>
      <w:r w:rsidR="00964B71" w:rsidRPr="00964B71">
        <w:rPr>
          <w:rStyle w:val="CodeInline"/>
        </w:rPr>
        <w:t>Z</w:t>
      </w:r>
      <w:r w:rsidR="00964B71">
        <w:t xml:space="preserve"> by </w:t>
      </w:r>
      <w:r w:rsidR="00964B71" w:rsidRPr="00964B71">
        <w:rPr>
          <w:rStyle w:val="CodeInline"/>
        </w:rPr>
        <w:t>d</w:t>
      </w:r>
    </w:p>
    <w:p w:rsidR="0040035D" w:rsidRDefault="0040035D" w:rsidP="0040035D">
      <w:pPr>
        <w:pStyle w:val="Code"/>
      </w:pPr>
      <w:r>
        <w:t>Z = np.multiply(Z, d)</w:t>
      </w:r>
    </w:p>
    <w:p w:rsidR="0040035D" w:rsidRDefault="0040035D" w:rsidP="0040035D">
      <w:pPr>
        <w:pStyle w:val="BodyTextCont"/>
        <w:ind w:firstLine="0"/>
      </w:pPr>
      <w:r>
        <w:t xml:space="preserve">Effectively removing all elements that have a probability less </w:t>
      </w:r>
      <w:proofErr w:type="spellStart"/>
      <w:r>
        <w:t>then</w:t>
      </w:r>
      <w:proofErr w:type="spellEnd"/>
      <w:r>
        <w:t xml:space="preserve"> </w:t>
      </w:r>
      <w:proofErr w:type="spellStart"/>
      <w:r w:rsidRPr="0040035D">
        <w:rPr>
          <w:rStyle w:val="CodeInline"/>
        </w:rPr>
        <w:t>keep_prob</w:t>
      </w:r>
      <w:proofErr w:type="spellEnd"/>
      <w:r>
        <w:t xml:space="preserve">. </w:t>
      </w:r>
      <w:r w:rsidR="00964B71">
        <w:t xml:space="preserve">Very importantly </w:t>
      </w:r>
      <w:r>
        <w:t xml:space="preserve">when doing predictions on a dev dataset no dropout </w:t>
      </w:r>
      <w:r w:rsidR="00BE2E4E">
        <w:t>should be</w:t>
      </w:r>
      <w:r>
        <w:t xml:space="preserve"> used</w:t>
      </w:r>
      <w:r w:rsidR="00964B71">
        <w:t>!</w:t>
      </w:r>
    </w:p>
    <w:p w:rsidR="0040035D" w:rsidRDefault="0040035D" w:rsidP="0040035D">
      <w:pPr>
        <w:pStyle w:val="NoteTipCaution"/>
      </w:pPr>
      <w:r>
        <w:t>During training dropout removes nodes randomly each iteration. But when doing predictions on a dev dataset the entire network without dropout needs to be used.</w:t>
      </w:r>
      <w:r w:rsidR="007A06F4">
        <w:t xml:space="preserve"> In other </w:t>
      </w:r>
      <w:r w:rsidR="00561432">
        <w:t>words,</w:t>
      </w:r>
      <w:r w:rsidR="007A06F4">
        <w:t xml:space="preserve"> you need to set </w:t>
      </w:r>
      <w:proofErr w:type="spellStart"/>
      <w:r w:rsidR="007A06F4" w:rsidRPr="007A06F4">
        <w:rPr>
          <w:rStyle w:val="CodeInline"/>
        </w:rPr>
        <w:t>keep_prob</w:t>
      </w:r>
      <w:proofErr w:type="spellEnd"/>
      <w:r w:rsidR="007A06F4" w:rsidRPr="007A06F4">
        <w:rPr>
          <w:rStyle w:val="CodeInline"/>
        </w:rPr>
        <w:t>=1</w:t>
      </w:r>
      <w:r w:rsidR="007A06F4">
        <w:t>.</w:t>
      </w:r>
    </w:p>
    <w:p w:rsidR="0040035D" w:rsidRDefault="0040035D" w:rsidP="0040035D">
      <w:pPr>
        <w:pStyle w:val="BodyTextCont"/>
        <w:ind w:firstLine="0"/>
      </w:pPr>
      <w:r>
        <w:lastRenderedPageBreak/>
        <w:t xml:space="preserve">Dropout can be layer specific. For </w:t>
      </w:r>
      <w:r w:rsidR="00C272A9">
        <w:t>example,</w:t>
      </w:r>
      <w:r>
        <w:t xml:space="preserve"> for layers with many neurons </w:t>
      </w:r>
      <w:proofErr w:type="spellStart"/>
      <w:r w:rsidRPr="0040035D">
        <w:rPr>
          <w:rStyle w:val="CodeInline"/>
        </w:rPr>
        <w:t>keep_prob</w:t>
      </w:r>
      <w:proofErr w:type="spellEnd"/>
      <w:r>
        <w:t xml:space="preserve"> can be small, for layers with a few neurons one can set </w:t>
      </w:r>
      <w:proofErr w:type="spellStart"/>
      <w:r w:rsidRPr="0040035D">
        <w:rPr>
          <w:rStyle w:val="CodeInline"/>
        </w:rPr>
        <w:t>keep_prob</w:t>
      </w:r>
      <w:proofErr w:type="spellEnd"/>
      <w:r w:rsidRPr="0040035D">
        <w:rPr>
          <w:rStyle w:val="CodeInline"/>
        </w:rPr>
        <w:t xml:space="preserve"> = 1.0</w:t>
      </w:r>
      <w:r>
        <w:t>, effectively keeping all neurons in such layers.</w:t>
      </w:r>
      <w:r w:rsidR="00F206F4">
        <w:t xml:space="preserve"> </w:t>
      </w:r>
    </w:p>
    <w:p w:rsidR="00F206F4" w:rsidRDefault="00F206F4" w:rsidP="00447919">
      <w:pPr>
        <w:pStyle w:val="BodyTextCont"/>
        <w:ind w:firstLine="0"/>
      </w:pPr>
      <w:r>
        <w:t xml:space="preserve">The implementation in tensorflow is easy. </w:t>
      </w:r>
      <w:r w:rsidR="00447919">
        <w:t xml:space="preserve">First you define a placeholder that will contain the value of the </w:t>
      </w:r>
      <w:proofErr w:type="spellStart"/>
      <w:r w:rsidR="00447919" w:rsidRPr="00447919">
        <w:rPr>
          <w:rStyle w:val="CodeInline"/>
        </w:rPr>
        <w:t>keep_prob</w:t>
      </w:r>
      <w:proofErr w:type="spellEnd"/>
      <w:r w:rsidR="00447919">
        <w:t xml:space="preserve"> parameter</w:t>
      </w:r>
    </w:p>
    <w:p w:rsidR="00447919" w:rsidRDefault="00447919" w:rsidP="00447919">
      <w:pPr>
        <w:pStyle w:val="Code"/>
      </w:pPr>
      <w:r w:rsidRPr="00447919">
        <w:t>keep_prob = tf.placeholder(tf.float32, shape=())</w:t>
      </w:r>
    </w:p>
    <w:p w:rsidR="00447919" w:rsidRDefault="00447919" w:rsidP="00447919">
      <w:pPr>
        <w:pStyle w:val="BodyTextCont"/>
        <w:ind w:firstLine="0"/>
      </w:pPr>
      <w:r>
        <w:t>and then for each layer you add a regularization operation in this way</w:t>
      </w:r>
    </w:p>
    <w:p w:rsidR="00447919" w:rsidRPr="00447919" w:rsidRDefault="00447919" w:rsidP="00447919">
      <w:pPr>
        <w:pStyle w:val="Code"/>
      </w:pPr>
      <w:r w:rsidRPr="00447919">
        <w:t>hidden1, W1, b1 = create_layer (X, n1, activation = tf.nn.relu)</w:t>
      </w:r>
    </w:p>
    <w:p w:rsidR="00447919" w:rsidRDefault="00447919" w:rsidP="00447919">
      <w:pPr>
        <w:pStyle w:val="Code"/>
      </w:pPr>
      <w:r w:rsidRPr="00447919">
        <w:t>hidden1_drop = tf.nn.dropout(hidden1, keep_prob)</w:t>
      </w:r>
    </w:p>
    <w:p w:rsidR="00447919" w:rsidRDefault="00447919" w:rsidP="00447919">
      <w:pPr>
        <w:pStyle w:val="BodyTextCont"/>
        <w:ind w:firstLine="0"/>
      </w:pPr>
      <w:r>
        <w:t xml:space="preserve">Then when creating the next layer, instead of using </w:t>
      </w:r>
      <w:r w:rsidRPr="00C272A9">
        <w:rPr>
          <w:rStyle w:val="CodeInline"/>
        </w:rPr>
        <w:t>hidden1</w:t>
      </w:r>
      <w:r>
        <w:t xml:space="preserve">, you use </w:t>
      </w:r>
      <w:r w:rsidRPr="00C272A9">
        <w:rPr>
          <w:rStyle w:val="CodeInline"/>
        </w:rPr>
        <w:t>hidden1_drop</w:t>
      </w:r>
      <w:r>
        <w:t>. The entire construction code looks like this</w:t>
      </w:r>
    </w:p>
    <w:p w:rsidR="00447919" w:rsidRPr="00F95941" w:rsidRDefault="00447919" w:rsidP="00447919">
      <w:pPr>
        <w:pStyle w:val="Code"/>
        <w:rPr>
          <w:lang w:val="en-GB"/>
        </w:rPr>
      </w:pPr>
      <w:r w:rsidRPr="00F95941">
        <w:rPr>
          <w:lang w:val="en-GB"/>
        </w:rPr>
        <w:t>tf.reset_default_graph()</w:t>
      </w:r>
    </w:p>
    <w:p w:rsidR="00447919" w:rsidRPr="00F95941" w:rsidRDefault="00447919" w:rsidP="00447919">
      <w:pPr>
        <w:pStyle w:val="Code"/>
        <w:rPr>
          <w:lang w:val="en-GB"/>
        </w:rPr>
      </w:pPr>
    </w:p>
    <w:p w:rsidR="00447919" w:rsidRPr="00F95941" w:rsidRDefault="00447919" w:rsidP="00447919">
      <w:pPr>
        <w:pStyle w:val="Code"/>
        <w:rPr>
          <w:lang w:val="en-GB"/>
        </w:rPr>
      </w:pPr>
      <w:r w:rsidRPr="00F95941">
        <w:rPr>
          <w:lang w:val="en-GB"/>
        </w:rPr>
        <w:t>n_dim = 13</w:t>
      </w:r>
    </w:p>
    <w:p w:rsidR="00447919" w:rsidRPr="00447919" w:rsidRDefault="00447919" w:rsidP="00447919">
      <w:pPr>
        <w:pStyle w:val="Code"/>
      </w:pPr>
      <w:r w:rsidRPr="00447919">
        <w:t>n1 = 20</w:t>
      </w:r>
    </w:p>
    <w:p w:rsidR="00447919" w:rsidRPr="00447919" w:rsidRDefault="00447919" w:rsidP="00447919">
      <w:pPr>
        <w:pStyle w:val="Code"/>
      </w:pPr>
      <w:r w:rsidRPr="00447919">
        <w:t>n2 = 20</w:t>
      </w:r>
    </w:p>
    <w:p w:rsidR="00447919" w:rsidRPr="00447919" w:rsidRDefault="00447919" w:rsidP="00447919">
      <w:pPr>
        <w:pStyle w:val="Code"/>
      </w:pPr>
      <w:r w:rsidRPr="00447919">
        <w:t>n3 = 20</w:t>
      </w:r>
    </w:p>
    <w:p w:rsidR="00447919" w:rsidRPr="00447919" w:rsidRDefault="00447919" w:rsidP="00447919">
      <w:pPr>
        <w:pStyle w:val="Code"/>
      </w:pPr>
      <w:r w:rsidRPr="00447919">
        <w:t>n4 = 20</w:t>
      </w:r>
    </w:p>
    <w:p w:rsidR="00447919" w:rsidRPr="00447919" w:rsidRDefault="00447919" w:rsidP="00447919">
      <w:pPr>
        <w:pStyle w:val="Code"/>
      </w:pPr>
      <w:r w:rsidRPr="00447919">
        <w:t>n_outputs = 1</w:t>
      </w:r>
    </w:p>
    <w:p w:rsidR="00447919" w:rsidRPr="00447919" w:rsidRDefault="00447919" w:rsidP="00447919">
      <w:pPr>
        <w:pStyle w:val="Code"/>
      </w:pPr>
    </w:p>
    <w:p w:rsidR="00447919" w:rsidRPr="00447919" w:rsidRDefault="00447919" w:rsidP="00447919">
      <w:pPr>
        <w:pStyle w:val="Code"/>
      </w:pPr>
    </w:p>
    <w:p w:rsidR="00447919" w:rsidRPr="00447919" w:rsidRDefault="00447919" w:rsidP="00447919">
      <w:pPr>
        <w:pStyle w:val="Code"/>
      </w:pPr>
      <w:r w:rsidRPr="00447919">
        <w:t>tf.set_random_seed(5)</w:t>
      </w:r>
    </w:p>
    <w:p w:rsidR="00447919" w:rsidRPr="00447919" w:rsidRDefault="00447919" w:rsidP="00447919">
      <w:pPr>
        <w:pStyle w:val="Code"/>
      </w:pPr>
    </w:p>
    <w:p w:rsidR="00447919" w:rsidRPr="00447919" w:rsidRDefault="00447919" w:rsidP="00447919">
      <w:pPr>
        <w:pStyle w:val="Code"/>
      </w:pPr>
      <w:r w:rsidRPr="00447919">
        <w:t>X = tf.placeholder(tf.float32, [n_dim, None])</w:t>
      </w:r>
    </w:p>
    <w:p w:rsidR="00447919" w:rsidRPr="00447919" w:rsidRDefault="00447919" w:rsidP="00447919">
      <w:pPr>
        <w:pStyle w:val="Code"/>
      </w:pPr>
      <w:r w:rsidRPr="00447919">
        <w:t>Y = tf.placeholder(tf.float32, [1, None])</w:t>
      </w:r>
    </w:p>
    <w:p w:rsidR="00447919" w:rsidRPr="00447919" w:rsidRDefault="00447919" w:rsidP="00447919">
      <w:pPr>
        <w:pStyle w:val="Code"/>
      </w:pPr>
    </w:p>
    <w:p w:rsidR="00447919" w:rsidRPr="00447919" w:rsidRDefault="00447919" w:rsidP="00447919">
      <w:pPr>
        <w:pStyle w:val="Code"/>
      </w:pPr>
      <w:r w:rsidRPr="00447919">
        <w:t>learning_rate = tf.placeholder(tf.float32, shape=())</w:t>
      </w:r>
    </w:p>
    <w:p w:rsidR="00447919" w:rsidRPr="00447919" w:rsidRDefault="00447919" w:rsidP="00447919">
      <w:pPr>
        <w:pStyle w:val="Code"/>
      </w:pPr>
      <w:r w:rsidRPr="00447919">
        <w:t>keep_prob = tf.placeholder(tf.float32, shape=())</w:t>
      </w:r>
    </w:p>
    <w:p w:rsidR="00447919" w:rsidRPr="00447919" w:rsidRDefault="00447919" w:rsidP="00447919">
      <w:pPr>
        <w:pStyle w:val="Code"/>
      </w:pPr>
    </w:p>
    <w:p w:rsidR="00447919" w:rsidRPr="00447919" w:rsidRDefault="00447919" w:rsidP="00447919">
      <w:pPr>
        <w:pStyle w:val="Code"/>
      </w:pPr>
      <w:r w:rsidRPr="00447919">
        <w:t>hidden1, W1, b1 = create_layer (X, n1, activation = tf.nn.relu)</w:t>
      </w:r>
    </w:p>
    <w:p w:rsidR="00447919" w:rsidRPr="00447919" w:rsidRDefault="00447919" w:rsidP="00447919">
      <w:pPr>
        <w:pStyle w:val="Code"/>
      </w:pPr>
      <w:r w:rsidRPr="00447919">
        <w:t>hidden1_drop = tf.nn.dropout(hidden1, keep_prob)</w:t>
      </w:r>
    </w:p>
    <w:p w:rsidR="00447919" w:rsidRPr="00447919" w:rsidRDefault="00447919" w:rsidP="00447919">
      <w:pPr>
        <w:pStyle w:val="Code"/>
      </w:pPr>
      <w:r w:rsidRPr="00447919">
        <w:t>hidden2, W2, b2 = create_layer (hidden1_drop, n2, activation = tf.nn.relu)</w:t>
      </w:r>
    </w:p>
    <w:p w:rsidR="00447919" w:rsidRPr="00447919" w:rsidRDefault="00447919" w:rsidP="00447919">
      <w:pPr>
        <w:pStyle w:val="Code"/>
      </w:pPr>
      <w:r w:rsidRPr="00447919">
        <w:t>hidden2_drop = tf.nn.dropout(hidden2, keep_prob)</w:t>
      </w:r>
    </w:p>
    <w:p w:rsidR="00447919" w:rsidRPr="00447919" w:rsidRDefault="00447919" w:rsidP="00447919">
      <w:pPr>
        <w:pStyle w:val="Code"/>
      </w:pPr>
      <w:r w:rsidRPr="00447919">
        <w:t>hidden3, W3, b3 = create_layer (hidden2, n3, activation = tf.nn.relu)</w:t>
      </w:r>
    </w:p>
    <w:p w:rsidR="00447919" w:rsidRPr="00447919" w:rsidRDefault="00447919" w:rsidP="00447919">
      <w:pPr>
        <w:pStyle w:val="Code"/>
      </w:pPr>
      <w:r w:rsidRPr="00447919">
        <w:t>hidden3_drop = tf.nn.dropout(hidden3, keep_prob)</w:t>
      </w:r>
    </w:p>
    <w:p w:rsidR="00447919" w:rsidRPr="00447919" w:rsidRDefault="00447919" w:rsidP="00447919">
      <w:pPr>
        <w:pStyle w:val="Code"/>
      </w:pPr>
      <w:r w:rsidRPr="00447919">
        <w:t>hidden4, W4, b4 = create_layer (hidden3, n4, activation = tf.nn.relu)</w:t>
      </w:r>
    </w:p>
    <w:p w:rsidR="00447919" w:rsidRPr="00447919" w:rsidRDefault="00447919" w:rsidP="00447919">
      <w:pPr>
        <w:pStyle w:val="Code"/>
      </w:pPr>
      <w:r w:rsidRPr="00447919">
        <w:t>hidden4_drop = tf.nn.dropout(hidden4, keep_prob)</w:t>
      </w:r>
    </w:p>
    <w:p w:rsidR="00447919" w:rsidRPr="00447919" w:rsidRDefault="00447919" w:rsidP="00447919">
      <w:pPr>
        <w:pStyle w:val="Code"/>
      </w:pPr>
      <w:r w:rsidRPr="00447919">
        <w:t>y_, W5, b5 = create_layer (hidden4_drop, n_outputs, activation = tf.identity)</w:t>
      </w:r>
    </w:p>
    <w:p w:rsidR="00447919" w:rsidRPr="00447919" w:rsidRDefault="00447919" w:rsidP="00447919">
      <w:pPr>
        <w:pStyle w:val="Code"/>
      </w:pPr>
      <w:r w:rsidRPr="00447919">
        <w:t xml:space="preserve">  </w:t>
      </w:r>
    </w:p>
    <w:p w:rsidR="00447919" w:rsidRPr="00447919" w:rsidRDefault="00447919" w:rsidP="00447919">
      <w:pPr>
        <w:pStyle w:val="Code"/>
      </w:pPr>
      <w:r w:rsidRPr="00447919">
        <w:t>cost = tf.reduce_mean(tf.square(y_-Y))</w:t>
      </w:r>
    </w:p>
    <w:p w:rsidR="00447919" w:rsidRPr="00447919" w:rsidRDefault="00447919" w:rsidP="00447919">
      <w:pPr>
        <w:pStyle w:val="Code"/>
      </w:pPr>
    </w:p>
    <w:p w:rsidR="00447919" w:rsidRDefault="00447919" w:rsidP="00447919">
      <w:pPr>
        <w:pStyle w:val="Code"/>
      </w:pPr>
      <w:r w:rsidRPr="00447919">
        <w:t>optimizer = tf.train.AdamOptimizer(learning_rate = learning_rate, beta1 = 0.9, beta2 = 0.999, epsilon = 1e-8).minimize(cost)</w:t>
      </w:r>
    </w:p>
    <w:p w:rsidR="00011514" w:rsidRDefault="00385FC4" w:rsidP="00447919">
      <w:pPr>
        <w:pStyle w:val="BodyTextCont"/>
        <w:ind w:firstLine="0"/>
      </w:pPr>
      <w:r>
        <w:t xml:space="preserve">Now let's </w:t>
      </w:r>
      <w:proofErr w:type="spellStart"/>
      <w:r>
        <w:t>analyse</w:t>
      </w:r>
      <w:proofErr w:type="spellEnd"/>
      <w:r>
        <w:t xml:space="preserve"> what happens to the cost function when using dropout. Let's run our model applied to the Boston data set for two values of the </w:t>
      </w:r>
      <w:proofErr w:type="spellStart"/>
      <w:r w:rsidRPr="00385FC4">
        <w:rPr>
          <w:rStyle w:val="CodeInline"/>
        </w:rPr>
        <w:t>keep_prob</w:t>
      </w:r>
      <w:proofErr w:type="spellEnd"/>
      <w:r>
        <w:t xml:space="preserve"> variable: 1.0 (without dropout) and 0.5. In Figure 5-11 you can see that when applying </w:t>
      </w:r>
      <w:r w:rsidR="00CA3C0E">
        <w:t>dropout,</w:t>
      </w:r>
      <w:r>
        <w:t xml:space="preserve"> the cost function is very irregular. It oscillates wildly. The two models have been evaluated with the calls</w:t>
      </w:r>
    </w:p>
    <w:p w:rsidR="00385FC4" w:rsidRPr="00385FC4" w:rsidRDefault="00385FC4" w:rsidP="00385FC4">
      <w:pPr>
        <w:pStyle w:val="Code"/>
      </w:pPr>
      <w:r w:rsidRPr="00385FC4">
        <w:t xml:space="preserve">sess, cost_history05 = model(learning_r = 0.01, </w:t>
      </w:r>
    </w:p>
    <w:p w:rsidR="00385FC4" w:rsidRPr="00385FC4" w:rsidRDefault="00385FC4" w:rsidP="00385FC4">
      <w:pPr>
        <w:pStyle w:val="Code"/>
      </w:pPr>
      <w:r w:rsidRPr="00385FC4">
        <w:lastRenderedPageBreak/>
        <w:t xml:space="preserve">                                training_epochs = 5000, </w:t>
      </w:r>
    </w:p>
    <w:p w:rsidR="00385FC4" w:rsidRPr="00385FC4" w:rsidRDefault="00385FC4" w:rsidP="00385FC4">
      <w:pPr>
        <w:pStyle w:val="Code"/>
      </w:pPr>
      <w:r w:rsidRPr="00385FC4">
        <w:t xml:space="preserve">                                features = train_x, </w:t>
      </w:r>
    </w:p>
    <w:p w:rsidR="00385FC4" w:rsidRPr="00385FC4" w:rsidRDefault="00385FC4" w:rsidP="00385FC4">
      <w:pPr>
        <w:pStyle w:val="Code"/>
      </w:pPr>
      <w:r w:rsidRPr="00385FC4">
        <w:t xml:space="preserve">                                target = train_y,</w:t>
      </w:r>
    </w:p>
    <w:p w:rsidR="00385FC4" w:rsidRPr="00385FC4" w:rsidRDefault="00385FC4" w:rsidP="00385FC4">
      <w:pPr>
        <w:pStyle w:val="Code"/>
      </w:pPr>
      <w:r w:rsidRPr="00385FC4">
        <w:t xml:space="preserve">                                logging_step = 1000,</w:t>
      </w:r>
    </w:p>
    <w:p w:rsidR="00385FC4" w:rsidRDefault="00385FC4" w:rsidP="00385FC4">
      <w:pPr>
        <w:pStyle w:val="Code"/>
      </w:pPr>
      <w:r w:rsidRPr="00385FC4">
        <w:t xml:space="preserve">                                keep_prob_val = </w:t>
      </w:r>
      <w:r>
        <w:t>1.0</w:t>
      </w:r>
      <w:r w:rsidRPr="00385FC4">
        <w:t>)</w:t>
      </w:r>
    </w:p>
    <w:p w:rsidR="00385FC4" w:rsidRDefault="00B46D5B" w:rsidP="00385FC4">
      <w:pPr>
        <w:pStyle w:val="BodyTextCont"/>
        <w:ind w:firstLine="0"/>
      </w:pPr>
      <w:r>
        <w:t xml:space="preserve">for </w:t>
      </w:r>
      <w:proofErr w:type="spellStart"/>
      <w:r w:rsidRPr="00B46D5B">
        <w:rPr>
          <w:rStyle w:val="CodeInline"/>
        </w:rPr>
        <w:t>keep_prob_val</w:t>
      </w:r>
      <w:proofErr w:type="spellEnd"/>
      <w:r w:rsidRPr="00B46D5B">
        <w:rPr>
          <w:rStyle w:val="CodeInline"/>
        </w:rPr>
        <w:t xml:space="preserve"> = 1.0</w:t>
      </w:r>
      <w:r>
        <w:t xml:space="preserve"> and for </w:t>
      </w:r>
      <w:r w:rsidRPr="00B46D5B">
        <w:rPr>
          <w:rStyle w:val="CodeInline"/>
        </w:rPr>
        <w:t>0.5</w:t>
      </w:r>
      <w:r>
        <w:t>.</w:t>
      </w:r>
    </w:p>
    <w:p w:rsidR="00385FC4" w:rsidRDefault="005B39B3" w:rsidP="003731A2">
      <w:pPr>
        <w:pStyle w:val="FigureCaption"/>
      </w:pPr>
      <w:r>
        <w:t xml:space="preserve">Figure 5-11: the cost function </w:t>
      </w:r>
      <w:r w:rsidR="00F43C96">
        <w:t xml:space="preserve">for the training dataset </w:t>
      </w:r>
      <w:r>
        <w:t xml:space="preserve">for our model for two values of the keep_prob variable: 1.0 (no dropout) and 0.5. The other parameters are: </w:t>
      </w:r>
      <m:oMath>
        <m:r>
          <w:rPr>
            <w:rFonts w:ascii="Cambria Math" w:hAnsi="Cambria Math"/>
          </w:rPr>
          <m:t>γ=0.01</m:t>
        </m:r>
      </m:oMath>
      <w:r>
        <w:t>. The models have been trained for 5000 epochs. No minibatch has been used.</w:t>
      </w:r>
      <w:r w:rsidR="003C469B">
        <w:t xml:space="preserve"> The oscillating line is the one evaluated with regularization.</w:t>
      </w:r>
    </w:p>
    <w:p w:rsidR="005B39B3" w:rsidRDefault="003731A2" w:rsidP="00385FC4">
      <w:pPr>
        <w:pStyle w:val="BodyTextCont"/>
        <w:ind w:firstLine="0"/>
      </w:pPr>
      <w:r>
        <w:rPr>
          <w:noProof/>
        </w:rPr>
        <w:drawing>
          <wp:inline distT="0" distB="0" distL="0" distR="0">
            <wp:extent cx="5186680" cy="2686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6680" cy="2686685"/>
                    </a:xfrm>
                    <a:prstGeom prst="rect">
                      <a:avLst/>
                    </a:prstGeom>
                    <a:noFill/>
                    <a:ln>
                      <a:noFill/>
                    </a:ln>
                  </pic:spPr>
                </pic:pic>
              </a:graphicData>
            </a:graphic>
          </wp:inline>
        </w:drawing>
      </w:r>
    </w:p>
    <w:p w:rsidR="00003200" w:rsidRDefault="000F1E61" w:rsidP="00385FC4">
      <w:pPr>
        <w:pStyle w:val="BodyTextCont"/>
        <w:ind w:firstLine="0"/>
      </w:pPr>
      <w:r>
        <w:t>In Figure 5-12 you can see the evolution of the MSE for the training and the dev dataset</w:t>
      </w:r>
      <w:r w:rsidR="008D5914">
        <w:t xml:space="preserve"> in case of dropout (</w:t>
      </w:r>
      <w:proofErr w:type="spellStart"/>
      <w:r w:rsidR="008D5914" w:rsidRPr="008D5914">
        <w:rPr>
          <w:rStyle w:val="CodeInline"/>
        </w:rPr>
        <w:t>keep_prob</w:t>
      </w:r>
      <w:proofErr w:type="spellEnd"/>
      <w:r w:rsidR="008D5914" w:rsidRPr="008D5914">
        <w:rPr>
          <w:rStyle w:val="CodeInline"/>
        </w:rPr>
        <w:t>=0.4</w:t>
      </w:r>
      <w:r w:rsidR="008D5914">
        <w:t>). In Figure 5-13 you can see the same plot but without dropout. The difference is quite striking.</w:t>
      </w:r>
      <w:r w:rsidR="00CA3C0E">
        <w:t xml:space="preserve"> Very interesting is the fact that without dropout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CA3C0E">
        <w:t xml:space="preserve"> grows with epochs, while using dropout it is rather stable.</w:t>
      </w:r>
    </w:p>
    <w:p w:rsidR="008D5914" w:rsidRDefault="00E3386A" w:rsidP="00E3386A">
      <w:pPr>
        <w:pStyle w:val="FigureCaption"/>
      </w:pPr>
      <w:r>
        <w:t xml:space="preserve">Figure 5-12: MSE </w:t>
      </w:r>
      <w:r w:rsidRPr="00E3386A">
        <w:t>for the training and the dev dataset in case of dropout (</w:t>
      </w:r>
      <w:r w:rsidRPr="00E3386A">
        <w:rPr>
          <w:rStyle w:val="CodeInline"/>
        </w:rPr>
        <w:t>keep_prob=0.4</w:t>
      </w:r>
      <w:r w:rsidRPr="00E3386A">
        <w:t>)</w:t>
      </w:r>
    </w:p>
    <w:p w:rsidR="00E3386A" w:rsidRDefault="00F95941" w:rsidP="00E3386A">
      <w:r>
        <w:rPr>
          <w:noProof/>
        </w:rPr>
        <w:lastRenderedPageBreak/>
        <w:drawing>
          <wp:inline distT="0" distB="0" distL="0" distR="0">
            <wp:extent cx="5483225" cy="236474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3225" cy="2364740"/>
                    </a:xfrm>
                    <a:prstGeom prst="rect">
                      <a:avLst/>
                    </a:prstGeom>
                    <a:noFill/>
                    <a:ln>
                      <a:noFill/>
                    </a:ln>
                  </pic:spPr>
                </pic:pic>
              </a:graphicData>
            </a:graphic>
          </wp:inline>
        </w:drawing>
      </w:r>
    </w:p>
    <w:p w:rsidR="00B16A02" w:rsidRPr="00B16A02" w:rsidRDefault="00B16A02" w:rsidP="00B16A02">
      <w:pPr>
        <w:pStyle w:val="FigureCaption"/>
      </w:pPr>
      <w:r w:rsidRPr="00B16A02">
        <w:t>Figure 5-1</w:t>
      </w:r>
      <w:r>
        <w:t>3</w:t>
      </w:r>
      <w:r w:rsidRPr="00B16A02">
        <w:t>: MSE for the training and the dev dataset in case of</w:t>
      </w:r>
      <w:r>
        <w:t xml:space="preserve"> no</w:t>
      </w:r>
      <w:r w:rsidRPr="00B16A02">
        <w:t xml:space="preserve"> dropout (</w:t>
      </w:r>
      <w:r w:rsidRPr="00B16A02">
        <w:rPr>
          <w:rStyle w:val="CodeInline"/>
        </w:rPr>
        <w:t>keep_prob=</w:t>
      </w:r>
      <w:r>
        <w:rPr>
          <w:rStyle w:val="CodeInline"/>
        </w:rPr>
        <w:t>1.0</w:t>
      </w:r>
      <w:r w:rsidRPr="00B16A02">
        <w:t>)</w:t>
      </w:r>
    </w:p>
    <w:p w:rsidR="00B16A02" w:rsidRDefault="00661EBF" w:rsidP="00B16A02">
      <w:r>
        <w:rPr>
          <w:noProof/>
        </w:rPr>
        <w:drawing>
          <wp:inline distT="0" distB="0" distL="0" distR="0">
            <wp:extent cx="5483225" cy="238379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3225" cy="2383790"/>
                    </a:xfrm>
                    <a:prstGeom prst="rect">
                      <a:avLst/>
                    </a:prstGeom>
                    <a:noFill/>
                    <a:ln>
                      <a:noFill/>
                    </a:ln>
                  </pic:spPr>
                </pic:pic>
              </a:graphicData>
            </a:graphic>
          </wp:inline>
        </w:drawing>
      </w:r>
    </w:p>
    <w:p w:rsidR="00483902" w:rsidRPr="00B16A02" w:rsidRDefault="00DF22AC" w:rsidP="00483902">
      <w:pPr>
        <w:pStyle w:val="BodyTextCont"/>
        <w:ind w:firstLine="0"/>
      </w:pPr>
      <w:r>
        <w:t xml:space="preserve">In Figure 5-13 </w:t>
      </w:r>
      <w:r w:rsidR="00483902">
        <w:t xml:space="preserve">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483902">
        <w:t xml:space="preserve"> grows after dropping at the beginning. The model is in clear extreme overfitting regime</w:t>
      </w:r>
      <w:r w:rsidR="00B0740F">
        <w:t xml:space="preserv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B0740F">
        <w:t>)</w:t>
      </w:r>
      <w:r w:rsidR="00483902">
        <w:t>, and it generalize worst and worst when applied to the new data.</w:t>
      </w:r>
      <w:r w:rsidR="00607D52">
        <w:t xml:space="preserve"> </w:t>
      </w:r>
      <w:r w:rsidR="000C5141">
        <w:t xml:space="preserve">In Figure 5-12 you can see how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rsidR="000C5141">
        <w:t xml:space="preserve"> and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0C5141">
        <w:t xml:space="preserve"> are of the same order of magnitude and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rsidR="000C5141">
        <w:t xml:space="preserve"> does not continue to grow, so we have a model that is a lot better at generalizing than the one whose results are shown in Figure 5-13.</w:t>
      </w:r>
    </w:p>
    <w:p w:rsidR="00B16A02" w:rsidRPr="00E3386A" w:rsidRDefault="006A6839" w:rsidP="006A6839">
      <w:pPr>
        <w:pStyle w:val="NoteTipCaution"/>
      </w:pPr>
      <w:r>
        <w:lastRenderedPageBreak/>
        <w:t xml:space="preserve">When applying dropout your metric </w:t>
      </w:r>
      <w:r w:rsidR="00561432">
        <w:t xml:space="preserve">(in this case the MSE) </w:t>
      </w:r>
      <w:r>
        <w:t>will oscillate, so don't be surprised when trying to find the best hyperparameters if you see your optimizing metric oscillat</w:t>
      </w:r>
      <w:r w:rsidR="006C440D">
        <w:t>ing.</w:t>
      </w:r>
    </w:p>
    <w:p w:rsidR="001734CB" w:rsidRDefault="00BB4F7D" w:rsidP="001734CB">
      <w:pPr>
        <w:pStyle w:val="Heading1"/>
      </w:pPr>
      <w:r>
        <w:t>Early stopping</w:t>
      </w:r>
    </w:p>
    <w:p w:rsidR="00BB4F7D" w:rsidRDefault="007942F9" w:rsidP="007942F9">
      <w:pPr>
        <w:pStyle w:val="BodyTextFirst"/>
      </w:pPr>
      <w:r>
        <w:t xml:space="preserve">Now there is another technique that is sometime used to fight overfitting. Strictly speaking this method does nothing to avoid overfitting, it simply </w:t>
      </w:r>
      <w:r w:rsidR="001265CB">
        <w:t>stops</w:t>
      </w:r>
      <w:r>
        <w:t xml:space="preserve"> the learning before the overfitting problem becomes too bad. Consider the example of last section. In Figure 5-14 you can see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oMath>
      <w:r>
        <w:t xml:space="preserve"> and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t xml:space="preserve"> plotted on the same plot.</w:t>
      </w:r>
    </w:p>
    <w:p w:rsidR="007942F9" w:rsidRPr="00B16A02" w:rsidRDefault="007942F9" w:rsidP="007942F9">
      <w:pPr>
        <w:pStyle w:val="FigureCaption"/>
      </w:pPr>
      <w:r w:rsidRPr="00B16A02">
        <w:t>Figure 5-1</w:t>
      </w:r>
      <w:r w:rsidR="003C318D">
        <w:t>4</w:t>
      </w:r>
      <w:r w:rsidRPr="00B16A02">
        <w:t>: MSE for the training and the dev dataset in case of</w:t>
      </w:r>
      <w:r>
        <w:t xml:space="preserve"> no</w:t>
      </w:r>
      <w:r w:rsidRPr="00B16A02">
        <w:t xml:space="preserve"> dropout (</w:t>
      </w:r>
      <w:r w:rsidRPr="00B16A02">
        <w:rPr>
          <w:rStyle w:val="CodeInline"/>
        </w:rPr>
        <w:t>keep_prob=</w:t>
      </w:r>
      <w:r>
        <w:rPr>
          <w:rStyle w:val="CodeInline"/>
        </w:rPr>
        <w:t>1.0</w:t>
      </w:r>
      <w:r w:rsidRPr="00B16A02">
        <w:t>)</w:t>
      </w:r>
      <w:r w:rsidR="00F9136D">
        <w:t xml:space="preserve">. Early stopping consists in stopping the learning phase at the iteration when the </w:t>
      </w:r>
      <m:oMath>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dev</m:t>
            </m:r>
          </m:sub>
        </m:sSub>
      </m:oMath>
      <w:r w:rsidR="00F9136D">
        <w:t xml:space="preserve"> is minimum (indicated with a vertical line in the plot)</w:t>
      </w:r>
      <w:r w:rsidR="001265CB">
        <w:t>. Rig</w:t>
      </w:r>
      <w:r w:rsidR="00F30918">
        <w:t>ht</w:t>
      </w:r>
      <w:r w:rsidR="001265CB">
        <w:t xml:space="preserve"> </w:t>
      </w:r>
      <w:r w:rsidR="00072F79">
        <w:t xml:space="preserve">you can see </w:t>
      </w:r>
      <w:r w:rsidR="001265CB">
        <w:t>a zoom of the left plot for the first 1000 epochs.</w:t>
      </w:r>
    </w:p>
    <w:p w:rsidR="007942F9" w:rsidRDefault="00F9136D" w:rsidP="007942F9">
      <w:pPr>
        <w:pStyle w:val="BodyTextFirst"/>
      </w:pPr>
      <w:r>
        <w:rPr>
          <w:noProof/>
        </w:rPr>
        <w:drawing>
          <wp:inline distT="0" distB="0" distL="0" distR="0">
            <wp:extent cx="5486400" cy="20681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068195"/>
                    </a:xfrm>
                    <a:prstGeom prst="rect">
                      <a:avLst/>
                    </a:prstGeom>
                    <a:noFill/>
                    <a:ln>
                      <a:noFill/>
                    </a:ln>
                  </pic:spPr>
                </pic:pic>
              </a:graphicData>
            </a:graphic>
          </wp:inline>
        </w:drawing>
      </w:r>
    </w:p>
    <w:p w:rsidR="00F9136D" w:rsidRDefault="00F9136D" w:rsidP="007942F9">
      <w:pPr>
        <w:pStyle w:val="BodyTextFirst"/>
      </w:pPr>
      <w:r>
        <w:t xml:space="preserve">Early stopping simply consists in stopping the training at the point when the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t xml:space="preserve"> has its minimum</w:t>
      </w:r>
      <w:r w:rsidR="003C318D">
        <w:t xml:space="preserve"> (see Figure 5-14, the minimum is indicated by a vertical line in the Figure)</w:t>
      </w:r>
      <w:r>
        <w:t xml:space="preserve">. Note that this is not an ideal way of solving the overfitting problem. Your model will still most probably generalize very badly to new data. I usually prefer to use other techniques. </w:t>
      </w:r>
      <w:r w:rsidR="00E00EEE">
        <w:t>Additionally,</w:t>
      </w:r>
      <w:r>
        <w:t xml:space="preserve"> this is also time consuming and a manual process that is very error prone. </w:t>
      </w:r>
      <w:r w:rsidR="00B02C1D">
        <w:t>You can get a good overview of the different application context</w:t>
      </w:r>
      <w:r w:rsidR="00C85E59">
        <w:t>s</w:t>
      </w:r>
      <w:r w:rsidR="00B02C1D">
        <w:t xml:space="preserve"> checking the </w:t>
      </w:r>
      <w:r w:rsidR="00C85E59">
        <w:t>Wikipedia</w:t>
      </w:r>
      <w:r w:rsidR="00B02C1D">
        <w:t xml:space="preserve"> page for early stopping: </w:t>
      </w:r>
      <w:r w:rsidR="00B02C1D" w:rsidRPr="00B02C1D">
        <w:rPr>
          <w:rStyle w:val="SmartHyperlink"/>
        </w:rPr>
        <w:t>https://goo.gl/xnKo2s</w:t>
      </w:r>
      <w:r w:rsidR="00B02C1D">
        <w:t>.</w:t>
      </w:r>
    </w:p>
    <w:p w:rsidR="00DD2346" w:rsidRDefault="00DD2346" w:rsidP="00DD2346">
      <w:pPr>
        <w:pStyle w:val="Heading1"/>
      </w:pPr>
      <w:r>
        <w:t>Additional methods</w:t>
      </w:r>
    </w:p>
    <w:p w:rsidR="00DD2346" w:rsidRDefault="00DD2346" w:rsidP="007942F9">
      <w:pPr>
        <w:pStyle w:val="BodyTextFirst"/>
      </w:pPr>
      <w:r>
        <w:t xml:space="preserve">All the methods we discussed so far consists, in some form or another, in making the </w:t>
      </w:r>
      <w:r w:rsidR="00252B48">
        <w:t>model</w:t>
      </w:r>
      <w:r>
        <w:t xml:space="preserve"> less complex</w:t>
      </w:r>
      <w:r w:rsidR="00C85E59">
        <w:t xml:space="preserve">: you keep the data as it is and modify your </w:t>
      </w:r>
      <w:r w:rsidR="00EF4490">
        <w:t>model</w:t>
      </w:r>
      <w:r w:rsidR="00C85E59">
        <w:t xml:space="preserve">. </w:t>
      </w:r>
      <w:r>
        <w:t xml:space="preserve">But we can </w:t>
      </w:r>
      <w:r w:rsidR="00F83528">
        <w:t>try</w:t>
      </w:r>
      <w:r>
        <w:t xml:space="preserve"> to </w:t>
      </w:r>
      <w:r w:rsidR="00C85E59">
        <w:t xml:space="preserve">do the opposite: </w:t>
      </w:r>
      <w:r>
        <w:t xml:space="preserve">leave the </w:t>
      </w:r>
      <w:r w:rsidR="00DB7B99">
        <w:t>model</w:t>
      </w:r>
      <w:r>
        <w:t xml:space="preserve"> as it is and work on the data. </w:t>
      </w:r>
      <w:r w:rsidR="00C00356">
        <w:t xml:space="preserve">Here are two common </w:t>
      </w:r>
      <w:r>
        <w:t xml:space="preserve">strategies </w:t>
      </w:r>
      <w:r w:rsidR="00C00356">
        <w:t xml:space="preserve">that </w:t>
      </w:r>
      <w:r>
        <w:t>work for fighting overfitting</w:t>
      </w:r>
      <w:r w:rsidR="00392B5B">
        <w:t xml:space="preserve"> (but not </w:t>
      </w:r>
      <w:proofErr w:type="gramStart"/>
      <w:r w:rsidR="00392B5B">
        <w:t>really easily</w:t>
      </w:r>
      <w:proofErr w:type="gramEnd"/>
      <w:r w:rsidR="00392B5B">
        <w:t xml:space="preserve"> applicable)</w:t>
      </w:r>
    </w:p>
    <w:p w:rsidR="00DD2346" w:rsidRDefault="00207E05" w:rsidP="00207E05">
      <w:pPr>
        <w:pStyle w:val="Bullet"/>
      </w:pPr>
      <w:r>
        <w:lastRenderedPageBreak/>
        <w:t xml:space="preserve">Get more data. This is the simplest way of fighting overfitting. </w:t>
      </w:r>
      <w:r w:rsidR="00B40EFD">
        <w:t>Unfortunately,</w:t>
      </w:r>
      <w:r>
        <w:t xml:space="preserve"> very often </w:t>
      </w:r>
      <w:r w:rsidR="00C85E59">
        <w:t xml:space="preserve">in real life </w:t>
      </w:r>
      <w:r>
        <w:t>this is not possible.</w:t>
      </w:r>
      <w:r w:rsidR="00C85E59">
        <w:t xml:space="preserve"> Keep in mind that this is a complicated matter that we will discuss at length in the next chapter. If you </w:t>
      </w:r>
      <w:r w:rsidR="008D23BB">
        <w:t>are classifying cats pictures taken with a smartphone you may think of getting more data from the web. Although this may seem a perfectly good idea, you may discover that the images have different quality, that possibly not all the images are really cats (what about cat toys?), you may only find images of white young cats, and so on. Basically, your additional observations may probably come from a very different distribution than your original data and that will be a problem as we will see. So, when getting additional data consider the problem well before proceeding.</w:t>
      </w:r>
    </w:p>
    <w:p w:rsidR="00207E05" w:rsidRDefault="00207E05" w:rsidP="00207E05">
      <w:pPr>
        <w:pStyle w:val="Bullet"/>
      </w:pPr>
      <w:r>
        <w:t>Augment your data. For example, if you are working with images you can generate additional images by rotating, stretching, shifting, etc. your images.</w:t>
      </w:r>
      <w:r w:rsidR="008D23BB">
        <w:t xml:space="preserve"> That is </w:t>
      </w:r>
      <w:r w:rsidR="00330E9F">
        <w:t>a very common technique</w:t>
      </w:r>
      <w:r w:rsidR="008D23BB">
        <w:t xml:space="preserve"> that may really help.</w:t>
      </w:r>
    </w:p>
    <w:p w:rsidR="00207E05" w:rsidRPr="00BB4F7D" w:rsidRDefault="006F4988" w:rsidP="008D23BB">
      <w:pPr>
        <w:pStyle w:val="Bullet"/>
        <w:numPr>
          <w:ilvl w:val="0"/>
          <w:numId w:val="0"/>
        </w:numPr>
      </w:pPr>
      <w:r>
        <w:t xml:space="preserve">The problem of making the model generalize better on new data is </w:t>
      </w:r>
      <w:r w:rsidR="00AA569E">
        <w:t>one of</w:t>
      </w:r>
      <w:r>
        <w:t xml:space="preserve"> machine learning </w:t>
      </w:r>
      <w:r w:rsidR="00AA569E">
        <w:t xml:space="preserve">biggest </w:t>
      </w:r>
      <w:r w:rsidR="00C47BCC">
        <w:t>goal</w:t>
      </w:r>
      <w:r>
        <w:t xml:space="preserve">. It is a complicated problem that requires experience and tests. Lots of tests. </w:t>
      </w:r>
      <w:r w:rsidR="00C20F71">
        <w:t>Much</w:t>
      </w:r>
      <w:r w:rsidR="005C27BA">
        <w:t xml:space="preserve"> research is </w:t>
      </w:r>
      <w:r w:rsidR="00E9003A">
        <w:t xml:space="preserve">going on </w:t>
      </w:r>
      <w:r w:rsidR="005C27BA">
        <w:t xml:space="preserve">that tries to solve </w:t>
      </w:r>
      <w:r w:rsidR="006573B7">
        <w:t>those kinds of problems</w:t>
      </w:r>
      <w:bookmarkStart w:id="0" w:name="_GoBack"/>
      <w:bookmarkEnd w:id="0"/>
      <w:r w:rsidR="005C27BA">
        <w:t xml:space="preserve"> when working on</w:t>
      </w:r>
      <w:r w:rsidR="00371ED3">
        <w:t xml:space="preserve"> very complex problems.</w:t>
      </w:r>
      <w:r w:rsidR="00AF2D41">
        <w:t xml:space="preserve"> </w:t>
      </w:r>
      <w:r w:rsidR="00AF2D41">
        <w:t>W</w:t>
      </w:r>
      <w:r w:rsidR="00AF2D41" w:rsidRPr="00AF2D41">
        <w:t>e will discuss additional techniques in the next Chapter.</w:t>
      </w:r>
    </w:p>
    <w:sectPr w:rsidR="00207E05" w:rsidRPr="00BB4F7D" w:rsidSect="003173BC">
      <w:headerReference w:type="even" r:id="rId25"/>
      <w:headerReference w:type="default" r:id="rId26"/>
      <w:footerReference w:type="even" r:id="rId27"/>
      <w:footerReference w:type="default" r:id="rId28"/>
      <w:headerReference w:type="first" r:id="rId29"/>
      <w:footerReference w:type="first" r:id="rId30"/>
      <w:pgSz w:w="10800" w:h="13320" w:code="64"/>
      <w:pgMar w:top="540" w:right="1080" w:bottom="540" w:left="1080" w:header="540"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374E" w:rsidRDefault="0060374E">
      <w:r>
        <w:separator/>
      </w:r>
    </w:p>
  </w:endnote>
  <w:endnote w:type="continuationSeparator" w:id="0">
    <w:p w:rsidR="0060374E" w:rsidRDefault="006037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40EE4404-879C-4C30-AA0A-AFFD56346807}"/>
    <w:embedBold r:id="rId2" w:fontKey="{89BDB355-553C-4A0A-9F1F-E23A49A30E9F}"/>
    <w:embedItalic r:id="rId3" w:fontKey="{B03F8285-37C2-4B05-B366-50359A54CDB0}"/>
    <w:embedBoldItalic r:id="rId4" w:fontKey="{F5A35E98-F320-4A66-8625-BD4900983D05}"/>
  </w:font>
  <w:font w:name="Arial">
    <w:panose1 w:val="020B0604020202020204"/>
    <w:charset w:val="00"/>
    <w:family w:val="swiss"/>
    <w:pitch w:val="variable"/>
    <w:sig w:usb0="E0002EFF" w:usb1="C0007843"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AF4D6B40-CC96-4F51-AB21-277C050E3F3D}"/>
  </w:font>
  <w:font w:name="PMingLiU">
    <w:altName w:val="新細明體"/>
    <w:panose1 w:val="02010601000101010101"/>
    <w:charset w:val="88"/>
    <w:family w:val="roman"/>
    <w:pitch w:val="variable"/>
    <w:sig w:usb0="A00002FF" w:usb1="28CFFCFA" w:usb2="00000016" w:usb3="00000000" w:csb0="00100001" w:csb1="00000000"/>
  </w:font>
  <w:font w:name="TheSansMonoConBlack">
    <w:panose1 w:val="02000506040000020004"/>
    <w:charset w:val="00"/>
    <w:family w:val="moder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6" w:fontKey="{E80B25D0-CB5F-4F4A-966C-958A6D39AAB6}"/>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96642AA0-F907-4799-8353-06800B2125C2}"/>
  </w:font>
  <w:font w:name="TheSansMonoConNormal">
    <w:altName w:val="Courier New"/>
    <w:panose1 w:val="02000506040000020004"/>
    <w:charset w:val="00"/>
    <w:family w:val="modern"/>
    <w:notTrueType/>
    <w:pitch w:val="variable"/>
    <w:sig w:usb0="00000003" w:usb1="00000000" w:usb2="00000000" w:usb3="00000000" w:csb0="00000001" w:csb1="00000000"/>
  </w:font>
  <w:font w:name="HelveticaNeue Condensed">
    <w:altName w:val="Courier New"/>
    <w:panose1 w:val="020B0506000000000000"/>
    <w:charset w:val="00"/>
    <w:family w:val="swiss"/>
    <w:pitch w:val="variable"/>
    <w:sig w:usb0="800000AF" w:usb1="4000004A" w:usb2="00000000" w:usb3="00000000" w:csb0="00000001" w:csb1="00000000"/>
    <w:embedRegular r:id="rId8" w:fontKey="{14D1C3E1-C6BC-4BE3-9923-A2CC0DC4B823}"/>
    <w:embedBold r:id="rId9" w:fontKey="{41EF6C72-446C-4199-87F0-03C3969AAD26}"/>
  </w:font>
  <w:font w:name="Times">
    <w:altName w:val="Times New Roman"/>
    <w:panose1 w:val="02020603050405020304"/>
    <w:charset w:val="00"/>
    <w:family w:val="roman"/>
    <w:pitch w:val="variable"/>
    <w:sig w:usb0="E0002EFF" w:usb1="C000785B" w:usb2="00000009" w:usb3="00000000" w:csb0="000001FF" w:csb1="00000000"/>
    <w:embedRegular r:id="rId10" w:fontKey="{9931D54E-B321-4913-A949-B473B0E12598}"/>
  </w:font>
  <w:font w:name="HelveticaNeue MediumCond">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embedRegular r:id="rId11" w:fontKey="{C7314F9D-7D5D-4D42-BC71-AD82E01AAFE0}"/>
  </w:font>
  <w:font w:name="ZapfDingbats">
    <w:altName w:val="Times New Roman"/>
    <w:panose1 w:val="00000000000000000000"/>
    <w:charset w:val="02"/>
    <w:family w:val="decorative"/>
    <w:notTrueType/>
    <w:pitch w:val="variable"/>
    <w:sig w:usb0="00000003" w:usb1="10000000" w:usb2="00000000" w:usb3="00000000" w:csb0="80000001" w:csb1="00000000"/>
  </w:font>
  <w:font w:name="Cambria Math">
    <w:panose1 w:val="02040503050406030204"/>
    <w:charset w:val="00"/>
    <w:family w:val="roman"/>
    <w:pitch w:val="variable"/>
    <w:sig w:usb0="E00006FF" w:usb1="420024FF" w:usb2="02000000" w:usb3="00000000" w:csb0="0000019F" w:csb1="00000000"/>
    <w:embedRegular r:id="rId12" w:fontKey="{58ECF906-F46C-4AFC-9C9E-206416959B86}"/>
    <w:embedItalic r:id="rId13" w:fontKey="{529C13A7-797B-4480-A3A1-1E9B95329889}"/>
    <w:embedBoldItalic r:id="rId14" w:fontKey="{5D47A38A-F85D-4F25-8C67-03C9BE4B22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22E0" w:rsidRPr="00222F70" w:rsidRDefault="00E422E0">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22E0" w:rsidRPr="00222F70" w:rsidRDefault="00E422E0" w:rsidP="00384E5F">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3</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rsidR="00E422E0" w:rsidRDefault="00E422E0" w:rsidP="003173BC">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374E" w:rsidRDefault="0060374E">
      <w:r>
        <w:separator/>
      </w:r>
    </w:p>
  </w:footnote>
  <w:footnote w:type="continuationSeparator" w:id="0">
    <w:p w:rsidR="0060374E" w:rsidRDefault="0060374E">
      <w:r>
        <w:continuationSeparator/>
      </w:r>
    </w:p>
  </w:footnote>
  <w:footnote w:id="1">
    <w:p w:rsidR="00E422E0" w:rsidRDefault="00E422E0">
      <w:r>
        <w:footnoteRef/>
      </w:r>
      <w:r>
        <w:t xml:space="preserve"> </w:t>
      </w:r>
      <w:r w:rsidRPr="0006606A">
        <w:t>In a </w:t>
      </w:r>
      <w:hyperlink r:id="rId1" w:tooltip="Statistical classification" w:history="1">
        <w:r w:rsidRPr="0006606A">
          <w:t>statistical-classification</w:t>
        </w:r>
      </w:hyperlink>
      <w:r w:rsidRPr="0006606A">
        <w:t> problem with two classes, a decision boundary or decision surface is a </w:t>
      </w:r>
      <w:hyperlink r:id="rId2" w:tooltip="Hypersurface" w:history="1">
        <w:r>
          <w:t>surface</w:t>
        </w:r>
      </w:hyperlink>
      <w:r w:rsidRPr="0006606A">
        <w:t> that partitions the underlying </w:t>
      </w:r>
      <w:hyperlink r:id="rId3" w:tooltip="Vector space" w:history="1">
        <w:r w:rsidRPr="0006606A">
          <w:t>space</w:t>
        </w:r>
      </w:hyperlink>
      <w:r w:rsidRPr="0006606A">
        <w:t> into two sets, one for each class</w:t>
      </w:r>
      <w:r>
        <w:t xml:space="preserve"> (Source </w:t>
      </w:r>
      <w:proofErr w:type="spellStart"/>
      <w:r>
        <w:t>wikipedia</w:t>
      </w:r>
      <w:proofErr w:type="spellEnd"/>
      <w:r>
        <w:t xml:space="preserve">: </w:t>
      </w:r>
      <w:r w:rsidRPr="0006606A">
        <w:rPr>
          <w:rStyle w:val="SmartHyperlink"/>
        </w:rPr>
        <w:t>https://goo.gl/E5nELL</w:t>
      </w:r>
      <w:r>
        <w:t>)</w:t>
      </w:r>
      <w:r w:rsidRPr="0006606A">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22E0" w:rsidRPr="003C7D0E" w:rsidRDefault="00E422E0" w:rsidP="00F62E97">
    <w:pPr>
      <w:pStyle w:val="Header"/>
      <w:rPr>
        <w:sz w:val="14"/>
        <w:szCs w:val="16"/>
      </w:rPr>
    </w:pPr>
    <w:r w:rsidRPr="00225E9A">
      <w:t xml:space="preserve">CHAPTER </w:t>
    </w:r>
    <w:r>
      <w:t>5</w:t>
    </w:r>
    <w:r w:rsidRPr="003C7D0E">
      <w:t xml:space="preserve"> </w:t>
    </w:r>
    <w:r w:rsidRPr="00EB773D">
      <w:rPr>
        <w:rStyle w:val="GrayDingbat"/>
      </w:rPr>
      <w:t></w:t>
    </w:r>
    <w:r w:rsidRPr="00225E9A">
      <w:t xml:space="preserve"> </w:t>
    </w:r>
    <w:r>
      <w:t>REGULARIZATION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22E0" w:rsidRPr="002A45BE" w:rsidRDefault="00E422E0" w:rsidP="00463BAE">
    <w:pPr>
      <w:pStyle w:val="Header"/>
      <w:ind w:left="-450"/>
      <w:jc w:val="right"/>
      <w:rPr>
        <w:sz w:val="16"/>
        <w:szCs w:val="16"/>
      </w:rPr>
    </w:pPr>
    <w:r>
      <w:t>CHAPTER 5</w:t>
    </w:r>
    <w:r>
      <w:rPr>
        <w:color w:val="BFBFBF"/>
        <w:szCs w:val="16"/>
      </w:rPr>
      <w:t xml:space="preserve"> </w:t>
    </w:r>
    <w:r w:rsidRPr="00EB773D">
      <w:rPr>
        <w:rStyle w:val="GrayDingbat"/>
      </w:rPr>
      <w:t></w:t>
    </w:r>
    <w:r>
      <w:rPr>
        <w:color w:val="BFBFBF"/>
        <w:sz w:val="16"/>
        <w:szCs w:val="16"/>
      </w:rPr>
      <w:t xml:space="preserve"> </w:t>
    </w:r>
    <w:r>
      <w:t>REGULARIZATION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22E0" w:rsidRDefault="00E422E0" w:rsidP="007C48CB">
    <w:pPr>
      <w:pStyle w:val="ChapterNumber"/>
    </w:pPr>
    <w:r>
      <w:rPr>
        <w:noProof/>
      </w:rPr>
      <mc:AlternateContent>
        <mc:Choice Requires="wps">
          <w:drawing>
            <wp:anchor distT="0" distB="0" distL="114300" distR="114300" simplePos="0" relativeHeight="251657728" behindDoc="1" locked="0" layoutInCell="1" allowOverlap="1">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965919" id="AutoShape 1" o:spid="_x0000_s1026" style="position:absolute;margin-left:-163.4pt;margin-top:-171.35pt;width:596.4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5</w:t>
    </w:r>
    <w:proofErr w:type="gramEnd"/>
  </w:p>
  <w:p w:rsidR="00E422E0" w:rsidRPr="00B44665" w:rsidRDefault="00E422E0" w:rsidP="00C54EAA">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D6C51A8"/>
    <w:multiLevelType w:val="hybridMultilevel"/>
    <w:tmpl w:val="A8B82A56"/>
    <w:lvl w:ilvl="0" w:tplc="294476A0">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0"/>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19"/>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5"/>
  </w:num>
  <w:num w:numId="49">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embedTrueTypeFonts/>
  <w:proofState w:spelling="clean"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1" w:cryptProviderType="rsaFull" w:cryptAlgorithmClass="hash" w:cryptAlgorithmType="typeAny" w:cryptAlgorithmSid="4" w:cryptSpinCount="100000" w:hash="X5u9u6QcBbjNL9QqCwYNBK4Uabo=" w:salt="qosRH35yr1CViZsiDlXwCg=="/>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E07"/>
    <w:rsid w:val="00000C0F"/>
    <w:rsid w:val="00002570"/>
    <w:rsid w:val="0000298D"/>
    <w:rsid w:val="00003200"/>
    <w:rsid w:val="00004F67"/>
    <w:rsid w:val="0000546D"/>
    <w:rsid w:val="00005973"/>
    <w:rsid w:val="00006EC0"/>
    <w:rsid w:val="00010427"/>
    <w:rsid w:val="000104C7"/>
    <w:rsid w:val="00010FBF"/>
    <w:rsid w:val="00011461"/>
    <w:rsid w:val="00011514"/>
    <w:rsid w:val="00011C69"/>
    <w:rsid w:val="00013C3D"/>
    <w:rsid w:val="0001506D"/>
    <w:rsid w:val="00021A6B"/>
    <w:rsid w:val="000239A1"/>
    <w:rsid w:val="00023EBE"/>
    <w:rsid w:val="000256BF"/>
    <w:rsid w:val="000259EC"/>
    <w:rsid w:val="00031178"/>
    <w:rsid w:val="00031D66"/>
    <w:rsid w:val="00033AEB"/>
    <w:rsid w:val="000345ED"/>
    <w:rsid w:val="000345FB"/>
    <w:rsid w:val="000406D2"/>
    <w:rsid w:val="00041B40"/>
    <w:rsid w:val="00042176"/>
    <w:rsid w:val="000442E8"/>
    <w:rsid w:val="00044E9A"/>
    <w:rsid w:val="0005135B"/>
    <w:rsid w:val="00055986"/>
    <w:rsid w:val="00061D2C"/>
    <w:rsid w:val="00064306"/>
    <w:rsid w:val="000644A7"/>
    <w:rsid w:val="000654FD"/>
    <w:rsid w:val="0006606A"/>
    <w:rsid w:val="00070F28"/>
    <w:rsid w:val="00072F79"/>
    <w:rsid w:val="00074D79"/>
    <w:rsid w:val="00080713"/>
    <w:rsid w:val="000819CC"/>
    <w:rsid w:val="00081F72"/>
    <w:rsid w:val="00082B8F"/>
    <w:rsid w:val="000847CC"/>
    <w:rsid w:val="00086F89"/>
    <w:rsid w:val="000911BB"/>
    <w:rsid w:val="000912A2"/>
    <w:rsid w:val="000948DD"/>
    <w:rsid w:val="0009547A"/>
    <w:rsid w:val="00096521"/>
    <w:rsid w:val="000966C2"/>
    <w:rsid w:val="00097DAD"/>
    <w:rsid w:val="000A0F0B"/>
    <w:rsid w:val="000A22C9"/>
    <w:rsid w:val="000A5742"/>
    <w:rsid w:val="000A6731"/>
    <w:rsid w:val="000B0315"/>
    <w:rsid w:val="000B0E13"/>
    <w:rsid w:val="000B18A4"/>
    <w:rsid w:val="000B202B"/>
    <w:rsid w:val="000B50EE"/>
    <w:rsid w:val="000B5475"/>
    <w:rsid w:val="000C0458"/>
    <w:rsid w:val="000C3E09"/>
    <w:rsid w:val="000C5141"/>
    <w:rsid w:val="000C59CA"/>
    <w:rsid w:val="000C6E91"/>
    <w:rsid w:val="000C7418"/>
    <w:rsid w:val="000D02B1"/>
    <w:rsid w:val="000D1CF1"/>
    <w:rsid w:val="000D2EA0"/>
    <w:rsid w:val="000D4999"/>
    <w:rsid w:val="000D5E2C"/>
    <w:rsid w:val="000D620C"/>
    <w:rsid w:val="000D6FF6"/>
    <w:rsid w:val="000E0E34"/>
    <w:rsid w:val="000E1D25"/>
    <w:rsid w:val="000E3A99"/>
    <w:rsid w:val="000E5C45"/>
    <w:rsid w:val="000E60B6"/>
    <w:rsid w:val="000F1E61"/>
    <w:rsid w:val="000F21B3"/>
    <w:rsid w:val="000F2A76"/>
    <w:rsid w:val="000F32AF"/>
    <w:rsid w:val="0010056E"/>
    <w:rsid w:val="00100B19"/>
    <w:rsid w:val="00102A9A"/>
    <w:rsid w:val="0010365F"/>
    <w:rsid w:val="00104E86"/>
    <w:rsid w:val="00106531"/>
    <w:rsid w:val="001070A3"/>
    <w:rsid w:val="00110A08"/>
    <w:rsid w:val="00111A42"/>
    <w:rsid w:val="00114845"/>
    <w:rsid w:val="001176CB"/>
    <w:rsid w:val="001208AB"/>
    <w:rsid w:val="0012387C"/>
    <w:rsid w:val="00125CC5"/>
    <w:rsid w:val="001265CB"/>
    <w:rsid w:val="00130520"/>
    <w:rsid w:val="00130779"/>
    <w:rsid w:val="001307E5"/>
    <w:rsid w:val="00130F30"/>
    <w:rsid w:val="00131826"/>
    <w:rsid w:val="00135785"/>
    <w:rsid w:val="00135EE6"/>
    <w:rsid w:val="0013691A"/>
    <w:rsid w:val="00143798"/>
    <w:rsid w:val="001442B5"/>
    <w:rsid w:val="00145762"/>
    <w:rsid w:val="001504F6"/>
    <w:rsid w:val="001508DE"/>
    <w:rsid w:val="00150B91"/>
    <w:rsid w:val="00150DAA"/>
    <w:rsid w:val="00153EEE"/>
    <w:rsid w:val="001550D3"/>
    <w:rsid w:val="00160653"/>
    <w:rsid w:val="001623DA"/>
    <w:rsid w:val="00163275"/>
    <w:rsid w:val="00165523"/>
    <w:rsid w:val="00166548"/>
    <w:rsid w:val="001671C5"/>
    <w:rsid w:val="001734CB"/>
    <w:rsid w:val="00173C8B"/>
    <w:rsid w:val="001749F0"/>
    <w:rsid w:val="00174FD7"/>
    <w:rsid w:val="001770CD"/>
    <w:rsid w:val="0017725E"/>
    <w:rsid w:val="0017785E"/>
    <w:rsid w:val="00177B3B"/>
    <w:rsid w:val="00182192"/>
    <w:rsid w:val="00184D83"/>
    <w:rsid w:val="00186BEC"/>
    <w:rsid w:val="00192A8B"/>
    <w:rsid w:val="00192F92"/>
    <w:rsid w:val="0019452D"/>
    <w:rsid w:val="001950C7"/>
    <w:rsid w:val="00195810"/>
    <w:rsid w:val="0019783E"/>
    <w:rsid w:val="001A05D6"/>
    <w:rsid w:val="001A072C"/>
    <w:rsid w:val="001A214F"/>
    <w:rsid w:val="001A2DD2"/>
    <w:rsid w:val="001A348E"/>
    <w:rsid w:val="001A57A5"/>
    <w:rsid w:val="001A57E0"/>
    <w:rsid w:val="001B0BF7"/>
    <w:rsid w:val="001B1D98"/>
    <w:rsid w:val="001B2458"/>
    <w:rsid w:val="001B28D0"/>
    <w:rsid w:val="001B3169"/>
    <w:rsid w:val="001B45E6"/>
    <w:rsid w:val="001B4BB4"/>
    <w:rsid w:val="001B5784"/>
    <w:rsid w:val="001B72A5"/>
    <w:rsid w:val="001C0E07"/>
    <w:rsid w:val="001C314C"/>
    <w:rsid w:val="001C5451"/>
    <w:rsid w:val="001C64A5"/>
    <w:rsid w:val="001D03A9"/>
    <w:rsid w:val="001D12E2"/>
    <w:rsid w:val="001D2226"/>
    <w:rsid w:val="001D37CE"/>
    <w:rsid w:val="001D4B3F"/>
    <w:rsid w:val="001D4DF3"/>
    <w:rsid w:val="001D737A"/>
    <w:rsid w:val="001E317E"/>
    <w:rsid w:val="001E4425"/>
    <w:rsid w:val="001E47A0"/>
    <w:rsid w:val="001E561E"/>
    <w:rsid w:val="001E636A"/>
    <w:rsid w:val="001F0AEC"/>
    <w:rsid w:val="001F0E09"/>
    <w:rsid w:val="001F4B5D"/>
    <w:rsid w:val="00202B5E"/>
    <w:rsid w:val="00203F38"/>
    <w:rsid w:val="0020588C"/>
    <w:rsid w:val="002058F5"/>
    <w:rsid w:val="00207E05"/>
    <w:rsid w:val="0021042D"/>
    <w:rsid w:val="002151B9"/>
    <w:rsid w:val="00216723"/>
    <w:rsid w:val="00216981"/>
    <w:rsid w:val="00220F81"/>
    <w:rsid w:val="002213E2"/>
    <w:rsid w:val="00222109"/>
    <w:rsid w:val="00222F70"/>
    <w:rsid w:val="002242CF"/>
    <w:rsid w:val="00225E9A"/>
    <w:rsid w:val="00226774"/>
    <w:rsid w:val="00226D92"/>
    <w:rsid w:val="0023002B"/>
    <w:rsid w:val="0023066E"/>
    <w:rsid w:val="0023208D"/>
    <w:rsid w:val="0023262B"/>
    <w:rsid w:val="0023434E"/>
    <w:rsid w:val="00234A7B"/>
    <w:rsid w:val="00235756"/>
    <w:rsid w:val="00235823"/>
    <w:rsid w:val="0023597C"/>
    <w:rsid w:val="002409A2"/>
    <w:rsid w:val="00240F96"/>
    <w:rsid w:val="002419E0"/>
    <w:rsid w:val="00243107"/>
    <w:rsid w:val="0024356E"/>
    <w:rsid w:val="00243E16"/>
    <w:rsid w:val="00245D21"/>
    <w:rsid w:val="002504DD"/>
    <w:rsid w:val="00252B48"/>
    <w:rsid w:val="00252F40"/>
    <w:rsid w:val="00253200"/>
    <w:rsid w:val="00253536"/>
    <w:rsid w:val="00253B76"/>
    <w:rsid w:val="002543CB"/>
    <w:rsid w:val="00256940"/>
    <w:rsid w:val="002612C6"/>
    <w:rsid w:val="002620F5"/>
    <w:rsid w:val="002630E7"/>
    <w:rsid w:val="00263452"/>
    <w:rsid w:val="00263F56"/>
    <w:rsid w:val="00264A56"/>
    <w:rsid w:val="00264AC3"/>
    <w:rsid w:val="00270490"/>
    <w:rsid w:val="00276249"/>
    <w:rsid w:val="00280515"/>
    <w:rsid w:val="0028311F"/>
    <w:rsid w:val="00283215"/>
    <w:rsid w:val="0028638F"/>
    <w:rsid w:val="00286880"/>
    <w:rsid w:val="00291480"/>
    <w:rsid w:val="00291C5E"/>
    <w:rsid w:val="002945EA"/>
    <w:rsid w:val="002967B3"/>
    <w:rsid w:val="002972EC"/>
    <w:rsid w:val="00297C33"/>
    <w:rsid w:val="00297E79"/>
    <w:rsid w:val="002A2369"/>
    <w:rsid w:val="002A2819"/>
    <w:rsid w:val="002A3080"/>
    <w:rsid w:val="002A337D"/>
    <w:rsid w:val="002A45BE"/>
    <w:rsid w:val="002A731E"/>
    <w:rsid w:val="002B30DB"/>
    <w:rsid w:val="002B4303"/>
    <w:rsid w:val="002C1AA4"/>
    <w:rsid w:val="002C2B5B"/>
    <w:rsid w:val="002C3EE6"/>
    <w:rsid w:val="002C46E6"/>
    <w:rsid w:val="002C4DC1"/>
    <w:rsid w:val="002C54C2"/>
    <w:rsid w:val="002C55CF"/>
    <w:rsid w:val="002C70EB"/>
    <w:rsid w:val="002D03B5"/>
    <w:rsid w:val="002D1119"/>
    <w:rsid w:val="002E1850"/>
    <w:rsid w:val="002E1AAB"/>
    <w:rsid w:val="002E3EC2"/>
    <w:rsid w:val="002E66FE"/>
    <w:rsid w:val="002E753B"/>
    <w:rsid w:val="002F4E4D"/>
    <w:rsid w:val="002F52EF"/>
    <w:rsid w:val="002F5EC7"/>
    <w:rsid w:val="002F699D"/>
    <w:rsid w:val="002F69D4"/>
    <w:rsid w:val="0030021E"/>
    <w:rsid w:val="003009E7"/>
    <w:rsid w:val="003038F1"/>
    <w:rsid w:val="003112C8"/>
    <w:rsid w:val="00314AE6"/>
    <w:rsid w:val="00315E06"/>
    <w:rsid w:val="003173BC"/>
    <w:rsid w:val="003175DC"/>
    <w:rsid w:val="00320981"/>
    <w:rsid w:val="0032195F"/>
    <w:rsid w:val="0032277C"/>
    <w:rsid w:val="0032358D"/>
    <w:rsid w:val="0032369B"/>
    <w:rsid w:val="00330E9F"/>
    <w:rsid w:val="0033208D"/>
    <w:rsid w:val="00332FB0"/>
    <w:rsid w:val="00333269"/>
    <w:rsid w:val="00333954"/>
    <w:rsid w:val="0033797F"/>
    <w:rsid w:val="00337FC4"/>
    <w:rsid w:val="00342FBD"/>
    <w:rsid w:val="003605C3"/>
    <w:rsid w:val="00362F56"/>
    <w:rsid w:val="00364665"/>
    <w:rsid w:val="003654F6"/>
    <w:rsid w:val="003656A8"/>
    <w:rsid w:val="00371ED3"/>
    <w:rsid w:val="003731A2"/>
    <w:rsid w:val="00373B8A"/>
    <w:rsid w:val="00376E76"/>
    <w:rsid w:val="003772CD"/>
    <w:rsid w:val="00381F71"/>
    <w:rsid w:val="00384276"/>
    <w:rsid w:val="00384E5F"/>
    <w:rsid w:val="00385FC4"/>
    <w:rsid w:val="0038668A"/>
    <w:rsid w:val="00386CDD"/>
    <w:rsid w:val="00391C6C"/>
    <w:rsid w:val="00392B2A"/>
    <w:rsid w:val="00392B5B"/>
    <w:rsid w:val="00394710"/>
    <w:rsid w:val="00395577"/>
    <w:rsid w:val="0039662C"/>
    <w:rsid w:val="00397CE8"/>
    <w:rsid w:val="003A49F4"/>
    <w:rsid w:val="003A5FCF"/>
    <w:rsid w:val="003A7043"/>
    <w:rsid w:val="003A7DD3"/>
    <w:rsid w:val="003B44EB"/>
    <w:rsid w:val="003B6EE3"/>
    <w:rsid w:val="003B71E6"/>
    <w:rsid w:val="003C0B77"/>
    <w:rsid w:val="003C29C7"/>
    <w:rsid w:val="003C318D"/>
    <w:rsid w:val="003C469B"/>
    <w:rsid w:val="003C531F"/>
    <w:rsid w:val="003C5AA3"/>
    <w:rsid w:val="003C700B"/>
    <w:rsid w:val="003C7D0E"/>
    <w:rsid w:val="003D2445"/>
    <w:rsid w:val="003D3182"/>
    <w:rsid w:val="003E16B9"/>
    <w:rsid w:val="003E1B62"/>
    <w:rsid w:val="003E371C"/>
    <w:rsid w:val="003E4FE3"/>
    <w:rsid w:val="003E635C"/>
    <w:rsid w:val="003E7D81"/>
    <w:rsid w:val="003F147C"/>
    <w:rsid w:val="003F4F4D"/>
    <w:rsid w:val="003F6F94"/>
    <w:rsid w:val="0040035D"/>
    <w:rsid w:val="00404202"/>
    <w:rsid w:val="00404F85"/>
    <w:rsid w:val="00406240"/>
    <w:rsid w:val="00406E5D"/>
    <w:rsid w:val="00410582"/>
    <w:rsid w:val="00410D2C"/>
    <w:rsid w:val="00411316"/>
    <w:rsid w:val="00413271"/>
    <w:rsid w:val="004208A1"/>
    <w:rsid w:val="004211F2"/>
    <w:rsid w:val="00421C44"/>
    <w:rsid w:val="004223B3"/>
    <w:rsid w:val="00426CB8"/>
    <w:rsid w:val="00427AE3"/>
    <w:rsid w:val="0043083A"/>
    <w:rsid w:val="00431C3C"/>
    <w:rsid w:val="00433672"/>
    <w:rsid w:val="00435A8D"/>
    <w:rsid w:val="0043620B"/>
    <w:rsid w:val="00443636"/>
    <w:rsid w:val="00443B77"/>
    <w:rsid w:val="00445828"/>
    <w:rsid w:val="0044656B"/>
    <w:rsid w:val="00446E3D"/>
    <w:rsid w:val="004472EE"/>
    <w:rsid w:val="00447919"/>
    <w:rsid w:val="004479EB"/>
    <w:rsid w:val="00447C48"/>
    <w:rsid w:val="00451ECC"/>
    <w:rsid w:val="004524A9"/>
    <w:rsid w:val="00455930"/>
    <w:rsid w:val="00455BC9"/>
    <w:rsid w:val="00457123"/>
    <w:rsid w:val="00460161"/>
    <w:rsid w:val="00460223"/>
    <w:rsid w:val="0046039E"/>
    <w:rsid w:val="004632CD"/>
    <w:rsid w:val="00463BAE"/>
    <w:rsid w:val="00464170"/>
    <w:rsid w:val="00465497"/>
    <w:rsid w:val="004710D4"/>
    <w:rsid w:val="0047409C"/>
    <w:rsid w:val="004740F9"/>
    <w:rsid w:val="00476566"/>
    <w:rsid w:val="0048129C"/>
    <w:rsid w:val="00482FAE"/>
    <w:rsid w:val="00482FE8"/>
    <w:rsid w:val="004833B9"/>
    <w:rsid w:val="00483902"/>
    <w:rsid w:val="00485A74"/>
    <w:rsid w:val="0048663D"/>
    <w:rsid w:val="00492588"/>
    <w:rsid w:val="004940D0"/>
    <w:rsid w:val="00496522"/>
    <w:rsid w:val="004A3D15"/>
    <w:rsid w:val="004A5621"/>
    <w:rsid w:val="004A6112"/>
    <w:rsid w:val="004A7381"/>
    <w:rsid w:val="004A73A7"/>
    <w:rsid w:val="004A73DB"/>
    <w:rsid w:val="004B3C4D"/>
    <w:rsid w:val="004B4991"/>
    <w:rsid w:val="004B49C8"/>
    <w:rsid w:val="004B5B88"/>
    <w:rsid w:val="004B64A1"/>
    <w:rsid w:val="004C0C48"/>
    <w:rsid w:val="004C663C"/>
    <w:rsid w:val="004D1789"/>
    <w:rsid w:val="004D3B62"/>
    <w:rsid w:val="004D4E0A"/>
    <w:rsid w:val="004D63A6"/>
    <w:rsid w:val="004D7FC5"/>
    <w:rsid w:val="004E7B53"/>
    <w:rsid w:val="004F2DBD"/>
    <w:rsid w:val="004F2EB5"/>
    <w:rsid w:val="004F3E98"/>
    <w:rsid w:val="004F4DB1"/>
    <w:rsid w:val="004F70F2"/>
    <w:rsid w:val="004F79A0"/>
    <w:rsid w:val="00500E7E"/>
    <w:rsid w:val="00501098"/>
    <w:rsid w:val="005014AC"/>
    <w:rsid w:val="0050239F"/>
    <w:rsid w:val="00503CA1"/>
    <w:rsid w:val="00503D81"/>
    <w:rsid w:val="00504C1F"/>
    <w:rsid w:val="00505501"/>
    <w:rsid w:val="0050702A"/>
    <w:rsid w:val="00510E66"/>
    <w:rsid w:val="005126E9"/>
    <w:rsid w:val="00517ED2"/>
    <w:rsid w:val="005211CC"/>
    <w:rsid w:val="00521A2D"/>
    <w:rsid w:val="00523C2A"/>
    <w:rsid w:val="00530D18"/>
    <w:rsid w:val="0053281C"/>
    <w:rsid w:val="005341CA"/>
    <w:rsid w:val="005409CE"/>
    <w:rsid w:val="00541E7C"/>
    <w:rsid w:val="005423AE"/>
    <w:rsid w:val="0054293D"/>
    <w:rsid w:val="00544D61"/>
    <w:rsid w:val="00546287"/>
    <w:rsid w:val="00550937"/>
    <w:rsid w:val="00552476"/>
    <w:rsid w:val="00553A64"/>
    <w:rsid w:val="00555135"/>
    <w:rsid w:val="00555C10"/>
    <w:rsid w:val="00556BD1"/>
    <w:rsid w:val="00561432"/>
    <w:rsid w:val="00564309"/>
    <w:rsid w:val="00566F48"/>
    <w:rsid w:val="00566F68"/>
    <w:rsid w:val="00570213"/>
    <w:rsid w:val="00570574"/>
    <w:rsid w:val="0057079B"/>
    <w:rsid w:val="00575C9A"/>
    <w:rsid w:val="00577A7F"/>
    <w:rsid w:val="005856B4"/>
    <w:rsid w:val="005862A4"/>
    <w:rsid w:val="00586ADA"/>
    <w:rsid w:val="00590986"/>
    <w:rsid w:val="005937AD"/>
    <w:rsid w:val="005A055B"/>
    <w:rsid w:val="005A0CC1"/>
    <w:rsid w:val="005A5041"/>
    <w:rsid w:val="005B20ED"/>
    <w:rsid w:val="005B300D"/>
    <w:rsid w:val="005B39B3"/>
    <w:rsid w:val="005B3D24"/>
    <w:rsid w:val="005B51D7"/>
    <w:rsid w:val="005B5F01"/>
    <w:rsid w:val="005C0A2B"/>
    <w:rsid w:val="005C27BA"/>
    <w:rsid w:val="005C35C4"/>
    <w:rsid w:val="005C40BF"/>
    <w:rsid w:val="005D14BD"/>
    <w:rsid w:val="005D4C32"/>
    <w:rsid w:val="005D500D"/>
    <w:rsid w:val="005D5C62"/>
    <w:rsid w:val="005E22AC"/>
    <w:rsid w:val="005E22AF"/>
    <w:rsid w:val="005E3D28"/>
    <w:rsid w:val="005E41A6"/>
    <w:rsid w:val="005E4591"/>
    <w:rsid w:val="005F2464"/>
    <w:rsid w:val="005F2534"/>
    <w:rsid w:val="005F3C8A"/>
    <w:rsid w:val="005F5464"/>
    <w:rsid w:val="005F67DF"/>
    <w:rsid w:val="005F7F62"/>
    <w:rsid w:val="00600037"/>
    <w:rsid w:val="00600076"/>
    <w:rsid w:val="00602133"/>
    <w:rsid w:val="0060374E"/>
    <w:rsid w:val="00606A22"/>
    <w:rsid w:val="00606ED2"/>
    <w:rsid w:val="00607D52"/>
    <w:rsid w:val="006110B2"/>
    <w:rsid w:val="00611638"/>
    <w:rsid w:val="00612C92"/>
    <w:rsid w:val="006158D5"/>
    <w:rsid w:val="00617E8D"/>
    <w:rsid w:val="00620030"/>
    <w:rsid w:val="00620892"/>
    <w:rsid w:val="00623CB6"/>
    <w:rsid w:val="00636410"/>
    <w:rsid w:val="006401CD"/>
    <w:rsid w:val="00640817"/>
    <w:rsid w:val="006435CF"/>
    <w:rsid w:val="0064610E"/>
    <w:rsid w:val="00646387"/>
    <w:rsid w:val="00646C9F"/>
    <w:rsid w:val="00651E75"/>
    <w:rsid w:val="0065413B"/>
    <w:rsid w:val="00655908"/>
    <w:rsid w:val="006573B7"/>
    <w:rsid w:val="00657A60"/>
    <w:rsid w:val="00657CF5"/>
    <w:rsid w:val="0066017D"/>
    <w:rsid w:val="00661EBF"/>
    <w:rsid w:val="00663D93"/>
    <w:rsid w:val="00667ECD"/>
    <w:rsid w:val="0067172E"/>
    <w:rsid w:val="00672BDB"/>
    <w:rsid w:val="00675C0E"/>
    <w:rsid w:val="00676CC9"/>
    <w:rsid w:val="00677123"/>
    <w:rsid w:val="0068050F"/>
    <w:rsid w:val="00680CA1"/>
    <w:rsid w:val="00680CE2"/>
    <w:rsid w:val="00684A46"/>
    <w:rsid w:val="00686711"/>
    <w:rsid w:val="00691813"/>
    <w:rsid w:val="006929E5"/>
    <w:rsid w:val="006940AA"/>
    <w:rsid w:val="006968ED"/>
    <w:rsid w:val="006A2A95"/>
    <w:rsid w:val="006A3CF7"/>
    <w:rsid w:val="006A4B5F"/>
    <w:rsid w:val="006A6839"/>
    <w:rsid w:val="006B2177"/>
    <w:rsid w:val="006B3290"/>
    <w:rsid w:val="006B5972"/>
    <w:rsid w:val="006C2747"/>
    <w:rsid w:val="006C4383"/>
    <w:rsid w:val="006C440D"/>
    <w:rsid w:val="006C4BF3"/>
    <w:rsid w:val="006C6578"/>
    <w:rsid w:val="006C781F"/>
    <w:rsid w:val="006C7C1F"/>
    <w:rsid w:val="006D16E6"/>
    <w:rsid w:val="006D2A35"/>
    <w:rsid w:val="006D360C"/>
    <w:rsid w:val="006D4746"/>
    <w:rsid w:val="006D57ED"/>
    <w:rsid w:val="006D776F"/>
    <w:rsid w:val="006D7F10"/>
    <w:rsid w:val="006E0374"/>
    <w:rsid w:val="006E0F50"/>
    <w:rsid w:val="006E1BE6"/>
    <w:rsid w:val="006E5182"/>
    <w:rsid w:val="006E5ECB"/>
    <w:rsid w:val="006E6330"/>
    <w:rsid w:val="006F0D81"/>
    <w:rsid w:val="006F2A37"/>
    <w:rsid w:val="006F2E76"/>
    <w:rsid w:val="006F47DB"/>
    <w:rsid w:val="006F4988"/>
    <w:rsid w:val="006F66A5"/>
    <w:rsid w:val="006F7A11"/>
    <w:rsid w:val="007008F2"/>
    <w:rsid w:val="0070157A"/>
    <w:rsid w:val="007020D2"/>
    <w:rsid w:val="007032C6"/>
    <w:rsid w:val="007040B8"/>
    <w:rsid w:val="007048E8"/>
    <w:rsid w:val="00706E79"/>
    <w:rsid w:val="00710053"/>
    <w:rsid w:val="00711209"/>
    <w:rsid w:val="00712336"/>
    <w:rsid w:val="00714029"/>
    <w:rsid w:val="0072182A"/>
    <w:rsid w:val="007228DB"/>
    <w:rsid w:val="00722D66"/>
    <w:rsid w:val="00723708"/>
    <w:rsid w:val="007272BE"/>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3AE4"/>
    <w:rsid w:val="00765265"/>
    <w:rsid w:val="007710CE"/>
    <w:rsid w:val="00771182"/>
    <w:rsid w:val="0077205F"/>
    <w:rsid w:val="007739AB"/>
    <w:rsid w:val="00773E24"/>
    <w:rsid w:val="00774F26"/>
    <w:rsid w:val="00775392"/>
    <w:rsid w:val="007757E7"/>
    <w:rsid w:val="0078024F"/>
    <w:rsid w:val="00781206"/>
    <w:rsid w:val="00782496"/>
    <w:rsid w:val="00784799"/>
    <w:rsid w:val="0078486E"/>
    <w:rsid w:val="007872AA"/>
    <w:rsid w:val="00787C30"/>
    <w:rsid w:val="00791357"/>
    <w:rsid w:val="00791EDE"/>
    <w:rsid w:val="00793799"/>
    <w:rsid w:val="00793F10"/>
    <w:rsid w:val="00793F9E"/>
    <w:rsid w:val="007942F9"/>
    <w:rsid w:val="00795795"/>
    <w:rsid w:val="007964ED"/>
    <w:rsid w:val="007967B0"/>
    <w:rsid w:val="00796812"/>
    <w:rsid w:val="007A06F4"/>
    <w:rsid w:val="007A0F7B"/>
    <w:rsid w:val="007A1D5F"/>
    <w:rsid w:val="007A45FC"/>
    <w:rsid w:val="007A6B55"/>
    <w:rsid w:val="007B1B33"/>
    <w:rsid w:val="007B5258"/>
    <w:rsid w:val="007B6661"/>
    <w:rsid w:val="007C0564"/>
    <w:rsid w:val="007C07FF"/>
    <w:rsid w:val="007C48CB"/>
    <w:rsid w:val="007C559B"/>
    <w:rsid w:val="007C78A7"/>
    <w:rsid w:val="007D0BC3"/>
    <w:rsid w:val="007D0D6D"/>
    <w:rsid w:val="007D252A"/>
    <w:rsid w:val="007D2B10"/>
    <w:rsid w:val="007D4AD1"/>
    <w:rsid w:val="007D6612"/>
    <w:rsid w:val="007E0F35"/>
    <w:rsid w:val="007E11AC"/>
    <w:rsid w:val="007E22B0"/>
    <w:rsid w:val="007E2359"/>
    <w:rsid w:val="007E5956"/>
    <w:rsid w:val="007E5F6F"/>
    <w:rsid w:val="007E7262"/>
    <w:rsid w:val="007F07EF"/>
    <w:rsid w:val="007F0CA0"/>
    <w:rsid w:val="007F3E5F"/>
    <w:rsid w:val="007F5FAE"/>
    <w:rsid w:val="007F791A"/>
    <w:rsid w:val="0080064E"/>
    <w:rsid w:val="00802C9D"/>
    <w:rsid w:val="00803173"/>
    <w:rsid w:val="008074D7"/>
    <w:rsid w:val="0081408F"/>
    <w:rsid w:val="00815D99"/>
    <w:rsid w:val="00815DF5"/>
    <w:rsid w:val="008203A5"/>
    <w:rsid w:val="00820F26"/>
    <w:rsid w:val="00821E27"/>
    <w:rsid w:val="00824583"/>
    <w:rsid w:val="00825B28"/>
    <w:rsid w:val="008268BF"/>
    <w:rsid w:val="00830029"/>
    <w:rsid w:val="00832BAA"/>
    <w:rsid w:val="00836373"/>
    <w:rsid w:val="00836E5F"/>
    <w:rsid w:val="008372FD"/>
    <w:rsid w:val="0083785D"/>
    <w:rsid w:val="008400B9"/>
    <w:rsid w:val="00840CCF"/>
    <w:rsid w:val="008426DE"/>
    <w:rsid w:val="00846DC2"/>
    <w:rsid w:val="0085090A"/>
    <w:rsid w:val="008518C6"/>
    <w:rsid w:val="00851DE0"/>
    <w:rsid w:val="00855359"/>
    <w:rsid w:val="00857164"/>
    <w:rsid w:val="008575C1"/>
    <w:rsid w:val="00862E8C"/>
    <w:rsid w:val="008649B2"/>
    <w:rsid w:val="00870670"/>
    <w:rsid w:val="00871D19"/>
    <w:rsid w:val="00872127"/>
    <w:rsid w:val="0087215E"/>
    <w:rsid w:val="00872ADC"/>
    <w:rsid w:val="00872CB8"/>
    <w:rsid w:val="0087482B"/>
    <w:rsid w:val="008755FB"/>
    <w:rsid w:val="00876398"/>
    <w:rsid w:val="00880459"/>
    <w:rsid w:val="00886615"/>
    <w:rsid w:val="00886653"/>
    <w:rsid w:val="00892FC6"/>
    <w:rsid w:val="00894821"/>
    <w:rsid w:val="00895C61"/>
    <w:rsid w:val="008965A3"/>
    <w:rsid w:val="008A0899"/>
    <w:rsid w:val="008A1B21"/>
    <w:rsid w:val="008A1EC2"/>
    <w:rsid w:val="008A22B4"/>
    <w:rsid w:val="008A496D"/>
    <w:rsid w:val="008A5609"/>
    <w:rsid w:val="008A7258"/>
    <w:rsid w:val="008A78BA"/>
    <w:rsid w:val="008B054C"/>
    <w:rsid w:val="008B2A5E"/>
    <w:rsid w:val="008B6EE0"/>
    <w:rsid w:val="008B7FE5"/>
    <w:rsid w:val="008C1513"/>
    <w:rsid w:val="008C1563"/>
    <w:rsid w:val="008C3800"/>
    <w:rsid w:val="008C3B67"/>
    <w:rsid w:val="008C56E7"/>
    <w:rsid w:val="008D23BB"/>
    <w:rsid w:val="008D4691"/>
    <w:rsid w:val="008D5914"/>
    <w:rsid w:val="008D5C58"/>
    <w:rsid w:val="008D61A3"/>
    <w:rsid w:val="008E087A"/>
    <w:rsid w:val="008E382E"/>
    <w:rsid w:val="008E429D"/>
    <w:rsid w:val="008E467B"/>
    <w:rsid w:val="008E4B66"/>
    <w:rsid w:val="008E5942"/>
    <w:rsid w:val="008E653C"/>
    <w:rsid w:val="008E7F9D"/>
    <w:rsid w:val="008F06DC"/>
    <w:rsid w:val="008F182A"/>
    <w:rsid w:val="008F1A20"/>
    <w:rsid w:val="00902422"/>
    <w:rsid w:val="00905BD3"/>
    <w:rsid w:val="0090708D"/>
    <w:rsid w:val="0091457F"/>
    <w:rsid w:val="00914926"/>
    <w:rsid w:val="00920825"/>
    <w:rsid w:val="00920874"/>
    <w:rsid w:val="009228E2"/>
    <w:rsid w:val="00922EB0"/>
    <w:rsid w:val="00923A2B"/>
    <w:rsid w:val="00923EF4"/>
    <w:rsid w:val="0093035B"/>
    <w:rsid w:val="00930EE0"/>
    <w:rsid w:val="00930FCA"/>
    <w:rsid w:val="00930FD6"/>
    <w:rsid w:val="00931925"/>
    <w:rsid w:val="0093218D"/>
    <w:rsid w:val="009356A5"/>
    <w:rsid w:val="00935FDF"/>
    <w:rsid w:val="00936676"/>
    <w:rsid w:val="00936FA7"/>
    <w:rsid w:val="0094048C"/>
    <w:rsid w:val="00942C63"/>
    <w:rsid w:val="009448E5"/>
    <w:rsid w:val="00945E1D"/>
    <w:rsid w:val="009519B9"/>
    <w:rsid w:val="00952FD7"/>
    <w:rsid w:val="009537A3"/>
    <w:rsid w:val="009550D6"/>
    <w:rsid w:val="00955BCB"/>
    <w:rsid w:val="0096431A"/>
    <w:rsid w:val="00964B71"/>
    <w:rsid w:val="009665B7"/>
    <w:rsid w:val="009670D3"/>
    <w:rsid w:val="00970914"/>
    <w:rsid w:val="009724A9"/>
    <w:rsid w:val="0097431C"/>
    <w:rsid w:val="009829F1"/>
    <w:rsid w:val="00982C29"/>
    <w:rsid w:val="00984691"/>
    <w:rsid w:val="00985C7D"/>
    <w:rsid w:val="00986445"/>
    <w:rsid w:val="00986E76"/>
    <w:rsid w:val="00991674"/>
    <w:rsid w:val="00992731"/>
    <w:rsid w:val="009935D7"/>
    <w:rsid w:val="009940F2"/>
    <w:rsid w:val="00994841"/>
    <w:rsid w:val="00996188"/>
    <w:rsid w:val="009A0C00"/>
    <w:rsid w:val="009A2B34"/>
    <w:rsid w:val="009A3656"/>
    <w:rsid w:val="009A4879"/>
    <w:rsid w:val="009A4AF5"/>
    <w:rsid w:val="009A501F"/>
    <w:rsid w:val="009A5B41"/>
    <w:rsid w:val="009B00AB"/>
    <w:rsid w:val="009B094C"/>
    <w:rsid w:val="009B2239"/>
    <w:rsid w:val="009B4A21"/>
    <w:rsid w:val="009B4DE1"/>
    <w:rsid w:val="009B5108"/>
    <w:rsid w:val="009B7F49"/>
    <w:rsid w:val="009C4AF0"/>
    <w:rsid w:val="009C5680"/>
    <w:rsid w:val="009D0233"/>
    <w:rsid w:val="009D04EF"/>
    <w:rsid w:val="009D578F"/>
    <w:rsid w:val="009D6C0C"/>
    <w:rsid w:val="009D6F79"/>
    <w:rsid w:val="009E161B"/>
    <w:rsid w:val="009F4868"/>
    <w:rsid w:val="009F789C"/>
    <w:rsid w:val="009F7910"/>
    <w:rsid w:val="00A012BB"/>
    <w:rsid w:val="00A0272F"/>
    <w:rsid w:val="00A0412C"/>
    <w:rsid w:val="00A05111"/>
    <w:rsid w:val="00A053AA"/>
    <w:rsid w:val="00A05A33"/>
    <w:rsid w:val="00A06DA0"/>
    <w:rsid w:val="00A06DF9"/>
    <w:rsid w:val="00A07809"/>
    <w:rsid w:val="00A10ADC"/>
    <w:rsid w:val="00A157E3"/>
    <w:rsid w:val="00A16795"/>
    <w:rsid w:val="00A16881"/>
    <w:rsid w:val="00A16959"/>
    <w:rsid w:val="00A1759E"/>
    <w:rsid w:val="00A2141D"/>
    <w:rsid w:val="00A22926"/>
    <w:rsid w:val="00A241A4"/>
    <w:rsid w:val="00A24CEF"/>
    <w:rsid w:val="00A25560"/>
    <w:rsid w:val="00A2592C"/>
    <w:rsid w:val="00A261DE"/>
    <w:rsid w:val="00A2689E"/>
    <w:rsid w:val="00A26FA8"/>
    <w:rsid w:val="00A340F4"/>
    <w:rsid w:val="00A3562C"/>
    <w:rsid w:val="00A40075"/>
    <w:rsid w:val="00A401D6"/>
    <w:rsid w:val="00A43023"/>
    <w:rsid w:val="00A44D2A"/>
    <w:rsid w:val="00A5023D"/>
    <w:rsid w:val="00A511AB"/>
    <w:rsid w:val="00A5164C"/>
    <w:rsid w:val="00A51FD5"/>
    <w:rsid w:val="00A53A3B"/>
    <w:rsid w:val="00A544F2"/>
    <w:rsid w:val="00A642AC"/>
    <w:rsid w:val="00A6708A"/>
    <w:rsid w:val="00A67F37"/>
    <w:rsid w:val="00A7151D"/>
    <w:rsid w:val="00A7161C"/>
    <w:rsid w:val="00A71EBB"/>
    <w:rsid w:val="00A724E1"/>
    <w:rsid w:val="00A725EC"/>
    <w:rsid w:val="00A739DF"/>
    <w:rsid w:val="00A778B4"/>
    <w:rsid w:val="00A82F6A"/>
    <w:rsid w:val="00A84890"/>
    <w:rsid w:val="00A86C97"/>
    <w:rsid w:val="00A920B1"/>
    <w:rsid w:val="00A921B5"/>
    <w:rsid w:val="00A92FC5"/>
    <w:rsid w:val="00A9353D"/>
    <w:rsid w:val="00A93652"/>
    <w:rsid w:val="00A96D73"/>
    <w:rsid w:val="00AA0EF1"/>
    <w:rsid w:val="00AA133A"/>
    <w:rsid w:val="00AA2CCB"/>
    <w:rsid w:val="00AA3225"/>
    <w:rsid w:val="00AA4108"/>
    <w:rsid w:val="00AA569E"/>
    <w:rsid w:val="00AA59AC"/>
    <w:rsid w:val="00AA5FB8"/>
    <w:rsid w:val="00AA72CC"/>
    <w:rsid w:val="00AA7385"/>
    <w:rsid w:val="00AA7DD1"/>
    <w:rsid w:val="00AB0BD9"/>
    <w:rsid w:val="00AB10F4"/>
    <w:rsid w:val="00AB2D62"/>
    <w:rsid w:val="00AB2E5E"/>
    <w:rsid w:val="00AB4F2B"/>
    <w:rsid w:val="00AC00C9"/>
    <w:rsid w:val="00AC069C"/>
    <w:rsid w:val="00AC1727"/>
    <w:rsid w:val="00AC2116"/>
    <w:rsid w:val="00AC427A"/>
    <w:rsid w:val="00AC51C4"/>
    <w:rsid w:val="00AD3471"/>
    <w:rsid w:val="00AD3769"/>
    <w:rsid w:val="00AD3A0F"/>
    <w:rsid w:val="00AD3ACC"/>
    <w:rsid w:val="00AD48F0"/>
    <w:rsid w:val="00AE0FB5"/>
    <w:rsid w:val="00AE1D0F"/>
    <w:rsid w:val="00AF0E23"/>
    <w:rsid w:val="00AF2D41"/>
    <w:rsid w:val="00AF4E8C"/>
    <w:rsid w:val="00AF6B31"/>
    <w:rsid w:val="00B01715"/>
    <w:rsid w:val="00B01A3D"/>
    <w:rsid w:val="00B01E6E"/>
    <w:rsid w:val="00B02C1D"/>
    <w:rsid w:val="00B032B1"/>
    <w:rsid w:val="00B04967"/>
    <w:rsid w:val="00B06F2C"/>
    <w:rsid w:val="00B0740F"/>
    <w:rsid w:val="00B10189"/>
    <w:rsid w:val="00B109F7"/>
    <w:rsid w:val="00B116CC"/>
    <w:rsid w:val="00B11B71"/>
    <w:rsid w:val="00B14E66"/>
    <w:rsid w:val="00B16A02"/>
    <w:rsid w:val="00B16D8D"/>
    <w:rsid w:val="00B17217"/>
    <w:rsid w:val="00B179A0"/>
    <w:rsid w:val="00B17FE6"/>
    <w:rsid w:val="00B20D55"/>
    <w:rsid w:val="00B20EB2"/>
    <w:rsid w:val="00B250BD"/>
    <w:rsid w:val="00B2523B"/>
    <w:rsid w:val="00B26EA8"/>
    <w:rsid w:val="00B3039C"/>
    <w:rsid w:val="00B30B8A"/>
    <w:rsid w:val="00B32E58"/>
    <w:rsid w:val="00B33183"/>
    <w:rsid w:val="00B3338D"/>
    <w:rsid w:val="00B33AA0"/>
    <w:rsid w:val="00B40EFD"/>
    <w:rsid w:val="00B422F0"/>
    <w:rsid w:val="00B44665"/>
    <w:rsid w:val="00B46A49"/>
    <w:rsid w:val="00B46AFB"/>
    <w:rsid w:val="00B46D5B"/>
    <w:rsid w:val="00B52589"/>
    <w:rsid w:val="00B578BA"/>
    <w:rsid w:val="00B61616"/>
    <w:rsid w:val="00B623DD"/>
    <w:rsid w:val="00B63657"/>
    <w:rsid w:val="00B63FFE"/>
    <w:rsid w:val="00B64DC8"/>
    <w:rsid w:val="00B65059"/>
    <w:rsid w:val="00B657FB"/>
    <w:rsid w:val="00B65E09"/>
    <w:rsid w:val="00B66266"/>
    <w:rsid w:val="00B66E32"/>
    <w:rsid w:val="00B678F8"/>
    <w:rsid w:val="00B72653"/>
    <w:rsid w:val="00B72B53"/>
    <w:rsid w:val="00B75EDD"/>
    <w:rsid w:val="00B77AE0"/>
    <w:rsid w:val="00B77B07"/>
    <w:rsid w:val="00B80220"/>
    <w:rsid w:val="00B81173"/>
    <w:rsid w:val="00B811C7"/>
    <w:rsid w:val="00B81D92"/>
    <w:rsid w:val="00B82894"/>
    <w:rsid w:val="00B838FB"/>
    <w:rsid w:val="00B90572"/>
    <w:rsid w:val="00B92412"/>
    <w:rsid w:val="00B925C9"/>
    <w:rsid w:val="00B93B6A"/>
    <w:rsid w:val="00B94B59"/>
    <w:rsid w:val="00B951AE"/>
    <w:rsid w:val="00B9594E"/>
    <w:rsid w:val="00B95C11"/>
    <w:rsid w:val="00B95ED3"/>
    <w:rsid w:val="00B97190"/>
    <w:rsid w:val="00BA0674"/>
    <w:rsid w:val="00BA0C6F"/>
    <w:rsid w:val="00BA2576"/>
    <w:rsid w:val="00BA316C"/>
    <w:rsid w:val="00BA3645"/>
    <w:rsid w:val="00BA751F"/>
    <w:rsid w:val="00BB0A51"/>
    <w:rsid w:val="00BB3359"/>
    <w:rsid w:val="00BB3373"/>
    <w:rsid w:val="00BB4F7D"/>
    <w:rsid w:val="00BB69D9"/>
    <w:rsid w:val="00BB6C29"/>
    <w:rsid w:val="00BB79A6"/>
    <w:rsid w:val="00BC4331"/>
    <w:rsid w:val="00BC5060"/>
    <w:rsid w:val="00BC6DE3"/>
    <w:rsid w:val="00BD1EB4"/>
    <w:rsid w:val="00BD26D6"/>
    <w:rsid w:val="00BD43CD"/>
    <w:rsid w:val="00BD5585"/>
    <w:rsid w:val="00BD5C3C"/>
    <w:rsid w:val="00BD5DBB"/>
    <w:rsid w:val="00BE2E4E"/>
    <w:rsid w:val="00BE38DD"/>
    <w:rsid w:val="00BE6219"/>
    <w:rsid w:val="00BF1E23"/>
    <w:rsid w:val="00BF32F9"/>
    <w:rsid w:val="00BF4A28"/>
    <w:rsid w:val="00BF4A46"/>
    <w:rsid w:val="00C00356"/>
    <w:rsid w:val="00C02CDA"/>
    <w:rsid w:val="00C02DC5"/>
    <w:rsid w:val="00C03D0B"/>
    <w:rsid w:val="00C04309"/>
    <w:rsid w:val="00C10794"/>
    <w:rsid w:val="00C10FAD"/>
    <w:rsid w:val="00C13690"/>
    <w:rsid w:val="00C151CE"/>
    <w:rsid w:val="00C1561C"/>
    <w:rsid w:val="00C16CBF"/>
    <w:rsid w:val="00C20438"/>
    <w:rsid w:val="00C20F71"/>
    <w:rsid w:val="00C2235D"/>
    <w:rsid w:val="00C24D00"/>
    <w:rsid w:val="00C258E7"/>
    <w:rsid w:val="00C25FAE"/>
    <w:rsid w:val="00C272A9"/>
    <w:rsid w:val="00C330FF"/>
    <w:rsid w:val="00C332FD"/>
    <w:rsid w:val="00C33B02"/>
    <w:rsid w:val="00C35D10"/>
    <w:rsid w:val="00C36942"/>
    <w:rsid w:val="00C40754"/>
    <w:rsid w:val="00C4186C"/>
    <w:rsid w:val="00C42BE8"/>
    <w:rsid w:val="00C441C9"/>
    <w:rsid w:val="00C4458D"/>
    <w:rsid w:val="00C44B31"/>
    <w:rsid w:val="00C456A1"/>
    <w:rsid w:val="00C47A19"/>
    <w:rsid w:val="00C47BCC"/>
    <w:rsid w:val="00C5058A"/>
    <w:rsid w:val="00C5159F"/>
    <w:rsid w:val="00C52124"/>
    <w:rsid w:val="00C52560"/>
    <w:rsid w:val="00C54EAA"/>
    <w:rsid w:val="00C566EC"/>
    <w:rsid w:val="00C567E3"/>
    <w:rsid w:val="00C5712D"/>
    <w:rsid w:val="00C63D1F"/>
    <w:rsid w:val="00C71F4F"/>
    <w:rsid w:val="00C73297"/>
    <w:rsid w:val="00C7374E"/>
    <w:rsid w:val="00C740F8"/>
    <w:rsid w:val="00C7482F"/>
    <w:rsid w:val="00C7732B"/>
    <w:rsid w:val="00C81D7B"/>
    <w:rsid w:val="00C85E59"/>
    <w:rsid w:val="00C911EE"/>
    <w:rsid w:val="00C94613"/>
    <w:rsid w:val="00C951D2"/>
    <w:rsid w:val="00C95940"/>
    <w:rsid w:val="00C96771"/>
    <w:rsid w:val="00C96D09"/>
    <w:rsid w:val="00CA0239"/>
    <w:rsid w:val="00CA1DC3"/>
    <w:rsid w:val="00CA23EE"/>
    <w:rsid w:val="00CA3794"/>
    <w:rsid w:val="00CA3C0E"/>
    <w:rsid w:val="00CA3DCC"/>
    <w:rsid w:val="00CA4649"/>
    <w:rsid w:val="00CA4AFB"/>
    <w:rsid w:val="00CA5C8E"/>
    <w:rsid w:val="00CA60FB"/>
    <w:rsid w:val="00CB0951"/>
    <w:rsid w:val="00CB0A19"/>
    <w:rsid w:val="00CB0D65"/>
    <w:rsid w:val="00CB47A6"/>
    <w:rsid w:val="00CB491B"/>
    <w:rsid w:val="00CB5F5D"/>
    <w:rsid w:val="00CC2E60"/>
    <w:rsid w:val="00CC3819"/>
    <w:rsid w:val="00CC7BC5"/>
    <w:rsid w:val="00CD2FF9"/>
    <w:rsid w:val="00CD37A1"/>
    <w:rsid w:val="00CD3EBE"/>
    <w:rsid w:val="00CD4EC1"/>
    <w:rsid w:val="00CE11E3"/>
    <w:rsid w:val="00CE2806"/>
    <w:rsid w:val="00CE28C2"/>
    <w:rsid w:val="00CE33E9"/>
    <w:rsid w:val="00CE448C"/>
    <w:rsid w:val="00CE65B2"/>
    <w:rsid w:val="00CF2379"/>
    <w:rsid w:val="00CF2453"/>
    <w:rsid w:val="00CF568D"/>
    <w:rsid w:val="00D00EF5"/>
    <w:rsid w:val="00D054FE"/>
    <w:rsid w:val="00D071E5"/>
    <w:rsid w:val="00D11F66"/>
    <w:rsid w:val="00D1212D"/>
    <w:rsid w:val="00D12D77"/>
    <w:rsid w:val="00D1427B"/>
    <w:rsid w:val="00D159F8"/>
    <w:rsid w:val="00D1669C"/>
    <w:rsid w:val="00D21FA0"/>
    <w:rsid w:val="00D22F16"/>
    <w:rsid w:val="00D2564E"/>
    <w:rsid w:val="00D265F1"/>
    <w:rsid w:val="00D30931"/>
    <w:rsid w:val="00D346FA"/>
    <w:rsid w:val="00D37B2E"/>
    <w:rsid w:val="00D37F25"/>
    <w:rsid w:val="00D45FCB"/>
    <w:rsid w:val="00D4656B"/>
    <w:rsid w:val="00D46E41"/>
    <w:rsid w:val="00D531AD"/>
    <w:rsid w:val="00D53EFA"/>
    <w:rsid w:val="00D57E64"/>
    <w:rsid w:val="00D6199D"/>
    <w:rsid w:val="00D63207"/>
    <w:rsid w:val="00D63908"/>
    <w:rsid w:val="00D63B54"/>
    <w:rsid w:val="00D64B48"/>
    <w:rsid w:val="00D64F74"/>
    <w:rsid w:val="00D65111"/>
    <w:rsid w:val="00D65B63"/>
    <w:rsid w:val="00D672C0"/>
    <w:rsid w:val="00D70FE9"/>
    <w:rsid w:val="00D72031"/>
    <w:rsid w:val="00D74D68"/>
    <w:rsid w:val="00D77159"/>
    <w:rsid w:val="00D80366"/>
    <w:rsid w:val="00D80D85"/>
    <w:rsid w:val="00D821E9"/>
    <w:rsid w:val="00D83145"/>
    <w:rsid w:val="00D83D1F"/>
    <w:rsid w:val="00D847F8"/>
    <w:rsid w:val="00D84E02"/>
    <w:rsid w:val="00D8657E"/>
    <w:rsid w:val="00D90FE9"/>
    <w:rsid w:val="00D922CD"/>
    <w:rsid w:val="00D951E7"/>
    <w:rsid w:val="00DA311B"/>
    <w:rsid w:val="00DA3968"/>
    <w:rsid w:val="00DA3B9F"/>
    <w:rsid w:val="00DA53DA"/>
    <w:rsid w:val="00DA5B3A"/>
    <w:rsid w:val="00DA6D51"/>
    <w:rsid w:val="00DA72FE"/>
    <w:rsid w:val="00DB12FD"/>
    <w:rsid w:val="00DB1940"/>
    <w:rsid w:val="00DB1CC1"/>
    <w:rsid w:val="00DB2AAE"/>
    <w:rsid w:val="00DB49DF"/>
    <w:rsid w:val="00DB5AD2"/>
    <w:rsid w:val="00DB7B99"/>
    <w:rsid w:val="00DB7C89"/>
    <w:rsid w:val="00DC1C55"/>
    <w:rsid w:val="00DC27A3"/>
    <w:rsid w:val="00DC66C2"/>
    <w:rsid w:val="00DC6B8A"/>
    <w:rsid w:val="00DC6BD0"/>
    <w:rsid w:val="00DD0404"/>
    <w:rsid w:val="00DD2346"/>
    <w:rsid w:val="00DD38CD"/>
    <w:rsid w:val="00DD480A"/>
    <w:rsid w:val="00DD5715"/>
    <w:rsid w:val="00DD7D06"/>
    <w:rsid w:val="00DE04C2"/>
    <w:rsid w:val="00DE0C5E"/>
    <w:rsid w:val="00DE1788"/>
    <w:rsid w:val="00DE1A58"/>
    <w:rsid w:val="00DE46DC"/>
    <w:rsid w:val="00DE503F"/>
    <w:rsid w:val="00DF05C5"/>
    <w:rsid w:val="00DF10DD"/>
    <w:rsid w:val="00DF22AC"/>
    <w:rsid w:val="00DF3AB3"/>
    <w:rsid w:val="00DF3C67"/>
    <w:rsid w:val="00DF5243"/>
    <w:rsid w:val="00DF66CE"/>
    <w:rsid w:val="00E00EEE"/>
    <w:rsid w:val="00E021E9"/>
    <w:rsid w:val="00E023C9"/>
    <w:rsid w:val="00E12A94"/>
    <w:rsid w:val="00E17AE0"/>
    <w:rsid w:val="00E20C9E"/>
    <w:rsid w:val="00E2145B"/>
    <w:rsid w:val="00E223FA"/>
    <w:rsid w:val="00E2362C"/>
    <w:rsid w:val="00E3130A"/>
    <w:rsid w:val="00E3386A"/>
    <w:rsid w:val="00E349C4"/>
    <w:rsid w:val="00E3592E"/>
    <w:rsid w:val="00E36C96"/>
    <w:rsid w:val="00E37FC7"/>
    <w:rsid w:val="00E422E0"/>
    <w:rsid w:val="00E423F5"/>
    <w:rsid w:val="00E42641"/>
    <w:rsid w:val="00E434D9"/>
    <w:rsid w:val="00E4435F"/>
    <w:rsid w:val="00E468FC"/>
    <w:rsid w:val="00E470BC"/>
    <w:rsid w:val="00E50540"/>
    <w:rsid w:val="00E5119A"/>
    <w:rsid w:val="00E54184"/>
    <w:rsid w:val="00E55003"/>
    <w:rsid w:val="00E55830"/>
    <w:rsid w:val="00E65AF3"/>
    <w:rsid w:val="00E67B74"/>
    <w:rsid w:val="00E70B2F"/>
    <w:rsid w:val="00E71E06"/>
    <w:rsid w:val="00E72C09"/>
    <w:rsid w:val="00E7633E"/>
    <w:rsid w:val="00E77615"/>
    <w:rsid w:val="00E8137B"/>
    <w:rsid w:val="00E8370C"/>
    <w:rsid w:val="00E8444B"/>
    <w:rsid w:val="00E9003A"/>
    <w:rsid w:val="00E90C32"/>
    <w:rsid w:val="00E918EF"/>
    <w:rsid w:val="00E9481C"/>
    <w:rsid w:val="00E95D36"/>
    <w:rsid w:val="00E96FED"/>
    <w:rsid w:val="00E97353"/>
    <w:rsid w:val="00E979F1"/>
    <w:rsid w:val="00EA077F"/>
    <w:rsid w:val="00EA1F3F"/>
    <w:rsid w:val="00EA3AE7"/>
    <w:rsid w:val="00EA640B"/>
    <w:rsid w:val="00EA6608"/>
    <w:rsid w:val="00EA773B"/>
    <w:rsid w:val="00EB0736"/>
    <w:rsid w:val="00EB5151"/>
    <w:rsid w:val="00EB564F"/>
    <w:rsid w:val="00EB5BEA"/>
    <w:rsid w:val="00EB773D"/>
    <w:rsid w:val="00EC2A38"/>
    <w:rsid w:val="00EC4A56"/>
    <w:rsid w:val="00EC4C08"/>
    <w:rsid w:val="00EC55E5"/>
    <w:rsid w:val="00ED0529"/>
    <w:rsid w:val="00ED7B4E"/>
    <w:rsid w:val="00EE02C9"/>
    <w:rsid w:val="00EE2A9F"/>
    <w:rsid w:val="00EE5786"/>
    <w:rsid w:val="00EE6276"/>
    <w:rsid w:val="00EE7386"/>
    <w:rsid w:val="00EE7B41"/>
    <w:rsid w:val="00EF00C6"/>
    <w:rsid w:val="00EF1A35"/>
    <w:rsid w:val="00EF298F"/>
    <w:rsid w:val="00EF4490"/>
    <w:rsid w:val="00EF511F"/>
    <w:rsid w:val="00F0170C"/>
    <w:rsid w:val="00F04811"/>
    <w:rsid w:val="00F074B0"/>
    <w:rsid w:val="00F10361"/>
    <w:rsid w:val="00F128F9"/>
    <w:rsid w:val="00F13B57"/>
    <w:rsid w:val="00F158BE"/>
    <w:rsid w:val="00F17080"/>
    <w:rsid w:val="00F200B2"/>
    <w:rsid w:val="00F206F4"/>
    <w:rsid w:val="00F21A1D"/>
    <w:rsid w:val="00F224C2"/>
    <w:rsid w:val="00F232E2"/>
    <w:rsid w:val="00F247F5"/>
    <w:rsid w:val="00F26624"/>
    <w:rsid w:val="00F30918"/>
    <w:rsid w:val="00F313B1"/>
    <w:rsid w:val="00F324C8"/>
    <w:rsid w:val="00F33689"/>
    <w:rsid w:val="00F34119"/>
    <w:rsid w:val="00F401F9"/>
    <w:rsid w:val="00F43C96"/>
    <w:rsid w:val="00F44B36"/>
    <w:rsid w:val="00F45AD4"/>
    <w:rsid w:val="00F45D59"/>
    <w:rsid w:val="00F46BAE"/>
    <w:rsid w:val="00F5058F"/>
    <w:rsid w:val="00F53945"/>
    <w:rsid w:val="00F565F5"/>
    <w:rsid w:val="00F568F9"/>
    <w:rsid w:val="00F56FF5"/>
    <w:rsid w:val="00F62E97"/>
    <w:rsid w:val="00F70DCC"/>
    <w:rsid w:val="00F766A3"/>
    <w:rsid w:val="00F83528"/>
    <w:rsid w:val="00F86EC4"/>
    <w:rsid w:val="00F9136D"/>
    <w:rsid w:val="00F91973"/>
    <w:rsid w:val="00F9344C"/>
    <w:rsid w:val="00F93774"/>
    <w:rsid w:val="00F95941"/>
    <w:rsid w:val="00FA02AF"/>
    <w:rsid w:val="00FA18E5"/>
    <w:rsid w:val="00FA3C65"/>
    <w:rsid w:val="00FA5FAA"/>
    <w:rsid w:val="00FB1580"/>
    <w:rsid w:val="00FB2794"/>
    <w:rsid w:val="00FB3145"/>
    <w:rsid w:val="00FB3450"/>
    <w:rsid w:val="00FB3DD7"/>
    <w:rsid w:val="00FB697D"/>
    <w:rsid w:val="00FC439C"/>
    <w:rsid w:val="00FC5245"/>
    <w:rsid w:val="00FC648F"/>
    <w:rsid w:val="00FC69EC"/>
    <w:rsid w:val="00FC7A71"/>
    <w:rsid w:val="00FD343E"/>
    <w:rsid w:val="00FD3BE8"/>
    <w:rsid w:val="00FD5693"/>
    <w:rsid w:val="00FD638A"/>
    <w:rsid w:val="00FE2129"/>
    <w:rsid w:val="00FE311C"/>
    <w:rsid w:val="00FE62D7"/>
    <w:rsid w:val="00FE7165"/>
    <w:rsid w:val="00FF0333"/>
    <w:rsid w:val="00FF03E1"/>
    <w:rsid w:val="00FF1C4D"/>
    <w:rsid w:val="00FF41E1"/>
    <w:rsid w:val="00FF44FE"/>
    <w:rsid w:val="00FF49F3"/>
    <w:rsid w:val="00FF6E8A"/>
    <w:rsid w:val="00FF71B1"/>
    <w:rsid w:val="00FF74F0"/>
    <w:rsid w:val="00FF7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1144B0"/>
  <w15:docId w15:val="{1C3CFC19-C8C7-4C79-AB37-B798654C1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semiHidden="1" w:unhideWhenUsed="1" w:qFormat="1"/>
    <w:lsdException w:name="heading 4" w:locked="0" w:semiHidden="1" w:unhideWhenUsed="1" w:qFormat="1"/>
    <w:lsdException w:name="heading 5" w:locked="0"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locked="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D70FE9"/>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EB773D"/>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EB773D"/>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EB773D"/>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EB773D"/>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EB773D"/>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01F9"/>
    <w:pPr>
      <w:spacing w:before="240" w:after="60"/>
      <w:outlineLvl w:val="5"/>
    </w:pPr>
    <w:rPr>
      <w:rFonts w:ascii="Calibri" w:eastAsia="PMingLiU"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B773D"/>
    <w:rPr>
      <w:rFonts w:ascii="Arial" w:eastAsiaTheme="minorHAnsi" w:hAnsi="Arial" w:cstheme="minorBidi"/>
      <w:b/>
      <w:sz w:val="34"/>
      <w:szCs w:val="36"/>
    </w:rPr>
  </w:style>
  <w:style w:type="character" w:customStyle="1" w:styleId="Heading2Char">
    <w:name w:val="Heading 2 Char"/>
    <w:link w:val="Heading2"/>
    <w:rsid w:val="00EB773D"/>
    <w:rPr>
      <w:rFonts w:ascii="Arial" w:eastAsiaTheme="minorHAnsi" w:hAnsi="Arial" w:cstheme="minorBidi"/>
      <w:b/>
      <w:sz w:val="28"/>
      <w:szCs w:val="28"/>
    </w:rPr>
  </w:style>
  <w:style w:type="character" w:customStyle="1" w:styleId="Heading3Char">
    <w:name w:val="Heading 3 Char"/>
    <w:link w:val="Heading3"/>
    <w:rsid w:val="00EB773D"/>
    <w:rPr>
      <w:rFonts w:ascii="Arial" w:eastAsiaTheme="minorHAnsi" w:hAnsi="Arial" w:cstheme="minorBidi"/>
      <w:b/>
      <w:sz w:val="22"/>
      <w:szCs w:val="28"/>
    </w:rPr>
  </w:style>
  <w:style w:type="character" w:customStyle="1" w:styleId="Heading4Char">
    <w:name w:val="Heading 4 Char"/>
    <w:link w:val="Heading4"/>
    <w:rsid w:val="00EB773D"/>
    <w:rPr>
      <w:rFonts w:ascii="Utopia" w:eastAsiaTheme="minorHAnsi" w:hAnsi="Utopia" w:cstheme="minorBidi"/>
      <w:b/>
      <w:spacing w:val="-6"/>
      <w:sz w:val="22"/>
      <w:szCs w:val="24"/>
    </w:rPr>
  </w:style>
  <w:style w:type="character" w:customStyle="1" w:styleId="Heading5Char">
    <w:name w:val="Heading 5 Char"/>
    <w:link w:val="Heading5"/>
    <w:rsid w:val="00EB773D"/>
    <w:rPr>
      <w:rFonts w:ascii="Arial Narrow" w:eastAsiaTheme="minorHAnsi" w:hAnsi="Arial Narrow" w:cstheme="minorBidi"/>
      <w:b/>
      <w:sz w:val="22"/>
      <w:szCs w:val="22"/>
    </w:rPr>
  </w:style>
  <w:style w:type="character" w:customStyle="1" w:styleId="Heading6Char">
    <w:name w:val="Heading 6 Char"/>
    <w:link w:val="Heading6"/>
    <w:rsid w:val="00F401F9"/>
    <w:rPr>
      <w:rFonts w:ascii="Calibri" w:eastAsia="PMingLiU" w:hAnsi="Calibri"/>
      <w:b/>
      <w:bCs/>
      <w:sz w:val="22"/>
      <w:szCs w:val="22"/>
    </w:rPr>
  </w:style>
  <w:style w:type="paragraph" w:styleId="BodyText">
    <w:name w:val="Body Text"/>
    <w:basedOn w:val="Normal"/>
    <w:link w:val="BodyTextChar"/>
    <w:qFormat/>
    <w:locked/>
    <w:rsid w:val="00A0412C"/>
    <w:pPr>
      <w:autoSpaceDE w:val="0"/>
      <w:autoSpaceDN w:val="0"/>
      <w:spacing w:after="120" w:line="240" w:lineRule="exact"/>
      <w:jc w:val="both"/>
    </w:pPr>
    <w:rPr>
      <w:rFonts w:ascii="Arial" w:hAnsi="Arial"/>
      <w:sz w:val="18"/>
    </w:rPr>
  </w:style>
  <w:style w:type="character" w:customStyle="1" w:styleId="BodyTextChar">
    <w:name w:val="Body Text Char"/>
    <w:link w:val="BodyText"/>
    <w:rsid w:val="00A0412C"/>
    <w:rPr>
      <w:rFonts w:ascii="Arial" w:eastAsiaTheme="minorHAnsi" w:hAnsi="Arial" w:cstheme="minorBidi"/>
      <w:sz w:val="18"/>
      <w:szCs w:val="22"/>
    </w:rPr>
  </w:style>
  <w:style w:type="paragraph" w:customStyle="1" w:styleId="Bullet">
    <w:name w:val="Bullet"/>
    <w:basedOn w:val="Normal"/>
    <w:rsid w:val="00A0412C"/>
    <w:pPr>
      <w:keepLines/>
      <w:numPr>
        <w:numId w:val="4"/>
      </w:numPr>
      <w:spacing w:before="120" w:after="120" w:line="240" w:lineRule="auto"/>
      <w:ind w:right="864"/>
    </w:pPr>
    <w:rPr>
      <w:rFonts w:ascii="Utopia" w:hAnsi="Utopia"/>
      <w:sz w:val="18"/>
    </w:rPr>
  </w:style>
  <w:style w:type="character" w:customStyle="1" w:styleId="CodeBold">
    <w:name w:val="Code Bold"/>
    <w:rsid w:val="00F401F9"/>
    <w:rPr>
      <w:rFonts w:ascii="TheSansMonoConBlack" w:hAnsi="TheSansMonoConBlack"/>
      <w:sz w:val="18"/>
    </w:rPr>
  </w:style>
  <w:style w:type="paragraph" w:customStyle="1" w:styleId="ChapterNumber">
    <w:name w:val="Chapter Number"/>
    <w:next w:val="Normal"/>
    <w:autoRedefine/>
    <w:qFormat/>
    <w:rsid w:val="00F401F9"/>
    <w:pPr>
      <w:keepNext/>
      <w:spacing w:after="240"/>
    </w:pPr>
    <w:rPr>
      <w:rFonts w:ascii="Arial" w:hAnsi="Arial"/>
      <w:b/>
      <w:caps/>
      <w:sz w:val="28"/>
      <w:szCs w:val="28"/>
    </w:rPr>
  </w:style>
  <w:style w:type="paragraph" w:customStyle="1" w:styleId="ChapterTitle">
    <w:name w:val="Chapter Title"/>
    <w:next w:val="Normal"/>
    <w:rsid w:val="00F401F9"/>
    <w:pPr>
      <w:spacing w:before="240" w:after="1200"/>
    </w:pPr>
    <w:rPr>
      <w:rFonts w:ascii="Arial Narrow" w:hAnsi="Arial Narrow"/>
      <w:b/>
      <w:sz w:val="60"/>
      <w:szCs w:val="48"/>
    </w:rPr>
  </w:style>
  <w:style w:type="paragraph" w:customStyle="1" w:styleId="FigureCaption">
    <w:name w:val="Figure Caption"/>
    <w:next w:val="Normal"/>
    <w:qFormat/>
    <w:rsid w:val="00F401F9"/>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01F9"/>
    <w:pPr>
      <w:tabs>
        <w:tab w:val="left" w:pos="576"/>
      </w:tabs>
      <w:spacing w:before="460"/>
      <w:contextualSpacing/>
    </w:pPr>
    <w:rPr>
      <w:rFonts w:ascii="Utopia" w:hAnsi="Utopia"/>
      <w:i/>
      <w:noProof/>
      <w:sz w:val="18"/>
    </w:rPr>
  </w:style>
  <w:style w:type="paragraph" w:styleId="BalloonText">
    <w:name w:val="Balloon Text"/>
    <w:basedOn w:val="Normal"/>
    <w:link w:val="BalloonTextChar"/>
    <w:locked/>
    <w:rsid w:val="00AB4F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B4F2B"/>
    <w:rPr>
      <w:rFonts w:ascii="Tahoma" w:eastAsiaTheme="minorHAnsi" w:hAnsi="Tahoma" w:cs="Tahoma"/>
      <w:sz w:val="16"/>
      <w:szCs w:val="16"/>
    </w:rPr>
  </w:style>
  <w:style w:type="character" w:customStyle="1" w:styleId="CodeCaptionChar">
    <w:name w:val="Code Caption Char"/>
    <w:link w:val="CodeCaption"/>
    <w:rsid w:val="00F401F9"/>
    <w:rPr>
      <w:rFonts w:ascii="Utopia" w:hAnsi="Utopia"/>
      <w:i/>
      <w:noProof/>
      <w:sz w:val="18"/>
    </w:rPr>
  </w:style>
  <w:style w:type="paragraph" w:customStyle="1" w:styleId="NumSubList">
    <w:name w:val="Num Sub List"/>
    <w:basedOn w:val="Normal"/>
    <w:rsid w:val="00A0412C"/>
    <w:pPr>
      <w:numPr>
        <w:numId w:val="4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EB773D"/>
    <w:pPr>
      <w:ind w:left="1368"/>
    </w:pPr>
  </w:style>
  <w:style w:type="paragraph" w:customStyle="1" w:styleId="FMCopyrightTitle">
    <w:name w:val="FM Copyright Title"/>
    <w:basedOn w:val="FMCopyright"/>
    <w:locked/>
    <w:rsid w:val="00F401F9"/>
    <w:pPr>
      <w:spacing w:before="100" w:after="100"/>
    </w:pPr>
    <w:rPr>
      <w:rFonts w:ascii="Utopia Bold" w:hAnsi="Utopia Bold"/>
      <w:sz w:val="19"/>
    </w:rPr>
  </w:style>
  <w:style w:type="paragraph" w:customStyle="1" w:styleId="FMCopyright">
    <w:name w:val="FM Copyright"/>
    <w:link w:val="FMCopyrightChar"/>
    <w:locked/>
    <w:rsid w:val="00EB773D"/>
    <w:pPr>
      <w:spacing w:before="120" w:after="120"/>
      <w:jc w:val="both"/>
    </w:pPr>
    <w:rPr>
      <w:rFonts w:ascii="Utopia" w:hAnsi="Utopia"/>
      <w:sz w:val="16"/>
    </w:rPr>
  </w:style>
  <w:style w:type="paragraph" w:styleId="Index1">
    <w:name w:val="index 1"/>
    <w:basedOn w:val="Normal"/>
    <w:next w:val="Normal"/>
    <w:semiHidden/>
    <w:locked/>
    <w:rsid w:val="00F401F9"/>
    <w:pPr>
      <w:ind w:left="720" w:hanging="720"/>
    </w:pPr>
  </w:style>
  <w:style w:type="paragraph" w:styleId="Index2">
    <w:name w:val="index 2"/>
    <w:basedOn w:val="Normal"/>
    <w:next w:val="Normal"/>
    <w:semiHidden/>
    <w:locked/>
    <w:rsid w:val="00F401F9"/>
    <w:pPr>
      <w:ind w:left="720" w:hanging="432"/>
    </w:pPr>
  </w:style>
  <w:style w:type="paragraph" w:styleId="Index3">
    <w:name w:val="index 3"/>
    <w:basedOn w:val="Normal"/>
    <w:next w:val="Normal"/>
    <w:semiHidden/>
    <w:locked/>
    <w:rsid w:val="00F401F9"/>
    <w:pPr>
      <w:ind w:left="720" w:hanging="144"/>
    </w:pPr>
  </w:style>
  <w:style w:type="paragraph" w:customStyle="1" w:styleId="PartText">
    <w:name w:val="Part Text"/>
    <w:basedOn w:val="Normal"/>
    <w:next w:val="Normal"/>
    <w:locked/>
    <w:rsid w:val="00EB773D"/>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locked/>
    <w:rsid w:val="00EB773D"/>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locked/>
    <w:rsid w:val="00EB773D"/>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F401F9"/>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01F9"/>
    <w:rPr>
      <w:rFonts w:ascii="Utopia" w:hAnsi="Utopia"/>
      <w:i/>
      <w:iCs/>
    </w:rPr>
  </w:style>
  <w:style w:type="paragraph" w:customStyle="1" w:styleId="Results">
    <w:name w:val="Results"/>
    <w:basedOn w:val="Normal"/>
    <w:rsid w:val="00F401F9"/>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01F9"/>
    <w:pPr>
      <w:tabs>
        <w:tab w:val="num" w:pos="360"/>
      </w:tabs>
      <w:ind w:left="360" w:hanging="360"/>
    </w:pPr>
  </w:style>
  <w:style w:type="paragraph" w:customStyle="1" w:styleId="ExerciseBody">
    <w:name w:val="Exercise Body"/>
    <w:basedOn w:val="Normal"/>
    <w:link w:val="ExerciseBodyChar"/>
    <w:qFormat/>
    <w:rsid w:val="00F401F9"/>
    <w:pPr>
      <w:spacing w:before="120"/>
      <w:ind w:left="288" w:right="288"/>
    </w:pPr>
    <w:rPr>
      <w:rFonts w:ascii="HelveticaNeue Condensed" w:hAnsi="HelveticaNeue Condensed"/>
      <w:sz w:val="20"/>
    </w:rPr>
  </w:style>
  <w:style w:type="character" w:customStyle="1" w:styleId="ExerciseBodyChar">
    <w:name w:val="Exercise Body Char"/>
    <w:link w:val="ExerciseBody"/>
    <w:rsid w:val="00F401F9"/>
    <w:rPr>
      <w:rFonts w:ascii="HelveticaNeue Condensed" w:hAnsi="HelveticaNeue Condensed"/>
    </w:rPr>
  </w:style>
  <w:style w:type="paragraph" w:customStyle="1" w:styleId="ExerciseBullet">
    <w:name w:val="Exercise Bullet"/>
    <w:basedOn w:val="Normal"/>
    <w:rsid w:val="00F401F9"/>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EB773D"/>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EB773D"/>
    <w:rPr>
      <w:rFonts w:ascii="HelveticaNeue Condensed" w:eastAsiaTheme="minorHAnsi" w:hAnsi="HelveticaNeue Condensed" w:cstheme="minorBidi"/>
      <w:szCs w:val="22"/>
    </w:rPr>
  </w:style>
  <w:style w:type="paragraph" w:customStyle="1" w:styleId="TableText">
    <w:name w:val="Table Text"/>
    <w:qFormat/>
    <w:rsid w:val="00F401F9"/>
    <w:pPr>
      <w:spacing w:before="120" w:after="120"/>
      <w:contextualSpacing/>
    </w:pPr>
    <w:rPr>
      <w:rFonts w:ascii="Utopia" w:hAnsi="Utopia"/>
      <w:sz w:val="18"/>
    </w:rPr>
  </w:style>
  <w:style w:type="paragraph" w:customStyle="1" w:styleId="TableCaption">
    <w:name w:val="Table Caption"/>
    <w:basedOn w:val="FigureCaption"/>
    <w:next w:val="Normal"/>
    <w:qFormat/>
    <w:rsid w:val="00F401F9"/>
    <w:pPr>
      <w:spacing w:after="120"/>
    </w:pPr>
  </w:style>
  <w:style w:type="paragraph" w:customStyle="1" w:styleId="TableHead">
    <w:name w:val="Table Head"/>
    <w:next w:val="Normal"/>
    <w:rsid w:val="00F401F9"/>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01F9"/>
    <w:pPr>
      <w:spacing w:before="60" w:after="240"/>
      <w:contextualSpacing/>
    </w:pPr>
    <w:rPr>
      <w:rFonts w:ascii="Utopia" w:hAnsi="Utopia"/>
      <w:i/>
      <w:sz w:val="18"/>
    </w:rPr>
  </w:style>
  <w:style w:type="table" w:styleId="TableGrid">
    <w:name w:val="Table Grid"/>
    <w:basedOn w:val="TableNormal"/>
    <w:rsid w:val="00F401F9"/>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01F9"/>
    <w:pPr>
      <w:numPr>
        <w:numId w:val="0"/>
      </w:numPr>
      <w:ind w:left="864"/>
    </w:pPr>
  </w:style>
  <w:style w:type="paragraph" w:customStyle="1" w:styleId="NumList">
    <w:name w:val="Num List"/>
    <w:basedOn w:val="Normal"/>
    <w:rsid w:val="00F401F9"/>
    <w:pPr>
      <w:keepLines/>
      <w:numPr>
        <w:numId w:val="10"/>
      </w:numPr>
      <w:spacing w:before="120"/>
      <w:ind w:right="1152"/>
    </w:pPr>
    <w:rPr>
      <w:rFonts w:ascii="Utopia" w:hAnsi="Utopia"/>
      <w:sz w:val="18"/>
    </w:rPr>
  </w:style>
  <w:style w:type="paragraph" w:customStyle="1" w:styleId="QuoteSource">
    <w:name w:val="Quote Source"/>
    <w:basedOn w:val="Quote"/>
    <w:next w:val="Normal"/>
    <w:qFormat/>
    <w:rsid w:val="00F401F9"/>
    <w:pPr>
      <w:spacing w:before="0"/>
      <w:ind w:left="0" w:right="0"/>
      <w:jc w:val="right"/>
    </w:pPr>
    <w:rPr>
      <w:i w:val="0"/>
    </w:rPr>
  </w:style>
  <w:style w:type="paragraph" w:customStyle="1" w:styleId="ExerciseHead">
    <w:name w:val="Exercise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locked/>
    <w:rsid w:val="00EB773D"/>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locked/>
    <w:rsid w:val="00EB773D"/>
    <w:pPr>
      <w:spacing w:after="120" w:line="240" w:lineRule="auto"/>
    </w:pPr>
    <w:rPr>
      <w:rFonts w:ascii="HelveticaNeue MediumExt" w:hAnsi="HelveticaNeue MediumExt"/>
      <w:sz w:val="32"/>
      <w:szCs w:val="24"/>
    </w:rPr>
  </w:style>
  <w:style w:type="paragraph" w:customStyle="1" w:styleId="FMSubtitle1">
    <w:name w:val="FM Subtitle 1"/>
    <w:basedOn w:val="Normal"/>
    <w:locked/>
    <w:rsid w:val="00A0412C"/>
    <w:pPr>
      <w:spacing w:before="120" w:after="240"/>
    </w:pPr>
    <w:rPr>
      <w:rFonts w:ascii="HelveticaNeue Condensed" w:hAnsi="HelveticaNeue Condensed"/>
      <w:sz w:val="60"/>
    </w:rPr>
  </w:style>
  <w:style w:type="paragraph" w:customStyle="1" w:styleId="FMText">
    <w:name w:val="FM Text"/>
    <w:basedOn w:val="Normal"/>
    <w:locked/>
    <w:rsid w:val="00F401F9"/>
    <w:pPr>
      <w:contextualSpacing/>
    </w:pPr>
    <w:rPr>
      <w:rFonts w:ascii="Utopia" w:hAnsi="Utopia"/>
      <w:sz w:val="18"/>
    </w:rPr>
  </w:style>
  <w:style w:type="paragraph" w:customStyle="1" w:styleId="FMDedication">
    <w:name w:val="FM Dedication"/>
    <w:basedOn w:val="Normal"/>
    <w:locked/>
    <w:rsid w:val="00EB773D"/>
    <w:pPr>
      <w:spacing w:before="600" w:after="600" w:line="240" w:lineRule="auto"/>
      <w:jc w:val="center"/>
    </w:pPr>
    <w:rPr>
      <w:rFonts w:ascii="Utopia" w:hAnsi="Utopia"/>
      <w:i/>
      <w:sz w:val="20"/>
    </w:rPr>
  </w:style>
  <w:style w:type="paragraph" w:customStyle="1" w:styleId="FMTextCont">
    <w:name w:val="FM Text Cont"/>
    <w:basedOn w:val="FMText"/>
    <w:locked/>
    <w:rsid w:val="00F401F9"/>
    <w:pPr>
      <w:ind w:firstLine="576"/>
    </w:pPr>
  </w:style>
  <w:style w:type="paragraph" w:customStyle="1" w:styleId="Footnote">
    <w:name w:val="Footnote"/>
    <w:basedOn w:val="Normal"/>
    <w:rsid w:val="00F401F9"/>
    <w:rPr>
      <w:sz w:val="19"/>
    </w:rPr>
  </w:style>
  <w:style w:type="paragraph" w:styleId="DocumentMap">
    <w:name w:val="Document Map"/>
    <w:basedOn w:val="Normal"/>
    <w:semiHidden/>
    <w:locked/>
    <w:rsid w:val="00F401F9"/>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01F9"/>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01F9"/>
    <w:rPr>
      <w:rFonts w:ascii="TheSansMonoConNormal" w:hAnsi="TheSansMonoConNormal"/>
      <w:noProof/>
      <w:sz w:val="18"/>
    </w:rPr>
  </w:style>
  <w:style w:type="paragraph" w:customStyle="1" w:styleId="ExerciseSubhead">
    <w:name w:val="Exercise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F401F9"/>
    <w:pPr>
      <w:suppressAutoHyphens/>
      <w:spacing w:after="0"/>
      <w:ind w:firstLine="720"/>
    </w:pPr>
    <w:rPr>
      <w:rFonts w:ascii="Utopia" w:hAnsi="Utopia"/>
      <w:sz w:val="18"/>
    </w:rPr>
  </w:style>
  <w:style w:type="character" w:styleId="Hyperlink">
    <w:name w:val="Hyperlink"/>
    <w:semiHidden/>
    <w:locked/>
    <w:rsid w:val="00F401F9"/>
    <w:rPr>
      <w:color w:val="0000FF"/>
      <w:u w:val="single"/>
    </w:rPr>
  </w:style>
  <w:style w:type="paragraph" w:styleId="Footer">
    <w:name w:val="footer"/>
    <w:basedOn w:val="Normal"/>
    <w:link w:val="FooterChar"/>
    <w:rsid w:val="00A0412C"/>
    <w:pPr>
      <w:tabs>
        <w:tab w:val="center" w:pos="4320"/>
        <w:tab w:val="right" w:pos="8640"/>
      </w:tabs>
      <w:spacing w:before="360" w:after="240"/>
    </w:pPr>
    <w:rPr>
      <w:rFonts w:ascii="Utopia" w:hAnsi="Utopia"/>
    </w:rPr>
  </w:style>
  <w:style w:type="character" w:customStyle="1" w:styleId="FooterChar">
    <w:name w:val="Footer Char"/>
    <w:link w:val="Footer"/>
    <w:rsid w:val="00A04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01F9"/>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01F9"/>
    <w:rPr>
      <w:rFonts w:ascii="HelveticaNeue Condensed" w:hAnsi="HelveticaNeue Condensed"/>
    </w:rPr>
  </w:style>
  <w:style w:type="paragraph" w:customStyle="1" w:styleId="BodyTextFirst">
    <w:name w:val="Body Text First"/>
    <w:basedOn w:val="BodyText"/>
    <w:link w:val="BodyTextFirstChar"/>
    <w:rsid w:val="00A0412C"/>
    <w:pPr>
      <w:spacing w:before="120" w:after="0" w:line="240" w:lineRule="auto"/>
    </w:pPr>
    <w:rPr>
      <w:rFonts w:ascii="Utopia" w:hAnsi="Utopia"/>
    </w:rPr>
  </w:style>
  <w:style w:type="character" w:customStyle="1" w:styleId="BodyTextFirstChar">
    <w:name w:val="Body Text First Char"/>
    <w:link w:val="BodyTextFirst"/>
    <w:rsid w:val="00A0412C"/>
    <w:rPr>
      <w:rFonts w:ascii="Utopia" w:eastAsiaTheme="minorHAnsi" w:hAnsi="Utopia" w:cstheme="minorBidi"/>
      <w:sz w:val="18"/>
      <w:szCs w:val="22"/>
    </w:rPr>
  </w:style>
  <w:style w:type="character" w:customStyle="1" w:styleId="CodeInline">
    <w:name w:val="Code Inline"/>
    <w:rsid w:val="00F401F9"/>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01F9"/>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01F9"/>
  </w:style>
  <w:style w:type="paragraph" w:customStyle="1" w:styleId="SideBarSubhead">
    <w:name w:val="Side Bar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01F9"/>
    <w:pPr>
      <w:spacing w:before="120"/>
      <w:ind w:left="288" w:right="288"/>
    </w:pPr>
    <w:rPr>
      <w:rFonts w:ascii="HelveticaNeue Condensed" w:hAnsi="HelveticaNeue Condensed"/>
      <w:sz w:val="20"/>
    </w:rPr>
  </w:style>
  <w:style w:type="character" w:customStyle="1" w:styleId="SideBarBodyChar">
    <w:name w:val="Side Bar Body Char"/>
    <w:link w:val="SideBarBody"/>
    <w:rsid w:val="00F401F9"/>
    <w:rPr>
      <w:rFonts w:ascii="HelveticaNeue Condensed" w:hAnsi="HelveticaNeue Condensed"/>
    </w:rPr>
  </w:style>
  <w:style w:type="paragraph" w:customStyle="1" w:styleId="ExerciseLast">
    <w:name w:val="Exercise Last"/>
    <w:basedOn w:val="Normal"/>
    <w:link w:val="Exercise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01F9"/>
    <w:rPr>
      <w:rFonts w:ascii="HelveticaNeue Condensed" w:hAnsi="HelveticaNeue Condensed"/>
    </w:rPr>
  </w:style>
  <w:style w:type="paragraph" w:customStyle="1" w:styleId="SideBarLast">
    <w:name w:val="Side Bar Last"/>
    <w:basedOn w:val="Normal"/>
    <w:link w:val="SideBar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01F9"/>
    <w:rPr>
      <w:rFonts w:ascii="HelveticaNeue Condensed" w:hAnsi="HelveticaNeue Condensed"/>
    </w:rPr>
  </w:style>
  <w:style w:type="paragraph" w:customStyle="1" w:styleId="SideBarBullet">
    <w:name w:val="Side Bar Bullet"/>
    <w:basedOn w:val="Normal"/>
    <w:rsid w:val="00F401F9"/>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01F9"/>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01F9"/>
    <w:rPr>
      <w:rFonts w:ascii="HelveticaNeue Condensed" w:hAnsi="HelveticaNeue Condensed"/>
    </w:rPr>
  </w:style>
  <w:style w:type="paragraph" w:customStyle="1" w:styleId="SideBarNum">
    <w:name w:val="Side Bar Num"/>
    <w:basedOn w:val="Normal"/>
    <w:link w:val="SideBarNumChar"/>
    <w:qFormat/>
    <w:rsid w:val="00F401F9"/>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01F9"/>
    <w:rPr>
      <w:rFonts w:ascii="HelveticaNeue Condensed" w:hAnsi="HelveticaNeue Condensed"/>
    </w:rPr>
  </w:style>
  <w:style w:type="paragraph" w:customStyle="1" w:styleId="SideBarHead">
    <w:name w:val="Side Bar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locked/>
    <w:rsid w:val="00F401F9"/>
    <w:pPr>
      <w:tabs>
        <w:tab w:val="center" w:pos="4680"/>
        <w:tab w:val="right" w:pos="9360"/>
      </w:tabs>
      <w:spacing w:before="240" w:after="480" w:line="276" w:lineRule="auto"/>
    </w:pPr>
    <w:rPr>
      <w:rFonts w:ascii="Utopia" w:hAnsi="Utopia"/>
    </w:rPr>
  </w:style>
  <w:style w:type="paragraph" w:customStyle="1" w:styleId="FMBookTitle">
    <w:name w:val="FM Book Title"/>
    <w:basedOn w:val="Normal"/>
    <w:locked/>
    <w:rsid w:val="00EB773D"/>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locked/>
    <w:rsid w:val="00EB773D"/>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locked/>
    <w:rsid w:val="00F401F9"/>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F401F9"/>
    <w:pPr>
      <w:spacing w:before="0" w:after="240"/>
    </w:pPr>
  </w:style>
  <w:style w:type="paragraph" w:customStyle="1" w:styleId="FMHead">
    <w:name w:val="FM Head"/>
    <w:basedOn w:val="Normal"/>
    <w:next w:val="Normal"/>
    <w:link w:val="FMHeadChar"/>
    <w:locked/>
    <w:rsid w:val="00EB773D"/>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locked/>
    <w:rsid w:val="00F401F9"/>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locked/>
    <w:rsid w:val="00EB773D"/>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locked/>
    <w:rsid w:val="00EB773D"/>
    <w:pPr>
      <w:spacing w:before="120" w:after="0" w:line="360" w:lineRule="auto"/>
      <w:contextualSpacing/>
    </w:pPr>
    <w:rPr>
      <w:rFonts w:ascii="Utopia Black" w:hAnsi="Utopia Black"/>
      <w:spacing w:val="-6"/>
    </w:rPr>
  </w:style>
  <w:style w:type="table" w:customStyle="1" w:styleId="ApressTable">
    <w:name w:val="Apress Table"/>
    <w:basedOn w:val="TableNormal"/>
    <w:locked/>
    <w:rsid w:val="00F401F9"/>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01F9"/>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rsid w:val="00EB773D"/>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link w:val="Header"/>
    <w:rsid w:val="00EB773D"/>
    <w:rPr>
      <w:rFonts w:ascii="HelveticaNeue Condensed" w:eastAsiaTheme="minorHAnsi" w:hAnsi="HelveticaNeue Condensed" w:cstheme="minorBidi"/>
      <w:b/>
      <w:sz w:val="18"/>
      <w:szCs w:val="22"/>
    </w:rPr>
  </w:style>
  <w:style w:type="paragraph" w:customStyle="1" w:styleId="Figure">
    <w:name w:val="Figure"/>
    <w:next w:val="Normal"/>
    <w:rsid w:val="00EB773D"/>
    <w:pPr>
      <w:spacing w:before="120" w:after="120"/>
    </w:pPr>
    <w:rPr>
      <w:rFonts w:ascii="Arial" w:hAnsi="Arial"/>
      <w:sz w:val="18"/>
    </w:rPr>
  </w:style>
  <w:style w:type="paragraph" w:styleId="Revision">
    <w:name w:val="Revision"/>
    <w:hidden/>
    <w:uiPriority w:val="99"/>
    <w:semiHidden/>
    <w:rsid w:val="00B44665"/>
    <w:rPr>
      <w:rFonts w:ascii="Calibri" w:eastAsia="Calibri" w:hAnsi="Calibri"/>
      <w:sz w:val="22"/>
      <w:szCs w:val="22"/>
    </w:rPr>
  </w:style>
  <w:style w:type="character" w:styleId="IntenseEmphasis">
    <w:name w:val="Intense Emphasis"/>
    <w:basedOn w:val="DefaultParagraphFont"/>
    <w:uiPriority w:val="21"/>
    <w:qFormat/>
    <w:rsid w:val="00EB773D"/>
    <w:rPr>
      <w:b/>
      <w:bCs/>
      <w:i/>
      <w:iCs/>
      <w:color w:val="auto"/>
    </w:rPr>
  </w:style>
  <w:style w:type="character" w:styleId="Emphasis">
    <w:name w:val="Emphasis"/>
    <w:basedOn w:val="DefaultParagraphFont"/>
    <w:qFormat/>
    <w:rsid w:val="00A0412C"/>
    <w:rPr>
      <w:i/>
      <w:iCs/>
    </w:rPr>
  </w:style>
  <w:style w:type="character" w:styleId="Strong">
    <w:name w:val="Strong"/>
    <w:basedOn w:val="DefaultParagraphFont"/>
    <w:qFormat/>
    <w:rsid w:val="00B44665"/>
    <w:rPr>
      <w:b/>
      <w:bCs/>
    </w:rPr>
  </w:style>
  <w:style w:type="paragraph" w:styleId="Subtitle">
    <w:name w:val="Subtitle"/>
    <w:basedOn w:val="Normal"/>
    <w:next w:val="Normal"/>
    <w:link w:val="SubtitleChar"/>
    <w:qFormat/>
    <w:rsid w:val="00B44665"/>
    <w:pPr>
      <w:spacing w:after="60"/>
      <w:jc w:val="center"/>
      <w:outlineLvl w:val="1"/>
    </w:pPr>
    <w:rPr>
      <w:rFonts w:ascii="Cambria" w:hAnsi="Cambria"/>
      <w:szCs w:val="24"/>
    </w:rPr>
  </w:style>
  <w:style w:type="character" w:customStyle="1" w:styleId="SubtitleChar">
    <w:name w:val="Subtitle Char"/>
    <w:basedOn w:val="DefaultParagraphFont"/>
    <w:link w:val="Subtitle"/>
    <w:rsid w:val="00B44665"/>
    <w:rPr>
      <w:rFonts w:ascii="Cambria" w:hAnsi="Cambria"/>
      <w:sz w:val="24"/>
      <w:szCs w:val="24"/>
    </w:rPr>
  </w:style>
  <w:style w:type="character" w:customStyle="1" w:styleId="DingbatSymbol">
    <w:name w:val="Dingbat Symbol"/>
    <w:basedOn w:val="DefaultParagraphFont"/>
    <w:uiPriority w:val="1"/>
    <w:locked/>
    <w:rsid w:val="00AB4F2B"/>
    <w:rPr>
      <w:rFonts w:ascii="ZapfDingbats" w:eastAsiaTheme="minorHAnsi" w:hAnsi="ZapfDingbats" w:cstheme="minorBidi"/>
      <w:color w:val="BFBFBF" w:themeColor="background1" w:themeShade="BF"/>
      <w:szCs w:val="24"/>
    </w:rPr>
  </w:style>
  <w:style w:type="character" w:customStyle="1" w:styleId="BlackDingbat">
    <w:name w:val="Black Dingbat"/>
    <w:rsid w:val="00EB773D"/>
    <w:rPr>
      <w:rFonts w:ascii="ZapfDingbats" w:hAnsi="ZapfDingbats"/>
      <w:color w:val="auto"/>
      <w:szCs w:val="24"/>
    </w:rPr>
  </w:style>
  <w:style w:type="paragraph" w:customStyle="1" w:styleId="Code">
    <w:name w:val="Code"/>
    <w:basedOn w:val="Normal"/>
    <w:link w:val="CodeChar"/>
    <w:qFormat/>
    <w:rsid w:val="00EB773D"/>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EB773D"/>
    <w:rPr>
      <w:rFonts w:ascii="TheSansMonoConNormal" w:eastAsiaTheme="minorHAnsi" w:hAnsi="TheSansMonoConNormal" w:cstheme="minorBidi"/>
      <w:noProof/>
      <w:sz w:val="18"/>
      <w:szCs w:val="22"/>
    </w:rPr>
  </w:style>
  <w:style w:type="character" w:customStyle="1" w:styleId="GrayDingbat">
    <w:name w:val="Gray Dingbat"/>
    <w:basedOn w:val="BlackDingbat"/>
    <w:uiPriority w:val="1"/>
    <w:qFormat/>
    <w:rsid w:val="00EB773D"/>
    <w:rPr>
      <w:rFonts w:ascii="ZapfDingbats" w:hAnsi="ZapfDingbats"/>
      <w:color w:val="BFBFBF" w:themeColor="background1" w:themeShade="BF"/>
      <w:szCs w:val="24"/>
    </w:rPr>
  </w:style>
  <w:style w:type="character" w:customStyle="1" w:styleId="FMAuthorChar">
    <w:name w:val="FM Author Char"/>
    <w:link w:val="FMAuthor"/>
    <w:rsid w:val="00EB773D"/>
    <w:rPr>
      <w:rFonts w:ascii="HelveticaNeue MediumExt" w:eastAsiaTheme="minorHAnsi" w:hAnsi="HelveticaNeue MediumExt" w:cstheme="minorBidi"/>
      <w:sz w:val="32"/>
      <w:szCs w:val="24"/>
    </w:rPr>
  </w:style>
  <w:style w:type="paragraph" w:customStyle="1" w:styleId="HeaderWHITE">
    <w:name w:val="Header WHITE"/>
    <w:basedOn w:val="Header"/>
    <w:qFormat/>
    <w:locked/>
    <w:rsid w:val="00EB773D"/>
    <w:rPr>
      <w:rFonts w:eastAsia="PMingLiU"/>
      <w:color w:val="FFFFFF" w:themeColor="background1"/>
    </w:rPr>
  </w:style>
  <w:style w:type="character" w:customStyle="1" w:styleId="FMCopyrightChar">
    <w:name w:val="FM Copyright Char"/>
    <w:link w:val="FMCopyright"/>
    <w:rsid w:val="00EB773D"/>
    <w:rPr>
      <w:rFonts w:ascii="Utopia" w:hAnsi="Utopia"/>
      <w:sz w:val="16"/>
    </w:rPr>
  </w:style>
  <w:style w:type="character" w:customStyle="1" w:styleId="FMEditionChar">
    <w:name w:val="FM Edition Char"/>
    <w:basedOn w:val="DefaultParagraphFont"/>
    <w:link w:val="FMEdition"/>
    <w:rsid w:val="00EB773D"/>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EB773D"/>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EB773D"/>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EB773D"/>
    <w:pPr>
      <w:spacing w:after="100"/>
    </w:pPr>
  </w:style>
  <w:style w:type="paragraph" w:customStyle="1" w:styleId="PartTextCont">
    <w:name w:val="Part Text Cont."/>
    <w:basedOn w:val="Normal"/>
    <w:qFormat/>
    <w:locked/>
    <w:rsid w:val="00EB773D"/>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EB773D"/>
    <w:rPr>
      <w:rFonts w:ascii="Arial" w:eastAsiaTheme="minorHAnsi" w:hAnsi="Arial" w:cstheme="minorBidi"/>
      <w:b/>
      <w:caps/>
      <w:sz w:val="52"/>
      <w:szCs w:val="28"/>
    </w:rPr>
  </w:style>
  <w:style w:type="character" w:customStyle="1" w:styleId="PartTitleChar">
    <w:name w:val="Part Title Char"/>
    <w:basedOn w:val="DefaultParagraphFont"/>
    <w:link w:val="PartTitle"/>
    <w:rsid w:val="00EB773D"/>
    <w:rPr>
      <w:rFonts w:ascii="Arial" w:eastAsiaTheme="minorHAnsi" w:hAnsi="Arial" w:cstheme="minorBidi"/>
      <w:b/>
      <w:sz w:val="64"/>
      <w:szCs w:val="48"/>
    </w:rPr>
  </w:style>
  <w:style w:type="character" w:customStyle="1" w:styleId="FMHeadChar">
    <w:name w:val="FM Head Char"/>
    <w:basedOn w:val="DefaultParagraphFont"/>
    <w:link w:val="FMHead"/>
    <w:rsid w:val="00EB773D"/>
    <w:rPr>
      <w:rFonts w:ascii="Arial Narrow" w:eastAsiaTheme="minorHAnsi" w:hAnsi="Arial Narrow" w:cstheme="minorBidi"/>
      <w:b/>
      <w:spacing w:val="-20"/>
      <w:sz w:val="60"/>
      <w:szCs w:val="48"/>
    </w:rPr>
  </w:style>
  <w:style w:type="paragraph" w:styleId="FootnoteText">
    <w:name w:val="footnote text"/>
    <w:basedOn w:val="Normal"/>
    <w:link w:val="FootnoteTextChar"/>
    <w:locked/>
    <w:rsid w:val="001C0E07"/>
    <w:pPr>
      <w:spacing w:after="0" w:line="240" w:lineRule="auto"/>
    </w:pPr>
    <w:rPr>
      <w:sz w:val="20"/>
      <w:szCs w:val="20"/>
    </w:rPr>
  </w:style>
  <w:style w:type="character" w:customStyle="1" w:styleId="FootnoteTextChar">
    <w:name w:val="Footnote Text Char"/>
    <w:basedOn w:val="DefaultParagraphFont"/>
    <w:link w:val="FootnoteText"/>
    <w:rsid w:val="001C0E07"/>
    <w:rPr>
      <w:rFonts w:asciiTheme="minorHAnsi" w:eastAsiaTheme="minorHAnsi" w:hAnsiTheme="minorHAnsi" w:cstheme="minorBidi"/>
    </w:rPr>
  </w:style>
  <w:style w:type="character" w:styleId="PlaceholderText">
    <w:name w:val="Placeholder Text"/>
    <w:basedOn w:val="DefaultParagraphFont"/>
    <w:uiPriority w:val="99"/>
    <w:semiHidden/>
    <w:locked/>
    <w:rsid w:val="00C567E3"/>
    <w:rPr>
      <w:color w:val="808080"/>
    </w:rPr>
  </w:style>
  <w:style w:type="character" w:styleId="FootnoteReference">
    <w:name w:val="footnote reference"/>
    <w:basedOn w:val="DefaultParagraphFont"/>
    <w:semiHidden/>
    <w:unhideWhenUsed/>
    <w:locked/>
    <w:rsid w:val="0006606A"/>
    <w:rPr>
      <w:vertAlign w:val="superscript"/>
    </w:rPr>
  </w:style>
  <w:style w:type="character" w:styleId="SmartHyperlink">
    <w:name w:val="Smart Hyperlink"/>
    <w:basedOn w:val="DefaultParagraphFont"/>
    <w:uiPriority w:val="99"/>
    <w:unhideWhenUsed/>
    <w:rsid w:val="0006606A"/>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Vector_space" TargetMode="External"/><Relationship Id="rId2" Type="http://schemas.openxmlformats.org/officeDocument/2006/relationships/hyperlink" Target="https://en.wikipedia.org/wiki/Hypersurface" TargetMode="External"/><Relationship Id="rId1" Type="http://schemas.openxmlformats.org/officeDocument/2006/relationships/hyperlink" Target="https://en.wikipedia.org/wiki/Statistical_classific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Desktop\0-Template%20and%20Forms\0-For%20Authors\7SD\7SD%20-%20w%20instructio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AAC0EC-4B5C-468A-A477-72CB8D72AF1E}">
  <ds:schemaRefs>
    <ds:schemaRef ds:uri="http://schemas.microsoft.com/office/2006/metadata/properties"/>
  </ds:schemaRefs>
</ds:datastoreItem>
</file>

<file path=customXml/itemProps2.xml><?xml version="1.0" encoding="utf-8"?>
<ds:datastoreItem xmlns:ds="http://schemas.openxmlformats.org/officeDocument/2006/customXml" ds:itemID="{817E83A7-7EB1-43D5-8CC1-4243D8CB7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F2A4EBF6-65DE-4E54-8704-F15D07A95396}">
  <ds:schemaRefs>
    <ds:schemaRef ds:uri="http://schemas.microsoft.com/sharepoint/v3/contenttype/forms"/>
  </ds:schemaRefs>
</ds:datastoreItem>
</file>

<file path=customXml/itemProps4.xml><?xml version="1.0" encoding="utf-8"?>
<ds:datastoreItem xmlns:ds="http://schemas.openxmlformats.org/officeDocument/2006/customXml" ds:itemID="{C636C69C-722F-4109-81AE-AA0F355AD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7SD - w instruction</Template>
  <TotalTime>6254</TotalTime>
  <Pages>25</Pages>
  <Words>6046</Words>
  <Characters>34468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40434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fern05</dc:creator>
  <cp:lastModifiedBy>Umberto Michelucci</cp:lastModifiedBy>
  <cp:revision>357</cp:revision>
  <cp:lastPrinted>2012-10-11T11:59:00Z</cp:lastPrinted>
  <dcterms:created xsi:type="dcterms:W3CDTF">2014-06-17T14:31:00Z</dcterms:created>
  <dcterms:modified xsi:type="dcterms:W3CDTF">2018-03-30T07:05:00Z</dcterms:modified>
</cp:coreProperties>
</file>